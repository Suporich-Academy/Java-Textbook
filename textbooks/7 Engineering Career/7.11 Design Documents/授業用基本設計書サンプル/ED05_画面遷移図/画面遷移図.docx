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1BDF3" w14:textId="77777777" w:rsidR="00976698" w:rsidRDefault="00976698" w:rsidP="006D6CD5">
      <w:pPr>
        <w:pStyle w:val="aa"/>
      </w:pPr>
    </w:p>
    <w:p w14:paraId="20C0FA75" w14:textId="77777777" w:rsidR="00976698" w:rsidRDefault="00976698" w:rsidP="006D6CD5">
      <w:pPr>
        <w:pStyle w:val="aa"/>
      </w:pPr>
    </w:p>
    <w:p w14:paraId="2655128D" w14:textId="77777777" w:rsidR="006D6CD5" w:rsidRDefault="006D6CD5" w:rsidP="006D6CD5">
      <w:pPr>
        <w:pStyle w:val="aa"/>
      </w:pPr>
    </w:p>
    <w:p w14:paraId="28B57FF8" w14:textId="77777777" w:rsidR="006D6CD5" w:rsidRDefault="006D6CD5" w:rsidP="006D6CD5">
      <w:pPr>
        <w:pStyle w:val="aa"/>
      </w:pPr>
    </w:p>
    <w:p w14:paraId="55FB1147" w14:textId="77777777" w:rsidR="006D6CD5" w:rsidRDefault="006D6CD5" w:rsidP="006D6CD5">
      <w:pPr>
        <w:pStyle w:val="aa"/>
      </w:pPr>
    </w:p>
    <w:p w14:paraId="1BD2B5E0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D98071F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726FF3">
        <w:rPr>
          <w:rFonts w:hint="eastAsia"/>
        </w:rPr>
        <w:t>画面遷移図</w:t>
      </w:r>
      <w:r>
        <w:rPr>
          <w:rFonts w:hint="eastAsia"/>
        </w:rPr>
        <w:t xml:space="preserve"> -</w:t>
      </w:r>
    </w:p>
    <w:p w14:paraId="4C562BAB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0D61F42" w14:textId="77777777" w:rsidR="0069509D" w:rsidRDefault="0069509D" w:rsidP="006D6CD5">
      <w:pPr>
        <w:pStyle w:val="aa"/>
      </w:pPr>
    </w:p>
    <w:p w14:paraId="5179DC2D" w14:textId="77777777" w:rsidR="002948E5" w:rsidRDefault="002948E5" w:rsidP="006D6CD5">
      <w:pPr>
        <w:pStyle w:val="aa"/>
      </w:pPr>
    </w:p>
    <w:p w14:paraId="4B0082D6" w14:textId="77777777" w:rsidR="002948E5" w:rsidRDefault="002948E5" w:rsidP="006D6CD5">
      <w:pPr>
        <w:pStyle w:val="aa"/>
      </w:pPr>
    </w:p>
    <w:p w14:paraId="6DA8396F" w14:textId="77777777" w:rsidR="00124BD4" w:rsidRDefault="00124BD4" w:rsidP="006D6CD5">
      <w:pPr>
        <w:pStyle w:val="aa"/>
      </w:pPr>
    </w:p>
    <w:p w14:paraId="69B05487" w14:textId="77777777" w:rsidR="00124BD4" w:rsidRDefault="00124BD4" w:rsidP="006D6CD5">
      <w:pPr>
        <w:pStyle w:val="aa"/>
      </w:pPr>
    </w:p>
    <w:p w14:paraId="2CA7ACF7" w14:textId="77777777" w:rsidR="005D67FE" w:rsidRDefault="005D67FE" w:rsidP="006D6CD5">
      <w:pPr>
        <w:pStyle w:val="aa"/>
      </w:pPr>
    </w:p>
    <w:p w14:paraId="37A3451D" w14:textId="77777777" w:rsidR="005D67FE" w:rsidRDefault="005D67FE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314C8419" w14:textId="77777777" w:rsidTr="002542F4">
        <w:trPr>
          <w:jc w:val="center"/>
        </w:trPr>
        <w:tc>
          <w:tcPr>
            <w:tcW w:w="1555" w:type="dxa"/>
          </w:tcPr>
          <w:p w14:paraId="0D9F4B05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330DBE5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3467D55" w14:textId="77777777" w:rsidTr="002542F4">
        <w:trPr>
          <w:jc w:val="center"/>
        </w:trPr>
        <w:tc>
          <w:tcPr>
            <w:tcW w:w="1555" w:type="dxa"/>
          </w:tcPr>
          <w:p w14:paraId="5F748128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138BBFB7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21739320" w14:textId="77777777" w:rsidTr="002542F4">
        <w:trPr>
          <w:jc w:val="center"/>
        </w:trPr>
        <w:tc>
          <w:tcPr>
            <w:tcW w:w="1555" w:type="dxa"/>
          </w:tcPr>
          <w:p w14:paraId="72432C5F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160A3A84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69DFFCCD" w14:textId="77777777" w:rsidR="0069509D" w:rsidRDefault="0069509D" w:rsidP="006D6CD5">
      <w:pPr>
        <w:pStyle w:val="aa"/>
      </w:pPr>
    </w:p>
    <w:p w14:paraId="50F23DEE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83EBE28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B90772" w:rsidRPr="00EC0D14" w14:paraId="6FA21EC1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11F78C" w14:textId="77777777" w:rsidR="00B90772" w:rsidRPr="00EC0D14" w:rsidRDefault="00B90772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E5288CE" w14:textId="77777777" w:rsidR="00B90772" w:rsidRPr="00EC0D14" w:rsidRDefault="00B90772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7F572398" w14:textId="77777777" w:rsidR="00B90772" w:rsidRPr="00EC0D14" w:rsidRDefault="00B90772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4CFD797A" w14:textId="77777777" w:rsidR="00B90772" w:rsidRPr="00EC0D14" w:rsidRDefault="00B90772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332A0F85" w14:textId="77777777" w:rsidR="00B90772" w:rsidRPr="00EC0D14" w:rsidRDefault="00B90772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B90772" w:rsidRPr="00EC0D14" w14:paraId="4D6BC2F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82D038" w14:textId="7691B71D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7AC2CB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28FC668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60BB4365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B155BB4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B90772" w:rsidRPr="00EC0D14" w14:paraId="730BCF5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241909" w14:textId="34EADACC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5E13FCB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D591A32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E4EECF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E6BDCB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1F990BD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1E1818" w14:textId="7DCF0BDF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88F2251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244FD9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A180A2E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4B5216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2FF80B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689FC2" w14:textId="385CDC50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1C5AF17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7DAE87C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15C2C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DEFF93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0C40EDF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F9F646" w14:textId="17D1F822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69B6C4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956728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A316DC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B0F201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4385AF0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F55819" w14:textId="5784CD7C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41823D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82E18C1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B787F9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8C40877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0033F61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9935D3" w14:textId="56F03119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2B2D104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1097FEB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47CF857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5014A0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44DF07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74EADB" w14:textId="1061F42E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62C23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C21E2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0BE4BC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52D1F8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1C2C8ED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0F9345" w14:textId="153EBE8F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991B030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20C721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83FE7A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C65EB7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4DBCE3D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717BD7" w14:textId="4B51027E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0A8D2D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ADD6D4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17507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077C492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F57E3E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7E726B" w14:textId="19D56178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7F86A9C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1EA031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F43026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FE7EC0E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1860B7C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CED07C" w14:textId="35D9233E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210E79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35013D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D7D4D5D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B0DB836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1F9DA03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76FDB2" w14:textId="6E64155E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EF7C8A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89A308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404F23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28B466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557A490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186526" w14:textId="34B244CA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ED56B8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24AAAF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B4CD3F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B32C347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422941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501091" w14:textId="1482D18D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987D04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00E355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1E2EC3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7F4C47C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E71A98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99699D" w14:textId="1BDE0B54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1758BB8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7DEA0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A882D17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536B2A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6D0C960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829F73" w14:textId="3B03EF0C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32BEA26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C298CF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26D1159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3F3623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563F8CB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E4C664" w14:textId="288942BD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9BAC30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C29A0A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05F49F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386678F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7144F8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0682C0" w14:textId="7A756CB1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D2EF05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228628B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592C2A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2000D8B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34AE4E8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3B090A" w14:textId="3D820C53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F1973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D6A42B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64CFCD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84BE91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8FAB60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1E0763EB" w14:textId="77777777" w:rsidR="001B1570" w:rsidRDefault="00424E44" w:rsidP="001B1570">
      <w:pPr>
        <w:pStyle w:val="aa"/>
      </w:pPr>
      <w:r>
        <w:br w:type="page"/>
      </w:r>
    </w:p>
    <w:p w14:paraId="1C90DDCE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7C99DA7C" w14:textId="77777777" w:rsidR="001B1570" w:rsidRDefault="001B1570" w:rsidP="001B1570">
      <w:pPr>
        <w:pStyle w:val="aa"/>
      </w:pPr>
    </w:p>
    <w:p w14:paraId="355FBF28" w14:textId="73305579" w:rsidR="00D61622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785707" w:history="1">
        <w:r w:rsidR="00D61622" w:rsidRPr="007B0D3F">
          <w:rPr>
            <w:rStyle w:val="af2"/>
            <w:noProof/>
          </w:rPr>
          <w:t>凡例</w:t>
        </w:r>
        <w:r w:rsidR="00D61622">
          <w:rPr>
            <w:noProof/>
            <w:webHidden/>
          </w:rPr>
          <w:tab/>
        </w:r>
        <w:r w:rsidR="00D61622">
          <w:rPr>
            <w:noProof/>
            <w:webHidden/>
          </w:rPr>
          <w:fldChar w:fldCharType="begin"/>
        </w:r>
        <w:r w:rsidR="00D61622">
          <w:rPr>
            <w:noProof/>
            <w:webHidden/>
          </w:rPr>
          <w:instrText xml:space="preserve"> PAGEREF _Toc70785707 \h </w:instrText>
        </w:r>
        <w:r w:rsidR="00D61622">
          <w:rPr>
            <w:noProof/>
            <w:webHidden/>
          </w:rPr>
        </w:r>
        <w:r w:rsidR="00D61622">
          <w:rPr>
            <w:noProof/>
            <w:webHidden/>
          </w:rPr>
          <w:fldChar w:fldCharType="separate"/>
        </w:r>
        <w:r w:rsidR="00DF1973">
          <w:rPr>
            <w:noProof/>
            <w:webHidden/>
          </w:rPr>
          <w:t>3</w:t>
        </w:r>
        <w:r w:rsidR="00D61622">
          <w:rPr>
            <w:noProof/>
            <w:webHidden/>
          </w:rPr>
          <w:fldChar w:fldCharType="end"/>
        </w:r>
      </w:hyperlink>
    </w:p>
    <w:p w14:paraId="353541F7" w14:textId="1D3C4393" w:rsidR="00D61622" w:rsidRDefault="00D61622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785708" w:history="1">
        <w:r w:rsidRPr="007B0D3F">
          <w:rPr>
            <w:rStyle w:val="af2"/>
            <w:noProof/>
          </w:rPr>
          <w:t>●●機能(機能ID ※ 命名規約参照)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_Toc70785708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9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071CD" w14:textId="77777777" w:rsidR="006841B5" w:rsidRPr="00FF401A" w:rsidRDefault="003C1464" w:rsidP="003F25F6">
      <w:pPr>
        <w:pStyle w:val="aa"/>
      </w:pPr>
      <w:r>
        <w:fldChar w:fldCharType="end"/>
      </w:r>
    </w:p>
    <w:p w14:paraId="788AB3D7" w14:textId="77777777" w:rsidR="00131D97" w:rsidRDefault="00D11960" w:rsidP="00712EEE">
      <w:pPr>
        <w:pStyle w:val="1"/>
      </w:pPr>
      <w:bookmarkStart w:id="0" w:name="_Toc70785707"/>
      <w:r>
        <w:rPr>
          <w:rFonts w:hint="eastAsia"/>
        </w:rPr>
        <w:lastRenderedPageBreak/>
        <w:t>凡例</w:t>
      </w:r>
      <w:bookmarkEnd w:id="0"/>
    </w:p>
    <w:p w14:paraId="7C222E4C" w14:textId="77777777" w:rsidR="009F348B" w:rsidRDefault="009F348B" w:rsidP="009C118A">
      <w:pPr>
        <w:pStyle w:val="aa"/>
      </w:pPr>
    </w:p>
    <w:p w14:paraId="465708BA" w14:textId="77777777" w:rsidR="00895F3D" w:rsidRDefault="00F44609" w:rsidP="009C118A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08F1724" wp14:editId="5C77895B">
                <wp:extent cx="9307830" cy="4674870"/>
                <wp:effectExtent l="0" t="0" r="26670" b="1143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四角形: 角を丸くする 2"/>
                        <wps:cNvSpPr/>
                        <wps:spPr>
                          <a:xfrm>
                            <a:off x="571500" y="136779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DB442" w14:textId="77777777" w:rsidR="00704298" w:rsidRPr="00F97A32" w:rsidRDefault="000C59B7" w:rsidP="00F97A32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ログイン</w:t>
                              </w:r>
                              <w:r w:rsidR="00BF0ED9" w:rsidRPr="00F97A32"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  <w:p w14:paraId="16B9359A" w14:textId="77777777" w:rsidR="00BF0ED9" w:rsidRPr="00F97A32" w:rsidRDefault="00BF0ED9" w:rsidP="00F97A32">
                              <w:pPr>
                                <w:pStyle w:val="af9"/>
                              </w:pPr>
                              <w:r w:rsidRPr="00F97A32">
                                <w:rPr>
                                  <w:rFonts w:hint="eastAsia"/>
                                </w:rPr>
                                <w:t>&lt;画面ID&gt;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結合子 8"/>
                        <wps:cNvSpPr/>
                        <wps:spPr>
                          <a:xfrm>
                            <a:off x="643890" y="823890"/>
                            <a:ext cx="270510" cy="24003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コネクタ: カギ線 9"/>
                        <wps:cNvCnPr/>
                        <wps:spPr>
                          <a:xfrm>
                            <a:off x="594360" y="2863215"/>
                            <a:ext cx="582930" cy="1238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" name="グループ化 11"/>
                        <wpg:cNvGrpSpPr/>
                        <wpg:grpSpPr>
                          <a:xfrm>
                            <a:off x="652440" y="2130720"/>
                            <a:ext cx="270510" cy="240030"/>
                            <a:chOff x="8401980" y="4009050"/>
                            <a:chExt cx="270510" cy="240030"/>
                          </a:xfrm>
                        </wpg:grpSpPr>
                        <wps:wsp>
                          <wps:cNvPr id="55" name="フローチャート: 結合子 55"/>
                          <wps:cNvSpPr/>
                          <wps:spPr>
                            <a:xfrm>
                              <a:off x="8401980" y="4009050"/>
                              <a:ext cx="270510" cy="2400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フローチャート: 結合子 56"/>
                          <wps:cNvSpPr/>
                          <wps:spPr>
                            <a:xfrm>
                              <a:off x="8462940" y="4066200"/>
                              <a:ext cx="151470" cy="128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7" name="テキスト ボックス 10"/>
                        <wps:cNvSpPr txBox="1"/>
                        <wps:spPr>
                          <a:xfrm>
                            <a:off x="0" y="71340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261267" w14:textId="77777777" w:rsidR="004A20FC" w:rsidRDefault="004A20FC" w:rsidP="004A20FC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起点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10"/>
                        <wps:cNvSpPr txBox="1"/>
                        <wps:spPr>
                          <a:xfrm>
                            <a:off x="0" y="120108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1648FE" w14:textId="77777777" w:rsidR="004A20FC" w:rsidRDefault="004A20FC" w:rsidP="004A20FC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10"/>
                        <wps:cNvSpPr txBox="1"/>
                        <wps:spPr>
                          <a:xfrm>
                            <a:off x="0" y="198594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E8AB6" w14:textId="77777777" w:rsidR="00784953" w:rsidRDefault="00063C3C" w:rsidP="00784953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遷移の</w:t>
                              </w:r>
                              <w:r w:rsidR="00784953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テキスト ボックス 10"/>
                        <wps:cNvSpPr txBox="1"/>
                        <wps:spPr>
                          <a:xfrm>
                            <a:off x="0" y="255744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3BAE3" w14:textId="77777777" w:rsidR="00784953" w:rsidRDefault="00784953" w:rsidP="00784953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遷移の流れ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テキスト ボックス 10"/>
                        <wps:cNvSpPr txBox="1"/>
                        <wps:spPr>
                          <a:xfrm>
                            <a:off x="2538390" y="67911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D8C21" w14:textId="77777777" w:rsidR="00C177CD" w:rsidRDefault="009F6308" w:rsidP="00C177C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遷移図の</w:t>
                              </w:r>
                              <w:r w:rsidR="00363E36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結合点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4175760" y="815340"/>
                            <a:ext cx="3276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8142A" w14:textId="77777777" w:rsidR="00BD23E0" w:rsidRDefault="00E63F90" w:rsidP="00E12C37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テキスト ボックス 10"/>
                        <wps:cNvSpPr txBox="1"/>
                        <wps:spPr>
                          <a:xfrm>
                            <a:off x="0" y="332325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16A31" w14:textId="77777777" w:rsidR="009A0AC1" w:rsidRDefault="009A0AC1" w:rsidP="009A0AC1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アクション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テキスト ボックス 10"/>
                        <wps:cNvSpPr txBox="1"/>
                        <wps:spPr>
                          <a:xfrm>
                            <a:off x="347640" y="367758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D26D3B" w14:textId="77777777" w:rsidR="009A0AC1" w:rsidRDefault="000D0798" w:rsidP="009A0AC1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9A0AC1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●●ボタン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9A0AC1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クリック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コネクタ: カギ線 97"/>
                        <wps:cNvCnPr>
                          <a:endCxn id="93" idx="1"/>
                        </wps:cNvCnPr>
                        <wps:spPr>
                          <a:xfrm>
                            <a:off x="3517560" y="877230"/>
                            <a:ext cx="658200" cy="86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3483270" y="1159170"/>
                            <a:ext cx="3276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FFA1A" w14:textId="77777777" w:rsidR="00780F75" w:rsidRDefault="00780F75" w:rsidP="00780F75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コネクタ: カギ線 99"/>
                        <wps:cNvCnPr>
                          <a:stCxn id="98" idx="3"/>
                        </wps:cNvCnPr>
                        <wps:spPr>
                          <a:xfrm>
                            <a:off x="3810930" y="1307760"/>
                            <a:ext cx="772500" cy="75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テキスト ボックス 10"/>
                        <wps:cNvSpPr txBox="1"/>
                        <wps:spPr>
                          <a:xfrm>
                            <a:off x="2664120" y="1584960"/>
                            <a:ext cx="181263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10EB2" w14:textId="77777777" w:rsidR="009222FD" w:rsidRDefault="009222FD" w:rsidP="009222F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※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遷移図</w:t>
                              </w:r>
                              <w:r w:rsidR="00B96EC6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に記載する画面数が多く、改ページが必要な場合、経路をつなぐために利用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8F1724" id="キャンバス 1" o:spid="_x0000_s1026" editas="canvas" style="width:732.9pt;height:368.1pt;mso-position-horizontal-relative:char;mso-position-vertical-relative:line" coordsize="93078,4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roundrect id="四角形: 角を丸くする 2" o:spid="_x0000_s1028" style="position:absolute;left:5715;top:13677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14:paraId="66BDB442" w14:textId="77777777" w:rsidR="00704298" w:rsidRPr="00F97A32" w:rsidRDefault="000C59B7" w:rsidP="00F97A32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ログイン</w:t>
                        </w:r>
                        <w:r w:rsidR="00BF0ED9" w:rsidRPr="00F97A32">
                          <w:rPr>
                            <w:rFonts w:hint="eastAsia"/>
                          </w:rPr>
                          <w:t>画面</w:t>
                        </w:r>
                      </w:p>
                      <w:p w14:paraId="16B9359A" w14:textId="77777777" w:rsidR="00BF0ED9" w:rsidRPr="00F97A32" w:rsidRDefault="00BF0ED9" w:rsidP="00F97A32">
                        <w:pPr>
                          <w:pStyle w:val="af9"/>
                        </w:pPr>
                        <w:r w:rsidRPr="00F97A32">
                          <w:rPr>
                            <w:rFonts w:hint="eastAsia"/>
                          </w:rPr>
                          <w:t>&lt;画面ID&gt;</w:t>
                        </w:r>
                      </w:p>
                    </w:txbxContent>
                  </v:textbox>
                </v:round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8" o:spid="_x0000_s1029" type="#_x0000_t120" style="position:absolute;left:6438;top:8238;width:2706;height: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" fillcolor="black [3213]" strokecolor="black [3213]" strokeweight="1pt">
                  <v:stroke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9" o:spid="_x0000_s1030" type="#_x0000_t34" style="position:absolute;left:5943;top:28632;width:5829;height:12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" strokecolor="black [3213]" strokeweight=".5pt">
                  <v:stroke endarrow="block"/>
                </v:shape>
                <v:group id="グループ化 11" o:spid="_x0000_s1031" style="position:absolute;left:6524;top:21307;width:2705;height:2400" coordorigin="84019,40090" coordsize="2705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フローチャート: 結合子 55" o:spid="_x0000_s1032" type="#_x0000_t120" style="position:absolute;left:84019;top:40090;width:270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" fillcolor="white [3212]" strokecolor="black [3213]" strokeweight="1pt">
                    <v:stroke joinstyle="miter"/>
                  </v:shape>
                  <v:shape id="フローチャート: 結合子 56" o:spid="_x0000_s1033" type="#_x0000_t120" style="position:absolute;left:84629;top:40662;width:1515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" fillcolor="black [3213]" strokecolor="black [3213]" strokeweight="1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0" o:spid="_x0000_s1034" type="#_x0000_t202" style="position:absolute;top:7134;width:8839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67261267" w14:textId="77777777" w:rsidR="004A20FC" w:rsidRDefault="004A20FC" w:rsidP="004A20FC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起点</w:t>
                        </w:r>
                      </w:p>
                    </w:txbxContent>
                  </v:textbox>
                </v:shape>
                <v:shape id="テキスト ボックス 10" o:spid="_x0000_s1035" type="#_x0000_t202" style="position:absolute;top:12010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2F1648FE" w14:textId="77777777" w:rsidR="004A20FC" w:rsidRDefault="004A20FC" w:rsidP="004A20FC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</w:txbxContent>
                  </v:textbox>
                </v:shape>
                <v:shape id="テキスト ボックス 10" o:spid="_x0000_s1036" type="#_x0000_t202" style="position:absolute;top:19859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2CFE8AB6" w14:textId="77777777" w:rsidR="00784953" w:rsidRDefault="00063C3C" w:rsidP="00784953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遷移の</w:t>
                        </w:r>
                        <w:r w:rsidR="00784953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終点</w:t>
                        </w:r>
                      </w:p>
                    </w:txbxContent>
                  </v:textbox>
                </v:shape>
                <v:shape id="テキスト ボックス 10" o:spid="_x0000_s1037" type="#_x0000_t202" style="position:absolute;top:25574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2143BAE3" w14:textId="77777777" w:rsidR="00784953" w:rsidRDefault="00784953" w:rsidP="00784953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遷移の流れ</w:t>
                        </w:r>
                      </w:p>
                    </w:txbxContent>
                  </v:textbox>
                </v:shape>
                <v:shape id="テキスト ボックス 10" o:spid="_x0000_s1038" type="#_x0000_t202" style="position:absolute;left:25383;top:6791;width:8840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524D8C21" w14:textId="77777777" w:rsidR="00C177CD" w:rsidRDefault="009F6308" w:rsidP="00C177C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遷移図の</w:t>
                        </w:r>
                        <w:r w:rsidR="00363E36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結合点</w:t>
                        </w:r>
                      </w:p>
                    </w:txbxContent>
                  </v:textbox>
                </v:shape>
                <v:rect id="正方形/長方形 93" o:spid="_x0000_s1039" style="position:absolute;left:41757;top:8153;width:327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" fillcolor="white [3212]" strokecolor="black [3213]" strokeweight="2pt">
                  <v:stroke linestyle="thinThin"/>
                  <v:textbox>
                    <w:txbxContent>
                      <w:p w14:paraId="6BF8142A" w14:textId="77777777" w:rsidR="00BD23E0" w:rsidRDefault="00E63F90" w:rsidP="00E12C37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shape id="テキスト ボックス 10" o:spid="_x0000_s1040" type="#_x0000_t202" style="position:absolute;top:33232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22116A31" w14:textId="77777777" w:rsidR="009A0AC1" w:rsidRDefault="009A0AC1" w:rsidP="009A0AC1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アクション</w:t>
                        </w:r>
                      </w:p>
                    </w:txbxContent>
                  </v:textbox>
                </v:shape>
                <v:shape id="テキスト ボックス 10" o:spid="_x0000_s1041" type="#_x0000_t202" style="position:absolute;left:3476;top:36775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1ED26D3B" w14:textId="77777777" w:rsidR="009A0AC1" w:rsidRDefault="000D0798" w:rsidP="009A0AC1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9A0AC1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●●ボタン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]</w:t>
                        </w:r>
                        <w:r w:rsidR="009A0AC1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クリック</w:t>
                        </w:r>
                      </w:p>
                    </w:txbxContent>
                  </v:textbox>
                </v:shape>
                <v:shape id="コネクタ: カギ線 97" o:spid="_x0000_s1042" type="#_x0000_t34" style="position:absolute;left:35175;top:8772;width:6582;height:8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" strokecolor="black [3213]" strokeweight=".5pt">
                  <v:stroke endarrow="block"/>
                </v:shape>
                <v:rect id="正方形/長方形 98" o:spid="_x0000_s1043" style="position:absolute;left:34832;top:11591;width:327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" fillcolor="white [3212]" strokecolor="black [3213]" strokeweight="2pt">
                  <v:stroke linestyle="thinThin"/>
                  <v:textbox>
                    <w:txbxContent>
                      <w:p w14:paraId="075FFA1A" w14:textId="77777777" w:rsidR="00780F75" w:rsidRDefault="00780F75" w:rsidP="00780F75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shape id="コネクタ: カギ線 99" o:spid="_x0000_s1044" type="#_x0000_t34" style="position:absolute;left:38109;top:13077;width:7725;height:7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" strokecolor="black [3213]" strokeweight=".5pt">
                  <v:stroke endarrow="block"/>
                </v:shape>
                <v:shape id="テキスト ボックス 10" o:spid="_x0000_s1045" type="#_x0000_t202" style="position:absolute;left:26641;top:15849;width:181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12F10EB2" w14:textId="77777777" w:rsidR="009222FD" w:rsidRDefault="009222FD" w:rsidP="009222F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※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遷移図</w:t>
                        </w:r>
                        <w:r w:rsidR="00B96EC6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に記載する画面数が多く、改ページが必要な場合、経路をつなぐために利用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6AFCC" w14:textId="77777777" w:rsidR="009076FF" w:rsidRDefault="009076FF" w:rsidP="00921FD2"/>
    <w:p w14:paraId="79C2F1FC" w14:textId="77777777" w:rsidR="0036109D" w:rsidRDefault="0036109D" w:rsidP="0036109D">
      <w:pPr>
        <w:pStyle w:val="1"/>
      </w:pPr>
      <w:bookmarkStart w:id="1" w:name="_Toc70785708"/>
      <w:r>
        <w:rPr>
          <w:rFonts w:hint="eastAsia"/>
        </w:rPr>
        <w:lastRenderedPageBreak/>
        <w:t>●●機能</w:t>
      </w:r>
      <w:r>
        <w:rPr>
          <w:rFonts w:hint="eastAsia"/>
        </w:rPr>
        <w:t>(</w:t>
      </w:r>
      <w:r>
        <w:rPr>
          <w:rFonts w:hint="eastAsia"/>
        </w:rPr>
        <w:t>機能</w:t>
      </w:r>
      <w:r>
        <w:rPr>
          <w:rFonts w:hint="eastAsia"/>
        </w:rPr>
        <w:t xml:space="preserve">ID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命名規約参照</w:t>
      </w:r>
      <w:r>
        <w:rPr>
          <w:rFonts w:hint="eastAsia"/>
        </w:rPr>
        <w:t>)</w:t>
      </w:r>
      <w:bookmarkEnd w:id="1"/>
    </w:p>
    <w:p w14:paraId="46CA3853" w14:textId="77777777" w:rsidR="0036109D" w:rsidRDefault="0036109D" w:rsidP="0036109D">
      <w:pPr>
        <w:pStyle w:val="aa"/>
      </w:pPr>
    </w:p>
    <w:p w14:paraId="56DF91A8" w14:textId="77777777" w:rsidR="0036109D" w:rsidRDefault="0036109D" w:rsidP="0036109D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0DD5A9F" wp14:editId="76EA7B8C">
                <wp:extent cx="9307830" cy="4674870"/>
                <wp:effectExtent l="0" t="0" r="26670" b="11430"/>
                <wp:docPr id="86" name="キャンバス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2" name="四角形: 角を丸くする 12"/>
                        <wps:cNvSpPr/>
                        <wps:spPr>
                          <a:xfrm>
                            <a:off x="1188720" y="86106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04678" w14:textId="77777777" w:rsidR="0036109D" w:rsidRPr="00F97A32" w:rsidRDefault="0036109D" w:rsidP="0036109D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ログイン</w:t>
                              </w:r>
                              <w:r w:rsidRPr="00F97A32"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  <w:p w14:paraId="608C381E" w14:textId="77777777" w:rsidR="0036109D" w:rsidRPr="00F97A32" w:rsidRDefault="0036109D" w:rsidP="0036109D">
                              <w:pPr>
                                <w:pStyle w:val="af9"/>
                              </w:pPr>
                              <w:r w:rsidRPr="00F97A32">
                                <w:rPr>
                                  <w:rFonts w:hint="eastAsia"/>
                                </w:rPr>
                                <w:t>&lt;画面ID&gt;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フローチャート: 結合子 13"/>
                        <wps:cNvSpPr/>
                        <wps:spPr>
                          <a:xfrm>
                            <a:off x="209550" y="476250"/>
                            <a:ext cx="270510" cy="24003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コネクタ: カギ線 20"/>
                        <wps:cNvCnPr/>
                        <wps:spPr>
                          <a:xfrm>
                            <a:off x="480060" y="596265"/>
                            <a:ext cx="1377315" cy="26479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テキスト ボックス 21"/>
                        <wps:cNvSpPr txBox="1"/>
                        <wps:spPr>
                          <a:xfrm>
                            <a:off x="121920" y="20193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6FC8A" w14:textId="77777777" w:rsidR="0036109D" w:rsidRDefault="0036109D" w:rsidP="0036109D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一般ユーザ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四角形: 角を丸くする 22"/>
                        <wps:cNvSpPr/>
                        <wps:spPr>
                          <a:xfrm>
                            <a:off x="3313090" y="86199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FBC59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TOP画面</w:t>
                              </w:r>
                            </w:p>
                            <w:p w14:paraId="6D6943AC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四角形: 角を丸くする 31"/>
                        <wps:cNvSpPr/>
                        <wps:spPr>
                          <a:xfrm>
                            <a:off x="5450500" y="86199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3A5DC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13BECFA7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コネクタ: カギ線 43"/>
                        <wps:cNvCnPr/>
                        <wps:spPr>
                          <a:xfrm>
                            <a:off x="2526030" y="1089660"/>
                            <a:ext cx="787060" cy="9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コネクタ: カギ線 44"/>
                        <wps:cNvCnPr/>
                        <wps:spPr>
                          <a:xfrm>
                            <a:off x="4650400" y="109059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四角形: 角を丸くする 66"/>
                        <wps:cNvSpPr/>
                        <wps:spPr>
                          <a:xfrm>
                            <a:off x="5450500" y="155541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1942C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游明朝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游明朝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230E4449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四角形: 角を丸くする 67"/>
                        <wps:cNvSpPr/>
                        <wps:spPr>
                          <a:xfrm>
                            <a:off x="5450500" y="219930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C6B71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游明朝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游明朝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5CF29801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四角形: 角を丸くする 68"/>
                        <wps:cNvSpPr/>
                        <wps:spPr>
                          <a:xfrm>
                            <a:off x="5451135" y="285462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A0211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游明朝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游明朝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0FCE3812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四角形: 角を丸くする 69"/>
                        <wps:cNvSpPr/>
                        <wps:spPr>
                          <a:xfrm>
                            <a:off x="5451135" y="355947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56AEB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游明朝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游明朝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64338CEA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コネクタ: カギ線 70"/>
                        <wps:cNvCnPr/>
                        <wps:spPr>
                          <a:xfrm>
                            <a:off x="4650400" y="1090590"/>
                            <a:ext cx="800100" cy="6934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コネクタ: カギ線 71"/>
                        <wps:cNvCnPr/>
                        <wps:spPr>
                          <a:xfrm>
                            <a:off x="4650400" y="1090590"/>
                            <a:ext cx="800100" cy="13373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コネクタ: カギ線 72"/>
                        <wps:cNvCnPr/>
                        <wps:spPr>
                          <a:xfrm>
                            <a:off x="4650400" y="1090590"/>
                            <a:ext cx="800735" cy="19926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コネクタ: カギ線 73"/>
                        <wps:cNvCnPr/>
                        <wps:spPr>
                          <a:xfrm>
                            <a:off x="4650400" y="1090590"/>
                            <a:ext cx="800735" cy="2697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テキスト ボックス 10"/>
                        <wps:cNvSpPr txBox="1"/>
                        <wps:spPr>
                          <a:xfrm>
                            <a:off x="2462190" y="82389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14175" w14:textId="77777777" w:rsidR="0036109D" w:rsidRDefault="002E5456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36109D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ログインボタン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36109D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クリック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10"/>
                        <wps:cNvSpPr txBox="1"/>
                        <wps:spPr>
                          <a:xfrm>
                            <a:off x="4580550" y="83532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A38CCB" w14:textId="77777777" w:rsidR="0036109D" w:rsidRDefault="002E5456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36109D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メニュー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36109D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クリック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6" name="グループ化 76"/>
                        <wpg:cNvGrpSpPr/>
                        <wpg:grpSpPr>
                          <a:xfrm>
                            <a:off x="7681890" y="4218600"/>
                            <a:ext cx="270510" cy="240030"/>
                            <a:chOff x="8401980" y="4009050"/>
                            <a:chExt cx="270510" cy="240030"/>
                          </a:xfrm>
                        </wpg:grpSpPr>
                        <wps:wsp>
                          <wps:cNvPr id="77" name="フローチャート: 結合子 77"/>
                          <wps:cNvSpPr/>
                          <wps:spPr>
                            <a:xfrm>
                              <a:off x="8401980" y="4009050"/>
                              <a:ext cx="270510" cy="2400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フローチャート: 結合子 78"/>
                          <wps:cNvSpPr/>
                          <wps:spPr>
                            <a:xfrm>
                              <a:off x="8462940" y="4066200"/>
                              <a:ext cx="151470" cy="128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9" name="コネクタ: カギ線 79"/>
                        <wps:cNvCnPr/>
                        <wps:spPr>
                          <a:xfrm>
                            <a:off x="6787810" y="1090590"/>
                            <a:ext cx="1029335" cy="31280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コネクタ: カギ線 80"/>
                        <wps:cNvCnPr/>
                        <wps:spPr>
                          <a:xfrm>
                            <a:off x="6787810" y="1784010"/>
                            <a:ext cx="1029335" cy="24345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コネクタ: カギ線 81"/>
                        <wps:cNvCnPr/>
                        <wps:spPr>
                          <a:xfrm>
                            <a:off x="6787810" y="2427900"/>
                            <a:ext cx="1029335" cy="17907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コネクタ: カギ線 82"/>
                        <wps:cNvCnPr/>
                        <wps:spPr>
                          <a:xfrm>
                            <a:off x="6788445" y="3083220"/>
                            <a:ext cx="1028700" cy="11353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コネクタ: カギ線 83"/>
                        <wps:cNvCnPr/>
                        <wps:spPr>
                          <a:xfrm>
                            <a:off x="6788445" y="3788070"/>
                            <a:ext cx="1028700" cy="43053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テキスト ボックス 10"/>
                        <wps:cNvSpPr txBox="1"/>
                        <wps:spPr>
                          <a:xfrm>
                            <a:off x="7894320" y="4081440"/>
                            <a:ext cx="120015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B73B8B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呼び出し元の画面へ戻る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テキスト ボックス 10"/>
                        <wps:cNvSpPr txBox="1"/>
                        <wps:spPr>
                          <a:xfrm>
                            <a:off x="7220880" y="789600"/>
                            <a:ext cx="1200150" cy="225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FA825E" w14:textId="77777777" w:rsidR="0036109D" w:rsidRDefault="002E5456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36109D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戻るボタン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36109D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クリック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DD5A9F" id="キャンバス 86" o:spid="_x0000_s1046" editas="canvas" style="width:732.9pt;height:368.1pt;mso-position-horizontal-relative:char;mso-position-vertical-relative:line" coordsize="93078,4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">
                <v:shape id="_x0000_s104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roundrect id="四角形: 角を丸くする 12" o:spid="_x0000_s1048" style="position:absolute;left:11887;top:8610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14:paraId="17B04678" w14:textId="77777777" w:rsidR="0036109D" w:rsidRPr="00F97A32" w:rsidRDefault="0036109D" w:rsidP="0036109D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ログイン</w:t>
                        </w:r>
                        <w:r w:rsidRPr="00F97A32">
                          <w:rPr>
                            <w:rFonts w:hint="eastAsia"/>
                          </w:rPr>
                          <w:t>画面</w:t>
                        </w:r>
                      </w:p>
                      <w:p w14:paraId="608C381E" w14:textId="77777777" w:rsidR="0036109D" w:rsidRPr="00F97A32" w:rsidRDefault="0036109D" w:rsidP="0036109D">
                        <w:pPr>
                          <w:pStyle w:val="af9"/>
                        </w:pPr>
                        <w:r w:rsidRPr="00F97A32">
                          <w:rPr>
                            <w:rFonts w:hint="eastAsia"/>
                          </w:rPr>
                          <w:t>&lt;画面ID&gt;</w:t>
                        </w:r>
                      </w:p>
                    </w:txbxContent>
                  </v:textbox>
                </v:roundrect>
                <v:shape id="フローチャート: 結合子 13" o:spid="_x0000_s1049" type="#_x0000_t120" style="position:absolute;left:2095;top:4762;width:270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j4wQAAANsAAAAPAAAAZHJzL2Rvd25yZXYueG1sRE/basJA&#10;EH0v+A/LCL7VjQq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E2cCPjBAAAA2wAAAA8AAAAA&#10;AAAAAAAAAAAABwIAAGRycy9kb3ducmV2LnhtbFBLBQYAAAAAAwADALcAAAD1AgAAAAA=&#10;" fillcolor="black [3213]" strokecolor="black [3213]" strokeweight="1pt">
                  <v:stroke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20" o:spid="_x0000_s1050" type="#_x0000_t33" style="position:absolute;left:4800;top:5962;width:13773;height:26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" strokecolor="black [3213]" strokeweight=".5pt">
                  <v:stroke endarrow="block"/>
                </v:shape>
                <v:shape id="テキスト ボックス 21" o:spid="_x0000_s1051" type="#_x0000_t202" style="position:absolute;left:1219;top:2019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106FC8A" w14:textId="77777777" w:rsidR="0036109D" w:rsidRDefault="0036109D" w:rsidP="0036109D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一般ユーザ</w:t>
                        </w:r>
                      </w:p>
                    </w:txbxContent>
                  </v:textbox>
                </v:shape>
                <v:roundrect id="四角形: 角を丸くする 22" o:spid="_x0000_s1052" style="position:absolute;left:33130;top:8619;width:1337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14:paraId="067FBC59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TOP画面</w:t>
                        </w:r>
                      </w:p>
                      <w:p w14:paraId="6D6943AC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&lt;画面ID&gt;</w:t>
                        </w:r>
                      </w:p>
                    </w:txbxContent>
                  </v:textbox>
                </v:roundrect>
                <v:roundrect id="四角形: 角を丸くする 31" o:spid="_x0000_s1053" style="position:absolute;left:54505;top:8619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14:paraId="53C3A5DC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13BECFA7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コネクタ: カギ線 43" o:spid="_x0000_s1054" type="#_x0000_t32" style="position:absolute;left:25260;top:10896;width:7870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uD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Kwebg8YAAADbAAAA&#10;DwAAAAAAAAAAAAAAAAAHAgAAZHJzL2Rvd25yZXYueG1sUEsFBgAAAAADAAMAtwAAAPoCAAAAAA==&#10;" strokecolor="black [3213]" strokeweight=".5pt">
                  <v:stroke endarrow="block" joinstyle="miter"/>
                </v:shape>
                <v:shape id="コネクタ: カギ線 44" o:spid="_x0000_s1055" type="#_x0000_t32" style="position:absolute;left:46504;top:10905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<v:stroke endarrow="block" joinstyle="miter"/>
                </v:shape>
                <v:roundrect id="四角形: 角を丸くする 66" o:spid="_x0000_s1056" style="position:absolute;left:54505;top:15554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14:paraId="6231942C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游明朝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游明朝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230E4449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roundrect id="四角形: 角を丸くする 67" o:spid="_x0000_s1057" style="position:absolute;left:54505;top:21993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14:paraId="443C6B71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游明朝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游明朝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5CF29801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roundrect id="四角形: 角を丸くする 68" o:spid="_x0000_s1058" style="position:absolute;left:54511;top:28546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14:paraId="5B1A0211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游明朝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游明朝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0FCE3812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roundrect id="四角形: 角を丸くする 69" o:spid="_x0000_s1059" style="position:absolute;left:54511;top:35594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14:paraId="29956AEB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游明朝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游明朝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64338CEA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shape id="コネクタ: カギ線 70" o:spid="_x0000_s1060" type="#_x0000_t34" style="position:absolute;left:46504;top:10905;width:8001;height:69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" strokecolor="black [3213]" strokeweight=".5pt">
                  <v:stroke endarrow="block"/>
                </v:shape>
                <v:shape id="コネクタ: カギ線 71" o:spid="_x0000_s1061" type="#_x0000_t34" style="position:absolute;left:46504;top:10905;width:8001;height:133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" strokecolor="black [3213]" strokeweight=".5pt">
                  <v:stroke endarrow="block"/>
                </v:shape>
                <v:shape id="コネクタ: カギ線 72" o:spid="_x0000_s1062" type="#_x0000_t34" style="position:absolute;left:46504;top:10905;width:8007;height:199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" strokecolor="black [3213]" strokeweight=".5pt">
                  <v:stroke endarrow="block"/>
                </v:shape>
                <v:shape id="コネクタ: カギ線 73" o:spid="_x0000_s1063" type="#_x0000_t34" style="position:absolute;left:46504;top:10905;width:8007;height:269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" strokecolor="black [3213]" strokeweight=".5pt">
                  <v:stroke endarrow="block"/>
                </v:shape>
                <v:shape id="テキスト ボックス 10" o:spid="_x0000_s1064" type="#_x0000_t202" style="position:absolute;left:24621;top:8238;width:8840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A314175" w14:textId="77777777" w:rsidR="0036109D" w:rsidRDefault="002E5456" w:rsidP="0036109D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36109D"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ログインボタン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]</w:t>
                        </w:r>
                        <w:r w:rsidR="0036109D"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クリック</w:t>
                        </w:r>
                      </w:p>
                    </w:txbxContent>
                  </v:textbox>
                </v:shape>
                <v:shape id="テキスト ボックス 10" o:spid="_x0000_s1065" type="#_x0000_t202" style="position:absolute;left:45805;top:8353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13A38CCB" w14:textId="77777777" w:rsidR="0036109D" w:rsidRDefault="002E5456" w:rsidP="0036109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36109D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メニュー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]</w:t>
                        </w:r>
                        <w:r w:rsidR="0036109D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クリック</w:t>
                        </w:r>
                      </w:p>
                    </w:txbxContent>
                  </v:textbox>
                </v:shape>
                <v:group id="グループ化 76" o:spid="_x0000_s1066" style="position:absolute;left:76818;top:42186;width:2706;height:2400" coordorigin="84019,40090" coordsize="2705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フローチャート: 結合子 77" o:spid="_x0000_s1067" type="#_x0000_t120" style="position:absolute;left:84019;top:40090;width:270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" fillcolor="white [3212]" strokecolor="black [3213]" strokeweight="1pt">
                    <v:stroke joinstyle="miter"/>
                  </v:shape>
                  <v:shape id="フローチャート: 結合子 78" o:spid="_x0000_s1068" type="#_x0000_t120" style="position:absolute;left:84629;top:40662;width:1515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" fillcolor="black [3213]" strokecolor="black [3213]" strokeweight="1pt">
                    <v:stroke joinstyle="miter"/>
                  </v:shape>
                </v:group>
                <v:shape id="コネクタ: カギ線 79" o:spid="_x0000_s1069" type="#_x0000_t33" style="position:absolute;left:67878;top:10905;width:10293;height:312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" strokecolor="black [3213]" strokeweight=".5pt">
                  <v:stroke endarrow="block"/>
                </v:shape>
                <v:shape id="コネクタ: カギ線 80" o:spid="_x0000_s1070" type="#_x0000_t33" style="position:absolute;left:67878;top:17840;width:10293;height:243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" strokecolor="black [3213]" strokeweight=".5pt">
                  <v:stroke endarrow="block"/>
                </v:shape>
                <v:shape id="コネクタ: カギ線 81" o:spid="_x0000_s1071" type="#_x0000_t33" style="position:absolute;left:67878;top:24279;width:10293;height:179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" strokecolor="black [3213]" strokeweight=".5pt">
                  <v:stroke endarrow="block"/>
                </v:shape>
                <v:shape id="コネクタ: カギ線 82" o:spid="_x0000_s1072" type="#_x0000_t33" style="position:absolute;left:67884;top:30832;width:10287;height:11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" strokecolor="black [3213]" strokeweight=".5pt">
                  <v:stroke endarrow="block"/>
                </v:shape>
                <v:shape id="コネクタ: カギ線 83" o:spid="_x0000_s1073" type="#_x0000_t33" style="position:absolute;left:67884;top:37880;width:10287;height:43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" strokecolor="black [3213]" strokeweight=".5pt">
                  <v:stroke endarrow="block"/>
                </v:shape>
                <v:shape id="テキスト ボックス 10" o:spid="_x0000_s1074" type="#_x0000_t202" style="position:absolute;left:78943;top:40814;width:12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7CB73B8B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呼び出し元の画面へ戻る</w:t>
                        </w:r>
                      </w:p>
                    </w:txbxContent>
                  </v:textbox>
                </v:shape>
                <v:shape id="テキスト ボックス 10" o:spid="_x0000_s1075" type="#_x0000_t202" style="position:absolute;left:72208;top:7896;width:12002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2FFA825E" w14:textId="77777777" w:rsidR="0036109D" w:rsidRDefault="002E5456" w:rsidP="0036109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36109D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戻るボタン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]</w:t>
                        </w:r>
                        <w:r w:rsidR="0036109D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クリック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E3BB23" w14:textId="77777777" w:rsidR="0036109D" w:rsidRPr="004C68C2" w:rsidRDefault="0036109D" w:rsidP="00921FD2"/>
    <w:sectPr w:rsidR="0036109D" w:rsidRPr="004C68C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8F5EE" w14:textId="77777777" w:rsidR="00505B5D" w:rsidRDefault="00505B5D" w:rsidP="00F95D5B">
      <w:r>
        <w:separator/>
      </w:r>
    </w:p>
  </w:endnote>
  <w:endnote w:type="continuationSeparator" w:id="0">
    <w:p w14:paraId="057D3A8F" w14:textId="77777777" w:rsidR="00505B5D" w:rsidRDefault="00505B5D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A8718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B4E45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89355" w14:textId="77777777" w:rsidR="00505B5D" w:rsidRDefault="00505B5D" w:rsidP="00F95D5B">
      <w:r>
        <w:separator/>
      </w:r>
    </w:p>
  </w:footnote>
  <w:footnote w:type="continuationSeparator" w:id="0">
    <w:p w14:paraId="0A840B3F" w14:textId="77777777" w:rsidR="00505B5D" w:rsidRDefault="00505B5D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5AD46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54E71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5D67FE">
      <w:rPr>
        <w:rFonts w:hint="eastAsia"/>
      </w:rPr>
      <w:t>画面遷移図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B0"/>
    <w:rsid w:val="00002059"/>
    <w:rsid w:val="000067D6"/>
    <w:rsid w:val="000144DD"/>
    <w:rsid w:val="000150D9"/>
    <w:rsid w:val="000160D2"/>
    <w:rsid w:val="000321A3"/>
    <w:rsid w:val="00037D33"/>
    <w:rsid w:val="00037E87"/>
    <w:rsid w:val="000435ED"/>
    <w:rsid w:val="000444CE"/>
    <w:rsid w:val="00046122"/>
    <w:rsid w:val="00054079"/>
    <w:rsid w:val="00057F84"/>
    <w:rsid w:val="00060653"/>
    <w:rsid w:val="00063C3C"/>
    <w:rsid w:val="00067C35"/>
    <w:rsid w:val="00073550"/>
    <w:rsid w:val="00076912"/>
    <w:rsid w:val="00083BBE"/>
    <w:rsid w:val="0008491B"/>
    <w:rsid w:val="00090EB4"/>
    <w:rsid w:val="0009759D"/>
    <w:rsid w:val="000A04BA"/>
    <w:rsid w:val="000A427F"/>
    <w:rsid w:val="000A4CD1"/>
    <w:rsid w:val="000B293A"/>
    <w:rsid w:val="000B6DBB"/>
    <w:rsid w:val="000C0C7F"/>
    <w:rsid w:val="000C59B7"/>
    <w:rsid w:val="000D0798"/>
    <w:rsid w:val="000D090F"/>
    <w:rsid w:val="000D3295"/>
    <w:rsid w:val="000D4B59"/>
    <w:rsid w:val="000F539B"/>
    <w:rsid w:val="000F5B3A"/>
    <w:rsid w:val="000F68B3"/>
    <w:rsid w:val="001015FD"/>
    <w:rsid w:val="0010171D"/>
    <w:rsid w:val="00102FE5"/>
    <w:rsid w:val="00106114"/>
    <w:rsid w:val="001061BD"/>
    <w:rsid w:val="00106D2B"/>
    <w:rsid w:val="0011244F"/>
    <w:rsid w:val="0011797C"/>
    <w:rsid w:val="00121467"/>
    <w:rsid w:val="00122A51"/>
    <w:rsid w:val="00124BD4"/>
    <w:rsid w:val="00130AD5"/>
    <w:rsid w:val="00131D97"/>
    <w:rsid w:val="00144249"/>
    <w:rsid w:val="0015188E"/>
    <w:rsid w:val="0015319A"/>
    <w:rsid w:val="00153A6B"/>
    <w:rsid w:val="00153FFF"/>
    <w:rsid w:val="00163BE0"/>
    <w:rsid w:val="001708B3"/>
    <w:rsid w:val="00172D20"/>
    <w:rsid w:val="00175FAE"/>
    <w:rsid w:val="00181421"/>
    <w:rsid w:val="00187537"/>
    <w:rsid w:val="00190454"/>
    <w:rsid w:val="00195BD8"/>
    <w:rsid w:val="00196BB7"/>
    <w:rsid w:val="001A34FD"/>
    <w:rsid w:val="001B1570"/>
    <w:rsid w:val="001B37B0"/>
    <w:rsid w:val="001C332B"/>
    <w:rsid w:val="001D05D2"/>
    <w:rsid w:val="001D15B3"/>
    <w:rsid w:val="001D382F"/>
    <w:rsid w:val="001D6464"/>
    <w:rsid w:val="001D6CD8"/>
    <w:rsid w:val="001E1B7E"/>
    <w:rsid w:val="001E3F73"/>
    <w:rsid w:val="001E47E2"/>
    <w:rsid w:val="001E56C6"/>
    <w:rsid w:val="001E761D"/>
    <w:rsid w:val="0020556D"/>
    <w:rsid w:val="002110B9"/>
    <w:rsid w:val="002130FF"/>
    <w:rsid w:val="00213859"/>
    <w:rsid w:val="00214D78"/>
    <w:rsid w:val="00220071"/>
    <w:rsid w:val="0022252D"/>
    <w:rsid w:val="002273FC"/>
    <w:rsid w:val="00227767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778BF"/>
    <w:rsid w:val="0028452B"/>
    <w:rsid w:val="002860E4"/>
    <w:rsid w:val="0029474B"/>
    <w:rsid w:val="002948E5"/>
    <w:rsid w:val="00297747"/>
    <w:rsid w:val="002A0FE2"/>
    <w:rsid w:val="002A19E4"/>
    <w:rsid w:val="002A4CAE"/>
    <w:rsid w:val="002A6715"/>
    <w:rsid w:val="002B010A"/>
    <w:rsid w:val="002B1F0D"/>
    <w:rsid w:val="002B4AD5"/>
    <w:rsid w:val="002C2CFE"/>
    <w:rsid w:val="002D58AB"/>
    <w:rsid w:val="002E5456"/>
    <w:rsid w:val="002F59F0"/>
    <w:rsid w:val="002F7A28"/>
    <w:rsid w:val="003007B8"/>
    <w:rsid w:val="003066F7"/>
    <w:rsid w:val="00307279"/>
    <w:rsid w:val="0032097C"/>
    <w:rsid w:val="0032144F"/>
    <w:rsid w:val="00322CBC"/>
    <w:rsid w:val="00324F1F"/>
    <w:rsid w:val="00326CD2"/>
    <w:rsid w:val="003326EC"/>
    <w:rsid w:val="00350ECC"/>
    <w:rsid w:val="0036109D"/>
    <w:rsid w:val="00363A29"/>
    <w:rsid w:val="00363E36"/>
    <w:rsid w:val="00364CC8"/>
    <w:rsid w:val="00365592"/>
    <w:rsid w:val="0036599E"/>
    <w:rsid w:val="003662D9"/>
    <w:rsid w:val="00375773"/>
    <w:rsid w:val="003860F7"/>
    <w:rsid w:val="00397190"/>
    <w:rsid w:val="003A02B2"/>
    <w:rsid w:val="003A1BEE"/>
    <w:rsid w:val="003B2707"/>
    <w:rsid w:val="003B5C05"/>
    <w:rsid w:val="003C1464"/>
    <w:rsid w:val="003C30E1"/>
    <w:rsid w:val="003D104A"/>
    <w:rsid w:val="003D70C0"/>
    <w:rsid w:val="003E040A"/>
    <w:rsid w:val="003E39BB"/>
    <w:rsid w:val="003E3D85"/>
    <w:rsid w:val="003E4553"/>
    <w:rsid w:val="003E4847"/>
    <w:rsid w:val="003E6EC7"/>
    <w:rsid w:val="003E70F6"/>
    <w:rsid w:val="003F21D2"/>
    <w:rsid w:val="003F25F6"/>
    <w:rsid w:val="003F4273"/>
    <w:rsid w:val="003F684C"/>
    <w:rsid w:val="00424E44"/>
    <w:rsid w:val="004256A4"/>
    <w:rsid w:val="00432290"/>
    <w:rsid w:val="004352BF"/>
    <w:rsid w:val="004417DA"/>
    <w:rsid w:val="00447E88"/>
    <w:rsid w:val="00451C83"/>
    <w:rsid w:val="00455127"/>
    <w:rsid w:val="00455E58"/>
    <w:rsid w:val="00463264"/>
    <w:rsid w:val="004823D4"/>
    <w:rsid w:val="004A20FC"/>
    <w:rsid w:val="004A6356"/>
    <w:rsid w:val="004A64E7"/>
    <w:rsid w:val="004B1E64"/>
    <w:rsid w:val="004B1FCF"/>
    <w:rsid w:val="004B5A54"/>
    <w:rsid w:val="004B6CAF"/>
    <w:rsid w:val="004C68C2"/>
    <w:rsid w:val="004D73A0"/>
    <w:rsid w:val="004D789D"/>
    <w:rsid w:val="004E0391"/>
    <w:rsid w:val="004E5EB6"/>
    <w:rsid w:val="004E5F55"/>
    <w:rsid w:val="0050509C"/>
    <w:rsid w:val="00505B5D"/>
    <w:rsid w:val="005077F1"/>
    <w:rsid w:val="005161F0"/>
    <w:rsid w:val="00521813"/>
    <w:rsid w:val="00525BE9"/>
    <w:rsid w:val="0053102E"/>
    <w:rsid w:val="0053430F"/>
    <w:rsid w:val="00535F6D"/>
    <w:rsid w:val="005363E9"/>
    <w:rsid w:val="0053659A"/>
    <w:rsid w:val="00544C43"/>
    <w:rsid w:val="00546495"/>
    <w:rsid w:val="005475DF"/>
    <w:rsid w:val="00550CC3"/>
    <w:rsid w:val="00551B75"/>
    <w:rsid w:val="00551BD1"/>
    <w:rsid w:val="00553E6C"/>
    <w:rsid w:val="005553A7"/>
    <w:rsid w:val="005607C7"/>
    <w:rsid w:val="0056380C"/>
    <w:rsid w:val="005716CB"/>
    <w:rsid w:val="00577A45"/>
    <w:rsid w:val="00585D29"/>
    <w:rsid w:val="00586E53"/>
    <w:rsid w:val="005B1876"/>
    <w:rsid w:val="005B6A76"/>
    <w:rsid w:val="005C631E"/>
    <w:rsid w:val="005C6EF2"/>
    <w:rsid w:val="005D4C80"/>
    <w:rsid w:val="005D67FE"/>
    <w:rsid w:val="005D7754"/>
    <w:rsid w:val="005D7ED0"/>
    <w:rsid w:val="005E6261"/>
    <w:rsid w:val="006006CE"/>
    <w:rsid w:val="00600C62"/>
    <w:rsid w:val="006016AE"/>
    <w:rsid w:val="00601E67"/>
    <w:rsid w:val="00613CAD"/>
    <w:rsid w:val="00620111"/>
    <w:rsid w:val="006204A5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6A9"/>
    <w:rsid w:val="006D09F3"/>
    <w:rsid w:val="006D1EE1"/>
    <w:rsid w:val="006D41F4"/>
    <w:rsid w:val="006D6CD5"/>
    <w:rsid w:val="006F02F4"/>
    <w:rsid w:val="006F1952"/>
    <w:rsid w:val="00704298"/>
    <w:rsid w:val="007045D6"/>
    <w:rsid w:val="00706582"/>
    <w:rsid w:val="00710C96"/>
    <w:rsid w:val="00712EEE"/>
    <w:rsid w:val="007139DB"/>
    <w:rsid w:val="0072438F"/>
    <w:rsid w:val="007254F7"/>
    <w:rsid w:val="00726FF3"/>
    <w:rsid w:val="007316B6"/>
    <w:rsid w:val="007322D6"/>
    <w:rsid w:val="0073389E"/>
    <w:rsid w:val="007446E5"/>
    <w:rsid w:val="00744776"/>
    <w:rsid w:val="00757052"/>
    <w:rsid w:val="00774143"/>
    <w:rsid w:val="00780F75"/>
    <w:rsid w:val="007825EE"/>
    <w:rsid w:val="00784953"/>
    <w:rsid w:val="0079011A"/>
    <w:rsid w:val="00797F56"/>
    <w:rsid w:val="007C0D63"/>
    <w:rsid w:val="007C13E2"/>
    <w:rsid w:val="007C561F"/>
    <w:rsid w:val="007C77A8"/>
    <w:rsid w:val="007D5F3F"/>
    <w:rsid w:val="007E1035"/>
    <w:rsid w:val="007E6DD2"/>
    <w:rsid w:val="007F5F80"/>
    <w:rsid w:val="008020AB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3CB0"/>
    <w:rsid w:val="00866184"/>
    <w:rsid w:val="00867601"/>
    <w:rsid w:val="00867B32"/>
    <w:rsid w:val="00871308"/>
    <w:rsid w:val="008771A3"/>
    <w:rsid w:val="00885368"/>
    <w:rsid w:val="00887C41"/>
    <w:rsid w:val="00895A28"/>
    <w:rsid w:val="00895F3D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8F11F1"/>
    <w:rsid w:val="0090249F"/>
    <w:rsid w:val="009030B7"/>
    <w:rsid w:val="009070E6"/>
    <w:rsid w:val="009076FF"/>
    <w:rsid w:val="009128BB"/>
    <w:rsid w:val="00913033"/>
    <w:rsid w:val="0091565B"/>
    <w:rsid w:val="00915FF0"/>
    <w:rsid w:val="00921FD2"/>
    <w:rsid w:val="009222FD"/>
    <w:rsid w:val="00922507"/>
    <w:rsid w:val="0092341A"/>
    <w:rsid w:val="009276F1"/>
    <w:rsid w:val="00933627"/>
    <w:rsid w:val="00941A07"/>
    <w:rsid w:val="009529AA"/>
    <w:rsid w:val="009533FD"/>
    <w:rsid w:val="00961290"/>
    <w:rsid w:val="00962072"/>
    <w:rsid w:val="00964EBB"/>
    <w:rsid w:val="00971223"/>
    <w:rsid w:val="00976698"/>
    <w:rsid w:val="00984495"/>
    <w:rsid w:val="00987816"/>
    <w:rsid w:val="00990F38"/>
    <w:rsid w:val="00991687"/>
    <w:rsid w:val="00997168"/>
    <w:rsid w:val="009A0AC1"/>
    <w:rsid w:val="009A5125"/>
    <w:rsid w:val="009B3FE7"/>
    <w:rsid w:val="009B4880"/>
    <w:rsid w:val="009C0183"/>
    <w:rsid w:val="009C118A"/>
    <w:rsid w:val="009F348B"/>
    <w:rsid w:val="009F491C"/>
    <w:rsid w:val="009F5324"/>
    <w:rsid w:val="009F5BDB"/>
    <w:rsid w:val="009F6308"/>
    <w:rsid w:val="009F7E8E"/>
    <w:rsid w:val="00A022F9"/>
    <w:rsid w:val="00A02D2A"/>
    <w:rsid w:val="00A17640"/>
    <w:rsid w:val="00A41E50"/>
    <w:rsid w:val="00A50AFE"/>
    <w:rsid w:val="00A52B07"/>
    <w:rsid w:val="00A55617"/>
    <w:rsid w:val="00A569E5"/>
    <w:rsid w:val="00A56C80"/>
    <w:rsid w:val="00A57557"/>
    <w:rsid w:val="00A6149F"/>
    <w:rsid w:val="00A64664"/>
    <w:rsid w:val="00A64D20"/>
    <w:rsid w:val="00A73D04"/>
    <w:rsid w:val="00A8661C"/>
    <w:rsid w:val="00A90BAE"/>
    <w:rsid w:val="00A9677B"/>
    <w:rsid w:val="00AB3C28"/>
    <w:rsid w:val="00AB4032"/>
    <w:rsid w:val="00AB5C85"/>
    <w:rsid w:val="00AC2A0D"/>
    <w:rsid w:val="00AC4779"/>
    <w:rsid w:val="00AC7CB5"/>
    <w:rsid w:val="00AD3641"/>
    <w:rsid w:val="00AD6BBC"/>
    <w:rsid w:val="00AE4EE0"/>
    <w:rsid w:val="00AF156C"/>
    <w:rsid w:val="00B01759"/>
    <w:rsid w:val="00B063BA"/>
    <w:rsid w:val="00B077D6"/>
    <w:rsid w:val="00B119C6"/>
    <w:rsid w:val="00B1558A"/>
    <w:rsid w:val="00B15A22"/>
    <w:rsid w:val="00B17F10"/>
    <w:rsid w:val="00B34EA8"/>
    <w:rsid w:val="00B410B4"/>
    <w:rsid w:val="00B4404C"/>
    <w:rsid w:val="00B47BD2"/>
    <w:rsid w:val="00B51539"/>
    <w:rsid w:val="00B51D58"/>
    <w:rsid w:val="00B5204B"/>
    <w:rsid w:val="00B64DA9"/>
    <w:rsid w:val="00B6746D"/>
    <w:rsid w:val="00B72FA0"/>
    <w:rsid w:val="00B76EC6"/>
    <w:rsid w:val="00B8136E"/>
    <w:rsid w:val="00B815A8"/>
    <w:rsid w:val="00B83015"/>
    <w:rsid w:val="00B90772"/>
    <w:rsid w:val="00B9272D"/>
    <w:rsid w:val="00B96EC6"/>
    <w:rsid w:val="00BA7594"/>
    <w:rsid w:val="00BC14D8"/>
    <w:rsid w:val="00BD23E0"/>
    <w:rsid w:val="00BD49CA"/>
    <w:rsid w:val="00BD56CB"/>
    <w:rsid w:val="00BD6578"/>
    <w:rsid w:val="00BD76CD"/>
    <w:rsid w:val="00BE7FF8"/>
    <w:rsid w:val="00BF0ED9"/>
    <w:rsid w:val="00BF54BB"/>
    <w:rsid w:val="00BF6FE5"/>
    <w:rsid w:val="00C002B8"/>
    <w:rsid w:val="00C0518B"/>
    <w:rsid w:val="00C07C48"/>
    <w:rsid w:val="00C12B3A"/>
    <w:rsid w:val="00C177CD"/>
    <w:rsid w:val="00C3324D"/>
    <w:rsid w:val="00C34D36"/>
    <w:rsid w:val="00C52799"/>
    <w:rsid w:val="00C571E4"/>
    <w:rsid w:val="00C7282D"/>
    <w:rsid w:val="00C73B10"/>
    <w:rsid w:val="00C7658F"/>
    <w:rsid w:val="00C87C95"/>
    <w:rsid w:val="00C93177"/>
    <w:rsid w:val="00C93C96"/>
    <w:rsid w:val="00CA2EEF"/>
    <w:rsid w:val="00CA647F"/>
    <w:rsid w:val="00CB53E4"/>
    <w:rsid w:val="00CC256F"/>
    <w:rsid w:val="00CE48CC"/>
    <w:rsid w:val="00CF1F99"/>
    <w:rsid w:val="00CF3BB0"/>
    <w:rsid w:val="00CF7666"/>
    <w:rsid w:val="00D06B49"/>
    <w:rsid w:val="00D11960"/>
    <w:rsid w:val="00D17613"/>
    <w:rsid w:val="00D206AF"/>
    <w:rsid w:val="00D20EF9"/>
    <w:rsid w:val="00D438B5"/>
    <w:rsid w:val="00D53682"/>
    <w:rsid w:val="00D53A96"/>
    <w:rsid w:val="00D53E96"/>
    <w:rsid w:val="00D61622"/>
    <w:rsid w:val="00D64E2A"/>
    <w:rsid w:val="00D67488"/>
    <w:rsid w:val="00D755AF"/>
    <w:rsid w:val="00D86270"/>
    <w:rsid w:val="00D87FA8"/>
    <w:rsid w:val="00D914ED"/>
    <w:rsid w:val="00D9197E"/>
    <w:rsid w:val="00D92CBA"/>
    <w:rsid w:val="00D94CFA"/>
    <w:rsid w:val="00D95C90"/>
    <w:rsid w:val="00DA3C02"/>
    <w:rsid w:val="00DB17DF"/>
    <w:rsid w:val="00DB54BA"/>
    <w:rsid w:val="00DB6D2E"/>
    <w:rsid w:val="00DD753E"/>
    <w:rsid w:val="00DF0F76"/>
    <w:rsid w:val="00DF1973"/>
    <w:rsid w:val="00E000CD"/>
    <w:rsid w:val="00E12C37"/>
    <w:rsid w:val="00E145E9"/>
    <w:rsid w:val="00E26E10"/>
    <w:rsid w:val="00E276BD"/>
    <w:rsid w:val="00E412B9"/>
    <w:rsid w:val="00E435BC"/>
    <w:rsid w:val="00E44738"/>
    <w:rsid w:val="00E478AA"/>
    <w:rsid w:val="00E517DF"/>
    <w:rsid w:val="00E5352E"/>
    <w:rsid w:val="00E63F90"/>
    <w:rsid w:val="00E675A8"/>
    <w:rsid w:val="00E7195F"/>
    <w:rsid w:val="00E745B6"/>
    <w:rsid w:val="00E816C5"/>
    <w:rsid w:val="00E82221"/>
    <w:rsid w:val="00E86350"/>
    <w:rsid w:val="00E913E4"/>
    <w:rsid w:val="00E96514"/>
    <w:rsid w:val="00E97406"/>
    <w:rsid w:val="00EA2185"/>
    <w:rsid w:val="00EA31E5"/>
    <w:rsid w:val="00EA3607"/>
    <w:rsid w:val="00EA7D2E"/>
    <w:rsid w:val="00EB22EF"/>
    <w:rsid w:val="00EB4FEF"/>
    <w:rsid w:val="00EB5EB8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1701F"/>
    <w:rsid w:val="00F234EF"/>
    <w:rsid w:val="00F23BF6"/>
    <w:rsid w:val="00F2484C"/>
    <w:rsid w:val="00F26673"/>
    <w:rsid w:val="00F351F0"/>
    <w:rsid w:val="00F3765B"/>
    <w:rsid w:val="00F44609"/>
    <w:rsid w:val="00F47583"/>
    <w:rsid w:val="00F50EB3"/>
    <w:rsid w:val="00F531D7"/>
    <w:rsid w:val="00F54EE1"/>
    <w:rsid w:val="00F62793"/>
    <w:rsid w:val="00F76721"/>
    <w:rsid w:val="00F806E1"/>
    <w:rsid w:val="00F84FBA"/>
    <w:rsid w:val="00F85E55"/>
    <w:rsid w:val="00F94E42"/>
    <w:rsid w:val="00F95D5B"/>
    <w:rsid w:val="00F97A32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EFF0B1"/>
  <w15:chartTrackingRefBased/>
  <w15:docId w15:val="{3950D031-05D9-4CC2-BB5C-0AA5BBA7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A32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B3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(小)"/>
    <w:basedOn w:val="aa"/>
    <w:qFormat/>
    <w:rsid w:val="00F97A32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5_&#30011;&#38754;&#36983;&#31227;&#22259;\ED05_&#30011;&#38754;&#36983;&#31227;&#2225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ED05_画面遷移図_テンプレート.dotx</Template>
  <TotalTime>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2023-02-22T00:02:00Z</dcterms:created>
  <dcterms:modified xsi:type="dcterms:W3CDTF">2025-02-18T02:53:00Z</dcterms:modified>
</cp:coreProperties>
</file>