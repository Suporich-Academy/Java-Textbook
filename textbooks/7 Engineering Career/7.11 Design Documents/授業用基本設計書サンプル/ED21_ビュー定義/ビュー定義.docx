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CA52F" w14:textId="77777777" w:rsidR="00976698" w:rsidRDefault="00976698" w:rsidP="006D6CD5">
      <w:pPr>
        <w:pStyle w:val="aa"/>
      </w:pPr>
    </w:p>
    <w:p w14:paraId="1599DE15" w14:textId="77777777" w:rsidR="00976698" w:rsidRDefault="00976698" w:rsidP="006D6CD5">
      <w:pPr>
        <w:pStyle w:val="aa"/>
      </w:pPr>
    </w:p>
    <w:p w14:paraId="4AE99595" w14:textId="77777777" w:rsidR="006D6CD5" w:rsidRDefault="006D6CD5" w:rsidP="006D6CD5">
      <w:pPr>
        <w:pStyle w:val="aa"/>
      </w:pPr>
    </w:p>
    <w:p w14:paraId="7E1C59AE" w14:textId="77777777" w:rsidR="006D6CD5" w:rsidRDefault="006D6CD5" w:rsidP="006D6CD5">
      <w:pPr>
        <w:pStyle w:val="aa"/>
      </w:pPr>
    </w:p>
    <w:p w14:paraId="20A95F46" w14:textId="77777777" w:rsidR="006D6CD5" w:rsidRDefault="006D6CD5" w:rsidP="006D6CD5">
      <w:pPr>
        <w:pStyle w:val="aa"/>
      </w:pPr>
    </w:p>
    <w:p w14:paraId="1CB8CC09" w14:textId="77777777" w:rsidR="006D6CD5" w:rsidRDefault="006D6CD5" w:rsidP="006D6CD5">
      <w:pPr>
        <w:pStyle w:val="a9"/>
      </w:pPr>
      <w:r>
        <w:rPr>
          <w:rFonts w:hint="eastAsia"/>
        </w:rPr>
        <w:t>〇〇システム構築プロジェクト</w:t>
      </w:r>
    </w:p>
    <w:p w14:paraId="7878334F" w14:textId="77777777" w:rsidR="006D6CD5" w:rsidRPr="006D6CD5" w:rsidRDefault="006D6CD5" w:rsidP="006D6CD5">
      <w:pPr>
        <w:pStyle w:val="ab"/>
      </w:pPr>
      <w:r>
        <w:rPr>
          <w:rFonts w:hint="eastAsia"/>
        </w:rPr>
        <w:t xml:space="preserve">- </w:t>
      </w:r>
      <w:r w:rsidR="00801E91">
        <w:rPr>
          <w:rFonts w:hint="eastAsia"/>
        </w:rPr>
        <w:t>◯◯</w:t>
      </w:r>
      <w:r w:rsidR="009646C0">
        <w:rPr>
          <w:rFonts w:hint="eastAsia"/>
        </w:rPr>
        <w:t>ビュー</w:t>
      </w:r>
      <w:r w:rsidR="00801E91">
        <w:rPr>
          <w:rFonts w:hint="eastAsia"/>
        </w:rPr>
        <w:t xml:space="preserve"> </w:t>
      </w:r>
      <w:r w:rsidR="009646C0">
        <w:rPr>
          <w:rFonts w:hint="eastAsia"/>
        </w:rPr>
        <w:t>ビュー</w:t>
      </w:r>
      <w:r w:rsidR="003B5A0B">
        <w:rPr>
          <w:rFonts w:hint="eastAsia"/>
        </w:rPr>
        <w:t>定義書</w:t>
      </w:r>
      <w:r>
        <w:rPr>
          <w:rFonts w:hint="eastAsia"/>
        </w:rPr>
        <w:t xml:space="preserve"> -</w:t>
      </w:r>
    </w:p>
    <w:p w14:paraId="365546D3" w14:textId="77777777" w:rsidR="006D6CD5" w:rsidRPr="0069509D" w:rsidRDefault="0069509D" w:rsidP="0069509D">
      <w:pPr>
        <w:pStyle w:val="af0"/>
      </w:pPr>
      <w:r>
        <w:rPr>
          <w:rFonts w:hint="eastAsia"/>
        </w:rPr>
        <w:t>第</w:t>
      </w:r>
      <w:r>
        <w:rPr>
          <w:rFonts w:hint="eastAsia"/>
        </w:rPr>
        <w:t>1.0</w:t>
      </w:r>
      <w:r>
        <w:rPr>
          <w:rFonts w:hint="eastAsia"/>
        </w:rPr>
        <w:t>版</w:t>
      </w:r>
    </w:p>
    <w:p w14:paraId="008AE080" w14:textId="77777777" w:rsidR="0069509D" w:rsidRDefault="0069509D" w:rsidP="006D6CD5">
      <w:pPr>
        <w:pStyle w:val="aa"/>
      </w:pPr>
    </w:p>
    <w:p w14:paraId="6AD34BCA" w14:textId="77777777" w:rsidR="002948E5" w:rsidRDefault="002948E5" w:rsidP="006D6CD5">
      <w:pPr>
        <w:pStyle w:val="aa"/>
      </w:pPr>
    </w:p>
    <w:p w14:paraId="470F748D" w14:textId="77777777" w:rsidR="002948E5" w:rsidRDefault="002948E5" w:rsidP="006D6CD5">
      <w:pPr>
        <w:pStyle w:val="aa"/>
      </w:pPr>
    </w:p>
    <w:p w14:paraId="36F72774" w14:textId="77777777" w:rsidR="003D2A29" w:rsidRDefault="003D2A29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5386"/>
      </w:tblGrid>
      <w:tr w:rsidR="003D2A29" w:rsidRPr="00EA2185" w14:paraId="44D86D9F" w14:textId="77777777" w:rsidTr="005013F2">
        <w:trPr>
          <w:jc w:val="center"/>
        </w:trPr>
        <w:tc>
          <w:tcPr>
            <w:tcW w:w="1555" w:type="dxa"/>
          </w:tcPr>
          <w:p w14:paraId="42B16C00" w14:textId="77777777" w:rsidR="003D2A29" w:rsidRPr="00EA2185" w:rsidRDefault="005013F2" w:rsidP="003D5897">
            <w:pPr>
              <w:pStyle w:val="aa"/>
            </w:pPr>
            <w:r>
              <w:rPr>
                <w:rFonts w:hint="eastAsia"/>
              </w:rPr>
              <w:t>エンティティID</w:t>
            </w:r>
          </w:p>
        </w:tc>
        <w:tc>
          <w:tcPr>
            <w:tcW w:w="5386" w:type="dxa"/>
          </w:tcPr>
          <w:p w14:paraId="2B891431" w14:textId="77777777" w:rsidR="003D2A29" w:rsidRPr="00EA2185" w:rsidRDefault="005013F2" w:rsidP="003D5897">
            <w:pPr>
              <w:pStyle w:val="aa"/>
            </w:pPr>
            <w:r w:rsidRPr="00EA2185">
              <w:t>XXXX XXXX</w:t>
            </w:r>
          </w:p>
        </w:tc>
      </w:tr>
      <w:tr w:rsidR="003D2A29" w:rsidRPr="00EA2185" w14:paraId="0F96221C" w14:textId="77777777" w:rsidTr="005013F2">
        <w:trPr>
          <w:jc w:val="center"/>
        </w:trPr>
        <w:tc>
          <w:tcPr>
            <w:tcW w:w="1555" w:type="dxa"/>
          </w:tcPr>
          <w:p w14:paraId="3DF25417" w14:textId="77777777" w:rsidR="003D2A29" w:rsidRPr="00EA2185" w:rsidRDefault="002A45B9" w:rsidP="003D5897">
            <w:pPr>
              <w:pStyle w:val="aa"/>
            </w:pPr>
            <w:r>
              <w:rPr>
                <w:rFonts w:hint="eastAsia"/>
              </w:rPr>
              <w:t>ビュー</w:t>
            </w:r>
            <w:r w:rsidR="005013F2">
              <w:rPr>
                <w:rFonts w:hint="eastAsia"/>
              </w:rPr>
              <w:t>名</w:t>
            </w:r>
          </w:p>
        </w:tc>
        <w:tc>
          <w:tcPr>
            <w:tcW w:w="5386" w:type="dxa"/>
          </w:tcPr>
          <w:p w14:paraId="1490BC57" w14:textId="77777777" w:rsidR="003D2A29" w:rsidRPr="00EA2185" w:rsidRDefault="003D2A29" w:rsidP="003D5897">
            <w:pPr>
              <w:pStyle w:val="aa"/>
            </w:pPr>
            <w:r w:rsidRPr="00EA2185">
              <w:t>XXXX XXXX</w:t>
            </w:r>
          </w:p>
        </w:tc>
      </w:tr>
    </w:tbl>
    <w:p w14:paraId="0DA7511C" w14:textId="77777777" w:rsidR="003B5A0B" w:rsidRDefault="003B5A0B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5386"/>
      </w:tblGrid>
      <w:tr w:rsidR="002B010A" w:rsidRPr="00EA2185" w14:paraId="02722917" w14:textId="77777777" w:rsidTr="005013F2">
        <w:trPr>
          <w:jc w:val="center"/>
        </w:trPr>
        <w:tc>
          <w:tcPr>
            <w:tcW w:w="1555" w:type="dxa"/>
          </w:tcPr>
          <w:p w14:paraId="66DF56D7" w14:textId="77777777" w:rsidR="002B010A" w:rsidRPr="00EA2185" w:rsidRDefault="00EA2185" w:rsidP="00EA2185">
            <w:pPr>
              <w:pStyle w:val="aa"/>
            </w:pPr>
            <w:r w:rsidRPr="00EA2185">
              <w:t>作成日</w:t>
            </w:r>
          </w:p>
        </w:tc>
        <w:tc>
          <w:tcPr>
            <w:tcW w:w="5386" w:type="dxa"/>
          </w:tcPr>
          <w:p w14:paraId="211374BD" w14:textId="77777777" w:rsidR="002B010A" w:rsidRPr="00EA2185" w:rsidRDefault="00EA2185" w:rsidP="00EA2185">
            <w:pPr>
              <w:pStyle w:val="aa"/>
            </w:pPr>
            <w:r w:rsidRPr="00EA2185">
              <w:t>2020年</w:t>
            </w:r>
            <w:r w:rsidRPr="00EA2185">
              <w:rPr>
                <w:rFonts w:hint="eastAsia"/>
              </w:rPr>
              <w:t>10月1日</w:t>
            </w:r>
          </w:p>
        </w:tc>
      </w:tr>
      <w:tr w:rsidR="002B010A" w:rsidRPr="00EA2185" w14:paraId="44001A73" w14:textId="77777777" w:rsidTr="005013F2">
        <w:trPr>
          <w:jc w:val="center"/>
        </w:trPr>
        <w:tc>
          <w:tcPr>
            <w:tcW w:w="1555" w:type="dxa"/>
          </w:tcPr>
          <w:p w14:paraId="709F1432" w14:textId="77777777" w:rsidR="002B010A" w:rsidRPr="00EA2185" w:rsidRDefault="00EA2185" w:rsidP="00EA2185">
            <w:pPr>
              <w:pStyle w:val="aa"/>
            </w:pPr>
            <w:r w:rsidRPr="00EA2185">
              <w:t>作成者</w:t>
            </w:r>
          </w:p>
        </w:tc>
        <w:tc>
          <w:tcPr>
            <w:tcW w:w="5386" w:type="dxa"/>
          </w:tcPr>
          <w:p w14:paraId="21D6AEE4" w14:textId="77777777" w:rsidR="002B010A" w:rsidRPr="00EA2185" w:rsidRDefault="00EA2185" w:rsidP="00EA2185">
            <w:pPr>
              <w:pStyle w:val="aa"/>
            </w:pPr>
            <w:r w:rsidRPr="00EA2185">
              <w:t>XXXX XXXX</w:t>
            </w:r>
          </w:p>
        </w:tc>
      </w:tr>
      <w:tr w:rsidR="002B010A" w:rsidRPr="00EA2185" w14:paraId="2CC641C0" w14:textId="77777777" w:rsidTr="005013F2">
        <w:trPr>
          <w:jc w:val="center"/>
        </w:trPr>
        <w:tc>
          <w:tcPr>
            <w:tcW w:w="1555" w:type="dxa"/>
          </w:tcPr>
          <w:p w14:paraId="53037B67" w14:textId="77777777" w:rsidR="002B010A" w:rsidRPr="00EA2185" w:rsidRDefault="00EA2185" w:rsidP="00EA2185">
            <w:pPr>
              <w:pStyle w:val="aa"/>
            </w:pPr>
            <w:r w:rsidRPr="00EA2185">
              <w:t>承認者</w:t>
            </w:r>
          </w:p>
        </w:tc>
        <w:tc>
          <w:tcPr>
            <w:tcW w:w="5386" w:type="dxa"/>
          </w:tcPr>
          <w:p w14:paraId="47A1FF26" w14:textId="77777777" w:rsidR="002B010A" w:rsidRPr="00EA2185" w:rsidRDefault="00EA2185" w:rsidP="00EA2185">
            <w:pPr>
              <w:pStyle w:val="aa"/>
            </w:pPr>
            <w:r w:rsidRPr="00EA2185">
              <w:t>XXXX XXXX</w:t>
            </w:r>
          </w:p>
        </w:tc>
      </w:tr>
    </w:tbl>
    <w:p w14:paraId="4CD540A2" w14:textId="77777777" w:rsidR="0069509D" w:rsidRDefault="0069509D" w:rsidP="006D6CD5">
      <w:pPr>
        <w:pStyle w:val="aa"/>
      </w:pPr>
    </w:p>
    <w:p w14:paraId="2C1D778C" w14:textId="77777777" w:rsidR="00DD753E" w:rsidRDefault="00DD753E">
      <w:pPr>
        <w:widowControl/>
        <w:jc w:val="left"/>
        <w:rPr>
          <w:rFonts w:eastAsia="Meiryo UI"/>
        </w:rPr>
      </w:pPr>
      <w:r>
        <w:br w:type="page"/>
      </w:r>
    </w:p>
    <w:p w14:paraId="017FF088" w14:textId="77777777" w:rsidR="0029474B" w:rsidRDefault="0029474B" w:rsidP="006D6CD5">
      <w:pPr>
        <w:pStyle w:val="aa"/>
        <w:sectPr w:rsidR="0029474B" w:rsidSect="00FE2C01">
          <w:headerReference w:type="default" r:id="rId7"/>
          <w:footerReference w:type="default" r:id="rId8"/>
          <w:pgSz w:w="16838" w:h="11906" w:orient="landscape" w:code="9"/>
          <w:pgMar w:top="1440" w:right="1077" w:bottom="1440" w:left="1077" w:header="851" w:footer="992" w:gutter="0"/>
          <w:pgNumType w:start="1"/>
          <w:cols w:space="425"/>
          <w:docGrid w:type="lines" w:linePitch="360"/>
        </w:sectPr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1"/>
        <w:gridCol w:w="680"/>
        <w:gridCol w:w="1013"/>
        <w:gridCol w:w="1419"/>
        <w:gridCol w:w="11062"/>
      </w:tblGrid>
      <w:tr w:rsidR="000D7BED" w:rsidRPr="00EC0D14" w14:paraId="62A04788" w14:textId="77777777" w:rsidTr="009D6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43B4D80" w14:textId="77777777" w:rsidR="000D7BED" w:rsidRPr="00EC0D14" w:rsidRDefault="000D7BED" w:rsidP="009D64AE">
            <w:pPr>
              <w:pStyle w:val="aa"/>
              <w:rPr>
                <w:sz w:val="12"/>
                <w:szCs w:val="12"/>
              </w:rPr>
            </w:pPr>
            <w:r w:rsidRPr="00EC0D14">
              <w:rPr>
                <w:sz w:val="12"/>
                <w:szCs w:val="12"/>
              </w:rPr>
              <w:lastRenderedPageBreak/>
              <w:t>No.</w:t>
            </w:r>
          </w:p>
        </w:tc>
        <w:tc>
          <w:tcPr>
            <w:tcW w:w="680" w:type="dxa"/>
          </w:tcPr>
          <w:p w14:paraId="1218F4E8" w14:textId="77777777" w:rsidR="000D7BED" w:rsidRPr="00EC0D14" w:rsidRDefault="000D7BED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版</w:t>
            </w:r>
          </w:p>
        </w:tc>
        <w:tc>
          <w:tcPr>
            <w:tcW w:w="1013" w:type="dxa"/>
          </w:tcPr>
          <w:p w14:paraId="6278193F" w14:textId="77777777" w:rsidR="000D7BED" w:rsidRPr="00EC0D14" w:rsidRDefault="000D7BED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更新日</w:t>
            </w:r>
          </w:p>
        </w:tc>
        <w:tc>
          <w:tcPr>
            <w:tcW w:w="1418" w:type="dxa"/>
          </w:tcPr>
          <w:p w14:paraId="346D677B" w14:textId="77777777" w:rsidR="000D7BED" w:rsidRPr="00EC0D14" w:rsidRDefault="000D7BED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更新者</w:t>
            </w:r>
          </w:p>
        </w:tc>
        <w:tc>
          <w:tcPr>
            <w:tcW w:w="11057" w:type="dxa"/>
          </w:tcPr>
          <w:p w14:paraId="6427B6E4" w14:textId="77777777" w:rsidR="000D7BED" w:rsidRPr="00EC0D14" w:rsidRDefault="000D7BED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更新内容</w:t>
            </w:r>
          </w:p>
        </w:tc>
      </w:tr>
      <w:tr w:rsidR="000D7BED" w:rsidRPr="00EC0D14" w14:paraId="3C59A6F1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9E50C2A" w14:textId="665E4608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46209">
              <w:rPr>
                <w:b w:val="0"/>
                <w:bCs w:val="0"/>
                <w:noProof/>
                <w:sz w:val="12"/>
                <w:szCs w:val="12"/>
                <w:lang w:val="ja-JP"/>
              </w:rPr>
              <w:t>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3108658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1.0</w:t>
            </w:r>
          </w:p>
        </w:tc>
        <w:tc>
          <w:tcPr>
            <w:tcW w:w="1013" w:type="dxa"/>
          </w:tcPr>
          <w:p w14:paraId="4BFEA4B3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t>020/10/1</w:t>
            </w:r>
          </w:p>
        </w:tc>
        <w:tc>
          <w:tcPr>
            <w:tcW w:w="1418" w:type="dxa"/>
          </w:tcPr>
          <w:p w14:paraId="030152DA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山口 慎二</w:t>
            </w:r>
          </w:p>
        </w:tc>
        <w:tc>
          <w:tcPr>
            <w:tcW w:w="11057" w:type="dxa"/>
          </w:tcPr>
          <w:p w14:paraId="64D43748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初版</w:t>
            </w:r>
          </w:p>
        </w:tc>
      </w:tr>
      <w:tr w:rsidR="000D7BED" w:rsidRPr="00EC0D14" w14:paraId="79778BDF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666379A" w14:textId="3A7F2EE2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46209">
              <w:rPr>
                <w:b w:val="0"/>
                <w:bCs w:val="0"/>
                <w:noProof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A6FF6CC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45BC082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EF5113E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AA36571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12FD539A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A3DD275" w14:textId="1077B8F7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46209">
              <w:rPr>
                <w:b w:val="0"/>
                <w:bCs w:val="0"/>
                <w:noProof/>
                <w:sz w:val="12"/>
                <w:szCs w:val="12"/>
                <w:lang w:val="ja-JP"/>
              </w:rPr>
              <w:t>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0BFDACD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B39AD88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EC32A0C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03100ED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17649F5F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B7CE3B5" w14:textId="77F1A13B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46209">
              <w:rPr>
                <w:b w:val="0"/>
                <w:bCs w:val="0"/>
                <w:noProof/>
                <w:sz w:val="12"/>
                <w:szCs w:val="12"/>
                <w:lang w:val="ja-JP"/>
              </w:rPr>
              <w:t>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1386967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C30554F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54576B7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4E81B1A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5EAB4076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A42BAB5" w14:textId="5E6D9027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46209">
              <w:rPr>
                <w:b w:val="0"/>
                <w:bCs w:val="0"/>
                <w:noProof/>
                <w:sz w:val="12"/>
                <w:szCs w:val="12"/>
                <w:lang w:val="ja-JP"/>
              </w:rPr>
              <w:t>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D017843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C6F7941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B8BA76D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7A2E155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2F0E99BC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AD4CCC0" w14:textId="2F54AFFE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46209">
              <w:rPr>
                <w:b w:val="0"/>
                <w:bCs w:val="0"/>
                <w:noProof/>
                <w:sz w:val="12"/>
                <w:szCs w:val="12"/>
                <w:lang w:val="ja-JP"/>
              </w:rPr>
              <w:t>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0BFD272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9F91A15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46A7A16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3DA76DB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6A1AA89A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E2C8388" w14:textId="4B0532D2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46209">
              <w:rPr>
                <w:b w:val="0"/>
                <w:bCs w:val="0"/>
                <w:noProof/>
                <w:sz w:val="12"/>
                <w:szCs w:val="12"/>
                <w:lang w:val="ja-JP"/>
              </w:rPr>
              <w:t>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CBEE81F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2DBE6CB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931EB8F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B26C9DC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24511225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BC3182E" w14:textId="176A45C7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46209">
              <w:rPr>
                <w:b w:val="0"/>
                <w:bCs w:val="0"/>
                <w:noProof/>
                <w:sz w:val="12"/>
                <w:szCs w:val="12"/>
                <w:lang w:val="ja-JP"/>
              </w:rPr>
              <w:t>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6835655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793C882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B7FDD99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364FD2B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251C14F6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531DFC5" w14:textId="1DC9DD93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46209">
              <w:rPr>
                <w:b w:val="0"/>
                <w:bCs w:val="0"/>
                <w:noProof/>
                <w:sz w:val="12"/>
                <w:szCs w:val="12"/>
                <w:lang w:val="ja-JP"/>
              </w:rPr>
              <w:t>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5626998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B79F509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0BA4E2E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6563AD7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054DEBDD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15CE674" w14:textId="6EF56A8D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46209">
              <w:rPr>
                <w:b w:val="0"/>
                <w:bCs w:val="0"/>
                <w:noProof/>
                <w:sz w:val="12"/>
                <w:szCs w:val="12"/>
                <w:lang w:val="ja-JP"/>
              </w:rPr>
              <w:t>10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401B5C0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0A656C5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85BC378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366AED5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2108310E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95E1F88" w14:textId="6A670969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46209">
              <w:rPr>
                <w:b w:val="0"/>
                <w:bCs w:val="0"/>
                <w:noProof/>
                <w:sz w:val="12"/>
                <w:szCs w:val="12"/>
                <w:lang w:val="ja-JP"/>
              </w:rPr>
              <w:t>11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AEC5842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802AA20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94578C6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9371408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6F2F998F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24E97C3" w14:textId="0903C747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46209">
              <w:rPr>
                <w:b w:val="0"/>
                <w:bCs w:val="0"/>
                <w:noProof/>
                <w:sz w:val="12"/>
                <w:szCs w:val="12"/>
                <w:lang w:val="ja-JP"/>
              </w:rPr>
              <w:t>12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C20FE17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8C08190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C37368B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D346C67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489EED11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023039B" w14:textId="42FBC49B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46209">
              <w:rPr>
                <w:b w:val="0"/>
                <w:bCs w:val="0"/>
                <w:noProof/>
                <w:sz w:val="12"/>
                <w:szCs w:val="12"/>
                <w:lang w:val="ja-JP"/>
              </w:rPr>
              <w:t>13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A4E0024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D682CB7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0880E77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E9FEEF5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433FFE35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3F98AA2" w14:textId="054D2E11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46209">
              <w:rPr>
                <w:b w:val="0"/>
                <w:bCs w:val="0"/>
                <w:noProof/>
                <w:sz w:val="12"/>
                <w:szCs w:val="12"/>
                <w:lang w:val="ja-JP"/>
              </w:rPr>
              <w:t>14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7481A14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41D5811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4C8661C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7020329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71F6371A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9080795" w14:textId="2A62104A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46209">
              <w:rPr>
                <w:b w:val="0"/>
                <w:bCs w:val="0"/>
                <w:noProof/>
                <w:sz w:val="12"/>
                <w:szCs w:val="12"/>
                <w:lang w:val="ja-JP"/>
              </w:rPr>
              <w:t>15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41787D1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5C2289A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49C8751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400136D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53DF2B43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DACDFFA" w14:textId="1A3B6E0F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46209">
              <w:rPr>
                <w:b w:val="0"/>
                <w:bCs w:val="0"/>
                <w:noProof/>
                <w:sz w:val="12"/>
                <w:szCs w:val="12"/>
                <w:lang w:val="ja-JP"/>
              </w:rPr>
              <w:t>16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C19334A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DD183F0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9BF50CC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B8B8E4F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6221D37F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38B9CE1" w14:textId="339A5010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46209">
              <w:rPr>
                <w:b w:val="0"/>
                <w:bCs w:val="0"/>
                <w:noProof/>
                <w:sz w:val="12"/>
                <w:szCs w:val="12"/>
                <w:lang w:val="ja-JP"/>
              </w:rPr>
              <w:t>17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E0E4107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3E1627D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88C310D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54278D2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0C0806D3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6BBACB7" w14:textId="51F825B9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46209">
              <w:rPr>
                <w:b w:val="0"/>
                <w:bCs w:val="0"/>
                <w:noProof/>
                <w:sz w:val="12"/>
                <w:szCs w:val="12"/>
                <w:lang w:val="ja-JP"/>
              </w:rPr>
              <w:t>18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8DDD2CE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0ECF902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E19A933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97D03D0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4DDF31B1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AFA9256" w14:textId="28345880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46209">
              <w:rPr>
                <w:b w:val="0"/>
                <w:bCs w:val="0"/>
                <w:noProof/>
                <w:sz w:val="12"/>
                <w:szCs w:val="12"/>
                <w:lang w:val="ja-JP"/>
              </w:rPr>
              <w:t>19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9CCC43B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F910736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9CEA585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7B09F61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644EDDF3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6822B0C" w14:textId="114F05B3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46209">
              <w:rPr>
                <w:b w:val="0"/>
                <w:bCs w:val="0"/>
                <w:noProof/>
                <w:sz w:val="12"/>
                <w:szCs w:val="12"/>
                <w:lang w:val="ja-JP"/>
              </w:rPr>
              <w:t>20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ABA135F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F85FD33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24F77A1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DAD16C2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</w:tbl>
    <w:p w14:paraId="40A5AC70" w14:textId="77777777" w:rsidR="001B1570" w:rsidRDefault="00424E44" w:rsidP="001B1570">
      <w:pPr>
        <w:pStyle w:val="aa"/>
      </w:pPr>
      <w:r>
        <w:br w:type="page"/>
      </w:r>
    </w:p>
    <w:p w14:paraId="2ED51383" w14:textId="77777777" w:rsidR="001B1570" w:rsidRPr="001B1570" w:rsidRDefault="001B1570" w:rsidP="00447E88">
      <w:pPr>
        <w:pStyle w:val="af1"/>
      </w:pPr>
      <w:r w:rsidRPr="001B1570">
        <w:lastRenderedPageBreak/>
        <w:t>目次</w:t>
      </w:r>
    </w:p>
    <w:p w14:paraId="3F5A65BA" w14:textId="77777777" w:rsidR="001B1570" w:rsidRDefault="001B1570" w:rsidP="001B1570">
      <w:pPr>
        <w:pStyle w:val="aa"/>
      </w:pPr>
    </w:p>
    <w:p w14:paraId="09FD61F2" w14:textId="0069328A" w:rsidR="009646C0" w:rsidRDefault="003C1464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1252491" w:history="1">
        <w:r w:rsidR="009646C0" w:rsidRPr="0091058F">
          <w:rPr>
            <w:rStyle w:val="af2"/>
            <w:noProof/>
          </w:rPr>
          <w:t>ビュー基本情報</w:t>
        </w:r>
        <w:r w:rsidR="009646C0">
          <w:rPr>
            <w:noProof/>
            <w:webHidden/>
          </w:rPr>
          <w:tab/>
        </w:r>
        <w:r w:rsidR="009646C0">
          <w:rPr>
            <w:noProof/>
            <w:webHidden/>
          </w:rPr>
          <w:fldChar w:fldCharType="begin"/>
        </w:r>
        <w:r w:rsidR="009646C0">
          <w:rPr>
            <w:noProof/>
            <w:webHidden/>
          </w:rPr>
          <w:instrText xml:space="preserve"> PAGEREF _Toc71252491 \h </w:instrText>
        </w:r>
        <w:r w:rsidR="009646C0">
          <w:rPr>
            <w:noProof/>
            <w:webHidden/>
          </w:rPr>
        </w:r>
        <w:r w:rsidR="009646C0">
          <w:rPr>
            <w:noProof/>
            <w:webHidden/>
          </w:rPr>
          <w:fldChar w:fldCharType="separate"/>
        </w:r>
        <w:r w:rsidR="00346209">
          <w:rPr>
            <w:noProof/>
            <w:webHidden/>
          </w:rPr>
          <w:t>3</w:t>
        </w:r>
        <w:r w:rsidR="009646C0">
          <w:rPr>
            <w:noProof/>
            <w:webHidden/>
          </w:rPr>
          <w:fldChar w:fldCharType="end"/>
        </w:r>
      </w:hyperlink>
    </w:p>
    <w:p w14:paraId="58A33E6E" w14:textId="327510A5" w:rsidR="009646C0" w:rsidRDefault="009646C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252492" w:history="1">
        <w:r w:rsidRPr="0091058F">
          <w:rPr>
            <w:rStyle w:val="af2"/>
            <w:noProof/>
          </w:rPr>
          <w:t>ビュー項目定義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_Toc71252492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620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9EE0AD" w14:textId="02ADEBC0" w:rsidR="009646C0" w:rsidRDefault="009646C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252493" w:history="1">
        <w:r w:rsidRPr="0091058F">
          <w:rPr>
            <w:rStyle w:val="af2"/>
            <w:noProof/>
          </w:rPr>
          <w:t>関連テーブル定義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_Toc71252493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620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1DF0BD" w14:textId="7870AC00" w:rsidR="009646C0" w:rsidRDefault="009646C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252494" w:history="1">
        <w:r w:rsidRPr="0091058F">
          <w:rPr>
            <w:rStyle w:val="af2"/>
            <w:noProof/>
          </w:rPr>
          <w:t>ビュー作成クエリ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_Toc71252494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620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A95CBA" w14:textId="77777777" w:rsidR="00712EEE" w:rsidRDefault="003C1464" w:rsidP="003F25F6">
      <w:pPr>
        <w:pStyle w:val="aa"/>
      </w:pPr>
      <w:r>
        <w:fldChar w:fldCharType="end"/>
      </w:r>
    </w:p>
    <w:p w14:paraId="3E570BC9" w14:textId="77777777" w:rsidR="009F348B" w:rsidRDefault="00C94E9A" w:rsidP="009F348B">
      <w:pPr>
        <w:pStyle w:val="1"/>
      </w:pPr>
      <w:bookmarkStart w:id="0" w:name="_Toc71252491"/>
      <w:r>
        <w:rPr>
          <w:rFonts w:hint="eastAsia"/>
        </w:rPr>
        <w:lastRenderedPageBreak/>
        <w:t>ビュー</w:t>
      </w:r>
      <w:r w:rsidR="00DB4158">
        <w:rPr>
          <w:rFonts w:hint="eastAsia"/>
        </w:rPr>
        <w:t>基本情報</w:t>
      </w:r>
      <w:bookmarkEnd w:id="0"/>
    </w:p>
    <w:p w14:paraId="2C6BEB0C" w14:textId="77777777" w:rsidR="009F348B" w:rsidRDefault="009F348B" w:rsidP="009C118A">
      <w:pPr>
        <w:pStyle w:val="aa"/>
      </w:pPr>
    </w:p>
    <w:p w14:paraId="4324FAB5" w14:textId="77777777" w:rsidR="00993FC7" w:rsidRPr="00993FC7" w:rsidRDefault="00FF7697" w:rsidP="009C118A">
      <w:pPr>
        <w:pStyle w:val="aa"/>
        <w:rPr>
          <w:b/>
          <w:bCs/>
        </w:rPr>
      </w:pPr>
      <w:r>
        <w:rPr>
          <w:rFonts w:hint="eastAsia"/>
          <w:b/>
          <w:bCs/>
        </w:rPr>
        <w:t>エンティティ</w:t>
      </w:r>
      <w:r w:rsidR="00993FC7" w:rsidRPr="00993FC7">
        <w:rPr>
          <w:rFonts w:hint="eastAsia"/>
          <w:b/>
          <w:bCs/>
        </w:rPr>
        <w:t>情報</w:t>
      </w: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2122"/>
        <w:gridCol w:w="12552"/>
      </w:tblGrid>
      <w:tr w:rsidR="00FF7697" w:rsidRPr="00F76721" w14:paraId="71435148" w14:textId="77777777" w:rsidTr="00FF76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</w:tcPr>
          <w:p w14:paraId="7CB2D94D" w14:textId="77777777" w:rsidR="00FF7697" w:rsidRPr="00F76721" w:rsidRDefault="00FF7697" w:rsidP="009739BC">
            <w:pPr>
              <w:pStyle w:val="aa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エンティティID</w:t>
            </w:r>
          </w:p>
        </w:tc>
        <w:tc>
          <w:tcPr>
            <w:tcW w:w="4277" w:type="pct"/>
          </w:tcPr>
          <w:p w14:paraId="74476039" w14:textId="77777777" w:rsidR="00FF7697" w:rsidRPr="00F76721" w:rsidRDefault="00FF7697" w:rsidP="009739B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エンティティ名</w:t>
            </w:r>
          </w:p>
        </w:tc>
      </w:tr>
      <w:tr w:rsidR="00FF7697" w:rsidRPr="00F76721" w14:paraId="48657E91" w14:textId="77777777" w:rsidTr="00FF7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pct"/>
          </w:tcPr>
          <w:p w14:paraId="3E922A9F" w14:textId="77777777" w:rsidR="00FF7697" w:rsidRPr="00AE46ED" w:rsidRDefault="00FF7697" w:rsidP="009739BC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>
              <w:rPr>
                <w:rFonts w:hint="eastAsia"/>
                <w:b w:val="0"/>
                <w:bCs w:val="0"/>
                <w:sz w:val="12"/>
                <w:szCs w:val="12"/>
              </w:rPr>
              <w:t>XXXXXXXX</w:t>
            </w:r>
          </w:p>
        </w:tc>
        <w:tc>
          <w:tcPr>
            <w:tcW w:w="4277" w:type="pct"/>
          </w:tcPr>
          <w:p w14:paraId="0879EC28" w14:textId="77777777" w:rsidR="00FF7697" w:rsidRPr="006B1362" w:rsidRDefault="00FF7697" w:rsidP="009739B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◯◯エンティティ</w:t>
            </w:r>
          </w:p>
        </w:tc>
      </w:tr>
    </w:tbl>
    <w:p w14:paraId="78B557D0" w14:textId="77777777" w:rsidR="00392514" w:rsidRDefault="00392514" w:rsidP="009C118A">
      <w:pPr>
        <w:pStyle w:val="aa"/>
      </w:pPr>
    </w:p>
    <w:p w14:paraId="5FF6D047" w14:textId="77777777" w:rsidR="007D3866" w:rsidRPr="00FF7697" w:rsidRDefault="00FF7697" w:rsidP="009C118A">
      <w:pPr>
        <w:pStyle w:val="aa"/>
        <w:rPr>
          <w:b/>
          <w:bCs/>
        </w:rPr>
      </w:pPr>
      <w:r w:rsidRPr="00FF7697">
        <w:rPr>
          <w:rFonts w:hint="eastAsia"/>
          <w:b/>
          <w:bCs/>
        </w:rPr>
        <w:t>基本情報</w:t>
      </w: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7337"/>
        <w:gridCol w:w="7337"/>
      </w:tblGrid>
      <w:tr w:rsidR="00B414BE" w:rsidRPr="00F76721" w14:paraId="043CDAF7" w14:textId="77777777" w:rsidTr="00B41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AA12E9A" w14:textId="77777777" w:rsidR="00B414BE" w:rsidRDefault="00B414BE" w:rsidP="003D5897">
            <w:pPr>
              <w:pStyle w:val="aa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ビュー名(論理名)</w:t>
            </w:r>
          </w:p>
        </w:tc>
        <w:tc>
          <w:tcPr>
            <w:tcW w:w="2500" w:type="pct"/>
          </w:tcPr>
          <w:p w14:paraId="3485989F" w14:textId="77777777" w:rsidR="00B414BE" w:rsidRDefault="00B414BE" w:rsidP="003D5897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ビュー名(物理名)</w:t>
            </w:r>
          </w:p>
        </w:tc>
      </w:tr>
      <w:tr w:rsidR="00B414BE" w:rsidRPr="00F76721" w14:paraId="20578AD1" w14:textId="77777777" w:rsidTr="00B41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DA8E8FC" w14:textId="77777777" w:rsidR="00B414BE" w:rsidRPr="00FF7697" w:rsidRDefault="00B414BE" w:rsidP="003D5897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FF7697">
              <w:rPr>
                <w:rFonts w:hint="eastAsia"/>
                <w:b w:val="0"/>
                <w:bCs w:val="0"/>
                <w:sz w:val="12"/>
                <w:szCs w:val="12"/>
              </w:rPr>
              <w:t>XXXXXXXマスタ</w:t>
            </w:r>
          </w:p>
        </w:tc>
        <w:tc>
          <w:tcPr>
            <w:tcW w:w="2500" w:type="pct"/>
          </w:tcPr>
          <w:p w14:paraId="43FEC850" w14:textId="77777777" w:rsidR="00B414BE" w:rsidRPr="006B1362" w:rsidRDefault="00B414BE" w:rsidP="003D589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XXXXXXXX_mst</w:t>
            </w:r>
          </w:p>
        </w:tc>
      </w:tr>
    </w:tbl>
    <w:p w14:paraId="59754107" w14:textId="77777777" w:rsidR="007D3866" w:rsidRDefault="007D3866" w:rsidP="009C118A">
      <w:pPr>
        <w:pStyle w:val="aa"/>
      </w:pPr>
    </w:p>
    <w:p w14:paraId="024C7FDD" w14:textId="77777777" w:rsidR="006A3F6E" w:rsidRPr="006A3F6E" w:rsidRDefault="00C94E9A" w:rsidP="009C118A">
      <w:pPr>
        <w:pStyle w:val="aa"/>
        <w:rPr>
          <w:b/>
          <w:bCs/>
        </w:rPr>
      </w:pPr>
      <w:r>
        <w:rPr>
          <w:rFonts w:hint="eastAsia"/>
          <w:b/>
          <w:bCs/>
        </w:rPr>
        <w:t>ビュー</w:t>
      </w:r>
      <w:r w:rsidR="006A3F6E" w:rsidRPr="006A3F6E">
        <w:rPr>
          <w:rFonts w:hint="eastAsia"/>
          <w:b/>
          <w:bCs/>
        </w:rPr>
        <w:t>説明</w:t>
      </w: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14674"/>
      </w:tblGrid>
      <w:tr w:rsidR="004A0FF5" w:rsidRPr="00F76721" w14:paraId="52179DF6" w14:textId="77777777" w:rsidTr="004A0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BD1FE5A" w14:textId="77777777" w:rsidR="004A0FF5" w:rsidRPr="00F76721" w:rsidRDefault="004A0FF5" w:rsidP="003D5897">
            <w:pPr>
              <w:pStyle w:val="aa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テーブル説明</w:t>
            </w:r>
          </w:p>
        </w:tc>
      </w:tr>
      <w:tr w:rsidR="004A0FF5" w:rsidRPr="00F76721" w14:paraId="62D2EDA8" w14:textId="77777777" w:rsidTr="004A0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F13B9FC" w14:textId="77777777" w:rsidR="004A0FF5" w:rsidRPr="00AE46ED" w:rsidRDefault="004A0FF5" w:rsidP="003D5897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>
              <w:rPr>
                <w:rFonts w:hint="eastAsia"/>
                <w:b w:val="0"/>
                <w:bCs w:val="0"/>
                <w:sz w:val="12"/>
                <w:szCs w:val="12"/>
              </w:rPr>
              <w:t>◯◯情報を管理するテーブル</w:t>
            </w:r>
          </w:p>
        </w:tc>
      </w:tr>
    </w:tbl>
    <w:p w14:paraId="50F442A3" w14:textId="77777777" w:rsidR="00F96771" w:rsidRDefault="00F96771" w:rsidP="009C118A">
      <w:pPr>
        <w:pStyle w:val="aa"/>
      </w:pPr>
    </w:p>
    <w:p w14:paraId="45AD43AD" w14:textId="77777777" w:rsidR="00DB4158" w:rsidRDefault="00037866" w:rsidP="00DB4158">
      <w:pPr>
        <w:pStyle w:val="1"/>
      </w:pPr>
      <w:bookmarkStart w:id="1" w:name="_Toc71252492"/>
      <w:r>
        <w:rPr>
          <w:rFonts w:hint="eastAsia"/>
        </w:rPr>
        <w:lastRenderedPageBreak/>
        <w:t>ビュー</w:t>
      </w:r>
      <w:r w:rsidR="00051246">
        <w:rPr>
          <w:rFonts w:hint="eastAsia"/>
        </w:rPr>
        <w:t>項目定義</w:t>
      </w:r>
      <w:bookmarkEnd w:id="1"/>
    </w:p>
    <w:p w14:paraId="230A233C" w14:textId="77777777" w:rsidR="00DB4158" w:rsidRPr="00993FC7" w:rsidRDefault="00DB4158" w:rsidP="00DB4158">
      <w:pPr>
        <w:pStyle w:val="aa"/>
        <w:rPr>
          <w:b/>
          <w:bCs/>
        </w:rPr>
      </w:pPr>
    </w:p>
    <w:tbl>
      <w:tblPr>
        <w:tblStyle w:val="4-3"/>
        <w:tblW w:w="14671" w:type="dxa"/>
        <w:tblLayout w:type="fixed"/>
        <w:tblLook w:val="04A0" w:firstRow="1" w:lastRow="0" w:firstColumn="1" w:lastColumn="0" w:noHBand="0" w:noVBand="1"/>
      </w:tblPr>
      <w:tblGrid>
        <w:gridCol w:w="511"/>
        <w:gridCol w:w="2832"/>
        <w:gridCol w:w="2832"/>
        <w:gridCol w:w="2832"/>
        <w:gridCol w:w="2832"/>
        <w:gridCol w:w="2832"/>
      </w:tblGrid>
      <w:tr w:rsidR="007756B0" w:rsidRPr="00F76721" w14:paraId="1375E928" w14:textId="77777777" w:rsidTr="008019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56F6710A" w14:textId="77777777" w:rsidR="007756B0" w:rsidRPr="00F76721" w:rsidRDefault="007756B0" w:rsidP="003D5897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2832" w:type="dxa"/>
          </w:tcPr>
          <w:p w14:paraId="475B67F8" w14:textId="77777777" w:rsidR="007756B0" w:rsidRPr="00F76721" w:rsidRDefault="007756B0" w:rsidP="003D5897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項目名(論理名)</w:t>
            </w:r>
          </w:p>
        </w:tc>
        <w:tc>
          <w:tcPr>
            <w:tcW w:w="2832" w:type="dxa"/>
          </w:tcPr>
          <w:p w14:paraId="18B07F0C" w14:textId="77777777" w:rsidR="007756B0" w:rsidRPr="00F76721" w:rsidRDefault="007756B0" w:rsidP="003D5897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項目名(物理名)</w:t>
            </w:r>
          </w:p>
        </w:tc>
        <w:tc>
          <w:tcPr>
            <w:tcW w:w="2832" w:type="dxa"/>
          </w:tcPr>
          <w:p w14:paraId="46069CB1" w14:textId="77777777" w:rsidR="007756B0" w:rsidRPr="00670804" w:rsidRDefault="007756B0" w:rsidP="003D5897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参照先テーブル</w:t>
            </w:r>
            <w:r w:rsidR="00670804">
              <w:rPr>
                <w:rFonts w:hint="eastAsia"/>
                <w:sz w:val="12"/>
                <w:szCs w:val="12"/>
              </w:rPr>
              <w:t>名</w:t>
            </w:r>
            <w:r w:rsidR="00EC07CC">
              <w:rPr>
                <w:rFonts w:hint="eastAsia"/>
                <w:sz w:val="12"/>
                <w:szCs w:val="12"/>
              </w:rPr>
              <w:t>(物理名)</w:t>
            </w:r>
          </w:p>
        </w:tc>
        <w:tc>
          <w:tcPr>
            <w:tcW w:w="2832" w:type="dxa"/>
          </w:tcPr>
          <w:p w14:paraId="06B60806" w14:textId="77777777" w:rsidR="007756B0" w:rsidRDefault="007756B0" w:rsidP="003D5897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参照先テーブル項目名</w:t>
            </w:r>
            <w:r w:rsidR="00EC07CC">
              <w:rPr>
                <w:rFonts w:hint="eastAsia"/>
                <w:sz w:val="12"/>
                <w:szCs w:val="12"/>
              </w:rPr>
              <w:t>(物理名)</w:t>
            </w:r>
          </w:p>
        </w:tc>
        <w:tc>
          <w:tcPr>
            <w:tcW w:w="2832" w:type="dxa"/>
          </w:tcPr>
          <w:p w14:paraId="105E79DE" w14:textId="77777777" w:rsidR="007756B0" w:rsidRPr="009268E8" w:rsidRDefault="007756B0" w:rsidP="003D5897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備考</w:t>
            </w:r>
          </w:p>
        </w:tc>
      </w:tr>
      <w:tr w:rsidR="00EC07CC" w:rsidRPr="00F76721" w14:paraId="7C8AB41A" w14:textId="77777777" w:rsidTr="00801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2D7E5D27" w14:textId="6C77F44B" w:rsidR="00EC07CC" w:rsidRPr="00D93D66" w:rsidRDefault="00EC07CC" w:rsidP="00EC07CC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D93D66">
              <w:rPr>
                <w:sz w:val="12"/>
                <w:szCs w:val="12"/>
              </w:rPr>
              <w:fldChar w:fldCharType="begin"/>
            </w:r>
            <w:r w:rsidRPr="00D93D66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D93D66">
              <w:rPr>
                <w:sz w:val="12"/>
                <w:szCs w:val="12"/>
              </w:rPr>
              <w:fldChar w:fldCharType="separate"/>
            </w:r>
            <w:r w:rsidR="00346209">
              <w:rPr>
                <w:b w:val="0"/>
                <w:bCs w:val="0"/>
                <w:noProof/>
                <w:sz w:val="12"/>
                <w:szCs w:val="12"/>
              </w:rPr>
              <w:t>1</w:t>
            </w:r>
            <w:r w:rsidRPr="00D93D66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2" w:type="dxa"/>
          </w:tcPr>
          <w:p w14:paraId="63C86ECB" w14:textId="77777777" w:rsidR="00EC07CC" w:rsidRPr="006B1362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社員コード</w:t>
            </w:r>
          </w:p>
        </w:tc>
        <w:tc>
          <w:tcPr>
            <w:tcW w:w="2832" w:type="dxa"/>
          </w:tcPr>
          <w:p w14:paraId="1B4F427B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e</w:t>
            </w:r>
            <w:r>
              <w:rPr>
                <w:sz w:val="12"/>
                <w:szCs w:val="12"/>
              </w:rPr>
              <w:t>mployee_cd</w:t>
            </w:r>
          </w:p>
        </w:tc>
        <w:tc>
          <w:tcPr>
            <w:tcW w:w="2832" w:type="dxa"/>
          </w:tcPr>
          <w:p w14:paraId="4AB62F44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e</w:t>
            </w:r>
            <w:r>
              <w:rPr>
                <w:sz w:val="12"/>
                <w:szCs w:val="12"/>
              </w:rPr>
              <w:t>mployee_mst</w:t>
            </w:r>
          </w:p>
        </w:tc>
        <w:tc>
          <w:tcPr>
            <w:tcW w:w="2832" w:type="dxa"/>
          </w:tcPr>
          <w:p w14:paraId="4A402197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e</w:t>
            </w:r>
            <w:r>
              <w:rPr>
                <w:sz w:val="12"/>
                <w:szCs w:val="12"/>
              </w:rPr>
              <w:t>mployee_cd</w:t>
            </w:r>
          </w:p>
        </w:tc>
        <w:tc>
          <w:tcPr>
            <w:tcW w:w="2832" w:type="dxa"/>
          </w:tcPr>
          <w:p w14:paraId="19556830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C07CC" w:rsidRPr="00F76721" w14:paraId="0C4CD859" w14:textId="77777777" w:rsidTr="00801904">
        <w:trPr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702C5243" w14:textId="4EBA8837" w:rsidR="00EC07CC" w:rsidRPr="006B1362" w:rsidRDefault="00EC07CC" w:rsidP="00EC07CC">
            <w:pPr>
              <w:pStyle w:val="aa"/>
              <w:rPr>
                <w:sz w:val="12"/>
                <w:szCs w:val="12"/>
              </w:rPr>
            </w:pPr>
            <w:r w:rsidRPr="009429F1">
              <w:rPr>
                <w:sz w:val="12"/>
                <w:szCs w:val="12"/>
              </w:rPr>
              <w:fldChar w:fldCharType="begin"/>
            </w:r>
            <w:r w:rsidRPr="009429F1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9429F1">
              <w:rPr>
                <w:sz w:val="12"/>
                <w:szCs w:val="12"/>
              </w:rPr>
              <w:fldChar w:fldCharType="separate"/>
            </w:r>
            <w:r w:rsidR="00346209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9429F1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2" w:type="dxa"/>
          </w:tcPr>
          <w:p w14:paraId="6F5CC840" w14:textId="77777777" w:rsidR="00EC07CC" w:rsidRPr="006B1362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社員氏名</w:t>
            </w:r>
          </w:p>
        </w:tc>
        <w:tc>
          <w:tcPr>
            <w:tcW w:w="2832" w:type="dxa"/>
          </w:tcPr>
          <w:p w14:paraId="557B3F74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e</w:t>
            </w:r>
            <w:r>
              <w:rPr>
                <w:sz w:val="12"/>
                <w:szCs w:val="12"/>
              </w:rPr>
              <w:t>mployee_name</w:t>
            </w:r>
          </w:p>
        </w:tc>
        <w:tc>
          <w:tcPr>
            <w:tcW w:w="2832" w:type="dxa"/>
          </w:tcPr>
          <w:p w14:paraId="743E16E2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e</w:t>
            </w:r>
            <w:r>
              <w:rPr>
                <w:sz w:val="12"/>
                <w:szCs w:val="12"/>
              </w:rPr>
              <w:t>mployee_mst</w:t>
            </w:r>
          </w:p>
        </w:tc>
        <w:tc>
          <w:tcPr>
            <w:tcW w:w="2832" w:type="dxa"/>
          </w:tcPr>
          <w:p w14:paraId="0D00E2D3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e</w:t>
            </w:r>
            <w:r>
              <w:rPr>
                <w:sz w:val="12"/>
                <w:szCs w:val="12"/>
              </w:rPr>
              <w:t>mployee_name</w:t>
            </w:r>
          </w:p>
        </w:tc>
        <w:tc>
          <w:tcPr>
            <w:tcW w:w="2832" w:type="dxa"/>
          </w:tcPr>
          <w:p w14:paraId="760A82E7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C07CC" w:rsidRPr="00F76721" w14:paraId="7E09AEC3" w14:textId="77777777" w:rsidTr="00801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7B148EB1" w14:textId="11D49032" w:rsidR="00EC07CC" w:rsidRPr="006B1362" w:rsidRDefault="00EC07CC" w:rsidP="00EC07CC">
            <w:pPr>
              <w:pStyle w:val="aa"/>
              <w:rPr>
                <w:sz w:val="12"/>
                <w:szCs w:val="12"/>
              </w:rPr>
            </w:pPr>
            <w:r w:rsidRPr="009429F1">
              <w:rPr>
                <w:sz w:val="12"/>
                <w:szCs w:val="12"/>
              </w:rPr>
              <w:fldChar w:fldCharType="begin"/>
            </w:r>
            <w:r w:rsidRPr="009429F1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9429F1">
              <w:rPr>
                <w:sz w:val="12"/>
                <w:szCs w:val="12"/>
              </w:rPr>
              <w:fldChar w:fldCharType="separate"/>
            </w:r>
            <w:r w:rsidR="00346209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9429F1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2" w:type="dxa"/>
          </w:tcPr>
          <w:p w14:paraId="5EB31DA0" w14:textId="77777777" w:rsidR="00EC07CC" w:rsidRPr="006B1362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部署コード</w:t>
            </w:r>
          </w:p>
        </w:tc>
        <w:tc>
          <w:tcPr>
            <w:tcW w:w="2832" w:type="dxa"/>
          </w:tcPr>
          <w:p w14:paraId="188470BF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department_cd</w:t>
            </w:r>
          </w:p>
        </w:tc>
        <w:tc>
          <w:tcPr>
            <w:tcW w:w="2832" w:type="dxa"/>
          </w:tcPr>
          <w:p w14:paraId="2BE61F43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d</w:t>
            </w:r>
            <w:r>
              <w:rPr>
                <w:sz w:val="12"/>
                <w:szCs w:val="12"/>
              </w:rPr>
              <w:t>epartment_mst</w:t>
            </w:r>
          </w:p>
        </w:tc>
        <w:tc>
          <w:tcPr>
            <w:tcW w:w="2832" w:type="dxa"/>
          </w:tcPr>
          <w:p w14:paraId="364A18F2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department_cd</w:t>
            </w:r>
          </w:p>
        </w:tc>
        <w:tc>
          <w:tcPr>
            <w:tcW w:w="2832" w:type="dxa"/>
          </w:tcPr>
          <w:p w14:paraId="53ABB9F4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C07CC" w:rsidRPr="00F76721" w14:paraId="7ABB89B1" w14:textId="77777777" w:rsidTr="00801904">
        <w:trPr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548268F9" w14:textId="52D5F5A2" w:rsidR="00EC07CC" w:rsidRPr="009429F1" w:rsidRDefault="00EC07CC" w:rsidP="00EC07CC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D93D66">
              <w:rPr>
                <w:sz w:val="12"/>
                <w:szCs w:val="12"/>
              </w:rPr>
              <w:fldChar w:fldCharType="begin"/>
            </w:r>
            <w:r w:rsidRPr="00D93D66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D93D66">
              <w:rPr>
                <w:sz w:val="12"/>
                <w:szCs w:val="12"/>
              </w:rPr>
              <w:fldChar w:fldCharType="separate"/>
            </w:r>
            <w:r w:rsidR="00346209">
              <w:rPr>
                <w:b w:val="0"/>
                <w:bCs w:val="0"/>
                <w:noProof/>
                <w:sz w:val="12"/>
                <w:szCs w:val="12"/>
              </w:rPr>
              <w:t>4</w:t>
            </w:r>
            <w:r w:rsidRPr="00D93D66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2" w:type="dxa"/>
          </w:tcPr>
          <w:p w14:paraId="2A01F54B" w14:textId="77777777" w:rsidR="00EC07CC" w:rsidRPr="006B1362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部署名</w:t>
            </w:r>
          </w:p>
        </w:tc>
        <w:tc>
          <w:tcPr>
            <w:tcW w:w="2832" w:type="dxa"/>
          </w:tcPr>
          <w:p w14:paraId="282C1A1C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d</w:t>
            </w:r>
            <w:r>
              <w:rPr>
                <w:sz w:val="12"/>
                <w:szCs w:val="12"/>
              </w:rPr>
              <w:t>epartment_name</w:t>
            </w:r>
          </w:p>
        </w:tc>
        <w:tc>
          <w:tcPr>
            <w:tcW w:w="2832" w:type="dxa"/>
          </w:tcPr>
          <w:p w14:paraId="3EF2722C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d</w:t>
            </w:r>
            <w:r>
              <w:rPr>
                <w:sz w:val="12"/>
                <w:szCs w:val="12"/>
              </w:rPr>
              <w:t>epartment_mst</w:t>
            </w:r>
          </w:p>
        </w:tc>
        <w:tc>
          <w:tcPr>
            <w:tcW w:w="2832" w:type="dxa"/>
          </w:tcPr>
          <w:p w14:paraId="7612DF31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d</w:t>
            </w:r>
            <w:r>
              <w:rPr>
                <w:sz w:val="12"/>
                <w:szCs w:val="12"/>
              </w:rPr>
              <w:t>epartment_name</w:t>
            </w:r>
          </w:p>
        </w:tc>
        <w:tc>
          <w:tcPr>
            <w:tcW w:w="2832" w:type="dxa"/>
          </w:tcPr>
          <w:p w14:paraId="4D095981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C07CC" w:rsidRPr="00F76721" w14:paraId="7CA916D4" w14:textId="77777777" w:rsidTr="00801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079E57B8" w14:textId="44D7F9C2" w:rsidR="00EC07CC" w:rsidRPr="009429F1" w:rsidRDefault="00EC07CC" w:rsidP="00EC07CC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9429F1">
              <w:rPr>
                <w:sz w:val="12"/>
                <w:szCs w:val="12"/>
              </w:rPr>
              <w:fldChar w:fldCharType="begin"/>
            </w:r>
            <w:r w:rsidRPr="009429F1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9429F1">
              <w:rPr>
                <w:sz w:val="12"/>
                <w:szCs w:val="12"/>
              </w:rPr>
              <w:fldChar w:fldCharType="separate"/>
            </w:r>
            <w:r w:rsidR="00346209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9429F1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2" w:type="dxa"/>
          </w:tcPr>
          <w:p w14:paraId="6097F09A" w14:textId="77777777" w:rsidR="00EC07CC" w:rsidRPr="006B1362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3FF63E14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64B861F3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10929B92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6366DFEB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C07CC" w:rsidRPr="00F76721" w14:paraId="15F4CA61" w14:textId="77777777" w:rsidTr="00801904">
        <w:trPr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7DDDC8C2" w14:textId="798F746C" w:rsidR="00EC07CC" w:rsidRPr="009429F1" w:rsidRDefault="00EC07CC" w:rsidP="00EC07CC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9429F1">
              <w:rPr>
                <w:sz w:val="12"/>
                <w:szCs w:val="12"/>
              </w:rPr>
              <w:fldChar w:fldCharType="begin"/>
            </w:r>
            <w:r w:rsidRPr="009429F1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9429F1">
              <w:rPr>
                <w:sz w:val="12"/>
                <w:szCs w:val="12"/>
              </w:rPr>
              <w:fldChar w:fldCharType="separate"/>
            </w:r>
            <w:r w:rsidR="00346209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9429F1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2" w:type="dxa"/>
          </w:tcPr>
          <w:p w14:paraId="406BC385" w14:textId="77777777" w:rsidR="00EC07CC" w:rsidRPr="006B1362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0138A7B4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75864475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3AFD32D1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1E935A1D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C07CC" w:rsidRPr="00F76721" w14:paraId="1882D3B4" w14:textId="77777777" w:rsidTr="00801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B04956C" w14:textId="2F84C69C" w:rsidR="00EC07CC" w:rsidRPr="009429F1" w:rsidRDefault="00EC07CC" w:rsidP="00EC07CC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D93D66">
              <w:rPr>
                <w:sz w:val="12"/>
                <w:szCs w:val="12"/>
              </w:rPr>
              <w:fldChar w:fldCharType="begin"/>
            </w:r>
            <w:r w:rsidRPr="00D93D66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D93D66">
              <w:rPr>
                <w:sz w:val="12"/>
                <w:szCs w:val="12"/>
              </w:rPr>
              <w:fldChar w:fldCharType="separate"/>
            </w:r>
            <w:r w:rsidR="00346209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D93D66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2" w:type="dxa"/>
          </w:tcPr>
          <w:p w14:paraId="29E53431" w14:textId="77777777" w:rsidR="00EC07CC" w:rsidRPr="006B1362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590FFB44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552733C6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5BFA0520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21A3806F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C07CC" w:rsidRPr="00F76721" w14:paraId="490FE7BE" w14:textId="77777777" w:rsidTr="00801904">
        <w:trPr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E006EC3" w14:textId="64423E91" w:rsidR="00EC07CC" w:rsidRPr="009429F1" w:rsidRDefault="00EC07CC" w:rsidP="00EC07CC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9429F1">
              <w:rPr>
                <w:sz w:val="12"/>
                <w:szCs w:val="12"/>
              </w:rPr>
              <w:fldChar w:fldCharType="begin"/>
            </w:r>
            <w:r w:rsidRPr="009429F1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9429F1">
              <w:rPr>
                <w:sz w:val="12"/>
                <w:szCs w:val="12"/>
              </w:rPr>
              <w:fldChar w:fldCharType="separate"/>
            </w:r>
            <w:r w:rsidR="00346209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9429F1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2" w:type="dxa"/>
          </w:tcPr>
          <w:p w14:paraId="21A62EE5" w14:textId="77777777" w:rsidR="00EC07CC" w:rsidRPr="006B1362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7F61CAFF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65B5A799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04EB884E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5AD8C524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C07CC" w:rsidRPr="00F76721" w14:paraId="03E2BC7C" w14:textId="77777777" w:rsidTr="00801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023A52EC" w14:textId="7C3FD6CD" w:rsidR="00EC07CC" w:rsidRPr="009429F1" w:rsidRDefault="00EC07CC" w:rsidP="00EC07CC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9429F1">
              <w:rPr>
                <w:sz w:val="12"/>
                <w:szCs w:val="12"/>
              </w:rPr>
              <w:fldChar w:fldCharType="begin"/>
            </w:r>
            <w:r w:rsidRPr="009429F1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9429F1">
              <w:rPr>
                <w:sz w:val="12"/>
                <w:szCs w:val="12"/>
              </w:rPr>
              <w:fldChar w:fldCharType="separate"/>
            </w:r>
            <w:r w:rsidR="00346209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9429F1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2" w:type="dxa"/>
          </w:tcPr>
          <w:p w14:paraId="128BD49F" w14:textId="77777777" w:rsidR="00EC07CC" w:rsidRPr="006B1362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196883AD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599038E5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0CE39A1D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129BF3C0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C07CC" w:rsidRPr="00F76721" w14:paraId="62CC1202" w14:textId="77777777" w:rsidTr="00801904">
        <w:trPr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2C658936" w14:textId="4EB250F9" w:rsidR="00EC07CC" w:rsidRPr="009429F1" w:rsidRDefault="00EC07CC" w:rsidP="00EC07CC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D93D66">
              <w:rPr>
                <w:sz w:val="12"/>
                <w:szCs w:val="12"/>
              </w:rPr>
              <w:fldChar w:fldCharType="begin"/>
            </w:r>
            <w:r w:rsidRPr="00D93D66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D93D66">
              <w:rPr>
                <w:sz w:val="12"/>
                <w:szCs w:val="12"/>
              </w:rPr>
              <w:fldChar w:fldCharType="separate"/>
            </w:r>
            <w:r w:rsidR="00346209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D93D66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2" w:type="dxa"/>
          </w:tcPr>
          <w:p w14:paraId="4E4D9DE1" w14:textId="77777777" w:rsidR="00EC07CC" w:rsidRPr="006B1362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12AEA299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50A08399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38E57161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553B6630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C07CC" w:rsidRPr="00F76721" w14:paraId="020AA3B1" w14:textId="77777777" w:rsidTr="00801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49DBB702" w14:textId="0EDD58EE" w:rsidR="00EC07CC" w:rsidRPr="009429F1" w:rsidRDefault="00EC07CC" w:rsidP="00EC07CC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9429F1">
              <w:rPr>
                <w:sz w:val="12"/>
                <w:szCs w:val="12"/>
              </w:rPr>
              <w:fldChar w:fldCharType="begin"/>
            </w:r>
            <w:r w:rsidRPr="009429F1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9429F1">
              <w:rPr>
                <w:sz w:val="12"/>
                <w:szCs w:val="12"/>
              </w:rPr>
              <w:fldChar w:fldCharType="separate"/>
            </w:r>
            <w:r w:rsidR="00346209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9429F1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2" w:type="dxa"/>
          </w:tcPr>
          <w:p w14:paraId="0D08B13B" w14:textId="77777777" w:rsidR="00EC07CC" w:rsidRPr="006B1362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2183CE52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588EE7DE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7D6225CF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39516133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C07CC" w:rsidRPr="00F76721" w14:paraId="5D2C60B2" w14:textId="77777777" w:rsidTr="00801904">
        <w:trPr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D367FAF" w14:textId="67B18597" w:rsidR="00EC07CC" w:rsidRPr="009429F1" w:rsidRDefault="00EC07CC" w:rsidP="00EC07CC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9429F1">
              <w:rPr>
                <w:sz w:val="12"/>
                <w:szCs w:val="12"/>
              </w:rPr>
              <w:fldChar w:fldCharType="begin"/>
            </w:r>
            <w:r w:rsidRPr="009429F1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9429F1">
              <w:rPr>
                <w:sz w:val="12"/>
                <w:szCs w:val="12"/>
              </w:rPr>
              <w:fldChar w:fldCharType="separate"/>
            </w:r>
            <w:r w:rsidR="00346209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 w:rsidRPr="009429F1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2" w:type="dxa"/>
          </w:tcPr>
          <w:p w14:paraId="5ECD5A3B" w14:textId="77777777" w:rsidR="00EC07CC" w:rsidRPr="006B1362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070B6B5E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5C22B822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3AFED907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5DD8B1DD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C07CC" w:rsidRPr="00F76721" w14:paraId="2CB5B6A0" w14:textId="77777777" w:rsidTr="00801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0A867EB5" w14:textId="7245BFFA" w:rsidR="00EC07CC" w:rsidRPr="009429F1" w:rsidRDefault="00EC07CC" w:rsidP="00EC07CC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D93D66">
              <w:rPr>
                <w:sz w:val="12"/>
                <w:szCs w:val="12"/>
              </w:rPr>
              <w:fldChar w:fldCharType="begin"/>
            </w:r>
            <w:r w:rsidRPr="00D93D66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D93D66">
              <w:rPr>
                <w:sz w:val="12"/>
                <w:szCs w:val="12"/>
              </w:rPr>
              <w:fldChar w:fldCharType="separate"/>
            </w:r>
            <w:r w:rsidR="00346209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D93D66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2" w:type="dxa"/>
          </w:tcPr>
          <w:p w14:paraId="64B7AAC3" w14:textId="77777777" w:rsidR="00EC07CC" w:rsidRPr="006B1362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751EDFD7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3C7E359D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50DBA146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14C6E116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C07CC" w:rsidRPr="00F76721" w14:paraId="35D39BA7" w14:textId="77777777" w:rsidTr="00801904">
        <w:trPr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522BE35A" w14:textId="2F8B641B" w:rsidR="00EC07CC" w:rsidRPr="009429F1" w:rsidRDefault="00EC07CC" w:rsidP="00EC07CC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9429F1">
              <w:rPr>
                <w:sz w:val="12"/>
                <w:szCs w:val="12"/>
              </w:rPr>
              <w:fldChar w:fldCharType="begin"/>
            </w:r>
            <w:r w:rsidRPr="009429F1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9429F1">
              <w:rPr>
                <w:sz w:val="12"/>
                <w:szCs w:val="12"/>
              </w:rPr>
              <w:fldChar w:fldCharType="separate"/>
            </w:r>
            <w:r w:rsidR="00346209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9429F1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2" w:type="dxa"/>
          </w:tcPr>
          <w:p w14:paraId="78BDDB9E" w14:textId="77777777" w:rsidR="00EC07CC" w:rsidRPr="006B1362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269F3A21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4585D609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3A70ED23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194637B3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C07CC" w:rsidRPr="00F76721" w14:paraId="471F5A4D" w14:textId="77777777" w:rsidTr="00801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12073667" w14:textId="4A61746D" w:rsidR="00EC07CC" w:rsidRPr="009429F1" w:rsidRDefault="00EC07CC" w:rsidP="00EC07CC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9429F1">
              <w:rPr>
                <w:sz w:val="12"/>
                <w:szCs w:val="12"/>
              </w:rPr>
              <w:fldChar w:fldCharType="begin"/>
            </w:r>
            <w:r w:rsidRPr="009429F1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9429F1">
              <w:rPr>
                <w:sz w:val="12"/>
                <w:szCs w:val="12"/>
              </w:rPr>
              <w:fldChar w:fldCharType="separate"/>
            </w:r>
            <w:r w:rsidR="00346209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 w:rsidRPr="009429F1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2" w:type="dxa"/>
          </w:tcPr>
          <w:p w14:paraId="39BED400" w14:textId="77777777" w:rsidR="00EC07CC" w:rsidRPr="006B1362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68D7E1E2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3D018BCB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7F5CCBC6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260273C0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C07CC" w:rsidRPr="00F76721" w14:paraId="44A1697B" w14:textId="77777777" w:rsidTr="00801904">
        <w:trPr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18D815BD" w14:textId="2FC576C2" w:rsidR="00EC07CC" w:rsidRPr="009429F1" w:rsidRDefault="00EC07CC" w:rsidP="00EC07CC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D93D66">
              <w:rPr>
                <w:sz w:val="12"/>
                <w:szCs w:val="12"/>
              </w:rPr>
              <w:fldChar w:fldCharType="begin"/>
            </w:r>
            <w:r w:rsidRPr="00D93D66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D93D66">
              <w:rPr>
                <w:sz w:val="12"/>
                <w:szCs w:val="12"/>
              </w:rPr>
              <w:fldChar w:fldCharType="separate"/>
            </w:r>
            <w:r w:rsidR="00346209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D93D66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2" w:type="dxa"/>
          </w:tcPr>
          <w:p w14:paraId="34C6BE5D" w14:textId="77777777" w:rsidR="00EC07CC" w:rsidRPr="006B1362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4781D34C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5A93D875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74E3F623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6866A3A9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C07CC" w:rsidRPr="00F76721" w14:paraId="13525A85" w14:textId="77777777" w:rsidTr="00801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7F585A6A" w14:textId="01CC0D6B" w:rsidR="00EC07CC" w:rsidRPr="009429F1" w:rsidRDefault="00EC07CC" w:rsidP="00EC07CC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D93D66">
              <w:rPr>
                <w:sz w:val="12"/>
                <w:szCs w:val="12"/>
              </w:rPr>
              <w:fldChar w:fldCharType="begin"/>
            </w:r>
            <w:r w:rsidRPr="00D93D66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D93D66">
              <w:rPr>
                <w:sz w:val="12"/>
                <w:szCs w:val="12"/>
              </w:rPr>
              <w:fldChar w:fldCharType="separate"/>
            </w:r>
            <w:r w:rsidR="00346209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 w:rsidRPr="00D93D66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2" w:type="dxa"/>
          </w:tcPr>
          <w:p w14:paraId="7B918054" w14:textId="77777777" w:rsidR="00EC07CC" w:rsidRPr="006B1362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17F4FF0B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2CE90B75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036965C5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7D71D702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C07CC" w:rsidRPr="00F76721" w14:paraId="7A1B8CE5" w14:textId="77777777" w:rsidTr="00801904">
        <w:trPr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59675E48" w14:textId="7ADCE205" w:rsidR="00EC07CC" w:rsidRPr="009429F1" w:rsidRDefault="00EC07CC" w:rsidP="00EC07CC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9429F1">
              <w:rPr>
                <w:sz w:val="12"/>
                <w:szCs w:val="12"/>
              </w:rPr>
              <w:fldChar w:fldCharType="begin"/>
            </w:r>
            <w:r w:rsidRPr="009429F1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9429F1">
              <w:rPr>
                <w:sz w:val="12"/>
                <w:szCs w:val="12"/>
              </w:rPr>
              <w:fldChar w:fldCharType="separate"/>
            </w:r>
            <w:r w:rsidR="00346209">
              <w:rPr>
                <w:b w:val="0"/>
                <w:bCs w:val="0"/>
                <w:noProof/>
                <w:sz w:val="12"/>
                <w:szCs w:val="12"/>
              </w:rPr>
              <w:t>18</w:t>
            </w:r>
            <w:r w:rsidRPr="009429F1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2" w:type="dxa"/>
          </w:tcPr>
          <w:p w14:paraId="6D98D24F" w14:textId="77777777" w:rsidR="00EC07CC" w:rsidRPr="006B1362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1AC91EF5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30B55307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373F0BF6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08BA9CBC" w14:textId="77777777" w:rsidR="00EC07CC" w:rsidRDefault="00EC07CC" w:rsidP="00EC07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C07CC" w:rsidRPr="00F76721" w14:paraId="13EC8D4B" w14:textId="77777777" w:rsidTr="00801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0DF91AAA" w14:textId="209A15BA" w:rsidR="00EC07CC" w:rsidRPr="009429F1" w:rsidRDefault="00EC07CC" w:rsidP="00EC07CC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9429F1">
              <w:rPr>
                <w:sz w:val="12"/>
                <w:szCs w:val="12"/>
              </w:rPr>
              <w:fldChar w:fldCharType="begin"/>
            </w:r>
            <w:r w:rsidRPr="009429F1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9429F1">
              <w:rPr>
                <w:sz w:val="12"/>
                <w:szCs w:val="12"/>
              </w:rPr>
              <w:fldChar w:fldCharType="separate"/>
            </w:r>
            <w:r w:rsidR="00346209">
              <w:rPr>
                <w:b w:val="0"/>
                <w:bCs w:val="0"/>
                <w:noProof/>
                <w:sz w:val="12"/>
                <w:szCs w:val="12"/>
              </w:rPr>
              <w:t>19</w:t>
            </w:r>
            <w:r w:rsidRPr="009429F1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2" w:type="dxa"/>
          </w:tcPr>
          <w:p w14:paraId="2880ADC5" w14:textId="77777777" w:rsidR="00EC07CC" w:rsidRPr="006B1362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6B973961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23811DC6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2B5FFF2F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2" w:type="dxa"/>
          </w:tcPr>
          <w:p w14:paraId="1CCD8824" w14:textId="77777777" w:rsidR="00EC07CC" w:rsidRDefault="00EC07CC" w:rsidP="00EC07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74F54345" w14:textId="77777777" w:rsidR="006D4342" w:rsidRDefault="006D4342" w:rsidP="009C118A">
      <w:pPr>
        <w:pStyle w:val="aa"/>
      </w:pPr>
    </w:p>
    <w:p w14:paraId="0022A3C8" w14:textId="77777777" w:rsidR="00931E20" w:rsidRDefault="008A0B9E" w:rsidP="00931E20">
      <w:pPr>
        <w:pStyle w:val="1"/>
      </w:pPr>
      <w:bookmarkStart w:id="2" w:name="_Toc71252493"/>
      <w:r>
        <w:rPr>
          <w:rFonts w:hint="eastAsia"/>
        </w:rPr>
        <w:lastRenderedPageBreak/>
        <w:t>関連</w:t>
      </w:r>
      <w:r w:rsidR="00153948">
        <w:rPr>
          <w:rFonts w:hint="eastAsia"/>
        </w:rPr>
        <w:t>テーブル</w:t>
      </w:r>
      <w:r w:rsidR="00931E20">
        <w:rPr>
          <w:rFonts w:hint="eastAsia"/>
        </w:rPr>
        <w:t>定義</w:t>
      </w:r>
      <w:bookmarkEnd w:id="2"/>
    </w:p>
    <w:p w14:paraId="4BF1F0EB" w14:textId="77777777" w:rsidR="00931E20" w:rsidRDefault="00931E20" w:rsidP="009C118A">
      <w:pPr>
        <w:pStyle w:val="aa"/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0"/>
        <w:gridCol w:w="2268"/>
        <w:gridCol w:w="2268"/>
        <w:gridCol w:w="1134"/>
        <w:gridCol w:w="6237"/>
        <w:gridCol w:w="2268"/>
      </w:tblGrid>
      <w:tr w:rsidR="004C260F" w:rsidRPr="00F76721" w14:paraId="6B1C2EF9" w14:textId="77777777" w:rsidTr="004C2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BB4493B" w14:textId="77777777" w:rsidR="00265123" w:rsidRDefault="00265123" w:rsidP="006D4342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2268" w:type="dxa"/>
          </w:tcPr>
          <w:p w14:paraId="6E6A26D6" w14:textId="77777777" w:rsidR="00265123" w:rsidRPr="00F76721" w:rsidRDefault="00265123" w:rsidP="006D434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結合元テーブル名</w:t>
            </w:r>
          </w:p>
        </w:tc>
        <w:tc>
          <w:tcPr>
            <w:tcW w:w="2268" w:type="dxa"/>
          </w:tcPr>
          <w:p w14:paraId="7960C7BD" w14:textId="77777777" w:rsidR="00265123" w:rsidRPr="00F76721" w:rsidRDefault="00265123" w:rsidP="006D434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結合テーブル名</w:t>
            </w:r>
          </w:p>
        </w:tc>
        <w:tc>
          <w:tcPr>
            <w:tcW w:w="1134" w:type="dxa"/>
          </w:tcPr>
          <w:p w14:paraId="10DBA25D" w14:textId="77777777" w:rsidR="00265123" w:rsidRDefault="00265123" w:rsidP="006D434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結合方式</w:t>
            </w:r>
          </w:p>
        </w:tc>
        <w:tc>
          <w:tcPr>
            <w:tcW w:w="6237" w:type="dxa"/>
          </w:tcPr>
          <w:p w14:paraId="54F07145" w14:textId="77777777" w:rsidR="00265123" w:rsidRDefault="00265123" w:rsidP="006D434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結合条件</w:t>
            </w:r>
          </w:p>
        </w:tc>
        <w:tc>
          <w:tcPr>
            <w:tcW w:w="2268" w:type="dxa"/>
          </w:tcPr>
          <w:p w14:paraId="273659B5" w14:textId="77777777" w:rsidR="00265123" w:rsidRDefault="00265123" w:rsidP="006D434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エイリアス</w:t>
            </w:r>
          </w:p>
        </w:tc>
      </w:tr>
      <w:tr w:rsidR="004C260F" w:rsidRPr="00F76721" w14:paraId="4B1EF2C5" w14:textId="77777777" w:rsidTr="004C2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342E578" w14:textId="042221A6" w:rsidR="00265123" w:rsidRPr="005B40FD" w:rsidRDefault="00265123" w:rsidP="006D4342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>
              <w:rPr>
                <w:sz w:val="12"/>
                <w:szCs w:val="12"/>
              </w:rPr>
              <w:fldChar w:fldCharType="begin"/>
            </w:r>
            <w:r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>
              <w:rPr>
                <w:sz w:val="12"/>
                <w:szCs w:val="12"/>
              </w:rPr>
              <w:fldChar w:fldCharType="separate"/>
            </w:r>
            <w:r w:rsidR="00346209">
              <w:rPr>
                <w:b w:val="0"/>
                <w:bCs w:val="0"/>
                <w:noProof/>
                <w:sz w:val="12"/>
                <w:szCs w:val="12"/>
              </w:rPr>
              <w:t>1</w:t>
            </w:r>
            <w:r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2869EC5C" w14:textId="77777777" w:rsidR="00265123" w:rsidRPr="006D4342" w:rsidRDefault="00265123" w:rsidP="006D434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342">
              <w:rPr>
                <w:rFonts w:hint="eastAsia"/>
                <w:sz w:val="12"/>
                <w:szCs w:val="12"/>
              </w:rPr>
              <w:t>XXXXXXXX_mst</w:t>
            </w:r>
          </w:p>
        </w:tc>
        <w:tc>
          <w:tcPr>
            <w:tcW w:w="2268" w:type="dxa"/>
          </w:tcPr>
          <w:p w14:paraId="029D4F01" w14:textId="77777777" w:rsidR="00265123" w:rsidRPr="00153948" w:rsidRDefault="00265123" w:rsidP="006D434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67EC9B13" w14:textId="77777777" w:rsidR="00265123" w:rsidRPr="006B1362" w:rsidRDefault="00015B18" w:rsidP="006D434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inner join</w:t>
            </w:r>
          </w:p>
        </w:tc>
        <w:tc>
          <w:tcPr>
            <w:tcW w:w="6237" w:type="dxa"/>
          </w:tcPr>
          <w:p w14:paraId="7B060D34" w14:textId="77777777" w:rsidR="00265123" w:rsidRPr="006B1362" w:rsidRDefault="00265123" w:rsidP="006D434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32358AEA" w14:textId="77777777" w:rsidR="00265123" w:rsidRPr="006B1362" w:rsidRDefault="00265123" w:rsidP="006D434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C260F" w:rsidRPr="00F76721" w14:paraId="4344F856" w14:textId="77777777" w:rsidTr="004C260F">
        <w:trPr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D545F81" w14:textId="19E09072" w:rsidR="00265123" w:rsidRPr="005B40FD" w:rsidRDefault="00265123" w:rsidP="00D46C71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F352A7">
              <w:rPr>
                <w:sz w:val="12"/>
                <w:szCs w:val="12"/>
              </w:rPr>
              <w:fldChar w:fldCharType="begin"/>
            </w:r>
            <w:r w:rsidRPr="00F352A7"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 w:rsidRPr="00F352A7">
              <w:rPr>
                <w:sz w:val="12"/>
                <w:szCs w:val="12"/>
              </w:rPr>
              <w:fldChar w:fldCharType="separate"/>
            </w:r>
            <w:r w:rsidR="00346209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F352A7"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28E0E64E" w14:textId="77777777" w:rsidR="00265123" w:rsidRPr="006D434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56EFFD59" w14:textId="77777777" w:rsidR="00265123" w:rsidRPr="006B136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4FD73651" w14:textId="77777777" w:rsidR="00265123" w:rsidRPr="006B1362" w:rsidRDefault="008A0B9E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left outer join</w:t>
            </w:r>
          </w:p>
        </w:tc>
        <w:tc>
          <w:tcPr>
            <w:tcW w:w="6237" w:type="dxa"/>
          </w:tcPr>
          <w:p w14:paraId="0E4BAC5A" w14:textId="77777777" w:rsidR="00265123" w:rsidRPr="006B136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081FB3E4" w14:textId="77777777" w:rsidR="00265123" w:rsidRPr="006B136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C260F" w:rsidRPr="00F76721" w14:paraId="3FE7A146" w14:textId="77777777" w:rsidTr="004C2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7F7D229" w14:textId="6E5FBCD5" w:rsidR="00265123" w:rsidRPr="005B40FD" w:rsidRDefault="00265123" w:rsidP="00D46C71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F352A7">
              <w:rPr>
                <w:sz w:val="12"/>
                <w:szCs w:val="12"/>
              </w:rPr>
              <w:fldChar w:fldCharType="begin"/>
            </w:r>
            <w:r w:rsidRPr="00F352A7"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 w:rsidRPr="00F352A7">
              <w:rPr>
                <w:sz w:val="12"/>
                <w:szCs w:val="12"/>
              </w:rPr>
              <w:fldChar w:fldCharType="separate"/>
            </w:r>
            <w:r w:rsidR="00346209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F352A7"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09463D59" w14:textId="77777777" w:rsidR="00265123" w:rsidRPr="006D434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66AC39A0" w14:textId="77777777" w:rsidR="00265123" w:rsidRPr="006B136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782B9519" w14:textId="77777777" w:rsidR="00265123" w:rsidRPr="006B1362" w:rsidRDefault="008A0B9E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union all</w:t>
            </w:r>
          </w:p>
        </w:tc>
        <w:tc>
          <w:tcPr>
            <w:tcW w:w="6237" w:type="dxa"/>
          </w:tcPr>
          <w:p w14:paraId="3B03E874" w14:textId="77777777" w:rsidR="00265123" w:rsidRPr="006B136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1FF97419" w14:textId="77777777" w:rsidR="00265123" w:rsidRPr="006B136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C260F" w:rsidRPr="00F76721" w14:paraId="2BA74024" w14:textId="77777777" w:rsidTr="004C260F">
        <w:trPr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422CB21" w14:textId="3C732D29" w:rsidR="00265123" w:rsidRPr="00F352A7" w:rsidRDefault="00265123" w:rsidP="00D46C71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>
              <w:rPr>
                <w:sz w:val="12"/>
                <w:szCs w:val="12"/>
              </w:rPr>
              <w:fldChar w:fldCharType="begin"/>
            </w:r>
            <w:r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>
              <w:rPr>
                <w:sz w:val="12"/>
                <w:szCs w:val="12"/>
              </w:rPr>
              <w:fldChar w:fldCharType="separate"/>
            </w:r>
            <w:r w:rsidR="00346209">
              <w:rPr>
                <w:b w:val="0"/>
                <w:bCs w:val="0"/>
                <w:noProof/>
                <w:sz w:val="12"/>
                <w:szCs w:val="12"/>
              </w:rPr>
              <w:t>4</w:t>
            </w:r>
            <w:r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35D77C84" w14:textId="77777777" w:rsidR="00265123" w:rsidRPr="006D434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26D0B164" w14:textId="77777777" w:rsidR="00265123" w:rsidRPr="006B136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2F321036" w14:textId="77777777" w:rsidR="00265123" w:rsidRPr="006B136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6237" w:type="dxa"/>
          </w:tcPr>
          <w:p w14:paraId="2EA4BB04" w14:textId="77777777" w:rsidR="00265123" w:rsidRPr="006B136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00A7424D" w14:textId="77777777" w:rsidR="00265123" w:rsidRPr="006B136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C260F" w:rsidRPr="00F76721" w14:paraId="0B4685A3" w14:textId="77777777" w:rsidTr="004C2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A547973" w14:textId="537643F6" w:rsidR="00265123" w:rsidRPr="00F352A7" w:rsidRDefault="00265123" w:rsidP="00D46C71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F352A7">
              <w:rPr>
                <w:sz w:val="12"/>
                <w:szCs w:val="12"/>
              </w:rPr>
              <w:fldChar w:fldCharType="begin"/>
            </w:r>
            <w:r w:rsidRPr="00F352A7"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 w:rsidRPr="00F352A7">
              <w:rPr>
                <w:sz w:val="12"/>
                <w:szCs w:val="12"/>
              </w:rPr>
              <w:fldChar w:fldCharType="separate"/>
            </w:r>
            <w:r w:rsidR="00346209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F352A7"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25C403FD" w14:textId="77777777" w:rsidR="00265123" w:rsidRPr="006D434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6BD9BC8D" w14:textId="77777777" w:rsidR="00265123" w:rsidRPr="006B136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1B235D8B" w14:textId="77777777" w:rsidR="00265123" w:rsidRPr="006B136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6237" w:type="dxa"/>
          </w:tcPr>
          <w:p w14:paraId="36C85BC3" w14:textId="77777777" w:rsidR="00265123" w:rsidRPr="006B136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3F751F82" w14:textId="77777777" w:rsidR="00265123" w:rsidRPr="006B136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C260F" w:rsidRPr="00F76721" w14:paraId="3017C91B" w14:textId="77777777" w:rsidTr="004C260F">
        <w:trPr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B8175AA" w14:textId="324F310A" w:rsidR="00265123" w:rsidRPr="00F352A7" w:rsidRDefault="00265123" w:rsidP="00D46C71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>
              <w:rPr>
                <w:sz w:val="12"/>
                <w:szCs w:val="12"/>
              </w:rPr>
              <w:fldChar w:fldCharType="begin"/>
            </w:r>
            <w:r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>
              <w:rPr>
                <w:sz w:val="12"/>
                <w:szCs w:val="12"/>
              </w:rPr>
              <w:fldChar w:fldCharType="separate"/>
            </w:r>
            <w:r w:rsidR="00346209">
              <w:rPr>
                <w:b w:val="0"/>
                <w:bCs w:val="0"/>
                <w:noProof/>
                <w:sz w:val="12"/>
                <w:szCs w:val="12"/>
              </w:rPr>
              <w:t>6</w:t>
            </w:r>
            <w:r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208BBE1F" w14:textId="77777777" w:rsidR="00265123" w:rsidRPr="006D434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2C096A0E" w14:textId="77777777" w:rsidR="00265123" w:rsidRPr="006B136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003656CF" w14:textId="77777777" w:rsidR="00265123" w:rsidRPr="006B136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6237" w:type="dxa"/>
          </w:tcPr>
          <w:p w14:paraId="3FACEDC2" w14:textId="77777777" w:rsidR="00265123" w:rsidRPr="006B136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682A0BE9" w14:textId="77777777" w:rsidR="00265123" w:rsidRPr="006B136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C260F" w:rsidRPr="00F76721" w14:paraId="38CE23D0" w14:textId="77777777" w:rsidTr="004C2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B8AD406" w14:textId="13A9E6E1" w:rsidR="00265123" w:rsidRPr="00F352A7" w:rsidRDefault="00265123" w:rsidP="00D46C71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F352A7">
              <w:rPr>
                <w:sz w:val="12"/>
                <w:szCs w:val="12"/>
              </w:rPr>
              <w:fldChar w:fldCharType="begin"/>
            </w:r>
            <w:r w:rsidRPr="00F352A7"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 w:rsidRPr="00F352A7">
              <w:rPr>
                <w:sz w:val="12"/>
                <w:szCs w:val="12"/>
              </w:rPr>
              <w:fldChar w:fldCharType="separate"/>
            </w:r>
            <w:r w:rsidR="00346209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F352A7"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37F49B09" w14:textId="77777777" w:rsidR="00265123" w:rsidRPr="006D434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3DEC6C3B" w14:textId="77777777" w:rsidR="00265123" w:rsidRPr="006B136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3200E39C" w14:textId="77777777" w:rsidR="00265123" w:rsidRPr="006B136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6237" w:type="dxa"/>
          </w:tcPr>
          <w:p w14:paraId="672898C8" w14:textId="77777777" w:rsidR="00265123" w:rsidRPr="006B136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1B7A2AF1" w14:textId="77777777" w:rsidR="00265123" w:rsidRPr="006B136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C260F" w:rsidRPr="00F76721" w14:paraId="6AEE34C1" w14:textId="77777777" w:rsidTr="004C260F">
        <w:trPr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740A83F" w14:textId="579A4991" w:rsidR="00265123" w:rsidRPr="00F352A7" w:rsidRDefault="00265123" w:rsidP="00D46C71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F352A7">
              <w:rPr>
                <w:sz w:val="12"/>
                <w:szCs w:val="12"/>
              </w:rPr>
              <w:fldChar w:fldCharType="begin"/>
            </w:r>
            <w:r w:rsidRPr="00F352A7"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 w:rsidRPr="00F352A7">
              <w:rPr>
                <w:sz w:val="12"/>
                <w:szCs w:val="12"/>
              </w:rPr>
              <w:fldChar w:fldCharType="separate"/>
            </w:r>
            <w:r w:rsidR="00346209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F352A7"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66834FE0" w14:textId="77777777" w:rsidR="00265123" w:rsidRPr="006D434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569C4028" w14:textId="77777777" w:rsidR="00265123" w:rsidRPr="006B136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43561B11" w14:textId="77777777" w:rsidR="00265123" w:rsidRPr="006B136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6237" w:type="dxa"/>
          </w:tcPr>
          <w:p w14:paraId="59594187" w14:textId="77777777" w:rsidR="00265123" w:rsidRPr="006B136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5033B687" w14:textId="77777777" w:rsidR="00265123" w:rsidRPr="006B136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C260F" w:rsidRPr="00F76721" w14:paraId="611C3DED" w14:textId="77777777" w:rsidTr="004C2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F6AB68A" w14:textId="401829F8" w:rsidR="00265123" w:rsidRPr="00F352A7" w:rsidRDefault="00265123" w:rsidP="00D46C71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>
              <w:rPr>
                <w:sz w:val="12"/>
                <w:szCs w:val="12"/>
              </w:rPr>
              <w:fldChar w:fldCharType="begin"/>
            </w:r>
            <w:r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>
              <w:rPr>
                <w:sz w:val="12"/>
                <w:szCs w:val="12"/>
              </w:rPr>
              <w:fldChar w:fldCharType="separate"/>
            </w:r>
            <w:r w:rsidR="00346209">
              <w:rPr>
                <w:b w:val="0"/>
                <w:bCs w:val="0"/>
                <w:noProof/>
                <w:sz w:val="12"/>
                <w:szCs w:val="12"/>
              </w:rPr>
              <w:t>9</w:t>
            </w:r>
            <w:r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4BE9B1A9" w14:textId="77777777" w:rsidR="00265123" w:rsidRPr="006D434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5F517EF4" w14:textId="77777777" w:rsidR="00265123" w:rsidRPr="006B136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54803952" w14:textId="77777777" w:rsidR="00265123" w:rsidRPr="006B136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6237" w:type="dxa"/>
          </w:tcPr>
          <w:p w14:paraId="5623E118" w14:textId="77777777" w:rsidR="00265123" w:rsidRPr="006B136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397F3B8C" w14:textId="77777777" w:rsidR="00265123" w:rsidRPr="006B136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C260F" w:rsidRPr="00F76721" w14:paraId="7E616D4E" w14:textId="77777777" w:rsidTr="004C260F">
        <w:trPr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380A5A9" w14:textId="29BD227B" w:rsidR="00265123" w:rsidRPr="00F352A7" w:rsidRDefault="00265123" w:rsidP="00D46C71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F352A7">
              <w:rPr>
                <w:sz w:val="12"/>
                <w:szCs w:val="12"/>
              </w:rPr>
              <w:fldChar w:fldCharType="begin"/>
            </w:r>
            <w:r w:rsidRPr="00F352A7"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 w:rsidRPr="00F352A7">
              <w:rPr>
                <w:sz w:val="12"/>
                <w:szCs w:val="12"/>
              </w:rPr>
              <w:fldChar w:fldCharType="separate"/>
            </w:r>
            <w:r w:rsidR="00346209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F352A7"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496001D6" w14:textId="77777777" w:rsidR="00265123" w:rsidRPr="006D434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0333467D" w14:textId="77777777" w:rsidR="00265123" w:rsidRPr="006B136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6123D16C" w14:textId="77777777" w:rsidR="00265123" w:rsidRPr="006B136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6237" w:type="dxa"/>
          </w:tcPr>
          <w:p w14:paraId="3625F5ED" w14:textId="77777777" w:rsidR="00265123" w:rsidRPr="006B136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69585FD5" w14:textId="77777777" w:rsidR="00265123" w:rsidRPr="006B136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C260F" w:rsidRPr="00F76721" w14:paraId="438AD936" w14:textId="77777777" w:rsidTr="004C2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AAB3DFF" w14:textId="5BEAECD7" w:rsidR="00265123" w:rsidRPr="00F352A7" w:rsidRDefault="00265123" w:rsidP="00D46C71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F352A7">
              <w:rPr>
                <w:sz w:val="12"/>
                <w:szCs w:val="12"/>
              </w:rPr>
              <w:fldChar w:fldCharType="begin"/>
            </w:r>
            <w:r w:rsidRPr="00F352A7"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 w:rsidRPr="00F352A7">
              <w:rPr>
                <w:sz w:val="12"/>
                <w:szCs w:val="12"/>
              </w:rPr>
              <w:fldChar w:fldCharType="separate"/>
            </w:r>
            <w:r w:rsidR="00346209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F352A7"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167658CC" w14:textId="77777777" w:rsidR="00265123" w:rsidRPr="006D434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55395902" w14:textId="77777777" w:rsidR="00265123" w:rsidRPr="006B136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141885D5" w14:textId="77777777" w:rsidR="00265123" w:rsidRPr="006B136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6237" w:type="dxa"/>
          </w:tcPr>
          <w:p w14:paraId="0BD309A2" w14:textId="77777777" w:rsidR="00265123" w:rsidRPr="006B136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3A2549BE" w14:textId="77777777" w:rsidR="00265123" w:rsidRPr="006B136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C260F" w:rsidRPr="00F76721" w14:paraId="5E23DE8E" w14:textId="77777777" w:rsidTr="004C260F">
        <w:trPr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0BBC8A1" w14:textId="5A6F5277" w:rsidR="00265123" w:rsidRPr="00F352A7" w:rsidRDefault="00265123" w:rsidP="00D46C71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>
              <w:rPr>
                <w:sz w:val="12"/>
                <w:szCs w:val="12"/>
              </w:rPr>
              <w:fldChar w:fldCharType="begin"/>
            </w:r>
            <w:r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>
              <w:rPr>
                <w:sz w:val="12"/>
                <w:szCs w:val="12"/>
              </w:rPr>
              <w:fldChar w:fldCharType="separate"/>
            </w:r>
            <w:r w:rsidR="00346209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7F0CA46C" w14:textId="77777777" w:rsidR="00265123" w:rsidRPr="006D434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230CBE92" w14:textId="77777777" w:rsidR="00265123" w:rsidRPr="006B136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3AF799EA" w14:textId="77777777" w:rsidR="00265123" w:rsidRPr="006B136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6237" w:type="dxa"/>
          </w:tcPr>
          <w:p w14:paraId="47D88CA9" w14:textId="77777777" w:rsidR="00265123" w:rsidRPr="006B136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59990363" w14:textId="77777777" w:rsidR="00265123" w:rsidRPr="006B136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C260F" w:rsidRPr="00F76721" w14:paraId="74A22EED" w14:textId="77777777" w:rsidTr="004C2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11DD584" w14:textId="6356EB3E" w:rsidR="00265123" w:rsidRPr="00F352A7" w:rsidRDefault="00265123" w:rsidP="00D46C71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F352A7">
              <w:rPr>
                <w:sz w:val="12"/>
                <w:szCs w:val="12"/>
              </w:rPr>
              <w:fldChar w:fldCharType="begin"/>
            </w:r>
            <w:r w:rsidRPr="00F352A7"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 w:rsidRPr="00F352A7">
              <w:rPr>
                <w:sz w:val="12"/>
                <w:szCs w:val="12"/>
              </w:rPr>
              <w:fldChar w:fldCharType="separate"/>
            </w:r>
            <w:r w:rsidR="00346209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F352A7"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1094D9F6" w14:textId="77777777" w:rsidR="00265123" w:rsidRPr="006D434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397A5DE7" w14:textId="77777777" w:rsidR="00265123" w:rsidRPr="006B136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26712EDA" w14:textId="77777777" w:rsidR="00265123" w:rsidRPr="006B136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6237" w:type="dxa"/>
          </w:tcPr>
          <w:p w14:paraId="5F1F230E" w14:textId="77777777" w:rsidR="00265123" w:rsidRPr="006B136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4890C353" w14:textId="77777777" w:rsidR="00265123" w:rsidRPr="006B136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C260F" w:rsidRPr="00F76721" w14:paraId="29CEE804" w14:textId="77777777" w:rsidTr="004C260F">
        <w:trPr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CEF29E5" w14:textId="3D7A3E98" w:rsidR="00265123" w:rsidRPr="00F352A7" w:rsidRDefault="00265123" w:rsidP="00D46C71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F352A7">
              <w:rPr>
                <w:sz w:val="12"/>
                <w:szCs w:val="12"/>
              </w:rPr>
              <w:fldChar w:fldCharType="begin"/>
            </w:r>
            <w:r w:rsidRPr="00F352A7"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 w:rsidRPr="00F352A7">
              <w:rPr>
                <w:sz w:val="12"/>
                <w:szCs w:val="12"/>
              </w:rPr>
              <w:fldChar w:fldCharType="separate"/>
            </w:r>
            <w:r w:rsidR="00346209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F352A7"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4E26E9F7" w14:textId="77777777" w:rsidR="00265123" w:rsidRPr="006D434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45EA9647" w14:textId="77777777" w:rsidR="00265123" w:rsidRPr="006B136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5393EAB3" w14:textId="77777777" w:rsidR="00265123" w:rsidRPr="006B136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6237" w:type="dxa"/>
          </w:tcPr>
          <w:p w14:paraId="6C9FA4C0" w14:textId="77777777" w:rsidR="00265123" w:rsidRPr="006B136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43803DC8" w14:textId="77777777" w:rsidR="00265123" w:rsidRPr="006B136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C260F" w:rsidRPr="00F76721" w14:paraId="7380ABE2" w14:textId="77777777" w:rsidTr="004C2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1A7AA70" w14:textId="04CD1CF9" w:rsidR="00265123" w:rsidRPr="00F352A7" w:rsidRDefault="00265123" w:rsidP="00D46C71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>
              <w:rPr>
                <w:sz w:val="12"/>
                <w:szCs w:val="12"/>
              </w:rPr>
              <w:fldChar w:fldCharType="begin"/>
            </w:r>
            <w:r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>
              <w:rPr>
                <w:sz w:val="12"/>
                <w:szCs w:val="12"/>
              </w:rPr>
              <w:fldChar w:fldCharType="separate"/>
            </w:r>
            <w:r w:rsidR="00346209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18423B05" w14:textId="77777777" w:rsidR="00265123" w:rsidRPr="006D434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3FDEE85D" w14:textId="77777777" w:rsidR="00265123" w:rsidRPr="006B136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658509F1" w14:textId="77777777" w:rsidR="00265123" w:rsidRPr="006B136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6237" w:type="dxa"/>
          </w:tcPr>
          <w:p w14:paraId="3BDB5617" w14:textId="77777777" w:rsidR="00265123" w:rsidRPr="006B136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68828DA4" w14:textId="77777777" w:rsidR="00265123" w:rsidRPr="006B1362" w:rsidRDefault="00265123" w:rsidP="00D46C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C260F" w:rsidRPr="00F76721" w14:paraId="0F376B7B" w14:textId="77777777" w:rsidTr="004C260F">
        <w:trPr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A4EFF1B" w14:textId="01172365" w:rsidR="00265123" w:rsidRPr="00F352A7" w:rsidRDefault="00265123" w:rsidP="00D46C71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F352A7">
              <w:rPr>
                <w:sz w:val="12"/>
                <w:szCs w:val="12"/>
              </w:rPr>
              <w:fldChar w:fldCharType="begin"/>
            </w:r>
            <w:r w:rsidRPr="00F352A7"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 w:rsidRPr="00F352A7">
              <w:rPr>
                <w:sz w:val="12"/>
                <w:szCs w:val="12"/>
              </w:rPr>
              <w:fldChar w:fldCharType="separate"/>
            </w:r>
            <w:r w:rsidR="00346209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F352A7"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339D67FB" w14:textId="77777777" w:rsidR="00265123" w:rsidRPr="006D434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38AAD25D" w14:textId="77777777" w:rsidR="00265123" w:rsidRPr="006B136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0C550CE2" w14:textId="77777777" w:rsidR="00265123" w:rsidRPr="006B136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6237" w:type="dxa"/>
          </w:tcPr>
          <w:p w14:paraId="35DBFE70" w14:textId="77777777" w:rsidR="00265123" w:rsidRPr="006B136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53BCDB57" w14:textId="77777777" w:rsidR="00265123" w:rsidRPr="006B1362" w:rsidRDefault="00265123" w:rsidP="00D46C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262B1" w:rsidRPr="00F76721" w14:paraId="48A8C0B1" w14:textId="77777777" w:rsidTr="004C2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C22FD1D" w14:textId="22AABFA9" w:rsidR="00F262B1" w:rsidRPr="00F352A7" w:rsidRDefault="00F262B1" w:rsidP="00F262B1">
            <w:pPr>
              <w:pStyle w:val="a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fldChar w:fldCharType="begin"/>
            </w:r>
            <w:r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>
              <w:rPr>
                <w:sz w:val="12"/>
                <w:szCs w:val="12"/>
              </w:rPr>
              <w:fldChar w:fldCharType="separate"/>
            </w:r>
            <w:r w:rsidR="00346209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45551A8D" w14:textId="77777777" w:rsidR="00F262B1" w:rsidRPr="006D4342" w:rsidRDefault="00F262B1" w:rsidP="00F262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6CE864F8" w14:textId="77777777" w:rsidR="00F262B1" w:rsidRPr="006B1362" w:rsidRDefault="00F262B1" w:rsidP="00F262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2A765E74" w14:textId="77777777" w:rsidR="00F262B1" w:rsidRPr="006B1362" w:rsidRDefault="00F262B1" w:rsidP="00F262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6237" w:type="dxa"/>
          </w:tcPr>
          <w:p w14:paraId="1A125266" w14:textId="77777777" w:rsidR="00F262B1" w:rsidRPr="006B1362" w:rsidRDefault="00F262B1" w:rsidP="00F262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4BEFC6C1" w14:textId="77777777" w:rsidR="00F262B1" w:rsidRPr="006B1362" w:rsidRDefault="00F262B1" w:rsidP="00F262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262B1" w:rsidRPr="00F76721" w14:paraId="47714D89" w14:textId="77777777" w:rsidTr="004C260F">
        <w:trPr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CF51355" w14:textId="656E1C40" w:rsidR="00F262B1" w:rsidRPr="00F352A7" w:rsidRDefault="00F262B1" w:rsidP="00F262B1">
            <w:pPr>
              <w:pStyle w:val="aa"/>
              <w:rPr>
                <w:sz w:val="12"/>
                <w:szCs w:val="12"/>
              </w:rPr>
            </w:pPr>
            <w:r w:rsidRPr="00F352A7">
              <w:rPr>
                <w:sz w:val="12"/>
                <w:szCs w:val="12"/>
              </w:rPr>
              <w:fldChar w:fldCharType="begin"/>
            </w:r>
            <w:r w:rsidRPr="00F352A7">
              <w:rPr>
                <w:b w:val="0"/>
                <w:bCs w:val="0"/>
                <w:sz w:val="12"/>
                <w:szCs w:val="12"/>
              </w:rPr>
              <w:instrText xml:space="preserve"> SEQ relationInfoNo \* MERGEFORMAT \* MERGEFORMAT </w:instrText>
            </w:r>
            <w:r w:rsidRPr="00F352A7">
              <w:rPr>
                <w:sz w:val="12"/>
                <w:szCs w:val="12"/>
              </w:rPr>
              <w:fldChar w:fldCharType="separate"/>
            </w:r>
            <w:r w:rsidR="00346209">
              <w:rPr>
                <w:b w:val="0"/>
                <w:bCs w:val="0"/>
                <w:noProof/>
                <w:sz w:val="12"/>
                <w:szCs w:val="12"/>
              </w:rPr>
              <w:t>18</w:t>
            </w:r>
            <w:r w:rsidRPr="00F352A7">
              <w:rPr>
                <w:sz w:val="12"/>
                <w:szCs w:val="12"/>
              </w:rPr>
              <w:fldChar w:fldCharType="end"/>
            </w:r>
          </w:p>
        </w:tc>
        <w:tc>
          <w:tcPr>
            <w:tcW w:w="2268" w:type="dxa"/>
          </w:tcPr>
          <w:p w14:paraId="30F34CDE" w14:textId="77777777" w:rsidR="00F262B1" w:rsidRPr="006D4342" w:rsidRDefault="00F262B1" w:rsidP="00F262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00D8A1D7" w14:textId="77777777" w:rsidR="00F262B1" w:rsidRPr="006B1362" w:rsidRDefault="00F262B1" w:rsidP="00F262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11C569A2" w14:textId="77777777" w:rsidR="00F262B1" w:rsidRPr="006B1362" w:rsidRDefault="00F262B1" w:rsidP="00F262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6237" w:type="dxa"/>
          </w:tcPr>
          <w:p w14:paraId="5D722BFD" w14:textId="77777777" w:rsidR="00F262B1" w:rsidRPr="006B1362" w:rsidRDefault="00F262B1" w:rsidP="00F262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268" w:type="dxa"/>
          </w:tcPr>
          <w:p w14:paraId="000E80D6" w14:textId="77777777" w:rsidR="00F262B1" w:rsidRPr="006B1362" w:rsidRDefault="00F262B1" w:rsidP="00F262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60B858A9" w14:textId="77777777" w:rsidR="00752265" w:rsidRPr="00752265" w:rsidRDefault="00752265" w:rsidP="00752265">
      <w:pPr>
        <w:pStyle w:val="aa"/>
      </w:pPr>
    </w:p>
    <w:p w14:paraId="1B2E3559" w14:textId="77777777" w:rsidR="004C16B9" w:rsidRDefault="00AE5311" w:rsidP="004C16B9">
      <w:pPr>
        <w:pStyle w:val="1"/>
      </w:pPr>
      <w:bookmarkStart w:id="3" w:name="_Toc71252494"/>
      <w:r>
        <w:rPr>
          <w:rFonts w:hint="eastAsia"/>
        </w:rPr>
        <w:lastRenderedPageBreak/>
        <w:t>ビュー</w:t>
      </w:r>
      <w:r w:rsidR="00076B43">
        <w:rPr>
          <w:rFonts w:hint="eastAsia"/>
        </w:rPr>
        <w:t>作成クエリ</w:t>
      </w:r>
      <w:bookmarkEnd w:id="3"/>
    </w:p>
    <w:p w14:paraId="56C144AA" w14:textId="77777777" w:rsidR="004C16B9" w:rsidRDefault="004C16B9" w:rsidP="00076B43">
      <w:pPr>
        <w:pStyle w:val="aa"/>
      </w:pPr>
    </w:p>
    <w:p w14:paraId="4F74037A" w14:textId="77777777" w:rsidR="00076B43" w:rsidRPr="00070280" w:rsidRDefault="00076B43" w:rsidP="00076B43">
      <w:pPr>
        <w:pStyle w:val="aa"/>
      </w:pPr>
      <w:r>
        <w:rPr>
          <w:rFonts w:hint="eastAsia"/>
        </w:rPr>
        <w:t>c</w:t>
      </w:r>
      <w:r>
        <w:t>reate</w:t>
      </w:r>
      <w:r w:rsidR="003676B8">
        <w:t xml:space="preserve"> </w:t>
      </w:r>
      <w:r w:rsidR="00E07F48">
        <w:rPr>
          <w:rFonts w:hint="eastAsia"/>
        </w:rPr>
        <w:t>view</w:t>
      </w:r>
      <w:r w:rsidR="003676B8">
        <w:t xml:space="preserve"> ********</w:t>
      </w:r>
    </w:p>
    <w:sectPr w:rsidR="00076B43" w:rsidRPr="00070280" w:rsidSect="00FE2C01">
      <w:headerReference w:type="default" r:id="rId9"/>
      <w:footerReference w:type="default" r:id="rId10"/>
      <w:type w:val="continuous"/>
      <w:pgSz w:w="16838" w:h="11906" w:orient="landscape" w:code="9"/>
      <w:pgMar w:top="1440" w:right="1077" w:bottom="1440" w:left="1077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1A7173" w14:textId="77777777" w:rsidR="00965000" w:rsidRDefault="00965000" w:rsidP="00F95D5B">
      <w:r>
        <w:separator/>
      </w:r>
    </w:p>
  </w:endnote>
  <w:endnote w:type="continuationSeparator" w:id="0">
    <w:p w14:paraId="6BC194AC" w14:textId="77777777" w:rsidR="00965000" w:rsidRDefault="00965000" w:rsidP="00F9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A3AEE" w14:textId="77777777" w:rsidR="006B1362" w:rsidRDefault="006B1362" w:rsidP="0029474B">
    <w:pPr>
      <w:pStyle w:val="a7"/>
      <w:jc w:val="right"/>
    </w:pP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A2CA8" w14:textId="77777777" w:rsidR="006B1362" w:rsidRPr="003A02B2" w:rsidRDefault="006B1362" w:rsidP="0029474B">
    <w:pPr>
      <w:pStyle w:val="a7"/>
      <w:jc w:val="right"/>
    </w:pPr>
    <w:r>
      <w:ptab w:relativeTo="margin" w:alignment="center" w:leader="none"/>
    </w:r>
    <w:r w:rsidRPr="003A02B2">
      <w:t xml:space="preserve">p. </w:t>
    </w:r>
    <w:r w:rsidRPr="0029474B">
      <w:fldChar w:fldCharType="begin"/>
    </w:r>
    <w:r w:rsidRPr="0029474B">
      <w:instrText>PAGE    \* MERGEFORMAT</w:instrText>
    </w:r>
    <w:r w:rsidRPr="0029474B">
      <w:fldChar w:fldCharType="separate"/>
    </w:r>
    <w:r w:rsidRPr="0029474B">
      <w:t>1</w:t>
    </w:r>
    <w:r w:rsidRPr="0029474B">
      <w:fldChar w:fldCharType="end"/>
    </w:r>
    <w:r>
      <w:ptab w:relativeTo="margin" w:alignment="right" w:leader="none"/>
    </w: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53370E" w14:textId="77777777" w:rsidR="00965000" w:rsidRDefault="00965000" w:rsidP="00F95D5B">
      <w:r>
        <w:separator/>
      </w:r>
    </w:p>
  </w:footnote>
  <w:footnote w:type="continuationSeparator" w:id="0">
    <w:p w14:paraId="1D2DFDC6" w14:textId="77777777" w:rsidR="00965000" w:rsidRDefault="00965000" w:rsidP="00F95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58526E" w14:textId="77777777" w:rsidR="006B1362" w:rsidRDefault="006B1362" w:rsidP="00EA2185">
    <w:pPr>
      <w:pStyle w:val="a7"/>
    </w:pPr>
    <w:r>
      <w:rPr>
        <w:rFonts w:hint="eastAsia"/>
      </w:rPr>
      <w:t>XXXXX</w:t>
    </w:r>
    <w:r>
      <w:rPr>
        <w:rFonts w:hint="eastAsia"/>
      </w:rPr>
      <w:t>株式会社向け</w:t>
    </w:r>
    <w:r>
      <w:rPr>
        <w:rFonts w:hint="eastAsia"/>
      </w:rPr>
      <w:t xml:space="preserve"> </w:t>
    </w:r>
    <w:r>
      <w:rPr>
        <w:rFonts w:hint="eastAsia"/>
      </w:rPr>
      <w:t>〇〇システム構築プロジェクト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511AD4" w14:textId="77777777" w:rsidR="006B1362" w:rsidRDefault="006B1362" w:rsidP="00EA2185">
    <w:pPr>
      <w:pStyle w:val="a7"/>
    </w:pPr>
    <w:r>
      <w:rPr>
        <w:rFonts w:hint="eastAsia"/>
      </w:rPr>
      <w:t>〇〇システム構築プロジェクト</w:t>
    </w:r>
    <w:r>
      <w:rPr>
        <w:rFonts w:hint="eastAsia"/>
      </w:rPr>
      <w:t xml:space="preserve"> </w:t>
    </w:r>
    <w:r w:rsidR="00C94E9A">
      <w:rPr>
        <w:rFonts w:hint="eastAsia"/>
      </w:rPr>
      <w:t>ビュー</w:t>
    </w:r>
    <w:r w:rsidR="00927954">
      <w:rPr>
        <w:rFonts w:hint="eastAsia"/>
      </w:rPr>
      <w:t>定義</w:t>
    </w:r>
    <w:r>
      <w:rPr>
        <w:rFonts w:hint="eastAsia"/>
      </w:rPr>
      <w:t>書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>1.0</w:t>
    </w:r>
    <w:r>
      <w:rPr>
        <w:rFonts w:hint="eastAsia"/>
      </w:rPr>
      <w:t>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57A"/>
    <w:rsid w:val="000069F1"/>
    <w:rsid w:val="000144DD"/>
    <w:rsid w:val="000150D9"/>
    <w:rsid w:val="00015B18"/>
    <w:rsid w:val="000160E0"/>
    <w:rsid w:val="00037866"/>
    <w:rsid w:val="00037D33"/>
    <w:rsid w:val="00037E87"/>
    <w:rsid w:val="000444CE"/>
    <w:rsid w:val="00051246"/>
    <w:rsid w:val="00060653"/>
    <w:rsid w:val="00070280"/>
    <w:rsid w:val="00073550"/>
    <w:rsid w:val="00076B43"/>
    <w:rsid w:val="000A024F"/>
    <w:rsid w:val="000C0C7F"/>
    <w:rsid w:val="000C33DF"/>
    <w:rsid w:val="000D3110"/>
    <w:rsid w:val="000D7BED"/>
    <w:rsid w:val="000F68B3"/>
    <w:rsid w:val="0010171D"/>
    <w:rsid w:val="00122D0F"/>
    <w:rsid w:val="00124BD4"/>
    <w:rsid w:val="00126004"/>
    <w:rsid w:val="00130AD5"/>
    <w:rsid w:val="00131D97"/>
    <w:rsid w:val="001502E8"/>
    <w:rsid w:val="0015188E"/>
    <w:rsid w:val="00153948"/>
    <w:rsid w:val="001708B3"/>
    <w:rsid w:val="00172D20"/>
    <w:rsid w:val="00180556"/>
    <w:rsid w:val="001826F4"/>
    <w:rsid w:val="00195BD8"/>
    <w:rsid w:val="001A30CB"/>
    <w:rsid w:val="001B1570"/>
    <w:rsid w:val="001B37B0"/>
    <w:rsid w:val="001B79DB"/>
    <w:rsid w:val="001C2B0E"/>
    <w:rsid w:val="001C7EF8"/>
    <w:rsid w:val="001D15B3"/>
    <w:rsid w:val="001D6464"/>
    <w:rsid w:val="001E0582"/>
    <w:rsid w:val="00213859"/>
    <w:rsid w:val="00234DAC"/>
    <w:rsid w:val="00244519"/>
    <w:rsid w:val="00252F78"/>
    <w:rsid w:val="00265123"/>
    <w:rsid w:val="002748E0"/>
    <w:rsid w:val="0027652B"/>
    <w:rsid w:val="0027742D"/>
    <w:rsid w:val="0028452B"/>
    <w:rsid w:val="00286364"/>
    <w:rsid w:val="0029474B"/>
    <w:rsid w:val="002948E5"/>
    <w:rsid w:val="002A19E4"/>
    <w:rsid w:val="002A45B9"/>
    <w:rsid w:val="002A6715"/>
    <w:rsid w:val="002B010A"/>
    <w:rsid w:val="002C157A"/>
    <w:rsid w:val="002C2CFE"/>
    <w:rsid w:val="003045AC"/>
    <w:rsid w:val="00305809"/>
    <w:rsid w:val="00322CBC"/>
    <w:rsid w:val="003239CE"/>
    <w:rsid w:val="00332C30"/>
    <w:rsid w:val="0034076C"/>
    <w:rsid w:val="00344FBB"/>
    <w:rsid w:val="00346209"/>
    <w:rsid w:val="00350ECC"/>
    <w:rsid w:val="00364CC8"/>
    <w:rsid w:val="003676B8"/>
    <w:rsid w:val="00370997"/>
    <w:rsid w:val="0037254B"/>
    <w:rsid w:val="00375773"/>
    <w:rsid w:val="003913D7"/>
    <w:rsid w:val="00392514"/>
    <w:rsid w:val="00394F95"/>
    <w:rsid w:val="003951C3"/>
    <w:rsid w:val="00397190"/>
    <w:rsid w:val="003A02B2"/>
    <w:rsid w:val="003B5A0B"/>
    <w:rsid w:val="003B5C05"/>
    <w:rsid w:val="003C1464"/>
    <w:rsid w:val="003C30E1"/>
    <w:rsid w:val="003C6650"/>
    <w:rsid w:val="003D24F2"/>
    <w:rsid w:val="003D2A29"/>
    <w:rsid w:val="003D5615"/>
    <w:rsid w:val="003E6EC7"/>
    <w:rsid w:val="003F25F6"/>
    <w:rsid w:val="00424E44"/>
    <w:rsid w:val="00431F89"/>
    <w:rsid w:val="0043772B"/>
    <w:rsid w:val="00441DD6"/>
    <w:rsid w:val="00447E88"/>
    <w:rsid w:val="00455E58"/>
    <w:rsid w:val="00463264"/>
    <w:rsid w:val="004823D4"/>
    <w:rsid w:val="004918E3"/>
    <w:rsid w:val="0049195F"/>
    <w:rsid w:val="00491C25"/>
    <w:rsid w:val="004A0FF5"/>
    <w:rsid w:val="004A64E7"/>
    <w:rsid w:val="004B1E64"/>
    <w:rsid w:val="004C16B9"/>
    <w:rsid w:val="004C260F"/>
    <w:rsid w:val="004E5EB6"/>
    <w:rsid w:val="004F3586"/>
    <w:rsid w:val="00500209"/>
    <w:rsid w:val="00500FC3"/>
    <w:rsid w:val="005013F2"/>
    <w:rsid w:val="0050509C"/>
    <w:rsid w:val="00505370"/>
    <w:rsid w:val="00506ACA"/>
    <w:rsid w:val="0051260B"/>
    <w:rsid w:val="00517A8B"/>
    <w:rsid w:val="0053715F"/>
    <w:rsid w:val="00550CC3"/>
    <w:rsid w:val="0056380C"/>
    <w:rsid w:val="005716CB"/>
    <w:rsid w:val="00577A45"/>
    <w:rsid w:val="00587871"/>
    <w:rsid w:val="005A7C38"/>
    <w:rsid w:val="005B1876"/>
    <w:rsid w:val="005B1EA8"/>
    <w:rsid w:val="005B40FD"/>
    <w:rsid w:val="005B6A76"/>
    <w:rsid w:val="005C631E"/>
    <w:rsid w:val="005C7A7B"/>
    <w:rsid w:val="005D3833"/>
    <w:rsid w:val="005D636B"/>
    <w:rsid w:val="005D66E1"/>
    <w:rsid w:val="005F0543"/>
    <w:rsid w:val="00604B20"/>
    <w:rsid w:val="0061541F"/>
    <w:rsid w:val="00620111"/>
    <w:rsid w:val="0062483E"/>
    <w:rsid w:val="00640B0C"/>
    <w:rsid w:val="00642164"/>
    <w:rsid w:val="00651FA1"/>
    <w:rsid w:val="00655F1C"/>
    <w:rsid w:val="00663911"/>
    <w:rsid w:val="00670804"/>
    <w:rsid w:val="00673B4F"/>
    <w:rsid w:val="00673C4D"/>
    <w:rsid w:val="00684BF6"/>
    <w:rsid w:val="006935D0"/>
    <w:rsid w:val="0069509D"/>
    <w:rsid w:val="006A3F6E"/>
    <w:rsid w:val="006B1362"/>
    <w:rsid w:val="006C246D"/>
    <w:rsid w:val="006C3877"/>
    <w:rsid w:val="006D1265"/>
    <w:rsid w:val="006D3D41"/>
    <w:rsid w:val="006D4342"/>
    <w:rsid w:val="006D6CD5"/>
    <w:rsid w:val="006F02F4"/>
    <w:rsid w:val="006F1952"/>
    <w:rsid w:val="006F1D52"/>
    <w:rsid w:val="007023F8"/>
    <w:rsid w:val="00712EEE"/>
    <w:rsid w:val="00715CE5"/>
    <w:rsid w:val="00731025"/>
    <w:rsid w:val="007316B6"/>
    <w:rsid w:val="007319FF"/>
    <w:rsid w:val="0073389E"/>
    <w:rsid w:val="007346C4"/>
    <w:rsid w:val="00737556"/>
    <w:rsid w:val="007446E5"/>
    <w:rsid w:val="00752265"/>
    <w:rsid w:val="0076142D"/>
    <w:rsid w:val="00764B4B"/>
    <w:rsid w:val="007756B0"/>
    <w:rsid w:val="00791F13"/>
    <w:rsid w:val="00792898"/>
    <w:rsid w:val="00797F56"/>
    <w:rsid w:val="007A4F1E"/>
    <w:rsid w:val="007B1EC6"/>
    <w:rsid w:val="007B42BF"/>
    <w:rsid w:val="007C0317"/>
    <w:rsid w:val="007C0D63"/>
    <w:rsid w:val="007C2CC7"/>
    <w:rsid w:val="007C43A7"/>
    <w:rsid w:val="007C77A8"/>
    <w:rsid w:val="007D3866"/>
    <w:rsid w:val="00801904"/>
    <w:rsid w:val="00801E91"/>
    <w:rsid w:val="00812EF4"/>
    <w:rsid w:val="00813195"/>
    <w:rsid w:val="00815ECB"/>
    <w:rsid w:val="00817092"/>
    <w:rsid w:val="00822F18"/>
    <w:rsid w:val="008310E4"/>
    <w:rsid w:val="008342DE"/>
    <w:rsid w:val="00842802"/>
    <w:rsid w:val="00844E33"/>
    <w:rsid w:val="00853EA0"/>
    <w:rsid w:val="0085629D"/>
    <w:rsid w:val="00860EA1"/>
    <w:rsid w:val="00862904"/>
    <w:rsid w:val="00867B32"/>
    <w:rsid w:val="008A0B9E"/>
    <w:rsid w:val="008A4F68"/>
    <w:rsid w:val="008A63B9"/>
    <w:rsid w:val="008B4C72"/>
    <w:rsid w:val="008C1409"/>
    <w:rsid w:val="008C2BED"/>
    <w:rsid w:val="008C360F"/>
    <w:rsid w:val="008D0918"/>
    <w:rsid w:val="008D1981"/>
    <w:rsid w:val="008D27AB"/>
    <w:rsid w:val="008E17AC"/>
    <w:rsid w:val="008E2D8F"/>
    <w:rsid w:val="00905DF0"/>
    <w:rsid w:val="009103FD"/>
    <w:rsid w:val="00915FF0"/>
    <w:rsid w:val="0092341A"/>
    <w:rsid w:val="009268E8"/>
    <w:rsid w:val="009276F1"/>
    <w:rsid w:val="00927954"/>
    <w:rsid w:val="00931E20"/>
    <w:rsid w:val="00933627"/>
    <w:rsid w:val="00940A3E"/>
    <w:rsid w:val="00941A07"/>
    <w:rsid w:val="009646C0"/>
    <w:rsid w:val="00965000"/>
    <w:rsid w:val="00971223"/>
    <w:rsid w:val="009739BC"/>
    <w:rsid w:val="00976698"/>
    <w:rsid w:val="0098089E"/>
    <w:rsid w:val="00984495"/>
    <w:rsid w:val="009909DD"/>
    <w:rsid w:val="00990F38"/>
    <w:rsid w:val="00993FC7"/>
    <w:rsid w:val="009A4A66"/>
    <w:rsid w:val="009A5125"/>
    <w:rsid w:val="009B3FE7"/>
    <w:rsid w:val="009B61BE"/>
    <w:rsid w:val="009C0183"/>
    <w:rsid w:val="009C118A"/>
    <w:rsid w:val="009C3E84"/>
    <w:rsid w:val="009E66E9"/>
    <w:rsid w:val="009F348B"/>
    <w:rsid w:val="009F491C"/>
    <w:rsid w:val="009F5BDB"/>
    <w:rsid w:val="00A073FD"/>
    <w:rsid w:val="00A327FB"/>
    <w:rsid w:val="00A71693"/>
    <w:rsid w:val="00A80B47"/>
    <w:rsid w:val="00A83AAC"/>
    <w:rsid w:val="00A93809"/>
    <w:rsid w:val="00AA7E9C"/>
    <w:rsid w:val="00AB05B9"/>
    <w:rsid w:val="00AB4032"/>
    <w:rsid w:val="00AB7596"/>
    <w:rsid w:val="00AC2A0D"/>
    <w:rsid w:val="00AC4724"/>
    <w:rsid w:val="00AC47A8"/>
    <w:rsid w:val="00AC70A6"/>
    <w:rsid w:val="00AC7CB5"/>
    <w:rsid w:val="00AE46ED"/>
    <w:rsid w:val="00AE5311"/>
    <w:rsid w:val="00AE7C55"/>
    <w:rsid w:val="00AF16E4"/>
    <w:rsid w:val="00AF21E7"/>
    <w:rsid w:val="00B01759"/>
    <w:rsid w:val="00B1558A"/>
    <w:rsid w:val="00B414BE"/>
    <w:rsid w:val="00B438F1"/>
    <w:rsid w:val="00B44D7B"/>
    <w:rsid w:val="00B45B3D"/>
    <w:rsid w:val="00B465FC"/>
    <w:rsid w:val="00B53F81"/>
    <w:rsid w:val="00B815A8"/>
    <w:rsid w:val="00B82A3A"/>
    <w:rsid w:val="00B8523A"/>
    <w:rsid w:val="00BA4DD7"/>
    <w:rsid w:val="00BA7594"/>
    <w:rsid w:val="00BB3B4A"/>
    <w:rsid w:val="00BB746E"/>
    <w:rsid w:val="00BC14D8"/>
    <w:rsid w:val="00BC77CF"/>
    <w:rsid w:val="00BD11C7"/>
    <w:rsid w:val="00BD22E1"/>
    <w:rsid w:val="00BD3F63"/>
    <w:rsid w:val="00BD56CB"/>
    <w:rsid w:val="00BF54BB"/>
    <w:rsid w:val="00C13EB5"/>
    <w:rsid w:val="00C3324D"/>
    <w:rsid w:val="00C40BE3"/>
    <w:rsid w:val="00C444AC"/>
    <w:rsid w:val="00C5667F"/>
    <w:rsid w:val="00C62B1A"/>
    <w:rsid w:val="00C671C2"/>
    <w:rsid w:val="00C7658F"/>
    <w:rsid w:val="00C925EC"/>
    <w:rsid w:val="00C93C96"/>
    <w:rsid w:val="00C94E9A"/>
    <w:rsid w:val="00CA31DC"/>
    <w:rsid w:val="00CA647F"/>
    <w:rsid w:val="00CB524B"/>
    <w:rsid w:val="00CC3C15"/>
    <w:rsid w:val="00CC6C8B"/>
    <w:rsid w:val="00CD45A5"/>
    <w:rsid w:val="00CF0EFB"/>
    <w:rsid w:val="00CF1F99"/>
    <w:rsid w:val="00CF5A31"/>
    <w:rsid w:val="00CF6708"/>
    <w:rsid w:val="00D37795"/>
    <w:rsid w:val="00D46C71"/>
    <w:rsid w:val="00D519BC"/>
    <w:rsid w:val="00D601AE"/>
    <w:rsid w:val="00D63E93"/>
    <w:rsid w:val="00D73AB5"/>
    <w:rsid w:val="00D755AF"/>
    <w:rsid w:val="00D87FA8"/>
    <w:rsid w:val="00D91C2B"/>
    <w:rsid w:val="00D93D66"/>
    <w:rsid w:val="00DA340B"/>
    <w:rsid w:val="00DA3C02"/>
    <w:rsid w:val="00DB17DF"/>
    <w:rsid w:val="00DB4158"/>
    <w:rsid w:val="00DB6D2E"/>
    <w:rsid w:val="00DD753E"/>
    <w:rsid w:val="00E07F48"/>
    <w:rsid w:val="00E242FF"/>
    <w:rsid w:val="00E3130E"/>
    <w:rsid w:val="00E37225"/>
    <w:rsid w:val="00E412B9"/>
    <w:rsid w:val="00E435BC"/>
    <w:rsid w:val="00E517DF"/>
    <w:rsid w:val="00E8086E"/>
    <w:rsid w:val="00E82221"/>
    <w:rsid w:val="00E94A5E"/>
    <w:rsid w:val="00E95515"/>
    <w:rsid w:val="00EA2185"/>
    <w:rsid w:val="00EA31E5"/>
    <w:rsid w:val="00EA3607"/>
    <w:rsid w:val="00EB32A0"/>
    <w:rsid w:val="00EB3DDF"/>
    <w:rsid w:val="00EB4FEF"/>
    <w:rsid w:val="00EC07CC"/>
    <w:rsid w:val="00EC0D14"/>
    <w:rsid w:val="00ED4BB5"/>
    <w:rsid w:val="00EE1BB2"/>
    <w:rsid w:val="00EE392D"/>
    <w:rsid w:val="00EE7B31"/>
    <w:rsid w:val="00F1514B"/>
    <w:rsid w:val="00F160AA"/>
    <w:rsid w:val="00F234EF"/>
    <w:rsid w:val="00F2484C"/>
    <w:rsid w:val="00F262B1"/>
    <w:rsid w:val="00F350E8"/>
    <w:rsid w:val="00F37337"/>
    <w:rsid w:val="00F37D2E"/>
    <w:rsid w:val="00F44F7A"/>
    <w:rsid w:val="00F477A3"/>
    <w:rsid w:val="00F50EB3"/>
    <w:rsid w:val="00F531D7"/>
    <w:rsid w:val="00F61906"/>
    <w:rsid w:val="00F76721"/>
    <w:rsid w:val="00F806E1"/>
    <w:rsid w:val="00F85E55"/>
    <w:rsid w:val="00F90DB9"/>
    <w:rsid w:val="00F95D5B"/>
    <w:rsid w:val="00F96771"/>
    <w:rsid w:val="00FB72CD"/>
    <w:rsid w:val="00FC6D1D"/>
    <w:rsid w:val="00FD5E8F"/>
    <w:rsid w:val="00FD7659"/>
    <w:rsid w:val="00FD7D04"/>
    <w:rsid w:val="00FE2C01"/>
    <w:rsid w:val="00FF7697"/>
    <w:rsid w:val="00FF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8DD595E"/>
  <w15:chartTrackingRefBased/>
  <w15:docId w15:val="{D0339791-FE7F-41EE-9A94-12B14F0A6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E88"/>
    <w:pPr>
      <w:widowControl w:val="0"/>
      <w:jc w:val="both"/>
    </w:pPr>
  </w:style>
  <w:style w:type="paragraph" w:styleId="1">
    <w:name w:val="heading 1"/>
    <w:aliases w:val="設計書見出し"/>
    <w:basedOn w:val="a"/>
    <w:next w:val="a"/>
    <w:link w:val="10"/>
    <w:uiPriority w:val="9"/>
    <w:qFormat/>
    <w:rsid w:val="00976698"/>
    <w:pPr>
      <w:keepNext/>
      <w:pageBreakBefore/>
      <w:pBdr>
        <w:left w:val="thinThickMediumGap" w:sz="48" w:space="4" w:color="4472C4" w:themeColor="accent1"/>
      </w:pBdr>
      <w:outlineLvl w:val="0"/>
    </w:pPr>
    <w:rPr>
      <w:rFonts w:asciiTheme="majorHAnsi" w:eastAsia="Meiryo UI" w:hAnsiTheme="majorHAnsi" w:cstheme="majorBidi"/>
      <w:b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7E88"/>
    <w:pPr>
      <w:keepNext/>
      <w:outlineLvl w:val="1"/>
    </w:pPr>
    <w:rPr>
      <w:rFonts w:asciiTheme="majorHAnsi" w:eastAsia="Meiryo UI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E88"/>
    <w:pPr>
      <w:keepNext/>
      <w:ind w:leftChars="400" w:left="400"/>
      <w:outlineLvl w:val="2"/>
    </w:pPr>
    <w:rPr>
      <w:rFonts w:asciiTheme="majorHAnsi" w:eastAsia="Meiryo UI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765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Placeholder Text"/>
    <w:basedOn w:val="a0"/>
    <w:uiPriority w:val="99"/>
    <w:semiHidden/>
    <w:rsid w:val="006C3877"/>
    <w:rPr>
      <w:color w:val="808080"/>
    </w:rPr>
  </w:style>
  <w:style w:type="character" w:customStyle="1" w:styleId="10">
    <w:name w:val="見出し 1 (文字)"/>
    <w:aliases w:val="設計書見出し (文字)"/>
    <w:basedOn w:val="a0"/>
    <w:link w:val="1"/>
    <w:uiPriority w:val="9"/>
    <w:rsid w:val="00976698"/>
    <w:rPr>
      <w:rFonts w:asciiTheme="majorHAnsi" w:eastAsia="Meiryo UI" w:hAnsiTheme="majorHAnsi" w:cstheme="majorBidi"/>
      <w:b/>
      <w:sz w:val="36"/>
      <w:szCs w:val="24"/>
    </w:rPr>
  </w:style>
  <w:style w:type="paragraph" w:styleId="a5">
    <w:name w:val="header"/>
    <w:basedOn w:val="a"/>
    <w:link w:val="a6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6">
    <w:name w:val="ヘッダー (文字)"/>
    <w:basedOn w:val="a0"/>
    <w:link w:val="a5"/>
    <w:uiPriority w:val="99"/>
    <w:rsid w:val="00EA2185"/>
    <w:rPr>
      <w:rFonts w:eastAsia="Meiryo UI"/>
    </w:rPr>
  </w:style>
  <w:style w:type="paragraph" w:styleId="a7">
    <w:name w:val="footer"/>
    <w:basedOn w:val="a"/>
    <w:link w:val="a8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8">
    <w:name w:val="フッター (文字)"/>
    <w:basedOn w:val="a0"/>
    <w:link w:val="a7"/>
    <w:uiPriority w:val="99"/>
    <w:rsid w:val="00EA2185"/>
    <w:rPr>
      <w:rFonts w:eastAsia="Meiryo UI"/>
    </w:rPr>
  </w:style>
  <w:style w:type="paragraph" w:customStyle="1" w:styleId="a9">
    <w:name w:val="表紙タイトル"/>
    <w:basedOn w:val="a"/>
    <w:qFormat/>
    <w:rsid w:val="006D6CD5"/>
    <w:pPr>
      <w:widowControl/>
      <w:jc w:val="center"/>
    </w:pPr>
    <w:rPr>
      <w:rFonts w:eastAsia="Meiryo UI"/>
      <w:b/>
      <w:sz w:val="56"/>
    </w:rPr>
  </w:style>
  <w:style w:type="paragraph" w:customStyle="1" w:styleId="aa">
    <w:name w:val="設計書文章"/>
    <w:basedOn w:val="a"/>
    <w:qFormat/>
    <w:rsid w:val="003E6EC7"/>
    <w:rPr>
      <w:rFonts w:ascii="Meiryo UI" w:eastAsia="Meiryo UI" w:hAnsi="Meiryo UI"/>
    </w:rPr>
  </w:style>
  <w:style w:type="paragraph" w:customStyle="1" w:styleId="ab">
    <w:name w:val="表紙サブタイトル"/>
    <w:basedOn w:val="a9"/>
    <w:qFormat/>
    <w:rsid w:val="006D6CD5"/>
    <w:rPr>
      <w:sz w:val="40"/>
    </w:rPr>
  </w:style>
  <w:style w:type="paragraph" w:styleId="ac">
    <w:name w:val="Subtitle"/>
    <w:basedOn w:val="a"/>
    <w:next w:val="a"/>
    <w:link w:val="ad"/>
    <w:uiPriority w:val="11"/>
    <w:qFormat/>
    <w:rsid w:val="006D6CD5"/>
    <w:pPr>
      <w:jc w:val="center"/>
      <w:outlineLvl w:val="1"/>
    </w:pPr>
    <w:rPr>
      <w:sz w:val="24"/>
      <w:szCs w:val="24"/>
    </w:rPr>
  </w:style>
  <w:style w:type="character" w:customStyle="1" w:styleId="ad">
    <w:name w:val="副題 (文字)"/>
    <w:basedOn w:val="a0"/>
    <w:link w:val="ac"/>
    <w:uiPriority w:val="11"/>
    <w:rsid w:val="006D6CD5"/>
    <w:rPr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6950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f">
    <w:name w:val="表題 (文字)"/>
    <w:basedOn w:val="a0"/>
    <w:link w:val="ae"/>
    <w:uiPriority w:val="10"/>
    <w:rsid w:val="0069509D"/>
    <w:rPr>
      <w:rFonts w:asciiTheme="majorHAnsi" w:eastAsiaTheme="majorEastAsia" w:hAnsiTheme="majorHAnsi" w:cstheme="majorBidi"/>
      <w:sz w:val="32"/>
      <w:szCs w:val="32"/>
    </w:rPr>
  </w:style>
  <w:style w:type="paragraph" w:customStyle="1" w:styleId="af0">
    <w:name w:val="バージョン"/>
    <w:basedOn w:val="ab"/>
    <w:qFormat/>
    <w:rsid w:val="0069509D"/>
    <w:rPr>
      <w:sz w:val="28"/>
    </w:rPr>
  </w:style>
  <w:style w:type="paragraph" w:styleId="af1">
    <w:name w:val="TOC Heading"/>
    <w:basedOn w:val="1"/>
    <w:next w:val="aa"/>
    <w:uiPriority w:val="39"/>
    <w:unhideWhenUsed/>
    <w:qFormat/>
    <w:rsid w:val="00447E88"/>
    <w:pPr>
      <w:keepLines/>
      <w:pageBreakBefore w:val="0"/>
      <w:widowControl/>
      <w:pBdr>
        <w:left w:val="none" w:sz="0" w:space="0" w:color="auto"/>
      </w:pBdr>
      <w:spacing w:before="240" w:line="259" w:lineRule="auto"/>
      <w:jc w:val="left"/>
      <w:outlineLvl w:val="9"/>
    </w:pPr>
    <w:rPr>
      <w:b w:val="0"/>
      <w:color w:val="000000" w:themeColor="text1"/>
      <w:kern w:val="0"/>
      <w:sz w:val="32"/>
      <w:szCs w:val="32"/>
    </w:rPr>
  </w:style>
  <w:style w:type="paragraph" w:styleId="12">
    <w:name w:val="toc 1"/>
    <w:basedOn w:val="aa"/>
    <w:next w:val="aa"/>
    <w:autoRedefine/>
    <w:uiPriority w:val="39"/>
    <w:unhideWhenUsed/>
    <w:rsid w:val="003C1464"/>
  </w:style>
  <w:style w:type="character" w:styleId="af2">
    <w:name w:val="Hyperlink"/>
    <w:basedOn w:val="a0"/>
    <w:uiPriority w:val="99"/>
    <w:unhideWhenUsed/>
    <w:rsid w:val="00F234EF"/>
    <w:rPr>
      <w:color w:val="0563C1" w:themeColor="hyperlink"/>
      <w:u w:val="single"/>
    </w:rPr>
  </w:style>
  <w:style w:type="table" w:styleId="4-3">
    <w:name w:val="Grid Table 4 Accent 3"/>
    <w:basedOn w:val="a1"/>
    <w:uiPriority w:val="49"/>
    <w:rsid w:val="009C118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21">
    <w:name w:val="toc 2"/>
    <w:basedOn w:val="aa"/>
    <w:next w:val="aa"/>
    <w:autoRedefine/>
    <w:uiPriority w:val="39"/>
    <w:semiHidden/>
    <w:unhideWhenUsed/>
    <w:rsid w:val="003C1464"/>
    <w:pPr>
      <w:ind w:leftChars="100" w:left="210"/>
    </w:pPr>
  </w:style>
  <w:style w:type="paragraph" w:styleId="31">
    <w:name w:val="toc 3"/>
    <w:basedOn w:val="aa"/>
    <w:next w:val="aa"/>
    <w:autoRedefine/>
    <w:uiPriority w:val="39"/>
    <w:semiHidden/>
    <w:unhideWhenUsed/>
    <w:rsid w:val="003C1464"/>
    <w:pPr>
      <w:ind w:leftChars="200" w:left="420"/>
    </w:pPr>
  </w:style>
  <w:style w:type="paragraph" w:styleId="4">
    <w:name w:val="toc 4"/>
    <w:basedOn w:val="aa"/>
    <w:next w:val="aa"/>
    <w:autoRedefine/>
    <w:uiPriority w:val="39"/>
    <w:semiHidden/>
    <w:unhideWhenUsed/>
    <w:rsid w:val="003C1464"/>
    <w:pPr>
      <w:ind w:leftChars="300" w:left="630"/>
    </w:pPr>
  </w:style>
  <w:style w:type="paragraph" w:styleId="5">
    <w:name w:val="toc 5"/>
    <w:basedOn w:val="aa"/>
    <w:next w:val="aa"/>
    <w:autoRedefine/>
    <w:uiPriority w:val="39"/>
    <w:semiHidden/>
    <w:unhideWhenUsed/>
    <w:rsid w:val="003C1464"/>
    <w:pPr>
      <w:ind w:leftChars="400" w:left="840"/>
    </w:pPr>
  </w:style>
  <w:style w:type="paragraph" w:styleId="6">
    <w:name w:val="toc 6"/>
    <w:basedOn w:val="aa"/>
    <w:next w:val="aa"/>
    <w:autoRedefine/>
    <w:uiPriority w:val="39"/>
    <w:semiHidden/>
    <w:unhideWhenUsed/>
    <w:rsid w:val="003C1464"/>
    <w:pPr>
      <w:ind w:leftChars="500" w:left="1050"/>
    </w:pPr>
  </w:style>
  <w:style w:type="paragraph" w:styleId="7">
    <w:name w:val="toc 7"/>
    <w:basedOn w:val="aa"/>
    <w:next w:val="aa"/>
    <w:autoRedefine/>
    <w:uiPriority w:val="39"/>
    <w:semiHidden/>
    <w:unhideWhenUsed/>
    <w:rsid w:val="003C1464"/>
    <w:pPr>
      <w:ind w:leftChars="600" w:left="1260"/>
    </w:pPr>
  </w:style>
  <w:style w:type="paragraph" w:styleId="8">
    <w:name w:val="toc 8"/>
    <w:basedOn w:val="aa"/>
    <w:next w:val="aa"/>
    <w:autoRedefine/>
    <w:uiPriority w:val="39"/>
    <w:semiHidden/>
    <w:unhideWhenUsed/>
    <w:rsid w:val="003C1464"/>
    <w:pPr>
      <w:ind w:leftChars="700" w:left="1470"/>
    </w:pPr>
  </w:style>
  <w:style w:type="paragraph" w:styleId="9">
    <w:name w:val="toc 9"/>
    <w:basedOn w:val="aa"/>
    <w:next w:val="aa"/>
    <w:autoRedefine/>
    <w:uiPriority w:val="39"/>
    <w:semiHidden/>
    <w:unhideWhenUsed/>
    <w:rsid w:val="003C1464"/>
    <w:pPr>
      <w:ind w:leftChars="800" w:left="1680"/>
    </w:pPr>
  </w:style>
  <w:style w:type="character" w:customStyle="1" w:styleId="20">
    <w:name w:val="見出し 2 (文字)"/>
    <w:basedOn w:val="a0"/>
    <w:link w:val="2"/>
    <w:uiPriority w:val="9"/>
    <w:rsid w:val="00447E88"/>
    <w:rPr>
      <w:rFonts w:asciiTheme="majorHAnsi" w:eastAsia="Meiryo UI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447E88"/>
    <w:rPr>
      <w:rFonts w:asciiTheme="majorHAnsi" w:eastAsia="Meiryo UI" w:hAnsiTheme="majorHAnsi" w:cstheme="majorBidi"/>
    </w:rPr>
  </w:style>
  <w:style w:type="character" w:styleId="af3">
    <w:name w:val="annotation reference"/>
    <w:basedOn w:val="a0"/>
    <w:uiPriority w:val="99"/>
    <w:semiHidden/>
    <w:unhideWhenUsed/>
    <w:rsid w:val="00990F38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990F38"/>
    <w:pPr>
      <w:jc w:val="left"/>
    </w:pPr>
  </w:style>
  <w:style w:type="character" w:customStyle="1" w:styleId="af5">
    <w:name w:val="コメント文字列 (文字)"/>
    <w:basedOn w:val="a0"/>
    <w:link w:val="af4"/>
    <w:uiPriority w:val="99"/>
    <w:semiHidden/>
    <w:rsid w:val="00990F38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990F38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990F38"/>
    <w:rPr>
      <w:b/>
      <w:bCs/>
    </w:rPr>
  </w:style>
  <w:style w:type="paragraph" w:styleId="af8">
    <w:name w:val="Revision"/>
    <w:hidden/>
    <w:uiPriority w:val="99"/>
    <w:semiHidden/>
    <w:rsid w:val="00990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emin\Desktop\&#22522;&#26412;&#35373;&#35336;&#26360;&#12486;&#12531;&#12503;&#12524;&#12540;&#12488;%20-%20&#12467;&#12500;&#12540;\ED21_&#12499;&#12517;&#12540;&#23450;&#32681;\ED21_%5b&#12456;&#12531;&#12486;&#12451;&#12486;&#12451;ID%5d_&#12499;&#12517;&#12540;&#23450;&#32681;&#26360;_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2F463-E00A-4961-916E-33957408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ED21_[エンティティID]_ビュー定義書_テンプレート.dotx</Template>
  <TotalTime>1</TotalTime>
  <Pages>3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Akemin</dc:creator>
  <cp:keywords/>
  <dc:description/>
  <cp:lastModifiedBy>masaki.kmkm@gmail.com</cp:lastModifiedBy>
  <cp:revision>4</cp:revision>
  <cp:lastPrinted>2025-02-18T02:53:00Z</cp:lastPrinted>
  <dcterms:created xsi:type="dcterms:W3CDTF">2023-02-22T00:36:00Z</dcterms:created>
  <dcterms:modified xsi:type="dcterms:W3CDTF">2025-02-18T02:53:00Z</dcterms:modified>
</cp:coreProperties>
</file>