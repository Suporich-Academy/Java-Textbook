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A2F01" w14:textId="77777777" w:rsidR="00976698" w:rsidRDefault="00976698" w:rsidP="006D6CD5">
      <w:pPr>
        <w:pStyle w:val="aa"/>
      </w:pPr>
    </w:p>
    <w:p w14:paraId="75D9F8E6" w14:textId="77777777" w:rsidR="00976698" w:rsidRDefault="00976698" w:rsidP="006D6CD5">
      <w:pPr>
        <w:pStyle w:val="aa"/>
      </w:pPr>
    </w:p>
    <w:p w14:paraId="462E90F5" w14:textId="77777777" w:rsidR="006D6CD5" w:rsidRDefault="006D6CD5" w:rsidP="006D6CD5">
      <w:pPr>
        <w:pStyle w:val="aa"/>
      </w:pPr>
    </w:p>
    <w:p w14:paraId="037BD528" w14:textId="77777777" w:rsidR="006D6CD5" w:rsidRDefault="006D6CD5" w:rsidP="006D6CD5">
      <w:pPr>
        <w:pStyle w:val="aa"/>
      </w:pPr>
    </w:p>
    <w:p w14:paraId="40AD2451" w14:textId="77777777" w:rsidR="006D6CD5" w:rsidRDefault="006D6CD5" w:rsidP="006D6CD5">
      <w:pPr>
        <w:pStyle w:val="aa"/>
      </w:pPr>
    </w:p>
    <w:p w14:paraId="4D570786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1EC88031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0321A1">
        <w:rPr>
          <w:rFonts w:hint="eastAsia"/>
        </w:rPr>
        <w:t>ワークフロー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0CEA897B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1CA8F792" w14:textId="77777777" w:rsidR="0069509D" w:rsidRDefault="0069509D" w:rsidP="006D6CD5">
      <w:pPr>
        <w:pStyle w:val="aa"/>
      </w:pPr>
    </w:p>
    <w:p w14:paraId="192E653F" w14:textId="77777777" w:rsidR="002948E5" w:rsidRDefault="002948E5" w:rsidP="006D6CD5">
      <w:pPr>
        <w:pStyle w:val="aa"/>
      </w:pPr>
    </w:p>
    <w:p w14:paraId="23EEE71F" w14:textId="77777777" w:rsidR="002948E5" w:rsidRDefault="002948E5" w:rsidP="006D6CD5">
      <w:pPr>
        <w:pStyle w:val="aa"/>
      </w:pPr>
    </w:p>
    <w:p w14:paraId="1F2563CF" w14:textId="77777777" w:rsidR="00124BD4" w:rsidRDefault="00124BD4" w:rsidP="006D6CD5">
      <w:pPr>
        <w:pStyle w:val="aa"/>
      </w:pPr>
    </w:p>
    <w:p w14:paraId="7872C3FA" w14:textId="77777777" w:rsidR="00124BD4" w:rsidRDefault="00124BD4" w:rsidP="006D6CD5">
      <w:pPr>
        <w:pStyle w:val="aa"/>
      </w:pPr>
    </w:p>
    <w:p w14:paraId="65D54E78" w14:textId="77777777" w:rsidR="00082851" w:rsidRDefault="00082851" w:rsidP="006D6CD5">
      <w:pPr>
        <w:pStyle w:val="aa"/>
      </w:pPr>
    </w:p>
    <w:p w14:paraId="43304D27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14AEC804" w14:textId="77777777" w:rsidTr="00EA2185">
        <w:trPr>
          <w:jc w:val="center"/>
        </w:trPr>
        <w:tc>
          <w:tcPr>
            <w:tcW w:w="1271" w:type="dxa"/>
          </w:tcPr>
          <w:p w14:paraId="2F0C98CD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114EBCD4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3DF63B97" w14:textId="77777777" w:rsidTr="00EA2185">
        <w:trPr>
          <w:jc w:val="center"/>
        </w:trPr>
        <w:tc>
          <w:tcPr>
            <w:tcW w:w="1271" w:type="dxa"/>
          </w:tcPr>
          <w:p w14:paraId="103C015F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690D4AAA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46CFDFCF" w14:textId="77777777" w:rsidTr="00EA2185">
        <w:trPr>
          <w:jc w:val="center"/>
        </w:trPr>
        <w:tc>
          <w:tcPr>
            <w:tcW w:w="1271" w:type="dxa"/>
          </w:tcPr>
          <w:p w14:paraId="2A58F5E9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31DEAE42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2FC9ED21" w14:textId="77777777" w:rsidR="0069509D" w:rsidRDefault="0069509D" w:rsidP="006D6CD5">
      <w:pPr>
        <w:pStyle w:val="aa"/>
      </w:pPr>
    </w:p>
    <w:p w14:paraId="709AD829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7F63A08A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BD383D" w:rsidRPr="00EC0D14" w14:paraId="02F05112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12D3E2" w14:textId="77777777" w:rsidR="00BD383D" w:rsidRPr="00EC0D14" w:rsidRDefault="00BD383D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6957416B" w14:textId="77777777" w:rsidR="00BD383D" w:rsidRPr="00EC0D14" w:rsidRDefault="00BD383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5375882D" w14:textId="77777777" w:rsidR="00BD383D" w:rsidRPr="00EC0D14" w:rsidRDefault="00BD383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5EF60C2C" w14:textId="77777777" w:rsidR="00BD383D" w:rsidRPr="00EC0D14" w:rsidRDefault="00BD383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203DEE6B" w14:textId="77777777" w:rsidR="00BD383D" w:rsidRPr="00EC0D14" w:rsidRDefault="00BD383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BD383D" w:rsidRPr="00EC0D14" w14:paraId="462D308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862DCFB" w14:textId="18BA9DB2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3C460ED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7FC74979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1B5A9DF2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7E6A1178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BD383D" w:rsidRPr="00EC0D14" w14:paraId="0F8399E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AAFE9C" w14:textId="232B45F8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0F68B87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D538040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76BF8A8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42F23F7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3144DF5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B38D87" w14:textId="6FB2A948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1495BBE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65170DA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D63132B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CE3266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9B03D5F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39B133" w14:textId="2B1D15BA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24FD721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BFCF284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1F09084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4E4D445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59B5845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92F4B57" w14:textId="7DD48C6E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66A1CAE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FDAEB0A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C77E8CE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F2AD836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04E861F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A370E6" w14:textId="00B6F1B3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02EF93A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51BFF76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E242018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AF00479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229F407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201EEB4" w14:textId="46AD997E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F2F6A4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0CD512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C57050E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169CB0C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31648E8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79A691" w14:textId="789A02BA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FF7FA7E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7518A3F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E313786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12C0911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11747B0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9BD3B44" w14:textId="69839521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B97988F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1C4A5B4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015B8B0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C5B3106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EEDB8A9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A0E987" w14:textId="40F04654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42BB10B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B33B409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98E8A39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C597516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E8907C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D22C46" w14:textId="5521D129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9F93D18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9A9760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5216F6A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EBC07ED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1BCBC19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FD5B94" w14:textId="00D6DA63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7AF0C6B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17C1B93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13A7A72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78290E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4D8D189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CD675F" w14:textId="772BFA53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D039698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DB516D1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7392259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5E782AD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5A3F108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8F52881" w14:textId="499E4865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01FB9ED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C2C8380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2BDAD80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1B5E5D6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709209E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69869F" w14:textId="7A8FD92E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B5E6678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F8DC1DD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C5324EF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CBCC301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B706340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D93C003" w14:textId="3A9055F2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839F0C2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1D608C3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B1AE2DB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17DA003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7607A75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9C8CD7" w14:textId="397A59C5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DD3FCA1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88F953D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75D1C9A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A1F18CF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1D2689E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EACD01D" w14:textId="20CFBAE7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6B8B1E3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68D4AFF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5830A4F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F2F1ADF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37CBA6D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A84E876" w14:textId="681C1B95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7D6E1A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9B2432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FC88747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AFA84F6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5A74776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ACD296E" w14:textId="57BACD4F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BBB1CD4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44DCFDF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82C9C91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27F3880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5D6D6637" w14:textId="77777777" w:rsidR="001B1570" w:rsidRDefault="00424E44" w:rsidP="001B1570">
      <w:pPr>
        <w:pStyle w:val="aa"/>
      </w:pPr>
      <w:r>
        <w:br w:type="page"/>
      </w:r>
    </w:p>
    <w:p w14:paraId="48F72F7C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4DE58A47" w14:textId="77777777" w:rsidR="001B1570" w:rsidRDefault="001B1570" w:rsidP="001B1570">
      <w:pPr>
        <w:pStyle w:val="aa"/>
      </w:pPr>
    </w:p>
    <w:p w14:paraId="79F6A4A6" w14:textId="5DBB8818" w:rsidR="005F74DE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258837" w:history="1">
        <w:r w:rsidR="005F74DE" w:rsidRPr="007A2D14">
          <w:rPr>
            <w:rStyle w:val="af2"/>
            <w:noProof/>
          </w:rPr>
          <w:t>ワークフロー一覧</w:t>
        </w:r>
        <w:r w:rsidR="005F74DE">
          <w:rPr>
            <w:noProof/>
            <w:webHidden/>
          </w:rPr>
          <w:tab/>
        </w:r>
        <w:r w:rsidR="005F74DE">
          <w:rPr>
            <w:noProof/>
            <w:webHidden/>
          </w:rPr>
          <w:fldChar w:fldCharType="begin"/>
        </w:r>
        <w:r w:rsidR="005F74DE">
          <w:rPr>
            <w:noProof/>
            <w:webHidden/>
          </w:rPr>
          <w:instrText xml:space="preserve"> PAGEREF _Toc71258837 \h </w:instrText>
        </w:r>
        <w:r w:rsidR="005F74DE">
          <w:rPr>
            <w:noProof/>
            <w:webHidden/>
          </w:rPr>
        </w:r>
        <w:r w:rsidR="005F74DE">
          <w:rPr>
            <w:noProof/>
            <w:webHidden/>
          </w:rPr>
          <w:fldChar w:fldCharType="separate"/>
        </w:r>
        <w:r w:rsidR="00A718D0">
          <w:rPr>
            <w:noProof/>
            <w:webHidden/>
          </w:rPr>
          <w:t>3</w:t>
        </w:r>
        <w:r w:rsidR="005F74DE">
          <w:rPr>
            <w:noProof/>
            <w:webHidden/>
          </w:rPr>
          <w:fldChar w:fldCharType="end"/>
        </w:r>
      </w:hyperlink>
    </w:p>
    <w:p w14:paraId="061772DD" w14:textId="77777777" w:rsidR="00550CC3" w:rsidRPr="003A02B2" w:rsidRDefault="003C1464" w:rsidP="009F491C">
      <w:pPr>
        <w:pStyle w:val="aa"/>
      </w:pPr>
      <w:r>
        <w:fldChar w:fldCharType="end"/>
      </w:r>
    </w:p>
    <w:p w14:paraId="4C9E33D1" w14:textId="77777777" w:rsidR="004823D4" w:rsidRPr="004823D4" w:rsidRDefault="004823D4" w:rsidP="003F25F6">
      <w:pPr>
        <w:pStyle w:val="aa"/>
      </w:pPr>
    </w:p>
    <w:p w14:paraId="6C36C738" w14:textId="77777777" w:rsidR="009F348B" w:rsidRDefault="000321A1" w:rsidP="009F348B">
      <w:pPr>
        <w:pStyle w:val="1"/>
      </w:pPr>
      <w:bookmarkStart w:id="0" w:name="_Toc71258837"/>
      <w:r>
        <w:rPr>
          <w:rFonts w:hint="eastAsia"/>
        </w:rPr>
        <w:lastRenderedPageBreak/>
        <w:t>ワークフロー</w:t>
      </w:r>
      <w:r w:rsidR="00191ED3">
        <w:rPr>
          <w:rFonts w:hint="eastAsia"/>
        </w:rPr>
        <w:t>一覧</w:t>
      </w:r>
      <w:bookmarkEnd w:id="0"/>
    </w:p>
    <w:p w14:paraId="0C859793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3969"/>
        <w:gridCol w:w="2835"/>
        <w:gridCol w:w="7371"/>
      </w:tblGrid>
      <w:tr w:rsidR="007627AE" w:rsidRPr="00F76721" w14:paraId="628C52B4" w14:textId="77777777" w:rsidTr="00E85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C1488FD" w14:textId="77777777" w:rsidR="007627AE" w:rsidRPr="00F76721" w:rsidRDefault="007627AE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3AD840A8" w14:textId="77777777" w:rsidR="007627AE" w:rsidRPr="00F76721" w:rsidRDefault="000321A1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ワークフロー</w:t>
            </w:r>
            <w:r w:rsidR="007627AE">
              <w:rPr>
                <w:rFonts w:hint="eastAsia"/>
                <w:sz w:val="12"/>
                <w:szCs w:val="12"/>
              </w:rPr>
              <w:t>名</w:t>
            </w:r>
          </w:p>
        </w:tc>
        <w:tc>
          <w:tcPr>
            <w:tcW w:w="2835" w:type="dxa"/>
          </w:tcPr>
          <w:p w14:paraId="1535327E" w14:textId="77777777" w:rsidR="007627AE" w:rsidRPr="00F76721" w:rsidRDefault="000321A1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ワークフロー</w:t>
            </w:r>
            <w:r w:rsidR="007627AE">
              <w:rPr>
                <w:rFonts w:hint="eastAsia"/>
                <w:sz w:val="12"/>
                <w:szCs w:val="12"/>
              </w:rPr>
              <w:t>ID</w:t>
            </w:r>
          </w:p>
        </w:tc>
        <w:tc>
          <w:tcPr>
            <w:tcW w:w="7371" w:type="dxa"/>
          </w:tcPr>
          <w:p w14:paraId="34DECDDC" w14:textId="77777777" w:rsidR="007627AE" w:rsidRPr="00F76721" w:rsidRDefault="000321A1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ワークフロー</w:t>
            </w:r>
            <w:r w:rsidR="007627AE"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7627AE" w:rsidRPr="000B17EC" w14:paraId="6E0613B0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4D9ECE" w14:textId="3E2A86BC" w:rsidR="007627AE" w:rsidRPr="00EE40FE" w:rsidRDefault="00EE40FE" w:rsidP="00322C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8D20F65" w14:textId="77777777" w:rsidR="007627AE" w:rsidRPr="006B1362" w:rsidRDefault="00A708E2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PC利用申請</w:t>
            </w:r>
          </w:p>
        </w:tc>
        <w:tc>
          <w:tcPr>
            <w:tcW w:w="2835" w:type="dxa"/>
          </w:tcPr>
          <w:p w14:paraId="7DA53EE6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476AFA03" w14:textId="77777777" w:rsidR="007627AE" w:rsidRPr="006B1362" w:rsidRDefault="00A708E2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標準PCの利用申請を行うための申請</w:t>
            </w:r>
          </w:p>
        </w:tc>
      </w:tr>
      <w:tr w:rsidR="00EE40FE" w:rsidRPr="00F76721" w14:paraId="2DDC956B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2E3587" w14:textId="7DA21047" w:rsidR="00EE40FE" w:rsidRPr="006B1362" w:rsidRDefault="00EE40FE" w:rsidP="00EE40FE">
            <w:pPr>
              <w:pStyle w:val="aa"/>
              <w:rPr>
                <w:sz w:val="12"/>
                <w:szCs w:val="12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9C88024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BE8C7E8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C49FF86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330A6891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25CE644" w14:textId="49C0A01D" w:rsidR="00EE40FE" w:rsidRPr="006B1362" w:rsidRDefault="00EE40FE" w:rsidP="00EE40FE">
            <w:pPr>
              <w:pStyle w:val="aa"/>
              <w:rPr>
                <w:sz w:val="12"/>
                <w:szCs w:val="12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0FA819D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54B45BE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3BF7579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148A7CF2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5A52B3" w14:textId="7FD3FDF6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1237690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88874D6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5F71FC5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13EE0212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FE8021E" w14:textId="1A1C2EF6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2A60733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66F023F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BB6191A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2460772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D21753" w14:textId="4E953A48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2D59A21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786A8B3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402A428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61EE86D9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C837A3" w14:textId="28700DBB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30B3697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03A188B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FCC7697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47D49F88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6B826C0" w14:textId="219ED6A8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1B34727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5BD6DDF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F2CE187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24B09A2E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F8F3AE" w14:textId="08A6982A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3A93ACB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E415CC1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C903E3D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63F3854F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6179F65" w14:textId="50C5A98C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34AA082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0FC8B9F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38517EC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29B458CE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4E19F8" w14:textId="203743B7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F46F2A6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FD77C94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8D33567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224004DC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6BFAD02" w14:textId="3379A8F5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25CD4DC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E5EB910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2EE7D0C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5E5D6A21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073B0D" w14:textId="5C0B60A4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9710E01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133239E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1EA236B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10F0F4E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BD5EE9" w14:textId="11D8468C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BEEF234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8CE7B66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460CEFA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0BA15197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6F048F1" w14:textId="07E0F60A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B2B052A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C71FE43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C3440A8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4D67B513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C3B831" w14:textId="42993BB1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D7DFB54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51FA2F4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9BB3185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1B25C12F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E9A7A1D" w14:textId="0719D8B5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74B66B4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2AFDBC3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F8E8F8B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51E68CDC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70DAF4" w14:textId="2393A4E6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A718D0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E8C82EF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F87B875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4BC2BBB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14B6AB4B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0882A" w14:textId="77777777" w:rsidR="00A656C7" w:rsidRDefault="00A656C7" w:rsidP="00F95D5B">
      <w:r>
        <w:separator/>
      </w:r>
    </w:p>
  </w:endnote>
  <w:endnote w:type="continuationSeparator" w:id="0">
    <w:p w14:paraId="74B0E1A9" w14:textId="77777777" w:rsidR="00A656C7" w:rsidRDefault="00A656C7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C149D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376A0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55BC5" w14:textId="77777777" w:rsidR="00A656C7" w:rsidRDefault="00A656C7" w:rsidP="00F95D5B">
      <w:r>
        <w:separator/>
      </w:r>
    </w:p>
  </w:footnote>
  <w:footnote w:type="continuationSeparator" w:id="0">
    <w:p w14:paraId="38A9F1BE" w14:textId="77777777" w:rsidR="00A656C7" w:rsidRDefault="00A656C7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1D0ED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3F3E2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0321A1">
      <w:rPr>
        <w:rFonts w:hint="eastAsia"/>
      </w:rPr>
      <w:t>ワークフロー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C9"/>
    <w:rsid w:val="000144DD"/>
    <w:rsid w:val="000150D9"/>
    <w:rsid w:val="000321A1"/>
    <w:rsid w:val="00037D33"/>
    <w:rsid w:val="00037E87"/>
    <w:rsid w:val="00060653"/>
    <w:rsid w:val="00073550"/>
    <w:rsid w:val="00082851"/>
    <w:rsid w:val="000B17EC"/>
    <w:rsid w:val="000F68B3"/>
    <w:rsid w:val="0010171D"/>
    <w:rsid w:val="00106E48"/>
    <w:rsid w:val="00124BD4"/>
    <w:rsid w:val="00130AD5"/>
    <w:rsid w:val="00131D97"/>
    <w:rsid w:val="0015188E"/>
    <w:rsid w:val="00186FFA"/>
    <w:rsid w:val="00191ED3"/>
    <w:rsid w:val="00195BD8"/>
    <w:rsid w:val="001B1570"/>
    <w:rsid w:val="001B37B0"/>
    <w:rsid w:val="001D15B3"/>
    <w:rsid w:val="001D6464"/>
    <w:rsid w:val="00213859"/>
    <w:rsid w:val="00244519"/>
    <w:rsid w:val="00252F78"/>
    <w:rsid w:val="0027652B"/>
    <w:rsid w:val="0027742D"/>
    <w:rsid w:val="0028452B"/>
    <w:rsid w:val="0029474B"/>
    <w:rsid w:val="002948E5"/>
    <w:rsid w:val="002A19E4"/>
    <w:rsid w:val="002B010A"/>
    <w:rsid w:val="002C2CFE"/>
    <w:rsid w:val="003126CE"/>
    <w:rsid w:val="00322CBC"/>
    <w:rsid w:val="00364CC8"/>
    <w:rsid w:val="00375773"/>
    <w:rsid w:val="00386123"/>
    <w:rsid w:val="00397190"/>
    <w:rsid w:val="003A02B2"/>
    <w:rsid w:val="003B2E02"/>
    <w:rsid w:val="003B5C05"/>
    <w:rsid w:val="003C1464"/>
    <w:rsid w:val="003C30E1"/>
    <w:rsid w:val="003E6EC7"/>
    <w:rsid w:val="003F25F6"/>
    <w:rsid w:val="00424E44"/>
    <w:rsid w:val="00440BB1"/>
    <w:rsid w:val="00447E88"/>
    <w:rsid w:val="00463264"/>
    <w:rsid w:val="004823D4"/>
    <w:rsid w:val="004B1E64"/>
    <w:rsid w:val="004E5EB6"/>
    <w:rsid w:val="0050509C"/>
    <w:rsid w:val="00550CC3"/>
    <w:rsid w:val="0056380C"/>
    <w:rsid w:val="005716CB"/>
    <w:rsid w:val="00577A45"/>
    <w:rsid w:val="005B1876"/>
    <w:rsid w:val="005B6A76"/>
    <w:rsid w:val="005C631E"/>
    <w:rsid w:val="005F74DE"/>
    <w:rsid w:val="00620111"/>
    <w:rsid w:val="00620649"/>
    <w:rsid w:val="00651FA1"/>
    <w:rsid w:val="00663911"/>
    <w:rsid w:val="00673B4F"/>
    <w:rsid w:val="0069509D"/>
    <w:rsid w:val="006B1362"/>
    <w:rsid w:val="006C3877"/>
    <w:rsid w:val="006D6CD5"/>
    <w:rsid w:val="006F02F4"/>
    <w:rsid w:val="006F673F"/>
    <w:rsid w:val="00712EEE"/>
    <w:rsid w:val="007316B6"/>
    <w:rsid w:val="007446E5"/>
    <w:rsid w:val="007627AE"/>
    <w:rsid w:val="00797F56"/>
    <w:rsid w:val="007C0D63"/>
    <w:rsid w:val="0085629D"/>
    <w:rsid w:val="00860EA1"/>
    <w:rsid w:val="00867B32"/>
    <w:rsid w:val="008A4F68"/>
    <w:rsid w:val="008C2BED"/>
    <w:rsid w:val="008C360F"/>
    <w:rsid w:val="008E2D8F"/>
    <w:rsid w:val="00915FF0"/>
    <w:rsid w:val="0092341A"/>
    <w:rsid w:val="009234DE"/>
    <w:rsid w:val="009276F1"/>
    <w:rsid w:val="00933627"/>
    <w:rsid w:val="009701C9"/>
    <w:rsid w:val="00971223"/>
    <w:rsid w:val="00976698"/>
    <w:rsid w:val="009A4DD2"/>
    <w:rsid w:val="009A5125"/>
    <w:rsid w:val="009B3FE7"/>
    <w:rsid w:val="009C0183"/>
    <w:rsid w:val="009C118A"/>
    <w:rsid w:val="009F348B"/>
    <w:rsid w:val="009F491C"/>
    <w:rsid w:val="009F5BDB"/>
    <w:rsid w:val="00A23C31"/>
    <w:rsid w:val="00A656C7"/>
    <w:rsid w:val="00A708E2"/>
    <w:rsid w:val="00A718D0"/>
    <w:rsid w:val="00A75586"/>
    <w:rsid w:val="00A76192"/>
    <w:rsid w:val="00AB4032"/>
    <w:rsid w:val="00AC7CB5"/>
    <w:rsid w:val="00B01759"/>
    <w:rsid w:val="00B1558A"/>
    <w:rsid w:val="00B815A8"/>
    <w:rsid w:val="00B8417F"/>
    <w:rsid w:val="00BD383D"/>
    <w:rsid w:val="00BF09F5"/>
    <w:rsid w:val="00BF54BB"/>
    <w:rsid w:val="00C3324D"/>
    <w:rsid w:val="00C7658F"/>
    <w:rsid w:val="00CA647F"/>
    <w:rsid w:val="00D755AF"/>
    <w:rsid w:val="00D87FA8"/>
    <w:rsid w:val="00D95DE8"/>
    <w:rsid w:val="00DA3C02"/>
    <w:rsid w:val="00DB17DF"/>
    <w:rsid w:val="00DD753E"/>
    <w:rsid w:val="00E412B9"/>
    <w:rsid w:val="00E517DF"/>
    <w:rsid w:val="00E85B4C"/>
    <w:rsid w:val="00EA2185"/>
    <w:rsid w:val="00EA31E5"/>
    <w:rsid w:val="00EB4FEF"/>
    <w:rsid w:val="00EC0D14"/>
    <w:rsid w:val="00ED4BB5"/>
    <w:rsid w:val="00EE1BB2"/>
    <w:rsid w:val="00EE40FE"/>
    <w:rsid w:val="00F1514B"/>
    <w:rsid w:val="00F234EF"/>
    <w:rsid w:val="00F2484C"/>
    <w:rsid w:val="00F50EB3"/>
    <w:rsid w:val="00F531D7"/>
    <w:rsid w:val="00F76721"/>
    <w:rsid w:val="00F806E1"/>
    <w:rsid w:val="00F85E55"/>
    <w:rsid w:val="00F95D5B"/>
    <w:rsid w:val="00FD4868"/>
    <w:rsid w:val="00FE2C01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EA874D7"/>
  <w15:chartTrackingRefBased/>
  <w15:docId w15:val="{6759219C-48C5-4322-9DD9-299DB9B6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25_&#12527;&#12540;&#12463;&#12501;&#12525;&#12540;&#19968;&#35239;\ED25_&#12527;&#12540;&#12463;&#12501;&#12525;&#12540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ED25_ワークフロー一覧_テンプレート.dotx</Template>
  <TotalTime>1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5</cp:revision>
  <cp:lastPrinted>2025-02-18T02:53:00Z</cp:lastPrinted>
  <dcterms:created xsi:type="dcterms:W3CDTF">2023-02-22T00:44:00Z</dcterms:created>
  <dcterms:modified xsi:type="dcterms:W3CDTF">2025-02-18T02:53:00Z</dcterms:modified>
</cp:coreProperties>
</file>