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C191D" w14:textId="77777777" w:rsidR="00976698" w:rsidRDefault="00976698" w:rsidP="006D6CD5">
      <w:pPr>
        <w:pStyle w:val="aa"/>
      </w:pPr>
    </w:p>
    <w:p w14:paraId="6C3C5B4D" w14:textId="77777777" w:rsidR="00976698" w:rsidRDefault="00976698" w:rsidP="006D6CD5">
      <w:pPr>
        <w:pStyle w:val="aa"/>
      </w:pPr>
    </w:p>
    <w:p w14:paraId="62879D25" w14:textId="77777777" w:rsidR="006D6CD5" w:rsidRDefault="006D6CD5" w:rsidP="006D6CD5">
      <w:pPr>
        <w:pStyle w:val="aa"/>
      </w:pPr>
    </w:p>
    <w:p w14:paraId="07A47E2B" w14:textId="77777777" w:rsidR="006D6CD5" w:rsidRDefault="006D6CD5" w:rsidP="006D6CD5">
      <w:pPr>
        <w:pStyle w:val="aa"/>
      </w:pPr>
    </w:p>
    <w:p w14:paraId="4C88F669" w14:textId="77777777" w:rsidR="006D6CD5" w:rsidRDefault="006D6CD5" w:rsidP="006D6CD5">
      <w:pPr>
        <w:pStyle w:val="aa"/>
      </w:pPr>
    </w:p>
    <w:p w14:paraId="3D61FC3A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73160DFD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5237CE">
        <w:rPr>
          <w:rFonts w:hint="eastAsia"/>
        </w:rPr>
        <w:t>◯◯通知</w:t>
      </w:r>
      <w:r w:rsidR="00527C08">
        <w:rPr>
          <w:rFonts w:hint="eastAsia"/>
        </w:rPr>
        <w:t>メール定義書</w:t>
      </w:r>
      <w:r>
        <w:rPr>
          <w:rFonts w:hint="eastAsia"/>
        </w:rPr>
        <w:t xml:space="preserve"> -</w:t>
      </w:r>
    </w:p>
    <w:p w14:paraId="3023A9B5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633255E6" w14:textId="77777777" w:rsidR="0069509D" w:rsidRDefault="0069509D" w:rsidP="006D6CD5">
      <w:pPr>
        <w:pStyle w:val="aa"/>
      </w:pPr>
    </w:p>
    <w:p w14:paraId="1D164DE5" w14:textId="77777777" w:rsidR="002948E5" w:rsidRDefault="002948E5" w:rsidP="006D6CD5">
      <w:pPr>
        <w:pStyle w:val="aa"/>
      </w:pPr>
    </w:p>
    <w:p w14:paraId="7BB70EE6" w14:textId="77777777" w:rsidR="002948E5" w:rsidRDefault="002948E5" w:rsidP="006D6CD5">
      <w:pPr>
        <w:pStyle w:val="aa"/>
      </w:pPr>
    </w:p>
    <w:p w14:paraId="38C37D0C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83297B" w:rsidRPr="00E435BC" w14:paraId="482AB32C" w14:textId="77777777" w:rsidTr="00904DBB">
        <w:trPr>
          <w:jc w:val="center"/>
        </w:trPr>
        <w:tc>
          <w:tcPr>
            <w:tcW w:w="1271" w:type="dxa"/>
          </w:tcPr>
          <w:p w14:paraId="3EA119FD" w14:textId="77777777" w:rsidR="0083297B" w:rsidRPr="00EA2185" w:rsidRDefault="00B74906" w:rsidP="00904DBB">
            <w:pPr>
              <w:pStyle w:val="aa"/>
            </w:pPr>
            <w:r>
              <w:rPr>
                <w:rFonts w:hint="eastAsia"/>
              </w:rPr>
              <w:t>メール</w:t>
            </w:r>
            <w:r w:rsidR="0083297B">
              <w:rPr>
                <w:rFonts w:hint="eastAsia"/>
              </w:rPr>
              <w:t>ID</w:t>
            </w:r>
          </w:p>
        </w:tc>
        <w:tc>
          <w:tcPr>
            <w:tcW w:w="5670" w:type="dxa"/>
          </w:tcPr>
          <w:p w14:paraId="456ED694" w14:textId="77777777" w:rsidR="0083297B" w:rsidRPr="00EA2185" w:rsidRDefault="0083297B" w:rsidP="00904DBB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83297B" w:rsidRPr="00EA2185" w14:paraId="20D01DC0" w14:textId="77777777" w:rsidTr="00904DBB">
        <w:trPr>
          <w:jc w:val="center"/>
        </w:trPr>
        <w:tc>
          <w:tcPr>
            <w:tcW w:w="1271" w:type="dxa"/>
          </w:tcPr>
          <w:p w14:paraId="29287CCC" w14:textId="77777777" w:rsidR="0083297B" w:rsidRPr="00EA2185" w:rsidRDefault="00B74906" w:rsidP="00904DBB">
            <w:pPr>
              <w:pStyle w:val="aa"/>
            </w:pPr>
            <w:r>
              <w:rPr>
                <w:rFonts w:hint="eastAsia"/>
              </w:rPr>
              <w:t>メール</w:t>
            </w:r>
            <w:r w:rsidR="0083297B">
              <w:rPr>
                <w:rFonts w:hint="eastAsia"/>
              </w:rPr>
              <w:t>名</w:t>
            </w:r>
          </w:p>
        </w:tc>
        <w:tc>
          <w:tcPr>
            <w:tcW w:w="5670" w:type="dxa"/>
          </w:tcPr>
          <w:p w14:paraId="11486179" w14:textId="77777777" w:rsidR="0083297B" w:rsidRPr="00EA2185" w:rsidRDefault="0083297B" w:rsidP="00904DBB">
            <w:pPr>
              <w:pStyle w:val="aa"/>
            </w:pPr>
            <w:r>
              <w:rPr>
                <w:rFonts w:hint="eastAsia"/>
              </w:rPr>
              <w:t>〇〇</w:t>
            </w:r>
            <w:r w:rsidR="005237CE">
              <w:rPr>
                <w:rFonts w:hint="eastAsia"/>
              </w:rPr>
              <w:t>通知</w:t>
            </w:r>
          </w:p>
        </w:tc>
      </w:tr>
    </w:tbl>
    <w:p w14:paraId="6B120A77" w14:textId="77777777" w:rsidR="00286F49" w:rsidRDefault="00286F49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77DD0D09" w14:textId="77777777" w:rsidTr="00EA2185">
        <w:trPr>
          <w:jc w:val="center"/>
        </w:trPr>
        <w:tc>
          <w:tcPr>
            <w:tcW w:w="1271" w:type="dxa"/>
          </w:tcPr>
          <w:p w14:paraId="2E286E85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60249E62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0573D0D9" w14:textId="77777777" w:rsidTr="00EA2185">
        <w:trPr>
          <w:jc w:val="center"/>
        </w:trPr>
        <w:tc>
          <w:tcPr>
            <w:tcW w:w="1271" w:type="dxa"/>
          </w:tcPr>
          <w:p w14:paraId="764A00A3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10075C7D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4798DEDD" w14:textId="77777777" w:rsidTr="00EA2185">
        <w:trPr>
          <w:jc w:val="center"/>
        </w:trPr>
        <w:tc>
          <w:tcPr>
            <w:tcW w:w="1271" w:type="dxa"/>
          </w:tcPr>
          <w:p w14:paraId="471FD977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2BE692C2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4EAA9B93" w14:textId="77777777" w:rsidR="0069509D" w:rsidRDefault="0069509D" w:rsidP="006D6CD5">
      <w:pPr>
        <w:pStyle w:val="aa"/>
      </w:pPr>
    </w:p>
    <w:p w14:paraId="021F47B3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050E43B8" w14:textId="77777777" w:rsidR="0029474B" w:rsidRDefault="0029474B" w:rsidP="006D6CD5">
      <w:pPr>
        <w:pStyle w:val="aa"/>
        <w:sectPr w:rsidR="0029474B" w:rsidSect="00FE2C01">
          <w:headerReference w:type="default" r:id="rId8"/>
          <w:footerReference w:type="default" r:id="rId9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0C1D0E" w:rsidRPr="00EC0D14" w14:paraId="132A7BB4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48AB56" w14:textId="77777777" w:rsidR="000C1D0E" w:rsidRPr="00EC0D14" w:rsidRDefault="000C1D0E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71E1C345" w14:textId="77777777" w:rsidR="000C1D0E" w:rsidRPr="00EC0D14" w:rsidRDefault="000C1D0E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7D0D1221" w14:textId="77777777" w:rsidR="000C1D0E" w:rsidRPr="00EC0D14" w:rsidRDefault="000C1D0E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797D7F56" w14:textId="77777777" w:rsidR="000C1D0E" w:rsidRPr="00EC0D14" w:rsidRDefault="000C1D0E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5E8AF01D" w14:textId="77777777" w:rsidR="000C1D0E" w:rsidRPr="00EC0D14" w:rsidRDefault="000C1D0E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0C1D0E" w:rsidRPr="00EC0D14" w14:paraId="182A57D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D862D5" w14:textId="09341D20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B54794C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42BE0C03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0FDF99CC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101BDE43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0C1D0E" w:rsidRPr="00EC0D14" w14:paraId="73B05EC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782F4B" w14:textId="5EDEC786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CBB0A7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E8D563D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F32484A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70C088B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58791B6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3232BE" w14:textId="481556EE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D1937E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31414E6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472AA5F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DFEF13B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63EFF54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1E313D" w14:textId="30419028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653C8AD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74674AE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F71D44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72A7C50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77AC6A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0C9E9" w14:textId="77DED568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6E9675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8EE3CA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BC59BB2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6F2B0F0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F5CDD9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239184" w14:textId="3B231EBF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B924C2B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680F7F2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CB4CF16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F79667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96E24F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ADB528" w14:textId="60591448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B0BAE6D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A2F5ED8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5656BE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94A7B6F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27BF129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8C26AA" w14:textId="4D7BB31B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B41DEC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0ECE29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ABD9E5B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77111A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83F906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397D1A" w14:textId="29EEFE12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814283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9E15CED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5B6D8EC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2ACBF9B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4FE37F0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9372E4" w14:textId="1D6A13C9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8AB8CDE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847D3AD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6906213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C0F3EA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4D5D1D7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58C509B" w14:textId="6C21182D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2FD4531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543E71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FEC667F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B24C9C2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57CB842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3F95EE" w14:textId="178CE691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A677413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DDCC19D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8FC6D2A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6F4C8E2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8FEC16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98D3C2" w14:textId="339BB035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3009749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B8B53F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0DF0AE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ED6FEED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53E726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4DAD0A" w14:textId="4C5DCB5E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F40358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2310EFA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F18640A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5C29799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5455EBA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B74DCF" w14:textId="1C85F6C2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E30ABC1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C39F5BC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695196B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0FCFBD6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73CC206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3F28C1" w14:textId="040BC66F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0B7D4F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D309A8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F263038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14CB6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462C92E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033414" w14:textId="699E4CF8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AF1D370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A492003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5E195C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EFFCB71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193A4E4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0C947D" w14:textId="6986963C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8A960D0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F410DD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37A727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C147E33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60E57A0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D90ABF" w14:textId="53340B32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D7E3A3F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E8D5C47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019DE05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673192" w14:textId="77777777" w:rsidR="000C1D0E" w:rsidRPr="00EC0D14" w:rsidRDefault="000C1D0E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C1D0E" w:rsidRPr="00EC0D14" w14:paraId="00D0AA8A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86CC55" w14:textId="6A5D1FF7" w:rsidR="000C1D0E" w:rsidRPr="00EC0D14" w:rsidRDefault="000C1D0E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A3A2D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59D3C2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1DB57C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FC82133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BAE827C" w14:textId="77777777" w:rsidR="000C1D0E" w:rsidRPr="00EC0D14" w:rsidRDefault="000C1D0E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602B1B4A" w14:textId="77777777" w:rsidR="001B1570" w:rsidRDefault="00424E44" w:rsidP="001B1570">
      <w:pPr>
        <w:pStyle w:val="aa"/>
      </w:pPr>
      <w:r>
        <w:br w:type="page"/>
      </w:r>
    </w:p>
    <w:p w14:paraId="70C2D7B3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7DD9CFF5" w14:textId="77777777" w:rsidR="001B1570" w:rsidRDefault="001B1570" w:rsidP="001B1570">
      <w:pPr>
        <w:pStyle w:val="aa"/>
      </w:pPr>
    </w:p>
    <w:p w14:paraId="280BD36E" w14:textId="4B416258" w:rsidR="003938C5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075963" w:history="1">
        <w:r w:rsidR="003938C5" w:rsidRPr="00A02B15">
          <w:rPr>
            <w:rStyle w:val="af2"/>
            <w:noProof/>
          </w:rPr>
          <w:t>システムメール概要説明</w:t>
        </w:r>
        <w:r w:rsidR="003938C5">
          <w:rPr>
            <w:noProof/>
            <w:webHidden/>
          </w:rPr>
          <w:tab/>
        </w:r>
        <w:r w:rsidR="003938C5">
          <w:rPr>
            <w:noProof/>
            <w:webHidden/>
          </w:rPr>
          <w:fldChar w:fldCharType="begin"/>
        </w:r>
        <w:r w:rsidR="003938C5">
          <w:rPr>
            <w:noProof/>
            <w:webHidden/>
          </w:rPr>
          <w:instrText xml:space="preserve"> PAGEREF _Toc71075963 \h </w:instrText>
        </w:r>
        <w:r w:rsidR="003938C5">
          <w:rPr>
            <w:noProof/>
            <w:webHidden/>
          </w:rPr>
        </w:r>
        <w:r w:rsidR="003938C5">
          <w:rPr>
            <w:noProof/>
            <w:webHidden/>
          </w:rPr>
          <w:fldChar w:fldCharType="separate"/>
        </w:r>
        <w:r w:rsidR="002A3A2D">
          <w:rPr>
            <w:noProof/>
            <w:webHidden/>
          </w:rPr>
          <w:t>3</w:t>
        </w:r>
        <w:r w:rsidR="003938C5">
          <w:rPr>
            <w:noProof/>
            <w:webHidden/>
          </w:rPr>
          <w:fldChar w:fldCharType="end"/>
        </w:r>
      </w:hyperlink>
    </w:p>
    <w:p w14:paraId="68BAEC50" w14:textId="49931A49" w:rsidR="003938C5" w:rsidRDefault="003938C5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075964" w:history="1">
        <w:r w:rsidRPr="00A02B15">
          <w:rPr>
            <w:rStyle w:val="af2"/>
            <w:noProof/>
          </w:rPr>
          <w:t>システムメール本文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_Toc71075964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08B298" w14:textId="77777777" w:rsidR="00744727" w:rsidRPr="00522A8C" w:rsidRDefault="003C1464" w:rsidP="00702804">
      <w:pPr>
        <w:pStyle w:val="aa"/>
      </w:pPr>
      <w:r>
        <w:fldChar w:fldCharType="end"/>
      </w:r>
    </w:p>
    <w:p w14:paraId="76B862E2" w14:textId="77777777" w:rsidR="002B44A6" w:rsidRPr="001B2655" w:rsidRDefault="002B44A6" w:rsidP="009C118A">
      <w:pPr>
        <w:pStyle w:val="aa"/>
      </w:pPr>
    </w:p>
    <w:p w14:paraId="1AB666FF" w14:textId="77777777" w:rsidR="005F4D8F" w:rsidRDefault="00DC3737" w:rsidP="005F4D8F">
      <w:pPr>
        <w:pStyle w:val="1"/>
      </w:pPr>
      <w:bookmarkStart w:id="0" w:name="_Toc71075963"/>
      <w:r>
        <w:rPr>
          <w:rFonts w:hint="eastAsia"/>
        </w:rPr>
        <w:lastRenderedPageBreak/>
        <w:t>システム</w:t>
      </w:r>
      <w:r w:rsidR="00355CE2">
        <w:rPr>
          <w:rFonts w:hint="eastAsia"/>
        </w:rPr>
        <w:t>メール</w:t>
      </w:r>
      <w:r w:rsidR="002F4153">
        <w:rPr>
          <w:rFonts w:hint="eastAsia"/>
        </w:rPr>
        <w:t>概要説明</w:t>
      </w:r>
      <w:bookmarkEnd w:id="0"/>
    </w:p>
    <w:p w14:paraId="629A17E1" w14:textId="77777777" w:rsidR="002F4153" w:rsidRPr="00472187" w:rsidRDefault="002F4153" w:rsidP="009C118A">
      <w:pPr>
        <w:pStyle w:val="aa"/>
      </w:pPr>
    </w:p>
    <w:p w14:paraId="4C930B5F" w14:textId="77777777" w:rsidR="00CE52BA" w:rsidRDefault="004304C2" w:rsidP="00D57599">
      <w:pPr>
        <w:pStyle w:val="aa"/>
      </w:pPr>
      <w:r>
        <w:rPr>
          <w:rFonts w:hint="eastAsia"/>
        </w:rPr>
        <w:t>※ ここに概要説明を</w:t>
      </w:r>
      <w:r w:rsidR="002F4153">
        <w:rPr>
          <w:rFonts w:hint="eastAsia"/>
        </w:rPr>
        <w:t>記載</w:t>
      </w:r>
      <w:r w:rsidR="00AE7B7D">
        <w:rPr>
          <w:rFonts w:hint="eastAsia"/>
        </w:rPr>
        <w:t>。(例：</w:t>
      </w:r>
      <w:r w:rsidR="002B0865">
        <w:rPr>
          <w:rFonts w:hint="eastAsia"/>
        </w:rPr>
        <w:t>◯◯</w:t>
      </w:r>
      <w:r w:rsidR="00AE7B7D">
        <w:rPr>
          <w:rFonts w:hint="eastAsia"/>
        </w:rPr>
        <w:t>申請を実行</w:t>
      </w:r>
      <w:r w:rsidR="002B0865">
        <w:rPr>
          <w:rFonts w:hint="eastAsia"/>
        </w:rPr>
        <w:t>した際に</w:t>
      </w:r>
      <w:r w:rsidR="00AE7B7D">
        <w:rPr>
          <w:rFonts w:hint="eastAsia"/>
        </w:rPr>
        <w:t>承認</w:t>
      </w:r>
      <w:r w:rsidR="008E32D5">
        <w:rPr>
          <w:rFonts w:hint="eastAsia"/>
        </w:rPr>
        <w:t>者へ承認</w:t>
      </w:r>
      <w:r w:rsidR="00AE7B7D">
        <w:rPr>
          <w:rFonts w:hint="eastAsia"/>
        </w:rPr>
        <w:t>依頼</w:t>
      </w:r>
      <w:r w:rsidR="002B0865">
        <w:rPr>
          <w:rFonts w:hint="eastAsia"/>
        </w:rPr>
        <w:t>を通知するためのメールです。</w:t>
      </w:r>
      <w:r w:rsidR="00AE7B7D">
        <w:rPr>
          <w:rFonts w:hint="eastAsia"/>
        </w:rPr>
        <w:t>)</w:t>
      </w:r>
    </w:p>
    <w:p w14:paraId="40282649" w14:textId="77777777" w:rsidR="001D74CA" w:rsidRDefault="001D74CA" w:rsidP="00D57599">
      <w:pPr>
        <w:pStyle w:val="aa"/>
      </w:pPr>
    </w:p>
    <w:p w14:paraId="5F519223" w14:textId="77777777" w:rsidR="0090507F" w:rsidRPr="0090507F" w:rsidRDefault="002806EE" w:rsidP="00D57599">
      <w:pPr>
        <w:pStyle w:val="aa"/>
        <w:rPr>
          <w:b/>
          <w:bCs/>
        </w:rPr>
      </w:pPr>
      <w:r>
        <w:rPr>
          <w:rFonts w:hint="eastAsia"/>
          <w:b/>
          <w:bCs/>
        </w:rPr>
        <w:t>システム</w:t>
      </w:r>
      <w:r w:rsidR="0090507F">
        <w:rPr>
          <w:rFonts w:hint="eastAsia"/>
          <w:b/>
          <w:bCs/>
        </w:rPr>
        <w:t>メール</w:t>
      </w:r>
      <w:r w:rsidR="00611882">
        <w:rPr>
          <w:rFonts w:hint="eastAsia"/>
          <w:b/>
          <w:bCs/>
        </w:rPr>
        <w:t>情報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62"/>
        <w:gridCol w:w="10774"/>
        <w:gridCol w:w="1638"/>
      </w:tblGrid>
      <w:tr w:rsidR="009D5657" w14:paraId="7998E22D" w14:textId="77777777" w:rsidTr="009D5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1" w:type="pct"/>
          </w:tcPr>
          <w:p w14:paraId="57603DD4" w14:textId="77777777" w:rsidR="009D5657" w:rsidRDefault="009D5657" w:rsidP="00904DBB">
            <w:pPr>
              <w:pStyle w:val="aa"/>
            </w:pPr>
            <w:r>
              <w:rPr>
                <w:rFonts w:hint="eastAsia"/>
              </w:rPr>
              <w:t>システムメールID</w:t>
            </w:r>
          </w:p>
        </w:tc>
        <w:tc>
          <w:tcPr>
            <w:tcW w:w="3671" w:type="pct"/>
          </w:tcPr>
          <w:p w14:paraId="2230C42F" w14:textId="77777777" w:rsidR="009D5657" w:rsidRDefault="009D5657" w:rsidP="00904DB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メール名</w:t>
            </w:r>
          </w:p>
        </w:tc>
        <w:tc>
          <w:tcPr>
            <w:tcW w:w="558" w:type="pct"/>
          </w:tcPr>
          <w:p w14:paraId="43E31491" w14:textId="77777777" w:rsidR="009D5657" w:rsidRDefault="009D5657" w:rsidP="00904DB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送受信区分</w:t>
            </w:r>
          </w:p>
        </w:tc>
      </w:tr>
      <w:tr w:rsidR="009D5657" w14:paraId="5D0FFED3" w14:textId="77777777" w:rsidTr="009D5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pct"/>
          </w:tcPr>
          <w:p w14:paraId="7929E0F0" w14:textId="77777777" w:rsidR="009D5657" w:rsidRPr="00611882" w:rsidRDefault="002D2501" w:rsidP="00611882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※ 命名規約参照</w:t>
            </w:r>
          </w:p>
        </w:tc>
        <w:tc>
          <w:tcPr>
            <w:tcW w:w="3671" w:type="pct"/>
          </w:tcPr>
          <w:p w14:paraId="56A75C7C" w14:textId="77777777" w:rsidR="009D5657" w:rsidRDefault="002D2501" w:rsidP="0061188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◯◯通知</w:t>
            </w:r>
          </w:p>
        </w:tc>
        <w:tc>
          <w:tcPr>
            <w:tcW w:w="558" w:type="pct"/>
          </w:tcPr>
          <w:p w14:paraId="6D93E047" w14:textId="77777777" w:rsidR="009D5657" w:rsidRDefault="009D5657" w:rsidP="0061188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送信</w:t>
            </w:r>
          </w:p>
        </w:tc>
      </w:tr>
    </w:tbl>
    <w:p w14:paraId="49AFC862" w14:textId="77777777" w:rsidR="0090507F" w:rsidRDefault="0090507F" w:rsidP="00D57599">
      <w:pPr>
        <w:pStyle w:val="aa"/>
      </w:pPr>
    </w:p>
    <w:p w14:paraId="77A7285F" w14:textId="77777777" w:rsidR="00FC7924" w:rsidRPr="00613FB1" w:rsidRDefault="008A363F" w:rsidP="00FC7924">
      <w:pPr>
        <w:pStyle w:val="aa"/>
        <w:rPr>
          <w:b/>
          <w:bCs/>
        </w:rPr>
      </w:pPr>
      <w:r>
        <w:rPr>
          <w:rFonts w:hint="eastAsia"/>
          <w:b/>
          <w:bCs/>
        </w:rPr>
        <w:t>メールヘッダ</w:t>
      </w:r>
    </w:p>
    <w:tbl>
      <w:tblPr>
        <w:tblStyle w:val="4-3"/>
        <w:tblW w:w="14685" w:type="dxa"/>
        <w:tblLook w:val="04A0" w:firstRow="1" w:lastRow="0" w:firstColumn="1" w:lastColumn="0" w:noHBand="0" w:noVBand="1"/>
      </w:tblPr>
      <w:tblGrid>
        <w:gridCol w:w="2278"/>
        <w:gridCol w:w="12407"/>
      </w:tblGrid>
      <w:tr w:rsidR="00E6508F" w14:paraId="48257225" w14:textId="77777777" w:rsidTr="00345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62C4BD5F" w14:textId="77777777" w:rsidR="00E6508F" w:rsidRDefault="00754EC9" w:rsidP="00EA01D3">
            <w:pPr>
              <w:pStyle w:val="aa"/>
            </w:pPr>
            <w:r>
              <w:rPr>
                <w:rFonts w:hint="eastAsia"/>
              </w:rPr>
              <w:t>プロパティ</w:t>
            </w:r>
          </w:p>
        </w:tc>
        <w:tc>
          <w:tcPr>
            <w:tcW w:w="12417" w:type="dxa"/>
          </w:tcPr>
          <w:p w14:paraId="30A1BEE7" w14:textId="77777777" w:rsidR="00E6508F" w:rsidRDefault="00E6508F" w:rsidP="00EA01D3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値</w:t>
            </w:r>
          </w:p>
        </w:tc>
      </w:tr>
      <w:tr w:rsidR="00E6508F" w14:paraId="48D9B0F6" w14:textId="77777777" w:rsidTr="0034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5F98C131" w14:textId="77777777" w:rsidR="00E6508F" w:rsidRPr="00A55389" w:rsidRDefault="00E6508F" w:rsidP="00EA01D3">
            <w:pPr>
              <w:pStyle w:val="aa"/>
            </w:pPr>
            <w:r>
              <w:rPr>
                <w:rFonts w:hint="eastAsia"/>
              </w:rPr>
              <w:t>From</w:t>
            </w:r>
          </w:p>
        </w:tc>
        <w:tc>
          <w:tcPr>
            <w:tcW w:w="12417" w:type="dxa"/>
          </w:tcPr>
          <w:p w14:paraId="02386725" w14:textId="77777777" w:rsidR="00E6508F" w:rsidRDefault="00E6508F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8F" w14:paraId="1956108D" w14:textId="77777777" w:rsidTr="00345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6266A1E3" w14:textId="77777777" w:rsidR="00E6508F" w:rsidRPr="00A55389" w:rsidRDefault="00E6508F" w:rsidP="00EA01D3">
            <w:pPr>
              <w:pStyle w:val="aa"/>
            </w:pPr>
            <w:r>
              <w:rPr>
                <w:rFonts w:hint="eastAsia"/>
              </w:rPr>
              <w:t>Reply</w:t>
            </w:r>
            <w:r w:rsidR="00FF4149">
              <w:rPr>
                <w:rFonts w:hint="eastAsia"/>
              </w:rPr>
              <w:t xml:space="preserve"> to</w:t>
            </w:r>
          </w:p>
        </w:tc>
        <w:tc>
          <w:tcPr>
            <w:tcW w:w="12417" w:type="dxa"/>
          </w:tcPr>
          <w:p w14:paraId="165D6E1D" w14:textId="77777777" w:rsidR="00E6508F" w:rsidRDefault="00E6508F" w:rsidP="00EA01D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8F" w14:paraId="52BB64FF" w14:textId="77777777" w:rsidTr="0034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15C5A5AD" w14:textId="77777777" w:rsidR="00E6508F" w:rsidRDefault="00E6508F" w:rsidP="00EA01D3">
            <w:pPr>
              <w:pStyle w:val="aa"/>
            </w:pPr>
            <w:r>
              <w:rPr>
                <w:rFonts w:hint="eastAsia"/>
              </w:rPr>
              <w:t>To</w:t>
            </w:r>
          </w:p>
        </w:tc>
        <w:tc>
          <w:tcPr>
            <w:tcW w:w="12417" w:type="dxa"/>
          </w:tcPr>
          <w:p w14:paraId="5A719704" w14:textId="77777777" w:rsidR="00E6508F" w:rsidRDefault="00E6508F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8F" w14:paraId="3C244881" w14:textId="77777777" w:rsidTr="00345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A1E5DBB" w14:textId="77777777" w:rsidR="00E6508F" w:rsidRDefault="00E6508F" w:rsidP="00EA01D3">
            <w:pPr>
              <w:pStyle w:val="aa"/>
            </w:pPr>
            <w:r>
              <w:rPr>
                <w:rFonts w:hint="eastAsia"/>
              </w:rPr>
              <w:t>Cc</w:t>
            </w:r>
          </w:p>
        </w:tc>
        <w:tc>
          <w:tcPr>
            <w:tcW w:w="12417" w:type="dxa"/>
          </w:tcPr>
          <w:p w14:paraId="79FEB9A1" w14:textId="77777777" w:rsidR="00E6508F" w:rsidRDefault="00E6508F" w:rsidP="00EA01D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8F" w14:paraId="7C877642" w14:textId="77777777" w:rsidTr="0034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56FE4FCF" w14:textId="77777777" w:rsidR="00E6508F" w:rsidRDefault="00E6508F" w:rsidP="00EA01D3">
            <w:pPr>
              <w:pStyle w:val="aa"/>
            </w:pPr>
            <w:r>
              <w:rPr>
                <w:rFonts w:hint="eastAsia"/>
              </w:rPr>
              <w:t>Bcc</w:t>
            </w:r>
          </w:p>
        </w:tc>
        <w:tc>
          <w:tcPr>
            <w:tcW w:w="12417" w:type="dxa"/>
          </w:tcPr>
          <w:p w14:paraId="754894F5" w14:textId="77777777" w:rsidR="00E6508F" w:rsidRDefault="00E6508F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8F" w14:paraId="3A5FA817" w14:textId="77777777" w:rsidTr="00345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3D0BA89" w14:textId="77777777" w:rsidR="00E6508F" w:rsidRDefault="00E6508F" w:rsidP="00EA01D3">
            <w:pPr>
              <w:pStyle w:val="aa"/>
            </w:pPr>
            <w:r>
              <w:rPr>
                <w:rFonts w:hint="eastAsia"/>
              </w:rPr>
              <w:t>Subject</w:t>
            </w:r>
          </w:p>
        </w:tc>
        <w:tc>
          <w:tcPr>
            <w:tcW w:w="12417" w:type="dxa"/>
          </w:tcPr>
          <w:p w14:paraId="2990FDA7" w14:textId="77777777" w:rsidR="00E6508F" w:rsidRDefault="00E6508F" w:rsidP="00EA01D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C04B95" w14:textId="77777777" w:rsidR="005F4D8F" w:rsidRPr="00A820EC" w:rsidRDefault="005F4D8F" w:rsidP="009C118A">
      <w:pPr>
        <w:pStyle w:val="aa"/>
      </w:pPr>
    </w:p>
    <w:p w14:paraId="262042B6" w14:textId="77777777" w:rsidR="00D0110F" w:rsidRDefault="00A13415" w:rsidP="00D0110F">
      <w:pPr>
        <w:pStyle w:val="1"/>
      </w:pPr>
      <w:bookmarkStart w:id="1" w:name="_Toc71075964"/>
      <w:r>
        <w:rPr>
          <w:rFonts w:hint="eastAsia"/>
        </w:rPr>
        <w:lastRenderedPageBreak/>
        <w:t>システムメール本文</w:t>
      </w:r>
      <w:bookmarkEnd w:id="1"/>
    </w:p>
    <w:p w14:paraId="3EAC00B5" w14:textId="77777777" w:rsidR="002B44A6" w:rsidRDefault="002B44A6" w:rsidP="00A13415">
      <w:pPr>
        <w:pStyle w:val="aa"/>
      </w:pPr>
    </w:p>
    <w:p w14:paraId="67A40042" w14:textId="77777777" w:rsidR="00E57D00" w:rsidRPr="00A13415" w:rsidRDefault="00E57D00" w:rsidP="00A13415">
      <w:pPr>
        <w:pStyle w:val="aa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D70C80F" wp14:editId="7AB7B91E">
                <wp:extent cx="9258300" cy="49530"/>
                <wp:effectExtent l="0" t="0" r="19050" b="26670"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0" cy="49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5313905" id="直線コネクタ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2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19AAE262" w14:textId="77777777" w:rsidR="00AB70B2" w:rsidRDefault="00E76442" w:rsidP="00A13415">
      <w:pPr>
        <w:pStyle w:val="aa"/>
      </w:pPr>
      <w:r>
        <w:rPr>
          <w:rFonts w:hint="eastAsia"/>
        </w:rPr>
        <w:t>[^</w:t>
      </w:r>
      <w:r w:rsidR="00275D76">
        <w:rPr>
          <w:rFonts w:hint="eastAsia"/>
        </w:rPr>
        <w:t>USER_NAME</w:t>
      </w:r>
      <w:r>
        <w:rPr>
          <w:rFonts w:hint="eastAsia"/>
        </w:rPr>
        <w:t>]</w:t>
      </w:r>
      <w:r w:rsidR="00275D76">
        <w:rPr>
          <w:rFonts w:hint="eastAsia"/>
        </w:rPr>
        <w:t>様</w:t>
      </w:r>
    </w:p>
    <w:p w14:paraId="4BBB8D7C" w14:textId="77777777" w:rsidR="00275D76" w:rsidRDefault="00275D76" w:rsidP="00A13415">
      <w:pPr>
        <w:pStyle w:val="aa"/>
      </w:pPr>
    </w:p>
    <w:p w14:paraId="752FBD9D" w14:textId="77777777" w:rsidR="00275D76" w:rsidRDefault="00760059" w:rsidP="00A13415">
      <w:pPr>
        <w:pStyle w:val="aa"/>
      </w:pPr>
      <w:r>
        <w:rPr>
          <w:rFonts w:hint="eastAsia"/>
        </w:rPr>
        <w:t>◯◯申請</w:t>
      </w:r>
      <w:r w:rsidR="00CE49EC">
        <w:rPr>
          <w:rFonts w:hint="eastAsia"/>
        </w:rPr>
        <w:t>が行われました。</w:t>
      </w:r>
    </w:p>
    <w:p w14:paraId="438A1BA2" w14:textId="77777777" w:rsidR="00CE49EC" w:rsidRDefault="00CE49EC" w:rsidP="00A13415">
      <w:pPr>
        <w:pStyle w:val="aa"/>
      </w:pPr>
      <w:r>
        <w:rPr>
          <w:rFonts w:hint="eastAsia"/>
        </w:rPr>
        <w:t>以下のURLより申請内容をご確認</w:t>
      </w:r>
      <w:r w:rsidR="00E76442">
        <w:rPr>
          <w:rFonts w:hint="eastAsia"/>
        </w:rPr>
        <w:t>ください。</w:t>
      </w:r>
    </w:p>
    <w:p w14:paraId="2452E966" w14:textId="77777777" w:rsidR="00801AEE" w:rsidRDefault="00801AEE" w:rsidP="00A13415">
      <w:pPr>
        <w:pStyle w:val="aa"/>
      </w:pPr>
    </w:p>
    <w:p w14:paraId="1BD0B5D7" w14:textId="77777777" w:rsidR="005C2C05" w:rsidRDefault="00E76442" w:rsidP="00A13415">
      <w:pPr>
        <w:pStyle w:val="aa"/>
      </w:pPr>
      <w:r>
        <w:rPr>
          <w:rFonts w:hint="eastAsia"/>
        </w:rPr>
        <w:t>【URL】</w:t>
      </w:r>
    </w:p>
    <w:p w14:paraId="30DCAD08" w14:textId="77777777" w:rsidR="005C2C05" w:rsidRDefault="00E76442" w:rsidP="00A13415">
      <w:pPr>
        <w:pStyle w:val="aa"/>
      </w:pPr>
      <w:r>
        <w:rPr>
          <w:rFonts w:hint="eastAsia"/>
        </w:rPr>
        <w:t>[</w:t>
      </w:r>
      <w:r>
        <w:t>^URL]</w:t>
      </w:r>
    </w:p>
    <w:p w14:paraId="1CE6E107" w14:textId="77777777" w:rsidR="00E76442" w:rsidRDefault="00E76442" w:rsidP="00A13415">
      <w:pPr>
        <w:pStyle w:val="aa"/>
      </w:pPr>
    </w:p>
    <w:p w14:paraId="60538A34" w14:textId="77777777" w:rsidR="00801AEE" w:rsidRDefault="00801AEE" w:rsidP="00801AEE">
      <w:pPr>
        <w:pStyle w:val="aa"/>
      </w:pPr>
      <w:r>
        <w:rPr>
          <w:rFonts w:hint="eastAsia"/>
        </w:rPr>
        <w:t>※このメールはシステムから自動送信されています。</w:t>
      </w:r>
    </w:p>
    <w:p w14:paraId="7FE9E3B9" w14:textId="77777777" w:rsidR="00801AEE" w:rsidRDefault="00801AEE" w:rsidP="00801AEE">
      <w:pPr>
        <w:pStyle w:val="aa"/>
      </w:pPr>
      <w:r>
        <w:rPr>
          <w:rFonts w:hint="eastAsia"/>
        </w:rPr>
        <w:t>本メールに返信しないで下さい。</w:t>
      </w:r>
    </w:p>
    <w:p w14:paraId="4AD2338E" w14:textId="77777777" w:rsidR="00801AEE" w:rsidRDefault="00801AEE" w:rsidP="00801AEE">
      <w:pPr>
        <w:pStyle w:val="aa"/>
      </w:pPr>
    </w:p>
    <w:p w14:paraId="7D10B875" w14:textId="77777777" w:rsidR="00801AEE" w:rsidRDefault="00801AEE" w:rsidP="00801AEE">
      <w:pPr>
        <w:pStyle w:val="aa"/>
      </w:pPr>
      <w:r>
        <w:rPr>
          <w:rFonts w:hint="eastAsia"/>
        </w:rPr>
        <w:t>※</w:t>
      </w:r>
      <w:r>
        <w:t xml:space="preserve"> This e-mail is sent automatically from the system.</w:t>
      </w:r>
    </w:p>
    <w:p w14:paraId="05815399" w14:textId="77777777" w:rsidR="00801AEE" w:rsidRDefault="00801AEE" w:rsidP="00801AEE">
      <w:pPr>
        <w:pStyle w:val="aa"/>
      </w:pPr>
      <w:r>
        <w:t>Please do not reply to this mail.</w:t>
      </w:r>
    </w:p>
    <w:sectPr w:rsidR="00801AEE" w:rsidSect="00FE2C01">
      <w:headerReference w:type="default" r:id="rId10"/>
      <w:footerReference w:type="default" r:id="rId11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95882" w14:textId="77777777" w:rsidR="00765D61" w:rsidRDefault="00765D61" w:rsidP="00F95D5B">
      <w:r>
        <w:separator/>
      </w:r>
    </w:p>
  </w:endnote>
  <w:endnote w:type="continuationSeparator" w:id="0">
    <w:p w14:paraId="3CB7ACE4" w14:textId="77777777" w:rsidR="00765D61" w:rsidRDefault="00765D61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DAB3A" w14:textId="77777777" w:rsidR="00286F49" w:rsidRDefault="00286F49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98501" w14:textId="77777777" w:rsidR="00286F49" w:rsidRPr="003A02B2" w:rsidRDefault="00286F49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3122C" w14:textId="77777777" w:rsidR="00765D61" w:rsidRDefault="00765D61" w:rsidP="00F95D5B">
      <w:r>
        <w:separator/>
      </w:r>
    </w:p>
  </w:footnote>
  <w:footnote w:type="continuationSeparator" w:id="0">
    <w:p w14:paraId="1F79CAB9" w14:textId="77777777" w:rsidR="00765D61" w:rsidRDefault="00765D61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7D2AA" w14:textId="77777777" w:rsidR="00286F49" w:rsidRDefault="00286F49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F82CC" w14:textId="77777777" w:rsidR="00286F49" w:rsidRDefault="00286F49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21014D">
      <w:rPr>
        <w:rFonts w:hint="eastAsia"/>
      </w:rPr>
      <w:t>システムメール定義書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5DF"/>
    <w:multiLevelType w:val="hybridMultilevel"/>
    <w:tmpl w:val="83E2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A17021"/>
    <w:multiLevelType w:val="hybridMultilevel"/>
    <w:tmpl w:val="08A8853A"/>
    <w:lvl w:ilvl="0" w:tplc="4E3E067C">
      <w:numFmt w:val="bullet"/>
      <w:lvlText w:val="・"/>
      <w:lvlJc w:val="left"/>
      <w:pPr>
        <w:ind w:left="72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65F2A57"/>
    <w:multiLevelType w:val="hybridMultilevel"/>
    <w:tmpl w:val="29BEA344"/>
    <w:lvl w:ilvl="0" w:tplc="4E3E067C">
      <w:numFmt w:val="bullet"/>
      <w:lvlText w:val="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5B1ED1"/>
    <w:multiLevelType w:val="hybridMultilevel"/>
    <w:tmpl w:val="BD46D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51980775">
    <w:abstractNumId w:val="0"/>
  </w:num>
  <w:num w:numId="2" w16cid:durableId="813375938">
    <w:abstractNumId w:val="2"/>
  </w:num>
  <w:num w:numId="3" w16cid:durableId="520172038">
    <w:abstractNumId w:val="1"/>
  </w:num>
  <w:num w:numId="4" w16cid:durableId="1501853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1A"/>
    <w:rsid w:val="0000082E"/>
    <w:rsid w:val="00001594"/>
    <w:rsid w:val="000030CC"/>
    <w:rsid w:val="00004559"/>
    <w:rsid w:val="00013F21"/>
    <w:rsid w:val="000144DD"/>
    <w:rsid w:val="000150D9"/>
    <w:rsid w:val="00022C30"/>
    <w:rsid w:val="00022D4F"/>
    <w:rsid w:val="0003441A"/>
    <w:rsid w:val="0003493E"/>
    <w:rsid w:val="00037D33"/>
    <w:rsid w:val="00037E87"/>
    <w:rsid w:val="00046B14"/>
    <w:rsid w:val="00046E87"/>
    <w:rsid w:val="00050A9B"/>
    <w:rsid w:val="00051FE3"/>
    <w:rsid w:val="00052029"/>
    <w:rsid w:val="00056B6C"/>
    <w:rsid w:val="00060653"/>
    <w:rsid w:val="00065832"/>
    <w:rsid w:val="00070F81"/>
    <w:rsid w:val="00072D06"/>
    <w:rsid w:val="00073550"/>
    <w:rsid w:val="00080561"/>
    <w:rsid w:val="000806B1"/>
    <w:rsid w:val="00081BDA"/>
    <w:rsid w:val="000824B1"/>
    <w:rsid w:val="0008731B"/>
    <w:rsid w:val="000900F7"/>
    <w:rsid w:val="000913FF"/>
    <w:rsid w:val="00092BED"/>
    <w:rsid w:val="0009694E"/>
    <w:rsid w:val="000A2F95"/>
    <w:rsid w:val="000A310C"/>
    <w:rsid w:val="000A3248"/>
    <w:rsid w:val="000A63BB"/>
    <w:rsid w:val="000A6659"/>
    <w:rsid w:val="000B4589"/>
    <w:rsid w:val="000B632A"/>
    <w:rsid w:val="000B7EE8"/>
    <w:rsid w:val="000C1D0E"/>
    <w:rsid w:val="000C4C3D"/>
    <w:rsid w:val="000C5244"/>
    <w:rsid w:val="000C5C1E"/>
    <w:rsid w:val="000C615C"/>
    <w:rsid w:val="000C67D3"/>
    <w:rsid w:val="000D0F59"/>
    <w:rsid w:val="000D2DF3"/>
    <w:rsid w:val="000D3712"/>
    <w:rsid w:val="000D680F"/>
    <w:rsid w:val="000E09A4"/>
    <w:rsid w:val="000E64C7"/>
    <w:rsid w:val="000E76D6"/>
    <w:rsid w:val="000F085E"/>
    <w:rsid w:val="000F3DEE"/>
    <w:rsid w:val="000F5AEC"/>
    <w:rsid w:val="000F5C82"/>
    <w:rsid w:val="000F63FF"/>
    <w:rsid w:val="000F68B3"/>
    <w:rsid w:val="000F6F79"/>
    <w:rsid w:val="000F74C4"/>
    <w:rsid w:val="001006A9"/>
    <w:rsid w:val="0010171D"/>
    <w:rsid w:val="00106D0C"/>
    <w:rsid w:val="001113B6"/>
    <w:rsid w:val="00112343"/>
    <w:rsid w:val="0011305C"/>
    <w:rsid w:val="001139B8"/>
    <w:rsid w:val="00113C85"/>
    <w:rsid w:val="001142CD"/>
    <w:rsid w:val="00114CE2"/>
    <w:rsid w:val="0012235E"/>
    <w:rsid w:val="00122C6E"/>
    <w:rsid w:val="001240F6"/>
    <w:rsid w:val="00124BD4"/>
    <w:rsid w:val="00125689"/>
    <w:rsid w:val="00130AD5"/>
    <w:rsid w:val="00131836"/>
    <w:rsid w:val="00131D97"/>
    <w:rsid w:val="00132E11"/>
    <w:rsid w:val="00133C4C"/>
    <w:rsid w:val="00134446"/>
    <w:rsid w:val="00136893"/>
    <w:rsid w:val="00140330"/>
    <w:rsid w:val="00143A1C"/>
    <w:rsid w:val="00150625"/>
    <w:rsid w:val="0015188E"/>
    <w:rsid w:val="00153A95"/>
    <w:rsid w:val="00164D89"/>
    <w:rsid w:val="001663C9"/>
    <w:rsid w:val="00166A76"/>
    <w:rsid w:val="001718A1"/>
    <w:rsid w:val="0017203C"/>
    <w:rsid w:val="00180ED1"/>
    <w:rsid w:val="0018213E"/>
    <w:rsid w:val="001921CE"/>
    <w:rsid w:val="00195BD8"/>
    <w:rsid w:val="001A07B9"/>
    <w:rsid w:val="001A1B5C"/>
    <w:rsid w:val="001A3CD9"/>
    <w:rsid w:val="001A69DD"/>
    <w:rsid w:val="001A733B"/>
    <w:rsid w:val="001B1570"/>
    <w:rsid w:val="001B2655"/>
    <w:rsid w:val="001B37B0"/>
    <w:rsid w:val="001D0890"/>
    <w:rsid w:val="001D15B3"/>
    <w:rsid w:val="001D3C40"/>
    <w:rsid w:val="001D4EE3"/>
    <w:rsid w:val="001D5F3A"/>
    <w:rsid w:val="001D6464"/>
    <w:rsid w:val="001D74CA"/>
    <w:rsid w:val="001E1FEE"/>
    <w:rsid w:val="001E48B8"/>
    <w:rsid w:val="001E7059"/>
    <w:rsid w:val="001E72B3"/>
    <w:rsid w:val="001E76B1"/>
    <w:rsid w:val="001F0A93"/>
    <w:rsid w:val="001F6B2E"/>
    <w:rsid w:val="00203239"/>
    <w:rsid w:val="00203813"/>
    <w:rsid w:val="0020386D"/>
    <w:rsid w:val="00203892"/>
    <w:rsid w:val="00203985"/>
    <w:rsid w:val="00203AD6"/>
    <w:rsid w:val="00206785"/>
    <w:rsid w:val="0021014D"/>
    <w:rsid w:val="00213859"/>
    <w:rsid w:val="00225A1C"/>
    <w:rsid w:val="00225D3F"/>
    <w:rsid w:val="00240FAE"/>
    <w:rsid w:val="0024277A"/>
    <w:rsid w:val="002433B0"/>
    <w:rsid w:val="00243CA1"/>
    <w:rsid w:val="00244519"/>
    <w:rsid w:val="00252F78"/>
    <w:rsid w:val="00256904"/>
    <w:rsid w:val="00257069"/>
    <w:rsid w:val="00257345"/>
    <w:rsid w:val="002574CA"/>
    <w:rsid w:val="00261328"/>
    <w:rsid w:val="00273E20"/>
    <w:rsid w:val="002746E0"/>
    <w:rsid w:val="00275175"/>
    <w:rsid w:val="002759FD"/>
    <w:rsid w:val="00275D76"/>
    <w:rsid w:val="0027652B"/>
    <w:rsid w:val="0027655A"/>
    <w:rsid w:val="00276F4B"/>
    <w:rsid w:val="0027742D"/>
    <w:rsid w:val="002806EE"/>
    <w:rsid w:val="0028452B"/>
    <w:rsid w:val="00285EF8"/>
    <w:rsid w:val="00286F49"/>
    <w:rsid w:val="0029474B"/>
    <w:rsid w:val="002948E5"/>
    <w:rsid w:val="002A0EF7"/>
    <w:rsid w:val="002A19E4"/>
    <w:rsid w:val="002A3A2D"/>
    <w:rsid w:val="002A5702"/>
    <w:rsid w:val="002A6A5E"/>
    <w:rsid w:val="002B010A"/>
    <w:rsid w:val="002B0865"/>
    <w:rsid w:val="002B2D3F"/>
    <w:rsid w:val="002B41E3"/>
    <w:rsid w:val="002B44A6"/>
    <w:rsid w:val="002C1026"/>
    <w:rsid w:val="002C2CFE"/>
    <w:rsid w:val="002C50FB"/>
    <w:rsid w:val="002D2501"/>
    <w:rsid w:val="002D3D6A"/>
    <w:rsid w:val="002D4E8A"/>
    <w:rsid w:val="002D6718"/>
    <w:rsid w:val="002E0294"/>
    <w:rsid w:val="002E1029"/>
    <w:rsid w:val="002E6B03"/>
    <w:rsid w:val="002F0D7C"/>
    <w:rsid w:val="002F4153"/>
    <w:rsid w:val="003138B7"/>
    <w:rsid w:val="00314C65"/>
    <w:rsid w:val="003159EF"/>
    <w:rsid w:val="003173A7"/>
    <w:rsid w:val="00322611"/>
    <w:rsid w:val="00322CBC"/>
    <w:rsid w:val="003230C4"/>
    <w:rsid w:val="0032365C"/>
    <w:rsid w:val="003249D3"/>
    <w:rsid w:val="00325EA8"/>
    <w:rsid w:val="00326542"/>
    <w:rsid w:val="003279F9"/>
    <w:rsid w:val="00331D8D"/>
    <w:rsid w:val="00332946"/>
    <w:rsid w:val="00332EDA"/>
    <w:rsid w:val="00337171"/>
    <w:rsid w:val="00341555"/>
    <w:rsid w:val="00345B44"/>
    <w:rsid w:val="00346CC9"/>
    <w:rsid w:val="00347B88"/>
    <w:rsid w:val="00350B19"/>
    <w:rsid w:val="00351BB7"/>
    <w:rsid w:val="003542F3"/>
    <w:rsid w:val="00355CE2"/>
    <w:rsid w:val="00356D1F"/>
    <w:rsid w:val="00357F78"/>
    <w:rsid w:val="00364CC8"/>
    <w:rsid w:val="0036710A"/>
    <w:rsid w:val="00372AA5"/>
    <w:rsid w:val="003746D0"/>
    <w:rsid w:val="00375773"/>
    <w:rsid w:val="00377FA2"/>
    <w:rsid w:val="00382675"/>
    <w:rsid w:val="003839C0"/>
    <w:rsid w:val="00387EDB"/>
    <w:rsid w:val="003938C5"/>
    <w:rsid w:val="00397190"/>
    <w:rsid w:val="003A02B2"/>
    <w:rsid w:val="003A0B22"/>
    <w:rsid w:val="003A6935"/>
    <w:rsid w:val="003A7186"/>
    <w:rsid w:val="003B0099"/>
    <w:rsid w:val="003B019C"/>
    <w:rsid w:val="003B23D2"/>
    <w:rsid w:val="003B5C05"/>
    <w:rsid w:val="003C0DF1"/>
    <w:rsid w:val="003C1464"/>
    <w:rsid w:val="003C1FA1"/>
    <w:rsid w:val="003C2A8C"/>
    <w:rsid w:val="003C30E1"/>
    <w:rsid w:val="003D2A3F"/>
    <w:rsid w:val="003D3B35"/>
    <w:rsid w:val="003D59C8"/>
    <w:rsid w:val="003D7356"/>
    <w:rsid w:val="003E3193"/>
    <w:rsid w:val="003E6EC7"/>
    <w:rsid w:val="003E7D6D"/>
    <w:rsid w:val="003F25F6"/>
    <w:rsid w:val="00402B50"/>
    <w:rsid w:val="0041103F"/>
    <w:rsid w:val="004111F3"/>
    <w:rsid w:val="0041166E"/>
    <w:rsid w:val="004164C4"/>
    <w:rsid w:val="004167BB"/>
    <w:rsid w:val="00422708"/>
    <w:rsid w:val="00424E44"/>
    <w:rsid w:val="0042556A"/>
    <w:rsid w:val="00426392"/>
    <w:rsid w:val="004304C2"/>
    <w:rsid w:val="00430CD4"/>
    <w:rsid w:val="004318FB"/>
    <w:rsid w:val="0043301B"/>
    <w:rsid w:val="00436948"/>
    <w:rsid w:val="00437D98"/>
    <w:rsid w:val="004402A4"/>
    <w:rsid w:val="00444118"/>
    <w:rsid w:val="004463BF"/>
    <w:rsid w:val="0044656C"/>
    <w:rsid w:val="00447E88"/>
    <w:rsid w:val="004513E1"/>
    <w:rsid w:val="00451489"/>
    <w:rsid w:val="004528A5"/>
    <w:rsid w:val="004533D7"/>
    <w:rsid w:val="004545B3"/>
    <w:rsid w:val="00454FB4"/>
    <w:rsid w:val="00463264"/>
    <w:rsid w:val="00471BAF"/>
    <w:rsid w:val="00471D1E"/>
    <w:rsid w:val="00472187"/>
    <w:rsid w:val="004811A2"/>
    <w:rsid w:val="004823D4"/>
    <w:rsid w:val="00482BE3"/>
    <w:rsid w:val="00482F5F"/>
    <w:rsid w:val="004838C9"/>
    <w:rsid w:val="004A10EE"/>
    <w:rsid w:val="004A1250"/>
    <w:rsid w:val="004A1870"/>
    <w:rsid w:val="004B1E64"/>
    <w:rsid w:val="004B7CF5"/>
    <w:rsid w:val="004C39B3"/>
    <w:rsid w:val="004C58AE"/>
    <w:rsid w:val="004C6BFF"/>
    <w:rsid w:val="004D0309"/>
    <w:rsid w:val="004D496E"/>
    <w:rsid w:val="004E1BA7"/>
    <w:rsid w:val="004E5EB6"/>
    <w:rsid w:val="004E5EFD"/>
    <w:rsid w:val="004E783F"/>
    <w:rsid w:val="004F216D"/>
    <w:rsid w:val="004F3A4D"/>
    <w:rsid w:val="004F440D"/>
    <w:rsid w:val="00500BFB"/>
    <w:rsid w:val="0050347D"/>
    <w:rsid w:val="0050509C"/>
    <w:rsid w:val="0050592B"/>
    <w:rsid w:val="00507B41"/>
    <w:rsid w:val="0051043B"/>
    <w:rsid w:val="00512DC8"/>
    <w:rsid w:val="0051463C"/>
    <w:rsid w:val="00517C77"/>
    <w:rsid w:val="00522A8C"/>
    <w:rsid w:val="005237CE"/>
    <w:rsid w:val="0052722B"/>
    <w:rsid w:val="00527C08"/>
    <w:rsid w:val="00531B09"/>
    <w:rsid w:val="005374A4"/>
    <w:rsid w:val="00537692"/>
    <w:rsid w:val="00540991"/>
    <w:rsid w:val="00541B1D"/>
    <w:rsid w:val="00542590"/>
    <w:rsid w:val="0054292F"/>
    <w:rsid w:val="00550CC3"/>
    <w:rsid w:val="00551856"/>
    <w:rsid w:val="00553F6D"/>
    <w:rsid w:val="005546BD"/>
    <w:rsid w:val="0056380C"/>
    <w:rsid w:val="005716CB"/>
    <w:rsid w:val="0057536C"/>
    <w:rsid w:val="00577A45"/>
    <w:rsid w:val="00580638"/>
    <w:rsid w:val="00585888"/>
    <w:rsid w:val="00585CFD"/>
    <w:rsid w:val="00587426"/>
    <w:rsid w:val="00593EF5"/>
    <w:rsid w:val="0059456C"/>
    <w:rsid w:val="0059680C"/>
    <w:rsid w:val="005A7648"/>
    <w:rsid w:val="005A7BD9"/>
    <w:rsid w:val="005B0E13"/>
    <w:rsid w:val="005B1876"/>
    <w:rsid w:val="005B25B6"/>
    <w:rsid w:val="005B2C2B"/>
    <w:rsid w:val="005B68B2"/>
    <w:rsid w:val="005B6A76"/>
    <w:rsid w:val="005C2C05"/>
    <w:rsid w:val="005C631E"/>
    <w:rsid w:val="005C7753"/>
    <w:rsid w:val="005D0C2B"/>
    <w:rsid w:val="005D6486"/>
    <w:rsid w:val="005D7064"/>
    <w:rsid w:val="005E09CC"/>
    <w:rsid w:val="005E2E7B"/>
    <w:rsid w:val="005E46D6"/>
    <w:rsid w:val="005F4D8F"/>
    <w:rsid w:val="005F568D"/>
    <w:rsid w:val="006057B2"/>
    <w:rsid w:val="006057D9"/>
    <w:rsid w:val="006059E6"/>
    <w:rsid w:val="006066A6"/>
    <w:rsid w:val="00607C29"/>
    <w:rsid w:val="00611882"/>
    <w:rsid w:val="0061299F"/>
    <w:rsid w:val="00613FB1"/>
    <w:rsid w:val="00620111"/>
    <w:rsid w:val="00620415"/>
    <w:rsid w:val="006204C4"/>
    <w:rsid w:val="00633117"/>
    <w:rsid w:val="00633C17"/>
    <w:rsid w:val="00634ADA"/>
    <w:rsid w:val="00641AD0"/>
    <w:rsid w:val="006446C2"/>
    <w:rsid w:val="006448B6"/>
    <w:rsid w:val="00646F2A"/>
    <w:rsid w:val="00651FA1"/>
    <w:rsid w:val="00654725"/>
    <w:rsid w:val="00654D53"/>
    <w:rsid w:val="006556F1"/>
    <w:rsid w:val="00662BDE"/>
    <w:rsid w:val="00663911"/>
    <w:rsid w:val="00664E64"/>
    <w:rsid w:val="00673B4F"/>
    <w:rsid w:val="006771D9"/>
    <w:rsid w:val="0067792F"/>
    <w:rsid w:val="00677E47"/>
    <w:rsid w:val="00683C94"/>
    <w:rsid w:val="0068778D"/>
    <w:rsid w:val="006908F9"/>
    <w:rsid w:val="0069233E"/>
    <w:rsid w:val="00693C18"/>
    <w:rsid w:val="006945C6"/>
    <w:rsid w:val="006945CF"/>
    <w:rsid w:val="0069509D"/>
    <w:rsid w:val="006A3441"/>
    <w:rsid w:val="006B1362"/>
    <w:rsid w:val="006B5004"/>
    <w:rsid w:val="006C3877"/>
    <w:rsid w:val="006C55BC"/>
    <w:rsid w:val="006C6090"/>
    <w:rsid w:val="006D67C5"/>
    <w:rsid w:val="006D6CD5"/>
    <w:rsid w:val="006E1B8F"/>
    <w:rsid w:val="006E38C7"/>
    <w:rsid w:val="006E4445"/>
    <w:rsid w:val="006F02F4"/>
    <w:rsid w:val="006F6ED9"/>
    <w:rsid w:val="00702804"/>
    <w:rsid w:val="00703CCB"/>
    <w:rsid w:val="00704B0D"/>
    <w:rsid w:val="007067DD"/>
    <w:rsid w:val="007072CA"/>
    <w:rsid w:val="00707BA1"/>
    <w:rsid w:val="00712EEE"/>
    <w:rsid w:val="0071368B"/>
    <w:rsid w:val="00715EC4"/>
    <w:rsid w:val="00715EE6"/>
    <w:rsid w:val="00721C8A"/>
    <w:rsid w:val="007229E1"/>
    <w:rsid w:val="00724A56"/>
    <w:rsid w:val="0072614C"/>
    <w:rsid w:val="007262A2"/>
    <w:rsid w:val="007316B6"/>
    <w:rsid w:val="00734653"/>
    <w:rsid w:val="007419D9"/>
    <w:rsid w:val="00743743"/>
    <w:rsid w:val="00743CF0"/>
    <w:rsid w:val="007446E5"/>
    <w:rsid w:val="00744727"/>
    <w:rsid w:val="00745C3B"/>
    <w:rsid w:val="00746541"/>
    <w:rsid w:val="007477C0"/>
    <w:rsid w:val="00747BD5"/>
    <w:rsid w:val="00754EC9"/>
    <w:rsid w:val="00757734"/>
    <w:rsid w:val="00760059"/>
    <w:rsid w:val="00761E61"/>
    <w:rsid w:val="00762E29"/>
    <w:rsid w:val="00764C41"/>
    <w:rsid w:val="00765A22"/>
    <w:rsid w:val="00765D61"/>
    <w:rsid w:val="00767859"/>
    <w:rsid w:val="0077361B"/>
    <w:rsid w:val="00774AFE"/>
    <w:rsid w:val="0077746E"/>
    <w:rsid w:val="007850C2"/>
    <w:rsid w:val="00785B35"/>
    <w:rsid w:val="00785F4A"/>
    <w:rsid w:val="00795591"/>
    <w:rsid w:val="00796826"/>
    <w:rsid w:val="00797F56"/>
    <w:rsid w:val="007A1C12"/>
    <w:rsid w:val="007A4DFB"/>
    <w:rsid w:val="007A5E22"/>
    <w:rsid w:val="007A6104"/>
    <w:rsid w:val="007A73DC"/>
    <w:rsid w:val="007B008A"/>
    <w:rsid w:val="007B4A7D"/>
    <w:rsid w:val="007B5377"/>
    <w:rsid w:val="007B6547"/>
    <w:rsid w:val="007C056B"/>
    <w:rsid w:val="007C0D63"/>
    <w:rsid w:val="007C2BFB"/>
    <w:rsid w:val="007C75F5"/>
    <w:rsid w:val="007C7E02"/>
    <w:rsid w:val="007C7F0E"/>
    <w:rsid w:val="007D0469"/>
    <w:rsid w:val="007D184F"/>
    <w:rsid w:val="007D21AA"/>
    <w:rsid w:val="007D2B78"/>
    <w:rsid w:val="007E01B8"/>
    <w:rsid w:val="007E2FD4"/>
    <w:rsid w:val="007E38D4"/>
    <w:rsid w:val="007E395D"/>
    <w:rsid w:val="007E4493"/>
    <w:rsid w:val="007E71DB"/>
    <w:rsid w:val="007F3E60"/>
    <w:rsid w:val="007F5BEC"/>
    <w:rsid w:val="00801AEE"/>
    <w:rsid w:val="0080358E"/>
    <w:rsid w:val="00811E8A"/>
    <w:rsid w:val="00816A9E"/>
    <w:rsid w:val="00820C30"/>
    <w:rsid w:val="0082264B"/>
    <w:rsid w:val="008249D7"/>
    <w:rsid w:val="00825E2F"/>
    <w:rsid w:val="00831047"/>
    <w:rsid w:val="0083297B"/>
    <w:rsid w:val="00836339"/>
    <w:rsid w:val="00837221"/>
    <w:rsid w:val="00842E44"/>
    <w:rsid w:val="00845F46"/>
    <w:rsid w:val="008556BA"/>
    <w:rsid w:val="0085629D"/>
    <w:rsid w:val="00860EA1"/>
    <w:rsid w:val="00867B32"/>
    <w:rsid w:val="00867E75"/>
    <w:rsid w:val="008703A8"/>
    <w:rsid w:val="008747C0"/>
    <w:rsid w:val="008751B5"/>
    <w:rsid w:val="008808DE"/>
    <w:rsid w:val="00883057"/>
    <w:rsid w:val="00883510"/>
    <w:rsid w:val="00883B6F"/>
    <w:rsid w:val="00884CF9"/>
    <w:rsid w:val="00884DF7"/>
    <w:rsid w:val="008864BD"/>
    <w:rsid w:val="008914A9"/>
    <w:rsid w:val="008A183E"/>
    <w:rsid w:val="008A2CE3"/>
    <w:rsid w:val="008A3381"/>
    <w:rsid w:val="008A363F"/>
    <w:rsid w:val="008A4F68"/>
    <w:rsid w:val="008B26DE"/>
    <w:rsid w:val="008B3CCA"/>
    <w:rsid w:val="008B452F"/>
    <w:rsid w:val="008B53DF"/>
    <w:rsid w:val="008C17FB"/>
    <w:rsid w:val="008C2BED"/>
    <w:rsid w:val="008C2C6B"/>
    <w:rsid w:val="008C360F"/>
    <w:rsid w:val="008C461F"/>
    <w:rsid w:val="008C4BF5"/>
    <w:rsid w:val="008D43E6"/>
    <w:rsid w:val="008D6B70"/>
    <w:rsid w:val="008E2BA1"/>
    <w:rsid w:val="008E2D8F"/>
    <w:rsid w:val="008E32D5"/>
    <w:rsid w:val="008E4CE3"/>
    <w:rsid w:val="008E7B27"/>
    <w:rsid w:val="008F115B"/>
    <w:rsid w:val="008F14E3"/>
    <w:rsid w:val="008F19AA"/>
    <w:rsid w:val="008F59B7"/>
    <w:rsid w:val="009013FC"/>
    <w:rsid w:val="0090221D"/>
    <w:rsid w:val="0090507F"/>
    <w:rsid w:val="00910197"/>
    <w:rsid w:val="009127DF"/>
    <w:rsid w:val="009146FE"/>
    <w:rsid w:val="00915FF0"/>
    <w:rsid w:val="00920971"/>
    <w:rsid w:val="00921EF9"/>
    <w:rsid w:val="0092341A"/>
    <w:rsid w:val="009276F1"/>
    <w:rsid w:val="00933627"/>
    <w:rsid w:val="00934FC6"/>
    <w:rsid w:val="009361CB"/>
    <w:rsid w:val="00947588"/>
    <w:rsid w:val="00955B9A"/>
    <w:rsid w:val="00960742"/>
    <w:rsid w:val="00960DC8"/>
    <w:rsid w:val="0096419E"/>
    <w:rsid w:val="00964807"/>
    <w:rsid w:val="00967E74"/>
    <w:rsid w:val="009709C3"/>
    <w:rsid w:val="00971223"/>
    <w:rsid w:val="00976698"/>
    <w:rsid w:val="0097690F"/>
    <w:rsid w:val="009769A1"/>
    <w:rsid w:val="00982262"/>
    <w:rsid w:val="009846B0"/>
    <w:rsid w:val="00984F90"/>
    <w:rsid w:val="009868F9"/>
    <w:rsid w:val="00991BFC"/>
    <w:rsid w:val="00991D05"/>
    <w:rsid w:val="00994252"/>
    <w:rsid w:val="009A5125"/>
    <w:rsid w:val="009A6E10"/>
    <w:rsid w:val="009B3FE7"/>
    <w:rsid w:val="009B427E"/>
    <w:rsid w:val="009C0183"/>
    <w:rsid w:val="009C118A"/>
    <w:rsid w:val="009C530D"/>
    <w:rsid w:val="009D201B"/>
    <w:rsid w:val="009D24DC"/>
    <w:rsid w:val="009D5657"/>
    <w:rsid w:val="009D6E3E"/>
    <w:rsid w:val="009E40B5"/>
    <w:rsid w:val="009F348B"/>
    <w:rsid w:val="009F491C"/>
    <w:rsid w:val="009F5BDB"/>
    <w:rsid w:val="009F5F37"/>
    <w:rsid w:val="009F6661"/>
    <w:rsid w:val="009F6ADD"/>
    <w:rsid w:val="00A01B36"/>
    <w:rsid w:val="00A05865"/>
    <w:rsid w:val="00A077D7"/>
    <w:rsid w:val="00A13415"/>
    <w:rsid w:val="00A17209"/>
    <w:rsid w:val="00A24955"/>
    <w:rsid w:val="00A30CEF"/>
    <w:rsid w:val="00A31632"/>
    <w:rsid w:val="00A31670"/>
    <w:rsid w:val="00A34D4D"/>
    <w:rsid w:val="00A35701"/>
    <w:rsid w:val="00A35991"/>
    <w:rsid w:val="00A359D2"/>
    <w:rsid w:val="00A37677"/>
    <w:rsid w:val="00A449A3"/>
    <w:rsid w:val="00A45F01"/>
    <w:rsid w:val="00A46325"/>
    <w:rsid w:val="00A505FE"/>
    <w:rsid w:val="00A54170"/>
    <w:rsid w:val="00A547BE"/>
    <w:rsid w:val="00A55389"/>
    <w:rsid w:val="00A630B6"/>
    <w:rsid w:val="00A703A0"/>
    <w:rsid w:val="00A7083A"/>
    <w:rsid w:val="00A73B43"/>
    <w:rsid w:val="00A73CAB"/>
    <w:rsid w:val="00A752D1"/>
    <w:rsid w:val="00A753DC"/>
    <w:rsid w:val="00A76D1C"/>
    <w:rsid w:val="00A820EC"/>
    <w:rsid w:val="00A84736"/>
    <w:rsid w:val="00A8767A"/>
    <w:rsid w:val="00A91656"/>
    <w:rsid w:val="00A94E7F"/>
    <w:rsid w:val="00A95770"/>
    <w:rsid w:val="00AA2ADB"/>
    <w:rsid w:val="00AA3052"/>
    <w:rsid w:val="00AB4032"/>
    <w:rsid w:val="00AB70B2"/>
    <w:rsid w:val="00AC3C24"/>
    <w:rsid w:val="00AC4FC0"/>
    <w:rsid w:val="00AC7CB5"/>
    <w:rsid w:val="00AE212D"/>
    <w:rsid w:val="00AE2817"/>
    <w:rsid w:val="00AE3A06"/>
    <w:rsid w:val="00AE3ED3"/>
    <w:rsid w:val="00AE5FCA"/>
    <w:rsid w:val="00AE7B7D"/>
    <w:rsid w:val="00AF0DC7"/>
    <w:rsid w:val="00AF1367"/>
    <w:rsid w:val="00AF3FD6"/>
    <w:rsid w:val="00AF6DD5"/>
    <w:rsid w:val="00B01759"/>
    <w:rsid w:val="00B06CE5"/>
    <w:rsid w:val="00B10727"/>
    <w:rsid w:val="00B122C3"/>
    <w:rsid w:val="00B13BA7"/>
    <w:rsid w:val="00B1558A"/>
    <w:rsid w:val="00B229DB"/>
    <w:rsid w:val="00B22E7C"/>
    <w:rsid w:val="00B25A22"/>
    <w:rsid w:val="00B32BD3"/>
    <w:rsid w:val="00B35C66"/>
    <w:rsid w:val="00B36D9F"/>
    <w:rsid w:val="00B37BAF"/>
    <w:rsid w:val="00B40407"/>
    <w:rsid w:val="00B40AD5"/>
    <w:rsid w:val="00B429C7"/>
    <w:rsid w:val="00B431B1"/>
    <w:rsid w:val="00B52707"/>
    <w:rsid w:val="00B5450E"/>
    <w:rsid w:val="00B54F66"/>
    <w:rsid w:val="00B6371C"/>
    <w:rsid w:val="00B63B0A"/>
    <w:rsid w:val="00B7129C"/>
    <w:rsid w:val="00B746A1"/>
    <w:rsid w:val="00B74906"/>
    <w:rsid w:val="00B8006C"/>
    <w:rsid w:val="00B815A8"/>
    <w:rsid w:val="00B827F6"/>
    <w:rsid w:val="00B856A7"/>
    <w:rsid w:val="00B8744A"/>
    <w:rsid w:val="00B95A42"/>
    <w:rsid w:val="00B963CF"/>
    <w:rsid w:val="00B964ED"/>
    <w:rsid w:val="00BB0465"/>
    <w:rsid w:val="00BB1D99"/>
    <w:rsid w:val="00BB1E3E"/>
    <w:rsid w:val="00BB1E5D"/>
    <w:rsid w:val="00BB1F67"/>
    <w:rsid w:val="00BC19E6"/>
    <w:rsid w:val="00BC1D1E"/>
    <w:rsid w:val="00BC2B75"/>
    <w:rsid w:val="00BC630B"/>
    <w:rsid w:val="00BD0C1F"/>
    <w:rsid w:val="00BD15A9"/>
    <w:rsid w:val="00BD314F"/>
    <w:rsid w:val="00BD3E07"/>
    <w:rsid w:val="00BD61D3"/>
    <w:rsid w:val="00BD7B07"/>
    <w:rsid w:val="00BE27BF"/>
    <w:rsid w:val="00BE4E28"/>
    <w:rsid w:val="00BE7DAC"/>
    <w:rsid w:val="00BF11A3"/>
    <w:rsid w:val="00BF2017"/>
    <w:rsid w:val="00BF2314"/>
    <w:rsid w:val="00BF272E"/>
    <w:rsid w:val="00BF420F"/>
    <w:rsid w:val="00BF54BB"/>
    <w:rsid w:val="00BF76D3"/>
    <w:rsid w:val="00C02579"/>
    <w:rsid w:val="00C04C4E"/>
    <w:rsid w:val="00C05431"/>
    <w:rsid w:val="00C14C61"/>
    <w:rsid w:val="00C1619F"/>
    <w:rsid w:val="00C17C43"/>
    <w:rsid w:val="00C221DC"/>
    <w:rsid w:val="00C2231F"/>
    <w:rsid w:val="00C26846"/>
    <w:rsid w:val="00C26E40"/>
    <w:rsid w:val="00C2702C"/>
    <w:rsid w:val="00C31ABD"/>
    <w:rsid w:val="00C3324D"/>
    <w:rsid w:val="00C3531A"/>
    <w:rsid w:val="00C37645"/>
    <w:rsid w:val="00C41A92"/>
    <w:rsid w:val="00C42AE2"/>
    <w:rsid w:val="00C46904"/>
    <w:rsid w:val="00C46999"/>
    <w:rsid w:val="00C507D1"/>
    <w:rsid w:val="00C53E7E"/>
    <w:rsid w:val="00C63371"/>
    <w:rsid w:val="00C64E57"/>
    <w:rsid w:val="00C6515F"/>
    <w:rsid w:val="00C7073C"/>
    <w:rsid w:val="00C71F7C"/>
    <w:rsid w:val="00C7658B"/>
    <w:rsid w:val="00C7658F"/>
    <w:rsid w:val="00C77D3F"/>
    <w:rsid w:val="00C804DF"/>
    <w:rsid w:val="00C833AA"/>
    <w:rsid w:val="00C845DD"/>
    <w:rsid w:val="00C8497F"/>
    <w:rsid w:val="00C91334"/>
    <w:rsid w:val="00C92647"/>
    <w:rsid w:val="00C95446"/>
    <w:rsid w:val="00CA22B7"/>
    <w:rsid w:val="00CA647F"/>
    <w:rsid w:val="00CB3972"/>
    <w:rsid w:val="00CB4B04"/>
    <w:rsid w:val="00CC1196"/>
    <w:rsid w:val="00CC301F"/>
    <w:rsid w:val="00CD0D9D"/>
    <w:rsid w:val="00CD42CD"/>
    <w:rsid w:val="00CD518C"/>
    <w:rsid w:val="00CD6013"/>
    <w:rsid w:val="00CE0618"/>
    <w:rsid w:val="00CE2A15"/>
    <w:rsid w:val="00CE3EBF"/>
    <w:rsid w:val="00CE434D"/>
    <w:rsid w:val="00CE49EC"/>
    <w:rsid w:val="00CE52BA"/>
    <w:rsid w:val="00CE6917"/>
    <w:rsid w:val="00CF1B89"/>
    <w:rsid w:val="00CF402D"/>
    <w:rsid w:val="00CF6BCD"/>
    <w:rsid w:val="00D0110F"/>
    <w:rsid w:val="00D0600F"/>
    <w:rsid w:val="00D102BC"/>
    <w:rsid w:val="00D10553"/>
    <w:rsid w:val="00D10BD7"/>
    <w:rsid w:val="00D15813"/>
    <w:rsid w:val="00D41891"/>
    <w:rsid w:val="00D42D8D"/>
    <w:rsid w:val="00D43456"/>
    <w:rsid w:val="00D468D9"/>
    <w:rsid w:val="00D505E7"/>
    <w:rsid w:val="00D53E1C"/>
    <w:rsid w:val="00D54E25"/>
    <w:rsid w:val="00D564A1"/>
    <w:rsid w:val="00D5755D"/>
    <w:rsid w:val="00D57599"/>
    <w:rsid w:val="00D57966"/>
    <w:rsid w:val="00D61B17"/>
    <w:rsid w:val="00D65F13"/>
    <w:rsid w:val="00D66C68"/>
    <w:rsid w:val="00D674DD"/>
    <w:rsid w:val="00D67FD7"/>
    <w:rsid w:val="00D73DED"/>
    <w:rsid w:val="00D73E95"/>
    <w:rsid w:val="00D755AF"/>
    <w:rsid w:val="00D7737A"/>
    <w:rsid w:val="00D846E7"/>
    <w:rsid w:val="00D84C87"/>
    <w:rsid w:val="00D87FA8"/>
    <w:rsid w:val="00D90AD5"/>
    <w:rsid w:val="00D92846"/>
    <w:rsid w:val="00D92F12"/>
    <w:rsid w:val="00D9498B"/>
    <w:rsid w:val="00D973DD"/>
    <w:rsid w:val="00DA23D7"/>
    <w:rsid w:val="00DA345E"/>
    <w:rsid w:val="00DA3710"/>
    <w:rsid w:val="00DA3C02"/>
    <w:rsid w:val="00DA68AF"/>
    <w:rsid w:val="00DA727A"/>
    <w:rsid w:val="00DB17DF"/>
    <w:rsid w:val="00DB232D"/>
    <w:rsid w:val="00DC0C39"/>
    <w:rsid w:val="00DC1BDF"/>
    <w:rsid w:val="00DC2186"/>
    <w:rsid w:val="00DC28C2"/>
    <w:rsid w:val="00DC3737"/>
    <w:rsid w:val="00DC3766"/>
    <w:rsid w:val="00DC3AED"/>
    <w:rsid w:val="00DC6878"/>
    <w:rsid w:val="00DD0D32"/>
    <w:rsid w:val="00DD2BF6"/>
    <w:rsid w:val="00DD6C4D"/>
    <w:rsid w:val="00DD753E"/>
    <w:rsid w:val="00DE0335"/>
    <w:rsid w:val="00DE0458"/>
    <w:rsid w:val="00DE4FD7"/>
    <w:rsid w:val="00DE56EC"/>
    <w:rsid w:val="00E02133"/>
    <w:rsid w:val="00E0541A"/>
    <w:rsid w:val="00E065BB"/>
    <w:rsid w:val="00E07114"/>
    <w:rsid w:val="00E11130"/>
    <w:rsid w:val="00E125E2"/>
    <w:rsid w:val="00E20390"/>
    <w:rsid w:val="00E2568E"/>
    <w:rsid w:val="00E2616B"/>
    <w:rsid w:val="00E33108"/>
    <w:rsid w:val="00E35111"/>
    <w:rsid w:val="00E412B9"/>
    <w:rsid w:val="00E44527"/>
    <w:rsid w:val="00E517DF"/>
    <w:rsid w:val="00E56B9E"/>
    <w:rsid w:val="00E57D00"/>
    <w:rsid w:val="00E608D7"/>
    <w:rsid w:val="00E61EA9"/>
    <w:rsid w:val="00E638AD"/>
    <w:rsid w:val="00E6508F"/>
    <w:rsid w:val="00E76442"/>
    <w:rsid w:val="00E92B5D"/>
    <w:rsid w:val="00E93FA7"/>
    <w:rsid w:val="00E94CC6"/>
    <w:rsid w:val="00E96CDA"/>
    <w:rsid w:val="00EA2185"/>
    <w:rsid w:val="00EA28AB"/>
    <w:rsid w:val="00EA31E5"/>
    <w:rsid w:val="00EA3852"/>
    <w:rsid w:val="00EA4637"/>
    <w:rsid w:val="00EA711A"/>
    <w:rsid w:val="00EB03A7"/>
    <w:rsid w:val="00EB192B"/>
    <w:rsid w:val="00EB38B5"/>
    <w:rsid w:val="00EB4FEF"/>
    <w:rsid w:val="00EB60CC"/>
    <w:rsid w:val="00EC0B57"/>
    <w:rsid w:val="00EC0D14"/>
    <w:rsid w:val="00EC1862"/>
    <w:rsid w:val="00EC240F"/>
    <w:rsid w:val="00EC58E8"/>
    <w:rsid w:val="00ED4BB5"/>
    <w:rsid w:val="00ED7A19"/>
    <w:rsid w:val="00EE1BB2"/>
    <w:rsid w:val="00EE3C23"/>
    <w:rsid w:val="00EE41F3"/>
    <w:rsid w:val="00EE749E"/>
    <w:rsid w:val="00EF0F95"/>
    <w:rsid w:val="00F01DCA"/>
    <w:rsid w:val="00F0444A"/>
    <w:rsid w:val="00F10397"/>
    <w:rsid w:val="00F11B6D"/>
    <w:rsid w:val="00F13680"/>
    <w:rsid w:val="00F1514B"/>
    <w:rsid w:val="00F16298"/>
    <w:rsid w:val="00F203CF"/>
    <w:rsid w:val="00F234EF"/>
    <w:rsid w:val="00F23CB0"/>
    <w:rsid w:val="00F2484C"/>
    <w:rsid w:val="00F24B09"/>
    <w:rsid w:val="00F3413B"/>
    <w:rsid w:val="00F34EA4"/>
    <w:rsid w:val="00F43209"/>
    <w:rsid w:val="00F43C05"/>
    <w:rsid w:val="00F47A2A"/>
    <w:rsid w:val="00F50EB3"/>
    <w:rsid w:val="00F520E9"/>
    <w:rsid w:val="00F53126"/>
    <w:rsid w:val="00F531D7"/>
    <w:rsid w:val="00F53313"/>
    <w:rsid w:val="00F5448E"/>
    <w:rsid w:val="00F5653D"/>
    <w:rsid w:val="00F6005D"/>
    <w:rsid w:val="00F76721"/>
    <w:rsid w:val="00F77E5D"/>
    <w:rsid w:val="00F806E1"/>
    <w:rsid w:val="00F82D76"/>
    <w:rsid w:val="00F83A78"/>
    <w:rsid w:val="00F85E55"/>
    <w:rsid w:val="00F86F9F"/>
    <w:rsid w:val="00F95D5B"/>
    <w:rsid w:val="00FA00F0"/>
    <w:rsid w:val="00FA5B71"/>
    <w:rsid w:val="00FB011C"/>
    <w:rsid w:val="00FB0A4B"/>
    <w:rsid w:val="00FB1505"/>
    <w:rsid w:val="00FC3BF3"/>
    <w:rsid w:val="00FC6051"/>
    <w:rsid w:val="00FC6430"/>
    <w:rsid w:val="00FC7924"/>
    <w:rsid w:val="00FD3541"/>
    <w:rsid w:val="00FD7946"/>
    <w:rsid w:val="00FE142B"/>
    <w:rsid w:val="00FE2C01"/>
    <w:rsid w:val="00FE47DC"/>
    <w:rsid w:val="00FF0E44"/>
    <w:rsid w:val="00FF1083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A68560"/>
  <w15:chartTrackingRefBased/>
  <w15:docId w15:val="{12AEE5B7-D11D-4169-A0CF-6A486A6E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table" w:styleId="2-3">
    <w:name w:val="Grid Table 2 Accent 3"/>
    <w:basedOn w:val="a1"/>
    <w:uiPriority w:val="47"/>
    <w:rsid w:val="002C102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2C102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5-3">
    <w:name w:val="Grid Table 5 Dark Accent 3"/>
    <w:basedOn w:val="a1"/>
    <w:uiPriority w:val="50"/>
    <w:rsid w:val="00FF108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af3">
    <w:name w:val="annotation reference"/>
    <w:basedOn w:val="a0"/>
    <w:uiPriority w:val="99"/>
    <w:semiHidden/>
    <w:unhideWhenUsed/>
    <w:rsid w:val="00C8497F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C8497F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C8497F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8497F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C84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Github\LHAJavaTextbookJP\textbooks\7%20Engineering%20Career\7.11%20Design%20Documents\&#25480;&#26989;&#29992;&#22522;&#26412;&#35373;&#35336;&#26360;&#12469;&#12531;&#12503;&#12523;\ED17_&#12471;&#12473;&#12486;&#12512;&#12513;&#12540;&#12523;&#23450;&#32681;\ED17_%5b&#12471;&#12473;&#12486;&#12512;&#12513;&#12540;&#12523;ID%5d_&#12471;&#12473;&#12486;&#12512;&#12513;&#12540;&#12523;&#23450;&#32681;&#26360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ED17_[システムメールID]_システムメール定義書_テンプレート.dotx</Template>
  <TotalTime>1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5</cp:revision>
  <cp:lastPrinted>2025-02-18T02:53:00Z</cp:lastPrinted>
  <dcterms:created xsi:type="dcterms:W3CDTF">2023-02-22T00:31:00Z</dcterms:created>
  <dcterms:modified xsi:type="dcterms:W3CDTF">2025-02-18T02:53:00Z</dcterms:modified>
</cp:coreProperties>
</file>