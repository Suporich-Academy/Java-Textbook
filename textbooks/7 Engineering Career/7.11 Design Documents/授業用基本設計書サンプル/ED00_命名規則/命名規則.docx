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C85C40" w14:textId="77777777" w:rsidR="00976698" w:rsidRDefault="00976698" w:rsidP="006D6CD5">
      <w:pPr>
        <w:pStyle w:val="aa"/>
      </w:pPr>
    </w:p>
    <w:p w14:paraId="6E87C40F" w14:textId="77777777" w:rsidR="00976698" w:rsidRDefault="00976698" w:rsidP="006D6CD5">
      <w:pPr>
        <w:pStyle w:val="aa"/>
      </w:pPr>
    </w:p>
    <w:p w14:paraId="69797838" w14:textId="77777777" w:rsidR="006D6CD5" w:rsidRDefault="006D6CD5" w:rsidP="006D6CD5">
      <w:pPr>
        <w:pStyle w:val="aa"/>
      </w:pPr>
    </w:p>
    <w:p w14:paraId="7405F773" w14:textId="77777777" w:rsidR="006D6CD5" w:rsidRDefault="006D6CD5" w:rsidP="006D6CD5">
      <w:pPr>
        <w:pStyle w:val="aa"/>
      </w:pPr>
    </w:p>
    <w:p w14:paraId="23F2E154" w14:textId="77777777" w:rsidR="006D6CD5" w:rsidRDefault="006D6CD5" w:rsidP="006D6CD5">
      <w:pPr>
        <w:pStyle w:val="aa"/>
      </w:pPr>
    </w:p>
    <w:p w14:paraId="37BB1262" w14:textId="77777777" w:rsidR="006D6CD5" w:rsidRDefault="006D6CD5" w:rsidP="006D6CD5">
      <w:pPr>
        <w:pStyle w:val="a9"/>
      </w:pPr>
      <w:r>
        <w:rPr>
          <w:rFonts w:hint="eastAsia"/>
        </w:rPr>
        <w:t>〇〇システム構築プロジェクト</w:t>
      </w:r>
    </w:p>
    <w:p w14:paraId="1EBCFC4A" w14:textId="77777777" w:rsidR="006D6CD5" w:rsidRPr="006D6CD5" w:rsidRDefault="006D6CD5" w:rsidP="006D6CD5">
      <w:pPr>
        <w:pStyle w:val="ab"/>
      </w:pPr>
      <w:r>
        <w:rPr>
          <w:rFonts w:hint="eastAsia"/>
        </w:rPr>
        <w:t xml:space="preserve">- </w:t>
      </w:r>
      <w:r w:rsidR="00286F49">
        <w:rPr>
          <w:rFonts w:hint="eastAsia"/>
        </w:rPr>
        <w:t>命名規則</w:t>
      </w:r>
      <w:r>
        <w:rPr>
          <w:rFonts w:hint="eastAsia"/>
        </w:rPr>
        <w:t xml:space="preserve"> -</w:t>
      </w:r>
    </w:p>
    <w:p w14:paraId="53276FAF" w14:textId="77777777" w:rsidR="006D6CD5" w:rsidRPr="0069509D" w:rsidRDefault="0069509D" w:rsidP="0069509D">
      <w:pPr>
        <w:pStyle w:val="af0"/>
      </w:pPr>
      <w:r>
        <w:rPr>
          <w:rFonts w:hint="eastAsia"/>
        </w:rPr>
        <w:t>第</w:t>
      </w:r>
      <w:r>
        <w:rPr>
          <w:rFonts w:hint="eastAsia"/>
        </w:rPr>
        <w:t>1.0</w:t>
      </w:r>
      <w:r>
        <w:rPr>
          <w:rFonts w:hint="eastAsia"/>
        </w:rPr>
        <w:t>版</w:t>
      </w:r>
    </w:p>
    <w:p w14:paraId="2AF46D62" w14:textId="77777777" w:rsidR="0069509D" w:rsidRDefault="0069509D" w:rsidP="006D6CD5">
      <w:pPr>
        <w:pStyle w:val="aa"/>
      </w:pPr>
    </w:p>
    <w:p w14:paraId="7E151626" w14:textId="77777777" w:rsidR="002948E5" w:rsidRDefault="002948E5" w:rsidP="006D6CD5">
      <w:pPr>
        <w:pStyle w:val="aa"/>
      </w:pPr>
    </w:p>
    <w:p w14:paraId="09FFAFF0" w14:textId="77777777" w:rsidR="002948E5" w:rsidRDefault="002948E5" w:rsidP="006D6CD5">
      <w:pPr>
        <w:pStyle w:val="aa"/>
      </w:pPr>
    </w:p>
    <w:p w14:paraId="310D2EAE" w14:textId="77777777" w:rsidR="00124BD4" w:rsidRDefault="00124BD4" w:rsidP="006D6CD5">
      <w:pPr>
        <w:pStyle w:val="aa"/>
      </w:pPr>
    </w:p>
    <w:p w14:paraId="61C48E4B" w14:textId="77777777" w:rsidR="00124BD4" w:rsidRDefault="00124BD4" w:rsidP="006D6CD5">
      <w:pPr>
        <w:pStyle w:val="aa"/>
      </w:pPr>
    </w:p>
    <w:p w14:paraId="4C93BF38" w14:textId="77777777" w:rsidR="00286F49" w:rsidRDefault="00286F49" w:rsidP="006D6CD5">
      <w:pPr>
        <w:pStyle w:val="aa"/>
      </w:pPr>
    </w:p>
    <w:p w14:paraId="5B1B975E" w14:textId="77777777" w:rsidR="00286F49" w:rsidRDefault="00286F49" w:rsidP="006D6CD5">
      <w:pPr>
        <w:pStyle w:val="aa"/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5670"/>
      </w:tblGrid>
      <w:tr w:rsidR="002B010A" w:rsidRPr="00EA2185" w14:paraId="11540EF5" w14:textId="77777777" w:rsidTr="00EA2185">
        <w:trPr>
          <w:jc w:val="center"/>
        </w:trPr>
        <w:tc>
          <w:tcPr>
            <w:tcW w:w="1271" w:type="dxa"/>
          </w:tcPr>
          <w:p w14:paraId="4C8ACAB0" w14:textId="77777777" w:rsidR="002B010A" w:rsidRPr="00EA2185" w:rsidRDefault="00EA2185" w:rsidP="00EA2185">
            <w:pPr>
              <w:pStyle w:val="aa"/>
            </w:pPr>
            <w:r w:rsidRPr="00EA2185">
              <w:t>作成日</w:t>
            </w:r>
          </w:p>
        </w:tc>
        <w:tc>
          <w:tcPr>
            <w:tcW w:w="5670" w:type="dxa"/>
          </w:tcPr>
          <w:p w14:paraId="038E9E1A" w14:textId="77777777" w:rsidR="002B010A" w:rsidRPr="00EA2185" w:rsidRDefault="00EA2185" w:rsidP="00EA2185">
            <w:pPr>
              <w:pStyle w:val="aa"/>
            </w:pPr>
            <w:r w:rsidRPr="00EA2185">
              <w:t>2020年</w:t>
            </w:r>
            <w:r w:rsidRPr="00EA2185">
              <w:rPr>
                <w:rFonts w:hint="eastAsia"/>
              </w:rPr>
              <w:t>10月1日</w:t>
            </w:r>
          </w:p>
        </w:tc>
      </w:tr>
      <w:tr w:rsidR="002B010A" w:rsidRPr="00EA2185" w14:paraId="3A48A19A" w14:textId="77777777" w:rsidTr="00EA2185">
        <w:trPr>
          <w:jc w:val="center"/>
        </w:trPr>
        <w:tc>
          <w:tcPr>
            <w:tcW w:w="1271" w:type="dxa"/>
          </w:tcPr>
          <w:p w14:paraId="60CE99BB" w14:textId="77777777" w:rsidR="002B010A" w:rsidRPr="00EA2185" w:rsidRDefault="00EA2185" w:rsidP="00EA2185">
            <w:pPr>
              <w:pStyle w:val="aa"/>
            </w:pPr>
            <w:r w:rsidRPr="00EA2185">
              <w:t>作成者</w:t>
            </w:r>
          </w:p>
        </w:tc>
        <w:tc>
          <w:tcPr>
            <w:tcW w:w="5670" w:type="dxa"/>
          </w:tcPr>
          <w:p w14:paraId="70EC74C5" w14:textId="77777777" w:rsidR="002B010A" w:rsidRPr="00EA2185" w:rsidRDefault="00EA2185" w:rsidP="00EA2185">
            <w:pPr>
              <w:pStyle w:val="aa"/>
            </w:pPr>
            <w:r w:rsidRPr="00EA2185">
              <w:t>XXXX XXXX</w:t>
            </w:r>
          </w:p>
        </w:tc>
      </w:tr>
      <w:tr w:rsidR="002B010A" w:rsidRPr="00EA2185" w14:paraId="5CA82220" w14:textId="77777777" w:rsidTr="00EA2185">
        <w:trPr>
          <w:jc w:val="center"/>
        </w:trPr>
        <w:tc>
          <w:tcPr>
            <w:tcW w:w="1271" w:type="dxa"/>
          </w:tcPr>
          <w:p w14:paraId="0F6C6A7D" w14:textId="77777777" w:rsidR="002B010A" w:rsidRPr="00EA2185" w:rsidRDefault="00EA2185" w:rsidP="00EA2185">
            <w:pPr>
              <w:pStyle w:val="aa"/>
            </w:pPr>
            <w:r w:rsidRPr="00EA2185">
              <w:t>承認者</w:t>
            </w:r>
          </w:p>
        </w:tc>
        <w:tc>
          <w:tcPr>
            <w:tcW w:w="5670" w:type="dxa"/>
          </w:tcPr>
          <w:p w14:paraId="4D3DF335" w14:textId="77777777" w:rsidR="002B010A" w:rsidRPr="00EA2185" w:rsidRDefault="00EA2185" w:rsidP="00EA2185">
            <w:pPr>
              <w:pStyle w:val="aa"/>
            </w:pPr>
            <w:r w:rsidRPr="00EA2185">
              <w:t>XXXX XXXX</w:t>
            </w:r>
          </w:p>
        </w:tc>
      </w:tr>
    </w:tbl>
    <w:p w14:paraId="393218B7" w14:textId="77777777" w:rsidR="0069509D" w:rsidRDefault="0069509D" w:rsidP="006D6CD5">
      <w:pPr>
        <w:pStyle w:val="aa"/>
      </w:pPr>
    </w:p>
    <w:p w14:paraId="51EAFE52" w14:textId="77777777" w:rsidR="00DD753E" w:rsidRDefault="00DD753E">
      <w:pPr>
        <w:widowControl/>
        <w:jc w:val="left"/>
        <w:rPr>
          <w:rFonts w:eastAsia="Meiryo UI"/>
        </w:rPr>
      </w:pPr>
      <w:r>
        <w:br w:type="page"/>
      </w:r>
    </w:p>
    <w:p w14:paraId="3F2B6176" w14:textId="77777777" w:rsidR="0029474B" w:rsidRDefault="0029474B" w:rsidP="006D6CD5">
      <w:pPr>
        <w:pStyle w:val="aa"/>
        <w:sectPr w:rsidR="0029474B" w:rsidSect="00FE2C01">
          <w:headerReference w:type="default" r:id="rId8"/>
          <w:footerReference w:type="default" r:id="rId9"/>
          <w:pgSz w:w="16838" w:h="11906" w:orient="landscape" w:code="9"/>
          <w:pgMar w:top="1440" w:right="1077" w:bottom="1440" w:left="1077" w:header="851" w:footer="992" w:gutter="0"/>
          <w:pgNumType w:start="1"/>
          <w:cols w:space="425"/>
          <w:docGrid w:type="lines" w:linePitch="360"/>
        </w:sectPr>
      </w:pPr>
    </w:p>
    <w:tbl>
      <w:tblPr>
        <w:tblStyle w:val="4-3"/>
        <w:tblW w:w="14685" w:type="dxa"/>
        <w:tblLayout w:type="fixed"/>
        <w:tblLook w:val="04A0" w:firstRow="1" w:lastRow="0" w:firstColumn="1" w:lastColumn="0" w:noHBand="0" w:noVBand="1"/>
      </w:tblPr>
      <w:tblGrid>
        <w:gridCol w:w="511"/>
        <w:gridCol w:w="680"/>
        <w:gridCol w:w="1013"/>
        <w:gridCol w:w="1419"/>
        <w:gridCol w:w="11062"/>
      </w:tblGrid>
      <w:tr w:rsidR="000812A7" w:rsidRPr="00EC0D14" w14:paraId="4FF8C22C" w14:textId="77777777" w:rsidTr="009D64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1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E46C541" w14:textId="77777777" w:rsidR="000812A7" w:rsidRPr="00EC0D14" w:rsidRDefault="000812A7" w:rsidP="009D64AE">
            <w:pPr>
              <w:pStyle w:val="aa"/>
              <w:rPr>
                <w:sz w:val="12"/>
                <w:szCs w:val="12"/>
              </w:rPr>
            </w:pPr>
            <w:r w:rsidRPr="00EC0D14">
              <w:rPr>
                <w:sz w:val="12"/>
                <w:szCs w:val="12"/>
              </w:rPr>
              <w:lastRenderedPageBreak/>
              <w:t>No.</w:t>
            </w:r>
          </w:p>
        </w:tc>
        <w:tc>
          <w:tcPr>
            <w:tcW w:w="680" w:type="dxa"/>
          </w:tcPr>
          <w:p w14:paraId="7C0A4333" w14:textId="77777777" w:rsidR="000812A7" w:rsidRPr="00EC0D14" w:rsidRDefault="000812A7" w:rsidP="009D64AE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版</w:t>
            </w:r>
          </w:p>
        </w:tc>
        <w:tc>
          <w:tcPr>
            <w:tcW w:w="1013" w:type="dxa"/>
          </w:tcPr>
          <w:p w14:paraId="30C0EDA5" w14:textId="77777777" w:rsidR="000812A7" w:rsidRPr="00EC0D14" w:rsidRDefault="000812A7" w:rsidP="009D64AE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更新日</w:t>
            </w:r>
          </w:p>
        </w:tc>
        <w:tc>
          <w:tcPr>
            <w:tcW w:w="1418" w:type="dxa"/>
          </w:tcPr>
          <w:p w14:paraId="74699EFE" w14:textId="77777777" w:rsidR="000812A7" w:rsidRPr="00EC0D14" w:rsidRDefault="000812A7" w:rsidP="009D64AE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更新者</w:t>
            </w:r>
          </w:p>
        </w:tc>
        <w:tc>
          <w:tcPr>
            <w:tcW w:w="11057" w:type="dxa"/>
          </w:tcPr>
          <w:p w14:paraId="13055E21" w14:textId="77777777" w:rsidR="000812A7" w:rsidRPr="00EC0D14" w:rsidRDefault="000812A7" w:rsidP="009D64AE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更新内容</w:t>
            </w:r>
          </w:p>
        </w:tc>
      </w:tr>
      <w:tr w:rsidR="000812A7" w:rsidRPr="00EC0D14" w14:paraId="0B386397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53DF5F1" w14:textId="524753BB" w:rsidR="000812A7" w:rsidRPr="00EC0D14" w:rsidRDefault="000812A7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353FE6">
              <w:rPr>
                <w:b w:val="0"/>
                <w:bCs w:val="0"/>
                <w:noProof/>
                <w:sz w:val="12"/>
                <w:szCs w:val="12"/>
                <w:lang w:val="ja-JP"/>
              </w:rPr>
              <w:t>1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0510DDDE" w14:textId="77777777" w:rsidR="000812A7" w:rsidRPr="00EC0D14" w:rsidRDefault="000812A7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1.0</w:t>
            </w:r>
          </w:p>
        </w:tc>
        <w:tc>
          <w:tcPr>
            <w:tcW w:w="1013" w:type="dxa"/>
          </w:tcPr>
          <w:p w14:paraId="731C53C7" w14:textId="77777777" w:rsidR="000812A7" w:rsidRPr="00EC0D14" w:rsidRDefault="000812A7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2</w:t>
            </w:r>
            <w:r w:rsidRPr="00EC0D14">
              <w:rPr>
                <w:sz w:val="12"/>
                <w:szCs w:val="12"/>
                <w:lang w:val="ja-JP"/>
              </w:rPr>
              <w:t>020/10/1</w:t>
            </w:r>
          </w:p>
        </w:tc>
        <w:tc>
          <w:tcPr>
            <w:tcW w:w="1418" w:type="dxa"/>
          </w:tcPr>
          <w:p w14:paraId="20C6FA19" w14:textId="77777777" w:rsidR="000812A7" w:rsidRPr="00EC0D14" w:rsidRDefault="000812A7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山口 慎二</w:t>
            </w:r>
          </w:p>
        </w:tc>
        <w:tc>
          <w:tcPr>
            <w:tcW w:w="11057" w:type="dxa"/>
          </w:tcPr>
          <w:p w14:paraId="0C754DDA" w14:textId="77777777" w:rsidR="000812A7" w:rsidRPr="00EC0D14" w:rsidRDefault="000812A7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初版</w:t>
            </w:r>
          </w:p>
        </w:tc>
      </w:tr>
      <w:tr w:rsidR="000812A7" w:rsidRPr="00EC0D14" w14:paraId="1B895CC3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D513E99" w14:textId="3CD16428" w:rsidR="000812A7" w:rsidRPr="00EC0D14" w:rsidRDefault="000812A7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353FE6">
              <w:rPr>
                <w:b w:val="0"/>
                <w:bCs w:val="0"/>
                <w:noProof/>
                <w:sz w:val="12"/>
                <w:szCs w:val="12"/>
                <w:lang w:val="ja-JP"/>
              </w:rPr>
              <w:t>2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00DB238A" w14:textId="77777777" w:rsidR="000812A7" w:rsidRPr="00EC0D14" w:rsidRDefault="000812A7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71EF2232" w14:textId="77777777" w:rsidR="000812A7" w:rsidRPr="00EC0D14" w:rsidRDefault="000812A7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7DFFD9CA" w14:textId="77777777" w:rsidR="000812A7" w:rsidRPr="00EC0D14" w:rsidRDefault="000812A7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5B5308E7" w14:textId="77777777" w:rsidR="000812A7" w:rsidRPr="00EC0D14" w:rsidRDefault="000812A7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0812A7" w:rsidRPr="00EC0D14" w14:paraId="19E34C38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FB86C51" w14:textId="31899B50" w:rsidR="000812A7" w:rsidRPr="00EC0D14" w:rsidRDefault="000812A7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353FE6">
              <w:rPr>
                <w:b w:val="0"/>
                <w:bCs w:val="0"/>
                <w:noProof/>
                <w:sz w:val="12"/>
                <w:szCs w:val="12"/>
                <w:lang w:val="ja-JP"/>
              </w:rPr>
              <w:t>3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61206A91" w14:textId="77777777" w:rsidR="000812A7" w:rsidRPr="00EC0D14" w:rsidRDefault="000812A7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33A5225B" w14:textId="77777777" w:rsidR="000812A7" w:rsidRPr="00EC0D14" w:rsidRDefault="000812A7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6123C331" w14:textId="77777777" w:rsidR="000812A7" w:rsidRPr="00EC0D14" w:rsidRDefault="000812A7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3404093E" w14:textId="77777777" w:rsidR="000812A7" w:rsidRPr="00EC0D14" w:rsidRDefault="000812A7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0812A7" w:rsidRPr="00EC0D14" w14:paraId="4B6CE63E" w14:textId="77777777" w:rsidTr="009D64AE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FEFB8C4" w14:textId="425958C6" w:rsidR="000812A7" w:rsidRPr="00EC0D14" w:rsidRDefault="000812A7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353FE6">
              <w:rPr>
                <w:b w:val="0"/>
                <w:bCs w:val="0"/>
                <w:noProof/>
                <w:sz w:val="12"/>
                <w:szCs w:val="12"/>
                <w:lang w:val="ja-JP"/>
              </w:rPr>
              <w:t>4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6A90086C" w14:textId="77777777" w:rsidR="000812A7" w:rsidRPr="00EC0D14" w:rsidRDefault="000812A7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32A0138B" w14:textId="77777777" w:rsidR="000812A7" w:rsidRPr="00EC0D14" w:rsidRDefault="000812A7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421A7C16" w14:textId="77777777" w:rsidR="000812A7" w:rsidRPr="00EC0D14" w:rsidRDefault="000812A7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0D172180" w14:textId="77777777" w:rsidR="000812A7" w:rsidRPr="00EC0D14" w:rsidRDefault="000812A7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0812A7" w:rsidRPr="00EC0D14" w14:paraId="1FA52789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BC9C1F3" w14:textId="7FE8DB31" w:rsidR="000812A7" w:rsidRPr="00EC0D14" w:rsidRDefault="000812A7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353FE6">
              <w:rPr>
                <w:b w:val="0"/>
                <w:bCs w:val="0"/>
                <w:noProof/>
                <w:sz w:val="12"/>
                <w:szCs w:val="12"/>
                <w:lang w:val="ja-JP"/>
              </w:rPr>
              <w:t>5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7622508E" w14:textId="77777777" w:rsidR="000812A7" w:rsidRPr="00EC0D14" w:rsidRDefault="000812A7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1D794A27" w14:textId="77777777" w:rsidR="000812A7" w:rsidRPr="00EC0D14" w:rsidRDefault="000812A7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511E89AB" w14:textId="77777777" w:rsidR="000812A7" w:rsidRPr="00EC0D14" w:rsidRDefault="000812A7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1B94343F" w14:textId="77777777" w:rsidR="000812A7" w:rsidRPr="00EC0D14" w:rsidRDefault="000812A7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0812A7" w:rsidRPr="00EC0D14" w14:paraId="4FC88974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DEA73A9" w14:textId="31DEB04D" w:rsidR="000812A7" w:rsidRPr="00EC0D14" w:rsidRDefault="000812A7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353FE6">
              <w:rPr>
                <w:b w:val="0"/>
                <w:bCs w:val="0"/>
                <w:noProof/>
                <w:sz w:val="12"/>
                <w:szCs w:val="12"/>
                <w:lang w:val="ja-JP"/>
              </w:rPr>
              <w:t>6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4663D969" w14:textId="77777777" w:rsidR="000812A7" w:rsidRPr="00EC0D14" w:rsidRDefault="000812A7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7F9861C4" w14:textId="77777777" w:rsidR="000812A7" w:rsidRPr="00EC0D14" w:rsidRDefault="000812A7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13EB8721" w14:textId="77777777" w:rsidR="000812A7" w:rsidRPr="00EC0D14" w:rsidRDefault="000812A7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4DABB842" w14:textId="77777777" w:rsidR="000812A7" w:rsidRPr="00EC0D14" w:rsidRDefault="000812A7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0812A7" w:rsidRPr="00EC0D14" w14:paraId="7D58A03E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B4DF9EF" w14:textId="723CFBD3" w:rsidR="000812A7" w:rsidRPr="00EC0D14" w:rsidRDefault="000812A7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353FE6">
              <w:rPr>
                <w:b w:val="0"/>
                <w:bCs w:val="0"/>
                <w:noProof/>
                <w:sz w:val="12"/>
                <w:szCs w:val="12"/>
                <w:lang w:val="ja-JP"/>
              </w:rPr>
              <w:t>7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597A3B03" w14:textId="77777777" w:rsidR="000812A7" w:rsidRPr="00EC0D14" w:rsidRDefault="000812A7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4136BF3A" w14:textId="77777777" w:rsidR="000812A7" w:rsidRPr="00EC0D14" w:rsidRDefault="000812A7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6C52E571" w14:textId="77777777" w:rsidR="000812A7" w:rsidRPr="00EC0D14" w:rsidRDefault="000812A7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433903EE" w14:textId="77777777" w:rsidR="000812A7" w:rsidRPr="00EC0D14" w:rsidRDefault="000812A7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0812A7" w:rsidRPr="00EC0D14" w14:paraId="0A93009D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C08621C" w14:textId="160FBBFF" w:rsidR="000812A7" w:rsidRPr="00EC0D14" w:rsidRDefault="000812A7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353FE6">
              <w:rPr>
                <w:b w:val="0"/>
                <w:bCs w:val="0"/>
                <w:noProof/>
                <w:sz w:val="12"/>
                <w:szCs w:val="12"/>
                <w:lang w:val="ja-JP"/>
              </w:rPr>
              <w:t>8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78A8A21D" w14:textId="77777777" w:rsidR="000812A7" w:rsidRPr="00EC0D14" w:rsidRDefault="000812A7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7860197C" w14:textId="77777777" w:rsidR="000812A7" w:rsidRPr="00EC0D14" w:rsidRDefault="000812A7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19BE9A11" w14:textId="77777777" w:rsidR="000812A7" w:rsidRPr="00EC0D14" w:rsidRDefault="000812A7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402946EE" w14:textId="77777777" w:rsidR="000812A7" w:rsidRPr="00EC0D14" w:rsidRDefault="000812A7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0812A7" w:rsidRPr="00EC0D14" w14:paraId="2B879F58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48B4CF1" w14:textId="7FE01D43" w:rsidR="000812A7" w:rsidRPr="00EC0D14" w:rsidRDefault="000812A7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353FE6">
              <w:rPr>
                <w:b w:val="0"/>
                <w:bCs w:val="0"/>
                <w:noProof/>
                <w:sz w:val="12"/>
                <w:szCs w:val="12"/>
                <w:lang w:val="ja-JP"/>
              </w:rPr>
              <w:t>9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2F13A573" w14:textId="77777777" w:rsidR="000812A7" w:rsidRPr="00EC0D14" w:rsidRDefault="000812A7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1FBEF5D6" w14:textId="77777777" w:rsidR="000812A7" w:rsidRPr="00EC0D14" w:rsidRDefault="000812A7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7BE9CA09" w14:textId="77777777" w:rsidR="000812A7" w:rsidRPr="00EC0D14" w:rsidRDefault="000812A7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52F8BD6B" w14:textId="77777777" w:rsidR="000812A7" w:rsidRPr="00EC0D14" w:rsidRDefault="000812A7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0812A7" w:rsidRPr="00EC0D14" w14:paraId="225E357D" w14:textId="77777777" w:rsidTr="009D64AE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CF8B4E9" w14:textId="5F89B427" w:rsidR="000812A7" w:rsidRPr="00EC0D14" w:rsidRDefault="000812A7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353FE6">
              <w:rPr>
                <w:b w:val="0"/>
                <w:bCs w:val="0"/>
                <w:noProof/>
                <w:sz w:val="12"/>
                <w:szCs w:val="12"/>
                <w:lang w:val="ja-JP"/>
              </w:rPr>
              <w:t>10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3C40FC20" w14:textId="77777777" w:rsidR="000812A7" w:rsidRPr="00EC0D14" w:rsidRDefault="000812A7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24153B48" w14:textId="77777777" w:rsidR="000812A7" w:rsidRPr="00EC0D14" w:rsidRDefault="000812A7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5D9002F6" w14:textId="77777777" w:rsidR="000812A7" w:rsidRPr="00EC0D14" w:rsidRDefault="000812A7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78CE6DFB" w14:textId="77777777" w:rsidR="000812A7" w:rsidRPr="00EC0D14" w:rsidRDefault="000812A7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0812A7" w:rsidRPr="00EC0D14" w14:paraId="3C1308F8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336C744" w14:textId="322BE68B" w:rsidR="000812A7" w:rsidRPr="00EC0D14" w:rsidRDefault="000812A7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353FE6">
              <w:rPr>
                <w:b w:val="0"/>
                <w:bCs w:val="0"/>
                <w:noProof/>
                <w:sz w:val="12"/>
                <w:szCs w:val="12"/>
                <w:lang w:val="ja-JP"/>
              </w:rPr>
              <w:t>11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378740CA" w14:textId="77777777" w:rsidR="000812A7" w:rsidRPr="00EC0D14" w:rsidRDefault="000812A7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5ACD4AFD" w14:textId="77777777" w:rsidR="000812A7" w:rsidRPr="00EC0D14" w:rsidRDefault="000812A7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10C2C24D" w14:textId="77777777" w:rsidR="000812A7" w:rsidRPr="00EC0D14" w:rsidRDefault="000812A7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1AA4B727" w14:textId="77777777" w:rsidR="000812A7" w:rsidRPr="00EC0D14" w:rsidRDefault="000812A7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0812A7" w:rsidRPr="00EC0D14" w14:paraId="5656C2E3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14BD59B" w14:textId="5C7B2BE8" w:rsidR="000812A7" w:rsidRPr="00EC0D14" w:rsidRDefault="000812A7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353FE6">
              <w:rPr>
                <w:b w:val="0"/>
                <w:bCs w:val="0"/>
                <w:noProof/>
                <w:sz w:val="12"/>
                <w:szCs w:val="12"/>
                <w:lang w:val="ja-JP"/>
              </w:rPr>
              <w:t>12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154E680A" w14:textId="77777777" w:rsidR="000812A7" w:rsidRPr="00EC0D14" w:rsidRDefault="000812A7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7BF9FB1B" w14:textId="77777777" w:rsidR="000812A7" w:rsidRPr="00EC0D14" w:rsidRDefault="000812A7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402332D8" w14:textId="77777777" w:rsidR="000812A7" w:rsidRPr="00EC0D14" w:rsidRDefault="000812A7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21626203" w14:textId="77777777" w:rsidR="000812A7" w:rsidRPr="00EC0D14" w:rsidRDefault="000812A7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0812A7" w:rsidRPr="00EC0D14" w14:paraId="1599EB32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97F6856" w14:textId="2DF4F80C" w:rsidR="000812A7" w:rsidRPr="00EC0D14" w:rsidRDefault="000812A7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353FE6">
              <w:rPr>
                <w:b w:val="0"/>
                <w:bCs w:val="0"/>
                <w:noProof/>
                <w:sz w:val="12"/>
                <w:szCs w:val="12"/>
                <w:lang w:val="ja-JP"/>
              </w:rPr>
              <w:t>13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07D29E56" w14:textId="77777777" w:rsidR="000812A7" w:rsidRPr="00EC0D14" w:rsidRDefault="000812A7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3610FCB8" w14:textId="77777777" w:rsidR="000812A7" w:rsidRPr="00EC0D14" w:rsidRDefault="000812A7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44BBF084" w14:textId="77777777" w:rsidR="000812A7" w:rsidRPr="00EC0D14" w:rsidRDefault="000812A7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7906D157" w14:textId="77777777" w:rsidR="000812A7" w:rsidRPr="00EC0D14" w:rsidRDefault="000812A7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0812A7" w:rsidRPr="00EC0D14" w14:paraId="085EFA86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CE0A8EB" w14:textId="113DA173" w:rsidR="000812A7" w:rsidRPr="00EC0D14" w:rsidRDefault="000812A7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353FE6">
              <w:rPr>
                <w:b w:val="0"/>
                <w:bCs w:val="0"/>
                <w:noProof/>
                <w:sz w:val="12"/>
                <w:szCs w:val="12"/>
                <w:lang w:val="ja-JP"/>
              </w:rPr>
              <w:t>14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61BD0B59" w14:textId="77777777" w:rsidR="000812A7" w:rsidRPr="00EC0D14" w:rsidRDefault="000812A7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2C693637" w14:textId="77777777" w:rsidR="000812A7" w:rsidRPr="00EC0D14" w:rsidRDefault="000812A7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5B51B080" w14:textId="77777777" w:rsidR="000812A7" w:rsidRPr="00EC0D14" w:rsidRDefault="000812A7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67ECF424" w14:textId="77777777" w:rsidR="000812A7" w:rsidRPr="00EC0D14" w:rsidRDefault="000812A7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0812A7" w:rsidRPr="00EC0D14" w14:paraId="301591DA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EBD9A4E" w14:textId="0E439034" w:rsidR="000812A7" w:rsidRPr="00EC0D14" w:rsidRDefault="000812A7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353FE6">
              <w:rPr>
                <w:b w:val="0"/>
                <w:bCs w:val="0"/>
                <w:noProof/>
                <w:sz w:val="12"/>
                <w:szCs w:val="12"/>
                <w:lang w:val="ja-JP"/>
              </w:rPr>
              <w:t>15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0AD581F3" w14:textId="77777777" w:rsidR="000812A7" w:rsidRPr="00EC0D14" w:rsidRDefault="000812A7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3BE6F210" w14:textId="77777777" w:rsidR="000812A7" w:rsidRPr="00EC0D14" w:rsidRDefault="000812A7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25E11ECA" w14:textId="77777777" w:rsidR="000812A7" w:rsidRPr="00EC0D14" w:rsidRDefault="000812A7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4866F018" w14:textId="77777777" w:rsidR="000812A7" w:rsidRPr="00EC0D14" w:rsidRDefault="000812A7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0812A7" w:rsidRPr="00EC0D14" w14:paraId="233BB5C5" w14:textId="77777777" w:rsidTr="009D64AE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6891676" w14:textId="0104392B" w:rsidR="000812A7" w:rsidRPr="00EC0D14" w:rsidRDefault="000812A7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353FE6">
              <w:rPr>
                <w:b w:val="0"/>
                <w:bCs w:val="0"/>
                <w:noProof/>
                <w:sz w:val="12"/>
                <w:szCs w:val="12"/>
                <w:lang w:val="ja-JP"/>
              </w:rPr>
              <w:t>16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142F8489" w14:textId="77777777" w:rsidR="000812A7" w:rsidRPr="00EC0D14" w:rsidRDefault="000812A7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7DFC432C" w14:textId="77777777" w:rsidR="000812A7" w:rsidRPr="00EC0D14" w:rsidRDefault="000812A7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51A9F328" w14:textId="77777777" w:rsidR="000812A7" w:rsidRPr="00EC0D14" w:rsidRDefault="000812A7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7FE22F40" w14:textId="77777777" w:rsidR="000812A7" w:rsidRPr="00EC0D14" w:rsidRDefault="000812A7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0812A7" w:rsidRPr="00EC0D14" w14:paraId="3F72CAB6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4B9026F" w14:textId="3A9AFABD" w:rsidR="000812A7" w:rsidRPr="00EC0D14" w:rsidRDefault="000812A7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353FE6">
              <w:rPr>
                <w:b w:val="0"/>
                <w:bCs w:val="0"/>
                <w:noProof/>
                <w:sz w:val="12"/>
                <w:szCs w:val="12"/>
                <w:lang w:val="ja-JP"/>
              </w:rPr>
              <w:t>17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089F3B30" w14:textId="77777777" w:rsidR="000812A7" w:rsidRPr="00EC0D14" w:rsidRDefault="000812A7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5FAE5243" w14:textId="77777777" w:rsidR="000812A7" w:rsidRPr="00EC0D14" w:rsidRDefault="000812A7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3D96CC86" w14:textId="77777777" w:rsidR="000812A7" w:rsidRPr="00EC0D14" w:rsidRDefault="000812A7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5D311801" w14:textId="77777777" w:rsidR="000812A7" w:rsidRPr="00EC0D14" w:rsidRDefault="000812A7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0812A7" w:rsidRPr="00EC0D14" w14:paraId="77BAAB8C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1D7749F" w14:textId="07B9AEDA" w:rsidR="000812A7" w:rsidRPr="00EC0D14" w:rsidRDefault="000812A7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353FE6">
              <w:rPr>
                <w:b w:val="0"/>
                <w:bCs w:val="0"/>
                <w:noProof/>
                <w:sz w:val="12"/>
                <w:szCs w:val="12"/>
                <w:lang w:val="ja-JP"/>
              </w:rPr>
              <w:t>18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31A1BCB2" w14:textId="77777777" w:rsidR="000812A7" w:rsidRPr="00EC0D14" w:rsidRDefault="000812A7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24D0D6B3" w14:textId="77777777" w:rsidR="000812A7" w:rsidRPr="00EC0D14" w:rsidRDefault="000812A7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7AC9694A" w14:textId="77777777" w:rsidR="000812A7" w:rsidRPr="00EC0D14" w:rsidRDefault="000812A7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1BD93B0A" w14:textId="77777777" w:rsidR="000812A7" w:rsidRPr="00EC0D14" w:rsidRDefault="000812A7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0812A7" w:rsidRPr="00EC0D14" w14:paraId="1D863072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F540D8C" w14:textId="2C34BA6C" w:rsidR="000812A7" w:rsidRPr="00EC0D14" w:rsidRDefault="000812A7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353FE6">
              <w:rPr>
                <w:b w:val="0"/>
                <w:bCs w:val="0"/>
                <w:noProof/>
                <w:sz w:val="12"/>
                <w:szCs w:val="12"/>
                <w:lang w:val="ja-JP"/>
              </w:rPr>
              <w:t>19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66989F14" w14:textId="77777777" w:rsidR="000812A7" w:rsidRPr="00EC0D14" w:rsidRDefault="000812A7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081BBFB3" w14:textId="77777777" w:rsidR="000812A7" w:rsidRPr="00EC0D14" w:rsidRDefault="000812A7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2B95EC0D" w14:textId="77777777" w:rsidR="000812A7" w:rsidRPr="00EC0D14" w:rsidRDefault="000812A7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318D8724" w14:textId="77777777" w:rsidR="000812A7" w:rsidRPr="00EC0D14" w:rsidRDefault="000812A7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0812A7" w:rsidRPr="00EC0D14" w14:paraId="5D86FBAE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FFD3A04" w14:textId="27A23384" w:rsidR="000812A7" w:rsidRPr="00EC0D14" w:rsidRDefault="000812A7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353FE6">
              <w:rPr>
                <w:b w:val="0"/>
                <w:bCs w:val="0"/>
                <w:noProof/>
                <w:sz w:val="12"/>
                <w:szCs w:val="12"/>
                <w:lang w:val="ja-JP"/>
              </w:rPr>
              <w:t>20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70A7728F" w14:textId="77777777" w:rsidR="000812A7" w:rsidRPr="00EC0D14" w:rsidRDefault="000812A7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62E2C03F" w14:textId="77777777" w:rsidR="000812A7" w:rsidRPr="00EC0D14" w:rsidRDefault="000812A7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2FF62B19" w14:textId="77777777" w:rsidR="000812A7" w:rsidRPr="00EC0D14" w:rsidRDefault="000812A7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11E01B60" w14:textId="77777777" w:rsidR="000812A7" w:rsidRPr="00EC0D14" w:rsidRDefault="000812A7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</w:tbl>
    <w:p w14:paraId="1E7218D5" w14:textId="77777777" w:rsidR="001B1570" w:rsidRDefault="00424E44" w:rsidP="001B1570">
      <w:pPr>
        <w:pStyle w:val="aa"/>
      </w:pPr>
      <w:r>
        <w:br w:type="page"/>
      </w:r>
    </w:p>
    <w:p w14:paraId="1A2F55F5" w14:textId="77777777" w:rsidR="001B1570" w:rsidRPr="001B1570" w:rsidRDefault="001B1570" w:rsidP="00447E88">
      <w:pPr>
        <w:pStyle w:val="af1"/>
      </w:pPr>
      <w:r w:rsidRPr="001B1570">
        <w:lastRenderedPageBreak/>
        <w:t>目次</w:t>
      </w:r>
    </w:p>
    <w:p w14:paraId="250162C9" w14:textId="77777777" w:rsidR="001B1570" w:rsidRDefault="001B1570" w:rsidP="001B1570">
      <w:pPr>
        <w:pStyle w:val="aa"/>
      </w:pPr>
    </w:p>
    <w:p w14:paraId="41377723" w14:textId="33D97FE0" w:rsidR="002A67E3" w:rsidRDefault="003C1464">
      <w:pPr>
        <w:pStyle w:val="12"/>
        <w:tabs>
          <w:tab w:val="right" w:leader="dot" w:pos="14674"/>
        </w:tabs>
        <w:rPr>
          <w:rFonts w:asciiTheme="minorHAnsi" w:eastAsiaTheme="minorEastAsia" w:hAnsiTheme="minorHAnsi"/>
          <w:noProof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71254288" w:history="1">
        <w:r w:rsidR="002A67E3" w:rsidRPr="00BF233D">
          <w:rPr>
            <w:rStyle w:val="af2"/>
            <w:noProof/>
          </w:rPr>
          <w:t>命名規則の目的について</w:t>
        </w:r>
        <w:r w:rsidR="002A67E3">
          <w:rPr>
            <w:noProof/>
            <w:webHidden/>
          </w:rPr>
          <w:tab/>
        </w:r>
        <w:r w:rsidR="002A67E3">
          <w:rPr>
            <w:noProof/>
            <w:webHidden/>
          </w:rPr>
          <w:fldChar w:fldCharType="begin"/>
        </w:r>
        <w:r w:rsidR="002A67E3">
          <w:rPr>
            <w:noProof/>
            <w:webHidden/>
          </w:rPr>
          <w:instrText xml:space="preserve"> PAGEREF _Toc71254288 \h </w:instrText>
        </w:r>
        <w:r w:rsidR="002A67E3">
          <w:rPr>
            <w:noProof/>
            <w:webHidden/>
          </w:rPr>
        </w:r>
        <w:r w:rsidR="002A67E3">
          <w:rPr>
            <w:noProof/>
            <w:webHidden/>
          </w:rPr>
          <w:fldChar w:fldCharType="separate"/>
        </w:r>
        <w:r w:rsidR="00353FE6">
          <w:rPr>
            <w:noProof/>
            <w:webHidden/>
          </w:rPr>
          <w:t>3</w:t>
        </w:r>
        <w:r w:rsidR="002A67E3">
          <w:rPr>
            <w:noProof/>
            <w:webHidden/>
          </w:rPr>
          <w:fldChar w:fldCharType="end"/>
        </w:r>
      </w:hyperlink>
    </w:p>
    <w:p w14:paraId="07E24373" w14:textId="65BB03EA" w:rsidR="002A67E3" w:rsidRDefault="002A67E3">
      <w:pPr>
        <w:pStyle w:val="12"/>
        <w:tabs>
          <w:tab w:val="right" w:leader="dot" w:pos="14674"/>
        </w:tabs>
        <w:rPr>
          <w:rFonts w:asciiTheme="minorHAnsi" w:eastAsiaTheme="minorEastAsia" w:hAnsiTheme="minorHAnsi"/>
          <w:noProof/>
          <w:szCs w:val="22"/>
        </w:rPr>
      </w:pPr>
      <w:hyperlink w:anchor="_Toc71254289" w:history="1">
        <w:r w:rsidRPr="00BF233D">
          <w:rPr>
            <w:rStyle w:val="af2"/>
            <w:noProof/>
          </w:rPr>
          <w:t>システム名およびサブシステム名について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_Toc71254289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3FE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E423C11" w14:textId="4715AB3A" w:rsidR="002A67E3" w:rsidRDefault="002A67E3">
      <w:pPr>
        <w:pStyle w:val="12"/>
        <w:tabs>
          <w:tab w:val="right" w:leader="dot" w:pos="14674"/>
        </w:tabs>
        <w:rPr>
          <w:rFonts w:asciiTheme="minorHAnsi" w:eastAsiaTheme="minorEastAsia" w:hAnsiTheme="minorHAnsi"/>
          <w:noProof/>
          <w:szCs w:val="22"/>
        </w:rPr>
      </w:pPr>
      <w:hyperlink w:anchor="_Toc71254290" w:history="1">
        <w:r w:rsidRPr="00BF233D">
          <w:rPr>
            <w:rStyle w:val="af2"/>
            <w:noProof/>
          </w:rPr>
          <w:t>各業務を識別する業務IDについて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_Toc71254290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3FE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E070EE0" w14:textId="0967D9D2" w:rsidR="002A67E3" w:rsidRDefault="002A67E3">
      <w:pPr>
        <w:pStyle w:val="12"/>
        <w:tabs>
          <w:tab w:val="right" w:leader="dot" w:pos="14674"/>
        </w:tabs>
        <w:rPr>
          <w:rFonts w:asciiTheme="minorHAnsi" w:eastAsiaTheme="minorEastAsia" w:hAnsiTheme="minorHAnsi"/>
          <w:noProof/>
          <w:szCs w:val="22"/>
        </w:rPr>
      </w:pPr>
      <w:hyperlink w:anchor="_Toc71254291" w:history="1">
        <w:r w:rsidRPr="00BF233D">
          <w:rPr>
            <w:rStyle w:val="af2"/>
            <w:noProof/>
          </w:rPr>
          <w:t>各機能を識別する機能IDについて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_Toc71254291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3FE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FD271C8" w14:textId="7BF1C0E8" w:rsidR="002A67E3" w:rsidRDefault="002A67E3">
      <w:pPr>
        <w:pStyle w:val="12"/>
        <w:tabs>
          <w:tab w:val="right" w:leader="dot" w:pos="14674"/>
        </w:tabs>
        <w:rPr>
          <w:rFonts w:asciiTheme="minorHAnsi" w:eastAsiaTheme="minorEastAsia" w:hAnsiTheme="minorHAnsi"/>
          <w:noProof/>
          <w:szCs w:val="22"/>
        </w:rPr>
      </w:pPr>
      <w:hyperlink w:anchor="_Toc71254292" w:history="1">
        <w:r w:rsidRPr="00BF233D">
          <w:rPr>
            <w:rStyle w:val="af2"/>
            <w:noProof/>
          </w:rPr>
          <w:t>各処理手順を識別する処理機能IDについて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_Toc71254292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3FE6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763C74C" w14:textId="1FED461B" w:rsidR="002A67E3" w:rsidRDefault="002A67E3">
      <w:pPr>
        <w:pStyle w:val="12"/>
        <w:tabs>
          <w:tab w:val="right" w:leader="dot" w:pos="14674"/>
        </w:tabs>
        <w:rPr>
          <w:rFonts w:asciiTheme="minorHAnsi" w:eastAsiaTheme="minorEastAsia" w:hAnsiTheme="minorHAnsi"/>
          <w:noProof/>
          <w:szCs w:val="22"/>
        </w:rPr>
      </w:pPr>
      <w:hyperlink w:anchor="_Toc71254293" w:history="1">
        <w:r w:rsidRPr="00BF233D">
          <w:rPr>
            <w:rStyle w:val="af2"/>
            <w:noProof/>
          </w:rPr>
          <w:t>各画面を識別する画面IDについて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_Toc71254293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3FE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9E16694" w14:textId="64673C5A" w:rsidR="002A67E3" w:rsidRDefault="002A67E3">
      <w:pPr>
        <w:pStyle w:val="12"/>
        <w:tabs>
          <w:tab w:val="right" w:leader="dot" w:pos="14674"/>
        </w:tabs>
        <w:rPr>
          <w:rFonts w:asciiTheme="minorHAnsi" w:eastAsiaTheme="minorEastAsia" w:hAnsiTheme="minorHAnsi"/>
          <w:noProof/>
          <w:szCs w:val="22"/>
        </w:rPr>
      </w:pPr>
      <w:hyperlink w:anchor="_Toc71254294" w:history="1">
        <w:r w:rsidRPr="00BF233D">
          <w:rPr>
            <w:rStyle w:val="af2"/>
            <w:noProof/>
          </w:rPr>
          <w:t>各機能の項目ラベルIDについて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_Toc71254294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3FE6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7292FE9" w14:textId="32513413" w:rsidR="002A67E3" w:rsidRDefault="002A67E3">
      <w:pPr>
        <w:pStyle w:val="12"/>
        <w:tabs>
          <w:tab w:val="right" w:leader="dot" w:pos="14674"/>
        </w:tabs>
        <w:rPr>
          <w:rFonts w:asciiTheme="minorHAnsi" w:eastAsiaTheme="minorEastAsia" w:hAnsiTheme="minorHAnsi"/>
          <w:noProof/>
          <w:szCs w:val="22"/>
        </w:rPr>
      </w:pPr>
      <w:hyperlink w:anchor="_Toc71254295" w:history="1">
        <w:r w:rsidRPr="00BF233D">
          <w:rPr>
            <w:rStyle w:val="af2"/>
            <w:noProof/>
          </w:rPr>
          <w:t>エラーやワーニングなどのメッセージIDについて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_Toc71254295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3FE6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21F9F96" w14:textId="01B473A3" w:rsidR="002A67E3" w:rsidRDefault="002A67E3">
      <w:pPr>
        <w:pStyle w:val="12"/>
        <w:tabs>
          <w:tab w:val="right" w:leader="dot" w:pos="14674"/>
        </w:tabs>
        <w:rPr>
          <w:rFonts w:asciiTheme="minorHAnsi" w:eastAsiaTheme="minorEastAsia" w:hAnsiTheme="minorHAnsi"/>
          <w:noProof/>
          <w:szCs w:val="22"/>
        </w:rPr>
      </w:pPr>
      <w:hyperlink w:anchor="_Toc71254296" w:history="1">
        <w:r w:rsidRPr="00BF233D">
          <w:rPr>
            <w:rStyle w:val="af2"/>
            <w:noProof/>
          </w:rPr>
          <w:t>各帳票を識別する帳票IDについて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_Toc71254296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3FE6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23A2233" w14:textId="54FF59BC" w:rsidR="002A67E3" w:rsidRDefault="002A67E3">
      <w:pPr>
        <w:pStyle w:val="12"/>
        <w:tabs>
          <w:tab w:val="right" w:leader="dot" w:pos="14674"/>
        </w:tabs>
        <w:rPr>
          <w:rFonts w:asciiTheme="minorHAnsi" w:eastAsiaTheme="minorEastAsia" w:hAnsiTheme="minorHAnsi"/>
          <w:noProof/>
          <w:szCs w:val="22"/>
        </w:rPr>
      </w:pPr>
      <w:hyperlink w:anchor="_Toc71254297" w:history="1">
        <w:r w:rsidRPr="00BF233D">
          <w:rPr>
            <w:rStyle w:val="af2"/>
            <w:noProof/>
          </w:rPr>
          <w:t>各ファイルを識別するファイルIDについて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_Toc71254297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3FE6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B3EB6CD" w14:textId="3AE630A9" w:rsidR="002A67E3" w:rsidRDefault="002A67E3">
      <w:pPr>
        <w:pStyle w:val="12"/>
        <w:tabs>
          <w:tab w:val="right" w:leader="dot" w:pos="14674"/>
        </w:tabs>
        <w:rPr>
          <w:rFonts w:asciiTheme="minorHAnsi" w:eastAsiaTheme="minorEastAsia" w:hAnsiTheme="minorHAnsi"/>
          <w:noProof/>
          <w:szCs w:val="22"/>
        </w:rPr>
      </w:pPr>
      <w:hyperlink w:anchor="_Toc71254298" w:history="1">
        <w:r w:rsidRPr="00BF233D">
          <w:rPr>
            <w:rStyle w:val="af2"/>
            <w:noProof/>
          </w:rPr>
          <w:t>各外部インターフェースを識別する外部インターフェースIDについて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_Toc71254298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3FE6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FF799C3" w14:textId="246EA5B8" w:rsidR="002A67E3" w:rsidRDefault="002A67E3">
      <w:pPr>
        <w:pStyle w:val="12"/>
        <w:tabs>
          <w:tab w:val="right" w:leader="dot" w:pos="14674"/>
        </w:tabs>
        <w:rPr>
          <w:rFonts w:asciiTheme="minorHAnsi" w:eastAsiaTheme="minorEastAsia" w:hAnsiTheme="minorHAnsi"/>
          <w:noProof/>
          <w:szCs w:val="22"/>
        </w:rPr>
      </w:pPr>
      <w:hyperlink w:anchor="_Toc71254299" w:history="1">
        <w:r w:rsidRPr="00BF233D">
          <w:rPr>
            <w:rStyle w:val="af2"/>
            <w:noProof/>
          </w:rPr>
          <w:t>各エンティティを識別するエンティティIDについて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_Toc71254299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3FE6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8D285A9" w14:textId="5B2D9B2C" w:rsidR="002A67E3" w:rsidRDefault="002A67E3">
      <w:pPr>
        <w:pStyle w:val="12"/>
        <w:tabs>
          <w:tab w:val="right" w:leader="dot" w:pos="14674"/>
        </w:tabs>
        <w:rPr>
          <w:rFonts w:asciiTheme="minorHAnsi" w:eastAsiaTheme="minorEastAsia" w:hAnsiTheme="minorHAnsi"/>
          <w:noProof/>
          <w:szCs w:val="22"/>
        </w:rPr>
      </w:pPr>
      <w:hyperlink w:anchor="_Toc71254300" w:history="1">
        <w:r w:rsidRPr="00BF233D">
          <w:rPr>
            <w:rStyle w:val="af2"/>
            <w:noProof/>
          </w:rPr>
          <w:t>各システムメールを識別するメールIDについて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_Toc71254300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3FE6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F5E8A99" w14:textId="3D1A7AFC" w:rsidR="002A67E3" w:rsidRDefault="002A67E3">
      <w:pPr>
        <w:pStyle w:val="12"/>
        <w:tabs>
          <w:tab w:val="right" w:leader="dot" w:pos="14674"/>
        </w:tabs>
        <w:rPr>
          <w:rFonts w:asciiTheme="minorHAnsi" w:eastAsiaTheme="minorEastAsia" w:hAnsiTheme="minorHAnsi"/>
          <w:noProof/>
          <w:szCs w:val="22"/>
        </w:rPr>
      </w:pPr>
      <w:hyperlink w:anchor="_Toc71254301" w:history="1">
        <w:r w:rsidRPr="00BF233D">
          <w:rPr>
            <w:rStyle w:val="af2"/>
            <w:noProof/>
          </w:rPr>
          <w:t>各ワークフローを識別するIDについて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_Toc71254301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3FE6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8F7E022" w14:textId="0D2F690D" w:rsidR="002A67E3" w:rsidRDefault="002A67E3">
      <w:pPr>
        <w:pStyle w:val="12"/>
        <w:tabs>
          <w:tab w:val="right" w:leader="dot" w:pos="14674"/>
        </w:tabs>
        <w:rPr>
          <w:rFonts w:asciiTheme="minorHAnsi" w:eastAsiaTheme="minorEastAsia" w:hAnsiTheme="minorHAnsi"/>
          <w:noProof/>
          <w:szCs w:val="22"/>
        </w:rPr>
      </w:pPr>
      <w:hyperlink w:anchor="_Toc71254302" w:history="1">
        <w:r w:rsidRPr="00BF233D">
          <w:rPr>
            <w:rStyle w:val="af2"/>
            <w:noProof/>
          </w:rPr>
          <w:t>各権限ロールを識別するIDについて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_Toc71254302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3FE6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85E35F1" w14:textId="4FF6DC1C" w:rsidR="002A67E3" w:rsidRDefault="002A67E3">
      <w:pPr>
        <w:pStyle w:val="12"/>
        <w:tabs>
          <w:tab w:val="right" w:leader="dot" w:pos="14674"/>
        </w:tabs>
        <w:rPr>
          <w:rFonts w:asciiTheme="minorHAnsi" w:eastAsiaTheme="minorEastAsia" w:hAnsiTheme="minorHAnsi"/>
          <w:noProof/>
          <w:szCs w:val="22"/>
        </w:rPr>
      </w:pPr>
      <w:hyperlink w:anchor="_Toc71254303" w:history="1">
        <w:r w:rsidRPr="00BF233D">
          <w:rPr>
            <w:rStyle w:val="af2"/>
            <w:noProof/>
          </w:rPr>
          <w:t>各テーブル名とビュー名について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_Toc71254303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3FE6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6148443A" w14:textId="261FD2EF" w:rsidR="002A67E3" w:rsidRDefault="002A67E3">
      <w:pPr>
        <w:pStyle w:val="12"/>
        <w:tabs>
          <w:tab w:val="right" w:leader="dot" w:pos="14674"/>
        </w:tabs>
        <w:rPr>
          <w:rFonts w:asciiTheme="minorHAnsi" w:eastAsiaTheme="minorEastAsia" w:hAnsiTheme="minorHAnsi"/>
          <w:noProof/>
          <w:szCs w:val="22"/>
        </w:rPr>
      </w:pPr>
      <w:hyperlink w:anchor="_Toc71254304" w:history="1">
        <w:r w:rsidRPr="00BF233D">
          <w:rPr>
            <w:rStyle w:val="af2"/>
            <w:noProof/>
          </w:rPr>
          <w:t>各テーブル項目名とビュー項目名について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_Toc71254304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3FE6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2C6E5191" w14:textId="4F133B12" w:rsidR="002A67E3" w:rsidRDefault="002A67E3">
      <w:pPr>
        <w:pStyle w:val="12"/>
        <w:tabs>
          <w:tab w:val="right" w:leader="dot" w:pos="14674"/>
        </w:tabs>
        <w:rPr>
          <w:rFonts w:asciiTheme="minorHAnsi" w:eastAsiaTheme="minorEastAsia" w:hAnsiTheme="minorHAnsi"/>
          <w:noProof/>
          <w:szCs w:val="22"/>
        </w:rPr>
      </w:pPr>
      <w:hyperlink w:anchor="_Toc71254305" w:history="1">
        <w:r w:rsidRPr="00BF233D">
          <w:rPr>
            <w:rStyle w:val="af2"/>
            <w:noProof/>
          </w:rPr>
          <w:t>画面仕様書における項目名について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_Toc71254305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3FE6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1F3C021E" w14:textId="77777777" w:rsidR="00550CC3" w:rsidRPr="003A02B2" w:rsidRDefault="003C1464" w:rsidP="009F491C">
      <w:pPr>
        <w:pStyle w:val="aa"/>
      </w:pPr>
      <w:r>
        <w:fldChar w:fldCharType="end"/>
      </w:r>
    </w:p>
    <w:p w14:paraId="5C29F597" w14:textId="77777777" w:rsidR="00550CC3" w:rsidRDefault="00522A8C" w:rsidP="00976698">
      <w:pPr>
        <w:pStyle w:val="1"/>
      </w:pPr>
      <w:bookmarkStart w:id="0" w:name="_Toc71254288"/>
      <w:r>
        <w:rPr>
          <w:rFonts w:hint="eastAsia"/>
        </w:rPr>
        <w:lastRenderedPageBreak/>
        <w:t>命名規則の目的</w:t>
      </w:r>
      <w:r w:rsidR="00286F49">
        <w:rPr>
          <w:rFonts w:hint="eastAsia"/>
        </w:rPr>
        <w:t>について</w:t>
      </w:r>
      <w:bookmarkEnd w:id="0"/>
    </w:p>
    <w:p w14:paraId="50BF80A4" w14:textId="77777777" w:rsidR="00180ED1" w:rsidRDefault="00180ED1" w:rsidP="00522A8C">
      <w:pPr>
        <w:pStyle w:val="aa"/>
      </w:pPr>
    </w:p>
    <w:p w14:paraId="5DB6E4CD" w14:textId="77777777" w:rsidR="004A10EE" w:rsidRDefault="00522A8C" w:rsidP="00522A8C">
      <w:pPr>
        <w:pStyle w:val="aa"/>
      </w:pPr>
      <w:r>
        <w:rPr>
          <w:rFonts w:hint="eastAsia"/>
        </w:rPr>
        <w:t>命名規則を設ける</w:t>
      </w:r>
      <w:r w:rsidR="00337171">
        <w:rPr>
          <w:rFonts w:hint="eastAsia"/>
        </w:rPr>
        <w:t>目的は</w:t>
      </w:r>
      <w:r w:rsidR="003159EF">
        <w:rPr>
          <w:rFonts w:hint="eastAsia"/>
        </w:rPr>
        <w:t>、</w:t>
      </w:r>
      <w:r w:rsidR="00EC0B57">
        <w:rPr>
          <w:rFonts w:hint="eastAsia"/>
        </w:rPr>
        <w:t>当該プロジェクト</w:t>
      </w:r>
      <w:r w:rsidR="005C7753">
        <w:rPr>
          <w:rFonts w:hint="eastAsia"/>
        </w:rPr>
        <w:t>で扱う</w:t>
      </w:r>
      <w:r w:rsidR="00EC58E8">
        <w:rPr>
          <w:rFonts w:hint="eastAsia"/>
        </w:rPr>
        <w:t>各種項目名称</w:t>
      </w:r>
      <w:r w:rsidR="007067DD">
        <w:rPr>
          <w:rFonts w:hint="eastAsia"/>
        </w:rPr>
        <w:t>に一定のルールを設けることで</w:t>
      </w:r>
      <w:r w:rsidR="004A10EE">
        <w:rPr>
          <w:rFonts w:hint="eastAsia"/>
        </w:rPr>
        <w:t>各種設計書の可読性を良く</w:t>
      </w:r>
      <w:r w:rsidR="00B964ED">
        <w:rPr>
          <w:rFonts w:hint="eastAsia"/>
        </w:rPr>
        <w:t>することにあ</w:t>
      </w:r>
      <w:r w:rsidR="003A6935">
        <w:rPr>
          <w:rFonts w:hint="eastAsia"/>
        </w:rPr>
        <w:t>ります</w:t>
      </w:r>
      <w:r w:rsidR="00B964ED">
        <w:rPr>
          <w:rFonts w:hint="eastAsia"/>
        </w:rPr>
        <w:t>。</w:t>
      </w:r>
    </w:p>
    <w:p w14:paraId="4C74626A" w14:textId="77777777" w:rsidR="00DC2186" w:rsidRDefault="00DC2186" w:rsidP="00522A8C">
      <w:pPr>
        <w:pStyle w:val="aa"/>
      </w:pPr>
    </w:p>
    <w:p w14:paraId="27F06376" w14:textId="77777777" w:rsidR="0036710A" w:rsidRDefault="008E7B27" w:rsidP="00522A8C">
      <w:pPr>
        <w:pStyle w:val="aa"/>
      </w:pPr>
      <w:r>
        <w:rPr>
          <w:rFonts w:hint="eastAsia"/>
        </w:rPr>
        <w:t>例えば、</w:t>
      </w:r>
      <w:r w:rsidR="0020386D">
        <w:rPr>
          <w:rFonts w:hint="eastAsia"/>
        </w:rPr>
        <w:t>システム</w:t>
      </w:r>
      <w:r w:rsidR="00B54F66">
        <w:rPr>
          <w:rFonts w:hint="eastAsia"/>
        </w:rPr>
        <w:t>ID、機能ID、画面ID、帳票IDといったものを定めることで</w:t>
      </w:r>
      <w:r w:rsidR="00E56B9E">
        <w:rPr>
          <w:rFonts w:hint="eastAsia"/>
        </w:rPr>
        <w:t>、</w:t>
      </w:r>
      <w:r w:rsidR="00B54F66">
        <w:rPr>
          <w:rFonts w:hint="eastAsia"/>
        </w:rPr>
        <w:t>ど</w:t>
      </w:r>
      <w:r w:rsidR="009127DF">
        <w:rPr>
          <w:rFonts w:hint="eastAsia"/>
        </w:rPr>
        <w:t>の機能が</w:t>
      </w:r>
      <w:r w:rsidR="00B54F66">
        <w:rPr>
          <w:rFonts w:hint="eastAsia"/>
        </w:rPr>
        <w:t>どの</w:t>
      </w:r>
      <w:r w:rsidR="00CE0618">
        <w:rPr>
          <w:rFonts w:hint="eastAsia"/>
        </w:rPr>
        <w:t>システム</w:t>
      </w:r>
      <w:r w:rsidR="00B54F66">
        <w:rPr>
          <w:rFonts w:hint="eastAsia"/>
        </w:rPr>
        <w:t>に関わる機能であるかを判別できるようにし</w:t>
      </w:r>
      <w:r w:rsidR="0036710A">
        <w:rPr>
          <w:rFonts w:hint="eastAsia"/>
        </w:rPr>
        <w:t>ます。</w:t>
      </w:r>
    </w:p>
    <w:p w14:paraId="4C246F5F" w14:textId="77777777" w:rsidR="0057536C" w:rsidRPr="00DC3766" w:rsidRDefault="0057536C" w:rsidP="0057536C">
      <w:pPr>
        <w:pStyle w:val="aa"/>
      </w:pPr>
      <w:r>
        <w:rPr>
          <w:rFonts w:hint="eastAsia"/>
        </w:rPr>
        <w:t>このような工夫をしておくことで、設計書を参照する際に各IDがインデックスとなって該当機能の記述を探しやすくなり</w:t>
      </w:r>
      <w:r w:rsidR="009E40B5">
        <w:rPr>
          <w:rFonts w:hint="eastAsia"/>
        </w:rPr>
        <w:t>ます。</w:t>
      </w:r>
    </w:p>
    <w:p w14:paraId="2CD1709F" w14:textId="77777777" w:rsidR="00F10397" w:rsidRDefault="00F10397" w:rsidP="00522A8C">
      <w:pPr>
        <w:pStyle w:val="aa"/>
      </w:pPr>
    </w:p>
    <w:p w14:paraId="79DA46D2" w14:textId="77777777" w:rsidR="000F3DEE" w:rsidRDefault="008F115B" w:rsidP="00522A8C">
      <w:pPr>
        <w:pStyle w:val="aa"/>
      </w:pPr>
      <w:r>
        <w:rPr>
          <w:rFonts w:hint="eastAsia"/>
        </w:rPr>
        <w:t>社員コードの採番ルール</w:t>
      </w:r>
      <w:r w:rsidR="00C81A58">
        <w:rPr>
          <w:rFonts w:hint="eastAsia"/>
        </w:rPr>
        <w:t>等</w:t>
      </w:r>
      <w:r>
        <w:rPr>
          <w:rFonts w:hint="eastAsia"/>
        </w:rPr>
        <w:t>については命名規則ではなく、ビジネスルール</w:t>
      </w:r>
      <w:r w:rsidR="00C81A58">
        <w:rPr>
          <w:rFonts w:hint="eastAsia"/>
        </w:rPr>
        <w:t>やアプリケーション仕様</w:t>
      </w:r>
      <w:r>
        <w:rPr>
          <w:rFonts w:hint="eastAsia"/>
        </w:rPr>
        <w:t>として定義します。</w:t>
      </w:r>
    </w:p>
    <w:p w14:paraId="45DBD5EF" w14:textId="77777777" w:rsidR="008F115B" w:rsidRDefault="00FD3541" w:rsidP="00522A8C">
      <w:pPr>
        <w:pStyle w:val="aa"/>
      </w:pPr>
      <w:r>
        <w:rPr>
          <w:rFonts w:hint="eastAsia"/>
        </w:rPr>
        <w:t>ここではあくまでも設計を進める上で必要なドキュメントやテーブル設計における名称のルールを定義します。</w:t>
      </w:r>
    </w:p>
    <w:p w14:paraId="1DAAFE2E" w14:textId="77777777" w:rsidR="00744727" w:rsidRPr="00522A8C" w:rsidRDefault="00744727" w:rsidP="00702804">
      <w:pPr>
        <w:pStyle w:val="aa"/>
      </w:pPr>
    </w:p>
    <w:p w14:paraId="43E5E1B5" w14:textId="77777777" w:rsidR="00522A8C" w:rsidRDefault="00522A8C" w:rsidP="00522A8C">
      <w:pPr>
        <w:pStyle w:val="1"/>
      </w:pPr>
      <w:bookmarkStart w:id="1" w:name="_Toc71254289"/>
      <w:r>
        <w:rPr>
          <w:rFonts w:hint="eastAsia"/>
        </w:rPr>
        <w:lastRenderedPageBreak/>
        <w:t>システム名およびサブシステム名について</w:t>
      </w:r>
      <w:bookmarkEnd w:id="1"/>
    </w:p>
    <w:p w14:paraId="6510C307" w14:textId="77777777" w:rsidR="00180ED1" w:rsidRPr="00522A8C" w:rsidRDefault="00180ED1" w:rsidP="00180ED1"/>
    <w:p w14:paraId="4F16E16C" w14:textId="77777777" w:rsidR="00113C85" w:rsidRDefault="00206785" w:rsidP="003F25F6">
      <w:pPr>
        <w:pStyle w:val="aa"/>
      </w:pPr>
      <w:r>
        <w:rPr>
          <w:rFonts w:hint="eastAsia"/>
        </w:rPr>
        <w:t>当該システムのシステム名称</w:t>
      </w:r>
      <w:r w:rsidR="002D6718">
        <w:rPr>
          <w:rFonts w:hint="eastAsia"/>
        </w:rPr>
        <w:t>、サブシステム名称は以下のとおり定義</w:t>
      </w:r>
      <w:r w:rsidR="009709C3">
        <w:rPr>
          <w:rFonts w:hint="eastAsia"/>
        </w:rPr>
        <w:t>します</w:t>
      </w:r>
      <w:r w:rsidR="002D6718">
        <w:rPr>
          <w:rFonts w:hint="eastAsia"/>
        </w:rPr>
        <w:t>。</w:t>
      </w:r>
    </w:p>
    <w:p w14:paraId="3BD2CC11" w14:textId="77777777" w:rsidR="002D6718" w:rsidRPr="006908F9" w:rsidRDefault="002D6718" w:rsidP="003F25F6">
      <w:pPr>
        <w:pStyle w:val="aa"/>
      </w:pPr>
    </w:p>
    <w:p w14:paraId="20EB8E3B" w14:textId="77777777" w:rsidR="002D6718" w:rsidRPr="00AF3FD6" w:rsidRDefault="00AF3FD6" w:rsidP="003F25F6">
      <w:pPr>
        <w:pStyle w:val="aa"/>
        <w:rPr>
          <w:b/>
          <w:bCs/>
        </w:rPr>
      </w:pPr>
      <w:r w:rsidRPr="00AF3FD6">
        <w:rPr>
          <w:rFonts w:hint="eastAsia"/>
          <w:b/>
          <w:bCs/>
        </w:rPr>
        <w:t>システム名</w:t>
      </w:r>
    </w:p>
    <w:tbl>
      <w:tblPr>
        <w:tblStyle w:val="3-3"/>
        <w:tblW w:w="0" w:type="auto"/>
        <w:tblLook w:val="04A0" w:firstRow="1" w:lastRow="0" w:firstColumn="1" w:lastColumn="0" w:noHBand="0" w:noVBand="1"/>
      </w:tblPr>
      <w:tblGrid>
        <w:gridCol w:w="7337"/>
        <w:gridCol w:w="7337"/>
      </w:tblGrid>
      <w:tr w:rsidR="00F5653D" w14:paraId="6B3CF6BA" w14:textId="77777777" w:rsidTr="00482F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337" w:type="dxa"/>
          </w:tcPr>
          <w:p w14:paraId="07BC300C" w14:textId="77777777" w:rsidR="00F5653D" w:rsidRDefault="00955B9A" w:rsidP="003F25F6">
            <w:pPr>
              <w:pStyle w:val="aa"/>
            </w:pPr>
            <w:r>
              <w:rPr>
                <w:rFonts w:hint="eastAsia"/>
              </w:rPr>
              <w:t>システム名称</w:t>
            </w:r>
          </w:p>
        </w:tc>
        <w:tc>
          <w:tcPr>
            <w:tcW w:w="7337" w:type="dxa"/>
          </w:tcPr>
          <w:p w14:paraId="598C0231" w14:textId="77777777" w:rsidR="00F5653D" w:rsidRDefault="00B429C7" w:rsidP="003F25F6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説明</w:t>
            </w:r>
          </w:p>
        </w:tc>
      </w:tr>
      <w:tr w:rsidR="00F5653D" w14:paraId="56C6138E" w14:textId="77777777" w:rsidTr="00482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7" w:type="dxa"/>
          </w:tcPr>
          <w:p w14:paraId="1CD2311D" w14:textId="77777777" w:rsidR="00F5653D" w:rsidRDefault="00883B6F" w:rsidP="003F25F6">
            <w:pPr>
              <w:pStyle w:val="aa"/>
            </w:pPr>
            <w:r>
              <w:rPr>
                <w:rFonts w:hint="eastAsia"/>
              </w:rPr>
              <w:t>〇〇システム</w:t>
            </w:r>
          </w:p>
        </w:tc>
        <w:tc>
          <w:tcPr>
            <w:tcW w:w="7337" w:type="dxa"/>
          </w:tcPr>
          <w:p w14:paraId="46B2DC9B" w14:textId="77777777" w:rsidR="00F5653D" w:rsidRDefault="00C64E57" w:rsidP="003F25F6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※ 当該システムの簡易説明を記載</w:t>
            </w:r>
          </w:p>
        </w:tc>
      </w:tr>
    </w:tbl>
    <w:p w14:paraId="07E901FC" w14:textId="77777777" w:rsidR="00E0541A" w:rsidRDefault="00E0541A" w:rsidP="003F25F6">
      <w:pPr>
        <w:pStyle w:val="aa"/>
      </w:pPr>
    </w:p>
    <w:p w14:paraId="10FDDA65" w14:textId="77777777" w:rsidR="001921CE" w:rsidRPr="00AF3FD6" w:rsidRDefault="00AF3FD6" w:rsidP="003F25F6">
      <w:pPr>
        <w:pStyle w:val="aa"/>
        <w:rPr>
          <w:b/>
          <w:bCs/>
        </w:rPr>
      </w:pPr>
      <w:r w:rsidRPr="00AF3FD6">
        <w:rPr>
          <w:rFonts w:hint="eastAsia"/>
          <w:b/>
          <w:bCs/>
        </w:rPr>
        <w:t>サブシステム</w:t>
      </w:r>
      <w:r w:rsidR="00DC1BDF">
        <w:rPr>
          <w:rFonts w:hint="eastAsia"/>
          <w:b/>
          <w:bCs/>
        </w:rPr>
        <w:t>名</w:t>
      </w:r>
    </w:p>
    <w:tbl>
      <w:tblPr>
        <w:tblStyle w:val="3-3"/>
        <w:tblW w:w="14588" w:type="dxa"/>
        <w:tblLook w:val="04A0" w:firstRow="1" w:lastRow="0" w:firstColumn="1" w:lastColumn="0" w:noHBand="0" w:noVBand="1"/>
      </w:tblPr>
      <w:tblGrid>
        <w:gridCol w:w="2268"/>
        <w:gridCol w:w="5098"/>
        <w:gridCol w:w="7222"/>
      </w:tblGrid>
      <w:tr w:rsidR="00436948" w14:paraId="670A13C6" w14:textId="77777777" w:rsidTr="00482F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8" w:type="dxa"/>
          </w:tcPr>
          <w:p w14:paraId="75B010DB" w14:textId="77777777" w:rsidR="00436948" w:rsidRDefault="00BC630B" w:rsidP="00D11922">
            <w:pPr>
              <w:pStyle w:val="aa"/>
            </w:pPr>
            <w:r>
              <w:rPr>
                <w:rFonts w:hint="eastAsia"/>
              </w:rPr>
              <w:t>システム</w:t>
            </w:r>
            <w:r w:rsidR="00436948">
              <w:rPr>
                <w:rFonts w:hint="eastAsia"/>
              </w:rPr>
              <w:t>ID</w:t>
            </w:r>
          </w:p>
        </w:tc>
        <w:tc>
          <w:tcPr>
            <w:tcW w:w="5098" w:type="dxa"/>
          </w:tcPr>
          <w:p w14:paraId="7E839C4A" w14:textId="77777777" w:rsidR="00436948" w:rsidRDefault="00436948" w:rsidP="00D11922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7222" w:type="dxa"/>
          </w:tcPr>
          <w:p w14:paraId="1A0FB11B" w14:textId="77777777" w:rsidR="00436948" w:rsidRDefault="00436948" w:rsidP="00D11922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説明</w:t>
            </w:r>
          </w:p>
        </w:tc>
      </w:tr>
      <w:tr w:rsidR="00436948" w14:paraId="66EDD631" w14:textId="77777777" w:rsidTr="00482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8A59143" w14:textId="77777777" w:rsidR="00436948" w:rsidRDefault="00436948" w:rsidP="00D11922">
            <w:pPr>
              <w:pStyle w:val="aa"/>
            </w:pPr>
            <w:r>
              <w:rPr>
                <w:rFonts w:hint="eastAsia"/>
              </w:rPr>
              <w:t>A</w:t>
            </w:r>
          </w:p>
        </w:tc>
        <w:tc>
          <w:tcPr>
            <w:tcW w:w="5098" w:type="dxa"/>
          </w:tcPr>
          <w:p w14:paraId="52C27441" w14:textId="77777777" w:rsidR="00436948" w:rsidRDefault="00436948" w:rsidP="00D1192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〇〇</w:t>
            </w:r>
            <w:r w:rsidR="00910197">
              <w:rPr>
                <w:rFonts w:hint="eastAsia"/>
              </w:rPr>
              <w:t>システム</w:t>
            </w:r>
          </w:p>
        </w:tc>
        <w:tc>
          <w:tcPr>
            <w:tcW w:w="7222" w:type="dxa"/>
          </w:tcPr>
          <w:p w14:paraId="08F2D54E" w14:textId="77777777" w:rsidR="00436948" w:rsidRDefault="00436948" w:rsidP="00D1192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※ 簡易的な説明を記述します。</w:t>
            </w:r>
          </w:p>
        </w:tc>
      </w:tr>
      <w:tr w:rsidR="00436948" w14:paraId="5664DA1E" w14:textId="77777777" w:rsidTr="00482F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D3F133B" w14:textId="77777777" w:rsidR="00436948" w:rsidRDefault="00436948" w:rsidP="00D11922">
            <w:pPr>
              <w:pStyle w:val="aa"/>
            </w:pPr>
            <w:r>
              <w:rPr>
                <w:rFonts w:hint="eastAsia"/>
              </w:rPr>
              <w:t>B</w:t>
            </w:r>
          </w:p>
        </w:tc>
        <w:tc>
          <w:tcPr>
            <w:tcW w:w="5098" w:type="dxa"/>
          </w:tcPr>
          <w:p w14:paraId="07D19AD3" w14:textId="77777777" w:rsidR="00436948" w:rsidRDefault="00910197" w:rsidP="00D1192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購買発注</w:t>
            </w:r>
          </w:p>
        </w:tc>
        <w:tc>
          <w:tcPr>
            <w:tcW w:w="7222" w:type="dxa"/>
          </w:tcPr>
          <w:p w14:paraId="0F2D42B5" w14:textId="77777777" w:rsidR="00436948" w:rsidRDefault="00436948" w:rsidP="00D1192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社内で利用する消耗品等の発注業務</w:t>
            </w:r>
            <w:r w:rsidR="003C1FA1">
              <w:rPr>
                <w:rFonts w:hint="eastAsia"/>
              </w:rPr>
              <w:t>を行うためのシステム</w:t>
            </w:r>
          </w:p>
        </w:tc>
      </w:tr>
      <w:tr w:rsidR="00436948" w14:paraId="78262C47" w14:textId="77777777" w:rsidTr="00482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6108BDC" w14:textId="77777777" w:rsidR="00436948" w:rsidRDefault="00436948" w:rsidP="00D11922">
            <w:pPr>
              <w:pStyle w:val="aa"/>
            </w:pPr>
            <w:r>
              <w:rPr>
                <w:rFonts w:hint="eastAsia"/>
              </w:rPr>
              <w:t>C</w:t>
            </w:r>
          </w:p>
        </w:tc>
        <w:tc>
          <w:tcPr>
            <w:tcW w:w="5098" w:type="dxa"/>
          </w:tcPr>
          <w:p w14:paraId="73D26464" w14:textId="77777777" w:rsidR="00436948" w:rsidRDefault="00910197" w:rsidP="00D1192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請求書管理</w:t>
            </w:r>
          </w:p>
        </w:tc>
        <w:tc>
          <w:tcPr>
            <w:tcW w:w="7222" w:type="dxa"/>
          </w:tcPr>
          <w:p w14:paraId="696238B3" w14:textId="77777777" w:rsidR="00436948" w:rsidRDefault="003C1FA1" w:rsidP="00D1192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各種請求書の発行業務を行うためのシステム</w:t>
            </w:r>
          </w:p>
        </w:tc>
      </w:tr>
      <w:tr w:rsidR="00436948" w14:paraId="7C90FDE6" w14:textId="77777777" w:rsidTr="00482F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B7D864B" w14:textId="77777777" w:rsidR="00436948" w:rsidRDefault="00436948" w:rsidP="00D11922">
            <w:pPr>
              <w:pStyle w:val="aa"/>
            </w:pPr>
            <w:r>
              <w:rPr>
                <w:rFonts w:hint="eastAsia"/>
              </w:rPr>
              <w:t>D</w:t>
            </w:r>
          </w:p>
        </w:tc>
        <w:tc>
          <w:tcPr>
            <w:tcW w:w="5098" w:type="dxa"/>
          </w:tcPr>
          <w:p w14:paraId="4995D7AB" w14:textId="77777777" w:rsidR="00436948" w:rsidRDefault="00436948" w:rsidP="00D1192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22" w:type="dxa"/>
          </w:tcPr>
          <w:p w14:paraId="147F8EAB" w14:textId="77777777" w:rsidR="00436948" w:rsidRDefault="00436948" w:rsidP="00D1192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36948" w14:paraId="6AC9FA7F" w14:textId="77777777" w:rsidTr="00482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1696134" w14:textId="77777777" w:rsidR="00436948" w:rsidRDefault="00436948" w:rsidP="00D11922">
            <w:pPr>
              <w:pStyle w:val="aa"/>
            </w:pPr>
            <w:r>
              <w:rPr>
                <w:rFonts w:hint="eastAsia"/>
              </w:rPr>
              <w:t>E</w:t>
            </w:r>
          </w:p>
        </w:tc>
        <w:tc>
          <w:tcPr>
            <w:tcW w:w="5098" w:type="dxa"/>
          </w:tcPr>
          <w:p w14:paraId="22C30373" w14:textId="77777777" w:rsidR="00436948" w:rsidRDefault="00436948" w:rsidP="00D1192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22" w:type="dxa"/>
          </w:tcPr>
          <w:p w14:paraId="2E681A69" w14:textId="77777777" w:rsidR="00436948" w:rsidRDefault="00436948" w:rsidP="00D1192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36948" w14:paraId="69709CCB" w14:textId="77777777" w:rsidTr="00482F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19BB77F" w14:textId="77777777" w:rsidR="00436948" w:rsidRDefault="00436948" w:rsidP="00D11922">
            <w:pPr>
              <w:pStyle w:val="aa"/>
            </w:pPr>
            <w:r>
              <w:rPr>
                <w:rFonts w:hint="eastAsia"/>
              </w:rPr>
              <w:t>F</w:t>
            </w:r>
          </w:p>
        </w:tc>
        <w:tc>
          <w:tcPr>
            <w:tcW w:w="5098" w:type="dxa"/>
          </w:tcPr>
          <w:p w14:paraId="2DDB6991" w14:textId="77777777" w:rsidR="00436948" w:rsidRDefault="00436948" w:rsidP="00D1192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22" w:type="dxa"/>
          </w:tcPr>
          <w:p w14:paraId="556D9EC4" w14:textId="77777777" w:rsidR="00436948" w:rsidRDefault="00436948" w:rsidP="00D1192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36948" w14:paraId="2D4A569C" w14:textId="77777777" w:rsidTr="00482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03BFE8D" w14:textId="77777777" w:rsidR="00436948" w:rsidRDefault="00436948" w:rsidP="00D11922">
            <w:pPr>
              <w:pStyle w:val="aa"/>
            </w:pPr>
            <w:r>
              <w:rPr>
                <w:rFonts w:hint="eastAsia"/>
              </w:rPr>
              <w:t>G</w:t>
            </w:r>
          </w:p>
        </w:tc>
        <w:tc>
          <w:tcPr>
            <w:tcW w:w="5098" w:type="dxa"/>
          </w:tcPr>
          <w:p w14:paraId="38A122CB" w14:textId="77777777" w:rsidR="00436948" w:rsidRDefault="00436948" w:rsidP="00D1192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22" w:type="dxa"/>
          </w:tcPr>
          <w:p w14:paraId="18C088BC" w14:textId="77777777" w:rsidR="00436948" w:rsidRDefault="00436948" w:rsidP="00D1192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36948" w14:paraId="09002490" w14:textId="77777777" w:rsidTr="00482F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7E96EFF" w14:textId="77777777" w:rsidR="00436948" w:rsidRDefault="00436948" w:rsidP="00D11922">
            <w:pPr>
              <w:pStyle w:val="aa"/>
            </w:pPr>
          </w:p>
        </w:tc>
        <w:tc>
          <w:tcPr>
            <w:tcW w:w="5098" w:type="dxa"/>
          </w:tcPr>
          <w:p w14:paraId="7153FBAF" w14:textId="77777777" w:rsidR="00436948" w:rsidRDefault="00436948" w:rsidP="00D1192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22" w:type="dxa"/>
          </w:tcPr>
          <w:p w14:paraId="3DEB5A9E" w14:textId="77777777" w:rsidR="00436948" w:rsidRDefault="00436948" w:rsidP="00D1192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5874E86" w14:textId="77777777" w:rsidR="00C7073C" w:rsidRDefault="00C7073C" w:rsidP="003F25F6">
      <w:pPr>
        <w:pStyle w:val="aa"/>
      </w:pPr>
    </w:p>
    <w:p w14:paraId="12DC5CF3" w14:textId="77777777" w:rsidR="00454FB4" w:rsidRDefault="00454FB4" w:rsidP="003F25F6">
      <w:pPr>
        <w:pStyle w:val="aa"/>
      </w:pPr>
      <w:r>
        <w:rPr>
          <w:rFonts w:hint="eastAsia"/>
        </w:rPr>
        <w:t>※ 特にサブシステムが無い場合は</w:t>
      </w:r>
      <w:r w:rsidR="00541B1D">
        <w:rPr>
          <w:rFonts w:hint="eastAsia"/>
        </w:rPr>
        <w:t>システム名に対しシステムIDを採番します。</w:t>
      </w:r>
    </w:p>
    <w:p w14:paraId="2AE689D4" w14:textId="77777777" w:rsidR="00C7073C" w:rsidRDefault="00C7073C" w:rsidP="00C7073C">
      <w:pPr>
        <w:pStyle w:val="1"/>
      </w:pPr>
      <w:bookmarkStart w:id="2" w:name="_Toc71254290"/>
      <w:r>
        <w:rPr>
          <w:rFonts w:hint="eastAsia"/>
        </w:rPr>
        <w:lastRenderedPageBreak/>
        <w:t>各業務を識別する業務</w:t>
      </w:r>
      <w:r>
        <w:rPr>
          <w:rFonts w:hint="eastAsia"/>
        </w:rPr>
        <w:t>ID</w:t>
      </w:r>
      <w:r>
        <w:rPr>
          <w:rFonts w:hint="eastAsia"/>
        </w:rPr>
        <w:t>について</w:t>
      </w:r>
      <w:bookmarkEnd w:id="2"/>
    </w:p>
    <w:p w14:paraId="694262A7" w14:textId="77777777" w:rsidR="00C7073C" w:rsidRDefault="00C7073C" w:rsidP="003F25F6">
      <w:pPr>
        <w:pStyle w:val="aa"/>
      </w:pPr>
    </w:p>
    <w:p w14:paraId="32CF9C4D" w14:textId="77777777" w:rsidR="00C7073C" w:rsidRDefault="00C7073C" w:rsidP="00C7073C">
      <w:pPr>
        <w:pStyle w:val="aa"/>
      </w:pPr>
      <w:r>
        <w:rPr>
          <w:rFonts w:hint="eastAsia"/>
        </w:rPr>
        <w:t>当該システムに登場する各種業務について、識別するIDを以下のとおり定義</w:t>
      </w:r>
      <w:r w:rsidR="002B41E3">
        <w:rPr>
          <w:rFonts w:hint="eastAsia"/>
        </w:rPr>
        <w:t>します</w:t>
      </w:r>
      <w:r>
        <w:rPr>
          <w:rFonts w:hint="eastAsia"/>
        </w:rPr>
        <w:t>。</w:t>
      </w:r>
    </w:p>
    <w:p w14:paraId="61AC0492" w14:textId="77777777" w:rsidR="000D0F59" w:rsidRDefault="000D0F59" w:rsidP="00C7073C">
      <w:pPr>
        <w:pStyle w:val="aa"/>
      </w:pPr>
      <w:r>
        <w:rPr>
          <w:rFonts w:hint="eastAsia"/>
        </w:rPr>
        <w:t>サブシステム単位</w:t>
      </w:r>
      <w:r w:rsidR="004533D7">
        <w:rPr>
          <w:rFonts w:hint="eastAsia"/>
        </w:rPr>
        <w:t>と業務単位が一致する</w:t>
      </w:r>
      <w:r>
        <w:rPr>
          <w:rFonts w:hint="eastAsia"/>
        </w:rPr>
        <w:t>場合は</w:t>
      </w:r>
      <w:r w:rsidR="0041103F">
        <w:rPr>
          <w:rFonts w:hint="eastAsia"/>
        </w:rPr>
        <w:t>システムIDを業務IDと</w:t>
      </w:r>
      <w:r w:rsidR="002B41E3">
        <w:rPr>
          <w:rFonts w:hint="eastAsia"/>
        </w:rPr>
        <w:t>します</w:t>
      </w:r>
      <w:r w:rsidR="0041103F">
        <w:rPr>
          <w:rFonts w:hint="eastAsia"/>
        </w:rPr>
        <w:t>。</w:t>
      </w:r>
    </w:p>
    <w:p w14:paraId="1F3843A3" w14:textId="77777777" w:rsidR="0041103F" w:rsidRDefault="0041103F" w:rsidP="00C7073C">
      <w:pPr>
        <w:pStyle w:val="aa"/>
      </w:pPr>
      <w:r>
        <w:rPr>
          <w:rFonts w:hint="eastAsia"/>
        </w:rPr>
        <w:t>サブシステム単位で業務毎に機能が</w:t>
      </w:r>
      <w:r w:rsidR="00820C30">
        <w:rPr>
          <w:rFonts w:hint="eastAsia"/>
        </w:rPr>
        <w:t>分かれる場合は業務IDを定義</w:t>
      </w:r>
      <w:r w:rsidR="002B41E3">
        <w:rPr>
          <w:rFonts w:hint="eastAsia"/>
        </w:rPr>
        <w:t>します</w:t>
      </w:r>
      <w:r w:rsidR="00820C30">
        <w:rPr>
          <w:rFonts w:hint="eastAsia"/>
        </w:rPr>
        <w:t>。</w:t>
      </w:r>
    </w:p>
    <w:p w14:paraId="4C877B96" w14:textId="77777777" w:rsidR="00820C30" w:rsidRDefault="00820C30" w:rsidP="00C7073C">
      <w:pPr>
        <w:pStyle w:val="aa"/>
      </w:pPr>
    </w:p>
    <w:p w14:paraId="049D0C40" w14:textId="77777777" w:rsidR="00512DC8" w:rsidRPr="000C615C" w:rsidRDefault="00512DC8" w:rsidP="00512DC8">
      <w:pPr>
        <w:pStyle w:val="aa"/>
        <w:rPr>
          <w:b/>
          <w:bCs/>
        </w:rPr>
      </w:pPr>
      <w:r>
        <w:rPr>
          <w:rFonts w:hint="eastAsia"/>
          <w:b/>
          <w:bCs/>
        </w:rPr>
        <w:t>業務</w:t>
      </w:r>
      <w:r w:rsidRPr="000C615C">
        <w:rPr>
          <w:rFonts w:hint="eastAsia"/>
          <w:b/>
          <w:bCs/>
        </w:rPr>
        <w:t>IDの構成</w:t>
      </w:r>
    </w:p>
    <w:tbl>
      <w:tblPr>
        <w:tblStyle w:val="3-3"/>
        <w:tblW w:w="4973" w:type="pct"/>
        <w:tblLook w:val="04A0" w:firstRow="1" w:lastRow="0" w:firstColumn="1" w:lastColumn="0" w:noHBand="0" w:noVBand="1"/>
      </w:tblPr>
      <w:tblGrid>
        <w:gridCol w:w="3648"/>
        <w:gridCol w:w="3649"/>
        <w:gridCol w:w="3649"/>
        <w:gridCol w:w="3649"/>
      </w:tblGrid>
      <w:tr w:rsidR="00387EDB" w14:paraId="7179908F" w14:textId="77777777" w:rsidTr="00DC1B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50" w:type="pct"/>
          </w:tcPr>
          <w:p w14:paraId="17EBB62A" w14:textId="77777777" w:rsidR="00387EDB" w:rsidRDefault="00387EDB" w:rsidP="00D11922">
            <w:pPr>
              <w:pStyle w:val="aa"/>
            </w:pPr>
            <w:r>
              <w:rPr>
                <w:rFonts w:hint="eastAsia"/>
              </w:rPr>
              <w:t>システムID</w:t>
            </w:r>
          </w:p>
        </w:tc>
        <w:tc>
          <w:tcPr>
            <w:tcW w:w="1250" w:type="pct"/>
          </w:tcPr>
          <w:p w14:paraId="48B8249A" w14:textId="77777777" w:rsidR="00387EDB" w:rsidRDefault="00387EDB" w:rsidP="00D11922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連結子</w:t>
            </w:r>
          </w:p>
        </w:tc>
        <w:tc>
          <w:tcPr>
            <w:tcW w:w="1250" w:type="pct"/>
          </w:tcPr>
          <w:p w14:paraId="5B60FC63" w14:textId="77777777" w:rsidR="00387EDB" w:rsidRDefault="00387EDB" w:rsidP="00D11922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業務シンボル</w:t>
            </w:r>
          </w:p>
        </w:tc>
        <w:tc>
          <w:tcPr>
            <w:tcW w:w="1250" w:type="pct"/>
          </w:tcPr>
          <w:p w14:paraId="32BF5701" w14:textId="77777777" w:rsidR="00387EDB" w:rsidRDefault="00387EDB" w:rsidP="00D11922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採番例</w:t>
            </w:r>
          </w:p>
        </w:tc>
      </w:tr>
      <w:tr w:rsidR="00387EDB" w14:paraId="4189B76E" w14:textId="77777777" w:rsidTr="00DC1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5FABBDED" w14:textId="77777777" w:rsidR="00387EDB" w:rsidRPr="007262A2" w:rsidRDefault="00387EDB" w:rsidP="00D11922">
            <w:pPr>
              <w:pStyle w:val="aa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A</w:t>
            </w:r>
          </w:p>
        </w:tc>
        <w:tc>
          <w:tcPr>
            <w:tcW w:w="1250" w:type="pct"/>
          </w:tcPr>
          <w:p w14:paraId="5AA2103A" w14:textId="77777777" w:rsidR="00387EDB" w:rsidRDefault="00387EDB" w:rsidP="00D1192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（なし）</w:t>
            </w:r>
          </w:p>
        </w:tc>
        <w:tc>
          <w:tcPr>
            <w:tcW w:w="1250" w:type="pct"/>
          </w:tcPr>
          <w:p w14:paraId="165566D3" w14:textId="77777777" w:rsidR="00387EDB" w:rsidRDefault="00F13680" w:rsidP="00D1192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</w:t>
            </w:r>
          </w:p>
        </w:tc>
        <w:tc>
          <w:tcPr>
            <w:tcW w:w="1250" w:type="pct"/>
          </w:tcPr>
          <w:p w14:paraId="655679C0" w14:textId="77777777" w:rsidR="00387EDB" w:rsidRDefault="00387EDB" w:rsidP="00D1192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 w:rsidR="00F13680">
              <w:rPr>
                <w:rFonts w:hint="eastAsia"/>
              </w:rPr>
              <w:t>B</w:t>
            </w:r>
          </w:p>
        </w:tc>
      </w:tr>
    </w:tbl>
    <w:p w14:paraId="5B4EDA64" w14:textId="77777777" w:rsidR="00C7073C" w:rsidRDefault="00C7073C" w:rsidP="00C7073C">
      <w:pPr>
        <w:pStyle w:val="aa"/>
      </w:pPr>
    </w:p>
    <w:p w14:paraId="7B1D0996" w14:textId="77777777" w:rsidR="00C7073C" w:rsidRPr="00613FB1" w:rsidRDefault="00C7073C" w:rsidP="00C7073C">
      <w:pPr>
        <w:pStyle w:val="aa"/>
        <w:rPr>
          <w:b/>
          <w:bCs/>
        </w:rPr>
      </w:pPr>
      <w:r w:rsidRPr="00613FB1">
        <w:rPr>
          <w:rFonts w:hint="eastAsia"/>
          <w:b/>
          <w:bCs/>
        </w:rPr>
        <w:t>業務</w:t>
      </w:r>
      <w:r w:rsidR="00512DC8">
        <w:rPr>
          <w:rFonts w:hint="eastAsia"/>
          <w:b/>
          <w:bCs/>
        </w:rPr>
        <w:t>シンボル</w:t>
      </w:r>
    </w:p>
    <w:tbl>
      <w:tblPr>
        <w:tblStyle w:val="3-3"/>
        <w:tblW w:w="0" w:type="dxa"/>
        <w:tblLook w:val="04A0" w:firstRow="1" w:lastRow="0" w:firstColumn="1" w:lastColumn="0" w:noHBand="0" w:noVBand="1"/>
      </w:tblPr>
      <w:tblGrid>
        <w:gridCol w:w="2268"/>
        <w:gridCol w:w="4836"/>
        <w:gridCol w:w="7484"/>
      </w:tblGrid>
      <w:tr w:rsidR="00C7073C" w14:paraId="6067ACB4" w14:textId="77777777" w:rsidTr="00D119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8" w:type="dxa"/>
          </w:tcPr>
          <w:p w14:paraId="2405C8D6" w14:textId="77777777" w:rsidR="00C7073C" w:rsidRDefault="00C7073C" w:rsidP="00D11922">
            <w:pPr>
              <w:pStyle w:val="aa"/>
            </w:pPr>
            <w:r>
              <w:rPr>
                <w:rFonts w:hint="eastAsia"/>
              </w:rPr>
              <w:t>ID</w:t>
            </w:r>
          </w:p>
        </w:tc>
        <w:tc>
          <w:tcPr>
            <w:tcW w:w="4836" w:type="dxa"/>
          </w:tcPr>
          <w:p w14:paraId="0CF691A3" w14:textId="77777777" w:rsidR="00C7073C" w:rsidRDefault="00C7073C" w:rsidP="00D11922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業務名</w:t>
            </w:r>
          </w:p>
        </w:tc>
        <w:tc>
          <w:tcPr>
            <w:tcW w:w="7484" w:type="dxa"/>
          </w:tcPr>
          <w:p w14:paraId="6A3DD029" w14:textId="77777777" w:rsidR="00C7073C" w:rsidRDefault="00C7073C" w:rsidP="00D11922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説明</w:t>
            </w:r>
          </w:p>
        </w:tc>
      </w:tr>
      <w:tr w:rsidR="00C7073C" w14:paraId="301DFDC8" w14:textId="77777777" w:rsidTr="00D11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459603E" w14:textId="77777777" w:rsidR="00C7073C" w:rsidRDefault="00C7073C" w:rsidP="00D11922">
            <w:pPr>
              <w:pStyle w:val="aa"/>
            </w:pPr>
            <w:r>
              <w:rPr>
                <w:rFonts w:hint="eastAsia"/>
              </w:rPr>
              <w:t>A</w:t>
            </w:r>
          </w:p>
        </w:tc>
        <w:tc>
          <w:tcPr>
            <w:tcW w:w="4836" w:type="dxa"/>
          </w:tcPr>
          <w:p w14:paraId="73CDDEBF" w14:textId="77777777" w:rsidR="00C7073C" w:rsidRDefault="00C7073C" w:rsidP="00D1192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〇〇業務</w:t>
            </w:r>
          </w:p>
        </w:tc>
        <w:tc>
          <w:tcPr>
            <w:tcW w:w="7484" w:type="dxa"/>
          </w:tcPr>
          <w:p w14:paraId="3BE73661" w14:textId="77777777" w:rsidR="00C7073C" w:rsidRDefault="00C7073C" w:rsidP="00D1192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※ 簡易的な説明を記述します。</w:t>
            </w:r>
          </w:p>
        </w:tc>
      </w:tr>
      <w:tr w:rsidR="00C7073C" w14:paraId="641D37CA" w14:textId="77777777" w:rsidTr="00D119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99DB3A2" w14:textId="77777777" w:rsidR="00C7073C" w:rsidRDefault="00C7073C" w:rsidP="00D11922">
            <w:pPr>
              <w:pStyle w:val="aa"/>
            </w:pPr>
            <w:r>
              <w:rPr>
                <w:rFonts w:hint="eastAsia"/>
              </w:rPr>
              <w:t>B</w:t>
            </w:r>
          </w:p>
        </w:tc>
        <w:tc>
          <w:tcPr>
            <w:tcW w:w="4836" w:type="dxa"/>
          </w:tcPr>
          <w:p w14:paraId="0200F664" w14:textId="77777777" w:rsidR="00C7073C" w:rsidRDefault="00C7073C" w:rsidP="00D1192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例：備品調達業務</w:t>
            </w:r>
          </w:p>
        </w:tc>
        <w:tc>
          <w:tcPr>
            <w:tcW w:w="7484" w:type="dxa"/>
          </w:tcPr>
          <w:p w14:paraId="79F91811" w14:textId="77777777" w:rsidR="00C7073C" w:rsidRDefault="00C7073C" w:rsidP="00D1192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社内で利用する消耗品等の発注業務</w:t>
            </w:r>
          </w:p>
        </w:tc>
      </w:tr>
      <w:tr w:rsidR="00C7073C" w14:paraId="12530126" w14:textId="77777777" w:rsidTr="00D11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FF23BA4" w14:textId="77777777" w:rsidR="00C7073C" w:rsidRDefault="00C7073C" w:rsidP="00D11922">
            <w:pPr>
              <w:pStyle w:val="aa"/>
            </w:pPr>
            <w:r>
              <w:rPr>
                <w:rFonts w:hint="eastAsia"/>
              </w:rPr>
              <w:t>C</w:t>
            </w:r>
          </w:p>
        </w:tc>
        <w:tc>
          <w:tcPr>
            <w:tcW w:w="4836" w:type="dxa"/>
          </w:tcPr>
          <w:p w14:paraId="1AE6D4B4" w14:textId="77777777" w:rsidR="00C7073C" w:rsidRDefault="00C7073C" w:rsidP="00D1192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84" w:type="dxa"/>
          </w:tcPr>
          <w:p w14:paraId="247AB3DE" w14:textId="77777777" w:rsidR="00C7073C" w:rsidRDefault="00C7073C" w:rsidP="00D1192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7073C" w14:paraId="21B32ECA" w14:textId="77777777" w:rsidTr="00D119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55FDCCF" w14:textId="77777777" w:rsidR="00C7073C" w:rsidRDefault="00C7073C" w:rsidP="00D11922">
            <w:pPr>
              <w:pStyle w:val="aa"/>
            </w:pPr>
            <w:r>
              <w:rPr>
                <w:rFonts w:hint="eastAsia"/>
              </w:rPr>
              <w:t>D</w:t>
            </w:r>
          </w:p>
        </w:tc>
        <w:tc>
          <w:tcPr>
            <w:tcW w:w="4836" w:type="dxa"/>
          </w:tcPr>
          <w:p w14:paraId="19A6A80D" w14:textId="77777777" w:rsidR="00C7073C" w:rsidRDefault="00C7073C" w:rsidP="00D1192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84" w:type="dxa"/>
          </w:tcPr>
          <w:p w14:paraId="2989ACB4" w14:textId="77777777" w:rsidR="00C7073C" w:rsidRDefault="00C7073C" w:rsidP="00D1192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7073C" w14:paraId="1F6C742B" w14:textId="77777777" w:rsidTr="00D11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216B41A" w14:textId="77777777" w:rsidR="00C7073C" w:rsidRDefault="00C7073C" w:rsidP="00D11922">
            <w:pPr>
              <w:pStyle w:val="aa"/>
            </w:pPr>
            <w:r>
              <w:rPr>
                <w:rFonts w:hint="eastAsia"/>
              </w:rPr>
              <w:t>E</w:t>
            </w:r>
          </w:p>
        </w:tc>
        <w:tc>
          <w:tcPr>
            <w:tcW w:w="4836" w:type="dxa"/>
          </w:tcPr>
          <w:p w14:paraId="6C08368A" w14:textId="77777777" w:rsidR="00C7073C" w:rsidRDefault="00C7073C" w:rsidP="00D1192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84" w:type="dxa"/>
          </w:tcPr>
          <w:p w14:paraId="122137F5" w14:textId="77777777" w:rsidR="00C7073C" w:rsidRDefault="00C7073C" w:rsidP="00D1192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7073C" w14:paraId="6CAC8970" w14:textId="77777777" w:rsidTr="00D119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EB15803" w14:textId="77777777" w:rsidR="00C7073C" w:rsidRDefault="00C7073C" w:rsidP="00D11922">
            <w:pPr>
              <w:pStyle w:val="aa"/>
            </w:pPr>
            <w:r>
              <w:rPr>
                <w:rFonts w:hint="eastAsia"/>
              </w:rPr>
              <w:t>F</w:t>
            </w:r>
          </w:p>
        </w:tc>
        <w:tc>
          <w:tcPr>
            <w:tcW w:w="4836" w:type="dxa"/>
          </w:tcPr>
          <w:p w14:paraId="148A1C05" w14:textId="77777777" w:rsidR="00C7073C" w:rsidRDefault="00C7073C" w:rsidP="00D1192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84" w:type="dxa"/>
          </w:tcPr>
          <w:p w14:paraId="1161B6BF" w14:textId="77777777" w:rsidR="00C7073C" w:rsidRDefault="00C7073C" w:rsidP="00D1192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7073C" w14:paraId="574622EF" w14:textId="77777777" w:rsidTr="00D11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221758A" w14:textId="77777777" w:rsidR="00C7073C" w:rsidRDefault="00C7073C" w:rsidP="00D11922">
            <w:pPr>
              <w:pStyle w:val="aa"/>
            </w:pPr>
            <w:r>
              <w:rPr>
                <w:rFonts w:hint="eastAsia"/>
              </w:rPr>
              <w:t>G</w:t>
            </w:r>
          </w:p>
        </w:tc>
        <w:tc>
          <w:tcPr>
            <w:tcW w:w="4836" w:type="dxa"/>
          </w:tcPr>
          <w:p w14:paraId="48A6FFAE" w14:textId="77777777" w:rsidR="00C7073C" w:rsidRDefault="00C7073C" w:rsidP="00D1192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84" w:type="dxa"/>
          </w:tcPr>
          <w:p w14:paraId="49AB9A2A" w14:textId="77777777" w:rsidR="00C7073C" w:rsidRDefault="00C7073C" w:rsidP="00D1192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7073C" w14:paraId="72BD2568" w14:textId="77777777" w:rsidTr="00D119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8B71752" w14:textId="77777777" w:rsidR="00C7073C" w:rsidRDefault="00C7073C" w:rsidP="00D11922">
            <w:pPr>
              <w:pStyle w:val="aa"/>
            </w:pPr>
          </w:p>
        </w:tc>
        <w:tc>
          <w:tcPr>
            <w:tcW w:w="4836" w:type="dxa"/>
          </w:tcPr>
          <w:p w14:paraId="63067F3A" w14:textId="77777777" w:rsidR="00C7073C" w:rsidRDefault="00C7073C" w:rsidP="00D1192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84" w:type="dxa"/>
          </w:tcPr>
          <w:p w14:paraId="0B4BB721" w14:textId="77777777" w:rsidR="00C7073C" w:rsidRDefault="00C7073C" w:rsidP="00D1192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D50FE5E" w14:textId="77777777" w:rsidR="00C7073C" w:rsidRPr="00C7073C" w:rsidRDefault="00C7073C" w:rsidP="003F25F6">
      <w:pPr>
        <w:pStyle w:val="aa"/>
      </w:pPr>
    </w:p>
    <w:p w14:paraId="073B3218" w14:textId="77777777" w:rsidR="00131D97" w:rsidRDefault="00286F49" w:rsidP="00712EEE">
      <w:pPr>
        <w:pStyle w:val="1"/>
      </w:pPr>
      <w:bookmarkStart w:id="3" w:name="_Toc71254291"/>
      <w:r>
        <w:rPr>
          <w:rFonts w:hint="eastAsia"/>
        </w:rPr>
        <w:lastRenderedPageBreak/>
        <w:t>各機能を識別する機能</w:t>
      </w:r>
      <w:r>
        <w:rPr>
          <w:rFonts w:hint="eastAsia"/>
        </w:rPr>
        <w:t>ID</w:t>
      </w:r>
      <w:r>
        <w:rPr>
          <w:rFonts w:hint="eastAsia"/>
        </w:rPr>
        <w:t>について</w:t>
      </w:r>
      <w:bookmarkEnd w:id="3"/>
    </w:p>
    <w:p w14:paraId="04FD8350" w14:textId="77777777" w:rsidR="009F348B" w:rsidRDefault="009F348B" w:rsidP="009C118A">
      <w:pPr>
        <w:pStyle w:val="aa"/>
      </w:pPr>
    </w:p>
    <w:p w14:paraId="0CA33735" w14:textId="77777777" w:rsidR="009F348B" w:rsidRDefault="008C4BF5" w:rsidP="009C118A">
      <w:pPr>
        <w:pStyle w:val="aa"/>
      </w:pPr>
      <w:r>
        <w:rPr>
          <w:rFonts w:hint="eastAsia"/>
        </w:rPr>
        <w:t>当該システムに登場する機能について、機能IDは以下の</w:t>
      </w:r>
      <w:r w:rsidR="00A76D1C">
        <w:rPr>
          <w:rFonts w:hint="eastAsia"/>
        </w:rPr>
        <w:t>とおり定義します</w:t>
      </w:r>
      <w:r>
        <w:rPr>
          <w:rFonts w:hint="eastAsia"/>
        </w:rPr>
        <w:t>。</w:t>
      </w:r>
    </w:p>
    <w:p w14:paraId="6C89A6FF" w14:textId="77777777" w:rsidR="004164C4" w:rsidRDefault="004164C4" w:rsidP="009C118A">
      <w:pPr>
        <w:pStyle w:val="aa"/>
      </w:pPr>
      <w:r>
        <w:rPr>
          <w:rFonts w:hint="eastAsia"/>
        </w:rPr>
        <w:t>主に機能一覧で利用</w:t>
      </w:r>
      <w:r w:rsidR="00A76D1C">
        <w:rPr>
          <w:rFonts w:hint="eastAsia"/>
        </w:rPr>
        <w:t>します</w:t>
      </w:r>
      <w:r>
        <w:rPr>
          <w:rFonts w:hint="eastAsia"/>
        </w:rPr>
        <w:t>。</w:t>
      </w:r>
    </w:p>
    <w:p w14:paraId="77D86E0F" w14:textId="77777777" w:rsidR="00DD0D32" w:rsidRDefault="00DD0D32" w:rsidP="009C118A">
      <w:pPr>
        <w:pStyle w:val="aa"/>
      </w:pPr>
    </w:p>
    <w:p w14:paraId="4503252B" w14:textId="77777777" w:rsidR="00842E44" w:rsidRPr="000C615C" w:rsidRDefault="00842E44" w:rsidP="009C118A">
      <w:pPr>
        <w:pStyle w:val="aa"/>
        <w:rPr>
          <w:b/>
          <w:bCs/>
        </w:rPr>
      </w:pPr>
      <w:r w:rsidRPr="000C615C">
        <w:rPr>
          <w:rFonts w:hint="eastAsia"/>
          <w:b/>
          <w:bCs/>
        </w:rPr>
        <w:t>機能IDの構成</w:t>
      </w:r>
    </w:p>
    <w:tbl>
      <w:tblPr>
        <w:tblStyle w:val="3-3"/>
        <w:tblW w:w="5000" w:type="pct"/>
        <w:tblLook w:val="04A0" w:firstRow="1" w:lastRow="0" w:firstColumn="1" w:lastColumn="0" w:noHBand="0" w:noVBand="1"/>
      </w:tblPr>
      <w:tblGrid>
        <w:gridCol w:w="2932"/>
        <w:gridCol w:w="2923"/>
        <w:gridCol w:w="2929"/>
        <w:gridCol w:w="2941"/>
        <w:gridCol w:w="2949"/>
      </w:tblGrid>
      <w:tr w:rsidR="006D67C5" w14:paraId="7B0F167A" w14:textId="77777777" w:rsidTr="006D67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99" w:type="pct"/>
          </w:tcPr>
          <w:p w14:paraId="24B5B5DE" w14:textId="77777777" w:rsidR="006D67C5" w:rsidRDefault="006D67C5" w:rsidP="00271C05">
            <w:pPr>
              <w:pStyle w:val="aa"/>
            </w:pPr>
            <w:r>
              <w:rPr>
                <w:rFonts w:hint="eastAsia"/>
              </w:rPr>
              <w:t>業務ID</w:t>
            </w:r>
          </w:p>
        </w:tc>
        <w:tc>
          <w:tcPr>
            <w:tcW w:w="996" w:type="pct"/>
          </w:tcPr>
          <w:p w14:paraId="6A0ED7EB" w14:textId="77777777" w:rsidR="006D67C5" w:rsidRDefault="006D67C5" w:rsidP="00271C05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連結子</w:t>
            </w:r>
          </w:p>
        </w:tc>
        <w:tc>
          <w:tcPr>
            <w:tcW w:w="998" w:type="pct"/>
          </w:tcPr>
          <w:p w14:paraId="567E3D25" w14:textId="77777777" w:rsidR="006D67C5" w:rsidRDefault="006D67C5" w:rsidP="00271C05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機能シンボル</w:t>
            </w:r>
          </w:p>
        </w:tc>
        <w:tc>
          <w:tcPr>
            <w:tcW w:w="1002" w:type="pct"/>
          </w:tcPr>
          <w:p w14:paraId="43FC8810" w14:textId="77777777" w:rsidR="006D67C5" w:rsidRDefault="006D67C5" w:rsidP="00271C05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連番4桁</w:t>
            </w:r>
          </w:p>
        </w:tc>
        <w:tc>
          <w:tcPr>
            <w:tcW w:w="1006" w:type="pct"/>
          </w:tcPr>
          <w:p w14:paraId="49FC9C90" w14:textId="77777777" w:rsidR="006D67C5" w:rsidRDefault="006D67C5" w:rsidP="00271C05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採番例</w:t>
            </w:r>
          </w:p>
        </w:tc>
      </w:tr>
      <w:tr w:rsidR="006D67C5" w14:paraId="177755DC" w14:textId="77777777" w:rsidTr="006D67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pct"/>
          </w:tcPr>
          <w:p w14:paraId="0CDE422E" w14:textId="77777777" w:rsidR="006D67C5" w:rsidRPr="007262A2" w:rsidRDefault="006D67C5" w:rsidP="00271C05">
            <w:pPr>
              <w:pStyle w:val="aa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A</w:t>
            </w:r>
          </w:p>
        </w:tc>
        <w:tc>
          <w:tcPr>
            <w:tcW w:w="996" w:type="pct"/>
          </w:tcPr>
          <w:p w14:paraId="459D9BED" w14:textId="77777777" w:rsidR="006D67C5" w:rsidRDefault="006D67C5" w:rsidP="00271C0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_</w:t>
            </w:r>
          </w:p>
        </w:tc>
        <w:tc>
          <w:tcPr>
            <w:tcW w:w="998" w:type="pct"/>
          </w:tcPr>
          <w:p w14:paraId="4A73BC4C" w14:textId="77777777" w:rsidR="006D67C5" w:rsidRDefault="006D67C5" w:rsidP="00271C0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</w:p>
        </w:tc>
        <w:tc>
          <w:tcPr>
            <w:tcW w:w="1002" w:type="pct"/>
          </w:tcPr>
          <w:p w14:paraId="550B8A59" w14:textId="77777777" w:rsidR="006D67C5" w:rsidRDefault="006D67C5" w:rsidP="00271C0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0001</w:t>
            </w:r>
          </w:p>
        </w:tc>
        <w:tc>
          <w:tcPr>
            <w:tcW w:w="1006" w:type="pct"/>
          </w:tcPr>
          <w:p w14:paraId="36C750E6" w14:textId="77777777" w:rsidR="006D67C5" w:rsidRDefault="006D67C5" w:rsidP="00271C0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A_S0001</w:t>
            </w:r>
          </w:p>
        </w:tc>
      </w:tr>
    </w:tbl>
    <w:p w14:paraId="58258547" w14:textId="77777777" w:rsidR="00DD0D32" w:rsidRDefault="00DD0D32" w:rsidP="009C118A">
      <w:pPr>
        <w:pStyle w:val="aa"/>
      </w:pPr>
    </w:p>
    <w:p w14:paraId="3276E303" w14:textId="77777777" w:rsidR="00683C94" w:rsidRPr="000C615C" w:rsidRDefault="000C615C" w:rsidP="009C118A">
      <w:pPr>
        <w:pStyle w:val="aa"/>
        <w:rPr>
          <w:b/>
          <w:bCs/>
        </w:rPr>
      </w:pPr>
      <w:r w:rsidRPr="000C615C">
        <w:rPr>
          <w:rFonts w:hint="eastAsia"/>
          <w:b/>
          <w:bCs/>
        </w:rPr>
        <w:t>機能シンボル</w:t>
      </w:r>
    </w:p>
    <w:tbl>
      <w:tblPr>
        <w:tblStyle w:val="3-3"/>
        <w:tblW w:w="5000" w:type="pct"/>
        <w:tblLook w:val="04A0" w:firstRow="1" w:lastRow="0" w:firstColumn="1" w:lastColumn="0" w:noHBand="0" w:noVBand="1"/>
      </w:tblPr>
      <w:tblGrid>
        <w:gridCol w:w="2280"/>
        <w:gridCol w:w="4866"/>
        <w:gridCol w:w="7528"/>
      </w:tblGrid>
      <w:tr w:rsidR="00683C94" w14:paraId="009B0354" w14:textId="77777777" w:rsidTr="00271C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77" w:type="pct"/>
          </w:tcPr>
          <w:p w14:paraId="15EFCB5A" w14:textId="77777777" w:rsidR="00683C94" w:rsidRDefault="00683C94" w:rsidP="00271C05">
            <w:pPr>
              <w:pStyle w:val="aa"/>
            </w:pPr>
            <w:r>
              <w:rPr>
                <w:rFonts w:hint="eastAsia"/>
              </w:rPr>
              <w:t>機能シンボル</w:t>
            </w:r>
          </w:p>
        </w:tc>
        <w:tc>
          <w:tcPr>
            <w:tcW w:w="1658" w:type="pct"/>
          </w:tcPr>
          <w:p w14:paraId="2B58E655" w14:textId="77777777" w:rsidR="00683C94" w:rsidRDefault="00683C94" w:rsidP="00271C05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機能分類</w:t>
            </w:r>
          </w:p>
        </w:tc>
        <w:tc>
          <w:tcPr>
            <w:tcW w:w="2565" w:type="pct"/>
          </w:tcPr>
          <w:p w14:paraId="0C890BEC" w14:textId="77777777" w:rsidR="00683C94" w:rsidRDefault="00683C94" w:rsidP="00271C05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説明</w:t>
            </w:r>
          </w:p>
        </w:tc>
      </w:tr>
      <w:tr w:rsidR="00683C94" w14:paraId="41D95D88" w14:textId="77777777" w:rsidTr="00271C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7" w:type="pct"/>
          </w:tcPr>
          <w:p w14:paraId="55DB4F88" w14:textId="77777777" w:rsidR="00683C94" w:rsidRDefault="00A45F01" w:rsidP="00271C05">
            <w:pPr>
              <w:pStyle w:val="aa"/>
            </w:pPr>
            <w:r>
              <w:rPr>
                <w:rFonts w:hint="eastAsia"/>
              </w:rPr>
              <w:t>S</w:t>
            </w:r>
          </w:p>
        </w:tc>
        <w:tc>
          <w:tcPr>
            <w:tcW w:w="1658" w:type="pct"/>
          </w:tcPr>
          <w:p w14:paraId="59870014" w14:textId="77777777" w:rsidR="00683C94" w:rsidRDefault="00683C94" w:rsidP="00271C0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画面</w:t>
            </w:r>
            <w:r w:rsidR="006448B6">
              <w:rPr>
                <w:rFonts w:hint="eastAsia"/>
              </w:rPr>
              <w:t>入出力</w:t>
            </w:r>
          </w:p>
        </w:tc>
        <w:tc>
          <w:tcPr>
            <w:tcW w:w="2565" w:type="pct"/>
          </w:tcPr>
          <w:p w14:paraId="2B1AE53F" w14:textId="77777777" w:rsidR="00683C94" w:rsidRDefault="00D10553" w:rsidP="00271C0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社員一覧や社員情報</w:t>
            </w:r>
            <w:r w:rsidR="00150625">
              <w:rPr>
                <w:rFonts w:hint="eastAsia"/>
              </w:rPr>
              <w:t>入力・閲覧</w:t>
            </w:r>
            <w:r>
              <w:rPr>
                <w:rFonts w:hint="eastAsia"/>
              </w:rPr>
              <w:t>など画面機能</w:t>
            </w:r>
            <w:r w:rsidR="00150625">
              <w:rPr>
                <w:rFonts w:hint="eastAsia"/>
              </w:rPr>
              <w:t>を表す</w:t>
            </w:r>
          </w:p>
        </w:tc>
      </w:tr>
      <w:tr w:rsidR="00683C94" w14:paraId="38B71DEB" w14:textId="77777777" w:rsidTr="00271C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7" w:type="pct"/>
          </w:tcPr>
          <w:p w14:paraId="4AE5F45C" w14:textId="77777777" w:rsidR="00683C94" w:rsidRDefault="00C02579" w:rsidP="00271C05">
            <w:pPr>
              <w:pStyle w:val="aa"/>
            </w:pPr>
            <w:r>
              <w:rPr>
                <w:rFonts w:hint="eastAsia"/>
              </w:rPr>
              <w:t>R</w:t>
            </w:r>
          </w:p>
        </w:tc>
        <w:tc>
          <w:tcPr>
            <w:tcW w:w="1658" w:type="pct"/>
          </w:tcPr>
          <w:p w14:paraId="72DC51F9" w14:textId="77777777" w:rsidR="00683C94" w:rsidRDefault="00C02579" w:rsidP="00271C05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帳票</w:t>
            </w:r>
            <w:r w:rsidR="006448B6">
              <w:rPr>
                <w:rFonts w:hint="eastAsia"/>
              </w:rPr>
              <w:t>出力</w:t>
            </w:r>
          </w:p>
        </w:tc>
        <w:tc>
          <w:tcPr>
            <w:tcW w:w="2565" w:type="pct"/>
          </w:tcPr>
          <w:p w14:paraId="0941B486" w14:textId="77777777" w:rsidR="00683C94" w:rsidRDefault="00B431B1" w:rsidP="00271C05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申請書の出力など帳票出力機能を表す</w:t>
            </w:r>
          </w:p>
        </w:tc>
      </w:tr>
      <w:tr w:rsidR="00683C94" w14:paraId="0E439B66" w14:textId="77777777" w:rsidTr="00271C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7" w:type="pct"/>
          </w:tcPr>
          <w:p w14:paraId="6403A4C6" w14:textId="77777777" w:rsidR="00683C94" w:rsidRDefault="00C02579" w:rsidP="00271C05">
            <w:pPr>
              <w:pStyle w:val="aa"/>
            </w:pPr>
            <w:r>
              <w:rPr>
                <w:rFonts w:hint="eastAsia"/>
              </w:rPr>
              <w:t>F</w:t>
            </w:r>
          </w:p>
        </w:tc>
        <w:tc>
          <w:tcPr>
            <w:tcW w:w="1658" w:type="pct"/>
          </w:tcPr>
          <w:p w14:paraId="7AD5290D" w14:textId="77777777" w:rsidR="00683C94" w:rsidRDefault="00C02579" w:rsidP="00271C0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ファイル</w:t>
            </w:r>
            <w:r w:rsidR="006448B6">
              <w:rPr>
                <w:rFonts w:hint="eastAsia"/>
              </w:rPr>
              <w:t>入出力</w:t>
            </w:r>
          </w:p>
        </w:tc>
        <w:tc>
          <w:tcPr>
            <w:tcW w:w="2565" w:type="pct"/>
          </w:tcPr>
          <w:p w14:paraId="5E94D1DB" w14:textId="77777777" w:rsidR="00683C94" w:rsidRDefault="00B431B1" w:rsidP="00271C0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CSVファイルの出力などファイル出力機能を表す(帳票</w:t>
            </w:r>
            <w:r w:rsidR="00E125E2">
              <w:rPr>
                <w:rFonts w:hint="eastAsia"/>
              </w:rPr>
              <w:t>に分類されないファイル</w:t>
            </w:r>
            <w:r>
              <w:rPr>
                <w:rFonts w:hint="eastAsia"/>
              </w:rPr>
              <w:t>)</w:t>
            </w:r>
          </w:p>
        </w:tc>
      </w:tr>
      <w:tr w:rsidR="00683C94" w14:paraId="50B66ABB" w14:textId="77777777" w:rsidTr="00271C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7" w:type="pct"/>
          </w:tcPr>
          <w:p w14:paraId="52AD4D8D" w14:textId="77777777" w:rsidR="00683C94" w:rsidRDefault="00EB192B" w:rsidP="00271C05">
            <w:pPr>
              <w:pStyle w:val="aa"/>
            </w:pPr>
            <w:r>
              <w:rPr>
                <w:rFonts w:hint="eastAsia"/>
              </w:rPr>
              <w:t>I</w:t>
            </w:r>
          </w:p>
        </w:tc>
        <w:tc>
          <w:tcPr>
            <w:tcW w:w="1658" w:type="pct"/>
          </w:tcPr>
          <w:p w14:paraId="5D850E96" w14:textId="77777777" w:rsidR="00683C94" w:rsidRDefault="00D0600F" w:rsidP="00271C05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外部インターフェース</w:t>
            </w:r>
          </w:p>
        </w:tc>
        <w:tc>
          <w:tcPr>
            <w:tcW w:w="2565" w:type="pct"/>
          </w:tcPr>
          <w:p w14:paraId="548D6DB4" w14:textId="77777777" w:rsidR="00683C94" w:rsidRDefault="00E125E2" w:rsidP="00271C05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外部システムとの連携機能を表す</w:t>
            </w:r>
          </w:p>
        </w:tc>
      </w:tr>
      <w:tr w:rsidR="00C02579" w14:paraId="131D9FFE" w14:textId="77777777" w:rsidTr="00271C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7" w:type="pct"/>
          </w:tcPr>
          <w:p w14:paraId="012967B2" w14:textId="77777777" w:rsidR="00C02579" w:rsidRDefault="0042556A" w:rsidP="00271C05">
            <w:pPr>
              <w:pStyle w:val="aa"/>
            </w:pPr>
            <w:r>
              <w:rPr>
                <w:rFonts w:hint="eastAsia"/>
              </w:rPr>
              <w:t>M</w:t>
            </w:r>
          </w:p>
        </w:tc>
        <w:tc>
          <w:tcPr>
            <w:tcW w:w="1658" w:type="pct"/>
          </w:tcPr>
          <w:p w14:paraId="2C7BD063" w14:textId="77777777" w:rsidR="00C02579" w:rsidRDefault="0042556A" w:rsidP="00271C0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システムメール</w:t>
            </w:r>
          </w:p>
        </w:tc>
        <w:tc>
          <w:tcPr>
            <w:tcW w:w="2565" w:type="pct"/>
          </w:tcPr>
          <w:p w14:paraId="24F62CB3" w14:textId="77777777" w:rsidR="00C02579" w:rsidRDefault="00F53313" w:rsidP="00271C0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システムから送信するメール機能を表す</w:t>
            </w:r>
          </w:p>
        </w:tc>
      </w:tr>
      <w:tr w:rsidR="00F43C05" w14:paraId="73CD1C84" w14:textId="77777777" w:rsidTr="00271C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7" w:type="pct"/>
          </w:tcPr>
          <w:p w14:paraId="728F7DA5" w14:textId="77777777" w:rsidR="00F43C05" w:rsidRDefault="000900F7" w:rsidP="00271C05">
            <w:pPr>
              <w:pStyle w:val="aa"/>
            </w:pPr>
            <w:r>
              <w:rPr>
                <w:rFonts w:hint="eastAsia"/>
              </w:rPr>
              <w:t>A</w:t>
            </w:r>
          </w:p>
        </w:tc>
        <w:tc>
          <w:tcPr>
            <w:tcW w:w="1658" w:type="pct"/>
          </w:tcPr>
          <w:p w14:paraId="05D40524" w14:textId="77777777" w:rsidR="00F43C05" w:rsidRDefault="000900F7" w:rsidP="00271C05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認証</w:t>
            </w:r>
            <w:r w:rsidR="00D73DED">
              <w:rPr>
                <w:rFonts w:hint="eastAsia"/>
              </w:rPr>
              <w:t>、認可</w:t>
            </w:r>
          </w:p>
        </w:tc>
        <w:tc>
          <w:tcPr>
            <w:tcW w:w="2565" w:type="pct"/>
          </w:tcPr>
          <w:p w14:paraId="31D5D806" w14:textId="77777777" w:rsidR="00F43C05" w:rsidRDefault="00F53313" w:rsidP="00271C05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ログイン、ログアウト</w:t>
            </w:r>
            <w:r w:rsidR="00D73DED">
              <w:rPr>
                <w:rFonts w:hint="eastAsia"/>
              </w:rPr>
              <w:t>、ユーザ権限付与等の機能を表す</w:t>
            </w:r>
          </w:p>
        </w:tc>
      </w:tr>
      <w:tr w:rsidR="00F43C05" w14:paraId="253AB740" w14:textId="77777777" w:rsidTr="00271C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7" w:type="pct"/>
          </w:tcPr>
          <w:p w14:paraId="1ECBF8F4" w14:textId="77777777" w:rsidR="00F43C05" w:rsidRDefault="00F43C05" w:rsidP="00271C05">
            <w:pPr>
              <w:pStyle w:val="aa"/>
            </w:pPr>
          </w:p>
        </w:tc>
        <w:tc>
          <w:tcPr>
            <w:tcW w:w="1658" w:type="pct"/>
          </w:tcPr>
          <w:p w14:paraId="121A6C01" w14:textId="77777777" w:rsidR="00F43C05" w:rsidRDefault="00F43C05" w:rsidP="00271C0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65" w:type="pct"/>
          </w:tcPr>
          <w:p w14:paraId="1AAE2128" w14:textId="77777777" w:rsidR="00F43C05" w:rsidRDefault="00F43C05" w:rsidP="00271C0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894E32C" w14:textId="77777777" w:rsidR="00B32BD3" w:rsidRDefault="00B32BD3" w:rsidP="009C118A">
      <w:pPr>
        <w:pStyle w:val="aa"/>
      </w:pPr>
    </w:p>
    <w:p w14:paraId="62DBEF6A" w14:textId="77777777" w:rsidR="006B5004" w:rsidRDefault="006B5004" w:rsidP="006B5004">
      <w:pPr>
        <w:pStyle w:val="1"/>
      </w:pPr>
      <w:bookmarkStart w:id="4" w:name="_Toc71254292"/>
      <w:r>
        <w:rPr>
          <w:rFonts w:hint="eastAsia"/>
        </w:rPr>
        <w:lastRenderedPageBreak/>
        <w:t>各</w:t>
      </w:r>
      <w:r w:rsidR="003542F3">
        <w:rPr>
          <w:rFonts w:hint="eastAsia"/>
        </w:rPr>
        <w:t>処理</w:t>
      </w:r>
      <w:r w:rsidR="00CD0D9D">
        <w:rPr>
          <w:rFonts w:hint="eastAsia"/>
        </w:rPr>
        <w:t>手順</w:t>
      </w:r>
      <w:r>
        <w:rPr>
          <w:rFonts w:hint="eastAsia"/>
        </w:rPr>
        <w:t>を識別する</w:t>
      </w:r>
      <w:r w:rsidR="00BE7DAC">
        <w:rPr>
          <w:rFonts w:hint="eastAsia"/>
        </w:rPr>
        <w:t>処理</w:t>
      </w:r>
      <w:r>
        <w:rPr>
          <w:rFonts w:hint="eastAsia"/>
        </w:rPr>
        <w:t>機能</w:t>
      </w:r>
      <w:r>
        <w:rPr>
          <w:rFonts w:hint="eastAsia"/>
        </w:rPr>
        <w:t>ID</w:t>
      </w:r>
      <w:r>
        <w:rPr>
          <w:rFonts w:hint="eastAsia"/>
        </w:rPr>
        <w:t>について</w:t>
      </w:r>
      <w:bookmarkEnd w:id="4"/>
    </w:p>
    <w:p w14:paraId="2A7CACF2" w14:textId="77777777" w:rsidR="006B5004" w:rsidRDefault="006B5004" w:rsidP="006B5004">
      <w:pPr>
        <w:pStyle w:val="aa"/>
      </w:pPr>
    </w:p>
    <w:p w14:paraId="0C0387EC" w14:textId="77777777" w:rsidR="006B5004" w:rsidRDefault="006B5004" w:rsidP="006B5004">
      <w:pPr>
        <w:pStyle w:val="aa"/>
      </w:pPr>
      <w:r>
        <w:rPr>
          <w:rFonts w:hint="eastAsia"/>
        </w:rPr>
        <w:t>当該システムに登場する</w:t>
      </w:r>
      <w:r w:rsidR="00CD0D9D">
        <w:rPr>
          <w:rFonts w:hint="eastAsia"/>
        </w:rPr>
        <w:t>各機能の</w:t>
      </w:r>
      <w:r w:rsidR="00A8767A">
        <w:rPr>
          <w:rFonts w:hint="eastAsia"/>
        </w:rPr>
        <w:t>処理</w:t>
      </w:r>
      <w:r w:rsidR="00845F46">
        <w:rPr>
          <w:rFonts w:hint="eastAsia"/>
        </w:rPr>
        <w:t>手順を識別する</w:t>
      </w:r>
      <w:r w:rsidR="00A8767A">
        <w:rPr>
          <w:rFonts w:hint="eastAsia"/>
        </w:rPr>
        <w:t>処理機能</w:t>
      </w:r>
      <w:r>
        <w:rPr>
          <w:rFonts w:hint="eastAsia"/>
        </w:rPr>
        <w:t>IDは以下の</w:t>
      </w:r>
      <w:r w:rsidR="00D7737A">
        <w:rPr>
          <w:rFonts w:hint="eastAsia"/>
        </w:rPr>
        <w:t>とおり定義します</w:t>
      </w:r>
      <w:r>
        <w:rPr>
          <w:rFonts w:hint="eastAsia"/>
        </w:rPr>
        <w:t>。</w:t>
      </w:r>
    </w:p>
    <w:p w14:paraId="7E823190" w14:textId="77777777" w:rsidR="006B5004" w:rsidRDefault="00A8767A" w:rsidP="006B5004">
      <w:pPr>
        <w:pStyle w:val="aa"/>
      </w:pPr>
      <w:r>
        <w:rPr>
          <w:rFonts w:hint="eastAsia"/>
        </w:rPr>
        <w:t>主に機能の処理手順を示す処理機能記述で利用</w:t>
      </w:r>
      <w:r w:rsidR="00D7737A">
        <w:rPr>
          <w:rFonts w:hint="eastAsia"/>
        </w:rPr>
        <w:t>します</w:t>
      </w:r>
      <w:r>
        <w:rPr>
          <w:rFonts w:hint="eastAsia"/>
        </w:rPr>
        <w:t>。</w:t>
      </w:r>
    </w:p>
    <w:p w14:paraId="63B4506E" w14:textId="77777777" w:rsidR="006B5004" w:rsidRDefault="006B5004" w:rsidP="006B5004">
      <w:pPr>
        <w:pStyle w:val="aa"/>
      </w:pPr>
    </w:p>
    <w:p w14:paraId="177E7430" w14:textId="77777777" w:rsidR="006B5004" w:rsidRPr="000C615C" w:rsidRDefault="00A8767A" w:rsidP="006B5004">
      <w:pPr>
        <w:pStyle w:val="aa"/>
        <w:rPr>
          <w:b/>
          <w:bCs/>
        </w:rPr>
      </w:pPr>
      <w:r>
        <w:rPr>
          <w:rFonts w:hint="eastAsia"/>
          <w:b/>
          <w:bCs/>
        </w:rPr>
        <w:t>処理</w:t>
      </w:r>
      <w:r w:rsidR="006B5004" w:rsidRPr="000C615C">
        <w:rPr>
          <w:rFonts w:hint="eastAsia"/>
          <w:b/>
          <w:bCs/>
        </w:rPr>
        <w:t>機能IDの構成</w:t>
      </w:r>
    </w:p>
    <w:tbl>
      <w:tblPr>
        <w:tblStyle w:val="3-3"/>
        <w:tblW w:w="5000" w:type="pct"/>
        <w:tblLook w:val="04A0" w:firstRow="1" w:lastRow="0" w:firstColumn="1" w:lastColumn="0" w:noHBand="0" w:noVBand="1"/>
      </w:tblPr>
      <w:tblGrid>
        <w:gridCol w:w="2932"/>
        <w:gridCol w:w="2923"/>
        <w:gridCol w:w="2929"/>
        <w:gridCol w:w="2941"/>
        <w:gridCol w:w="2949"/>
      </w:tblGrid>
      <w:tr w:rsidR="006B5004" w14:paraId="38F2A712" w14:textId="77777777" w:rsidTr="00D119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99" w:type="pct"/>
          </w:tcPr>
          <w:p w14:paraId="693C2250" w14:textId="77777777" w:rsidR="006B5004" w:rsidRDefault="000806B1" w:rsidP="00D11922">
            <w:pPr>
              <w:pStyle w:val="aa"/>
            </w:pPr>
            <w:r>
              <w:rPr>
                <w:rFonts w:hint="eastAsia"/>
              </w:rPr>
              <w:t>業務</w:t>
            </w:r>
            <w:r w:rsidR="006B5004">
              <w:rPr>
                <w:rFonts w:hint="eastAsia"/>
              </w:rPr>
              <w:t>ID</w:t>
            </w:r>
          </w:p>
        </w:tc>
        <w:tc>
          <w:tcPr>
            <w:tcW w:w="996" w:type="pct"/>
          </w:tcPr>
          <w:p w14:paraId="42FD3ED7" w14:textId="77777777" w:rsidR="006B5004" w:rsidRDefault="006B5004" w:rsidP="00D11922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連結子</w:t>
            </w:r>
          </w:p>
        </w:tc>
        <w:tc>
          <w:tcPr>
            <w:tcW w:w="998" w:type="pct"/>
          </w:tcPr>
          <w:p w14:paraId="0860878A" w14:textId="77777777" w:rsidR="006B5004" w:rsidRDefault="00CB3972" w:rsidP="00D11922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処理</w:t>
            </w:r>
            <w:r w:rsidR="006B5004">
              <w:rPr>
                <w:rFonts w:hint="eastAsia"/>
              </w:rPr>
              <w:t>シンボル</w:t>
            </w:r>
          </w:p>
        </w:tc>
        <w:tc>
          <w:tcPr>
            <w:tcW w:w="1002" w:type="pct"/>
          </w:tcPr>
          <w:p w14:paraId="7A3C6CE8" w14:textId="77777777" w:rsidR="006B5004" w:rsidRDefault="006B5004" w:rsidP="00D11922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連番</w:t>
            </w:r>
            <w:r w:rsidR="00D674DD">
              <w:rPr>
                <w:rFonts w:hint="eastAsia"/>
              </w:rPr>
              <w:t>6</w:t>
            </w:r>
            <w:r>
              <w:rPr>
                <w:rFonts w:hint="eastAsia"/>
              </w:rPr>
              <w:t>桁</w:t>
            </w:r>
          </w:p>
        </w:tc>
        <w:tc>
          <w:tcPr>
            <w:tcW w:w="1006" w:type="pct"/>
          </w:tcPr>
          <w:p w14:paraId="7B2AEDD3" w14:textId="77777777" w:rsidR="006B5004" w:rsidRDefault="006B5004" w:rsidP="00D11922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採番例</w:t>
            </w:r>
          </w:p>
        </w:tc>
      </w:tr>
      <w:tr w:rsidR="006B5004" w14:paraId="0FEE0D05" w14:textId="77777777" w:rsidTr="00D11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pct"/>
          </w:tcPr>
          <w:p w14:paraId="50003B46" w14:textId="77777777" w:rsidR="006B5004" w:rsidRPr="007262A2" w:rsidRDefault="006B5004" w:rsidP="00D11922">
            <w:pPr>
              <w:pStyle w:val="aa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A</w:t>
            </w:r>
          </w:p>
        </w:tc>
        <w:tc>
          <w:tcPr>
            <w:tcW w:w="996" w:type="pct"/>
          </w:tcPr>
          <w:p w14:paraId="33EECF30" w14:textId="77777777" w:rsidR="006B5004" w:rsidRDefault="006B5004" w:rsidP="00D1192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_</w:t>
            </w:r>
          </w:p>
        </w:tc>
        <w:tc>
          <w:tcPr>
            <w:tcW w:w="998" w:type="pct"/>
          </w:tcPr>
          <w:p w14:paraId="6B8F2759" w14:textId="77777777" w:rsidR="006B5004" w:rsidRDefault="00CB3972" w:rsidP="00D1192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TRN</w:t>
            </w:r>
          </w:p>
        </w:tc>
        <w:tc>
          <w:tcPr>
            <w:tcW w:w="1002" w:type="pct"/>
          </w:tcPr>
          <w:p w14:paraId="6DE56309" w14:textId="77777777" w:rsidR="006B5004" w:rsidRDefault="006B5004" w:rsidP="00D1192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000</w:t>
            </w:r>
            <w:r w:rsidR="00D674DD">
              <w:t>00</w:t>
            </w:r>
            <w:r>
              <w:rPr>
                <w:rFonts w:hint="eastAsia"/>
              </w:rPr>
              <w:t>1</w:t>
            </w:r>
          </w:p>
        </w:tc>
        <w:tc>
          <w:tcPr>
            <w:tcW w:w="1006" w:type="pct"/>
          </w:tcPr>
          <w:p w14:paraId="14154B14" w14:textId="77777777" w:rsidR="006B5004" w:rsidRDefault="006B5004" w:rsidP="00D1192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 w:rsidR="00203892">
              <w:rPr>
                <w:rFonts w:hint="eastAsia"/>
              </w:rPr>
              <w:t>_</w:t>
            </w:r>
            <w:r w:rsidR="00CB3972">
              <w:rPr>
                <w:rFonts w:hint="eastAsia"/>
              </w:rPr>
              <w:t>TRN</w:t>
            </w:r>
            <w:r w:rsidR="009846B0">
              <w:rPr>
                <w:rFonts w:hint="eastAsia"/>
              </w:rPr>
              <w:t>0</w:t>
            </w:r>
            <w:r w:rsidR="00D674DD">
              <w:t>0</w:t>
            </w:r>
            <w:r w:rsidR="009846B0">
              <w:rPr>
                <w:rFonts w:hint="eastAsia"/>
              </w:rPr>
              <w:t>00</w:t>
            </w:r>
            <w:r w:rsidR="00D674DD">
              <w:t>0</w:t>
            </w:r>
            <w:r w:rsidR="009846B0">
              <w:rPr>
                <w:rFonts w:hint="eastAsia"/>
              </w:rPr>
              <w:t>1</w:t>
            </w:r>
          </w:p>
        </w:tc>
      </w:tr>
    </w:tbl>
    <w:p w14:paraId="3A76289F" w14:textId="77777777" w:rsidR="006B5004" w:rsidRDefault="006B5004" w:rsidP="006B5004">
      <w:pPr>
        <w:pStyle w:val="aa"/>
      </w:pPr>
    </w:p>
    <w:p w14:paraId="62013141" w14:textId="77777777" w:rsidR="006B5004" w:rsidRPr="000C615C" w:rsidRDefault="008C2C6B" w:rsidP="006B5004">
      <w:pPr>
        <w:pStyle w:val="aa"/>
        <w:rPr>
          <w:b/>
          <w:bCs/>
        </w:rPr>
      </w:pPr>
      <w:r>
        <w:rPr>
          <w:rFonts w:hint="eastAsia"/>
          <w:b/>
          <w:bCs/>
        </w:rPr>
        <w:t>処理</w:t>
      </w:r>
      <w:r w:rsidR="006B5004" w:rsidRPr="000C615C">
        <w:rPr>
          <w:rFonts w:hint="eastAsia"/>
          <w:b/>
          <w:bCs/>
        </w:rPr>
        <w:t>シンボル</w:t>
      </w:r>
    </w:p>
    <w:tbl>
      <w:tblPr>
        <w:tblStyle w:val="3-3"/>
        <w:tblW w:w="5000" w:type="pct"/>
        <w:tblLook w:val="04A0" w:firstRow="1" w:lastRow="0" w:firstColumn="1" w:lastColumn="0" w:noHBand="0" w:noVBand="1"/>
      </w:tblPr>
      <w:tblGrid>
        <w:gridCol w:w="2280"/>
        <w:gridCol w:w="4866"/>
        <w:gridCol w:w="7528"/>
      </w:tblGrid>
      <w:tr w:rsidR="006B5004" w14:paraId="0FB13C07" w14:textId="77777777" w:rsidTr="008C2C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77" w:type="pct"/>
          </w:tcPr>
          <w:p w14:paraId="62CB6E1E" w14:textId="77777777" w:rsidR="006B5004" w:rsidRDefault="008C2C6B" w:rsidP="00D11922">
            <w:pPr>
              <w:pStyle w:val="aa"/>
            </w:pPr>
            <w:r>
              <w:rPr>
                <w:rFonts w:hint="eastAsia"/>
              </w:rPr>
              <w:t>処理</w:t>
            </w:r>
            <w:r w:rsidR="006B5004">
              <w:rPr>
                <w:rFonts w:hint="eastAsia"/>
              </w:rPr>
              <w:t>シンボル</w:t>
            </w:r>
          </w:p>
        </w:tc>
        <w:tc>
          <w:tcPr>
            <w:tcW w:w="1658" w:type="pct"/>
          </w:tcPr>
          <w:p w14:paraId="314C5721" w14:textId="77777777" w:rsidR="006B5004" w:rsidRDefault="008C2C6B" w:rsidP="00D11922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処理</w:t>
            </w:r>
            <w:r w:rsidR="006B5004">
              <w:rPr>
                <w:rFonts w:hint="eastAsia"/>
              </w:rPr>
              <w:t>分類</w:t>
            </w:r>
          </w:p>
        </w:tc>
        <w:tc>
          <w:tcPr>
            <w:tcW w:w="2565" w:type="pct"/>
          </w:tcPr>
          <w:p w14:paraId="58B76BD9" w14:textId="77777777" w:rsidR="006B5004" w:rsidRDefault="006B5004" w:rsidP="00D11922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説明</w:t>
            </w:r>
          </w:p>
        </w:tc>
      </w:tr>
      <w:tr w:rsidR="006B5004" w14:paraId="59855A00" w14:textId="77777777" w:rsidTr="008C2C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7" w:type="pct"/>
          </w:tcPr>
          <w:p w14:paraId="1D588401" w14:textId="77777777" w:rsidR="006B5004" w:rsidRPr="00A55389" w:rsidRDefault="008C2C6B" w:rsidP="00D11922">
            <w:pPr>
              <w:pStyle w:val="aa"/>
            </w:pPr>
            <w:r w:rsidRPr="00A55389">
              <w:rPr>
                <w:rFonts w:hint="eastAsia"/>
              </w:rPr>
              <w:t>TRN</w:t>
            </w:r>
          </w:p>
        </w:tc>
        <w:tc>
          <w:tcPr>
            <w:tcW w:w="1658" w:type="pct"/>
          </w:tcPr>
          <w:p w14:paraId="67CCDB53" w14:textId="77777777" w:rsidR="006B5004" w:rsidRDefault="008C2C6B" w:rsidP="00D1192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機能処理詳細</w:t>
            </w:r>
          </w:p>
        </w:tc>
        <w:tc>
          <w:tcPr>
            <w:tcW w:w="2565" w:type="pct"/>
          </w:tcPr>
          <w:p w14:paraId="3906EB80" w14:textId="77777777" w:rsidR="006B5004" w:rsidRDefault="008C2C6B" w:rsidP="00D1192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各種</w:t>
            </w:r>
            <w:r w:rsidR="001E7059">
              <w:rPr>
                <w:rFonts w:hint="eastAsia"/>
              </w:rPr>
              <w:t>機能</w:t>
            </w:r>
            <w:r>
              <w:rPr>
                <w:rFonts w:hint="eastAsia"/>
              </w:rPr>
              <w:t>における処理</w:t>
            </w:r>
            <w:r w:rsidR="00D674DD">
              <w:rPr>
                <w:rFonts w:hint="eastAsia"/>
              </w:rPr>
              <w:t>詳細</w:t>
            </w:r>
            <w:r w:rsidR="006B5004">
              <w:rPr>
                <w:rFonts w:hint="eastAsia"/>
              </w:rPr>
              <w:t>を表す</w:t>
            </w:r>
          </w:p>
        </w:tc>
      </w:tr>
    </w:tbl>
    <w:p w14:paraId="6BDA9D4C" w14:textId="77777777" w:rsidR="006B5004" w:rsidRPr="001E7059" w:rsidRDefault="006B5004" w:rsidP="009C118A">
      <w:pPr>
        <w:pStyle w:val="aa"/>
      </w:pPr>
    </w:p>
    <w:p w14:paraId="3CD14AA5" w14:textId="77777777" w:rsidR="009F348B" w:rsidRDefault="00286F49" w:rsidP="009F348B">
      <w:pPr>
        <w:pStyle w:val="1"/>
      </w:pPr>
      <w:bookmarkStart w:id="5" w:name="_Toc71254293"/>
      <w:r>
        <w:rPr>
          <w:rFonts w:hint="eastAsia"/>
        </w:rPr>
        <w:lastRenderedPageBreak/>
        <w:t>各画面を識別する画面</w:t>
      </w:r>
      <w:r>
        <w:rPr>
          <w:rFonts w:hint="eastAsia"/>
        </w:rPr>
        <w:t>ID</w:t>
      </w:r>
      <w:r>
        <w:rPr>
          <w:rFonts w:hint="eastAsia"/>
        </w:rPr>
        <w:t>について</w:t>
      </w:r>
      <w:bookmarkEnd w:id="5"/>
    </w:p>
    <w:p w14:paraId="44297448" w14:textId="77777777" w:rsidR="009F348B" w:rsidRDefault="009F348B" w:rsidP="009C118A">
      <w:pPr>
        <w:pStyle w:val="aa"/>
      </w:pPr>
    </w:p>
    <w:p w14:paraId="055ECDEB" w14:textId="77777777" w:rsidR="00BC1D1E" w:rsidRDefault="00BC1D1E" w:rsidP="00BC1D1E">
      <w:pPr>
        <w:pStyle w:val="aa"/>
      </w:pPr>
      <w:r>
        <w:rPr>
          <w:rFonts w:hint="eastAsia"/>
        </w:rPr>
        <w:t>当該システムに登場する</w:t>
      </w:r>
      <w:r w:rsidR="00B229DB">
        <w:rPr>
          <w:rFonts w:hint="eastAsia"/>
        </w:rPr>
        <w:t>画面を識別する</w:t>
      </w:r>
      <w:r>
        <w:rPr>
          <w:rFonts w:hint="eastAsia"/>
        </w:rPr>
        <w:t>IDは以下の</w:t>
      </w:r>
      <w:r w:rsidR="00D7737A">
        <w:rPr>
          <w:rFonts w:hint="eastAsia"/>
        </w:rPr>
        <w:t>とおり定義します</w:t>
      </w:r>
      <w:r>
        <w:rPr>
          <w:rFonts w:hint="eastAsia"/>
        </w:rPr>
        <w:t>。</w:t>
      </w:r>
    </w:p>
    <w:p w14:paraId="210E6918" w14:textId="77777777" w:rsidR="00E11130" w:rsidRDefault="00BC1D1E" w:rsidP="00E11130">
      <w:pPr>
        <w:pStyle w:val="aa"/>
      </w:pPr>
      <w:r>
        <w:rPr>
          <w:rFonts w:hint="eastAsia"/>
        </w:rPr>
        <w:t>主に</w:t>
      </w:r>
      <w:r w:rsidR="00B229DB">
        <w:rPr>
          <w:rFonts w:hint="eastAsia"/>
        </w:rPr>
        <w:t>画面</w:t>
      </w:r>
      <w:r>
        <w:rPr>
          <w:rFonts w:hint="eastAsia"/>
        </w:rPr>
        <w:t>一覧</w:t>
      </w:r>
      <w:r w:rsidR="00B229DB">
        <w:rPr>
          <w:rFonts w:hint="eastAsia"/>
        </w:rPr>
        <w:t>、</w:t>
      </w:r>
      <w:r w:rsidR="005A7BD9">
        <w:rPr>
          <w:rFonts w:hint="eastAsia"/>
        </w:rPr>
        <w:t>画面遷移図、</w:t>
      </w:r>
      <w:r w:rsidR="00B229DB">
        <w:rPr>
          <w:rFonts w:hint="eastAsia"/>
        </w:rPr>
        <w:t>画面</w:t>
      </w:r>
      <w:r w:rsidR="005A7BD9">
        <w:rPr>
          <w:rFonts w:hint="eastAsia"/>
        </w:rPr>
        <w:t>設計書</w:t>
      </w:r>
      <w:r>
        <w:rPr>
          <w:rFonts w:hint="eastAsia"/>
        </w:rPr>
        <w:t>で利用</w:t>
      </w:r>
      <w:r w:rsidR="00D7737A">
        <w:rPr>
          <w:rFonts w:hint="eastAsia"/>
        </w:rPr>
        <w:t>します</w:t>
      </w:r>
      <w:r>
        <w:rPr>
          <w:rFonts w:hint="eastAsia"/>
        </w:rPr>
        <w:t>。</w:t>
      </w:r>
    </w:p>
    <w:p w14:paraId="40E28474" w14:textId="77777777" w:rsidR="00357F78" w:rsidRDefault="00357F78" w:rsidP="00E11130">
      <w:pPr>
        <w:pStyle w:val="aa"/>
      </w:pPr>
    </w:p>
    <w:p w14:paraId="4D001B99" w14:textId="77777777" w:rsidR="00E11130" w:rsidRPr="00613FB1" w:rsidRDefault="00E11130" w:rsidP="00E11130">
      <w:pPr>
        <w:pStyle w:val="aa"/>
        <w:rPr>
          <w:b/>
          <w:bCs/>
        </w:rPr>
      </w:pPr>
      <w:r w:rsidRPr="00613FB1">
        <w:rPr>
          <w:rFonts w:hint="eastAsia"/>
          <w:b/>
          <w:bCs/>
        </w:rPr>
        <w:t>画面ID</w:t>
      </w:r>
    </w:p>
    <w:tbl>
      <w:tblPr>
        <w:tblStyle w:val="3-3"/>
        <w:tblW w:w="5000" w:type="pct"/>
        <w:tblLook w:val="04A0" w:firstRow="1" w:lastRow="0" w:firstColumn="1" w:lastColumn="0" w:noHBand="0" w:noVBand="1"/>
      </w:tblPr>
      <w:tblGrid>
        <w:gridCol w:w="2934"/>
        <w:gridCol w:w="2935"/>
        <w:gridCol w:w="2935"/>
        <w:gridCol w:w="2935"/>
        <w:gridCol w:w="2935"/>
      </w:tblGrid>
      <w:tr w:rsidR="00B5450E" w14:paraId="032E7DC0" w14:textId="77777777" w:rsidTr="00164D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00" w:type="pct"/>
          </w:tcPr>
          <w:p w14:paraId="182FA509" w14:textId="77777777" w:rsidR="00B5450E" w:rsidRDefault="00B5450E" w:rsidP="00271C05">
            <w:pPr>
              <w:pStyle w:val="aa"/>
            </w:pPr>
            <w:r>
              <w:rPr>
                <w:rFonts w:hint="eastAsia"/>
              </w:rPr>
              <w:t>機能ID</w:t>
            </w:r>
          </w:p>
        </w:tc>
        <w:tc>
          <w:tcPr>
            <w:tcW w:w="1000" w:type="pct"/>
          </w:tcPr>
          <w:p w14:paraId="76DB05AF" w14:textId="77777777" w:rsidR="00B5450E" w:rsidRDefault="00E61EA9" w:rsidP="00271C05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連結子</w:t>
            </w:r>
          </w:p>
        </w:tc>
        <w:tc>
          <w:tcPr>
            <w:tcW w:w="1000" w:type="pct"/>
          </w:tcPr>
          <w:p w14:paraId="4B760C5A" w14:textId="77777777" w:rsidR="00B5450E" w:rsidRDefault="00B5450E" w:rsidP="00271C05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シンボル</w:t>
            </w:r>
          </w:p>
        </w:tc>
        <w:tc>
          <w:tcPr>
            <w:tcW w:w="1000" w:type="pct"/>
          </w:tcPr>
          <w:p w14:paraId="0AC4A341" w14:textId="77777777" w:rsidR="00B5450E" w:rsidRDefault="00B5450E" w:rsidP="00271C05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連番</w:t>
            </w:r>
            <w:r w:rsidR="00332EDA">
              <w:rPr>
                <w:rFonts w:hint="eastAsia"/>
              </w:rPr>
              <w:t>4</w:t>
            </w:r>
            <w:r>
              <w:rPr>
                <w:rFonts w:hint="eastAsia"/>
              </w:rPr>
              <w:t>桁</w:t>
            </w:r>
          </w:p>
        </w:tc>
        <w:tc>
          <w:tcPr>
            <w:tcW w:w="1000" w:type="pct"/>
          </w:tcPr>
          <w:p w14:paraId="34B79DD3" w14:textId="77777777" w:rsidR="00B5450E" w:rsidRDefault="00B5450E" w:rsidP="00271C05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採番例</w:t>
            </w:r>
          </w:p>
        </w:tc>
      </w:tr>
      <w:tr w:rsidR="00B5450E" w14:paraId="5D80B413" w14:textId="77777777" w:rsidTr="00164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14:paraId="299AD6EA" w14:textId="77777777" w:rsidR="00B5450E" w:rsidRPr="007262A2" w:rsidRDefault="00B5450E" w:rsidP="00271C05">
            <w:pPr>
              <w:pStyle w:val="aa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A</w:t>
            </w:r>
            <w:r w:rsidR="006D67C5">
              <w:rPr>
                <w:rFonts w:hint="eastAsia"/>
                <w:b w:val="0"/>
                <w:bCs w:val="0"/>
              </w:rPr>
              <w:t>_</w:t>
            </w:r>
            <w:r w:rsidR="00243CA1">
              <w:rPr>
                <w:rFonts w:hint="eastAsia"/>
                <w:b w:val="0"/>
                <w:bCs w:val="0"/>
              </w:rPr>
              <w:t>S0001</w:t>
            </w:r>
          </w:p>
        </w:tc>
        <w:tc>
          <w:tcPr>
            <w:tcW w:w="1000" w:type="pct"/>
          </w:tcPr>
          <w:p w14:paraId="34339046" w14:textId="77777777" w:rsidR="00B5450E" w:rsidRDefault="00E61EA9" w:rsidP="00271C0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_</w:t>
            </w:r>
          </w:p>
        </w:tc>
        <w:tc>
          <w:tcPr>
            <w:tcW w:w="1000" w:type="pct"/>
          </w:tcPr>
          <w:p w14:paraId="39329FED" w14:textId="77777777" w:rsidR="00B5450E" w:rsidRDefault="00332EDA" w:rsidP="00271C0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 w:rsidR="00B5450E">
              <w:rPr>
                <w:rFonts w:hint="eastAsia"/>
              </w:rPr>
              <w:t>D</w:t>
            </w:r>
          </w:p>
        </w:tc>
        <w:tc>
          <w:tcPr>
            <w:tcW w:w="1000" w:type="pct"/>
          </w:tcPr>
          <w:p w14:paraId="662E2069" w14:textId="77777777" w:rsidR="00B5450E" w:rsidRDefault="00B5450E" w:rsidP="00271C0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00</w:t>
            </w:r>
            <w:r w:rsidR="00332EDA">
              <w:t>0</w:t>
            </w:r>
            <w:r>
              <w:rPr>
                <w:rFonts w:hint="eastAsia"/>
              </w:rPr>
              <w:t>1</w:t>
            </w:r>
          </w:p>
        </w:tc>
        <w:tc>
          <w:tcPr>
            <w:tcW w:w="1000" w:type="pct"/>
          </w:tcPr>
          <w:p w14:paraId="129E49C5" w14:textId="77777777" w:rsidR="00B5450E" w:rsidRDefault="00B5450E" w:rsidP="00271C0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 w:rsidR="006D67C5">
              <w:rPr>
                <w:rFonts w:hint="eastAsia"/>
              </w:rPr>
              <w:t>_</w:t>
            </w:r>
            <w:r w:rsidR="00243CA1">
              <w:rPr>
                <w:rFonts w:hint="eastAsia"/>
              </w:rPr>
              <w:t>S</w:t>
            </w:r>
            <w:r>
              <w:rPr>
                <w:rFonts w:hint="eastAsia"/>
              </w:rPr>
              <w:t>0001_</w:t>
            </w:r>
            <w:r w:rsidR="00332EDA">
              <w:t>S</w:t>
            </w:r>
            <w:r>
              <w:rPr>
                <w:rFonts w:hint="eastAsia"/>
              </w:rPr>
              <w:t>D00</w:t>
            </w:r>
            <w:r w:rsidR="00332EDA">
              <w:t>0</w:t>
            </w:r>
            <w:r>
              <w:rPr>
                <w:rFonts w:hint="eastAsia"/>
              </w:rPr>
              <w:t>1</w:t>
            </w:r>
          </w:p>
        </w:tc>
      </w:tr>
    </w:tbl>
    <w:p w14:paraId="2D892EDF" w14:textId="77777777" w:rsidR="00884DF7" w:rsidRDefault="00884DF7" w:rsidP="00E61EA9">
      <w:pPr>
        <w:pStyle w:val="aa"/>
      </w:pPr>
    </w:p>
    <w:p w14:paraId="02D7DF0E" w14:textId="77777777" w:rsidR="00BC1D1E" w:rsidRPr="00613FB1" w:rsidRDefault="00E61EA9" w:rsidP="00E61EA9">
      <w:pPr>
        <w:pStyle w:val="aa"/>
        <w:rPr>
          <w:b/>
          <w:bCs/>
        </w:rPr>
      </w:pPr>
      <w:r w:rsidRPr="00613FB1">
        <w:rPr>
          <w:rFonts w:hint="eastAsia"/>
          <w:b/>
          <w:bCs/>
        </w:rPr>
        <w:t>画面シンボル</w:t>
      </w:r>
    </w:p>
    <w:tbl>
      <w:tblPr>
        <w:tblStyle w:val="3-3"/>
        <w:tblW w:w="5000" w:type="pct"/>
        <w:tblLook w:val="04A0" w:firstRow="1" w:lastRow="0" w:firstColumn="1" w:lastColumn="0" w:noHBand="0" w:noVBand="1"/>
      </w:tblPr>
      <w:tblGrid>
        <w:gridCol w:w="2280"/>
        <w:gridCol w:w="4866"/>
        <w:gridCol w:w="7528"/>
      </w:tblGrid>
      <w:tr w:rsidR="00BC1D1E" w14:paraId="79302B12" w14:textId="77777777" w:rsidTr="00164D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77" w:type="pct"/>
          </w:tcPr>
          <w:p w14:paraId="2E94DED9" w14:textId="77777777" w:rsidR="00BC1D1E" w:rsidRDefault="00BC1D1E" w:rsidP="00271C05">
            <w:pPr>
              <w:pStyle w:val="aa"/>
            </w:pPr>
            <w:r>
              <w:rPr>
                <w:rFonts w:hint="eastAsia"/>
              </w:rPr>
              <w:t>シンボル</w:t>
            </w:r>
          </w:p>
        </w:tc>
        <w:tc>
          <w:tcPr>
            <w:tcW w:w="1658" w:type="pct"/>
          </w:tcPr>
          <w:p w14:paraId="2035FE9B" w14:textId="77777777" w:rsidR="00BC1D1E" w:rsidRDefault="00BC1D1E" w:rsidP="00271C05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分類</w:t>
            </w:r>
          </w:p>
        </w:tc>
        <w:tc>
          <w:tcPr>
            <w:tcW w:w="2565" w:type="pct"/>
          </w:tcPr>
          <w:p w14:paraId="52754DA2" w14:textId="77777777" w:rsidR="00BC1D1E" w:rsidRDefault="00BC1D1E" w:rsidP="00271C05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説明</w:t>
            </w:r>
          </w:p>
        </w:tc>
      </w:tr>
      <w:tr w:rsidR="00BC1D1E" w14:paraId="6FDF8096" w14:textId="77777777" w:rsidTr="00164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7" w:type="pct"/>
          </w:tcPr>
          <w:p w14:paraId="47F14EF8" w14:textId="77777777" w:rsidR="00BC1D1E" w:rsidRDefault="00551856" w:rsidP="00271C05">
            <w:pPr>
              <w:pStyle w:val="aa"/>
            </w:pPr>
            <w:r>
              <w:t>S</w:t>
            </w:r>
            <w:r w:rsidR="008703A8">
              <w:rPr>
                <w:rFonts w:hint="eastAsia"/>
              </w:rPr>
              <w:t>L</w:t>
            </w:r>
          </w:p>
        </w:tc>
        <w:tc>
          <w:tcPr>
            <w:tcW w:w="1658" w:type="pct"/>
          </w:tcPr>
          <w:p w14:paraId="0F6F5CA2" w14:textId="77777777" w:rsidR="00BC1D1E" w:rsidRDefault="008703A8" w:rsidP="00271C0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一覧画面</w:t>
            </w:r>
          </w:p>
        </w:tc>
        <w:tc>
          <w:tcPr>
            <w:tcW w:w="2565" w:type="pct"/>
          </w:tcPr>
          <w:p w14:paraId="3E4172D7" w14:textId="77777777" w:rsidR="00BC1D1E" w:rsidRDefault="00A30CEF" w:rsidP="00271C0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社員情報一覧、組織情報一覧など情報を一覧で表示する画面を表す</w:t>
            </w:r>
          </w:p>
        </w:tc>
      </w:tr>
      <w:tr w:rsidR="00BC1D1E" w14:paraId="22DDE605" w14:textId="77777777" w:rsidTr="00164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7" w:type="pct"/>
          </w:tcPr>
          <w:p w14:paraId="6C54FC91" w14:textId="77777777" w:rsidR="00BC1D1E" w:rsidRDefault="00551856" w:rsidP="00271C05">
            <w:pPr>
              <w:pStyle w:val="aa"/>
            </w:pPr>
            <w:r>
              <w:t>S</w:t>
            </w:r>
            <w:r w:rsidR="008703A8">
              <w:rPr>
                <w:rFonts w:hint="eastAsia"/>
              </w:rPr>
              <w:t>D</w:t>
            </w:r>
          </w:p>
        </w:tc>
        <w:tc>
          <w:tcPr>
            <w:tcW w:w="1658" w:type="pct"/>
          </w:tcPr>
          <w:p w14:paraId="136A2D1B" w14:textId="77777777" w:rsidR="00BC1D1E" w:rsidRDefault="008703A8" w:rsidP="00271C05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詳細</w:t>
            </w:r>
            <w:r w:rsidR="00BC1D1E">
              <w:rPr>
                <w:rFonts w:hint="eastAsia"/>
              </w:rPr>
              <w:t>画面</w:t>
            </w:r>
          </w:p>
        </w:tc>
        <w:tc>
          <w:tcPr>
            <w:tcW w:w="2565" w:type="pct"/>
          </w:tcPr>
          <w:p w14:paraId="6B5123F9" w14:textId="77777777" w:rsidR="00BC1D1E" w:rsidRDefault="001E1FEE" w:rsidP="00271C05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社員情報詳細、組織情報詳細など、詳細情報を</w:t>
            </w:r>
            <w:r w:rsidR="007C7E02">
              <w:rPr>
                <w:rFonts w:hint="eastAsia"/>
              </w:rPr>
              <w:t>表示する画面を表す</w:t>
            </w:r>
          </w:p>
        </w:tc>
      </w:tr>
      <w:tr w:rsidR="00BC1D1E" w14:paraId="74CC7265" w14:textId="77777777" w:rsidTr="00164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7" w:type="pct"/>
          </w:tcPr>
          <w:p w14:paraId="35CE0A49" w14:textId="77777777" w:rsidR="00BC1D1E" w:rsidRDefault="00551856" w:rsidP="00271C05">
            <w:pPr>
              <w:pStyle w:val="aa"/>
            </w:pPr>
            <w:r>
              <w:t>S</w:t>
            </w:r>
            <w:r w:rsidR="008703A8">
              <w:rPr>
                <w:rFonts w:hint="eastAsia"/>
              </w:rPr>
              <w:t>P</w:t>
            </w:r>
          </w:p>
        </w:tc>
        <w:tc>
          <w:tcPr>
            <w:tcW w:w="1658" w:type="pct"/>
          </w:tcPr>
          <w:p w14:paraId="3C6D5C66" w14:textId="77777777" w:rsidR="00BC1D1E" w:rsidRDefault="008703A8" w:rsidP="00271C0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入力補助</w:t>
            </w:r>
            <w:r w:rsidR="00BC1D1E">
              <w:rPr>
                <w:rFonts w:hint="eastAsia"/>
              </w:rPr>
              <w:t>画面</w:t>
            </w:r>
          </w:p>
        </w:tc>
        <w:tc>
          <w:tcPr>
            <w:tcW w:w="2565" w:type="pct"/>
          </w:tcPr>
          <w:p w14:paraId="4A7E92A4" w14:textId="77777777" w:rsidR="00BC1D1E" w:rsidRDefault="00F01DCA" w:rsidP="00271C0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社員の所属</w:t>
            </w:r>
            <w:r w:rsidR="007C7E02">
              <w:rPr>
                <w:rFonts w:hint="eastAsia"/>
              </w:rPr>
              <w:t>組織</w:t>
            </w:r>
            <w:r w:rsidR="00F520E9">
              <w:rPr>
                <w:rFonts w:hint="eastAsia"/>
              </w:rPr>
              <w:t>情報を入力する際</w:t>
            </w:r>
            <w:r w:rsidR="00332946">
              <w:rPr>
                <w:rFonts w:hint="eastAsia"/>
              </w:rPr>
              <w:t>に利用する</w:t>
            </w:r>
            <w:r w:rsidR="003A7186">
              <w:rPr>
                <w:rFonts w:hint="eastAsia"/>
              </w:rPr>
              <w:t>対象情報検索用の</w:t>
            </w:r>
            <w:r>
              <w:rPr>
                <w:rFonts w:hint="eastAsia"/>
              </w:rPr>
              <w:t>ポップアップ画面などを表す</w:t>
            </w:r>
          </w:p>
        </w:tc>
      </w:tr>
      <w:tr w:rsidR="00BC1D1E" w14:paraId="1C5BE639" w14:textId="77777777" w:rsidTr="00164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7" w:type="pct"/>
          </w:tcPr>
          <w:p w14:paraId="624D7E35" w14:textId="77777777" w:rsidR="00BC1D1E" w:rsidRDefault="00BC1D1E" w:rsidP="00271C05">
            <w:pPr>
              <w:pStyle w:val="aa"/>
            </w:pPr>
          </w:p>
        </w:tc>
        <w:tc>
          <w:tcPr>
            <w:tcW w:w="1658" w:type="pct"/>
          </w:tcPr>
          <w:p w14:paraId="51EF9849" w14:textId="77777777" w:rsidR="00BC1D1E" w:rsidRDefault="00BC1D1E" w:rsidP="00271C05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65" w:type="pct"/>
          </w:tcPr>
          <w:p w14:paraId="6FB20AF9" w14:textId="77777777" w:rsidR="00BC1D1E" w:rsidRDefault="00BC1D1E" w:rsidP="00271C05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C9BE49D" w14:textId="77777777" w:rsidR="00BC1D1E" w:rsidRPr="00332946" w:rsidRDefault="00D54E25" w:rsidP="00E61EA9">
      <w:pPr>
        <w:pStyle w:val="aa"/>
      </w:pPr>
      <w:r>
        <w:rPr>
          <w:rFonts w:hint="eastAsia"/>
        </w:rPr>
        <w:t>※ 帳票、ファイル</w:t>
      </w:r>
      <w:r w:rsidR="0061299F">
        <w:rPr>
          <w:rFonts w:hint="eastAsia"/>
        </w:rPr>
        <w:t>、外部インターフェースと被らないようにシンボルを設定します。</w:t>
      </w:r>
    </w:p>
    <w:p w14:paraId="539E0E96" w14:textId="77777777" w:rsidR="004823D4" w:rsidRDefault="004B7CF5" w:rsidP="004823D4">
      <w:pPr>
        <w:pStyle w:val="1"/>
      </w:pPr>
      <w:bookmarkStart w:id="6" w:name="_Toc71254294"/>
      <w:r>
        <w:rPr>
          <w:rFonts w:hint="eastAsia"/>
        </w:rPr>
        <w:lastRenderedPageBreak/>
        <w:t>各機能</w:t>
      </w:r>
      <w:r w:rsidR="004D0309">
        <w:rPr>
          <w:rFonts w:hint="eastAsia"/>
        </w:rPr>
        <w:t>の項目ラベル</w:t>
      </w:r>
      <w:r w:rsidR="002B44A6">
        <w:rPr>
          <w:rFonts w:hint="eastAsia"/>
        </w:rPr>
        <w:t>ID</w:t>
      </w:r>
      <w:r w:rsidR="002B44A6">
        <w:rPr>
          <w:rFonts w:hint="eastAsia"/>
        </w:rPr>
        <w:t>について</w:t>
      </w:r>
      <w:bookmarkEnd w:id="6"/>
    </w:p>
    <w:p w14:paraId="71A26921" w14:textId="77777777" w:rsidR="00C7658F" w:rsidRDefault="00C7658F" w:rsidP="004F3A4D">
      <w:pPr>
        <w:pStyle w:val="aa"/>
      </w:pPr>
    </w:p>
    <w:p w14:paraId="7EA8129E" w14:textId="77777777" w:rsidR="00920971" w:rsidRDefault="00721C8A" w:rsidP="00721C8A">
      <w:pPr>
        <w:pStyle w:val="aa"/>
      </w:pPr>
      <w:r>
        <w:rPr>
          <w:rFonts w:hint="eastAsia"/>
        </w:rPr>
        <w:t>当該システム</w:t>
      </w:r>
      <w:r w:rsidR="00022C30">
        <w:rPr>
          <w:rFonts w:hint="eastAsia"/>
        </w:rPr>
        <w:t>の各機能における</w:t>
      </w:r>
      <w:r>
        <w:rPr>
          <w:rFonts w:hint="eastAsia"/>
        </w:rPr>
        <w:t>項目</w:t>
      </w:r>
      <w:r w:rsidR="00351BB7">
        <w:rPr>
          <w:rFonts w:hint="eastAsia"/>
        </w:rPr>
        <w:t>名称を</w:t>
      </w:r>
      <w:r w:rsidR="000E64C7">
        <w:rPr>
          <w:rFonts w:hint="eastAsia"/>
        </w:rPr>
        <w:t>識別する</w:t>
      </w:r>
      <w:r w:rsidR="00351BB7">
        <w:rPr>
          <w:rFonts w:hint="eastAsia"/>
        </w:rPr>
        <w:t>項目ラベルID</w:t>
      </w:r>
      <w:r w:rsidR="00811E8A">
        <w:rPr>
          <w:rFonts w:hint="eastAsia"/>
        </w:rPr>
        <w:t>は</w:t>
      </w:r>
      <w:r w:rsidR="00920971">
        <w:rPr>
          <w:rFonts w:hint="eastAsia"/>
        </w:rPr>
        <w:t>以下の</w:t>
      </w:r>
      <w:r w:rsidR="00D7737A">
        <w:rPr>
          <w:rFonts w:hint="eastAsia"/>
        </w:rPr>
        <w:t>とおり定義します</w:t>
      </w:r>
      <w:r w:rsidR="00920971">
        <w:rPr>
          <w:rFonts w:hint="eastAsia"/>
        </w:rPr>
        <w:t>。</w:t>
      </w:r>
    </w:p>
    <w:p w14:paraId="10DF2C84" w14:textId="77777777" w:rsidR="000B7EE8" w:rsidRDefault="00994252" w:rsidP="00721C8A">
      <w:pPr>
        <w:pStyle w:val="aa"/>
      </w:pPr>
      <w:r>
        <w:rPr>
          <w:rFonts w:hint="eastAsia"/>
        </w:rPr>
        <w:t>主に</w:t>
      </w:r>
      <w:r w:rsidR="00D102BC">
        <w:rPr>
          <w:rFonts w:hint="eastAsia"/>
        </w:rPr>
        <w:t>項目ラベル一覧、</w:t>
      </w:r>
      <w:r>
        <w:rPr>
          <w:rFonts w:hint="eastAsia"/>
        </w:rPr>
        <w:t>画面設計書で利用</w:t>
      </w:r>
      <w:r w:rsidR="008A3381">
        <w:rPr>
          <w:rFonts w:hint="eastAsia"/>
        </w:rPr>
        <w:t>します</w:t>
      </w:r>
      <w:r>
        <w:rPr>
          <w:rFonts w:hint="eastAsia"/>
        </w:rPr>
        <w:t>。</w:t>
      </w:r>
    </w:p>
    <w:p w14:paraId="5CBB73D5" w14:textId="77777777" w:rsidR="000150D9" w:rsidRDefault="000150D9" w:rsidP="004F3A4D">
      <w:pPr>
        <w:pStyle w:val="aa"/>
      </w:pPr>
    </w:p>
    <w:p w14:paraId="1E578ED8" w14:textId="77777777" w:rsidR="00613FB1" w:rsidRPr="00EB03A7" w:rsidRDefault="00C53E7E" w:rsidP="004F3A4D">
      <w:pPr>
        <w:pStyle w:val="aa"/>
        <w:rPr>
          <w:b/>
          <w:bCs/>
        </w:rPr>
      </w:pPr>
      <w:r>
        <w:rPr>
          <w:rFonts w:hint="eastAsia"/>
          <w:b/>
          <w:bCs/>
        </w:rPr>
        <w:t>システム</w:t>
      </w:r>
      <w:r w:rsidR="0027655A">
        <w:rPr>
          <w:rFonts w:hint="eastAsia"/>
          <w:b/>
          <w:bCs/>
        </w:rPr>
        <w:t>共通</w:t>
      </w:r>
      <w:r w:rsidR="00112343">
        <w:rPr>
          <w:rFonts w:hint="eastAsia"/>
          <w:b/>
          <w:bCs/>
        </w:rPr>
        <w:t>で</w:t>
      </w:r>
      <w:r w:rsidR="0027655A">
        <w:rPr>
          <w:rFonts w:hint="eastAsia"/>
          <w:b/>
          <w:bCs/>
        </w:rPr>
        <w:t>利用する</w:t>
      </w:r>
      <w:r w:rsidR="00EB03A7" w:rsidRPr="00EB03A7">
        <w:rPr>
          <w:rFonts w:hint="eastAsia"/>
          <w:b/>
          <w:bCs/>
        </w:rPr>
        <w:t>項目ラベルIDの構成</w:t>
      </w:r>
    </w:p>
    <w:tbl>
      <w:tblPr>
        <w:tblStyle w:val="3-3"/>
        <w:tblW w:w="5000" w:type="pct"/>
        <w:tblLook w:val="04A0" w:firstRow="1" w:lastRow="0" w:firstColumn="1" w:lastColumn="0" w:noHBand="0" w:noVBand="1"/>
      </w:tblPr>
      <w:tblGrid>
        <w:gridCol w:w="2920"/>
        <w:gridCol w:w="3313"/>
        <w:gridCol w:w="3827"/>
        <w:gridCol w:w="4614"/>
      </w:tblGrid>
      <w:tr w:rsidR="003D2A3F" w14:paraId="2B6D0ABA" w14:textId="77777777" w:rsidTr="00FC3B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95" w:type="pct"/>
          </w:tcPr>
          <w:p w14:paraId="200FAD7E" w14:textId="77777777" w:rsidR="003D2A3F" w:rsidRDefault="00FE142B" w:rsidP="00271C05">
            <w:pPr>
              <w:pStyle w:val="aa"/>
            </w:pPr>
            <w:r>
              <w:rPr>
                <w:rFonts w:hint="eastAsia"/>
              </w:rPr>
              <w:t>共通シンボル</w:t>
            </w:r>
          </w:p>
        </w:tc>
        <w:tc>
          <w:tcPr>
            <w:tcW w:w="1129" w:type="pct"/>
          </w:tcPr>
          <w:p w14:paraId="147F7705" w14:textId="77777777" w:rsidR="003D2A3F" w:rsidRDefault="003D2A3F" w:rsidP="00271C05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連結子</w:t>
            </w:r>
          </w:p>
        </w:tc>
        <w:tc>
          <w:tcPr>
            <w:tcW w:w="1304" w:type="pct"/>
          </w:tcPr>
          <w:p w14:paraId="7905AFCA" w14:textId="77777777" w:rsidR="003D2A3F" w:rsidRDefault="003D2A3F" w:rsidP="00271C05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項目名</w:t>
            </w:r>
          </w:p>
        </w:tc>
        <w:tc>
          <w:tcPr>
            <w:tcW w:w="1572" w:type="pct"/>
          </w:tcPr>
          <w:p w14:paraId="6A35C254" w14:textId="77777777" w:rsidR="003D2A3F" w:rsidRDefault="003D2A3F" w:rsidP="00271C05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採番例</w:t>
            </w:r>
          </w:p>
        </w:tc>
      </w:tr>
      <w:tr w:rsidR="003D2A3F" w14:paraId="1EB6A6D6" w14:textId="77777777" w:rsidTr="00FC3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pct"/>
          </w:tcPr>
          <w:p w14:paraId="11413EDD" w14:textId="77777777" w:rsidR="003D2A3F" w:rsidRPr="000913FF" w:rsidRDefault="00C2231F" w:rsidP="00271C05">
            <w:pPr>
              <w:pStyle w:val="aa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SYS</w:t>
            </w:r>
            <w:r w:rsidR="008914A9">
              <w:rPr>
                <w:rFonts w:hint="eastAsia"/>
                <w:b w:val="0"/>
                <w:bCs w:val="0"/>
              </w:rPr>
              <w:t>COMMON</w:t>
            </w:r>
          </w:p>
        </w:tc>
        <w:tc>
          <w:tcPr>
            <w:tcW w:w="1129" w:type="pct"/>
          </w:tcPr>
          <w:p w14:paraId="0F156E18" w14:textId="77777777" w:rsidR="003D2A3F" w:rsidRDefault="003D2A3F" w:rsidP="00271C0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_</w:t>
            </w:r>
          </w:p>
        </w:tc>
        <w:tc>
          <w:tcPr>
            <w:tcW w:w="1304" w:type="pct"/>
          </w:tcPr>
          <w:p w14:paraId="442D3EF9" w14:textId="77777777" w:rsidR="003D2A3F" w:rsidRDefault="00112343" w:rsidP="00271C0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submit</w:t>
            </w:r>
          </w:p>
        </w:tc>
        <w:tc>
          <w:tcPr>
            <w:tcW w:w="1572" w:type="pct"/>
          </w:tcPr>
          <w:p w14:paraId="16D5AF66" w14:textId="77777777" w:rsidR="003D2A3F" w:rsidRDefault="00C2231F" w:rsidP="00271C0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SYS</w:t>
            </w:r>
            <w:r w:rsidR="0054292F">
              <w:rPr>
                <w:rFonts w:hint="eastAsia"/>
              </w:rPr>
              <w:t>COMMON</w:t>
            </w:r>
            <w:r w:rsidR="003D2A3F">
              <w:rPr>
                <w:rFonts w:hint="eastAsia"/>
              </w:rPr>
              <w:t>_</w:t>
            </w:r>
            <w:r w:rsidR="00112343">
              <w:rPr>
                <w:rFonts w:hint="eastAsia"/>
              </w:rPr>
              <w:t>submit</w:t>
            </w:r>
          </w:p>
        </w:tc>
      </w:tr>
    </w:tbl>
    <w:p w14:paraId="602B1DDB" w14:textId="77777777" w:rsidR="004F3A4D" w:rsidRDefault="004F3A4D" w:rsidP="004F3A4D">
      <w:pPr>
        <w:pStyle w:val="aa"/>
      </w:pPr>
    </w:p>
    <w:p w14:paraId="71254AA6" w14:textId="77777777" w:rsidR="00715EE6" w:rsidRPr="00EB03A7" w:rsidRDefault="00715EE6" w:rsidP="00715EE6">
      <w:pPr>
        <w:pStyle w:val="aa"/>
        <w:rPr>
          <w:b/>
          <w:bCs/>
        </w:rPr>
      </w:pPr>
      <w:r>
        <w:rPr>
          <w:rFonts w:hint="eastAsia"/>
          <w:b/>
          <w:bCs/>
        </w:rPr>
        <w:t>サブシステム共通で利用する</w:t>
      </w:r>
      <w:r w:rsidRPr="00EB03A7">
        <w:rPr>
          <w:rFonts w:hint="eastAsia"/>
          <w:b/>
          <w:bCs/>
        </w:rPr>
        <w:t>項目ラベルIDの構成</w:t>
      </w:r>
    </w:p>
    <w:tbl>
      <w:tblPr>
        <w:tblStyle w:val="3-3"/>
        <w:tblW w:w="5000" w:type="pct"/>
        <w:tblLook w:val="04A0" w:firstRow="1" w:lastRow="0" w:firstColumn="1" w:lastColumn="0" w:noHBand="0" w:noVBand="1"/>
      </w:tblPr>
      <w:tblGrid>
        <w:gridCol w:w="1534"/>
        <w:gridCol w:w="1535"/>
        <w:gridCol w:w="1535"/>
        <w:gridCol w:w="1623"/>
        <w:gridCol w:w="3833"/>
        <w:gridCol w:w="4614"/>
      </w:tblGrid>
      <w:tr w:rsidR="009F5F37" w14:paraId="03BED4EC" w14:textId="77777777" w:rsidTr="00FC3B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23" w:type="pct"/>
          </w:tcPr>
          <w:p w14:paraId="3EADB851" w14:textId="77777777" w:rsidR="009F5F37" w:rsidRDefault="00A24955" w:rsidP="00D11922">
            <w:pPr>
              <w:pStyle w:val="aa"/>
            </w:pPr>
            <w:r>
              <w:rPr>
                <w:rFonts w:hint="eastAsia"/>
              </w:rPr>
              <w:t>システム</w:t>
            </w:r>
            <w:r w:rsidR="009F5F37">
              <w:rPr>
                <w:rFonts w:hint="eastAsia"/>
              </w:rPr>
              <w:t>ID</w:t>
            </w:r>
          </w:p>
        </w:tc>
        <w:tc>
          <w:tcPr>
            <w:tcW w:w="523" w:type="pct"/>
          </w:tcPr>
          <w:p w14:paraId="2984D890" w14:textId="77777777" w:rsidR="009F5F37" w:rsidRDefault="009F5F37" w:rsidP="00D11922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連結子</w:t>
            </w:r>
          </w:p>
        </w:tc>
        <w:tc>
          <w:tcPr>
            <w:tcW w:w="523" w:type="pct"/>
          </w:tcPr>
          <w:p w14:paraId="6874DDAF" w14:textId="77777777" w:rsidR="009F5F37" w:rsidRDefault="009F5F37" w:rsidP="00D11922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共通シンボル</w:t>
            </w:r>
          </w:p>
        </w:tc>
        <w:tc>
          <w:tcPr>
            <w:tcW w:w="553" w:type="pct"/>
          </w:tcPr>
          <w:p w14:paraId="66696674" w14:textId="77777777" w:rsidR="009F5F37" w:rsidRDefault="009F5F37" w:rsidP="00D11922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連結子</w:t>
            </w:r>
          </w:p>
        </w:tc>
        <w:tc>
          <w:tcPr>
            <w:tcW w:w="1306" w:type="pct"/>
          </w:tcPr>
          <w:p w14:paraId="748C4ED9" w14:textId="77777777" w:rsidR="009F5F37" w:rsidRDefault="009F5F37" w:rsidP="00D11922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項目名</w:t>
            </w:r>
          </w:p>
        </w:tc>
        <w:tc>
          <w:tcPr>
            <w:tcW w:w="1572" w:type="pct"/>
          </w:tcPr>
          <w:p w14:paraId="45B9CB73" w14:textId="77777777" w:rsidR="009F5F37" w:rsidRDefault="009F5F37" w:rsidP="00D11922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採番例</w:t>
            </w:r>
          </w:p>
        </w:tc>
      </w:tr>
      <w:tr w:rsidR="009F5F37" w14:paraId="5573140F" w14:textId="77777777" w:rsidTr="00FC3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" w:type="pct"/>
          </w:tcPr>
          <w:p w14:paraId="4AFB028D" w14:textId="77777777" w:rsidR="009F5F37" w:rsidRPr="000913FF" w:rsidRDefault="009F5F37" w:rsidP="00D11922">
            <w:pPr>
              <w:pStyle w:val="aa"/>
              <w:rPr>
                <w:b w:val="0"/>
                <w:bCs w:val="0"/>
              </w:rPr>
            </w:pPr>
            <w:r w:rsidRPr="000913FF">
              <w:rPr>
                <w:rFonts w:hint="eastAsia"/>
                <w:b w:val="0"/>
                <w:bCs w:val="0"/>
              </w:rPr>
              <w:t>A</w:t>
            </w:r>
          </w:p>
        </w:tc>
        <w:tc>
          <w:tcPr>
            <w:tcW w:w="523" w:type="pct"/>
          </w:tcPr>
          <w:p w14:paraId="1A9DCA7E" w14:textId="77777777" w:rsidR="009F5F37" w:rsidRDefault="009F5F37" w:rsidP="00D1192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_</w:t>
            </w:r>
          </w:p>
        </w:tc>
        <w:tc>
          <w:tcPr>
            <w:tcW w:w="523" w:type="pct"/>
          </w:tcPr>
          <w:p w14:paraId="326E1380" w14:textId="77777777" w:rsidR="009F5F37" w:rsidRDefault="009F5F37" w:rsidP="00D1192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COMMON</w:t>
            </w:r>
          </w:p>
        </w:tc>
        <w:tc>
          <w:tcPr>
            <w:tcW w:w="553" w:type="pct"/>
          </w:tcPr>
          <w:p w14:paraId="43EED32B" w14:textId="77777777" w:rsidR="009F5F37" w:rsidRDefault="009F5F37" w:rsidP="00D1192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_</w:t>
            </w:r>
          </w:p>
        </w:tc>
        <w:tc>
          <w:tcPr>
            <w:tcW w:w="1306" w:type="pct"/>
          </w:tcPr>
          <w:p w14:paraId="3C27DEE8" w14:textId="77777777" w:rsidR="009F5F37" w:rsidRDefault="009F5F37" w:rsidP="00D1192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employee_name</w:t>
            </w:r>
          </w:p>
        </w:tc>
        <w:tc>
          <w:tcPr>
            <w:tcW w:w="1572" w:type="pct"/>
          </w:tcPr>
          <w:p w14:paraId="609F2C4B" w14:textId="77777777" w:rsidR="009F5F37" w:rsidRPr="0054292F" w:rsidRDefault="009F5F37" w:rsidP="00D1192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292F">
              <w:rPr>
                <w:rFonts w:hint="eastAsia"/>
              </w:rPr>
              <w:t>A_</w:t>
            </w:r>
            <w:r>
              <w:t>COMMON</w:t>
            </w:r>
            <w:r w:rsidRPr="0054292F">
              <w:rPr>
                <w:rFonts w:hint="eastAsia"/>
              </w:rPr>
              <w:t>_employee_name</w:t>
            </w:r>
          </w:p>
        </w:tc>
      </w:tr>
    </w:tbl>
    <w:p w14:paraId="3AD562FC" w14:textId="77777777" w:rsidR="00715EE6" w:rsidRDefault="00715EE6" w:rsidP="004F3A4D">
      <w:pPr>
        <w:pStyle w:val="aa"/>
      </w:pPr>
    </w:p>
    <w:p w14:paraId="274327BA" w14:textId="77777777" w:rsidR="0027655A" w:rsidRPr="00EB03A7" w:rsidRDefault="00811E8A" w:rsidP="0027655A">
      <w:pPr>
        <w:pStyle w:val="aa"/>
        <w:rPr>
          <w:b/>
          <w:bCs/>
        </w:rPr>
      </w:pPr>
      <w:r>
        <w:rPr>
          <w:rFonts w:hint="eastAsia"/>
          <w:b/>
          <w:bCs/>
        </w:rPr>
        <w:t>機能</w:t>
      </w:r>
      <w:r w:rsidR="008914A9">
        <w:rPr>
          <w:rFonts w:hint="eastAsia"/>
          <w:b/>
          <w:bCs/>
        </w:rPr>
        <w:t>固有で利用する</w:t>
      </w:r>
      <w:r w:rsidR="0027655A" w:rsidRPr="00EB03A7">
        <w:rPr>
          <w:rFonts w:hint="eastAsia"/>
          <w:b/>
          <w:bCs/>
        </w:rPr>
        <w:t>項目ラベルIDの構成</w:t>
      </w:r>
    </w:p>
    <w:tbl>
      <w:tblPr>
        <w:tblStyle w:val="3-3"/>
        <w:tblW w:w="5000" w:type="pct"/>
        <w:tblLook w:val="04A0" w:firstRow="1" w:lastRow="0" w:firstColumn="1" w:lastColumn="0" w:noHBand="0" w:noVBand="1"/>
      </w:tblPr>
      <w:tblGrid>
        <w:gridCol w:w="2920"/>
        <w:gridCol w:w="3313"/>
        <w:gridCol w:w="3827"/>
        <w:gridCol w:w="4614"/>
      </w:tblGrid>
      <w:tr w:rsidR="0027655A" w14:paraId="40105036" w14:textId="77777777" w:rsidTr="00FC3B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95" w:type="pct"/>
          </w:tcPr>
          <w:p w14:paraId="5657DDAA" w14:textId="77777777" w:rsidR="0027655A" w:rsidRDefault="00325EA8" w:rsidP="00D11922">
            <w:pPr>
              <w:pStyle w:val="aa"/>
            </w:pPr>
            <w:r>
              <w:rPr>
                <w:rFonts w:hint="eastAsia"/>
              </w:rPr>
              <w:t>機能</w:t>
            </w:r>
            <w:r w:rsidR="0027655A">
              <w:rPr>
                <w:rFonts w:hint="eastAsia"/>
              </w:rPr>
              <w:t>ID</w:t>
            </w:r>
          </w:p>
        </w:tc>
        <w:tc>
          <w:tcPr>
            <w:tcW w:w="1129" w:type="pct"/>
          </w:tcPr>
          <w:p w14:paraId="03DFAD76" w14:textId="77777777" w:rsidR="0027655A" w:rsidRDefault="0027655A" w:rsidP="00D11922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連結子</w:t>
            </w:r>
          </w:p>
        </w:tc>
        <w:tc>
          <w:tcPr>
            <w:tcW w:w="1304" w:type="pct"/>
          </w:tcPr>
          <w:p w14:paraId="370E2E28" w14:textId="77777777" w:rsidR="0027655A" w:rsidRDefault="0027655A" w:rsidP="00D11922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項目名</w:t>
            </w:r>
          </w:p>
        </w:tc>
        <w:tc>
          <w:tcPr>
            <w:tcW w:w="1572" w:type="pct"/>
          </w:tcPr>
          <w:p w14:paraId="360D8767" w14:textId="77777777" w:rsidR="0027655A" w:rsidRDefault="0027655A" w:rsidP="00D11922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採番例</w:t>
            </w:r>
          </w:p>
        </w:tc>
      </w:tr>
      <w:tr w:rsidR="0027655A" w14:paraId="6BA45128" w14:textId="77777777" w:rsidTr="00FC3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pct"/>
          </w:tcPr>
          <w:p w14:paraId="4CE200A2" w14:textId="77777777" w:rsidR="0027655A" w:rsidRPr="000913FF" w:rsidRDefault="0027655A" w:rsidP="00D11922">
            <w:pPr>
              <w:pStyle w:val="aa"/>
              <w:rPr>
                <w:b w:val="0"/>
                <w:bCs w:val="0"/>
              </w:rPr>
            </w:pPr>
            <w:r w:rsidRPr="000913FF">
              <w:rPr>
                <w:rFonts w:hint="eastAsia"/>
                <w:b w:val="0"/>
                <w:bCs w:val="0"/>
              </w:rPr>
              <w:t>A_S0001</w:t>
            </w:r>
          </w:p>
        </w:tc>
        <w:tc>
          <w:tcPr>
            <w:tcW w:w="1129" w:type="pct"/>
          </w:tcPr>
          <w:p w14:paraId="153F189A" w14:textId="77777777" w:rsidR="0027655A" w:rsidRDefault="0027655A" w:rsidP="00D1192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_</w:t>
            </w:r>
          </w:p>
        </w:tc>
        <w:tc>
          <w:tcPr>
            <w:tcW w:w="1304" w:type="pct"/>
          </w:tcPr>
          <w:p w14:paraId="309F85F1" w14:textId="77777777" w:rsidR="0027655A" w:rsidRDefault="0027655A" w:rsidP="00D1192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employee_name</w:t>
            </w:r>
          </w:p>
        </w:tc>
        <w:tc>
          <w:tcPr>
            <w:tcW w:w="1572" w:type="pct"/>
          </w:tcPr>
          <w:p w14:paraId="72E238A7" w14:textId="77777777" w:rsidR="0027655A" w:rsidRPr="0054292F" w:rsidRDefault="0054292F" w:rsidP="00D1192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292F">
              <w:rPr>
                <w:rFonts w:hint="eastAsia"/>
              </w:rPr>
              <w:t>A_S0001</w:t>
            </w:r>
            <w:r w:rsidR="0027655A" w:rsidRPr="0054292F">
              <w:rPr>
                <w:rFonts w:hint="eastAsia"/>
              </w:rPr>
              <w:t>_employee_name</w:t>
            </w:r>
          </w:p>
        </w:tc>
      </w:tr>
    </w:tbl>
    <w:p w14:paraId="19CA5A5A" w14:textId="77777777" w:rsidR="0027655A" w:rsidRDefault="0027655A" w:rsidP="004F3A4D">
      <w:pPr>
        <w:pStyle w:val="aa"/>
      </w:pPr>
    </w:p>
    <w:p w14:paraId="02F8FB0D" w14:textId="77777777" w:rsidR="00883057" w:rsidRDefault="00FD7946" w:rsidP="004F3A4D">
      <w:pPr>
        <w:pStyle w:val="aa"/>
      </w:pPr>
      <w:r>
        <w:rPr>
          <w:rFonts w:hint="eastAsia"/>
        </w:rPr>
        <w:t>※ 項目ラベルIDとは、表示する文言に共通のIDを紐づけることで多言語対応できるようにしたものです。</w:t>
      </w:r>
      <w:r w:rsidR="00275175">
        <w:rPr>
          <w:rFonts w:hint="eastAsia"/>
        </w:rPr>
        <w:t>設計書</w:t>
      </w:r>
      <w:r w:rsidR="00E94CC6">
        <w:rPr>
          <w:rFonts w:hint="eastAsia"/>
        </w:rPr>
        <w:t>の記述において</w:t>
      </w:r>
      <w:r w:rsidR="00275175">
        <w:rPr>
          <w:rFonts w:hint="eastAsia"/>
        </w:rPr>
        <w:t>ラベル名を一元管理する</w:t>
      </w:r>
      <w:r w:rsidR="00E94CC6">
        <w:rPr>
          <w:rFonts w:hint="eastAsia"/>
        </w:rPr>
        <w:t>場合にも役立ちます。</w:t>
      </w:r>
    </w:p>
    <w:p w14:paraId="24C3D8B9" w14:textId="77777777" w:rsidR="00430CD4" w:rsidRDefault="00430CD4" w:rsidP="00430CD4">
      <w:pPr>
        <w:pStyle w:val="aa"/>
      </w:pPr>
      <w:r>
        <w:rPr>
          <w:rFonts w:hint="eastAsia"/>
        </w:rPr>
        <w:t>※ システム全体で利用するメッセージは共通で定義</w:t>
      </w:r>
      <w:r w:rsidR="00275175">
        <w:rPr>
          <w:rFonts w:hint="eastAsia"/>
        </w:rPr>
        <w:t>します。</w:t>
      </w:r>
    </w:p>
    <w:p w14:paraId="085DF120" w14:textId="77777777" w:rsidR="00430CD4" w:rsidRDefault="00430CD4" w:rsidP="00430CD4">
      <w:pPr>
        <w:pStyle w:val="aa"/>
      </w:pPr>
      <w:r>
        <w:rPr>
          <w:rFonts w:hint="eastAsia"/>
        </w:rPr>
        <w:t>※ サブシステム共通・機能固有のメッセージはそれぞれ固有IDを定義</w:t>
      </w:r>
      <w:r w:rsidR="00275175">
        <w:rPr>
          <w:rFonts w:hint="eastAsia"/>
        </w:rPr>
        <w:t>します。</w:t>
      </w:r>
    </w:p>
    <w:p w14:paraId="16F820C9" w14:textId="77777777" w:rsidR="00275175" w:rsidRPr="00275175" w:rsidRDefault="00275175" w:rsidP="00430CD4">
      <w:pPr>
        <w:pStyle w:val="aa"/>
      </w:pPr>
      <w:r>
        <w:rPr>
          <w:rFonts w:hint="eastAsia"/>
        </w:rPr>
        <w:t>※ 採用する多言語方式にルールがある場合はそれに従います。</w:t>
      </w:r>
    </w:p>
    <w:p w14:paraId="480E6F6C" w14:textId="77777777" w:rsidR="000150D9" w:rsidRDefault="002B44A6" w:rsidP="000150D9">
      <w:pPr>
        <w:pStyle w:val="1"/>
      </w:pPr>
      <w:bookmarkStart w:id="7" w:name="_Toc71254295"/>
      <w:r>
        <w:rPr>
          <w:rFonts w:hint="eastAsia"/>
        </w:rPr>
        <w:lastRenderedPageBreak/>
        <w:t>エラーやワーニングなどのメッセージ</w:t>
      </w:r>
      <w:r>
        <w:rPr>
          <w:rFonts w:hint="eastAsia"/>
        </w:rPr>
        <w:t>ID</w:t>
      </w:r>
      <w:r>
        <w:rPr>
          <w:rFonts w:hint="eastAsia"/>
        </w:rPr>
        <w:t>について</w:t>
      </w:r>
      <w:bookmarkEnd w:id="7"/>
    </w:p>
    <w:p w14:paraId="6CD5691C" w14:textId="77777777" w:rsidR="008E2D8F" w:rsidRPr="00577A45" w:rsidRDefault="008E2D8F" w:rsidP="009C118A">
      <w:pPr>
        <w:pStyle w:val="aa"/>
      </w:pPr>
    </w:p>
    <w:p w14:paraId="522E4012" w14:textId="77777777" w:rsidR="0077361B" w:rsidRDefault="0077361B" w:rsidP="0077361B">
      <w:pPr>
        <w:pStyle w:val="aa"/>
      </w:pPr>
      <w:r>
        <w:rPr>
          <w:rFonts w:hint="eastAsia"/>
        </w:rPr>
        <w:t>当該システム</w:t>
      </w:r>
      <w:r w:rsidR="00136893">
        <w:rPr>
          <w:rFonts w:hint="eastAsia"/>
        </w:rPr>
        <w:t>で</w:t>
      </w:r>
      <w:r>
        <w:rPr>
          <w:rFonts w:hint="eastAsia"/>
        </w:rPr>
        <w:t>画面</w:t>
      </w:r>
      <w:r w:rsidR="00E33108">
        <w:rPr>
          <w:rFonts w:hint="eastAsia"/>
        </w:rPr>
        <w:t>に表示する</w:t>
      </w:r>
      <w:r w:rsidR="00724A56">
        <w:rPr>
          <w:rFonts w:hint="eastAsia"/>
        </w:rPr>
        <w:t>エラーやワーニング、インフォメーション等のメッセージ</w:t>
      </w:r>
      <w:r w:rsidR="00136893">
        <w:rPr>
          <w:rFonts w:hint="eastAsia"/>
        </w:rPr>
        <w:t>を識別するメッセージ</w:t>
      </w:r>
      <w:r>
        <w:rPr>
          <w:rFonts w:hint="eastAsia"/>
        </w:rPr>
        <w:t>IDは以下の</w:t>
      </w:r>
      <w:r w:rsidR="00E94CC6">
        <w:rPr>
          <w:rFonts w:hint="eastAsia"/>
        </w:rPr>
        <w:t>とおり定義します</w:t>
      </w:r>
      <w:r>
        <w:rPr>
          <w:rFonts w:hint="eastAsia"/>
        </w:rPr>
        <w:t>。</w:t>
      </w:r>
    </w:p>
    <w:p w14:paraId="535CD7C4" w14:textId="77777777" w:rsidR="0077361B" w:rsidRDefault="0077361B" w:rsidP="0077361B">
      <w:pPr>
        <w:pStyle w:val="aa"/>
      </w:pPr>
      <w:r>
        <w:rPr>
          <w:rFonts w:hint="eastAsia"/>
        </w:rPr>
        <w:t>主に</w:t>
      </w:r>
      <w:r w:rsidR="006057B2">
        <w:rPr>
          <w:rFonts w:hint="eastAsia"/>
        </w:rPr>
        <w:t>メッセージ一覧、</w:t>
      </w:r>
      <w:r>
        <w:rPr>
          <w:rFonts w:hint="eastAsia"/>
        </w:rPr>
        <w:t>画面設計書で利用</w:t>
      </w:r>
      <w:r w:rsidR="00E94CC6">
        <w:rPr>
          <w:rFonts w:hint="eastAsia"/>
        </w:rPr>
        <w:t>します</w:t>
      </w:r>
      <w:r>
        <w:rPr>
          <w:rFonts w:hint="eastAsia"/>
        </w:rPr>
        <w:t>。</w:t>
      </w:r>
    </w:p>
    <w:p w14:paraId="2BCE6341" w14:textId="77777777" w:rsidR="0077361B" w:rsidRDefault="0077361B" w:rsidP="0077361B">
      <w:pPr>
        <w:pStyle w:val="aa"/>
      </w:pPr>
    </w:p>
    <w:p w14:paraId="27C2816B" w14:textId="77777777" w:rsidR="0077361B" w:rsidRPr="00EB03A7" w:rsidRDefault="0077361B" w:rsidP="0077361B">
      <w:pPr>
        <w:pStyle w:val="aa"/>
        <w:rPr>
          <w:b/>
          <w:bCs/>
        </w:rPr>
      </w:pPr>
      <w:r>
        <w:rPr>
          <w:rFonts w:hint="eastAsia"/>
          <w:b/>
          <w:bCs/>
        </w:rPr>
        <w:t>システム共通で利用する</w:t>
      </w:r>
      <w:r w:rsidR="004F440D">
        <w:rPr>
          <w:rFonts w:hint="eastAsia"/>
          <w:b/>
          <w:bCs/>
        </w:rPr>
        <w:t>メッセージ</w:t>
      </w:r>
      <w:r w:rsidRPr="00EB03A7">
        <w:rPr>
          <w:rFonts w:hint="eastAsia"/>
          <w:b/>
          <w:bCs/>
        </w:rPr>
        <w:t>IDの構成</w:t>
      </w:r>
    </w:p>
    <w:tbl>
      <w:tblPr>
        <w:tblStyle w:val="3-3"/>
        <w:tblW w:w="5000" w:type="pct"/>
        <w:tblLook w:val="04A0" w:firstRow="1" w:lastRow="0" w:firstColumn="1" w:lastColumn="0" w:noHBand="0" w:noVBand="1"/>
      </w:tblPr>
      <w:tblGrid>
        <w:gridCol w:w="2935"/>
        <w:gridCol w:w="2935"/>
        <w:gridCol w:w="2201"/>
        <w:gridCol w:w="2201"/>
        <w:gridCol w:w="4402"/>
      </w:tblGrid>
      <w:tr w:rsidR="00C95446" w14:paraId="6F06E6E6" w14:textId="77777777" w:rsidTr="00DE56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00" w:type="pct"/>
          </w:tcPr>
          <w:p w14:paraId="6BEBA050" w14:textId="77777777" w:rsidR="00C95446" w:rsidRDefault="00C95446" w:rsidP="00D11922">
            <w:pPr>
              <w:pStyle w:val="aa"/>
            </w:pPr>
            <w:r>
              <w:rPr>
                <w:rFonts w:hint="eastAsia"/>
              </w:rPr>
              <w:t>共通シンボル</w:t>
            </w:r>
          </w:p>
        </w:tc>
        <w:tc>
          <w:tcPr>
            <w:tcW w:w="1000" w:type="pct"/>
          </w:tcPr>
          <w:p w14:paraId="497210FA" w14:textId="77777777" w:rsidR="00C95446" w:rsidRDefault="00C95446" w:rsidP="00D11922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連結子</w:t>
            </w:r>
          </w:p>
        </w:tc>
        <w:tc>
          <w:tcPr>
            <w:tcW w:w="750" w:type="pct"/>
          </w:tcPr>
          <w:p w14:paraId="380220A9" w14:textId="77777777" w:rsidR="00C95446" w:rsidRDefault="00CA22B7" w:rsidP="00D11922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シンボル</w:t>
            </w:r>
          </w:p>
        </w:tc>
        <w:tc>
          <w:tcPr>
            <w:tcW w:w="750" w:type="pct"/>
          </w:tcPr>
          <w:p w14:paraId="44ABC511" w14:textId="77777777" w:rsidR="00C95446" w:rsidRDefault="00DC0C39" w:rsidP="00D11922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連番</w:t>
            </w:r>
            <w:r w:rsidR="00C42AE2">
              <w:rPr>
                <w:rFonts w:hint="eastAsia"/>
              </w:rPr>
              <w:t>6桁</w:t>
            </w:r>
          </w:p>
        </w:tc>
        <w:tc>
          <w:tcPr>
            <w:tcW w:w="1500" w:type="pct"/>
          </w:tcPr>
          <w:p w14:paraId="0CB3F692" w14:textId="77777777" w:rsidR="00C95446" w:rsidRDefault="00C95446" w:rsidP="00D11922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採番例</w:t>
            </w:r>
          </w:p>
        </w:tc>
      </w:tr>
      <w:tr w:rsidR="00C95446" w14:paraId="5B7CDDC5" w14:textId="77777777" w:rsidTr="00DE56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14:paraId="76D4F7AB" w14:textId="77777777" w:rsidR="00C95446" w:rsidRPr="000913FF" w:rsidRDefault="00FB0A4B" w:rsidP="00D11922">
            <w:pPr>
              <w:pStyle w:val="a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SYS</w:t>
            </w:r>
            <w:r w:rsidR="00C95446">
              <w:rPr>
                <w:rFonts w:hint="eastAsia"/>
                <w:b w:val="0"/>
                <w:bCs w:val="0"/>
              </w:rPr>
              <w:t>COMMON</w:t>
            </w:r>
          </w:p>
        </w:tc>
        <w:tc>
          <w:tcPr>
            <w:tcW w:w="1000" w:type="pct"/>
          </w:tcPr>
          <w:p w14:paraId="632E4D89" w14:textId="77777777" w:rsidR="00C95446" w:rsidRDefault="00C95446" w:rsidP="00D1192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_</w:t>
            </w:r>
          </w:p>
        </w:tc>
        <w:tc>
          <w:tcPr>
            <w:tcW w:w="750" w:type="pct"/>
          </w:tcPr>
          <w:p w14:paraId="026168B3" w14:textId="77777777" w:rsidR="00C95446" w:rsidRDefault="00CA22B7" w:rsidP="00D1192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</w:p>
        </w:tc>
        <w:tc>
          <w:tcPr>
            <w:tcW w:w="750" w:type="pct"/>
          </w:tcPr>
          <w:p w14:paraId="6DFA4C07" w14:textId="77777777" w:rsidR="00C95446" w:rsidRDefault="009F6661" w:rsidP="00D1192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000001</w:t>
            </w:r>
          </w:p>
        </w:tc>
        <w:tc>
          <w:tcPr>
            <w:tcW w:w="1500" w:type="pct"/>
          </w:tcPr>
          <w:p w14:paraId="3643A0CE" w14:textId="77777777" w:rsidR="00C95446" w:rsidRDefault="00FB0A4B" w:rsidP="00D1192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</w:t>
            </w:r>
            <w:r w:rsidR="007A6104">
              <w:t>COMMON</w:t>
            </w:r>
            <w:r w:rsidR="00C95446">
              <w:rPr>
                <w:rFonts w:hint="eastAsia"/>
              </w:rPr>
              <w:t>_</w:t>
            </w:r>
            <w:r w:rsidR="007A6104">
              <w:t>E000001</w:t>
            </w:r>
          </w:p>
        </w:tc>
      </w:tr>
    </w:tbl>
    <w:p w14:paraId="6054ADB9" w14:textId="77777777" w:rsidR="0077361B" w:rsidRDefault="0077361B" w:rsidP="0077361B">
      <w:pPr>
        <w:pStyle w:val="aa"/>
      </w:pPr>
    </w:p>
    <w:p w14:paraId="2B998646" w14:textId="77777777" w:rsidR="00402B50" w:rsidRPr="00EB03A7" w:rsidRDefault="00402B50" w:rsidP="00402B50">
      <w:pPr>
        <w:pStyle w:val="aa"/>
        <w:rPr>
          <w:b/>
          <w:bCs/>
        </w:rPr>
      </w:pPr>
      <w:r>
        <w:rPr>
          <w:rFonts w:hint="eastAsia"/>
          <w:b/>
          <w:bCs/>
        </w:rPr>
        <w:t>サブシステム共通で利用する</w:t>
      </w:r>
      <w:r w:rsidR="004F440D">
        <w:rPr>
          <w:rFonts w:hint="eastAsia"/>
          <w:b/>
          <w:bCs/>
        </w:rPr>
        <w:t>メッセージ</w:t>
      </w:r>
      <w:r w:rsidRPr="00EB03A7">
        <w:rPr>
          <w:rFonts w:hint="eastAsia"/>
          <w:b/>
          <w:bCs/>
        </w:rPr>
        <w:t>IDの構成</w:t>
      </w:r>
    </w:p>
    <w:tbl>
      <w:tblPr>
        <w:tblStyle w:val="3-3"/>
        <w:tblW w:w="5000" w:type="pct"/>
        <w:tblLook w:val="04A0" w:firstRow="1" w:lastRow="0" w:firstColumn="1" w:lastColumn="0" w:noHBand="0" w:noVBand="1"/>
      </w:tblPr>
      <w:tblGrid>
        <w:gridCol w:w="1468"/>
        <w:gridCol w:w="1468"/>
        <w:gridCol w:w="1467"/>
        <w:gridCol w:w="1467"/>
        <w:gridCol w:w="2201"/>
        <w:gridCol w:w="2201"/>
        <w:gridCol w:w="4402"/>
      </w:tblGrid>
      <w:tr w:rsidR="00DE56EC" w14:paraId="2D21B3F3" w14:textId="77777777" w:rsidTr="00DE56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0" w:type="pct"/>
          </w:tcPr>
          <w:p w14:paraId="3BC0ECC5" w14:textId="77777777" w:rsidR="00D92846" w:rsidRDefault="00D92846" w:rsidP="00D92846">
            <w:pPr>
              <w:pStyle w:val="aa"/>
            </w:pPr>
            <w:r>
              <w:rPr>
                <w:rFonts w:hint="eastAsia"/>
              </w:rPr>
              <w:t>システムID</w:t>
            </w:r>
          </w:p>
        </w:tc>
        <w:tc>
          <w:tcPr>
            <w:tcW w:w="500" w:type="pct"/>
          </w:tcPr>
          <w:p w14:paraId="73480406" w14:textId="77777777" w:rsidR="00D92846" w:rsidRDefault="00D92846" w:rsidP="00D92846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連結子</w:t>
            </w:r>
          </w:p>
        </w:tc>
        <w:tc>
          <w:tcPr>
            <w:tcW w:w="500" w:type="pct"/>
          </w:tcPr>
          <w:p w14:paraId="2CCF5ECE" w14:textId="77777777" w:rsidR="00D92846" w:rsidRDefault="00D92846" w:rsidP="00D92846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共通シンボル</w:t>
            </w:r>
          </w:p>
        </w:tc>
        <w:tc>
          <w:tcPr>
            <w:tcW w:w="500" w:type="pct"/>
          </w:tcPr>
          <w:p w14:paraId="2A74CBCB" w14:textId="77777777" w:rsidR="00D92846" w:rsidRDefault="00D92846" w:rsidP="00D92846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連結子</w:t>
            </w:r>
          </w:p>
        </w:tc>
        <w:tc>
          <w:tcPr>
            <w:tcW w:w="750" w:type="pct"/>
          </w:tcPr>
          <w:p w14:paraId="5DBB051C" w14:textId="77777777" w:rsidR="00D92846" w:rsidRDefault="00D92846" w:rsidP="00D92846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シンボル</w:t>
            </w:r>
          </w:p>
        </w:tc>
        <w:tc>
          <w:tcPr>
            <w:tcW w:w="750" w:type="pct"/>
          </w:tcPr>
          <w:p w14:paraId="6ABFDF42" w14:textId="77777777" w:rsidR="00D92846" w:rsidRDefault="00D92846" w:rsidP="00D92846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連番6桁</w:t>
            </w:r>
          </w:p>
        </w:tc>
        <w:tc>
          <w:tcPr>
            <w:tcW w:w="1500" w:type="pct"/>
          </w:tcPr>
          <w:p w14:paraId="5DE4C9E1" w14:textId="77777777" w:rsidR="00D92846" w:rsidRDefault="00D92846" w:rsidP="00D92846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採番例</w:t>
            </w:r>
          </w:p>
        </w:tc>
      </w:tr>
      <w:tr w:rsidR="00DE56EC" w14:paraId="345C5B65" w14:textId="77777777" w:rsidTr="00DE56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pct"/>
          </w:tcPr>
          <w:p w14:paraId="01014ABF" w14:textId="77777777" w:rsidR="00D92846" w:rsidRPr="000913FF" w:rsidRDefault="00D92846" w:rsidP="00D92846">
            <w:pPr>
              <w:pStyle w:val="aa"/>
              <w:rPr>
                <w:b w:val="0"/>
                <w:bCs w:val="0"/>
              </w:rPr>
            </w:pPr>
            <w:r w:rsidRPr="000913FF">
              <w:rPr>
                <w:rFonts w:hint="eastAsia"/>
                <w:b w:val="0"/>
                <w:bCs w:val="0"/>
              </w:rPr>
              <w:t>A</w:t>
            </w:r>
          </w:p>
        </w:tc>
        <w:tc>
          <w:tcPr>
            <w:tcW w:w="500" w:type="pct"/>
          </w:tcPr>
          <w:p w14:paraId="299D3038" w14:textId="77777777" w:rsidR="00D92846" w:rsidRDefault="00D92846" w:rsidP="00D92846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_</w:t>
            </w:r>
          </w:p>
        </w:tc>
        <w:tc>
          <w:tcPr>
            <w:tcW w:w="500" w:type="pct"/>
          </w:tcPr>
          <w:p w14:paraId="0E4F9BFB" w14:textId="77777777" w:rsidR="00D92846" w:rsidRDefault="00D92846" w:rsidP="00D92846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COMMON</w:t>
            </w:r>
          </w:p>
        </w:tc>
        <w:tc>
          <w:tcPr>
            <w:tcW w:w="500" w:type="pct"/>
          </w:tcPr>
          <w:p w14:paraId="1F1F9DAD" w14:textId="77777777" w:rsidR="00D92846" w:rsidRDefault="00D92846" w:rsidP="00D92846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_</w:t>
            </w:r>
          </w:p>
        </w:tc>
        <w:tc>
          <w:tcPr>
            <w:tcW w:w="750" w:type="pct"/>
          </w:tcPr>
          <w:p w14:paraId="1AF0BB7F" w14:textId="77777777" w:rsidR="00D92846" w:rsidRDefault="00D92846" w:rsidP="00D92846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</w:p>
        </w:tc>
        <w:tc>
          <w:tcPr>
            <w:tcW w:w="750" w:type="pct"/>
          </w:tcPr>
          <w:p w14:paraId="2055B777" w14:textId="77777777" w:rsidR="00D92846" w:rsidRPr="0054292F" w:rsidRDefault="00D92846" w:rsidP="00D92846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000001</w:t>
            </w:r>
          </w:p>
        </w:tc>
        <w:tc>
          <w:tcPr>
            <w:tcW w:w="1500" w:type="pct"/>
          </w:tcPr>
          <w:p w14:paraId="136C1488" w14:textId="77777777" w:rsidR="00D92846" w:rsidRPr="0054292F" w:rsidRDefault="00D92846" w:rsidP="00D92846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292F">
              <w:rPr>
                <w:rFonts w:hint="eastAsia"/>
              </w:rPr>
              <w:t>A_</w:t>
            </w:r>
            <w:r>
              <w:t>COMMON</w:t>
            </w:r>
            <w:r w:rsidRPr="0054292F">
              <w:rPr>
                <w:rFonts w:hint="eastAsia"/>
              </w:rPr>
              <w:t>_</w:t>
            </w:r>
            <w:r w:rsidR="00A35991">
              <w:rPr>
                <w:rFonts w:hint="eastAsia"/>
              </w:rPr>
              <w:t>E</w:t>
            </w:r>
            <w:r w:rsidR="004513E1">
              <w:t>000001</w:t>
            </w:r>
          </w:p>
        </w:tc>
      </w:tr>
    </w:tbl>
    <w:p w14:paraId="562AF371" w14:textId="77777777" w:rsidR="00402B50" w:rsidRDefault="00402B50" w:rsidP="0077361B">
      <w:pPr>
        <w:pStyle w:val="aa"/>
      </w:pPr>
    </w:p>
    <w:p w14:paraId="48CA0BA8" w14:textId="77777777" w:rsidR="0077361B" w:rsidRPr="00EB03A7" w:rsidRDefault="008B3CCA" w:rsidP="0077361B">
      <w:pPr>
        <w:pStyle w:val="aa"/>
        <w:rPr>
          <w:b/>
          <w:bCs/>
        </w:rPr>
      </w:pPr>
      <w:r>
        <w:rPr>
          <w:rFonts w:hint="eastAsia"/>
          <w:b/>
          <w:bCs/>
        </w:rPr>
        <w:t>機能</w:t>
      </w:r>
      <w:r w:rsidR="0077361B">
        <w:rPr>
          <w:rFonts w:hint="eastAsia"/>
          <w:b/>
          <w:bCs/>
        </w:rPr>
        <w:t>固有で利用する</w:t>
      </w:r>
      <w:r w:rsidR="004F440D">
        <w:rPr>
          <w:rFonts w:hint="eastAsia"/>
          <w:b/>
          <w:bCs/>
        </w:rPr>
        <w:t>メッセージ</w:t>
      </w:r>
      <w:r w:rsidR="0077361B" w:rsidRPr="00EB03A7">
        <w:rPr>
          <w:rFonts w:hint="eastAsia"/>
          <w:b/>
          <w:bCs/>
        </w:rPr>
        <w:t>IDの構成</w:t>
      </w:r>
    </w:p>
    <w:tbl>
      <w:tblPr>
        <w:tblStyle w:val="3-3"/>
        <w:tblW w:w="5000" w:type="pct"/>
        <w:tblLook w:val="04A0" w:firstRow="1" w:lastRow="0" w:firstColumn="1" w:lastColumn="0" w:noHBand="0" w:noVBand="1"/>
      </w:tblPr>
      <w:tblGrid>
        <w:gridCol w:w="2935"/>
        <w:gridCol w:w="2935"/>
        <w:gridCol w:w="2201"/>
        <w:gridCol w:w="2201"/>
        <w:gridCol w:w="4402"/>
      </w:tblGrid>
      <w:tr w:rsidR="00C95446" w14:paraId="600A8E3C" w14:textId="77777777" w:rsidTr="00DE56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00" w:type="pct"/>
          </w:tcPr>
          <w:p w14:paraId="0A2E06D9" w14:textId="77777777" w:rsidR="00C95446" w:rsidRDefault="008B452F" w:rsidP="00D11922">
            <w:pPr>
              <w:pStyle w:val="aa"/>
            </w:pPr>
            <w:r>
              <w:rPr>
                <w:rFonts w:hint="eastAsia"/>
              </w:rPr>
              <w:t>機能</w:t>
            </w:r>
            <w:r w:rsidR="00C95446">
              <w:rPr>
                <w:rFonts w:hint="eastAsia"/>
              </w:rPr>
              <w:t>ID</w:t>
            </w:r>
          </w:p>
        </w:tc>
        <w:tc>
          <w:tcPr>
            <w:tcW w:w="1000" w:type="pct"/>
          </w:tcPr>
          <w:p w14:paraId="22C96C01" w14:textId="77777777" w:rsidR="00C95446" w:rsidRDefault="00C95446" w:rsidP="00D11922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連結子</w:t>
            </w:r>
          </w:p>
        </w:tc>
        <w:tc>
          <w:tcPr>
            <w:tcW w:w="750" w:type="pct"/>
          </w:tcPr>
          <w:p w14:paraId="24412C8B" w14:textId="77777777" w:rsidR="00C95446" w:rsidRDefault="00CA22B7" w:rsidP="00D11922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シンボル</w:t>
            </w:r>
          </w:p>
        </w:tc>
        <w:tc>
          <w:tcPr>
            <w:tcW w:w="750" w:type="pct"/>
          </w:tcPr>
          <w:p w14:paraId="7356A397" w14:textId="77777777" w:rsidR="00C95446" w:rsidRDefault="00DC0C39" w:rsidP="00D11922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連番</w:t>
            </w:r>
            <w:r w:rsidR="00C42AE2">
              <w:rPr>
                <w:rFonts w:hint="eastAsia"/>
              </w:rPr>
              <w:t>6桁</w:t>
            </w:r>
          </w:p>
        </w:tc>
        <w:tc>
          <w:tcPr>
            <w:tcW w:w="1500" w:type="pct"/>
          </w:tcPr>
          <w:p w14:paraId="5DCEC28D" w14:textId="77777777" w:rsidR="00C95446" w:rsidRDefault="00C95446" w:rsidP="00D11922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採番例</w:t>
            </w:r>
          </w:p>
        </w:tc>
      </w:tr>
      <w:tr w:rsidR="00C95446" w14:paraId="28848A94" w14:textId="77777777" w:rsidTr="00DE56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14:paraId="0FFF8D09" w14:textId="77777777" w:rsidR="00C95446" w:rsidRPr="000913FF" w:rsidRDefault="00C95446" w:rsidP="00D11922">
            <w:pPr>
              <w:pStyle w:val="aa"/>
              <w:rPr>
                <w:b w:val="0"/>
                <w:bCs w:val="0"/>
              </w:rPr>
            </w:pPr>
            <w:r w:rsidRPr="000913FF">
              <w:rPr>
                <w:rFonts w:hint="eastAsia"/>
                <w:b w:val="0"/>
                <w:bCs w:val="0"/>
              </w:rPr>
              <w:t>A_S0001</w:t>
            </w:r>
          </w:p>
        </w:tc>
        <w:tc>
          <w:tcPr>
            <w:tcW w:w="1000" w:type="pct"/>
          </w:tcPr>
          <w:p w14:paraId="59D241B3" w14:textId="77777777" w:rsidR="00C95446" w:rsidRDefault="00C95446" w:rsidP="00D1192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_</w:t>
            </w:r>
          </w:p>
        </w:tc>
        <w:tc>
          <w:tcPr>
            <w:tcW w:w="750" w:type="pct"/>
          </w:tcPr>
          <w:p w14:paraId="722F490A" w14:textId="77777777" w:rsidR="00C95446" w:rsidRDefault="00CA22B7" w:rsidP="00D1192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</w:p>
        </w:tc>
        <w:tc>
          <w:tcPr>
            <w:tcW w:w="750" w:type="pct"/>
          </w:tcPr>
          <w:p w14:paraId="1B11FCBF" w14:textId="77777777" w:rsidR="00C95446" w:rsidRDefault="00C42AE2" w:rsidP="00D1192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000001</w:t>
            </w:r>
          </w:p>
        </w:tc>
        <w:tc>
          <w:tcPr>
            <w:tcW w:w="1500" w:type="pct"/>
          </w:tcPr>
          <w:p w14:paraId="1C19E575" w14:textId="77777777" w:rsidR="00C95446" w:rsidRDefault="00C95446" w:rsidP="00D1192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 w:rsidR="00C42AE2">
              <w:rPr>
                <w:rFonts w:hint="eastAsia"/>
              </w:rPr>
              <w:t>_S</w:t>
            </w:r>
            <w:r>
              <w:rPr>
                <w:rFonts w:hint="eastAsia"/>
              </w:rPr>
              <w:t>0001_</w:t>
            </w:r>
            <w:r w:rsidR="007A6104">
              <w:t>E</w:t>
            </w:r>
            <w:r w:rsidR="00AE5FCA">
              <w:t>000001</w:t>
            </w:r>
          </w:p>
        </w:tc>
      </w:tr>
    </w:tbl>
    <w:p w14:paraId="7FC517C5" w14:textId="77777777" w:rsidR="000150D9" w:rsidRDefault="000150D9" w:rsidP="006057D9">
      <w:pPr>
        <w:pStyle w:val="aa"/>
      </w:pPr>
    </w:p>
    <w:p w14:paraId="472DCFC3" w14:textId="77777777" w:rsidR="005B68B2" w:rsidRDefault="008C17FB" w:rsidP="006057D9">
      <w:pPr>
        <w:pStyle w:val="aa"/>
        <w:rPr>
          <w:b/>
          <w:bCs/>
        </w:rPr>
      </w:pPr>
      <w:r w:rsidRPr="008C17FB">
        <w:rPr>
          <w:rFonts w:hint="eastAsia"/>
          <w:b/>
          <w:bCs/>
        </w:rPr>
        <w:t>メッセージシンボル</w:t>
      </w:r>
    </w:p>
    <w:tbl>
      <w:tblPr>
        <w:tblStyle w:val="3-3"/>
        <w:tblW w:w="2435" w:type="pct"/>
        <w:tblLook w:val="04A0" w:firstRow="1" w:lastRow="0" w:firstColumn="1" w:lastColumn="0" w:noHBand="0" w:noVBand="1"/>
      </w:tblPr>
      <w:tblGrid>
        <w:gridCol w:w="2280"/>
        <w:gridCol w:w="4866"/>
      </w:tblGrid>
      <w:tr w:rsidR="0051043B" w14:paraId="2360696C" w14:textId="77777777" w:rsidTr="00D119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95" w:type="pct"/>
          </w:tcPr>
          <w:p w14:paraId="43883498" w14:textId="77777777" w:rsidR="0051043B" w:rsidRDefault="0051043B" w:rsidP="00D11922">
            <w:pPr>
              <w:pStyle w:val="aa"/>
            </w:pPr>
            <w:r>
              <w:rPr>
                <w:rFonts w:hint="eastAsia"/>
              </w:rPr>
              <w:t>シンボル</w:t>
            </w:r>
          </w:p>
        </w:tc>
        <w:tc>
          <w:tcPr>
            <w:tcW w:w="3405" w:type="pct"/>
          </w:tcPr>
          <w:p w14:paraId="5B56935E" w14:textId="77777777" w:rsidR="0051043B" w:rsidRDefault="0051043B" w:rsidP="00D11922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説明</w:t>
            </w:r>
          </w:p>
        </w:tc>
      </w:tr>
      <w:tr w:rsidR="0051043B" w14:paraId="04E0A86D" w14:textId="77777777" w:rsidTr="00D11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pct"/>
          </w:tcPr>
          <w:p w14:paraId="44B919C5" w14:textId="77777777" w:rsidR="0051043B" w:rsidRDefault="0051043B" w:rsidP="00D11922">
            <w:pPr>
              <w:pStyle w:val="aa"/>
            </w:pPr>
            <w:r>
              <w:rPr>
                <w:rFonts w:hint="eastAsia"/>
              </w:rPr>
              <w:t>E</w:t>
            </w:r>
          </w:p>
        </w:tc>
        <w:tc>
          <w:tcPr>
            <w:tcW w:w="3405" w:type="pct"/>
          </w:tcPr>
          <w:p w14:paraId="0C1E63A0" w14:textId="77777777" w:rsidR="0051043B" w:rsidRDefault="0051043B" w:rsidP="00D1192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エラー</w:t>
            </w:r>
          </w:p>
        </w:tc>
      </w:tr>
      <w:tr w:rsidR="0051043B" w14:paraId="7A4ABCF2" w14:textId="77777777" w:rsidTr="00D119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pct"/>
          </w:tcPr>
          <w:p w14:paraId="39AA1306" w14:textId="77777777" w:rsidR="0051043B" w:rsidRDefault="0051043B" w:rsidP="00D11922">
            <w:pPr>
              <w:pStyle w:val="aa"/>
            </w:pPr>
            <w:r>
              <w:rPr>
                <w:rFonts w:hint="eastAsia"/>
              </w:rPr>
              <w:t>W</w:t>
            </w:r>
          </w:p>
        </w:tc>
        <w:tc>
          <w:tcPr>
            <w:tcW w:w="3405" w:type="pct"/>
          </w:tcPr>
          <w:p w14:paraId="4CA89436" w14:textId="77777777" w:rsidR="0051043B" w:rsidRDefault="0051043B" w:rsidP="00D1192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ワーニング</w:t>
            </w:r>
          </w:p>
        </w:tc>
      </w:tr>
      <w:tr w:rsidR="0051043B" w14:paraId="6CAA42E7" w14:textId="77777777" w:rsidTr="00D11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pct"/>
          </w:tcPr>
          <w:p w14:paraId="203F8E3F" w14:textId="77777777" w:rsidR="0051043B" w:rsidRDefault="0051043B" w:rsidP="00D11922">
            <w:pPr>
              <w:pStyle w:val="aa"/>
            </w:pPr>
            <w:r>
              <w:rPr>
                <w:rFonts w:hint="eastAsia"/>
              </w:rPr>
              <w:t>I</w:t>
            </w:r>
          </w:p>
        </w:tc>
        <w:tc>
          <w:tcPr>
            <w:tcW w:w="3405" w:type="pct"/>
          </w:tcPr>
          <w:p w14:paraId="4140C3F4" w14:textId="77777777" w:rsidR="0051043B" w:rsidRDefault="0051043B" w:rsidP="00D1192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インフォメーション</w:t>
            </w:r>
          </w:p>
        </w:tc>
      </w:tr>
    </w:tbl>
    <w:p w14:paraId="5AD57AE6" w14:textId="77777777" w:rsidR="0051043B" w:rsidRPr="008C17FB" w:rsidRDefault="0051043B" w:rsidP="006057D9">
      <w:pPr>
        <w:pStyle w:val="aa"/>
        <w:rPr>
          <w:b/>
          <w:bCs/>
        </w:rPr>
      </w:pPr>
    </w:p>
    <w:p w14:paraId="4AD8A172" w14:textId="77777777" w:rsidR="000150D9" w:rsidRDefault="002B44A6" w:rsidP="000150D9">
      <w:pPr>
        <w:pStyle w:val="1"/>
      </w:pPr>
      <w:bookmarkStart w:id="8" w:name="_Toc71254296"/>
      <w:r>
        <w:rPr>
          <w:rFonts w:hint="eastAsia"/>
        </w:rPr>
        <w:lastRenderedPageBreak/>
        <w:t>各帳票を識別する帳票</w:t>
      </w:r>
      <w:r>
        <w:rPr>
          <w:rFonts w:hint="eastAsia"/>
        </w:rPr>
        <w:t>ID</w:t>
      </w:r>
      <w:r>
        <w:rPr>
          <w:rFonts w:hint="eastAsia"/>
        </w:rPr>
        <w:t>について</w:t>
      </w:r>
      <w:bookmarkEnd w:id="8"/>
    </w:p>
    <w:p w14:paraId="73B66EB9" w14:textId="77777777" w:rsidR="000150D9" w:rsidRDefault="000150D9" w:rsidP="009C118A">
      <w:pPr>
        <w:pStyle w:val="aa"/>
      </w:pPr>
    </w:p>
    <w:p w14:paraId="38C2A705" w14:textId="77777777" w:rsidR="007E2FD4" w:rsidRDefault="007E2FD4" w:rsidP="007E2FD4">
      <w:pPr>
        <w:pStyle w:val="aa"/>
      </w:pPr>
      <w:r>
        <w:rPr>
          <w:rFonts w:hint="eastAsia"/>
        </w:rPr>
        <w:t>当該システム</w:t>
      </w:r>
      <w:r w:rsidR="007E395D">
        <w:rPr>
          <w:rFonts w:hint="eastAsia"/>
        </w:rPr>
        <w:t>で扱う</w:t>
      </w:r>
      <w:r w:rsidR="008A2CE3">
        <w:rPr>
          <w:rFonts w:hint="eastAsia"/>
        </w:rPr>
        <w:t>帳票</w:t>
      </w:r>
      <w:r>
        <w:rPr>
          <w:rFonts w:hint="eastAsia"/>
        </w:rPr>
        <w:t>を識別するIDは以下のとおり定義します。</w:t>
      </w:r>
    </w:p>
    <w:p w14:paraId="1E8E2F61" w14:textId="77777777" w:rsidR="007E2FD4" w:rsidRDefault="007E2FD4" w:rsidP="007E2FD4">
      <w:pPr>
        <w:pStyle w:val="aa"/>
      </w:pPr>
      <w:r>
        <w:rPr>
          <w:rFonts w:hint="eastAsia"/>
        </w:rPr>
        <w:t>主に</w:t>
      </w:r>
      <w:r w:rsidR="008A2CE3">
        <w:rPr>
          <w:rFonts w:hint="eastAsia"/>
        </w:rPr>
        <w:t>帳票</w:t>
      </w:r>
      <w:r>
        <w:rPr>
          <w:rFonts w:hint="eastAsia"/>
        </w:rPr>
        <w:t>一覧、</w:t>
      </w:r>
      <w:r w:rsidR="008A2CE3">
        <w:rPr>
          <w:rFonts w:hint="eastAsia"/>
        </w:rPr>
        <w:t>帳票仕様書</w:t>
      </w:r>
      <w:r>
        <w:rPr>
          <w:rFonts w:hint="eastAsia"/>
        </w:rPr>
        <w:t>で利用します。</w:t>
      </w:r>
    </w:p>
    <w:p w14:paraId="4FBC576E" w14:textId="77777777" w:rsidR="007E2FD4" w:rsidRDefault="007E2FD4" w:rsidP="007E2FD4">
      <w:pPr>
        <w:pStyle w:val="aa"/>
      </w:pPr>
    </w:p>
    <w:p w14:paraId="077303D6" w14:textId="77777777" w:rsidR="007E2FD4" w:rsidRPr="00613FB1" w:rsidRDefault="00B13BA7" w:rsidP="007E2FD4">
      <w:pPr>
        <w:pStyle w:val="aa"/>
        <w:rPr>
          <w:b/>
          <w:bCs/>
        </w:rPr>
      </w:pPr>
      <w:r>
        <w:rPr>
          <w:rFonts w:hint="eastAsia"/>
          <w:b/>
          <w:bCs/>
        </w:rPr>
        <w:t>帳票</w:t>
      </w:r>
      <w:r w:rsidR="007E2FD4" w:rsidRPr="00613FB1">
        <w:rPr>
          <w:rFonts w:hint="eastAsia"/>
          <w:b/>
          <w:bCs/>
        </w:rPr>
        <w:t>ID</w:t>
      </w:r>
    </w:p>
    <w:tbl>
      <w:tblPr>
        <w:tblStyle w:val="3-3"/>
        <w:tblW w:w="5000" w:type="pct"/>
        <w:tblLook w:val="04A0" w:firstRow="1" w:lastRow="0" w:firstColumn="1" w:lastColumn="0" w:noHBand="0" w:noVBand="1"/>
      </w:tblPr>
      <w:tblGrid>
        <w:gridCol w:w="2934"/>
        <w:gridCol w:w="2935"/>
        <w:gridCol w:w="2935"/>
        <w:gridCol w:w="2935"/>
        <w:gridCol w:w="2935"/>
      </w:tblGrid>
      <w:tr w:rsidR="007E2FD4" w14:paraId="5ECAC37F" w14:textId="77777777" w:rsidTr="00666E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00" w:type="pct"/>
          </w:tcPr>
          <w:p w14:paraId="6266D94B" w14:textId="77777777" w:rsidR="007E2FD4" w:rsidRDefault="007E2FD4" w:rsidP="00666E9C">
            <w:pPr>
              <w:pStyle w:val="aa"/>
            </w:pPr>
            <w:r>
              <w:rPr>
                <w:rFonts w:hint="eastAsia"/>
              </w:rPr>
              <w:t>機能ID</w:t>
            </w:r>
          </w:p>
        </w:tc>
        <w:tc>
          <w:tcPr>
            <w:tcW w:w="1000" w:type="pct"/>
          </w:tcPr>
          <w:p w14:paraId="1EAB0710" w14:textId="77777777" w:rsidR="007E2FD4" w:rsidRDefault="007E2FD4" w:rsidP="00666E9C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連結子</w:t>
            </w:r>
          </w:p>
        </w:tc>
        <w:tc>
          <w:tcPr>
            <w:tcW w:w="1000" w:type="pct"/>
          </w:tcPr>
          <w:p w14:paraId="223AAB1C" w14:textId="77777777" w:rsidR="007E2FD4" w:rsidRDefault="007E2FD4" w:rsidP="00666E9C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シンボル</w:t>
            </w:r>
          </w:p>
        </w:tc>
        <w:tc>
          <w:tcPr>
            <w:tcW w:w="1000" w:type="pct"/>
          </w:tcPr>
          <w:p w14:paraId="3FC310C9" w14:textId="77777777" w:rsidR="007E2FD4" w:rsidRDefault="007E2FD4" w:rsidP="00666E9C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連番</w:t>
            </w:r>
            <w:r w:rsidR="004838C9">
              <w:rPr>
                <w:rFonts w:hint="eastAsia"/>
              </w:rPr>
              <w:t>4</w:t>
            </w:r>
            <w:r>
              <w:rPr>
                <w:rFonts w:hint="eastAsia"/>
              </w:rPr>
              <w:t>桁</w:t>
            </w:r>
          </w:p>
        </w:tc>
        <w:tc>
          <w:tcPr>
            <w:tcW w:w="1000" w:type="pct"/>
          </w:tcPr>
          <w:p w14:paraId="3967D107" w14:textId="77777777" w:rsidR="007E2FD4" w:rsidRDefault="007E2FD4" w:rsidP="00666E9C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採番例</w:t>
            </w:r>
          </w:p>
        </w:tc>
      </w:tr>
      <w:tr w:rsidR="007E2FD4" w14:paraId="361C2C39" w14:textId="77777777" w:rsidTr="00666E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14:paraId="23BAC3B1" w14:textId="77777777" w:rsidR="007E2FD4" w:rsidRPr="007262A2" w:rsidRDefault="007E2FD4" w:rsidP="00666E9C">
            <w:pPr>
              <w:pStyle w:val="aa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A_S0001</w:t>
            </w:r>
          </w:p>
        </w:tc>
        <w:tc>
          <w:tcPr>
            <w:tcW w:w="1000" w:type="pct"/>
          </w:tcPr>
          <w:p w14:paraId="4EF22DFF" w14:textId="77777777" w:rsidR="007E2FD4" w:rsidRDefault="007E2FD4" w:rsidP="00666E9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_</w:t>
            </w:r>
          </w:p>
        </w:tc>
        <w:tc>
          <w:tcPr>
            <w:tcW w:w="1000" w:type="pct"/>
          </w:tcPr>
          <w:p w14:paraId="3BDB8187" w14:textId="77777777" w:rsidR="007E2FD4" w:rsidRDefault="009361CB" w:rsidP="00666E9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</w:p>
        </w:tc>
        <w:tc>
          <w:tcPr>
            <w:tcW w:w="1000" w:type="pct"/>
          </w:tcPr>
          <w:p w14:paraId="6F04F57A" w14:textId="77777777" w:rsidR="007E2FD4" w:rsidRDefault="007E2FD4" w:rsidP="00666E9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00</w:t>
            </w:r>
            <w:r w:rsidR="00C37645">
              <w:t>0</w:t>
            </w:r>
            <w:r>
              <w:rPr>
                <w:rFonts w:hint="eastAsia"/>
              </w:rPr>
              <w:t>1</w:t>
            </w:r>
          </w:p>
        </w:tc>
        <w:tc>
          <w:tcPr>
            <w:tcW w:w="1000" w:type="pct"/>
          </w:tcPr>
          <w:p w14:paraId="2C4A3691" w14:textId="77777777" w:rsidR="007E2FD4" w:rsidRDefault="007E2FD4" w:rsidP="00666E9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A_S0001_</w:t>
            </w:r>
            <w:r w:rsidR="00203813">
              <w:rPr>
                <w:rFonts w:hint="eastAsia"/>
              </w:rPr>
              <w:t>R</w:t>
            </w:r>
            <w:r>
              <w:rPr>
                <w:rFonts w:hint="eastAsia"/>
              </w:rPr>
              <w:t>00</w:t>
            </w:r>
            <w:r w:rsidR="00C37645">
              <w:t>0</w:t>
            </w:r>
            <w:r>
              <w:rPr>
                <w:rFonts w:hint="eastAsia"/>
              </w:rPr>
              <w:t>1</w:t>
            </w:r>
          </w:p>
        </w:tc>
      </w:tr>
    </w:tbl>
    <w:p w14:paraId="71D94E7C" w14:textId="77777777" w:rsidR="007E2FD4" w:rsidRDefault="007E2FD4" w:rsidP="007E2FD4">
      <w:pPr>
        <w:pStyle w:val="aa"/>
      </w:pPr>
    </w:p>
    <w:p w14:paraId="38A4EBB3" w14:textId="77777777" w:rsidR="007E2FD4" w:rsidRPr="00613FB1" w:rsidRDefault="00B13BA7" w:rsidP="007E2FD4">
      <w:pPr>
        <w:pStyle w:val="aa"/>
        <w:rPr>
          <w:b/>
          <w:bCs/>
        </w:rPr>
      </w:pPr>
      <w:r>
        <w:rPr>
          <w:rFonts w:hint="eastAsia"/>
          <w:b/>
          <w:bCs/>
        </w:rPr>
        <w:t>帳票</w:t>
      </w:r>
      <w:r w:rsidR="007E2FD4" w:rsidRPr="00613FB1">
        <w:rPr>
          <w:rFonts w:hint="eastAsia"/>
          <w:b/>
          <w:bCs/>
        </w:rPr>
        <w:t>シンボル</w:t>
      </w:r>
    </w:p>
    <w:tbl>
      <w:tblPr>
        <w:tblStyle w:val="3-3"/>
        <w:tblW w:w="5000" w:type="pct"/>
        <w:tblLook w:val="04A0" w:firstRow="1" w:lastRow="0" w:firstColumn="1" w:lastColumn="0" w:noHBand="0" w:noVBand="1"/>
      </w:tblPr>
      <w:tblGrid>
        <w:gridCol w:w="2280"/>
        <w:gridCol w:w="4866"/>
        <w:gridCol w:w="7528"/>
      </w:tblGrid>
      <w:tr w:rsidR="007E2FD4" w14:paraId="6CB07A70" w14:textId="77777777" w:rsidTr="00666E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77" w:type="pct"/>
          </w:tcPr>
          <w:p w14:paraId="29F30739" w14:textId="77777777" w:rsidR="007E2FD4" w:rsidRDefault="007E2FD4" w:rsidP="00666E9C">
            <w:pPr>
              <w:pStyle w:val="aa"/>
            </w:pPr>
            <w:r>
              <w:rPr>
                <w:rFonts w:hint="eastAsia"/>
              </w:rPr>
              <w:t>シンボル</w:t>
            </w:r>
          </w:p>
        </w:tc>
        <w:tc>
          <w:tcPr>
            <w:tcW w:w="1658" w:type="pct"/>
          </w:tcPr>
          <w:p w14:paraId="6B68DD56" w14:textId="77777777" w:rsidR="007E2FD4" w:rsidRDefault="007E2FD4" w:rsidP="00666E9C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分類</w:t>
            </w:r>
          </w:p>
        </w:tc>
        <w:tc>
          <w:tcPr>
            <w:tcW w:w="2565" w:type="pct"/>
          </w:tcPr>
          <w:p w14:paraId="31001EF5" w14:textId="77777777" w:rsidR="007E2FD4" w:rsidRDefault="007E2FD4" w:rsidP="00666E9C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説明</w:t>
            </w:r>
          </w:p>
        </w:tc>
      </w:tr>
      <w:tr w:rsidR="007E2FD4" w14:paraId="7DEB7288" w14:textId="77777777" w:rsidTr="00666E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7" w:type="pct"/>
          </w:tcPr>
          <w:p w14:paraId="495607EF" w14:textId="77777777" w:rsidR="007E2FD4" w:rsidRPr="009361CB" w:rsidRDefault="00A31632" w:rsidP="00666E9C">
            <w:pPr>
              <w:pStyle w:val="aa"/>
              <w:rPr>
                <w:b w:val="0"/>
                <w:bCs w:val="0"/>
              </w:rPr>
            </w:pPr>
            <w:r w:rsidRPr="009361CB">
              <w:rPr>
                <w:rFonts w:hint="eastAsia"/>
                <w:b w:val="0"/>
                <w:bCs w:val="0"/>
              </w:rPr>
              <w:t>R</w:t>
            </w:r>
          </w:p>
        </w:tc>
        <w:tc>
          <w:tcPr>
            <w:tcW w:w="1658" w:type="pct"/>
          </w:tcPr>
          <w:p w14:paraId="047B2F60" w14:textId="77777777" w:rsidR="007E2FD4" w:rsidRDefault="004111F3" w:rsidP="00666E9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帳票全般</w:t>
            </w:r>
          </w:p>
        </w:tc>
        <w:tc>
          <w:tcPr>
            <w:tcW w:w="2565" w:type="pct"/>
          </w:tcPr>
          <w:p w14:paraId="04D5174C" w14:textId="77777777" w:rsidR="007E2FD4" w:rsidRDefault="00D846E7" w:rsidP="00666E9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帳票全般</w:t>
            </w:r>
            <w:r w:rsidR="00FB1505">
              <w:rPr>
                <w:rFonts w:hint="eastAsia"/>
              </w:rPr>
              <w:t>を表す</w:t>
            </w:r>
          </w:p>
        </w:tc>
      </w:tr>
      <w:tr w:rsidR="007E2FD4" w14:paraId="2DF858E0" w14:textId="77777777" w:rsidTr="00666E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7" w:type="pct"/>
          </w:tcPr>
          <w:p w14:paraId="4C95C6E3" w14:textId="77777777" w:rsidR="007E2FD4" w:rsidRDefault="007E2FD4" w:rsidP="00666E9C">
            <w:pPr>
              <w:pStyle w:val="aa"/>
            </w:pPr>
          </w:p>
        </w:tc>
        <w:tc>
          <w:tcPr>
            <w:tcW w:w="1658" w:type="pct"/>
          </w:tcPr>
          <w:p w14:paraId="28FBD97E" w14:textId="77777777" w:rsidR="007E2FD4" w:rsidRDefault="007E2FD4" w:rsidP="00666E9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65" w:type="pct"/>
          </w:tcPr>
          <w:p w14:paraId="60D3873F" w14:textId="77777777" w:rsidR="007E2FD4" w:rsidRDefault="007E2FD4" w:rsidP="00666E9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B764CD0" w14:textId="77777777" w:rsidR="007072CA" w:rsidRDefault="007072CA">
      <w:pPr>
        <w:widowControl/>
        <w:jc w:val="left"/>
        <w:rPr>
          <w:rFonts w:ascii="Meiryo UI" w:eastAsia="Meiryo UI" w:hAnsi="Meiryo UI"/>
        </w:rPr>
      </w:pPr>
    </w:p>
    <w:p w14:paraId="746D8D51" w14:textId="77777777" w:rsidR="00DB17DF" w:rsidRDefault="002B44A6" w:rsidP="00DB17DF">
      <w:pPr>
        <w:pStyle w:val="1"/>
      </w:pPr>
      <w:bookmarkStart w:id="9" w:name="_Toc71254297"/>
      <w:r>
        <w:rPr>
          <w:rFonts w:hint="eastAsia"/>
        </w:rPr>
        <w:lastRenderedPageBreak/>
        <w:t>各ファイルを識別するファイル</w:t>
      </w:r>
      <w:r>
        <w:rPr>
          <w:rFonts w:hint="eastAsia"/>
        </w:rPr>
        <w:t>ID</w:t>
      </w:r>
      <w:r>
        <w:rPr>
          <w:rFonts w:hint="eastAsia"/>
        </w:rPr>
        <w:t>について</w:t>
      </w:r>
      <w:bookmarkEnd w:id="9"/>
    </w:p>
    <w:p w14:paraId="29D360C0" w14:textId="77777777" w:rsidR="000150D9" w:rsidRDefault="000150D9" w:rsidP="009C118A">
      <w:pPr>
        <w:pStyle w:val="aa"/>
      </w:pPr>
    </w:p>
    <w:p w14:paraId="2D337733" w14:textId="77777777" w:rsidR="00203AD6" w:rsidRDefault="00203AD6" w:rsidP="00203AD6">
      <w:pPr>
        <w:pStyle w:val="aa"/>
      </w:pPr>
      <w:r>
        <w:rPr>
          <w:rFonts w:hint="eastAsia"/>
        </w:rPr>
        <w:t>当該システム</w:t>
      </w:r>
      <w:r w:rsidR="008B53DF">
        <w:rPr>
          <w:rFonts w:hint="eastAsia"/>
        </w:rPr>
        <w:t>で扱う</w:t>
      </w:r>
      <w:r w:rsidR="00203813">
        <w:rPr>
          <w:rFonts w:hint="eastAsia"/>
        </w:rPr>
        <w:t>ファイル</w:t>
      </w:r>
      <w:r>
        <w:rPr>
          <w:rFonts w:hint="eastAsia"/>
        </w:rPr>
        <w:t>を識別するIDは以下のとおり定義します。</w:t>
      </w:r>
    </w:p>
    <w:p w14:paraId="2A70A403" w14:textId="77777777" w:rsidR="00203AD6" w:rsidRDefault="00203AD6" w:rsidP="00203AD6">
      <w:pPr>
        <w:pStyle w:val="aa"/>
      </w:pPr>
      <w:r>
        <w:rPr>
          <w:rFonts w:hint="eastAsia"/>
        </w:rPr>
        <w:t>主に</w:t>
      </w:r>
      <w:r w:rsidR="008B53DF">
        <w:rPr>
          <w:rFonts w:hint="eastAsia"/>
        </w:rPr>
        <w:t>ファイル</w:t>
      </w:r>
      <w:r>
        <w:rPr>
          <w:rFonts w:hint="eastAsia"/>
        </w:rPr>
        <w:t>一覧、</w:t>
      </w:r>
      <w:r w:rsidR="00D42D8D">
        <w:rPr>
          <w:rFonts w:hint="eastAsia"/>
        </w:rPr>
        <w:t>ファイル</w:t>
      </w:r>
      <w:r>
        <w:rPr>
          <w:rFonts w:hint="eastAsia"/>
        </w:rPr>
        <w:t>仕様書で利用します。</w:t>
      </w:r>
    </w:p>
    <w:p w14:paraId="3E50E1AE" w14:textId="77777777" w:rsidR="00203AD6" w:rsidRDefault="00203AD6" w:rsidP="00203AD6">
      <w:pPr>
        <w:pStyle w:val="aa"/>
      </w:pPr>
    </w:p>
    <w:p w14:paraId="3FEE9AD7" w14:textId="77777777" w:rsidR="00203AD6" w:rsidRPr="00613FB1" w:rsidRDefault="007E395D" w:rsidP="00203AD6">
      <w:pPr>
        <w:pStyle w:val="aa"/>
        <w:rPr>
          <w:b/>
          <w:bCs/>
        </w:rPr>
      </w:pPr>
      <w:r>
        <w:rPr>
          <w:rFonts w:hint="eastAsia"/>
          <w:b/>
          <w:bCs/>
        </w:rPr>
        <w:t>ファイル</w:t>
      </w:r>
      <w:r w:rsidR="00203AD6" w:rsidRPr="00613FB1">
        <w:rPr>
          <w:rFonts w:hint="eastAsia"/>
          <w:b/>
          <w:bCs/>
        </w:rPr>
        <w:t>ID</w:t>
      </w:r>
    </w:p>
    <w:tbl>
      <w:tblPr>
        <w:tblStyle w:val="3-3"/>
        <w:tblW w:w="5000" w:type="pct"/>
        <w:tblLook w:val="04A0" w:firstRow="1" w:lastRow="0" w:firstColumn="1" w:lastColumn="0" w:noHBand="0" w:noVBand="1"/>
      </w:tblPr>
      <w:tblGrid>
        <w:gridCol w:w="2934"/>
        <w:gridCol w:w="2935"/>
        <w:gridCol w:w="2935"/>
        <w:gridCol w:w="2935"/>
        <w:gridCol w:w="2935"/>
      </w:tblGrid>
      <w:tr w:rsidR="00203AD6" w14:paraId="6F98D428" w14:textId="77777777" w:rsidTr="00666E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00" w:type="pct"/>
          </w:tcPr>
          <w:p w14:paraId="3FB700A6" w14:textId="77777777" w:rsidR="00203AD6" w:rsidRDefault="00203AD6" w:rsidP="00666E9C">
            <w:pPr>
              <w:pStyle w:val="aa"/>
            </w:pPr>
            <w:r>
              <w:rPr>
                <w:rFonts w:hint="eastAsia"/>
              </w:rPr>
              <w:t>機能ID</w:t>
            </w:r>
          </w:p>
        </w:tc>
        <w:tc>
          <w:tcPr>
            <w:tcW w:w="1000" w:type="pct"/>
          </w:tcPr>
          <w:p w14:paraId="6AA0B246" w14:textId="77777777" w:rsidR="00203AD6" w:rsidRDefault="00203AD6" w:rsidP="00666E9C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連結子</w:t>
            </w:r>
          </w:p>
        </w:tc>
        <w:tc>
          <w:tcPr>
            <w:tcW w:w="1000" w:type="pct"/>
          </w:tcPr>
          <w:p w14:paraId="31E41CB2" w14:textId="77777777" w:rsidR="00203AD6" w:rsidRDefault="00203AD6" w:rsidP="00666E9C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シンボル</w:t>
            </w:r>
          </w:p>
        </w:tc>
        <w:tc>
          <w:tcPr>
            <w:tcW w:w="1000" w:type="pct"/>
          </w:tcPr>
          <w:p w14:paraId="172D9668" w14:textId="77777777" w:rsidR="00203AD6" w:rsidRDefault="00203AD6" w:rsidP="00666E9C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連番</w:t>
            </w:r>
            <w:r w:rsidR="00991BFC">
              <w:rPr>
                <w:rFonts w:hint="eastAsia"/>
              </w:rPr>
              <w:t>4</w:t>
            </w:r>
            <w:r>
              <w:rPr>
                <w:rFonts w:hint="eastAsia"/>
              </w:rPr>
              <w:t>桁</w:t>
            </w:r>
          </w:p>
        </w:tc>
        <w:tc>
          <w:tcPr>
            <w:tcW w:w="1000" w:type="pct"/>
          </w:tcPr>
          <w:p w14:paraId="4AEFE108" w14:textId="77777777" w:rsidR="00203AD6" w:rsidRDefault="00203AD6" w:rsidP="00666E9C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採番例</w:t>
            </w:r>
          </w:p>
        </w:tc>
      </w:tr>
      <w:tr w:rsidR="00203AD6" w14:paraId="14CA18BD" w14:textId="77777777" w:rsidTr="00666E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14:paraId="55100415" w14:textId="77777777" w:rsidR="00203AD6" w:rsidRPr="007262A2" w:rsidRDefault="00203AD6" w:rsidP="00666E9C">
            <w:pPr>
              <w:pStyle w:val="aa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A_S0001</w:t>
            </w:r>
          </w:p>
        </w:tc>
        <w:tc>
          <w:tcPr>
            <w:tcW w:w="1000" w:type="pct"/>
          </w:tcPr>
          <w:p w14:paraId="627975B7" w14:textId="77777777" w:rsidR="00203AD6" w:rsidRDefault="00203AD6" w:rsidP="00666E9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_</w:t>
            </w:r>
          </w:p>
        </w:tc>
        <w:tc>
          <w:tcPr>
            <w:tcW w:w="1000" w:type="pct"/>
          </w:tcPr>
          <w:p w14:paraId="68A5D062" w14:textId="77777777" w:rsidR="00203AD6" w:rsidRDefault="00757734" w:rsidP="00666E9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 w:rsidR="007E395D">
              <w:rPr>
                <w:rFonts w:hint="eastAsia"/>
              </w:rPr>
              <w:t>F</w:t>
            </w:r>
          </w:p>
        </w:tc>
        <w:tc>
          <w:tcPr>
            <w:tcW w:w="1000" w:type="pct"/>
          </w:tcPr>
          <w:p w14:paraId="3C3836D0" w14:textId="77777777" w:rsidR="00203AD6" w:rsidRDefault="00203AD6" w:rsidP="00666E9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00</w:t>
            </w:r>
            <w:r w:rsidR="00991BFC">
              <w:t>0</w:t>
            </w:r>
            <w:r>
              <w:rPr>
                <w:rFonts w:hint="eastAsia"/>
              </w:rPr>
              <w:t>1</w:t>
            </w:r>
          </w:p>
        </w:tc>
        <w:tc>
          <w:tcPr>
            <w:tcW w:w="1000" w:type="pct"/>
          </w:tcPr>
          <w:p w14:paraId="539BA307" w14:textId="77777777" w:rsidR="00203AD6" w:rsidRDefault="00203AD6" w:rsidP="00666E9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A_S0001_</w:t>
            </w:r>
            <w:r w:rsidR="00757734">
              <w:t>T</w:t>
            </w:r>
            <w:r w:rsidR="007E395D">
              <w:rPr>
                <w:rFonts w:hint="eastAsia"/>
              </w:rPr>
              <w:t>F</w:t>
            </w:r>
            <w:r>
              <w:rPr>
                <w:rFonts w:hint="eastAsia"/>
              </w:rPr>
              <w:t>00</w:t>
            </w:r>
            <w:r w:rsidR="00991BFC">
              <w:t>0</w:t>
            </w:r>
            <w:r>
              <w:rPr>
                <w:rFonts w:hint="eastAsia"/>
              </w:rPr>
              <w:t>1</w:t>
            </w:r>
          </w:p>
        </w:tc>
      </w:tr>
    </w:tbl>
    <w:p w14:paraId="2823D24B" w14:textId="77777777" w:rsidR="00203AD6" w:rsidRDefault="00203AD6" w:rsidP="00203AD6">
      <w:pPr>
        <w:pStyle w:val="aa"/>
      </w:pPr>
    </w:p>
    <w:p w14:paraId="0147539A" w14:textId="77777777" w:rsidR="00203AD6" w:rsidRPr="00613FB1" w:rsidRDefault="007C2BFB" w:rsidP="00203AD6">
      <w:pPr>
        <w:pStyle w:val="aa"/>
        <w:rPr>
          <w:b/>
          <w:bCs/>
        </w:rPr>
      </w:pPr>
      <w:r>
        <w:rPr>
          <w:rFonts w:hint="eastAsia"/>
          <w:b/>
          <w:bCs/>
        </w:rPr>
        <w:t>ファイル</w:t>
      </w:r>
      <w:r w:rsidR="00203AD6" w:rsidRPr="00613FB1">
        <w:rPr>
          <w:rFonts w:hint="eastAsia"/>
          <w:b/>
          <w:bCs/>
        </w:rPr>
        <w:t>シンボル</w:t>
      </w:r>
    </w:p>
    <w:tbl>
      <w:tblPr>
        <w:tblStyle w:val="3-3"/>
        <w:tblW w:w="5000" w:type="pct"/>
        <w:tblLook w:val="04A0" w:firstRow="1" w:lastRow="0" w:firstColumn="1" w:lastColumn="0" w:noHBand="0" w:noVBand="1"/>
      </w:tblPr>
      <w:tblGrid>
        <w:gridCol w:w="2280"/>
        <w:gridCol w:w="4866"/>
        <w:gridCol w:w="7528"/>
      </w:tblGrid>
      <w:tr w:rsidR="00203AD6" w14:paraId="7A0C3959" w14:textId="77777777" w:rsidTr="00666E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77" w:type="pct"/>
          </w:tcPr>
          <w:p w14:paraId="285EF1F2" w14:textId="77777777" w:rsidR="00203AD6" w:rsidRDefault="00203AD6" w:rsidP="00666E9C">
            <w:pPr>
              <w:pStyle w:val="aa"/>
            </w:pPr>
            <w:r>
              <w:rPr>
                <w:rFonts w:hint="eastAsia"/>
              </w:rPr>
              <w:t>シンボル</w:t>
            </w:r>
          </w:p>
        </w:tc>
        <w:tc>
          <w:tcPr>
            <w:tcW w:w="1658" w:type="pct"/>
          </w:tcPr>
          <w:p w14:paraId="5D7490D4" w14:textId="77777777" w:rsidR="00203AD6" w:rsidRDefault="00203AD6" w:rsidP="00666E9C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分類</w:t>
            </w:r>
          </w:p>
        </w:tc>
        <w:tc>
          <w:tcPr>
            <w:tcW w:w="2565" w:type="pct"/>
          </w:tcPr>
          <w:p w14:paraId="5BE4F808" w14:textId="77777777" w:rsidR="00203AD6" w:rsidRDefault="00203AD6" w:rsidP="00666E9C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説明</w:t>
            </w:r>
          </w:p>
        </w:tc>
      </w:tr>
      <w:tr w:rsidR="00203AD6" w14:paraId="1374EC00" w14:textId="77777777" w:rsidTr="00666E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7" w:type="pct"/>
          </w:tcPr>
          <w:p w14:paraId="4201017F" w14:textId="77777777" w:rsidR="00203AD6" w:rsidRPr="00A55389" w:rsidRDefault="00757734" w:rsidP="00666E9C">
            <w:pPr>
              <w:pStyle w:val="aa"/>
            </w:pPr>
            <w:r w:rsidRPr="00A55389">
              <w:t>T</w:t>
            </w:r>
            <w:r w:rsidR="00707BA1" w:rsidRPr="00A55389">
              <w:rPr>
                <w:rFonts w:hint="eastAsia"/>
              </w:rPr>
              <w:t>F</w:t>
            </w:r>
          </w:p>
        </w:tc>
        <w:tc>
          <w:tcPr>
            <w:tcW w:w="1658" w:type="pct"/>
          </w:tcPr>
          <w:p w14:paraId="3BA329D9" w14:textId="77777777" w:rsidR="00203AD6" w:rsidRDefault="00AC3C24" w:rsidP="00666E9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テキスト</w:t>
            </w:r>
            <w:r w:rsidR="00707BA1">
              <w:rPr>
                <w:rFonts w:hint="eastAsia"/>
              </w:rPr>
              <w:t>ファイル</w:t>
            </w:r>
            <w:r w:rsidR="00203AD6">
              <w:rPr>
                <w:rFonts w:hint="eastAsia"/>
              </w:rPr>
              <w:t>全般</w:t>
            </w:r>
          </w:p>
        </w:tc>
        <w:tc>
          <w:tcPr>
            <w:tcW w:w="2565" w:type="pct"/>
          </w:tcPr>
          <w:p w14:paraId="7D8932F5" w14:textId="77777777" w:rsidR="00203AD6" w:rsidRDefault="003C0DF1" w:rsidP="00666E9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txt, </w:t>
            </w:r>
            <w:r w:rsidR="007B5377">
              <w:rPr>
                <w:rFonts w:hint="eastAsia"/>
              </w:rPr>
              <w:t>csv</w:t>
            </w:r>
            <w:r w:rsidR="00AC3C24">
              <w:rPr>
                <w:rFonts w:hint="eastAsia"/>
              </w:rPr>
              <w:t xml:space="preserve">, </w:t>
            </w:r>
            <w:r w:rsidR="007B5377">
              <w:rPr>
                <w:rFonts w:hint="eastAsia"/>
              </w:rPr>
              <w:t>tsv</w:t>
            </w:r>
            <w:r w:rsidR="00AC3C24">
              <w:rPr>
                <w:rFonts w:hint="eastAsia"/>
              </w:rPr>
              <w:t>などのテキスト</w:t>
            </w:r>
            <w:r w:rsidR="00707BA1">
              <w:rPr>
                <w:rFonts w:hint="eastAsia"/>
              </w:rPr>
              <w:t>ファイル</w:t>
            </w:r>
            <w:r w:rsidR="00203AD6">
              <w:rPr>
                <w:rFonts w:hint="eastAsia"/>
              </w:rPr>
              <w:t>全般を表す</w:t>
            </w:r>
          </w:p>
        </w:tc>
      </w:tr>
      <w:tr w:rsidR="00757734" w14:paraId="0041F362" w14:textId="77777777" w:rsidTr="00666E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7" w:type="pct"/>
          </w:tcPr>
          <w:p w14:paraId="078E6D62" w14:textId="77777777" w:rsidR="00757734" w:rsidRPr="00A55389" w:rsidRDefault="00757734" w:rsidP="00666E9C">
            <w:pPr>
              <w:pStyle w:val="aa"/>
            </w:pPr>
            <w:r w:rsidRPr="00A55389">
              <w:rPr>
                <w:rFonts w:hint="eastAsia"/>
              </w:rPr>
              <w:t>B</w:t>
            </w:r>
            <w:r w:rsidRPr="00A55389">
              <w:t>F</w:t>
            </w:r>
          </w:p>
        </w:tc>
        <w:tc>
          <w:tcPr>
            <w:tcW w:w="1658" w:type="pct"/>
          </w:tcPr>
          <w:p w14:paraId="7E06F09C" w14:textId="77777777" w:rsidR="00757734" w:rsidRDefault="00AC3C24" w:rsidP="00666E9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バイナリファイル全般</w:t>
            </w:r>
          </w:p>
        </w:tc>
        <w:tc>
          <w:tcPr>
            <w:tcW w:w="2565" w:type="pct"/>
          </w:tcPr>
          <w:p w14:paraId="6B4990B9" w14:textId="77777777" w:rsidR="00757734" w:rsidRDefault="007B5377" w:rsidP="00666E9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docx, xlsx, pptx, pdf</w:t>
            </w:r>
            <w:r w:rsidR="003C0DF1">
              <w:rPr>
                <w:rFonts w:hint="eastAsia"/>
              </w:rPr>
              <w:t>などのバイナリファイル全般を表す</w:t>
            </w:r>
          </w:p>
        </w:tc>
      </w:tr>
      <w:tr w:rsidR="00203AD6" w14:paraId="0A641D50" w14:textId="77777777" w:rsidTr="00666E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7" w:type="pct"/>
          </w:tcPr>
          <w:p w14:paraId="7D22B8E9" w14:textId="77777777" w:rsidR="00203AD6" w:rsidRDefault="00203AD6" w:rsidP="00666E9C">
            <w:pPr>
              <w:pStyle w:val="aa"/>
            </w:pPr>
          </w:p>
        </w:tc>
        <w:tc>
          <w:tcPr>
            <w:tcW w:w="1658" w:type="pct"/>
          </w:tcPr>
          <w:p w14:paraId="381CB955" w14:textId="77777777" w:rsidR="00203AD6" w:rsidRDefault="00203AD6" w:rsidP="00666E9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65" w:type="pct"/>
          </w:tcPr>
          <w:p w14:paraId="40FECF51" w14:textId="77777777" w:rsidR="00203AD6" w:rsidRDefault="00203AD6" w:rsidP="00666E9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DC53318" w14:textId="77777777" w:rsidR="007072CA" w:rsidRDefault="007072CA">
      <w:pPr>
        <w:widowControl/>
        <w:jc w:val="left"/>
        <w:rPr>
          <w:rFonts w:ascii="Meiryo UI" w:eastAsia="Meiryo UI" w:hAnsi="Meiryo UI"/>
        </w:rPr>
      </w:pPr>
    </w:p>
    <w:p w14:paraId="5145FFED" w14:textId="77777777" w:rsidR="003C30E1" w:rsidRDefault="002B44A6" w:rsidP="003C30E1">
      <w:pPr>
        <w:pStyle w:val="1"/>
      </w:pPr>
      <w:bookmarkStart w:id="10" w:name="_Toc71254298"/>
      <w:r>
        <w:rPr>
          <w:rFonts w:hint="eastAsia"/>
        </w:rPr>
        <w:lastRenderedPageBreak/>
        <w:t>各外部インターフェースを識別する外部インターフェース</w:t>
      </w:r>
      <w:r>
        <w:rPr>
          <w:rFonts w:hint="eastAsia"/>
        </w:rPr>
        <w:t>ID</w:t>
      </w:r>
      <w:r>
        <w:rPr>
          <w:rFonts w:hint="eastAsia"/>
        </w:rPr>
        <w:t>について</w:t>
      </w:r>
      <w:bookmarkEnd w:id="10"/>
    </w:p>
    <w:p w14:paraId="057809A2" w14:textId="77777777" w:rsidR="00DB17DF" w:rsidRDefault="00DB17DF" w:rsidP="009C118A">
      <w:pPr>
        <w:pStyle w:val="aa"/>
      </w:pPr>
    </w:p>
    <w:p w14:paraId="691639DB" w14:textId="77777777" w:rsidR="001B2655" w:rsidRDefault="001B2655" w:rsidP="001B2655">
      <w:pPr>
        <w:pStyle w:val="aa"/>
      </w:pPr>
      <w:r>
        <w:rPr>
          <w:rFonts w:hint="eastAsia"/>
        </w:rPr>
        <w:t>当該システムで扱う</w:t>
      </w:r>
      <w:r w:rsidR="00C71F7C">
        <w:rPr>
          <w:rFonts w:hint="eastAsia"/>
        </w:rPr>
        <w:t>外部インターフェース</w:t>
      </w:r>
      <w:r>
        <w:rPr>
          <w:rFonts w:hint="eastAsia"/>
        </w:rPr>
        <w:t>を識別するIDは以下のとおり定義します。</w:t>
      </w:r>
    </w:p>
    <w:p w14:paraId="14B674A2" w14:textId="77777777" w:rsidR="001B2655" w:rsidRDefault="001B2655" w:rsidP="001B2655">
      <w:pPr>
        <w:pStyle w:val="aa"/>
      </w:pPr>
      <w:r>
        <w:rPr>
          <w:rFonts w:hint="eastAsia"/>
        </w:rPr>
        <w:t>主に</w:t>
      </w:r>
      <w:r w:rsidR="007C056B">
        <w:rPr>
          <w:rFonts w:hint="eastAsia"/>
        </w:rPr>
        <w:t>外部インターフェース</w:t>
      </w:r>
      <w:r>
        <w:rPr>
          <w:rFonts w:hint="eastAsia"/>
        </w:rPr>
        <w:t>一覧、</w:t>
      </w:r>
      <w:r w:rsidR="007C056B">
        <w:rPr>
          <w:rFonts w:hint="eastAsia"/>
        </w:rPr>
        <w:t>外部インターフェース</w:t>
      </w:r>
      <w:r>
        <w:rPr>
          <w:rFonts w:hint="eastAsia"/>
        </w:rPr>
        <w:t>仕様書で利用します。</w:t>
      </w:r>
    </w:p>
    <w:p w14:paraId="36A517CF" w14:textId="77777777" w:rsidR="001B2655" w:rsidRDefault="001B2655" w:rsidP="001B2655">
      <w:pPr>
        <w:pStyle w:val="aa"/>
      </w:pPr>
    </w:p>
    <w:p w14:paraId="768F3970" w14:textId="77777777" w:rsidR="001B2655" w:rsidRPr="00613FB1" w:rsidRDefault="00517C77" w:rsidP="001B2655">
      <w:pPr>
        <w:pStyle w:val="aa"/>
        <w:rPr>
          <w:b/>
          <w:bCs/>
        </w:rPr>
      </w:pPr>
      <w:r>
        <w:rPr>
          <w:rFonts w:hint="eastAsia"/>
          <w:b/>
          <w:bCs/>
        </w:rPr>
        <w:t>外部インターフェース</w:t>
      </w:r>
      <w:r w:rsidR="001B2655" w:rsidRPr="00613FB1">
        <w:rPr>
          <w:rFonts w:hint="eastAsia"/>
          <w:b/>
          <w:bCs/>
        </w:rPr>
        <w:t>ID</w:t>
      </w:r>
    </w:p>
    <w:tbl>
      <w:tblPr>
        <w:tblStyle w:val="3-3"/>
        <w:tblW w:w="5000" w:type="pct"/>
        <w:tblLook w:val="04A0" w:firstRow="1" w:lastRow="0" w:firstColumn="1" w:lastColumn="0" w:noHBand="0" w:noVBand="1"/>
      </w:tblPr>
      <w:tblGrid>
        <w:gridCol w:w="2934"/>
        <w:gridCol w:w="2935"/>
        <w:gridCol w:w="2935"/>
        <w:gridCol w:w="2935"/>
        <w:gridCol w:w="2935"/>
      </w:tblGrid>
      <w:tr w:rsidR="001B2655" w14:paraId="7611D0ED" w14:textId="77777777" w:rsidTr="00666E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00" w:type="pct"/>
          </w:tcPr>
          <w:p w14:paraId="6F9B6456" w14:textId="77777777" w:rsidR="001B2655" w:rsidRDefault="001B2655" w:rsidP="00666E9C">
            <w:pPr>
              <w:pStyle w:val="aa"/>
            </w:pPr>
            <w:r>
              <w:rPr>
                <w:rFonts w:hint="eastAsia"/>
              </w:rPr>
              <w:t>機能ID</w:t>
            </w:r>
          </w:p>
        </w:tc>
        <w:tc>
          <w:tcPr>
            <w:tcW w:w="1000" w:type="pct"/>
          </w:tcPr>
          <w:p w14:paraId="376531C0" w14:textId="77777777" w:rsidR="001B2655" w:rsidRDefault="001B2655" w:rsidP="00666E9C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連結子</w:t>
            </w:r>
          </w:p>
        </w:tc>
        <w:tc>
          <w:tcPr>
            <w:tcW w:w="1000" w:type="pct"/>
          </w:tcPr>
          <w:p w14:paraId="40326BFD" w14:textId="77777777" w:rsidR="001B2655" w:rsidRDefault="001B2655" w:rsidP="00666E9C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シンボル</w:t>
            </w:r>
          </w:p>
        </w:tc>
        <w:tc>
          <w:tcPr>
            <w:tcW w:w="1000" w:type="pct"/>
          </w:tcPr>
          <w:p w14:paraId="6965AF8F" w14:textId="77777777" w:rsidR="001B2655" w:rsidRDefault="001B2655" w:rsidP="00666E9C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連番</w:t>
            </w:r>
            <w:r w:rsidR="00451489">
              <w:rPr>
                <w:rFonts w:hint="eastAsia"/>
              </w:rPr>
              <w:t>4</w:t>
            </w:r>
            <w:r>
              <w:rPr>
                <w:rFonts w:hint="eastAsia"/>
              </w:rPr>
              <w:t>桁</w:t>
            </w:r>
          </w:p>
        </w:tc>
        <w:tc>
          <w:tcPr>
            <w:tcW w:w="1000" w:type="pct"/>
          </w:tcPr>
          <w:p w14:paraId="7D0CFB4E" w14:textId="77777777" w:rsidR="001B2655" w:rsidRDefault="001B2655" w:rsidP="00666E9C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採番例</w:t>
            </w:r>
          </w:p>
        </w:tc>
      </w:tr>
      <w:tr w:rsidR="001B2655" w14:paraId="19B675FA" w14:textId="77777777" w:rsidTr="00666E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14:paraId="2488FC06" w14:textId="77777777" w:rsidR="001B2655" w:rsidRPr="007262A2" w:rsidRDefault="001B2655" w:rsidP="00666E9C">
            <w:pPr>
              <w:pStyle w:val="aa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A_S0001</w:t>
            </w:r>
          </w:p>
        </w:tc>
        <w:tc>
          <w:tcPr>
            <w:tcW w:w="1000" w:type="pct"/>
          </w:tcPr>
          <w:p w14:paraId="3639499F" w14:textId="77777777" w:rsidR="001B2655" w:rsidRDefault="001B2655" w:rsidP="00666E9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_</w:t>
            </w:r>
          </w:p>
        </w:tc>
        <w:tc>
          <w:tcPr>
            <w:tcW w:w="1000" w:type="pct"/>
          </w:tcPr>
          <w:p w14:paraId="4ECA31A0" w14:textId="77777777" w:rsidR="001B2655" w:rsidRDefault="00451489" w:rsidP="00666E9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EXI</w:t>
            </w:r>
          </w:p>
        </w:tc>
        <w:tc>
          <w:tcPr>
            <w:tcW w:w="1000" w:type="pct"/>
          </w:tcPr>
          <w:p w14:paraId="3DDEB14D" w14:textId="77777777" w:rsidR="001B2655" w:rsidRDefault="001B2655" w:rsidP="00666E9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00</w:t>
            </w:r>
            <w:r w:rsidR="00451489">
              <w:rPr>
                <w:rFonts w:hint="eastAsia"/>
              </w:rPr>
              <w:t>0</w:t>
            </w:r>
            <w:r>
              <w:rPr>
                <w:rFonts w:hint="eastAsia"/>
              </w:rPr>
              <w:t>1</w:t>
            </w:r>
          </w:p>
        </w:tc>
        <w:tc>
          <w:tcPr>
            <w:tcW w:w="1000" w:type="pct"/>
          </w:tcPr>
          <w:p w14:paraId="23449936" w14:textId="77777777" w:rsidR="001B2655" w:rsidRDefault="001B2655" w:rsidP="00666E9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A_S0001_</w:t>
            </w:r>
            <w:r w:rsidR="00451489">
              <w:rPr>
                <w:rFonts w:hint="eastAsia"/>
              </w:rPr>
              <w:t>EXI</w:t>
            </w:r>
            <w:r>
              <w:rPr>
                <w:rFonts w:hint="eastAsia"/>
              </w:rPr>
              <w:t>00</w:t>
            </w:r>
            <w:r w:rsidR="00451489">
              <w:rPr>
                <w:rFonts w:hint="eastAsia"/>
              </w:rPr>
              <w:t>0</w:t>
            </w:r>
            <w:r>
              <w:rPr>
                <w:rFonts w:hint="eastAsia"/>
              </w:rPr>
              <w:t>1</w:t>
            </w:r>
          </w:p>
        </w:tc>
      </w:tr>
    </w:tbl>
    <w:p w14:paraId="07D8A4A2" w14:textId="77777777" w:rsidR="001B2655" w:rsidRDefault="001B2655" w:rsidP="001B2655">
      <w:pPr>
        <w:pStyle w:val="aa"/>
      </w:pPr>
    </w:p>
    <w:p w14:paraId="1D307FCB" w14:textId="77777777" w:rsidR="001B2655" w:rsidRPr="00613FB1" w:rsidRDefault="00E44527" w:rsidP="001B2655">
      <w:pPr>
        <w:pStyle w:val="aa"/>
        <w:rPr>
          <w:b/>
          <w:bCs/>
        </w:rPr>
      </w:pPr>
      <w:r>
        <w:rPr>
          <w:rFonts w:hint="eastAsia"/>
          <w:b/>
          <w:bCs/>
        </w:rPr>
        <w:t>外部インターフェース</w:t>
      </w:r>
      <w:r w:rsidR="001B2655" w:rsidRPr="00613FB1">
        <w:rPr>
          <w:rFonts w:hint="eastAsia"/>
          <w:b/>
          <w:bCs/>
        </w:rPr>
        <w:t>シンボル</w:t>
      </w:r>
    </w:p>
    <w:tbl>
      <w:tblPr>
        <w:tblStyle w:val="3-3"/>
        <w:tblW w:w="5000" w:type="pct"/>
        <w:tblLook w:val="04A0" w:firstRow="1" w:lastRow="0" w:firstColumn="1" w:lastColumn="0" w:noHBand="0" w:noVBand="1"/>
      </w:tblPr>
      <w:tblGrid>
        <w:gridCol w:w="2280"/>
        <w:gridCol w:w="4866"/>
        <w:gridCol w:w="7528"/>
      </w:tblGrid>
      <w:tr w:rsidR="001B2655" w14:paraId="4CD917B1" w14:textId="77777777" w:rsidTr="00666E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77" w:type="pct"/>
          </w:tcPr>
          <w:p w14:paraId="68A35746" w14:textId="77777777" w:rsidR="001B2655" w:rsidRDefault="001B2655" w:rsidP="00666E9C">
            <w:pPr>
              <w:pStyle w:val="aa"/>
            </w:pPr>
            <w:r>
              <w:rPr>
                <w:rFonts w:hint="eastAsia"/>
              </w:rPr>
              <w:t>シンボル</w:t>
            </w:r>
          </w:p>
        </w:tc>
        <w:tc>
          <w:tcPr>
            <w:tcW w:w="1658" w:type="pct"/>
          </w:tcPr>
          <w:p w14:paraId="5D581209" w14:textId="77777777" w:rsidR="001B2655" w:rsidRDefault="001B2655" w:rsidP="00666E9C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分類</w:t>
            </w:r>
          </w:p>
        </w:tc>
        <w:tc>
          <w:tcPr>
            <w:tcW w:w="2565" w:type="pct"/>
          </w:tcPr>
          <w:p w14:paraId="16B8DBE8" w14:textId="77777777" w:rsidR="001B2655" w:rsidRDefault="001B2655" w:rsidP="00666E9C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説明</w:t>
            </w:r>
          </w:p>
        </w:tc>
      </w:tr>
      <w:tr w:rsidR="001B2655" w14:paraId="72790279" w14:textId="77777777" w:rsidTr="00666E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7" w:type="pct"/>
          </w:tcPr>
          <w:p w14:paraId="3F6EB4EC" w14:textId="77777777" w:rsidR="001B2655" w:rsidRPr="00A55389" w:rsidRDefault="00BB1E3E" w:rsidP="00666E9C">
            <w:pPr>
              <w:pStyle w:val="aa"/>
            </w:pPr>
            <w:r w:rsidRPr="00A55389">
              <w:rPr>
                <w:rFonts w:hint="eastAsia"/>
              </w:rPr>
              <w:t>EXI</w:t>
            </w:r>
          </w:p>
        </w:tc>
        <w:tc>
          <w:tcPr>
            <w:tcW w:w="1658" w:type="pct"/>
          </w:tcPr>
          <w:p w14:paraId="151F907D" w14:textId="77777777" w:rsidR="001B2655" w:rsidRDefault="00DE4FD7" w:rsidP="00666E9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外部からの入力インターフェース全般</w:t>
            </w:r>
          </w:p>
        </w:tc>
        <w:tc>
          <w:tcPr>
            <w:tcW w:w="2565" w:type="pct"/>
          </w:tcPr>
          <w:p w14:paraId="76F6BB36" w14:textId="77777777" w:rsidR="001B2655" w:rsidRDefault="00451489" w:rsidP="00666E9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外部システムからの入力インターフェース</w:t>
            </w:r>
            <w:r w:rsidR="001B2655">
              <w:rPr>
                <w:rFonts w:hint="eastAsia"/>
              </w:rPr>
              <w:t>全般を表す</w:t>
            </w:r>
          </w:p>
        </w:tc>
      </w:tr>
      <w:tr w:rsidR="001B2655" w14:paraId="2B434CD6" w14:textId="77777777" w:rsidTr="00666E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7" w:type="pct"/>
          </w:tcPr>
          <w:p w14:paraId="2760BF8A" w14:textId="77777777" w:rsidR="001B2655" w:rsidRPr="00A55389" w:rsidRDefault="00BB1E3E" w:rsidP="00666E9C">
            <w:pPr>
              <w:pStyle w:val="aa"/>
            </w:pPr>
            <w:r w:rsidRPr="00A55389">
              <w:rPr>
                <w:rFonts w:hint="eastAsia"/>
              </w:rPr>
              <w:t>EXO</w:t>
            </w:r>
          </w:p>
        </w:tc>
        <w:tc>
          <w:tcPr>
            <w:tcW w:w="1658" w:type="pct"/>
          </w:tcPr>
          <w:p w14:paraId="45A0D40B" w14:textId="77777777" w:rsidR="001B2655" w:rsidRDefault="00DE4FD7" w:rsidP="00666E9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外部への出力インターフェース全般</w:t>
            </w:r>
          </w:p>
        </w:tc>
        <w:tc>
          <w:tcPr>
            <w:tcW w:w="2565" w:type="pct"/>
          </w:tcPr>
          <w:p w14:paraId="45F38BB4" w14:textId="77777777" w:rsidR="001B2655" w:rsidRDefault="00451489" w:rsidP="00666E9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外部システムへの出力インターフェース</w:t>
            </w:r>
            <w:r w:rsidR="001B2655">
              <w:rPr>
                <w:rFonts w:hint="eastAsia"/>
              </w:rPr>
              <w:t>全般を表す</w:t>
            </w:r>
          </w:p>
        </w:tc>
      </w:tr>
      <w:tr w:rsidR="001B2655" w14:paraId="18039B4D" w14:textId="77777777" w:rsidTr="00666E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7" w:type="pct"/>
          </w:tcPr>
          <w:p w14:paraId="4FE77C6B" w14:textId="77777777" w:rsidR="001B2655" w:rsidRDefault="001B2655" w:rsidP="00666E9C">
            <w:pPr>
              <w:pStyle w:val="aa"/>
            </w:pPr>
          </w:p>
        </w:tc>
        <w:tc>
          <w:tcPr>
            <w:tcW w:w="1658" w:type="pct"/>
          </w:tcPr>
          <w:p w14:paraId="7E9CE411" w14:textId="77777777" w:rsidR="001B2655" w:rsidRDefault="001B2655" w:rsidP="00666E9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65" w:type="pct"/>
          </w:tcPr>
          <w:p w14:paraId="63E66027" w14:textId="77777777" w:rsidR="001B2655" w:rsidRDefault="001B2655" w:rsidP="00666E9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D69985C" w14:textId="77777777" w:rsidR="002B44A6" w:rsidRPr="001B2655" w:rsidRDefault="002B44A6" w:rsidP="009C118A">
      <w:pPr>
        <w:pStyle w:val="aa"/>
      </w:pPr>
    </w:p>
    <w:p w14:paraId="3706F4E3" w14:textId="77777777" w:rsidR="005F4D8F" w:rsidRDefault="005F4D8F" w:rsidP="005F4D8F">
      <w:pPr>
        <w:pStyle w:val="1"/>
      </w:pPr>
      <w:bookmarkStart w:id="11" w:name="_Toc71254299"/>
      <w:r>
        <w:rPr>
          <w:rFonts w:hint="eastAsia"/>
        </w:rPr>
        <w:lastRenderedPageBreak/>
        <w:t>各</w:t>
      </w:r>
      <w:r w:rsidR="00D57599">
        <w:rPr>
          <w:rFonts w:hint="eastAsia"/>
        </w:rPr>
        <w:t>エンティティ</w:t>
      </w:r>
      <w:r>
        <w:rPr>
          <w:rFonts w:hint="eastAsia"/>
        </w:rPr>
        <w:t>を識別する</w:t>
      </w:r>
      <w:r w:rsidR="00D57599">
        <w:rPr>
          <w:rFonts w:hint="eastAsia"/>
        </w:rPr>
        <w:t>エンティティ</w:t>
      </w:r>
      <w:r>
        <w:rPr>
          <w:rFonts w:hint="eastAsia"/>
        </w:rPr>
        <w:t>ID</w:t>
      </w:r>
      <w:r>
        <w:rPr>
          <w:rFonts w:hint="eastAsia"/>
        </w:rPr>
        <w:t>について</w:t>
      </w:r>
      <w:bookmarkEnd w:id="11"/>
    </w:p>
    <w:p w14:paraId="20ED7EC9" w14:textId="77777777" w:rsidR="007072CA" w:rsidRDefault="007072CA" w:rsidP="009C118A">
      <w:pPr>
        <w:pStyle w:val="aa"/>
      </w:pPr>
    </w:p>
    <w:p w14:paraId="5225A216" w14:textId="77777777" w:rsidR="00D57599" w:rsidRDefault="00D57599" w:rsidP="00D57599">
      <w:pPr>
        <w:pStyle w:val="aa"/>
      </w:pPr>
      <w:r>
        <w:rPr>
          <w:rFonts w:hint="eastAsia"/>
        </w:rPr>
        <w:t>当該システムで扱うエンティティを識別するIDは以下のとおり定義します。</w:t>
      </w:r>
    </w:p>
    <w:p w14:paraId="08C80142" w14:textId="77777777" w:rsidR="00CE52BA" w:rsidRDefault="00D57599" w:rsidP="00D57599">
      <w:pPr>
        <w:pStyle w:val="aa"/>
      </w:pPr>
      <w:r>
        <w:rPr>
          <w:rFonts w:hint="eastAsia"/>
        </w:rPr>
        <w:t>主に</w:t>
      </w:r>
      <w:r w:rsidR="00C41A92">
        <w:rPr>
          <w:rFonts w:hint="eastAsia"/>
        </w:rPr>
        <w:t>要件定義時における</w:t>
      </w:r>
      <w:r w:rsidR="00D53E1C">
        <w:rPr>
          <w:rFonts w:hint="eastAsia"/>
        </w:rPr>
        <w:t>エンティティ</w:t>
      </w:r>
      <w:r>
        <w:rPr>
          <w:rFonts w:hint="eastAsia"/>
        </w:rPr>
        <w:t>一覧、</w:t>
      </w:r>
      <w:r w:rsidR="00D53E1C">
        <w:rPr>
          <w:rFonts w:hint="eastAsia"/>
        </w:rPr>
        <w:t>エンティティ</w:t>
      </w:r>
      <w:r>
        <w:rPr>
          <w:rFonts w:hint="eastAsia"/>
        </w:rPr>
        <w:t>仕様書</w:t>
      </w:r>
      <w:r w:rsidR="00C41A92">
        <w:rPr>
          <w:rFonts w:hint="eastAsia"/>
        </w:rPr>
        <w:t>、ならびにテーブル一覧、テーブル定義書</w:t>
      </w:r>
      <w:r w:rsidR="00CF1B89">
        <w:rPr>
          <w:rFonts w:hint="eastAsia"/>
        </w:rPr>
        <w:t>、ビュー一覧、ビュー定義書</w:t>
      </w:r>
      <w:r>
        <w:rPr>
          <w:rFonts w:hint="eastAsia"/>
        </w:rPr>
        <w:t>で利用します。</w:t>
      </w:r>
    </w:p>
    <w:p w14:paraId="7BE4FD97" w14:textId="77777777" w:rsidR="00D57599" w:rsidRDefault="00D57599" w:rsidP="00D57599">
      <w:pPr>
        <w:pStyle w:val="aa"/>
      </w:pPr>
    </w:p>
    <w:p w14:paraId="1AE1880A" w14:textId="77777777" w:rsidR="00D57599" w:rsidRPr="00613FB1" w:rsidRDefault="001F6B2E" w:rsidP="00D57599">
      <w:pPr>
        <w:pStyle w:val="aa"/>
        <w:rPr>
          <w:b/>
          <w:bCs/>
        </w:rPr>
      </w:pPr>
      <w:r>
        <w:rPr>
          <w:rFonts w:hint="eastAsia"/>
          <w:b/>
          <w:bCs/>
        </w:rPr>
        <w:t>エンティティ</w:t>
      </w:r>
      <w:r w:rsidR="00D57599" w:rsidRPr="00613FB1">
        <w:rPr>
          <w:rFonts w:hint="eastAsia"/>
          <w:b/>
          <w:bCs/>
        </w:rPr>
        <w:t>ID</w:t>
      </w:r>
    </w:p>
    <w:tbl>
      <w:tblPr>
        <w:tblStyle w:val="3-3"/>
        <w:tblW w:w="5000" w:type="pct"/>
        <w:tblLook w:val="04A0" w:firstRow="1" w:lastRow="0" w:firstColumn="1" w:lastColumn="0" w:noHBand="0" w:noVBand="1"/>
      </w:tblPr>
      <w:tblGrid>
        <w:gridCol w:w="2936"/>
        <w:gridCol w:w="2936"/>
        <w:gridCol w:w="2935"/>
        <w:gridCol w:w="2935"/>
        <w:gridCol w:w="2932"/>
      </w:tblGrid>
      <w:tr w:rsidR="000B4589" w14:paraId="3EA06F8A" w14:textId="77777777" w:rsidTr="000B45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00" w:type="pct"/>
          </w:tcPr>
          <w:p w14:paraId="592C969D" w14:textId="77777777" w:rsidR="000B4589" w:rsidRDefault="000F63FF" w:rsidP="00725B6F">
            <w:pPr>
              <w:pStyle w:val="aa"/>
            </w:pPr>
            <w:r>
              <w:rPr>
                <w:rFonts w:hint="eastAsia"/>
              </w:rPr>
              <w:t>先頭</w:t>
            </w:r>
            <w:r w:rsidR="000B4589">
              <w:rPr>
                <w:rFonts w:hint="eastAsia"/>
              </w:rPr>
              <w:t>シンボル</w:t>
            </w:r>
          </w:p>
        </w:tc>
        <w:tc>
          <w:tcPr>
            <w:tcW w:w="1000" w:type="pct"/>
          </w:tcPr>
          <w:p w14:paraId="1E9ADA9B" w14:textId="77777777" w:rsidR="000B4589" w:rsidRDefault="000B4589" w:rsidP="00725B6F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連結子</w:t>
            </w:r>
          </w:p>
        </w:tc>
        <w:tc>
          <w:tcPr>
            <w:tcW w:w="1000" w:type="pct"/>
          </w:tcPr>
          <w:p w14:paraId="35C1306B" w14:textId="77777777" w:rsidR="000B4589" w:rsidRDefault="0097690F" w:rsidP="00725B6F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シンボル</w:t>
            </w:r>
          </w:p>
        </w:tc>
        <w:tc>
          <w:tcPr>
            <w:tcW w:w="1000" w:type="pct"/>
          </w:tcPr>
          <w:p w14:paraId="4F6B56FB" w14:textId="77777777" w:rsidR="000B4589" w:rsidRDefault="000B4589" w:rsidP="00725B6F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連番6桁</w:t>
            </w:r>
          </w:p>
        </w:tc>
        <w:tc>
          <w:tcPr>
            <w:tcW w:w="999" w:type="pct"/>
          </w:tcPr>
          <w:p w14:paraId="63F4BA6A" w14:textId="77777777" w:rsidR="000B4589" w:rsidRDefault="000B4589" w:rsidP="00725B6F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採番例</w:t>
            </w:r>
          </w:p>
        </w:tc>
      </w:tr>
      <w:tr w:rsidR="000B4589" w14:paraId="2648835D" w14:textId="77777777" w:rsidTr="000B45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14:paraId="2BE3E4B7" w14:textId="77777777" w:rsidR="000B4589" w:rsidRPr="0097690F" w:rsidRDefault="0097690F" w:rsidP="00725B6F">
            <w:pPr>
              <w:pStyle w:val="aa"/>
              <w:rPr>
                <w:b w:val="0"/>
                <w:bCs w:val="0"/>
              </w:rPr>
            </w:pPr>
            <w:r w:rsidRPr="0097690F">
              <w:rPr>
                <w:rFonts w:hint="eastAsia"/>
                <w:b w:val="0"/>
                <w:bCs w:val="0"/>
              </w:rPr>
              <w:t>(</w:t>
            </w:r>
            <w:r>
              <w:rPr>
                <w:rFonts w:hint="eastAsia"/>
                <w:b w:val="0"/>
                <w:bCs w:val="0"/>
              </w:rPr>
              <w:t>なし</w:t>
            </w:r>
            <w:r w:rsidRPr="0097690F">
              <w:rPr>
                <w:rFonts w:hint="eastAsia"/>
                <w:b w:val="0"/>
                <w:bCs w:val="0"/>
              </w:rPr>
              <w:t>)</w:t>
            </w:r>
          </w:p>
        </w:tc>
        <w:tc>
          <w:tcPr>
            <w:tcW w:w="1000" w:type="pct"/>
          </w:tcPr>
          <w:p w14:paraId="60CA0351" w14:textId="77777777" w:rsidR="000B4589" w:rsidRDefault="000B4589" w:rsidP="00725B6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(なし)</w:t>
            </w:r>
          </w:p>
        </w:tc>
        <w:tc>
          <w:tcPr>
            <w:tcW w:w="1000" w:type="pct"/>
          </w:tcPr>
          <w:p w14:paraId="40EE152A" w14:textId="77777777" w:rsidR="000B4589" w:rsidRDefault="0097690F" w:rsidP="00725B6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</w:p>
        </w:tc>
        <w:tc>
          <w:tcPr>
            <w:tcW w:w="1000" w:type="pct"/>
          </w:tcPr>
          <w:p w14:paraId="08AEC4D4" w14:textId="77777777" w:rsidR="000B4589" w:rsidRDefault="000B4589" w:rsidP="00725B6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000001</w:t>
            </w:r>
          </w:p>
        </w:tc>
        <w:tc>
          <w:tcPr>
            <w:tcW w:w="999" w:type="pct"/>
          </w:tcPr>
          <w:p w14:paraId="33C1A0F4" w14:textId="77777777" w:rsidR="000B4589" w:rsidRDefault="000B4589" w:rsidP="00725B6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E000001</w:t>
            </w:r>
          </w:p>
        </w:tc>
      </w:tr>
    </w:tbl>
    <w:p w14:paraId="46E44EA4" w14:textId="77777777" w:rsidR="00D57599" w:rsidRDefault="00D57599" w:rsidP="00D57599">
      <w:pPr>
        <w:pStyle w:val="aa"/>
      </w:pPr>
    </w:p>
    <w:p w14:paraId="3FA9CAD6" w14:textId="77777777" w:rsidR="00FC7924" w:rsidRPr="00613FB1" w:rsidRDefault="00FC7924" w:rsidP="00FC7924">
      <w:pPr>
        <w:pStyle w:val="aa"/>
        <w:rPr>
          <w:b/>
          <w:bCs/>
        </w:rPr>
      </w:pPr>
      <w:r>
        <w:rPr>
          <w:rFonts w:hint="eastAsia"/>
          <w:b/>
          <w:bCs/>
        </w:rPr>
        <w:t>先頭シンボル ※ システム規模に応じて利用</w:t>
      </w:r>
    </w:p>
    <w:tbl>
      <w:tblPr>
        <w:tblStyle w:val="3-3"/>
        <w:tblW w:w="5000" w:type="pct"/>
        <w:tblLook w:val="04A0" w:firstRow="1" w:lastRow="0" w:firstColumn="1" w:lastColumn="0" w:noHBand="0" w:noVBand="1"/>
      </w:tblPr>
      <w:tblGrid>
        <w:gridCol w:w="2280"/>
        <w:gridCol w:w="4866"/>
        <w:gridCol w:w="7528"/>
      </w:tblGrid>
      <w:tr w:rsidR="00FC7924" w14:paraId="22A02F96" w14:textId="77777777" w:rsidTr="00EA01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77" w:type="pct"/>
          </w:tcPr>
          <w:p w14:paraId="6FD744BD" w14:textId="77777777" w:rsidR="00FC7924" w:rsidRDefault="00FC7924" w:rsidP="00EA01D3">
            <w:pPr>
              <w:pStyle w:val="aa"/>
            </w:pPr>
            <w:r>
              <w:rPr>
                <w:rFonts w:hint="eastAsia"/>
              </w:rPr>
              <w:t>シンボル</w:t>
            </w:r>
          </w:p>
        </w:tc>
        <w:tc>
          <w:tcPr>
            <w:tcW w:w="1658" w:type="pct"/>
          </w:tcPr>
          <w:p w14:paraId="3074EE10" w14:textId="77777777" w:rsidR="00FC7924" w:rsidRDefault="00FC7924" w:rsidP="00EA01D3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分類</w:t>
            </w:r>
          </w:p>
        </w:tc>
        <w:tc>
          <w:tcPr>
            <w:tcW w:w="2565" w:type="pct"/>
          </w:tcPr>
          <w:p w14:paraId="10DDA8C4" w14:textId="77777777" w:rsidR="00FC7924" w:rsidRDefault="00FC7924" w:rsidP="00EA01D3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説明</w:t>
            </w:r>
          </w:p>
        </w:tc>
      </w:tr>
      <w:tr w:rsidR="00FC7924" w14:paraId="05D0D0B5" w14:textId="77777777" w:rsidTr="00EA0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7" w:type="pct"/>
          </w:tcPr>
          <w:p w14:paraId="764E52CC" w14:textId="77777777" w:rsidR="00FC7924" w:rsidRPr="00A55389" w:rsidRDefault="00FC7924" w:rsidP="00EA01D3">
            <w:pPr>
              <w:pStyle w:val="aa"/>
            </w:pPr>
            <w:r w:rsidRPr="00A55389">
              <w:rPr>
                <w:rFonts w:hint="eastAsia"/>
              </w:rPr>
              <w:t>システムID</w:t>
            </w:r>
          </w:p>
        </w:tc>
        <w:tc>
          <w:tcPr>
            <w:tcW w:w="1658" w:type="pct"/>
          </w:tcPr>
          <w:p w14:paraId="35CB5CFD" w14:textId="77777777" w:rsidR="00FC7924" w:rsidRDefault="00FC7924" w:rsidP="00EA01D3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各種サブシステム固有</w:t>
            </w:r>
          </w:p>
        </w:tc>
        <w:tc>
          <w:tcPr>
            <w:tcW w:w="2565" w:type="pct"/>
          </w:tcPr>
          <w:p w14:paraId="55BB1992" w14:textId="77777777" w:rsidR="00FC7924" w:rsidRDefault="00FC7924" w:rsidP="00EA01D3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各種サブシステム固有で利用する</w:t>
            </w:r>
            <w:r w:rsidR="002C50FB">
              <w:rPr>
                <w:rFonts w:hint="eastAsia"/>
              </w:rPr>
              <w:t>エンティティ</w:t>
            </w:r>
            <w:r>
              <w:rPr>
                <w:rFonts w:hint="eastAsia"/>
              </w:rPr>
              <w:t>を表す</w:t>
            </w:r>
          </w:p>
        </w:tc>
      </w:tr>
      <w:tr w:rsidR="00FC7924" w14:paraId="30FACD73" w14:textId="77777777" w:rsidTr="00EA01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7" w:type="pct"/>
          </w:tcPr>
          <w:p w14:paraId="36E35AFD" w14:textId="77777777" w:rsidR="00FC7924" w:rsidRPr="00A55389" w:rsidRDefault="00FC7924" w:rsidP="00EA01D3">
            <w:pPr>
              <w:pStyle w:val="aa"/>
            </w:pPr>
            <w:r w:rsidRPr="00A55389">
              <w:rPr>
                <w:rFonts w:hint="eastAsia"/>
              </w:rPr>
              <w:t>COM</w:t>
            </w:r>
          </w:p>
        </w:tc>
        <w:tc>
          <w:tcPr>
            <w:tcW w:w="1658" w:type="pct"/>
          </w:tcPr>
          <w:p w14:paraId="4B266E55" w14:textId="77777777" w:rsidR="00FC7924" w:rsidRDefault="00FC7924" w:rsidP="00EA01D3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システム共通</w:t>
            </w:r>
          </w:p>
        </w:tc>
        <w:tc>
          <w:tcPr>
            <w:tcW w:w="2565" w:type="pct"/>
          </w:tcPr>
          <w:p w14:paraId="1C63853A" w14:textId="77777777" w:rsidR="00FC7924" w:rsidRDefault="00FC7924" w:rsidP="00EA01D3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システム共通で利用する</w:t>
            </w:r>
            <w:r w:rsidR="002C50FB">
              <w:rPr>
                <w:rFonts w:hint="eastAsia"/>
              </w:rPr>
              <w:t>エンティティ</w:t>
            </w:r>
            <w:r>
              <w:rPr>
                <w:rFonts w:hint="eastAsia"/>
              </w:rPr>
              <w:t>を表す</w:t>
            </w:r>
          </w:p>
        </w:tc>
      </w:tr>
      <w:tr w:rsidR="00FC7924" w14:paraId="55FA38C7" w14:textId="77777777" w:rsidTr="00EA0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7" w:type="pct"/>
          </w:tcPr>
          <w:p w14:paraId="20A88447" w14:textId="77777777" w:rsidR="00FC7924" w:rsidRDefault="00FC7924" w:rsidP="00EA01D3">
            <w:pPr>
              <w:pStyle w:val="aa"/>
            </w:pPr>
          </w:p>
        </w:tc>
        <w:tc>
          <w:tcPr>
            <w:tcW w:w="1658" w:type="pct"/>
          </w:tcPr>
          <w:p w14:paraId="7BE766EA" w14:textId="77777777" w:rsidR="00FC7924" w:rsidRDefault="00FC7924" w:rsidP="00EA01D3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65" w:type="pct"/>
          </w:tcPr>
          <w:p w14:paraId="77641804" w14:textId="77777777" w:rsidR="00FC7924" w:rsidRDefault="00FC7924" w:rsidP="00EA01D3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B6116B6" w14:textId="77777777" w:rsidR="00013F21" w:rsidRDefault="00013F21" w:rsidP="00D57599">
      <w:pPr>
        <w:pStyle w:val="aa"/>
      </w:pPr>
    </w:p>
    <w:p w14:paraId="56B13DF3" w14:textId="77777777" w:rsidR="00D57599" w:rsidRPr="00613FB1" w:rsidRDefault="00A820EC" w:rsidP="00D57599">
      <w:pPr>
        <w:pStyle w:val="aa"/>
        <w:rPr>
          <w:b/>
          <w:bCs/>
        </w:rPr>
      </w:pPr>
      <w:r>
        <w:rPr>
          <w:rFonts w:hint="eastAsia"/>
          <w:b/>
          <w:bCs/>
        </w:rPr>
        <w:t>エンティティ</w:t>
      </w:r>
      <w:r w:rsidR="00D57599" w:rsidRPr="00613FB1">
        <w:rPr>
          <w:rFonts w:hint="eastAsia"/>
          <w:b/>
          <w:bCs/>
        </w:rPr>
        <w:t>シンボル</w:t>
      </w:r>
    </w:p>
    <w:tbl>
      <w:tblPr>
        <w:tblStyle w:val="3-3"/>
        <w:tblW w:w="5000" w:type="pct"/>
        <w:tblLook w:val="04A0" w:firstRow="1" w:lastRow="0" w:firstColumn="1" w:lastColumn="0" w:noHBand="0" w:noVBand="1"/>
      </w:tblPr>
      <w:tblGrid>
        <w:gridCol w:w="2280"/>
        <w:gridCol w:w="4866"/>
        <w:gridCol w:w="7528"/>
      </w:tblGrid>
      <w:tr w:rsidR="00D57599" w14:paraId="6FFB31AE" w14:textId="77777777" w:rsidTr="00725B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77" w:type="pct"/>
          </w:tcPr>
          <w:p w14:paraId="68A27A9A" w14:textId="77777777" w:rsidR="00D57599" w:rsidRDefault="00D57599" w:rsidP="00725B6F">
            <w:pPr>
              <w:pStyle w:val="aa"/>
            </w:pPr>
            <w:r>
              <w:rPr>
                <w:rFonts w:hint="eastAsia"/>
              </w:rPr>
              <w:t>シンボル</w:t>
            </w:r>
          </w:p>
        </w:tc>
        <w:tc>
          <w:tcPr>
            <w:tcW w:w="1658" w:type="pct"/>
          </w:tcPr>
          <w:p w14:paraId="3C46524B" w14:textId="77777777" w:rsidR="00D57599" w:rsidRDefault="00D57599" w:rsidP="00725B6F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分類</w:t>
            </w:r>
          </w:p>
        </w:tc>
        <w:tc>
          <w:tcPr>
            <w:tcW w:w="2565" w:type="pct"/>
          </w:tcPr>
          <w:p w14:paraId="70CFD3BF" w14:textId="77777777" w:rsidR="00D57599" w:rsidRDefault="00D57599" w:rsidP="00725B6F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説明</w:t>
            </w:r>
          </w:p>
        </w:tc>
      </w:tr>
      <w:tr w:rsidR="00D57599" w14:paraId="213B62EB" w14:textId="77777777" w:rsidTr="00725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7" w:type="pct"/>
          </w:tcPr>
          <w:p w14:paraId="12ADE49D" w14:textId="77777777" w:rsidR="00D57599" w:rsidRPr="00A55389" w:rsidRDefault="00D57599" w:rsidP="00725B6F">
            <w:pPr>
              <w:pStyle w:val="aa"/>
            </w:pPr>
            <w:r w:rsidRPr="00A55389">
              <w:rPr>
                <w:rFonts w:hint="eastAsia"/>
              </w:rPr>
              <w:t>E</w:t>
            </w:r>
          </w:p>
        </w:tc>
        <w:tc>
          <w:tcPr>
            <w:tcW w:w="1658" w:type="pct"/>
          </w:tcPr>
          <w:p w14:paraId="34280D03" w14:textId="77777777" w:rsidR="00D57599" w:rsidRDefault="00A820EC" w:rsidP="00725B6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エンティティ</w:t>
            </w:r>
            <w:r w:rsidR="00D57599">
              <w:rPr>
                <w:rFonts w:hint="eastAsia"/>
              </w:rPr>
              <w:t>全般</w:t>
            </w:r>
          </w:p>
        </w:tc>
        <w:tc>
          <w:tcPr>
            <w:tcW w:w="2565" w:type="pct"/>
          </w:tcPr>
          <w:p w14:paraId="7F880BD8" w14:textId="77777777" w:rsidR="00D57599" w:rsidRDefault="00A820EC" w:rsidP="00725B6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エンティティ</w:t>
            </w:r>
            <w:r w:rsidR="00D57599">
              <w:rPr>
                <w:rFonts w:hint="eastAsia"/>
              </w:rPr>
              <w:t>全般を表す</w:t>
            </w:r>
          </w:p>
        </w:tc>
      </w:tr>
      <w:tr w:rsidR="00D57599" w14:paraId="23433027" w14:textId="77777777" w:rsidTr="00725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7" w:type="pct"/>
          </w:tcPr>
          <w:p w14:paraId="7E4E982D" w14:textId="77777777" w:rsidR="00D57599" w:rsidRDefault="00D57599" w:rsidP="00725B6F">
            <w:pPr>
              <w:pStyle w:val="aa"/>
              <w:rPr>
                <w:b w:val="0"/>
                <w:bCs w:val="0"/>
              </w:rPr>
            </w:pPr>
          </w:p>
        </w:tc>
        <w:tc>
          <w:tcPr>
            <w:tcW w:w="1658" w:type="pct"/>
          </w:tcPr>
          <w:p w14:paraId="2830E924" w14:textId="77777777" w:rsidR="00D57599" w:rsidRDefault="00D57599" w:rsidP="00725B6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65" w:type="pct"/>
          </w:tcPr>
          <w:p w14:paraId="776CC80A" w14:textId="77777777" w:rsidR="00D57599" w:rsidRDefault="00D57599" w:rsidP="00725B6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7599" w14:paraId="4B44F0C6" w14:textId="77777777" w:rsidTr="00725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7" w:type="pct"/>
          </w:tcPr>
          <w:p w14:paraId="639B2035" w14:textId="77777777" w:rsidR="00D57599" w:rsidRDefault="00D57599" w:rsidP="00725B6F">
            <w:pPr>
              <w:pStyle w:val="aa"/>
            </w:pPr>
          </w:p>
        </w:tc>
        <w:tc>
          <w:tcPr>
            <w:tcW w:w="1658" w:type="pct"/>
          </w:tcPr>
          <w:p w14:paraId="512F7B80" w14:textId="77777777" w:rsidR="00D57599" w:rsidRDefault="00D57599" w:rsidP="00725B6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65" w:type="pct"/>
          </w:tcPr>
          <w:p w14:paraId="25A1CD12" w14:textId="77777777" w:rsidR="00D57599" w:rsidRDefault="00D57599" w:rsidP="00725B6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ED5AF7A" w14:textId="77777777" w:rsidR="005F4D8F" w:rsidRPr="00A820EC" w:rsidRDefault="005F4D8F" w:rsidP="009C118A">
      <w:pPr>
        <w:pStyle w:val="aa"/>
      </w:pPr>
    </w:p>
    <w:p w14:paraId="56B9A31A" w14:textId="77777777" w:rsidR="00D0110F" w:rsidRDefault="00D0110F" w:rsidP="00D0110F">
      <w:pPr>
        <w:pStyle w:val="1"/>
      </w:pPr>
      <w:bookmarkStart w:id="12" w:name="_Toc71254300"/>
      <w:r>
        <w:rPr>
          <w:rFonts w:hint="eastAsia"/>
        </w:rPr>
        <w:lastRenderedPageBreak/>
        <w:t>各</w:t>
      </w:r>
      <w:r w:rsidR="00BF2017">
        <w:rPr>
          <w:rFonts w:hint="eastAsia"/>
        </w:rPr>
        <w:t>システム</w:t>
      </w:r>
      <w:r>
        <w:rPr>
          <w:rFonts w:hint="eastAsia"/>
        </w:rPr>
        <w:t>メールを</w:t>
      </w:r>
      <w:r w:rsidR="00BD7B07">
        <w:rPr>
          <w:rFonts w:hint="eastAsia"/>
        </w:rPr>
        <w:t>識別するメール</w:t>
      </w:r>
      <w:r w:rsidR="00BD7B07">
        <w:rPr>
          <w:rFonts w:hint="eastAsia"/>
        </w:rPr>
        <w:t>ID</w:t>
      </w:r>
      <w:r w:rsidR="00BD7B07">
        <w:rPr>
          <w:rFonts w:hint="eastAsia"/>
        </w:rPr>
        <w:t>について</w:t>
      </w:r>
      <w:bookmarkEnd w:id="12"/>
    </w:p>
    <w:p w14:paraId="2AB2F6BC" w14:textId="77777777" w:rsidR="002B44A6" w:rsidRDefault="002B44A6" w:rsidP="009C118A">
      <w:pPr>
        <w:pStyle w:val="aa"/>
      </w:pPr>
    </w:p>
    <w:p w14:paraId="2EB05F6B" w14:textId="77777777" w:rsidR="00761E61" w:rsidRDefault="00761E61" w:rsidP="00761E61">
      <w:pPr>
        <w:pStyle w:val="aa"/>
      </w:pPr>
      <w:r>
        <w:rPr>
          <w:rFonts w:hint="eastAsia"/>
        </w:rPr>
        <w:t>当該システムで扱う</w:t>
      </w:r>
      <w:r w:rsidR="00795591">
        <w:rPr>
          <w:rFonts w:hint="eastAsia"/>
        </w:rPr>
        <w:t>システムメール</w:t>
      </w:r>
      <w:r>
        <w:rPr>
          <w:rFonts w:hint="eastAsia"/>
        </w:rPr>
        <w:t>を識別するIDは以下のとおり定義します。</w:t>
      </w:r>
    </w:p>
    <w:p w14:paraId="3F494C89" w14:textId="77777777" w:rsidR="00761E61" w:rsidRDefault="00761E61" w:rsidP="00761E61">
      <w:pPr>
        <w:pStyle w:val="aa"/>
      </w:pPr>
      <w:r>
        <w:rPr>
          <w:rFonts w:hint="eastAsia"/>
        </w:rPr>
        <w:t>主に</w:t>
      </w:r>
      <w:r w:rsidR="00677E47">
        <w:rPr>
          <w:rFonts w:hint="eastAsia"/>
        </w:rPr>
        <w:t>システムメール</w:t>
      </w:r>
      <w:r>
        <w:rPr>
          <w:rFonts w:hint="eastAsia"/>
        </w:rPr>
        <w:t>一覧、</w:t>
      </w:r>
      <w:r w:rsidR="007A73DC">
        <w:rPr>
          <w:rFonts w:hint="eastAsia"/>
        </w:rPr>
        <w:t>システムメール定義</w:t>
      </w:r>
      <w:r>
        <w:rPr>
          <w:rFonts w:hint="eastAsia"/>
        </w:rPr>
        <w:t>書で利用します。</w:t>
      </w:r>
    </w:p>
    <w:p w14:paraId="7A09F43D" w14:textId="77777777" w:rsidR="00761E61" w:rsidRDefault="00761E61" w:rsidP="00761E61">
      <w:pPr>
        <w:pStyle w:val="aa"/>
      </w:pPr>
    </w:p>
    <w:p w14:paraId="6AEBCB82" w14:textId="77777777" w:rsidR="00761E61" w:rsidRPr="00613FB1" w:rsidRDefault="00947588" w:rsidP="00761E61">
      <w:pPr>
        <w:pStyle w:val="aa"/>
        <w:rPr>
          <w:b/>
          <w:bCs/>
        </w:rPr>
      </w:pPr>
      <w:r>
        <w:rPr>
          <w:rFonts w:hint="eastAsia"/>
          <w:b/>
          <w:bCs/>
        </w:rPr>
        <w:t>システムメール</w:t>
      </w:r>
      <w:r w:rsidR="00761E61" w:rsidRPr="00613FB1">
        <w:rPr>
          <w:rFonts w:hint="eastAsia"/>
          <w:b/>
          <w:bCs/>
        </w:rPr>
        <w:t>ID</w:t>
      </w:r>
    </w:p>
    <w:tbl>
      <w:tblPr>
        <w:tblStyle w:val="3-3"/>
        <w:tblW w:w="5000" w:type="pct"/>
        <w:tblLook w:val="04A0" w:firstRow="1" w:lastRow="0" w:firstColumn="1" w:lastColumn="0" w:noHBand="0" w:noVBand="1"/>
      </w:tblPr>
      <w:tblGrid>
        <w:gridCol w:w="2934"/>
        <w:gridCol w:w="2935"/>
        <w:gridCol w:w="2935"/>
        <w:gridCol w:w="2935"/>
        <w:gridCol w:w="2935"/>
      </w:tblGrid>
      <w:tr w:rsidR="00761E61" w14:paraId="67B11A4A" w14:textId="77777777" w:rsidTr="00666E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00" w:type="pct"/>
          </w:tcPr>
          <w:p w14:paraId="72EB2419" w14:textId="77777777" w:rsidR="00761E61" w:rsidRDefault="00761E61" w:rsidP="00666E9C">
            <w:pPr>
              <w:pStyle w:val="aa"/>
            </w:pPr>
            <w:r>
              <w:rPr>
                <w:rFonts w:hint="eastAsia"/>
              </w:rPr>
              <w:t>機能ID</w:t>
            </w:r>
          </w:p>
        </w:tc>
        <w:tc>
          <w:tcPr>
            <w:tcW w:w="1000" w:type="pct"/>
          </w:tcPr>
          <w:p w14:paraId="41D4C63F" w14:textId="77777777" w:rsidR="00761E61" w:rsidRDefault="00761E61" w:rsidP="00666E9C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連結子</w:t>
            </w:r>
          </w:p>
        </w:tc>
        <w:tc>
          <w:tcPr>
            <w:tcW w:w="1000" w:type="pct"/>
          </w:tcPr>
          <w:p w14:paraId="1AC63FC6" w14:textId="77777777" w:rsidR="00761E61" w:rsidRDefault="00761E61" w:rsidP="00666E9C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シンボル</w:t>
            </w:r>
          </w:p>
        </w:tc>
        <w:tc>
          <w:tcPr>
            <w:tcW w:w="1000" w:type="pct"/>
          </w:tcPr>
          <w:p w14:paraId="42893D16" w14:textId="77777777" w:rsidR="00761E61" w:rsidRDefault="00761E61" w:rsidP="00666E9C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連番4桁</w:t>
            </w:r>
          </w:p>
        </w:tc>
        <w:tc>
          <w:tcPr>
            <w:tcW w:w="1000" w:type="pct"/>
          </w:tcPr>
          <w:p w14:paraId="25F94AA3" w14:textId="77777777" w:rsidR="00761E61" w:rsidRDefault="00761E61" w:rsidP="00666E9C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採番例</w:t>
            </w:r>
          </w:p>
        </w:tc>
      </w:tr>
      <w:tr w:rsidR="00761E61" w14:paraId="02C98C44" w14:textId="77777777" w:rsidTr="00666E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14:paraId="104A893D" w14:textId="77777777" w:rsidR="00761E61" w:rsidRPr="007262A2" w:rsidRDefault="00761E61" w:rsidP="00666E9C">
            <w:pPr>
              <w:pStyle w:val="aa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A_S0001</w:t>
            </w:r>
          </w:p>
        </w:tc>
        <w:tc>
          <w:tcPr>
            <w:tcW w:w="1000" w:type="pct"/>
          </w:tcPr>
          <w:p w14:paraId="167FA269" w14:textId="77777777" w:rsidR="00761E61" w:rsidRDefault="00761E61" w:rsidP="00666E9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_</w:t>
            </w:r>
          </w:p>
        </w:tc>
        <w:tc>
          <w:tcPr>
            <w:tcW w:w="1000" w:type="pct"/>
          </w:tcPr>
          <w:p w14:paraId="398640EE" w14:textId="77777777" w:rsidR="00761E61" w:rsidRDefault="00A91656" w:rsidP="00666E9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 w:rsidR="00CD42CD">
              <w:rPr>
                <w:rFonts w:hint="eastAsia"/>
              </w:rPr>
              <w:t>S</w:t>
            </w:r>
          </w:p>
        </w:tc>
        <w:tc>
          <w:tcPr>
            <w:tcW w:w="1000" w:type="pct"/>
          </w:tcPr>
          <w:p w14:paraId="6E75B96F" w14:textId="77777777" w:rsidR="00761E61" w:rsidRDefault="00761E61" w:rsidP="00666E9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0001</w:t>
            </w:r>
          </w:p>
        </w:tc>
        <w:tc>
          <w:tcPr>
            <w:tcW w:w="1000" w:type="pct"/>
          </w:tcPr>
          <w:p w14:paraId="3557C266" w14:textId="77777777" w:rsidR="00761E61" w:rsidRDefault="00761E61" w:rsidP="00666E9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A_S0001_</w:t>
            </w:r>
            <w:r w:rsidR="00CD42CD">
              <w:rPr>
                <w:rFonts w:hint="eastAsia"/>
              </w:rPr>
              <w:t>MS</w:t>
            </w:r>
            <w:r>
              <w:rPr>
                <w:rFonts w:hint="eastAsia"/>
              </w:rPr>
              <w:t>0001</w:t>
            </w:r>
          </w:p>
        </w:tc>
      </w:tr>
    </w:tbl>
    <w:p w14:paraId="0916AB94" w14:textId="77777777" w:rsidR="00761E61" w:rsidRDefault="00761E61" w:rsidP="00761E61">
      <w:pPr>
        <w:pStyle w:val="aa"/>
      </w:pPr>
    </w:p>
    <w:p w14:paraId="45C0F9F3" w14:textId="77777777" w:rsidR="00761E61" w:rsidRPr="00613FB1" w:rsidRDefault="00B856A7" w:rsidP="00761E61">
      <w:pPr>
        <w:pStyle w:val="aa"/>
        <w:rPr>
          <w:b/>
          <w:bCs/>
        </w:rPr>
      </w:pPr>
      <w:r>
        <w:rPr>
          <w:rFonts w:hint="eastAsia"/>
          <w:b/>
          <w:bCs/>
        </w:rPr>
        <w:t>システムメール</w:t>
      </w:r>
      <w:r w:rsidR="00761E61" w:rsidRPr="00613FB1">
        <w:rPr>
          <w:rFonts w:hint="eastAsia"/>
          <w:b/>
          <w:bCs/>
        </w:rPr>
        <w:t>シンボル</w:t>
      </w:r>
    </w:p>
    <w:tbl>
      <w:tblPr>
        <w:tblStyle w:val="3-3"/>
        <w:tblW w:w="5000" w:type="pct"/>
        <w:tblLook w:val="04A0" w:firstRow="1" w:lastRow="0" w:firstColumn="1" w:lastColumn="0" w:noHBand="0" w:noVBand="1"/>
      </w:tblPr>
      <w:tblGrid>
        <w:gridCol w:w="2280"/>
        <w:gridCol w:w="4866"/>
        <w:gridCol w:w="7528"/>
      </w:tblGrid>
      <w:tr w:rsidR="00761E61" w14:paraId="7EB804D5" w14:textId="77777777" w:rsidTr="00666E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77" w:type="pct"/>
          </w:tcPr>
          <w:p w14:paraId="1741BE0E" w14:textId="77777777" w:rsidR="00761E61" w:rsidRDefault="00761E61" w:rsidP="00666E9C">
            <w:pPr>
              <w:pStyle w:val="aa"/>
            </w:pPr>
            <w:r>
              <w:rPr>
                <w:rFonts w:hint="eastAsia"/>
              </w:rPr>
              <w:t>シンボル</w:t>
            </w:r>
          </w:p>
        </w:tc>
        <w:tc>
          <w:tcPr>
            <w:tcW w:w="1658" w:type="pct"/>
          </w:tcPr>
          <w:p w14:paraId="5024E106" w14:textId="77777777" w:rsidR="00761E61" w:rsidRDefault="00761E61" w:rsidP="00666E9C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分類</w:t>
            </w:r>
          </w:p>
        </w:tc>
        <w:tc>
          <w:tcPr>
            <w:tcW w:w="2565" w:type="pct"/>
          </w:tcPr>
          <w:p w14:paraId="31D97707" w14:textId="77777777" w:rsidR="00761E61" w:rsidRDefault="00761E61" w:rsidP="00666E9C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説明</w:t>
            </w:r>
          </w:p>
        </w:tc>
      </w:tr>
      <w:tr w:rsidR="00761E61" w14:paraId="483EBFF4" w14:textId="77777777" w:rsidTr="00666E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7" w:type="pct"/>
          </w:tcPr>
          <w:p w14:paraId="749E4F8B" w14:textId="77777777" w:rsidR="00761E61" w:rsidRPr="00A55389" w:rsidRDefault="00A01B36" w:rsidP="00666E9C">
            <w:pPr>
              <w:pStyle w:val="aa"/>
            </w:pPr>
            <w:r w:rsidRPr="00A55389">
              <w:rPr>
                <w:rFonts w:hint="eastAsia"/>
              </w:rPr>
              <w:t>MS</w:t>
            </w:r>
          </w:p>
        </w:tc>
        <w:tc>
          <w:tcPr>
            <w:tcW w:w="1658" w:type="pct"/>
          </w:tcPr>
          <w:p w14:paraId="785E848C" w14:textId="77777777" w:rsidR="00761E61" w:rsidRDefault="00A01B36" w:rsidP="00666E9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送信メール</w:t>
            </w:r>
            <w:r w:rsidR="00761E61">
              <w:rPr>
                <w:rFonts w:hint="eastAsia"/>
              </w:rPr>
              <w:t>全般</w:t>
            </w:r>
          </w:p>
        </w:tc>
        <w:tc>
          <w:tcPr>
            <w:tcW w:w="2565" w:type="pct"/>
          </w:tcPr>
          <w:p w14:paraId="5D0FF534" w14:textId="77777777" w:rsidR="00761E61" w:rsidRDefault="00A01B36" w:rsidP="00666E9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送信メール</w:t>
            </w:r>
            <w:r w:rsidR="00761E61">
              <w:rPr>
                <w:rFonts w:hint="eastAsia"/>
              </w:rPr>
              <w:t>全般を表す</w:t>
            </w:r>
          </w:p>
        </w:tc>
      </w:tr>
      <w:tr w:rsidR="00761E61" w14:paraId="7CEE4C83" w14:textId="77777777" w:rsidTr="00666E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7" w:type="pct"/>
          </w:tcPr>
          <w:p w14:paraId="2A56DB58" w14:textId="77777777" w:rsidR="00761E61" w:rsidRPr="00A55389" w:rsidRDefault="00A01B36" w:rsidP="00666E9C">
            <w:pPr>
              <w:pStyle w:val="aa"/>
            </w:pPr>
            <w:r w:rsidRPr="00A55389">
              <w:rPr>
                <w:rFonts w:hint="eastAsia"/>
              </w:rPr>
              <w:t>MR</w:t>
            </w:r>
          </w:p>
        </w:tc>
        <w:tc>
          <w:tcPr>
            <w:tcW w:w="1658" w:type="pct"/>
          </w:tcPr>
          <w:p w14:paraId="6129816E" w14:textId="77777777" w:rsidR="00761E61" w:rsidRDefault="00A01B36" w:rsidP="00666E9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受信メール</w:t>
            </w:r>
            <w:r w:rsidR="00761E61">
              <w:rPr>
                <w:rFonts w:hint="eastAsia"/>
              </w:rPr>
              <w:t>全般</w:t>
            </w:r>
          </w:p>
        </w:tc>
        <w:tc>
          <w:tcPr>
            <w:tcW w:w="2565" w:type="pct"/>
          </w:tcPr>
          <w:p w14:paraId="10573739" w14:textId="77777777" w:rsidR="00761E61" w:rsidRDefault="00A01B36" w:rsidP="00666E9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受信メール</w:t>
            </w:r>
            <w:r w:rsidR="00761E61">
              <w:rPr>
                <w:rFonts w:hint="eastAsia"/>
              </w:rPr>
              <w:t>全般を表す</w:t>
            </w:r>
          </w:p>
        </w:tc>
      </w:tr>
      <w:tr w:rsidR="00761E61" w14:paraId="4B4BF445" w14:textId="77777777" w:rsidTr="00666E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7" w:type="pct"/>
          </w:tcPr>
          <w:p w14:paraId="5CFA3061" w14:textId="77777777" w:rsidR="00761E61" w:rsidRDefault="00761E61" w:rsidP="00666E9C">
            <w:pPr>
              <w:pStyle w:val="aa"/>
            </w:pPr>
          </w:p>
        </w:tc>
        <w:tc>
          <w:tcPr>
            <w:tcW w:w="1658" w:type="pct"/>
          </w:tcPr>
          <w:p w14:paraId="051EDD92" w14:textId="77777777" w:rsidR="00761E61" w:rsidRDefault="00761E61" w:rsidP="00666E9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65" w:type="pct"/>
          </w:tcPr>
          <w:p w14:paraId="0C26E5D6" w14:textId="77777777" w:rsidR="00761E61" w:rsidRDefault="00761E61" w:rsidP="00666E9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BE6D761" w14:textId="77777777" w:rsidR="00D0110F" w:rsidRPr="00761E61" w:rsidRDefault="00D0110F" w:rsidP="009C118A">
      <w:pPr>
        <w:pStyle w:val="aa"/>
      </w:pPr>
    </w:p>
    <w:p w14:paraId="21E175B0" w14:textId="77777777" w:rsidR="008F6BCD" w:rsidRDefault="008F6BCD" w:rsidP="008F6BCD">
      <w:pPr>
        <w:pStyle w:val="1"/>
      </w:pPr>
      <w:bookmarkStart w:id="13" w:name="_Toc71254301"/>
      <w:r>
        <w:rPr>
          <w:rFonts w:hint="eastAsia"/>
        </w:rPr>
        <w:lastRenderedPageBreak/>
        <w:t>各ワークフロー</w:t>
      </w:r>
      <w:r w:rsidR="003C155F">
        <w:rPr>
          <w:rFonts w:hint="eastAsia"/>
        </w:rPr>
        <w:t>を識別する</w:t>
      </w:r>
      <w:r>
        <w:rPr>
          <w:rFonts w:hint="eastAsia"/>
        </w:rPr>
        <w:t>ID</w:t>
      </w:r>
      <w:r>
        <w:rPr>
          <w:rFonts w:hint="eastAsia"/>
        </w:rPr>
        <w:t>について</w:t>
      </w:r>
      <w:bookmarkEnd w:id="13"/>
    </w:p>
    <w:p w14:paraId="616CA56C" w14:textId="77777777" w:rsidR="007072CA" w:rsidRDefault="007072CA" w:rsidP="009C118A">
      <w:pPr>
        <w:pStyle w:val="aa"/>
      </w:pPr>
    </w:p>
    <w:p w14:paraId="2012FAD3" w14:textId="77777777" w:rsidR="008F6BCD" w:rsidRDefault="008F6BCD" w:rsidP="008F6BCD">
      <w:pPr>
        <w:pStyle w:val="aa"/>
      </w:pPr>
      <w:r>
        <w:rPr>
          <w:rFonts w:hint="eastAsia"/>
        </w:rPr>
        <w:t>当該システムで扱う</w:t>
      </w:r>
      <w:r w:rsidR="003C155F">
        <w:rPr>
          <w:rFonts w:hint="eastAsia"/>
        </w:rPr>
        <w:t>ワークフロー</w:t>
      </w:r>
      <w:r>
        <w:rPr>
          <w:rFonts w:hint="eastAsia"/>
        </w:rPr>
        <w:t>を識別するIDは以下のとおり定義します。</w:t>
      </w:r>
    </w:p>
    <w:p w14:paraId="132D3B49" w14:textId="77777777" w:rsidR="008F6BCD" w:rsidRDefault="008F6BCD" w:rsidP="008F6BCD">
      <w:pPr>
        <w:pStyle w:val="aa"/>
      </w:pPr>
      <w:r>
        <w:rPr>
          <w:rFonts w:hint="eastAsia"/>
        </w:rPr>
        <w:t>主に</w:t>
      </w:r>
      <w:r w:rsidR="003C155F">
        <w:rPr>
          <w:rFonts w:hint="eastAsia"/>
        </w:rPr>
        <w:t>ワークフロー</w:t>
      </w:r>
      <w:r>
        <w:rPr>
          <w:rFonts w:hint="eastAsia"/>
        </w:rPr>
        <w:t>定義書で利用します。</w:t>
      </w:r>
    </w:p>
    <w:p w14:paraId="49480FB3" w14:textId="77777777" w:rsidR="008F6BCD" w:rsidRDefault="008F6BCD" w:rsidP="008F6BCD">
      <w:pPr>
        <w:pStyle w:val="aa"/>
      </w:pPr>
    </w:p>
    <w:p w14:paraId="6C8F17FF" w14:textId="77777777" w:rsidR="008F6BCD" w:rsidRPr="00613FB1" w:rsidRDefault="00AC77B5" w:rsidP="008F6BCD">
      <w:pPr>
        <w:pStyle w:val="aa"/>
        <w:rPr>
          <w:b/>
          <w:bCs/>
        </w:rPr>
      </w:pPr>
      <w:r>
        <w:rPr>
          <w:rFonts w:hint="eastAsia"/>
          <w:b/>
          <w:bCs/>
        </w:rPr>
        <w:t>ワークフロー</w:t>
      </w:r>
      <w:r w:rsidR="008F6BCD" w:rsidRPr="00613FB1">
        <w:rPr>
          <w:rFonts w:hint="eastAsia"/>
          <w:b/>
          <w:bCs/>
        </w:rPr>
        <w:t>ID</w:t>
      </w:r>
    </w:p>
    <w:tbl>
      <w:tblPr>
        <w:tblStyle w:val="3-3"/>
        <w:tblW w:w="5000" w:type="pct"/>
        <w:tblLook w:val="04A0" w:firstRow="1" w:lastRow="0" w:firstColumn="1" w:lastColumn="0" w:noHBand="0" w:noVBand="1"/>
      </w:tblPr>
      <w:tblGrid>
        <w:gridCol w:w="2934"/>
        <w:gridCol w:w="2935"/>
        <w:gridCol w:w="2935"/>
        <w:gridCol w:w="2935"/>
        <w:gridCol w:w="2935"/>
      </w:tblGrid>
      <w:tr w:rsidR="008F6BCD" w14:paraId="11258C14" w14:textId="77777777" w:rsidTr="00B603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00" w:type="pct"/>
          </w:tcPr>
          <w:p w14:paraId="489886E6" w14:textId="77777777" w:rsidR="008F6BCD" w:rsidRDefault="008F6BCD" w:rsidP="00B60314">
            <w:pPr>
              <w:pStyle w:val="aa"/>
            </w:pPr>
            <w:r>
              <w:rPr>
                <w:rFonts w:hint="eastAsia"/>
              </w:rPr>
              <w:t>機能ID</w:t>
            </w:r>
          </w:p>
        </w:tc>
        <w:tc>
          <w:tcPr>
            <w:tcW w:w="1000" w:type="pct"/>
          </w:tcPr>
          <w:p w14:paraId="1E7C09BC" w14:textId="77777777" w:rsidR="008F6BCD" w:rsidRDefault="008F6BCD" w:rsidP="00B60314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連結子</w:t>
            </w:r>
          </w:p>
        </w:tc>
        <w:tc>
          <w:tcPr>
            <w:tcW w:w="1000" w:type="pct"/>
          </w:tcPr>
          <w:p w14:paraId="178E4585" w14:textId="77777777" w:rsidR="008F6BCD" w:rsidRDefault="008F6BCD" w:rsidP="00B60314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シンボル</w:t>
            </w:r>
          </w:p>
        </w:tc>
        <w:tc>
          <w:tcPr>
            <w:tcW w:w="1000" w:type="pct"/>
          </w:tcPr>
          <w:p w14:paraId="480DB916" w14:textId="77777777" w:rsidR="008F6BCD" w:rsidRDefault="008F6BCD" w:rsidP="00B60314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連番4桁</w:t>
            </w:r>
          </w:p>
        </w:tc>
        <w:tc>
          <w:tcPr>
            <w:tcW w:w="1000" w:type="pct"/>
          </w:tcPr>
          <w:p w14:paraId="51825C8E" w14:textId="77777777" w:rsidR="008F6BCD" w:rsidRDefault="008F6BCD" w:rsidP="00B60314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採番例</w:t>
            </w:r>
          </w:p>
        </w:tc>
      </w:tr>
      <w:tr w:rsidR="008F6BCD" w14:paraId="0994C4FC" w14:textId="77777777" w:rsidTr="00B60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14:paraId="687BA298" w14:textId="77777777" w:rsidR="008F6BCD" w:rsidRPr="007262A2" w:rsidRDefault="008F6BCD" w:rsidP="00B60314">
            <w:pPr>
              <w:pStyle w:val="aa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A_S0001</w:t>
            </w:r>
          </w:p>
        </w:tc>
        <w:tc>
          <w:tcPr>
            <w:tcW w:w="1000" w:type="pct"/>
          </w:tcPr>
          <w:p w14:paraId="6A199E6C" w14:textId="77777777" w:rsidR="008F6BCD" w:rsidRDefault="008F6BCD" w:rsidP="00B60314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_</w:t>
            </w:r>
          </w:p>
        </w:tc>
        <w:tc>
          <w:tcPr>
            <w:tcW w:w="1000" w:type="pct"/>
          </w:tcPr>
          <w:p w14:paraId="73DF8314" w14:textId="77777777" w:rsidR="008F6BCD" w:rsidRDefault="00AC77B5" w:rsidP="00B60314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WF</w:t>
            </w:r>
          </w:p>
        </w:tc>
        <w:tc>
          <w:tcPr>
            <w:tcW w:w="1000" w:type="pct"/>
          </w:tcPr>
          <w:p w14:paraId="60B47B0B" w14:textId="77777777" w:rsidR="008F6BCD" w:rsidRDefault="008F6BCD" w:rsidP="00B60314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0001</w:t>
            </w:r>
          </w:p>
        </w:tc>
        <w:tc>
          <w:tcPr>
            <w:tcW w:w="1000" w:type="pct"/>
          </w:tcPr>
          <w:p w14:paraId="06E13AAD" w14:textId="77777777" w:rsidR="008F6BCD" w:rsidRDefault="008F6BCD" w:rsidP="00B60314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A_S0001_</w:t>
            </w:r>
            <w:r w:rsidR="00AC77B5">
              <w:rPr>
                <w:rFonts w:hint="eastAsia"/>
              </w:rPr>
              <w:t>WF</w:t>
            </w:r>
            <w:r>
              <w:rPr>
                <w:rFonts w:hint="eastAsia"/>
              </w:rPr>
              <w:t>0001</w:t>
            </w:r>
          </w:p>
        </w:tc>
      </w:tr>
    </w:tbl>
    <w:p w14:paraId="2B55ABA0" w14:textId="77777777" w:rsidR="008F6BCD" w:rsidRDefault="008F6BCD" w:rsidP="008F6BCD">
      <w:pPr>
        <w:pStyle w:val="aa"/>
      </w:pPr>
    </w:p>
    <w:p w14:paraId="10A5D5D2" w14:textId="77777777" w:rsidR="008F6BCD" w:rsidRPr="00613FB1" w:rsidRDefault="008F6BCD" w:rsidP="008F6BCD">
      <w:pPr>
        <w:pStyle w:val="aa"/>
        <w:rPr>
          <w:b/>
          <w:bCs/>
        </w:rPr>
      </w:pPr>
      <w:r>
        <w:rPr>
          <w:rFonts w:hint="eastAsia"/>
          <w:b/>
          <w:bCs/>
        </w:rPr>
        <w:t>システムメール</w:t>
      </w:r>
      <w:r w:rsidRPr="00613FB1">
        <w:rPr>
          <w:rFonts w:hint="eastAsia"/>
          <w:b/>
          <w:bCs/>
        </w:rPr>
        <w:t>シンボル</w:t>
      </w:r>
    </w:p>
    <w:tbl>
      <w:tblPr>
        <w:tblStyle w:val="3-3"/>
        <w:tblW w:w="5000" w:type="pct"/>
        <w:tblLook w:val="04A0" w:firstRow="1" w:lastRow="0" w:firstColumn="1" w:lastColumn="0" w:noHBand="0" w:noVBand="1"/>
      </w:tblPr>
      <w:tblGrid>
        <w:gridCol w:w="2280"/>
        <w:gridCol w:w="4866"/>
        <w:gridCol w:w="7528"/>
      </w:tblGrid>
      <w:tr w:rsidR="008F6BCD" w14:paraId="6C89C8E2" w14:textId="77777777" w:rsidTr="00B603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77" w:type="pct"/>
          </w:tcPr>
          <w:p w14:paraId="450891B6" w14:textId="77777777" w:rsidR="008F6BCD" w:rsidRDefault="008F6BCD" w:rsidP="00B60314">
            <w:pPr>
              <w:pStyle w:val="aa"/>
            </w:pPr>
            <w:r>
              <w:rPr>
                <w:rFonts w:hint="eastAsia"/>
              </w:rPr>
              <w:t>シンボル</w:t>
            </w:r>
          </w:p>
        </w:tc>
        <w:tc>
          <w:tcPr>
            <w:tcW w:w="1658" w:type="pct"/>
          </w:tcPr>
          <w:p w14:paraId="74CAC456" w14:textId="77777777" w:rsidR="008F6BCD" w:rsidRDefault="008F6BCD" w:rsidP="00B60314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分類</w:t>
            </w:r>
          </w:p>
        </w:tc>
        <w:tc>
          <w:tcPr>
            <w:tcW w:w="2565" w:type="pct"/>
          </w:tcPr>
          <w:p w14:paraId="21DB138D" w14:textId="77777777" w:rsidR="008F6BCD" w:rsidRDefault="008F6BCD" w:rsidP="00B60314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説明</w:t>
            </w:r>
          </w:p>
        </w:tc>
      </w:tr>
      <w:tr w:rsidR="008F6BCD" w14:paraId="2A4F556E" w14:textId="77777777" w:rsidTr="00B60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7" w:type="pct"/>
          </w:tcPr>
          <w:p w14:paraId="7CEC7CEF" w14:textId="77777777" w:rsidR="008F6BCD" w:rsidRPr="00A55389" w:rsidRDefault="00AC77B5" w:rsidP="00B60314">
            <w:pPr>
              <w:pStyle w:val="aa"/>
            </w:pPr>
            <w:r>
              <w:rPr>
                <w:rFonts w:hint="eastAsia"/>
              </w:rPr>
              <w:t>WF</w:t>
            </w:r>
          </w:p>
        </w:tc>
        <w:tc>
          <w:tcPr>
            <w:tcW w:w="1658" w:type="pct"/>
          </w:tcPr>
          <w:p w14:paraId="1781E053" w14:textId="77777777" w:rsidR="008F6BCD" w:rsidRDefault="00AC77B5" w:rsidP="00B60314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ワークフロー</w:t>
            </w:r>
            <w:r w:rsidR="008F6BCD">
              <w:rPr>
                <w:rFonts w:hint="eastAsia"/>
              </w:rPr>
              <w:t>全般</w:t>
            </w:r>
          </w:p>
        </w:tc>
        <w:tc>
          <w:tcPr>
            <w:tcW w:w="2565" w:type="pct"/>
          </w:tcPr>
          <w:p w14:paraId="6C87A199" w14:textId="77777777" w:rsidR="008F6BCD" w:rsidRDefault="00AC77B5" w:rsidP="00B60314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ワークフロー</w:t>
            </w:r>
            <w:r w:rsidR="008F6BCD">
              <w:rPr>
                <w:rFonts w:hint="eastAsia"/>
              </w:rPr>
              <w:t>全般を表す</w:t>
            </w:r>
          </w:p>
        </w:tc>
      </w:tr>
      <w:tr w:rsidR="008F6BCD" w14:paraId="5A4A3809" w14:textId="77777777" w:rsidTr="00B603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7" w:type="pct"/>
          </w:tcPr>
          <w:p w14:paraId="408D37B3" w14:textId="77777777" w:rsidR="008F6BCD" w:rsidRPr="00A55389" w:rsidRDefault="008F6BCD" w:rsidP="00B60314">
            <w:pPr>
              <w:pStyle w:val="aa"/>
            </w:pPr>
          </w:p>
        </w:tc>
        <w:tc>
          <w:tcPr>
            <w:tcW w:w="1658" w:type="pct"/>
          </w:tcPr>
          <w:p w14:paraId="049EA699" w14:textId="77777777" w:rsidR="008F6BCD" w:rsidRPr="00AC77B5" w:rsidRDefault="008F6BCD" w:rsidP="00B60314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65" w:type="pct"/>
          </w:tcPr>
          <w:p w14:paraId="5569E385" w14:textId="77777777" w:rsidR="008F6BCD" w:rsidRDefault="008F6BCD" w:rsidP="00B60314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6BCD" w14:paraId="79B0CA0A" w14:textId="77777777" w:rsidTr="00B60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7" w:type="pct"/>
          </w:tcPr>
          <w:p w14:paraId="6C549F7D" w14:textId="77777777" w:rsidR="008F6BCD" w:rsidRDefault="008F6BCD" w:rsidP="00B60314">
            <w:pPr>
              <w:pStyle w:val="aa"/>
            </w:pPr>
          </w:p>
        </w:tc>
        <w:tc>
          <w:tcPr>
            <w:tcW w:w="1658" w:type="pct"/>
          </w:tcPr>
          <w:p w14:paraId="05775FAC" w14:textId="77777777" w:rsidR="008F6BCD" w:rsidRDefault="008F6BCD" w:rsidP="00B60314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65" w:type="pct"/>
          </w:tcPr>
          <w:p w14:paraId="4F9DF445" w14:textId="77777777" w:rsidR="008F6BCD" w:rsidRDefault="008F6BCD" w:rsidP="00B60314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E43CCB5" w14:textId="77777777" w:rsidR="008F6BCD" w:rsidRDefault="008F6BCD" w:rsidP="009C118A">
      <w:pPr>
        <w:pStyle w:val="aa"/>
      </w:pPr>
    </w:p>
    <w:p w14:paraId="5A1104F5" w14:textId="77777777" w:rsidR="00BA0F3F" w:rsidRDefault="00BA0F3F" w:rsidP="00BA0F3F">
      <w:pPr>
        <w:pStyle w:val="1"/>
      </w:pPr>
      <w:bookmarkStart w:id="14" w:name="_Toc71254302"/>
      <w:r>
        <w:rPr>
          <w:rFonts w:hint="eastAsia"/>
        </w:rPr>
        <w:lastRenderedPageBreak/>
        <w:t>各権限ロールを識別する</w:t>
      </w:r>
      <w:r>
        <w:rPr>
          <w:rFonts w:hint="eastAsia"/>
        </w:rPr>
        <w:t>ID</w:t>
      </w:r>
      <w:r>
        <w:rPr>
          <w:rFonts w:hint="eastAsia"/>
        </w:rPr>
        <w:t>について</w:t>
      </w:r>
      <w:bookmarkEnd w:id="14"/>
    </w:p>
    <w:p w14:paraId="59F8169A" w14:textId="77777777" w:rsidR="00BA0F3F" w:rsidRDefault="00BA0F3F" w:rsidP="00BA0F3F">
      <w:pPr>
        <w:pStyle w:val="aa"/>
      </w:pPr>
    </w:p>
    <w:p w14:paraId="1D87E57E" w14:textId="77777777" w:rsidR="00BA0F3F" w:rsidRDefault="00BA0F3F" w:rsidP="00BA0F3F">
      <w:pPr>
        <w:pStyle w:val="aa"/>
      </w:pPr>
      <w:r>
        <w:rPr>
          <w:rFonts w:hint="eastAsia"/>
        </w:rPr>
        <w:t>当該システムで扱う権限ロールを識別するIDは以下のとおり定義します。</w:t>
      </w:r>
    </w:p>
    <w:p w14:paraId="017BDA8F" w14:textId="77777777" w:rsidR="00BA0F3F" w:rsidRDefault="00BA0F3F" w:rsidP="00BA0F3F">
      <w:pPr>
        <w:pStyle w:val="aa"/>
      </w:pPr>
      <w:r>
        <w:rPr>
          <w:rFonts w:hint="eastAsia"/>
        </w:rPr>
        <w:t>主に</w:t>
      </w:r>
      <w:r w:rsidR="00DC2660">
        <w:rPr>
          <w:rFonts w:hint="eastAsia"/>
        </w:rPr>
        <w:t>アプリケーション仕様</w:t>
      </w:r>
      <w:r>
        <w:rPr>
          <w:rFonts w:hint="eastAsia"/>
        </w:rPr>
        <w:t>書で利用します。</w:t>
      </w:r>
    </w:p>
    <w:p w14:paraId="077C53E1" w14:textId="77777777" w:rsidR="00BA0F3F" w:rsidRDefault="00BA0F3F" w:rsidP="00BA0F3F">
      <w:pPr>
        <w:pStyle w:val="aa"/>
      </w:pPr>
    </w:p>
    <w:p w14:paraId="47AA8D7F" w14:textId="77777777" w:rsidR="00BA0F3F" w:rsidRPr="00613FB1" w:rsidRDefault="00DC2660" w:rsidP="00BA0F3F">
      <w:pPr>
        <w:pStyle w:val="aa"/>
        <w:rPr>
          <w:b/>
          <w:bCs/>
        </w:rPr>
      </w:pPr>
      <w:r>
        <w:rPr>
          <w:rFonts w:hint="eastAsia"/>
          <w:b/>
          <w:bCs/>
        </w:rPr>
        <w:t>ロール</w:t>
      </w:r>
      <w:r w:rsidR="00BA0F3F" w:rsidRPr="00613FB1">
        <w:rPr>
          <w:rFonts w:hint="eastAsia"/>
          <w:b/>
          <w:bCs/>
        </w:rPr>
        <w:t>ID</w:t>
      </w:r>
    </w:p>
    <w:tbl>
      <w:tblPr>
        <w:tblStyle w:val="3-3"/>
        <w:tblW w:w="5000" w:type="pct"/>
        <w:tblLook w:val="04A0" w:firstRow="1" w:lastRow="0" w:firstColumn="1" w:lastColumn="0" w:noHBand="0" w:noVBand="1"/>
      </w:tblPr>
      <w:tblGrid>
        <w:gridCol w:w="4893"/>
        <w:gridCol w:w="4892"/>
        <w:gridCol w:w="4889"/>
      </w:tblGrid>
      <w:tr w:rsidR="001A4293" w14:paraId="1D9FDA2B" w14:textId="77777777" w:rsidTr="001A42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67" w:type="pct"/>
          </w:tcPr>
          <w:p w14:paraId="75030D4C" w14:textId="77777777" w:rsidR="001A4293" w:rsidRDefault="001A4293" w:rsidP="009D64AE">
            <w:pPr>
              <w:pStyle w:val="aa"/>
            </w:pPr>
            <w:r>
              <w:rPr>
                <w:rFonts w:hint="eastAsia"/>
              </w:rPr>
              <w:t>シンボル</w:t>
            </w:r>
          </w:p>
        </w:tc>
        <w:tc>
          <w:tcPr>
            <w:tcW w:w="1667" w:type="pct"/>
          </w:tcPr>
          <w:p w14:paraId="11222223" w14:textId="77777777" w:rsidR="001A4293" w:rsidRDefault="001A4293" w:rsidP="009D64AE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連番4桁</w:t>
            </w:r>
          </w:p>
        </w:tc>
        <w:tc>
          <w:tcPr>
            <w:tcW w:w="1666" w:type="pct"/>
          </w:tcPr>
          <w:p w14:paraId="65844033" w14:textId="77777777" w:rsidR="001A4293" w:rsidRDefault="001A4293" w:rsidP="009D64AE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採番例</w:t>
            </w:r>
          </w:p>
        </w:tc>
      </w:tr>
      <w:tr w:rsidR="001A4293" w14:paraId="7B2EA956" w14:textId="77777777" w:rsidTr="001A42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14:paraId="18815DD8" w14:textId="77777777" w:rsidR="001A4293" w:rsidRDefault="000A1B8F" w:rsidP="009D64AE">
            <w:pPr>
              <w:pStyle w:val="aa"/>
            </w:pPr>
            <w:r>
              <w:rPr>
                <w:rFonts w:hint="eastAsia"/>
              </w:rPr>
              <w:t>ROLE</w:t>
            </w:r>
          </w:p>
        </w:tc>
        <w:tc>
          <w:tcPr>
            <w:tcW w:w="1667" w:type="pct"/>
          </w:tcPr>
          <w:p w14:paraId="35F9E01E" w14:textId="77777777" w:rsidR="001A4293" w:rsidRDefault="001A4293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0001</w:t>
            </w:r>
          </w:p>
        </w:tc>
        <w:tc>
          <w:tcPr>
            <w:tcW w:w="1666" w:type="pct"/>
          </w:tcPr>
          <w:p w14:paraId="4E179EA9" w14:textId="77777777" w:rsidR="001A4293" w:rsidRDefault="000A1B8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ROLE</w:t>
            </w:r>
            <w:r w:rsidR="001A4293">
              <w:rPr>
                <w:rFonts w:hint="eastAsia"/>
              </w:rPr>
              <w:t>0001</w:t>
            </w:r>
          </w:p>
        </w:tc>
      </w:tr>
    </w:tbl>
    <w:p w14:paraId="48233051" w14:textId="77777777" w:rsidR="00BA0F3F" w:rsidRDefault="00BA0F3F" w:rsidP="00BA0F3F">
      <w:pPr>
        <w:pStyle w:val="aa"/>
      </w:pPr>
    </w:p>
    <w:p w14:paraId="090178CF" w14:textId="77777777" w:rsidR="00BA0F3F" w:rsidRPr="00613FB1" w:rsidRDefault="00BA0F3F" w:rsidP="00BA0F3F">
      <w:pPr>
        <w:pStyle w:val="aa"/>
        <w:rPr>
          <w:b/>
          <w:bCs/>
        </w:rPr>
      </w:pPr>
      <w:r>
        <w:rPr>
          <w:rFonts w:hint="eastAsia"/>
          <w:b/>
          <w:bCs/>
        </w:rPr>
        <w:t>システムメール</w:t>
      </w:r>
      <w:r w:rsidRPr="00613FB1">
        <w:rPr>
          <w:rFonts w:hint="eastAsia"/>
          <w:b/>
          <w:bCs/>
        </w:rPr>
        <w:t>シンボル</w:t>
      </w:r>
    </w:p>
    <w:tbl>
      <w:tblPr>
        <w:tblStyle w:val="3-3"/>
        <w:tblW w:w="5000" w:type="pct"/>
        <w:tblLook w:val="04A0" w:firstRow="1" w:lastRow="0" w:firstColumn="1" w:lastColumn="0" w:noHBand="0" w:noVBand="1"/>
      </w:tblPr>
      <w:tblGrid>
        <w:gridCol w:w="2280"/>
        <w:gridCol w:w="4866"/>
        <w:gridCol w:w="7528"/>
      </w:tblGrid>
      <w:tr w:rsidR="00BA0F3F" w14:paraId="34B66E0A" w14:textId="77777777" w:rsidTr="009D64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77" w:type="pct"/>
          </w:tcPr>
          <w:p w14:paraId="18844776" w14:textId="77777777" w:rsidR="00BA0F3F" w:rsidRDefault="00BA0F3F" w:rsidP="009D64AE">
            <w:pPr>
              <w:pStyle w:val="aa"/>
            </w:pPr>
            <w:r>
              <w:rPr>
                <w:rFonts w:hint="eastAsia"/>
              </w:rPr>
              <w:t>シンボル</w:t>
            </w:r>
          </w:p>
        </w:tc>
        <w:tc>
          <w:tcPr>
            <w:tcW w:w="1658" w:type="pct"/>
          </w:tcPr>
          <w:p w14:paraId="25B63E6E" w14:textId="77777777" w:rsidR="00BA0F3F" w:rsidRDefault="00BA0F3F" w:rsidP="009D64AE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分類</w:t>
            </w:r>
          </w:p>
        </w:tc>
        <w:tc>
          <w:tcPr>
            <w:tcW w:w="2565" w:type="pct"/>
          </w:tcPr>
          <w:p w14:paraId="5B85BD27" w14:textId="77777777" w:rsidR="00BA0F3F" w:rsidRDefault="00BA0F3F" w:rsidP="009D64AE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説明</w:t>
            </w:r>
          </w:p>
        </w:tc>
      </w:tr>
      <w:tr w:rsidR="00BA0F3F" w14:paraId="2CA8190F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7" w:type="pct"/>
          </w:tcPr>
          <w:p w14:paraId="55A84C8C" w14:textId="77777777" w:rsidR="00BA0F3F" w:rsidRPr="00A55389" w:rsidRDefault="000A1B8F" w:rsidP="009D64AE">
            <w:pPr>
              <w:pStyle w:val="aa"/>
            </w:pPr>
            <w:r>
              <w:rPr>
                <w:rFonts w:hint="eastAsia"/>
              </w:rPr>
              <w:t>ROLE</w:t>
            </w:r>
          </w:p>
        </w:tc>
        <w:tc>
          <w:tcPr>
            <w:tcW w:w="1658" w:type="pct"/>
          </w:tcPr>
          <w:p w14:paraId="348D8BAC" w14:textId="77777777" w:rsidR="00BA0F3F" w:rsidRDefault="000A1B8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ロール</w:t>
            </w:r>
            <w:r w:rsidR="00BA0F3F">
              <w:rPr>
                <w:rFonts w:hint="eastAsia"/>
              </w:rPr>
              <w:t>全般</w:t>
            </w:r>
          </w:p>
        </w:tc>
        <w:tc>
          <w:tcPr>
            <w:tcW w:w="2565" w:type="pct"/>
          </w:tcPr>
          <w:p w14:paraId="35342625" w14:textId="77777777" w:rsidR="00BA0F3F" w:rsidRDefault="000A1B8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ロール</w:t>
            </w:r>
            <w:r w:rsidR="00BA0F3F">
              <w:rPr>
                <w:rFonts w:hint="eastAsia"/>
              </w:rPr>
              <w:t>全般を表す</w:t>
            </w:r>
          </w:p>
        </w:tc>
      </w:tr>
      <w:tr w:rsidR="00BA0F3F" w14:paraId="7F61B17A" w14:textId="77777777" w:rsidTr="009D64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7" w:type="pct"/>
          </w:tcPr>
          <w:p w14:paraId="47D61018" w14:textId="77777777" w:rsidR="00BA0F3F" w:rsidRPr="00A55389" w:rsidRDefault="00BA0F3F" w:rsidP="009D64AE">
            <w:pPr>
              <w:pStyle w:val="aa"/>
            </w:pPr>
          </w:p>
        </w:tc>
        <w:tc>
          <w:tcPr>
            <w:tcW w:w="1658" w:type="pct"/>
          </w:tcPr>
          <w:p w14:paraId="7A3432AB" w14:textId="77777777" w:rsidR="00BA0F3F" w:rsidRPr="00AC77B5" w:rsidRDefault="00BA0F3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65" w:type="pct"/>
          </w:tcPr>
          <w:p w14:paraId="3F88D50A" w14:textId="77777777" w:rsidR="00BA0F3F" w:rsidRDefault="00BA0F3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0F3F" w14:paraId="15EC19FD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7" w:type="pct"/>
          </w:tcPr>
          <w:p w14:paraId="61E29525" w14:textId="77777777" w:rsidR="00BA0F3F" w:rsidRDefault="00BA0F3F" w:rsidP="009D64AE">
            <w:pPr>
              <w:pStyle w:val="aa"/>
            </w:pPr>
          </w:p>
        </w:tc>
        <w:tc>
          <w:tcPr>
            <w:tcW w:w="1658" w:type="pct"/>
          </w:tcPr>
          <w:p w14:paraId="4C80A826" w14:textId="77777777" w:rsidR="00BA0F3F" w:rsidRDefault="00BA0F3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65" w:type="pct"/>
          </w:tcPr>
          <w:p w14:paraId="7EBF8F5F" w14:textId="77777777" w:rsidR="00BA0F3F" w:rsidRDefault="00BA0F3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DADB6BC" w14:textId="77777777" w:rsidR="00BA0F3F" w:rsidRPr="00BA0F3F" w:rsidRDefault="00BA0F3F" w:rsidP="009C118A">
      <w:pPr>
        <w:pStyle w:val="aa"/>
      </w:pPr>
    </w:p>
    <w:p w14:paraId="2C480A23" w14:textId="77777777" w:rsidR="002B44A6" w:rsidRDefault="002B44A6" w:rsidP="002B44A6">
      <w:pPr>
        <w:pStyle w:val="1"/>
      </w:pPr>
      <w:bookmarkStart w:id="15" w:name="_Toc71254303"/>
      <w:r>
        <w:rPr>
          <w:rFonts w:hint="eastAsia"/>
        </w:rPr>
        <w:lastRenderedPageBreak/>
        <w:t>各</w:t>
      </w:r>
      <w:r w:rsidR="001663C9">
        <w:rPr>
          <w:rFonts w:hint="eastAsia"/>
        </w:rPr>
        <w:t>テーブル名と</w:t>
      </w:r>
      <w:r w:rsidR="00022D4F">
        <w:rPr>
          <w:rFonts w:hint="eastAsia"/>
        </w:rPr>
        <w:t>ビュー</w:t>
      </w:r>
      <w:r w:rsidR="001663C9">
        <w:rPr>
          <w:rFonts w:hint="eastAsia"/>
        </w:rPr>
        <w:t>名について</w:t>
      </w:r>
      <w:bookmarkEnd w:id="15"/>
    </w:p>
    <w:p w14:paraId="62B9B143" w14:textId="77777777" w:rsidR="003C30E1" w:rsidRDefault="003C30E1">
      <w:pPr>
        <w:widowControl/>
        <w:jc w:val="left"/>
        <w:rPr>
          <w:rFonts w:ascii="Meiryo UI" w:eastAsia="Meiryo UI" w:hAnsi="Meiryo UI"/>
        </w:rPr>
      </w:pPr>
    </w:p>
    <w:p w14:paraId="08D23B4C" w14:textId="77777777" w:rsidR="007A4DFB" w:rsidRDefault="007A4DFB" w:rsidP="007A4DFB">
      <w:pPr>
        <w:pStyle w:val="aa"/>
      </w:pPr>
      <w:r>
        <w:rPr>
          <w:rFonts w:hint="eastAsia"/>
        </w:rPr>
        <w:t>当該システムで扱うテーブル名</w:t>
      </w:r>
      <w:r w:rsidR="00F34EA4">
        <w:rPr>
          <w:rFonts w:hint="eastAsia"/>
        </w:rPr>
        <w:t>、ビュー</w:t>
      </w:r>
      <w:r w:rsidR="006945C6">
        <w:rPr>
          <w:rFonts w:hint="eastAsia"/>
        </w:rPr>
        <w:t>名</w:t>
      </w:r>
      <w:r>
        <w:rPr>
          <w:rFonts w:hint="eastAsia"/>
        </w:rPr>
        <w:t>は以下のとおり定義します。</w:t>
      </w:r>
    </w:p>
    <w:p w14:paraId="043991EE" w14:textId="77777777" w:rsidR="007A4DFB" w:rsidRPr="00F34EA4" w:rsidRDefault="007A4DFB" w:rsidP="007A4DFB">
      <w:pPr>
        <w:pStyle w:val="aa"/>
      </w:pPr>
    </w:p>
    <w:p w14:paraId="2F9FF73B" w14:textId="77777777" w:rsidR="007A4DFB" w:rsidRPr="00613FB1" w:rsidRDefault="006945C6" w:rsidP="007A4DFB">
      <w:pPr>
        <w:pStyle w:val="aa"/>
        <w:rPr>
          <w:b/>
          <w:bCs/>
        </w:rPr>
      </w:pPr>
      <w:r>
        <w:rPr>
          <w:rFonts w:hint="eastAsia"/>
          <w:b/>
          <w:bCs/>
        </w:rPr>
        <w:t>テーブル名</w:t>
      </w:r>
    </w:p>
    <w:tbl>
      <w:tblPr>
        <w:tblStyle w:val="3-3"/>
        <w:tblW w:w="5000" w:type="pct"/>
        <w:tblLook w:val="04A0" w:firstRow="1" w:lastRow="0" w:firstColumn="1" w:lastColumn="0" w:noHBand="0" w:noVBand="1"/>
      </w:tblPr>
      <w:tblGrid>
        <w:gridCol w:w="2446"/>
        <w:gridCol w:w="2446"/>
        <w:gridCol w:w="2446"/>
        <w:gridCol w:w="2446"/>
        <w:gridCol w:w="2445"/>
        <w:gridCol w:w="2445"/>
      </w:tblGrid>
      <w:tr w:rsidR="009146FE" w14:paraId="73A2CC98" w14:textId="77777777" w:rsidTr="009146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33" w:type="pct"/>
          </w:tcPr>
          <w:p w14:paraId="26DC6CE0" w14:textId="77777777" w:rsidR="009146FE" w:rsidRDefault="009146FE" w:rsidP="00666E9C">
            <w:pPr>
              <w:pStyle w:val="aa"/>
            </w:pPr>
            <w:r>
              <w:rPr>
                <w:rFonts w:hint="eastAsia"/>
              </w:rPr>
              <w:t>先頭シンボル</w:t>
            </w:r>
          </w:p>
        </w:tc>
        <w:tc>
          <w:tcPr>
            <w:tcW w:w="833" w:type="pct"/>
          </w:tcPr>
          <w:p w14:paraId="71498A10" w14:textId="77777777" w:rsidR="009146FE" w:rsidRDefault="009146FE" w:rsidP="00666E9C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連結子</w:t>
            </w:r>
            <w:r w:rsidR="00106D0C">
              <w:rPr>
                <w:rFonts w:hint="eastAsia"/>
              </w:rPr>
              <w:t>1</w:t>
            </w:r>
          </w:p>
        </w:tc>
        <w:tc>
          <w:tcPr>
            <w:tcW w:w="833" w:type="pct"/>
          </w:tcPr>
          <w:p w14:paraId="2D428CF6" w14:textId="77777777" w:rsidR="009146FE" w:rsidRDefault="009146FE" w:rsidP="00666E9C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833" w:type="pct"/>
          </w:tcPr>
          <w:p w14:paraId="6D268AA9" w14:textId="77777777" w:rsidR="009146FE" w:rsidRDefault="009146FE" w:rsidP="00666E9C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連結子</w:t>
            </w:r>
            <w:r w:rsidR="00106D0C">
              <w:rPr>
                <w:rFonts w:hint="eastAsia"/>
              </w:rPr>
              <w:t>2</w:t>
            </w:r>
          </w:p>
        </w:tc>
        <w:tc>
          <w:tcPr>
            <w:tcW w:w="833" w:type="pct"/>
          </w:tcPr>
          <w:p w14:paraId="7AA278AA" w14:textId="77777777" w:rsidR="009146FE" w:rsidRDefault="004C58AE" w:rsidP="00666E9C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末端シンボル</w:t>
            </w:r>
          </w:p>
        </w:tc>
        <w:tc>
          <w:tcPr>
            <w:tcW w:w="833" w:type="pct"/>
          </w:tcPr>
          <w:p w14:paraId="45FC1AF4" w14:textId="77777777" w:rsidR="009146FE" w:rsidRDefault="00046E87" w:rsidP="00666E9C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  <w:r w:rsidR="009146FE">
              <w:rPr>
                <w:rFonts w:hint="eastAsia"/>
              </w:rPr>
              <w:t>例</w:t>
            </w:r>
          </w:p>
        </w:tc>
      </w:tr>
      <w:tr w:rsidR="009146FE" w14:paraId="77402B03" w14:textId="77777777" w:rsidTr="00914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</w:tcPr>
          <w:p w14:paraId="478FC7C6" w14:textId="77777777" w:rsidR="009146FE" w:rsidRPr="007262A2" w:rsidRDefault="009146FE" w:rsidP="00666E9C">
            <w:pPr>
              <w:pStyle w:val="aa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(</w:t>
            </w:r>
            <w:r w:rsidR="004C58AE">
              <w:rPr>
                <w:rFonts w:hint="eastAsia"/>
                <w:b w:val="0"/>
                <w:bCs w:val="0"/>
              </w:rPr>
              <w:t>なし</w:t>
            </w:r>
            <w:r>
              <w:rPr>
                <w:rFonts w:hint="eastAsia"/>
                <w:b w:val="0"/>
                <w:bCs w:val="0"/>
              </w:rPr>
              <w:t>)</w:t>
            </w:r>
          </w:p>
        </w:tc>
        <w:tc>
          <w:tcPr>
            <w:tcW w:w="833" w:type="pct"/>
          </w:tcPr>
          <w:p w14:paraId="71EFC7C6" w14:textId="77777777" w:rsidR="009146FE" w:rsidRDefault="004C58AE" w:rsidP="00666E9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(なし)</w:t>
            </w:r>
          </w:p>
        </w:tc>
        <w:tc>
          <w:tcPr>
            <w:tcW w:w="833" w:type="pct"/>
          </w:tcPr>
          <w:p w14:paraId="16CFF6C3" w14:textId="77777777" w:rsidR="009146FE" w:rsidRDefault="004C58AE" w:rsidP="00666E9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employee</w:t>
            </w:r>
          </w:p>
        </w:tc>
        <w:tc>
          <w:tcPr>
            <w:tcW w:w="833" w:type="pct"/>
          </w:tcPr>
          <w:p w14:paraId="433A45D2" w14:textId="77777777" w:rsidR="009146FE" w:rsidRDefault="004C58AE" w:rsidP="00666E9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_</w:t>
            </w:r>
          </w:p>
        </w:tc>
        <w:tc>
          <w:tcPr>
            <w:tcW w:w="833" w:type="pct"/>
          </w:tcPr>
          <w:p w14:paraId="2D955EDC" w14:textId="77777777" w:rsidR="009146FE" w:rsidRDefault="004C58AE" w:rsidP="00666E9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st</w:t>
            </w:r>
          </w:p>
        </w:tc>
        <w:tc>
          <w:tcPr>
            <w:tcW w:w="833" w:type="pct"/>
          </w:tcPr>
          <w:p w14:paraId="5664E208" w14:textId="77777777" w:rsidR="009146FE" w:rsidRDefault="004C58AE" w:rsidP="00666E9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mployee_mst</w:t>
            </w:r>
          </w:p>
        </w:tc>
      </w:tr>
    </w:tbl>
    <w:p w14:paraId="73BF17AF" w14:textId="77777777" w:rsidR="000E09A4" w:rsidRDefault="000E09A4" w:rsidP="007A4DFB">
      <w:pPr>
        <w:pStyle w:val="aa"/>
      </w:pPr>
      <w:r>
        <w:rPr>
          <w:rFonts w:hint="eastAsia"/>
        </w:rPr>
        <w:t xml:space="preserve">※ </w:t>
      </w:r>
      <w:r w:rsidR="00D15813">
        <w:rPr>
          <w:rFonts w:hint="eastAsia"/>
        </w:rPr>
        <w:t>名称と連結子</w:t>
      </w:r>
      <w:r w:rsidR="00106D0C">
        <w:rPr>
          <w:rFonts w:hint="eastAsia"/>
        </w:rPr>
        <w:t>2のセット</w:t>
      </w:r>
      <w:r w:rsidR="00D15813">
        <w:rPr>
          <w:rFonts w:hint="eastAsia"/>
        </w:rPr>
        <w:t>は</w:t>
      </w:r>
      <w:r w:rsidR="002433B0">
        <w:rPr>
          <w:rFonts w:hint="eastAsia"/>
        </w:rPr>
        <w:t>繰り返し</w:t>
      </w:r>
      <w:r w:rsidR="00540991">
        <w:rPr>
          <w:rFonts w:hint="eastAsia"/>
        </w:rPr>
        <w:t>利用可能とします。例えば</w:t>
      </w:r>
      <w:r w:rsidR="00D15813">
        <w:rPr>
          <w:rFonts w:hint="eastAsia"/>
        </w:rPr>
        <w:t>a</w:t>
      </w:r>
      <w:r w:rsidR="00D15813" w:rsidRPr="00D15813">
        <w:t>ffiliation</w:t>
      </w:r>
      <w:r w:rsidR="00D15813">
        <w:rPr>
          <w:rFonts w:hint="eastAsia"/>
        </w:rPr>
        <w:t>_</w:t>
      </w:r>
      <w:r w:rsidR="00D15813" w:rsidRPr="00D15813">
        <w:t>organization</w:t>
      </w:r>
      <w:r w:rsidR="00540991">
        <w:t>_mst</w:t>
      </w:r>
      <w:r w:rsidR="00540991">
        <w:rPr>
          <w:rFonts w:hint="eastAsia"/>
        </w:rPr>
        <w:t>など。</w:t>
      </w:r>
    </w:p>
    <w:p w14:paraId="04FC8FAF" w14:textId="77777777" w:rsidR="000E09A4" w:rsidRDefault="000E09A4" w:rsidP="007A4DFB">
      <w:pPr>
        <w:pStyle w:val="aa"/>
      </w:pPr>
    </w:p>
    <w:p w14:paraId="6820F0D5" w14:textId="77777777" w:rsidR="007A4DFB" w:rsidRPr="00613FB1" w:rsidRDefault="004D496E" w:rsidP="007A4DFB">
      <w:pPr>
        <w:pStyle w:val="aa"/>
        <w:rPr>
          <w:b/>
          <w:bCs/>
        </w:rPr>
      </w:pPr>
      <w:r>
        <w:rPr>
          <w:rFonts w:hint="eastAsia"/>
          <w:b/>
          <w:bCs/>
        </w:rPr>
        <w:t>先頭</w:t>
      </w:r>
      <w:r w:rsidR="00FE47DC">
        <w:rPr>
          <w:rFonts w:hint="eastAsia"/>
          <w:b/>
          <w:bCs/>
        </w:rPr>
        <w:t>シンボル</w:t>
      </w:r>
      <w:r w:rsidR="0050347D">
        <w:rPr>
          <w:rFonts w:hint="eastAsia"/>
          <w:b/>
          <w:bCs/>
        </w:rPr>
        <w:t xml:space="preserve"> ※ システム規模に応じて利用</w:t>
      </w:r>
    </w:p>
    <w:tbl>
      <w:tblPr>
        <w:tblStyle w:val="3-3"/>
        <w:tblW w:w="5000" w:type="pct"/>
        <w:tblLook w:val="04A0" w:firstRow="1" w:lastRow="0" w:firstColumn="1" w:lastColumn="0" w:noHBand="0" w:noVBand="1"/>
      </w:tblPr>
      <w:tblGrid>
        <w:gridCol w:w="2280"/>
        <w:gridCol w:w="4866"/>
        <w:gridCol w:w="7528"/>
      </w:tblGrid>
      <w:tr w:rsidR="007A4DFB" w14:paraId="6A2CE6F7" w14:textId="77777777" w:rsidTr="00666E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77" w:type="pct"/>
          </w:tcPr>
          <w:p w14:paraId="52C4076D" w14:textId="77777777" w:rsidR="007A4DFB" w:rsidRDefault="004D496E" w:rsidP="00666E9C">
            <w:pPr>
              <w:pStyle w:val="aa"/>
            </w:pPr>
            <w:r>
              <w:rPr>
                <w:rFonts w:hint="eastAsia"/>
              </w:rPr>
              <w:t>シンボル</w:t>
            </w:r>
          </w:p>
        </w:tc>
        <w:tc>
          <w:tcPr>
            <w:tcW w:w="1658" w:type="pct"/>
          </w:tcPr>
          <w:p w14:paraId="455DB797" w14:textId="77777777" w:rsidR="007A4DFB" w:rsidRDefault="007A4DFB" w:rsidP="00666E9C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分類</w:t>
            </w:r>
          </w:p>
        </w:tc>
        <w:tc>
          <w:tcPr>
            <w:tcW w:w="2565" w:type="pct"/>
          </w:tcPr>
          <w:p w14:paraId="3758F146" w14:textId="77777777" w:rsidR="007A4DFB" w:rsidRDefault="007A4DFB" w:rsidP="00666E9C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説明</w:t>
            </w:r>
          </w:p>
        </w:tc>
      </w:tr>
      <w:tr w:rsidR="007A4DFB" w14:paraId="7090B750" w14:textId="77777777" w:rsidTr="00666E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7" w:type="pct"/>
          </w:tcPr>
          <w:p w14:paraId="57A57815" w14:textId="77777777" w:rsidR="007A4DFB" w:rsidRPr="00A55389" w:rsidRDefault="00285EF8" w:rsidP="00666E9C">
            <w:pPr>
              <w:pStyle w:val="aa"/>
            </w:pPr>
            <w:r w:rsidRPr="00A55389">
              <w:rPr>
                <w:rFonts w:hint="eastAsia"/>
              </w:rPr>
              <w:t>システムID</w:t>
            </w:r>
          </w:p>
        </w:tc>
        <w:tc>
          <w:tcPr>
            <w:tcW w:w="1658" w:type="pct"/>
          </w:tcPr>
          <w:p w14:paraId="01FC9C1E" w14:textId="77777777" w:rsidR="007A4DFB" w:rsidRDefault="00285EF8" w:rsidP="00666E9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各種サブシステム固有</w:t>
            </w:r>
          </w:p>
        </w:tc>
        <w:tc>
          <w:tcPr>
            <w:tcW w:w="2565" w:type="pct"/>
          </w:tcPr>
          <w:p w14:paraId="52FDE03F" w14:textId="77777777" w:rsidR="007A4DFB" w:rsidRDefault="001A07B9" w:rsidP="00666E9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各種サブシステム固有で利用するテーブル</w:t>
            </w:r>
            <w:r w:rsidR="007A4DFB">
              <w:rPr>
                <w:rFonts w:hint="eastAsia"/>
              </w:rPr>
              <w:t>を表す</w:t>
            </w:r>
          </w:p>
        </w:tc>
      </w:tr>
      <w:tr w:rsidR="007A4DFB" w14:paraId="1BBB548E" w14:textId="77777777" w:rsidTr="00666E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7" w:type="pct"/>
          </w:tcPr>
          <w:p w14:paraId="7AD57484" w14:textId="77777777" w:rsidR="007A4DFB" w:rsidRPr="00A55389" w:rsidRDefault="001A07B9" w:rsidP="00666E9C">
            <w:pPr>
              <w:pStyle w:val="aa"/>
            </w:pPr>
            <w:r w:rsidRPr="00A55389">
              <w:rPr>
                <w:rFonts w:hint="eastAsia"/>
              </w:rPr>
              <w:t>COM</w:t>
            </w:r>
          </w:p>
        </w:tc>
        <w:tc>
          <w:tcPr>
            <w:tcW w:w="1658" w:type="pct"/>
          </w:tcPr>
          <w:p w14:paraId="69E3E0EA" w14:textId="77777777" w:rsidR="007A4DFB" w:rsidRDefault="001A07B9" w:rsidP="00666E9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システム共通</w:t>
            </w:r>
          </w:p>
        </w:tc>
        <w:tc>
          <w:tcPr>
            <w:tcW w:w="2565" w:type="pct"/>
          </w:tcPr>
          <w:p w14:paraId="66385FAD" w14:textId="77777777" w:rsidR="007A4DFB" w:rsidRDefault="001A07B9" w:rsidP="00666E9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システム共通で利用するテーブル</w:t>
            </w:r>
            <w:r w:rsidR="007A4DFB">
              <w:rPr>
                <w:rFonts w:hint="eastAsia"/>
              </w:rPr>
              <w:t>を表す</w:t>
            </w:r>
          </w:p>
        </w:tc>
      </w:tr>
      <w:tr w:rsidR="007A4DFB" w14:paraId="6E0103A1" w14:textId="77777777" w:rsidTr="00666E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7" w:type="pct"/>
          </w:tcPr>
          <w:p w14:paraId="7CA783DB" w14:textId="77777777" w:rsidR="007A4DFB" w:rsidRDefault="007A4DFB" w:rsidP="00666E9C">
            <w:pPr>
              <w:pStyle w:val="aa"/>
            </w:pPr>
          </w:p>
        </w:tc>
        <w:tc>
          <w:tcPr>
            <w:tcW w:w="1658" w:type="pct"/>
          </w:tcPr>
          <w:p w14:paraId="417A5235" w14:textId="77777777" w:rsidR="007A4DFB" w:rsidRDefault="007A4DFB" w:rsidP="00666E9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65" w:type="pct"/>
          </w:tcPr>
          <w:p w14:paraId="0CB09998" w14:textId="77777777" w:rsidR="007A4DFB" w:rsidRDefault="007A4DFB" w:rsidP="00666E9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7F52628" w14:textId="77777777" w:rsidR="002B44A6" w:rsidRPr="007A4DFB" w:rsidRDefault="002B44A6">
      <w:pPr>
        <w:widowControl/>
        <w:jc w:val="left"/>
        <w:rPr>
          <w:rFonts w:ascii="Meiryo UI" w:eastAsia="Meiryo UI" w:hAnsi="Meiryo UI"/>
        </w:rPr>
      </w:pPr>
    </w:p>
    <w:p w14:paraId="52C5B14F" w14:textId="77777777" w:rsidR="004D496E" w:rsidRPr="00613FB1" w:rsidRDefault="004D496E" w:rsidP="004D496E">
      <w:pPr>
        <w:pStyle w:val="aa"/>
        <w:rPr>
          <w:b/>
          <w:bCs/>
        </w:rPr>
      </w:pPr>
      <w:r>
        <w:rPr>
          <w:rFonts w:hint="eastAsia"/>
          <w:b/>
          <w:bCs/>
        </w:rPr>
        <w:t>末端シンボル</w:t>
      </w:r>
    </w:p>
    <w:tbl>
      <w:tblPr>
        <w:tblStyle w:val="3-3"/>
        <w:tblW w:w="5000" w:type="pct"/>
        <w:tblLook w:val="04A0" w:firstRow="1" w:lastRow="0" w:firstColumn="1" w:lastColumn="0" w:noHBand="0" w:noVBand="1"/>
      </w:tblPr>
      <w:tblGrid>
        <w:gridCol w:w="2280"/>
        <w:gridCol w:w="4866"/>
        <w:gridCol w:w="7528"/>
      </w:tblGrid>
      <w:tr w:rsidR="004D496E" w14:paraId="64BC2F21" w14:textId="77777777" w:rsidTr="00725B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77" w:type="pct"/>
          </w:tcPr>
          <w:p w14:paraId="0530094E" w14:textId="77777777" w:rsidR="004D496E" w:rsidRDefault="004D496E" w:rsidP="00725B6F">
            <w:pPr>
              <w:pStyle w:val="aa"/>
            </w:pPr>
            <w:r>
              <w:rPr>
                <w:rFonts w:hint="eastAsia"/>
              </w:rPr>
              <w:t>シンボル</w:t>
            </w:r>
          </w:p>
        </w:tc>
        <w:tc>
          <w:tcPr>
            <w:tcW w:w="1658" w:type="pct"/>
          </w:tcPr>
          <w:p w14:paraId="1EE1B481" w14:textId="77777777" w:rsidR="004D496E" w:rsidRDefault="004D496E" w:rsidP="00725B6F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分類</w:t>
            </w:r>
          </w:p>
        </w:tc>
        <w:tc>
          <w:tcPr>
            <w:tcW w:w="2565" w:type="pct"/>
          </w:tcPr>
          <w:p w14:paraId="53D6710F" w14:textId="77777777" w:rsidR="004D496E" w:rsidRDefault="004D496E" w:rsidP="00725B6F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説明</w:t>
            </w:r>
          </w:p>
        </w:tc>
      </w:tr>
      <w:tr w:rsidR="004D496E" w14:paraId="7DBA9CA6" w14:textId="77777777" w:rsidTr="00725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7" w:type="pct"/>
          </w:tcPr>
          <w:p w14:paraId="2268E74C" w14:textId="77777777" w:rsidR="004D496E" w:rsidRPr="00A55389" w:rsidRDefault="004D496E" w:rsidP="00725B6F">
            <w:pPr>
              <w:pStyle w:val="aa"/>
            </w:pPr>
            <w:r w:rsidRPr="00A55389">
              <w:rPr>
                <w:rFonts w:hint="eastAsia"/>
              </w:rPr>
              <w:t>mst</w:t>
            </w:r>
          </w:p>
        </w:tc>
        <w:tc>
          <w:tcPr>
            <w:tcW w:w="1658" w:type="pct"/>
          </w:tcPr>
          <w:p w14:paraId="2D7E0E13" w14:textId="77777777" w:rsidR="004D496E" w:rsidRDefault="00B7129C" w:rsidP="00725B6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マスタ</w:t>
            </w:r>
          </w:p>
        </w:tc>
        <w:tc>
          <w:tcPr>
            <w:tcW w:w="2565" w:type="pct"/>
          </w:tcPr>
          <w:p w14:paraId="57EEC2F9" w14:textId="77777777" w:rsidR="004D496E" w:rsidRDefault="004D496E" w:rsidP="00725B6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各種</w:t>
            </w:r>
            <w:r w:rsidR="003D7356">
              <w:rPr>
                <w:rFonts w:hint="eastAsia"/>
              </w:rPr>
              <w:t>マスタ</w:t>
            </w:r>
            <w:r w:rsidR="002A0EF7">
              <w:rPr>
                <w:rFonts w:hint="eastAsia"/>
              </w:rPr>
              <w:t>データを管理するテーブル</w:t>
            </w:r>
            <w:r>
              <w:rPr>
                <w:rFonts w:hint="eastAsia"/>
              </w:rPr>
              <w:t>を表す</w:t>
            </w:r>
          </w:p>
        </w:tc>
      </w:tr>
      <w:tr w:rsidR="004D496E" w14:paraId="093C150E" w14:textId="77777777" w:rsidTr="00725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7" w:type="pct"/>
          </w:tcPr>
          <w:p w14:paraId="7B189678" w14:textId="77777777" w:rsidR="004D496E" w:rsidRPr="00A55389" w:rsidRDefault="004D496E" w:rsidP="00725B6F">
            <w:pPr>
              <w:pStyle w:val="aa"/>
            </w:pPr>
            <w:r w:rsidRPr="00A55389">
              <w:rPr>
                <w:rFonts w:hint="eastAsia"/>
              </w:rPr>
              <w:t>trn</w:t>
            </w:r>
          </w:p>
        </w:tc>
        <w:tc>
          <w:tcPr>
            <w:tcW w:w="1658" w:type="pct"/>
          </w:tcPr>
          <w:p w14:paraId="795177B2" w14:textId="77777777" w:rsidR="004D496E" w:rsidRDefault="00B7129C" w:rsidP="00725B6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トランザクション</w:t>
            </w:r>
          </w:p>
        </w:tc>
        <w:tc>
          <w:tcPr>
            <w:tcW w:w="2565" w:type="pct"/>
          </w:tcPr>
          <w:p w14:paraId="4569DC7A" w14:textId="77777777" w:rsidR="004D496E" w:rsidRDefault="002A0EF7" w:rsidP="00725B6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各種トランザクションデータを管理するテーブル</w:t>
            </w:r>
            <w:r w:rsidR="004D496E">
              <w:rPr>
                <w:rFonts w:hint="eastAsia"/>
              </w:rPr>
              <w:t>を表す</w:t>
            </w:r>
          </w:p>
        </w:tc>
      </w:tr>
      <w:tr w:rsidR="004D496E" w14:paraId="677BC31E" w14:textId="77777777" w:rsidTr="00725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7" w:type="pct"/>
          </w:tcPr>
          <w:p w14:paraId="610080AB" w14:textId="77777777" w:rsidR="004D496E" w:rsidRPr="00A55389" w:rsidRDefault="00B7129C" w:rsidP="00725B6F">
            <w:pPr>
              <w:pStyle w:val="aa"/>
            </w:pPr>
            <w:r w:rsidRPr="00A55389">
              <w:rPr>
                <w:rFonts w:hint="eastAsia"/>
              </w:rPr>
              <w:t>tmp</w:t>
            </w:r>
          </w:p>
        </w:tc>
        <w:tc>
          <w:tcPr>
            <w:tcW w:w="1658" w:type="pct"/>
          </w:tcPr>
          <w:p w14:paraId="6B54FE01" w14:textId="77777777" w:rsidR="004D496E" w:rsidRDefault="003D7356" w:rsidP="00725B6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テンポラリ</w:t>
            </w:r>
          </w:p>
        </w:tc>
        <w:tc>
          <w:tcPr>
            <w:tcW w:w="2565" w:type="pct"/>
          </w:tcPr>
          <w:p w14:paraId="36A15D0E" w14:textId="77777777" w:rsidR="004D496E" w:rsidRDefault="002A0EF7" w:rsidP="00725B6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一時的に利用するデータを管理するテーブルを表す</w:t>
            </w:r>
          </w:p>
        </w:tc>
      </w:tr>
      <w:tr w:rsidR="008B26DE" w14:paraId="0D65D99D" w14:textId="77777777" w:rsidTr="00725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7" w:type="pct"/>
          </w:tcPr>
          <w:p w14:paraId="11F9385B" w14:textId="77777777" w:rsidR="008B26DE" w:rsidRPr="00A55389" w:rsidRDefault="008B26DE" w:rsidP="00725B6F">
            <w:pPr>
              <w:pStyle w:val="aa"/>
            </w:pPr>
            <w:r w:rsidRPr="00A55389">
              <w:rPr>
                <w:rFonts w:hint="eastAsia"/>
              </w:rPr>
              <w:t>v</w:t>
            </w:r>
          </w:p>
        </w:tc>
        <w:tc>
          <w:tcPr>
            <w:tcW w:w="1658" w:type="pct"/>
          </w:tcPr>
          <w:p w14:paraId="20F3C876" w14:textId="77777777" w:rsidR="008B26DE" w:rsidRDefault="00D5755D" w:rsidP="00725B6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ビュー</w:t>
            </w:r>
          </w:p>
        </w:tc>
        <w:tc>
          <w:tcPr>
            <w:tcW w:w="2565" w:type="pct"/>
          </w:tcPr>
          <w:p w14:paraId="435E22B2" w14:textId="77777777" w:rsidR="008B26DE" w:rsidRDefault="00D5755D" w:rsidP="00725B6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各種ビューを表す</w:t>
            </w:r>
          </w:p>
        </w:tc>
      </w:tr>
    </w:tbl>
    <w:p w14:paraId="175A1270" w14:textId="77777777" w:rsidR="006204C4" w:rsidRDefault="006204C4">
      <w:pPr>
        <w:widowControl/>
        <w:jc w:val="left"/>
        <w:rPr>
          <w:rFonts w:ascii="Meiryo UI" w:eastAsia="Meiryo UI" w:hAnsi="Meiryo UI"/>
        </w:rPr>
      </w:pPr>
    </w:p>
    <w:p w14:paraId="75820137" w14:textId="77777777" w:rsidR="009D24DC" w:rsidRDefault="009D24DC" w:rsidP="009D24DC">
      <w:pPr>
        <w:pStyle w:val="1"/>
      </w:pPr>
      <w:bookmarkStart w:id="16" w:name="_Toc71254304"/>
      <w:r>
        <w:rPr>
          <w:rFonts w:hint="eastAsia"/>
        </w:rPr>
        <w:lastRenderedPageBreak/>
        <w:t>各</w:t>
      </w:r>
      <w:r w:rsidR="000C67D3">
        <w:rPr>
          <w:rFonts w:hint="eastAsia"/>
        </w:rPr>
        <w:t>テーブル</w:t>
      </w:r>
      <w:r>
        <w:rPr>
          <w:rFonts w:hint="eastAsia"/>
        </w:rPr>
        <w:t>項目名</w:t>
      </w:r>
      <w:r w:rsidR="000C67D3">
        <w:rPr>
          <w:rFonts w:hint="eastAsia"/>
        </w:rPr>
        <w:t>とビュー項目名</w:t>
      </w:r>
      <w:r>
        <w:rPr>
          <w:rFonts w:hint="eastAsia"/>
        </w:rPr>
        <w:t>について</w:t>
      </w:r>
      <w:bookmarkEnd w:id="16"/>
    </w:p>
    <w:p w14:paraId="17759378" w14:textId="77777777" w:rsidR="00AE3A06" w:rsidRPr="000C67D3" w:rsidRDefault="00AE3A06">
      <w:pPr>
        <w:widowControl/>
        <w:jc w:val="left"/>
        <w:rPr>
          <w:rFonts w:ascii="Meiryo UI" w:eastAsia="Meiryo UI" w:hAnsi="Meiryo UI"/>
        </w:rPr>
      </w:pPr>
    </w:p>
    <w:p w14:paraId="14A71912" w14:textId="77777777" w:rsidR="00A630B6" w:rsidRDefault="00A630B6" w:rsidP="00A630B6">
      <w:pPr>
        <w:pStyle w:val="aa"/>
      </w:pPr>
      <w:r>
        <w:rPr>
          <w:rFonts w:hint="eastAsia"/>
        </w:rPr>
        <w:t>当該システムで扱う項目名は以下のとおり定義します。</w:t>
      </w:r>
    </w:p>
    <w:p w14:paraId="69797D09" w14:textId="77777777" w:rsidR="00A630B6" w:rsidRDefault="00A630B6" w:rsidP="00A630B6">
      <w:pPr>
        <w:pStyle w:val="aa"/>
      </w:pPr>
    </w:p>
    <w:p w14:paraId="74BEB6A1" w14:textId="77777777" w:rsidR="00A630B6" w:rsidRPr="00613FB1" w:rsidRDefault="00F34EA4" w:rsidP="00A630B6">
      <w:pPr>
        <w:pStyle w:val="aa"/>
        <w:rPr>
          <w:b/>
          <w:bCs/>
        </w:rPr>
      </w:pPr>
      <w:r>
        <w:rPr>
          <w:rFonts w:hint="eastAsia"/>
          <w:b/>
          <w:bCs/>
        </w:rPr>
        <w:t>項目</w:t>
      </w:r>
      <w:r w:rsidR="00A630B6">
        <w:rPr>
          <w:rFonts w:hint="eastAsia"/>
          <w:b/>
          <w:bCs/>
        </w:rPr>
        <w:t>名</w:t>
      </w:r>
    </w:p>
    <w:tbl>
      <w:tblPr>
        <w:tblStyle w:val="3-3"/>
        <w:tblW w:w="5000" w:type="pct"/>
        <w:tblLook w:val="04A0" w:firstRow="1" w:lastRow="0" w:firstColumn="1" w:lastColumn="0" w:noHBand="0" w:noVBand="1"/>
      </w:tblPr>
      <w:tblGrid>
        <w:gridCol w:w="3668"/>
        <w:gridCol w:w="3668"/>
        <w:gridCol w:w="3669"/>
        <w:gridCol w:w="3669"/>
      </w:tblGrid>
      <w:tr w:rsidR="00715EC4" w14:paraId="40E78FCF" w14:textId="77777777" w:rsidTr="00AF6D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50" w:type="pct"/>
          </w:tcPr>
          <w:p w14:paraId="53714210" w14:textId="77777777" w:rsidR="00715EC4" w:rsidRDefault="00715EC4" w:rsidP="00725B6F">
            <w:pPr>
              <w:pStyle w:val="aa"/>
            </w:pPr>
            <w:r>
              <w:rPr>
                <w:rFonts w:hint="eastAsia"/>
              </w:rPr>
              <w:t>名称</w:t>
            </w:r>
          </w:p>
        </w:tc>
        <w:tc>
          <w:tcPr>
            <w:tcW w:w="1250" w:type="pct"/>
          </w:tcPr>
          <w:p w14:paraId="3B003827" w14:textId="77777777" w:rsidR="00715EC4" w:rsidRDefault="00715EC4" w:rsidP="00725B6F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連結子</w:t>
            </w:r>
          </w:p>
        </w:tc>
        <w:tc>
          <w:tcPr>
            <w:tcW w:w="1250" w:type="pct"/>
          </w:tcPr>
          <w:p w14:paraId="12770FEE" w14:textId="77777777" w:rsidR="00715EC4" w:rsidRDefault="00715EC4" w:rsidP="00725B6F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シンボル</w:t>
            </w:r>
          </w:p>
        </w:tc>
        <w:tc>
          <w:tcPr>
            <w:tcW w:w="1250" w:type="pct"/>
          </w:tcPr>
          <w:p w14:paraId="7CAAD62E" w14:textId="77777777" w:rsidR="00715EC4" w:rsidRDefault="00DB232D" w:rsidP="00725B6F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  <w:r w:rsidR="00715EC4">
              <w:rPr>
                <w:rFonts w:hint="eastAsia"/>
              </w:rPr>
              <w:t>例</w:t>
            </w:r>
          </w:p>
        </w:tc>
      </w:tr>
      <w:tr w:rsidR="00715EC4" w14:paraId="16A0FA7F" w14:textId="77777777" w:rsidTr="00AF6D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0E84BDA9" w14:textId="77777777" w:rsidR="00715EC4" w:rsidRPr="00715EC4" w:rsidRDefault="00715EC4" w:rsidP="00725B6F">
            <w:pPr>
              <w:pStyle w:val="aa"/>
              <w:rPr>
                <w:b w:val="0"/>
                <w:bCs w:val="0"/>
              </w:rPr>
            </w:pPr>
            <w:r w:rsidRPr="00715EC4">
              <w:rPr>
                <w:rFonts w:hint="eastAsia"/>
                <w:b w:val="0"/>
                <w:bCs w:val="0"/>
              </w:rPr>
              <w:t>employee</w:t>
            </w:r>
          </w:p>
        </w:tc>
        <w:tc>
          <w:tcPr>
            <w:tcW w:w="1250" w:type="pct"/>
          </w:tcPr>
          <w:p w14:paraId="156CBE7C" w14:textId="77777777" w:rsidR="00715EC4" w:rsidRDefault="00715EC4" w:rsidP="00725B6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_</w:t>
            </w:r>
          </w:p>
        </w:tc>
        <w:tc>
          <w:tcPr>
            <w:tcW w:w="1250" w:type="pct"/>
          </w:tcPr>
          <w:p w14:paraId="07D45678" w14:textId="77777777" w:rsidR="00715EC4" w:rsidRDefault="00C804DF" w:rsidP="00725B6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cd</w:t>
            </w:r>
          </w:p>
        </w:tc>
        <w:tc>
          <w:tcPr>
            <w:tcW w:w="1250" w:type="pct"/>
          </w:tcPr>
          <w:p w14:paraId="7805EEA4" w14:textId="77777777" w:rsidR="00715EC4" w:rsidRDefault="00715EC4" w:rsidP="00725B6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mployee_</w:t>
            </w:r>
            <w:r w:rsidR="00C804DF">
              <w:rPr>
                <w:rFonts w:hint="eastAsia"/>
              </w:rPr>
              <w:t>cd</w:t>
            </w:r>
          </w:p>
        </w:tc>
      </w:tr>
    </w:tbl>
    <w:p w14:paraId="38B6A9C9" w14:textId="77777777" w:rsidR="00A630B6" w:rsidRDefault="00A630B6" w:rsidP="00A630B6">
      <w:pPr>
        <w:pStyle w:val="aa"/>
      </w:pPr>
      <w:r>
        <w:rPr>
          <w:rFonts w:hint="eastAsia"/>
        </w:rPr>
        <w:t>※ 名称と連結子のセットは繰り返し利用可能とします。例えばa</w:t>
      </w:r>
      <w:r w:rsidRPr="00D15813">
        <w:t>ffiliation</w:t>
      </w:r>
      <w:r>
        <w:rPr>
          <w:rFonts w:hint="eastAsia"/>
        </w:rPr>
        <w:t>_</w:t>
      </w:r>
      <w:r w:rsidRPr="00D15813">
        <w:t>organization</w:t>
      </w:r>
      <w:r>
        <w:t>_</w:t>
      </w:r>
      <w:r w:rsidR="00C804DF">
        <w:rPr>
          <w:rFonts w:hint="eastAsia"/>
        </w:rPr>
        <w:t>cd</w:t>
      </w:r>
      <w:r>
        <w:rPr>
          <w:rFonts w:hint="eastAsia"/>
        </w:rPr>
        <w:t>など。</w:t>
      </w:r>
    </w:p>
    <w:p w14:paraId="529C6114" w14:textId="77777777" w:rsidR="00A630B6" w:rsidRPr="007A4DFB" w:rsidRDefault="00A630B6" w:rsidP="00A630B6">
      <w:pPr>
        <w:widowControl/>
        <w:jc w:val="left"/>
        <w:rPr>
          <w:rFonts w:ascii="Meiryo UI" w:eastAsia="Meiryo UI" w:hAnsi="Meiryo UI"/>
        </w:rPr>
      </w:pPr>
    </w:p>
    <w:p w14:paraId="54452D08" w14:textId="77777777" w:rsidR="00A630B6" w:rsidRPr="00613FB1" w:rsidRDefault="00A630B6" w:rsidP="00A630B6">
      <w:pPr>
        <w:pStyle w:val="aa"/>
        <w:rPr>
          <w:b/>
          <w:bCs/>
        </w:rPr>
      </w:pPr>
      <w:r>
        <w:rPr>
          <w:rFonts w:hint="eastAsia"/>
          <w:b/>
          <w:bCs/>
        </w:rPr>
        <w:t>シンボル</w:t>
      </w:r>
    </w:p>
    <w:tbl>
      <w:tblPr>
        <w:tblStyle w:val="3-3"/>
        <w:tblW w:w="5000" w:type="pct"/>
        <w:tblLook w:val="04A0" w:firstRow="1" w:lastRow="0" w:firstColumn="1" w:lastColumn="0" w:noHBand="0" w:noVBand="1"/>
      </w:tblPr>
      <w:tblGrid>
        <w:gridCol w:w="1505"/>
        <w:gridCol w:w="1890"/>
        <w:gridCol w:w="2269"/>
        <w:gridCol w:w="9010"/>
      </w:tblGrid>
      <w:tr w:rsidR="00C221DC" w14:paraId="7769A342" w14:textId="77777777" w:rsidTr="00A957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13" w:type="pct"/>
          </w:tcPr>
          <w:p w14:paraId="7CDD73E7" w14:textId="77777777" w:rsidR="00C221DC" w:rsidRDefault="00C221DC" w:rsidP="00725B6F">
            <w:pPr>
              <w:pStyle w:val="aa"/>
            </w:pPr>
            <w:r>
              <w:rPr>
                <w:rFonts w:hint="eastAsia"/>
              </w:rPr>
              <w:t>シンボル</w:t>
            </w:r>
          </w:p>
        </w:tc>
        <w:tc>
          <w:tcPr>
            <w:tcW w:w="644" w:type="pct"/>
          </w:tcPr>
          <w:p w14:paraId="56B4699D" w14:textId="77777777" w:rsidR="00C221DC" w:rsidRDefault="00C221DC" w:rsidP="00725B6F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分類</w:t>
            </w:r>
          </w:p>
        </w:tc>
        <w:tc>
          <w:tcPr>
            <w:tcW w:w="773" w:type="pct"/>
          </w:tcPr>
          <w:p w14:paraId="6244A03F" w14:textId="77777777" w:rsidR="00C221DC" w:rsidRDefault="00C221DC" w:rsidP="00725B6F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データ型</w:t>
            </w:r>
          </w:p>
        </w:tc>
        <w:tc>
          <w:tcPr>
            <w:tcW w:w="3070" w:type="pct"/>
          </w:tcPr>
          <w:p w14:paraId="7DC48685" w14:textId="77777777" w:rsidR="00C221DC" w:rsidRDefault="00C221DC" w:rsidP="00725B6F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説明</w:t>
            </w:r>
          </w:p>
        </w:tc>
      </w:tr>
      <w:tr w:rsidR="00C221DC" w14:paraId="1E5A354A" w14:textId="77777777" w:rsidTr="00A957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" w:type="pct"/>
          </w:tcPr>
          <w:p w14:paraId="2AA9206D" w14:textId="77777777" w:rsidR="00C221DC" w:rsidRPr="00A55389" w:rsidRDefault="00C221DC" w:rsidP="00725B6F">
            <w:pPr>
              <w:pStyle w:val="aa"/>
            </w:pPr>
            <w:r w:rsidRPr="00A55389">
              <w:rPr>
                <w:rFonts w:hint="eastAsia"/>
              </w:rPr>
              <w:t>cd</w:t>
            </w:r>
          </w:p>
        </w:tc>
        <w:tc>
          <w:tcPr>
            <w:tcW w:w="644" w:type="pct"/>
          </w:tcPr>
          <w:p w14:paraId="354DBC68" w14:textId="77777777" w:rsidR="00C221DC" w:rsidRDefault="00C221DC" w:rsidP="00725B6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コード</w:t>
            </w:r>
          </w:p>
        </w:tc>
        <w:tc>
          <w:tcPr>
            <w:tcW w:w="773" w:type="pct"/>
          </w:tcPr>
          <w:p w14:paraId="0241AE36" w14:textId="77777777" w:rsidR="00C221DC" w:rsidRDefault="00D9498B" w:rsidP="00725B6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070" w:type="pct"/>
          </w:tcPr>
          <w:p w14:paraId="2CC50B96" w14:textId="77777777" w:rsidR="00C221DC" w:rsidRDefault="009D201B" w:rsidP="00725B6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固定長または可変長のコード</w:t>
            </w:r>
            <w:r w:rsidR="00D90AD5">
              <w:rPr>
                <w:rFonts w:hint="eastAsia"/>
              </w:rPr>
              <w:t>項目を表す</w:t>
            </w:r>
            <w:r w:rsidR="00E2568E">
              <w:rPr>
                <w:rFonts w:hint="eastAsia"/>
              </w:rPr>
              <w:t>。</w:t>
            </w:r>
          </w:p>
        </w:tc>
      </w:tr>
      <w:tr w:rsidR="00C221DC" w14:paraId="0FACBF3D" w14:textId="77777777" w:rsidTr="00A957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" w:type="pct"/>
          </w:tcPr>
          <w:p w14:paraId="05BB206B" w14:textId="77777777" w:rsidR="00C221DC" w:rsidRPr="00A55389" w:rsidRDefault="00C221DC" w:rsidP="00725B6F">
            <w:pPr>
              <w:pStyle w:val="aa"/>
            </w:pPr>
            <w:r w:rsidRPr="00A55389">
              <w:rPr>
                <w:rFonts w:hint="eastAsia"/>
              </w:rPr>
              <w:t>id</w:t>
            </w:r>
          </w:p>
        </w:tc>
        <w:tc>
          <w:tcPr>
            <w:tcW w:w="644" w:type="pct"/>
          </w:tcPr>
          <w:p w14:paraId="76D755C0" w14:textId="77777777" w:rsidR="00C221DC" w:rsidRDefault="00C221DC" w:rsidP="00725B6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ID</w:t>
            </w:r>
          </w:p>
        </w:tc>
        <w:tc>
          <w:tcPr>
            <w:tcW w:w="773" w:type="pct"/>
          </w:tcPr>
          <w:p w14:paraId="3E019F63" w14:textId="77777777" w:rsidR="00C221DC" w:rsidRDefault="00654D53" w:rsidP="00725B6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big </w:t>
            </w:r>
            <w:r w:rsidR="00D9498B">
              <w:rPr>
                <w:rFonts w:hint="eastAsia"/>
              </w:rPr>
              <w:t>i</w:t>
            </w:r>
            <w:r w:rsidR="00D9498B">
              <w:t>nteger</w:t>
            </w:r>
          </w:p>
        </w:tc>
        <w:tc>
          <w:tcPr>
            <w:tcW w:w="3070" w:type="pct"/>
          </w:tcPr>
          <w:p w14:paraId="5F4C5D86" w14:textId="77777777" w:rsidR="00C221DC" w:rsidRDefault="00A84736" w:rsidP="00725B6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サロゲートIDのような</w:t>
            </w:r>
            <w:r w:rsidR="00D90AD5">
              <w:rPr>
                <w:rFonts w:hint="eastAsia"/>
              </w:rPr>
              <w:t>数字のみのID項目を表す</w:t>
            </w:r>
            <w:r w:rsidR="00E2568E">
              <w:rPr>
                <w:rFonts w:hint="eastAsia"/>
              </w:rPr>
              <w:t>。</w:t>
            </w:r>
          </w:p>
        </w:tc>
      </w:tr>
      <w:tr w:rsidR="00FA00F0" w14:paraId="5992727F" w14:textId="77777777" w:rsidTr="00A957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" w:type="pct"/>
          </w:tcPr>
          <w:p w14:paraId="71314DAA" w14:textId="77777777" w:rsidR="00FA00F0" w:rsidRPr="00A55389" w:rsidRDefault="00FA00F0" w:rsidP="00FA00F0">
            <w:pPr>
              <w:pStyle w:val="aa"/>
            </w:pPr>
            <w:r w:rsidRPr="00A55389">
              <w:rPr>
                <w:rFonts w:hint="eastAsia"/>
              </w:rPr>
              <w:t>uuid</w:t>
            </w:r>
          </w:p>
        </w:tc>
        <w:tc>
          <w:tcPr>
            <w:tcW w:w="644" w:type="pct"/>
          </w:tcPr>
          <w:p w14:paraId="0B7D700B" w14:textId="77777777" w:rsidR="00FA00F0" w:rsidRDefault="00FA00F0" w:rsidP="00FA00F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UUID</w:t>
            </w:r>
          </w:p>
        </w:tc>
        <w:tc>
          <w:tcPr>
            <w:tcW w:w="773" w:type="pct"/>
          </w:tcPr>
          <w:p w14:paraId="663FFE15" w14:textId="77777777" w:rsidR="00FA00F0" w:rsidRDefault="00FA00F0" w:rsidP="00FA00F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070" w:type="pct"/>
          </w:tcPr>
          <w:p w14:paraId="40034C49" w14:textId="77777777" w:rsidR="00FA00F0" w:rsidRDefault="00FA00F0" w:rsidP="00FA00F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UUID項目を表す</w:t>
            </w:r>
            <w:r w:rsidR="00E2568E">
              <w:rPr>
                <w:rFonts w:hint="eastAsia"/>
              </w:rPr>
              <w:t>。</w:t>
            </w:r>
          </w:p>
        </w:tc>
      </w:tr>
      <w:tr w:rsidR="00FA00F0" w14:paraId="0C4E9F06" w14:textId="77777777" w:rsidTr="00A957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" w:type="pct"/>
          </w:tcPr>
          <w:p w14:paraId="623F5424" w14:textId="77777777" w:rsidR="00FA00F0" w:rsidRPr="00A55389" w:rsidRDefault="00FA00F0" w:rsidP="00FA00F0">
            <w:pPr>
              <w:pStyle w:val="aa"/>
            </w:pPr>
            <w:r w:rsidRPr="00A55389">
              <w:rPr>
                <w:rFonts w:hint="eastAsia"/>
              </w:rPr>
              <w:t>n</w:t>
            </w:r>
            <w:r w:rsidRPr="00A55389">
              <w:t>um</w:t>
            </w:r>
          </w:p>
        </w:tc>
        <w:tc>
          <w:tcPr>
            <w:tcW w:w="644" w:type="pct"/>
          </w:tcPr>
          <w:p w14:paraId="328BD966" w14:textId="77777777" w:rsidR="00FA00F0" w:rsidRDefault="00FA00F0" w:rsidP="00FA00F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773" w:type="pct"/>
          </w:tcPr>
          <w:p w14:paraId="3A1FDC3F" w14:textId="77777777" w:rsidR="00FA00F0" w:rsidRDefault="00FA00F0" w:rsidP="00FA00F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070" w:type="pct"/>
          </w:tcPr>
          <w:p w14:paraId="73512D95" w14:textId="77777777" w:rsidR="00FA00F0" w:rsidRDefault="00FA00F0" w:rsidP="00FA00F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「000001」のようなゼロ詰め等で使う数字ナンバー項目を表す</w:t>
            </w:r>
            <w:r w:rsidR="00E2568E">
              <w:rPr>
                <w:rFonts w:hint="eastAsia"/>
              </w:rPr>
              <w:t>。</w:t>
            </w:r>
          </w:p>
        </w:tc>
      </w:tr>
      <w:tr w:rsidR="00FA00F0" w14:paraId="69F6ED90" w14:textId="77777777" w:rsidTr="00A957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" w:type="pct"/>
          </w:tcPr>
          <w:p w14:paraId="3F376041" w14:textId="77777777" w:rsidR="00FA00F0" w:rsidRPr="00A55389" w:rsidRDefault="00FA00F0" w:rsidP="00FA00F0">
            <w:pPr>
              <w:pStyle w:val="aa"/>
            </w:pPr>
            <w:r w:rsidRPr="00A55389">
              <w:rPr>
                <w:rFonts w:hint="eastAsia"/>
              </w:rPr>
              <w:t>seq</w:t>
            </w:r>
          </w:p>
        </w:tc>
        <w:tc>
          <w:tcPr>
            <w:tcW w:w="644" w:type="pct"/>
          </w:tcPr>
          <w:p w14:paraId="4A74647F" w14:textId="77777777" w:rsidR="00FA00F0" w:rsidRDefault="00FA00F0" w:rsidP="00FA00F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シーケンス</w:t>
            </w:r>
          </w:p>
        </w:tc>
        <w:tc>
          <w:tcPr>
            <w:tcW w:w="773" w:type="pct"/>
          </w:tcPr>
          <w:p w14:paraId="6E402F88" w14:textId="77777777" w:rsidR="00FA00F0" w:rsidRDefault="00FA00F0" w:rsidP="00FA00F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big </w:t>
            </w:r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3070" w:type="pct"/>
          </w:tcPr>
          <w:p w14:paraId="2F6C549E" w14:textId="77777777" w:rsidR="00FA00F0" w:rsidRDefault="00FA00F0" w:rsidP="00FA00F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,2,3,</w:t>
            </w:r>
            <w:r>
              <w:rPr>
                <w:rFonts w:hint="eastAsia"/>
              </w:rPr>
              <w:t>・・・・nとインクリメントして利用する数値項目</w:t>
            </w:r>
            <w:r w:rsidR="00E2568E">
              <w:rPr>
                <w:rFonts w:hint="eastAsia"/>
              </w:rPr>
              <w:t>。</w:t>
            </w:r>
          </w:p>
        </w:tc>
      </w:tr>
      <w:tr w:rsidR="00FA00F0" w14:paraId="0598A99B" w14:textId="77777777" w:rsidTr="00A957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" w:type="pct"/>
          </w:tcPr>
          <w:p w14:paraId="4104A80C" w14:textId="77777777" w:rsidR="00FA00F0" w:rsidRPr="00A55389" w:rsidRDefault="00FA00F0" w:rsidP="00FA00F0">
            <w:pPr>
              <w:pStyle w:val="aa"/>
            </w:pPr>
            <w:r w:rsidRPr="00A55389">
              <w:rPr>
                <w:rFonts w:hint="eastAsia"/>
              </w:rPr>
              <w:t>n</w:t>
            </w:r>
            <w:r w:rsidRPr="00A55389">
              <w:t>ame</w:t>
            </w:r>
          </w:p>
        </w:tc>
        <w:tc>
          <w:tcPr>
            <w:tcW w:w="644" w:type="pct"/>
          </w:tcPr>
          <w:p w14:paraId="6AAF9C10" w14:textId="77777777" w:rsidR="00FA00F0" w:rsidRDefault="00FA00F0" w:rsidP="00FA00F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773" w:type="pct"/>
          </w:tcPr>
          <w:p w14:paraId="6E030B7E" w14:textId="77777777" w:rsidR="00FA00F0" w:rsidRDefault="00FA00F0" w:rsidP="00FA00F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070" w:type="pct"/>
          </w:tcPr>
          <w:p w14:paraId="05DCE061" w14:textId="77777777" w:rsidR="00FA00F0" w:rsidRDefault="00FA00F0" w:rsidP="00FA00F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名称項目を表す</w:t>
            </w:r>
            <w:r w:rsidR="00E2568E">
              <w:rPr>
                <w:rFonts w:hint="eastAsia"/>
              </w:rPr>
              <w:t>。</w:t>
            </w:r>
          </w:p>
        </w:tc>
      </w:tr>
      <w:tr w:rsidR="00CB4B04" w14:paraId="3ED26255" w14:textId="77777777" w:rsidTr="00A957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" w:type="pct"/>
          </w:tcPr>
          <w:p w14:paraId="4CAF53E8" w14:textId="77777777" w:rsidR="00CB4B04" w:rsidRPr="00A55389" w:rsidRDefault="00CB4B04" w:rsidP="00CB4B04">
            <w:pPr>
              <w:pStyle w:val="aa"/>
            </w:pPr>
            <w:r w:rsidRPr="00A55389">
              <w:rPr>
                <w:rFonts w:hint="eastAsia"/>
              </w:rPr>
              <w:t>title</w:t>
            </w:r>
          </w:p>
        </w:tc>
        <w:tc>
          <w:tcPr>
            <w:tcW w:w="644" w:type="pct"/>
          </w:tcPr>
          <w:p w14:paraId="7D32D8C0" w14:textId="77777777" w:rsidR="00CB4B04" w:rsidRDefault="00CB4B04" w:rsidP="00CB4B04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タイトル</w:t>
            </w:r>
          </w:p>
        </w:tc>
        <w:tc>
          <w:tcPr>
            <w:tcW w:w="773" w:type="pct"/>
          </w:tcPr>
          <w:p w14:paraId="22B2260D" w14:textId="77777777" w:rsidR="00CB4B04" w:rsidRDefault="00CB4B04" w:rsidP="00CB4B04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070" w:type="pct"/>
          </w:tcPr>
          <w:p w14:paraId="276A9492" w14:textId="77777777" w:rsidR="00CB4B04" w:rsidRDefault="00CB4B04" w:rsidP="00CB4B04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タイトル項目を表す</w:t>
            </w:r>
            <w:r w:rsidR="00E2568E">
              <w:rPr>
                <w:rFonts w:hint="eastAsia"/>
              </w:rPr>
              <w:t>。</w:t>
            </w:r>
          </w:p>
        </w:tc>
      </w:tr>
      <w:tr w:rsidR="005E09CC" w14:paraId="39251F6B" w14:textId="77777777" w:rsidTr="00A957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" w:type="pct"/>
          </w:tcPr>
          <w:p w14:paraId="281320AF" w14:textId="77777777" w:rsidR="005E09CC" w:rsidRPr="00A55389" w:rsidRDefault="005E09CC" w:rsidP="005E09CC">
            <w:pPr>
              <w:pStyle w:val="aa"/>
            </w:pPr>
            <w:r w:rsidRPr="00A55389">
              <w:rPr>
                <w:rFonts w:hint="eastAsia"/>
              </w:rPr>
              <w:t>r</w:t>
            </w:r>
            <w:r w:rsidRPr="00A55389">
              <w:t>emarks</w:t>
            </w:r>
          </w:p>
        </w:tc>
        <w:tc>
          <w:tcPr>
            <w:tcW w:w="644" w:type="pct"/>
          </w:tcPr>
          <w:p w14:paraId="00D9B032" w14:textId="77777777" w:rsidR="005E09CC" w:rsidRDefault="005E09CC" w:rsidP="005E09C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備考</w:t>
            </w:r>
          </w:p>
        </w:tc>
        <w:tc>
          <w:tcPr>
            <w:tcW w:w="773" w:type="pct"/>
          </w:tcPr>
          <w:p w14:paraId="3A4920BE" w14:textId="77777777" w:rsidR="005E09CC" w:rsidRDefault="005E09CC" w:rsidP="005E09C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070" w:type="pct"/>
          </w:tcPr>
          <w:p w14:paraId="2279E3CE" w14:textId="77777777" w:rsidR="005E09CC" w:rsidRDefault="005E09CC" w:rsidP="005E09C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備考項目を表す</w:t>
            </w:r>
            <w:r w:rsidR="00E2568E">
              <w:rPr>
                <w:rFonts w:hint="eastAsia"/>
              </w:rPr>
              <w:t>。</w:t>
            </w:r>
          </w:p>
        </w:tc>
      </w:tr>
      <w:tr w:rsidR="005E09CC" w14:paraId="09B36D79" w14:textId="77777777" w:rsidTr="00A957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" w:type="pct"/>
          </w:tcPr>
          <w:p w14:paraId="60330D95" w14:textId="77777777" w:rsidR="005E09CC" w:rsidRPr="00A55389" w:rsidRDefault="005E09CC" w:rsidP="005E09CC">
            <w:pPr>
              <w:pStyle w:val="aa"/>
            </w:pPr>
            <w:r w:rsidRPr="00A55389">
              <w:rPr>
                <w:rFonts w:hint="eastAsia"/>
              </w:rPr>
              <w:t>type</w:t>
            </w:r>
          </w:p>
        </w:tc>
        <w:tc>
          <w:tcPr>
            <w:tcW w:w="644" w:type="pct"/>
          </w:tcPr>
          <w:p w14:paraId="219CF26F" w14:textId="77777777" w:rsidR="005E09CC" w:rsidRDefault="005E09CC" w:rsidP="005E09C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種類</w:t>
            </w:r>
          </w:p>
        </w:tc>
        <w:tc>
          <w:tcPr>
            <w:tcW w:w="773" w:type="pct"/>
          </w:tcPr>
          <w:p w14:paraId="1D0D55FB" w14:textId="77777777" w:rsidR="005E09CC" w:rsidRDefault="005E09CC" w:rsidP="005E09C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070" w:type="pct"/>
          </w:tcPr>
          <w:p w14:paraId="23A846DE" w14:textId="77777777" w:rsidR="005E09CC" w:rsidRDefault="005E09CC" w:rsidP="005E09C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種別や種類項目を表す</w:t>
            </w:r>
            <w:r w:rsidR="00E2568E">
              <w:rPr>
                <w:rFonts w:hint="eastAsia"/>
              </w:rPr>
              <w:t>。</w:t>
            </w:r>
          </w:p>
        </w:tc>
      </w:tr>
      <w:tr w:rsidR="005E09CC" w14:paraId="585C5D33" w14:textId="77777777" w:rsidTr="00A957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" w:type="pct"/>
          </w:tcPr>
          <w:p w14:paraId="437B5E9F" w14:textId="77777777" w:rsidR="005E09CC" w:rsidRPr="00A55389" w:rsidRDefault="005E09CC" w:rsidP="005E09CC">
            <w:pPr>
              <w:pStyle w:val="aa"/>
            </w:pPr>
            <w:r w:rsidRPr="00A55389">
              <w:rPr>
                <w:rFonts w:hint="eastAsia"/>
              </w:rPr>
              <w:t>div</w:t>
            </w:r>
          </w:p>
        </w:tc>
        <w:tc>
          <w:tcPr>
            <w:tcW w:w="644" w:type="pct"/>
          </w:tcPr>
          <w:p w14:paraId="6EE9E548" w14:textId="77777777" w:rsidR="005E09CC" w:rsidRDefault="005E09CC" w:rsidP="005E09C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区分</w:t>
            </w:r>
          </w:p>
        </w:tc>
        <w:tc>
          <w:tcPr>
            <w:tcW w:w="773" w:type="pct"/>
          </w:tcPr>
          <w:p w14:paraId="1E0DEE19" w14:textId="77777777" w:rsidR="005E09CC" w:rsidRDefault="005E09CC" w:rsidP="005E09C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070" w:type="pct"/>
          </w:tcPr>
          <w:p w14:paraId="17740123" w14:textId="77777777" w:rsidR="005E09CC" w:rsidRDefault="005E09CC" w:rsidP="005E09C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区分項目を表す。例えば消費税における課税、非課税、免税、不課税など</w:t>
            </w:r>
            <w:r w:rsidR="00E2568E">
              <w:rPr>
                <w:rFonts w:hint="eastAsia"/>
              </w:rPr>
              <w:t>。</w:t>
            </w:r>
          </w:p>
        </w:tc>
      </w:tr>
      <w:tr w:rsidR="005E09CC" w14:paraId="1BFD00BF" w14:textId="77777777" w:rsidTr="00A957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" w:type="pct"/>
          </w:tcPr>
          <w:p w14:paraId="6A706449" w14:textId="77777777" w:rsidR="005E09CC" w:rsidRPr="00A55389" w:rsidRDefault="005E09CC" w:rsidP="005E09CC">
            <w:pPr>
              <w:pStyle w:val="aa"/>
            </w:pPr>
            <w:r w:rsidRPr="00A55389">
              <w:rPr>
                <w:rFonts w:hint="eastAsia"/>
              </w:rPr>
              <w:t>st</w:t>
            </w:r>
            <w:r w:rsidRPr="00A55389">
              <w:t>atus</w:t>
            </w:r>
          </w:p>
        </w:tc>
        <w:tc>
          <w:tcPr>
            <w:tcW w:w="644" w:type="pct"/>
          </w:tcPr>
          <w:p w14:paraId="74C440E6" w14:textId="77777777" w:rsidR="005E09CC" w:rsidRDefault="005E09CC" w:rsidP="005E09C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</w:t>
            </w:r>
          </w:p>
        </w:tc>
        <w:tc>
          <w:tcPr>
            <w:tcW w:w="773" w:type="pct"/>
          </w:tcPr>
          <w:p w14:paraId="27FAA57A" w14:textId="77777777" w:rsidR="005E09CC" w:rsidRDefault="005E09CC" w:rsidP="005E09C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3070" w:type="pct"/>
          </w:tcPr>
          <w:p w14:paraId="55AAFEC7" w14:textId="77777777" w:rsidR="005E09CC" w:rsidRDefault="005E09CC" w:rsidP="005E09C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状態項目を表す</w:t>
            </w:r>
            <w:r w:rsidR="00E2568E">
              <w:rPr>
                <w:rFonts w:hint="eastAsia"/>
              </w:rPr>
              <w:t>。</w:t>
            </w:r>
          </w:p>
        </w:tc>
      </w:tr>
      <w:tr w:rsidR="005E09CC" w14:paraId="635A0D3C" w14:textId="77777777" w:rsidTr="00A957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" w:type="pct"/>
          </w:tcPr>
          <w:p w14:paraId="54125ACE" w14:textId="77777777" w:rsidR="005E09CC" w:rsidRPr="00A55389" w:rsidRDefault="005E09CC" w:rsidP="005E09CC">
            <w:pPr>
              <w:pStyle w:val="aa"/>
            </w:pPr>
            <w:r w:rsidRPr="00A55389">
              <w:rPr>
                <w:rFonts w:hint="eastAsia"/>
              </w:rPr>
              <w:t>flg</w:t>
            </w:r>
          </w:p>
        </w:tc>
        <w:tc>
          <w:tcPr>
            <w:tcW w:w="644" w:type="pct"/>
          </w:tcPr>
          <w:p w14:paraId="5F326C3F" w14:textId="77777777" w:rsidR="005E09CC" w:rsidRDefault="005E09CC" w:rsidP="005E09C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フラグ</w:t>
            </w:r>
          </w:p>
        </w:tc>
        <w:tc>
          <w:tcPr>
            <w:tcW w:w="773" w:type="pct"/>
          </w:tcPr>
          <w:p w14:paraId="2C6F9DCE" w14:textId="77777777" w:rsidR="005E09CC" w:rsidRDefault="005E09CC" w:rsidP="005E09C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3070" w:type="pct"/>
          </w:tcPr>
          <w:p w14:paraId="5105B769" w14:textId="77777777" w:rsidR="005E09CC" w:rsidRDefault="005E09CC" w:rsidP="005E09C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0,1で状態を表現するフラグ項目を表す。例えばオン、オフや削除、非削除など</w:t>
            </w:r>
            <w:r w:rsidR="00E2568E">
              <w:rPr>
                <w:rFonts w:hint="eastAsia"/>
              </w:rPr>
              <w:t>。</w:t>
            </w:r>
          </w:p>
        </w:tc>
      </w:tr>
      <w:tr w:rsidR="005E09CC" w14:paraId="5F85ACFA" w14:textId="77777777" w:rsidTr="00A957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" w:type="pct"/>
          </w:tcPr>
          <w:p w14:paraId="10BAABB0" w14:textId="77777777" w:rsidR="005E09CC" w:rsidRPr="00A55389" w:rsidRDefault="00E34B5A" w:rsidP="005E09CC">
            <w:pPr>
              <w:pStyle w:val="aa"/>
            </w:pPr>
            <w:r>
              <w:lastRenderedPageBreak/>
              <w:t>d</w:t>
            </w:r>
            <w:r w:rsidR="007C7493">
              <w:t>atetime</w:t>
            </w:r>
          </w:p>
        </w:tc>
        <w:tc>
          <w:tcPr>
            <w:tcW w:w="644" w:type="pct"/>
          </w:tcPr>
          <w:p w14:paraId="64594033" w14:textId="77777777" w:rsidR="005E09CC" w:rsidRDefault="005E09CC" w:rsidP="005E09C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日時</w:t>
            </w:r>
          </w:p>
        </w:tc>
        <w:tc>
          <w:tcPr>
            <w:tcW w:w="773" w:type="pct"/>
          </w:tcPr>
          <w:p w14:paraId="4F00C662" w14:textId="77777777" w:rsidR="005E09CC" w:rsidRDefault="005E09CC" w:rsidP="005E09C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3070" w:type="pct"/>
          </w:tcPr>
          <w:p w14:paraId="6BC77FFB" w14:textId="77777777" w:rsidR="005E09CC" w:rsidRDefault="005E09CC" w:rsidP="005E09C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日時項目を表す (</w:t>
            </w:r>
            <w:r w:rsidR="001D4EE3">
              <w:rPr>
                <w:rFonts w:hint="eastAsia"/>
              </w:rPr>
              <w:t xml:space="preserve">yyyy-MM-dd </w:t>
            </w:r>
            <w:r w:rsidR="007E38D4">
              <w:rPr>
                <w:rFonts w:hint="eastAsia"/>
              </w:rPr>
              <w:t>HH</w:t>
            </w:r>
            <w:r w:rsidR="00E608D7">
              <w:rPr>
                <w:rFonts w:hint="eastAsia"/>
              </w:rPr>
              <w:t>:mm:ss</w:t>
            </w:r>
            <w:r>
              <w:rPr>
                <w:rFonts w:hint="eastAsia"/>
              </w:rPr>
              <w:t>)</w:t>
            </w:r>
          </w:p>
        </w:tc>
      </w:tr>
      <w:tr w:rsidR="005E09CC" w14:paraId="2C4EF3C3" w14:textId="77777777" w:rsidTr="00A957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" w:type="pct"/>
          </w:tcPr>
          <w:p w14:paraId="2649E922" w14:textId="77777777" w:rsidR="005E09CC" w:rsidRPr="00A55389" w:rsidRDefault="005E09CC" w:rsidP="005E09CC">
            <w:pPr>
              <w:pStyle w:val="aa"/>
            </w:pPr>
            <w:r w:rsidRPr="00A55389">
              <w:rPr>
                <w:rFonts w:hint="eastAsia"/>
              </w:rPr>
              <w:t>dt</w:t>
            </w:r>
          </w:p>
        </w:tc>
        <w:tc>
          <w:tcPr>
            <w:tcW w:w="644" w:type="pct"/>
          </w:tcPr>
          <w:p w14:paraId="7C818FEB" w14:textId="77777777" w:rsidR="005E09CC" w:rsidRDefault="005E09CC" w:rsidP="005E09C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日付</w:t>
            </w:r>
          </w:p>
        </w:tc>
        <w:tc>
          <w:tcPr>
            <w:tcW w:w="773" w:type="pct"/>
          </w:tcPr>
          <w:p w14:paraId="117B3105" w14:textId="77777777" w:rsidR="005E09CC" w:rsidRDefault="005E09CC" w:rsidP="005E09C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3070" w:type="pct"/>
          </w:tcPr>
          <w:p w14:paraId="3E145007" w14:textId="77777777" w:rsidR="005E09CC" w:rsidRDefault="005E09CC" w:rsidP="005E09C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日付項目を表す (</w:t>
            </w:r>
            <w:r w:rsidR="00444118">
              <w:rPr>
                <w:rFonts w:hint="eastAsia"/>
              </w:rPr>
              <w:t>yyyy-MM-dd</w:t>
            </w:r>
            <w:r>
              <w:rPr>
                <w:rFonts w:hint="eastAsia"/>
              </w:rPr>
              <w:t>)</w:t>
            </w:r>
          </w:p>
        </w:tc>
      </w:tr>
      <w:tr w:rsidR="005E09CC" w14:paraId="2E93B3CA" w14:textId="77777777" w:rsidTr="00A957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" w:type="pct"/>
          </w:tcPr>
          <w:p w14:paraId="6BEA43CC" w14:textId="77777777" w:rsidR="005E09CC" w:rsidRPr="00A55389" w:rsidRDefault="00F047E5" w:rsidP="005E09CC">
            <w:pPr>
              <w:pStyle w:val="aa"/>
            </w:pPr>
            <w:r>
              <w:rPr>
                <w:rFonts w:hint="eastAsia"/>
              </w:rPr>
              <w:t>t</w:t>
            </w:r>
            <w:r>
              <w:t>m</w:t>
            </w:r>
          </w:p>
        </w:tc>
        <w:tc>
          <w:tcPr>
            <w:tcW w:w="644" w:type="pct"/>
          </w:tcPr>
          <w:p w14:paraId="1537DFA6" w14:textId="77777777" w:rsidR="005E09CC" w:rsidRDefault="00F047E5" w:rsidP="005E09C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時間</w:t>
            </w:r>
          </w:p>
        </w:tc>
        <w:tc>
          <w:tcPr>
            <w:tcW w:w="773" w:type="pct"/>
          </w:tcPr>
          <w:p w14:paraId="1B8BA492" w14:textId="77777777" w:rsidR="005E09CC" w:rsidRDefault="00F047E5" w:rsidP="005E09C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ime</w:t>
            </w:r>
          </w:p>
        </w:tc>
        <w:tc>
          <w:tcPr>
            <w:tcW w:w="3070" w:type="pct"/>
          </w:tcPr>
          <w:p w14:paraId="57353088" w14:textId="77777777" w:rsidR="005E09CC" w:rsidRDefault="00F047E5" w:rsidP="005E09C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時間を表す(</w:t>
            </w:r>
            <w:r w:rsidR="00730930">
              <w:t>HH:mm:ss</w:t>
            </w:r>
            <w:r>
              <w:rPr>
                <w:rFonts w:hint="eastAsia"/>
              </w:rPr>
              <w:t>)</w:t>
            </w:r>
          </w:p>
        </w:tc>
      </w:tr>
      <w:tr w:rsidR="005E09CC" w14:paraId="7D75F78D" w14:textId="77777777" w:rsidTr="00A957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" w:type="pct"/>
          </w:tcPr>
          <w:p w14:paraId="736512D0" w14:textId="77777777" w:rsidR="005E09CC" w:rsidRPr="00730930" w:rsidRDefault="00730930" w:rsidP="005E09CC">
            <w:pPr>
              <w:pStyle w:val="aa"/>
            </w:pPr>
            <w:r>
              <w:t>ts</w:t>
            </w:r>
          </w:p>
        </w:tc>
        <w:tc>
          <w:tcPr>
            <w:tcW w:w="644" w:type="pct"/>
          </w:tcPr>
          <w:p w14:paraId="078FABE1" w14:textId="77777777" w:rsidR="005E09CC" w:rsidRDefault="00730930" w:rsidP="005E09C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日時</w:t>
            </w:r>
          </w:p>
        </w:tc>
        <w:tc>
          <w:tcPr>
            <w:tcW w:w="773" w:type="pct"/>
          </w:tcPr>
          <w:p w14:paraId="2DC18306" w14:textId="77777777" w:rsidR="005E09CC" w:rsidRDefault="00730930" w:rsidP="005E09C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imestamp</w:t>
            </w:r>
          </w:p>
        </w:tc>
        <w:tc>
          <w:tcPr>
            <w:tcW w:w="3070" w:type="pct"/>
          </w:tcPr>
          <w:p w14:paraId="73CC3E11" w14:textId="77777777" w:rsidR="005E09CC" w:rsidRDefault="00A15146" w:rsidP="005E09C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日時項目を表す (yyyy-MM-dd HH:mm:ss)</w:t>
            </w:r>
          </w:p>
        </w:tc>
      </w:tr>
      <w:tr w:rsidR="005E09CC" w14:paraId="2303CBE0" w14:textId="77777777" w:rsidTr="00A957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" w:type="pct"/>
          </w:tcPr>
          <w:p w14:paraId="31A6D349" w14:textId="77777777" w:rsidR="005E09CC" w:rsidRDefault="005E09CC" w:rsidP="005E09CC">
            <w:pPr>
              <w:pStyle w:val="aa"/>
              <w:rPr>
                <w:b w:val="0"/>
                <w:bCs w:val="0"/>
              </w:rPr>
            </w:pPr>
          </w:p>
        </w:tc>
        <w:tc>
          <w:tcPr>
            <w:tcW w:w="644" w:type="pct"/>
          </w:tcPr>
          <w:p w14:paraId="6804631F" w14:textId="77777777" w:rsidR="005E09CC" w:rsidRDefault="005E09CC" w:rsidP="005E09C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3" w:type="pct"/>
          </w:tcPr>
          <w:p w14:paraId="0B5B80AB" w14:textId="77777777" w:rsidR="005E09CC" w:rsidRDefault="005E09CC" w:rsidP="005E09C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70" w:type="pct"/>
          </w:tcPr>
          <w:p w14:paraId="5063E2E2" w14:textId="77777777" w:rsidR="005E09CC" w:rsidRDefault="005E09CC" w:rsidP="005E09C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57069" w14:paraId="108521B3" w14:textId="77777777" w:rsidTr="00A957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" w:type="pct"/>
          </w:tcPr>
          <w:p w14:paraId="63B106B2" w14:textId="77777777" w:rsidR="00257069" w:rsidRDefault="00257069" w:rsidP="005E09CC">
            <w:pPr>
              <w:pStyle w:val="aa"/>
              <w:rPr>
                <w:b w:val="0"/>
                <w:bCs w:val="0"/>
              </w:rPr>
            </w:pPr>
          </w:p>
        </w:tc>
        <w:tc>
          <w:tcPr>
            <w:tcW w:w="644" w:type="pct"/>
          </w:tcPr>
          <w:p w14:paraId="195ACEF5" w14:textId="77777777" w:rsidR="00257069" w:rsidRDefault="00257069" w:rsidP="005E09C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3" w:type="pct"/>
          </w:tcPr>
          <w:p w14:paraId="4BC23CE2" w14:textId="77777777" w:rsidR="00257069" w:rsidRDefault="00257069" w:rsidP="005E09C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70" w:type="pct"/>
          </w:tcPr>
          <w:p w14:paraId="75A6868F" w14:textId="77777777" w:rsidR="00257069" w:rsidRDefault="00257069" w:rsidP="005E09C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57069" w14:paraId="66F5D78E" w14:textId="77777777" w:rsidTr="00A957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" w:type="pct"/>
          </w:tcPr>
          <w:p w14:paraId="5E6A8C58" w14:textId="77777777" w:rsidR="00257069" w:rsidRDefault="00257069" w:rsidP="005E09CC">
            <w:pPr>
              <w:pStyle w:val="aa"/>
              <w:rPr>
                <w:b w:val="0"/>
                <w:bCs w:val="0"/>
              </w:rPr>
            </w:pPr>
          </w:p>
        </w:tc>
        <w:tc>
          <w:tcPr>
            <w:tcW w:w="644" w:type="pct"/>
          </w:tcPr>
          <w:p w14:paraId="3896EE47" w14:textId="77777777" w:rsidR="00257069" w:rsidRDefault="00257069" w:rsidP="005E09C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3" w:type="pct"/>
          </w:tcPr>
          <w:p w14:paraId="113FD943" w14:textId="77777777" w:rsidR="00257069" w:rsidRDefault="00257069" w:rsidP="005E09C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70" w:type="pct"/>
          </w:tcPr>
          <w:p w14:paraId="597E8D0B" w14:textId="77777777" w:rsidR="00257069" w:rsidRDefault="00257069" w:rsidP="005E09C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57069" w14:paraId="0FF84A03" w14:textId="77777777" w:rsidTr="00A957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" w:type="pct"/>
          </w:tcPr>
          <w:p w14:paraId="005B4665" w14:textId="77777777" w:rsidR="00257069" w:rsidRDefault="00257069" w:rsidP="005E09CC">
            <w:pPr>
              <w:pStyle w:val="aa"/>
              <w:rPr>
                <w:b w:val="0"/>
                <w:bCs w:val="0"/>
              </w:rPr>
            </w:pPr>
          </w:p>
        </w:tc>
        <w:tc>
          <w:tcPr>
            <w:tcW w:w="644" w:type="pct"/>
          </w:tcPr>
          <w:p w14:paraId="48A84212" w14:textId="77777777" w:rsidR="00257069" w:rsidRDefault="00257069" w:rsidP="005E09C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3" w:type="pct"/>
          </w:tcPr>
          <w:p w14:paraId="79FB7AEA" w14:textId="77777777" w:rsidR="00257069" w:rsidRDefault="00257069" w:rsidP="005E09C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70" w:type="pct"/>
          </w:tcPr>
          <w:p w14:paraId="3FA74B15" w14:textId="77777777" w:rsidR="00257069" w:rsidRDefault="00257069" w:rsidP="005E09C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57069" w14:paraId="6F27E96E" w14:textId="77777777" w:rsidTr="00A957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" w:type="pct"/>
          </w:tcPr>
          <w:p w14:paraId="433BFF59" w14:textId="77777777" w:rsidR="00257069" w:rsidRDefault="00257069" w:rsidP="005E09CC">
            <w:pPr>
              <w:pStyle w:val="aa"/>
              <w:rPr>
                <w:b w:val="0"/>
                <w:bCs w:val="0"/>
              </w:rPr>
            </w:pPr>
          </w:p>
        </w:tc>
        <w:tc>
          <w:tcPr>
            <w:tcW w:w="644" w:type="pct"/>
          </w:tcPr>
          <w:p w14:paraId="6FBFE441" w14:textId="77777777" w:rsidR="00257069" w:rsidRDefault="00257069" w:rsidP="005E09C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3" w:type="pct"/>
          </w:tcPr>
          <w:p w14:paraId="2FA4732C" w14:textId="77777777" w:rsidR="00257069" w:rsidRDefault="00257069" w:rsidP="005E09C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70" w:type="pct"/>
          </w:tcPr>
          <w:p w14:paraId="52E325A4" w14:textId="77777777" w:rsidR="00257069" w:rsidRDefault="00257069" w:rsidP="005E09C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57069" w14:paraId="7A5A2D82" w14:textId="77777777" w:rsidTr="00A957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" w:type="pct"/>
          </w:tcPr>
          <w:p w14:paraId="69330D88" w14:textId="77777777" w:rsidR="00257069" w:rsidRDefault="00257069" w:rsidP="005E09CC">
            <w:pPr>
              <w:pStyle w:val="aa"/>
              <w:rPr>
                <w:b w:val="0"/>
                <w:bCs w:val="0"/>
              </w:rPr>
            </w:pPr>
          </w:p>
        </w:tc>
        <w:tc>
          <w:tcPr>
            <w:tcW w:w="644" w:type="pct"/>
          </w:tcPr>
          <w:p w14:paraId="669AFBE3" w14:textId="77777777" w:rsidR="00257069" w:rsidRDefault="00257069" w:rsidP="005E09C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3" w:type="pct"/>
          </w:tcPr>
          <w:p w14:paraId="62BE195E" w14:textId="77777777" w:rsidR="00257069" w:rsidRDefault="00257069" w:rsidP="005E09C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70" w:type="pct"/>
          </w:tcPr>
          <w:p w14:paraId="31E00630" w14:textId="77777777" w:rsidR="00257069" w:rsidRDefault="00257069" w:rsidP="005E09C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57069" w14:paraId="6510DCFB" w14:textId="77777777" w:rsidTr="00A957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" w:type="pct"/>
          </w:tcPr>
          <w:p w14:paraId="7090DEC4" w14:textId="77777777" w:rsidR="00257069" w:rsidRDefault="00257069" w:rsidP="005E09CC">
            <w:pPr>
              <w:pStyle w:val="aa"/>
              <w:rPr>
                <w:b w:val="0"/>
                <w:bCs w:val="0"/>
              </w:rPr>
            </w:pPr>
          </w:p>
        </w:tc>
        <w:tc>
          <w:tcPr>
            <w:tcW w:w="644" w:type="pct"/>
          </w:tcPr>
          <w:p w14:paraId="00BEFFDD" w14:textId="77777777" w:rsidR="00257069" w:rsidRDefault="00257069" w:rsidP="005E09C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3" w:type="pct"/>
          </w:tcPr>
          <w:p w14:paraId="3A6A8219" w14:textId="77777777" w:rsidR="00257069" w:rsidRDefault="00257069" w:rsidP="005E09C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70" w:type="pct"/>
          </w:tcPr>
          <w:p w14:paraId="230DD77F" w14:textId="77777777" w:rsidR="00257069" w:rsidRDefault="00257069" w:rsidP="005E09C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57069" w14:paraId="113B0746" w14:textId="77777777" w:rsidTr="00A957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" w:type="pct"/>
          </w:tcPr>
          <w:p w14:paraId="52FA6BB7" w14:textId="77777777" w:rsidR="00257069" w:rsidRDefault="00257069" w:rsidP="005E09CC">
            <w:pPr>
              <w:pStyle w:val="aa"/>
              <w:rPr>
                <w:b w:val="0"/>
                <w:bCs w:val="0"/>
              </w:rPr>
            </w:pPr>
          </w:p>
        </w:tc>
        <w:tc>
          <w:tcPr>
            <w:tcW w:w="644" w:type="pct"/>
          </w:tcPr>
          <w:p w14:paraId="6C031FD9" w14:textId="77777777" w:rsidR="00257069" w:rsidRDefault="00257069" w:rsidP="005E09C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3" w:type="pct"/>
          </w:tcPr>
          <w:p w14:paraId="4EE9B5E7" w14:textId="77777777" w:rsidR="00257069" w:rsidRDefault="00257069" w:rsidP="005E09C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70" w:type="pct"/>
          </w:tcPr>
          <w:p w14:paraId="76F4324F" w14:textId="77777777" w:rsidR="00257069" w:rsidRDefault="00257069" w:rsidP="005E09C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57069" w14:paraId="739BA5E8" w14:textId="77777777" w:rsidTr="00A957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" w:type="pct"/>
          </w:tcPr>
          <w:p w14:paraId="2092C499" w14:textId="77777777" w:rsidR="00257069" w:rsidRDefault="00257069" w:rsidP="005E09CC">
            <w:pPr>
              <w:pStyle w:val="aa"/>
              <w:rPr>
                <w:b w:val="0"/>
                <w:bCs w:val="0"/>
              </w:rPr>
            </w:pPr>
          </w:p>
        </w:tc>
        <w:tc>
          <w:tcPr>
            <w:tcW w:w="644" w:type="pct"/>
          </w:tcPr>
          <w:p w14:paraId="398CF5F4" w14:textId="77777777" w:rsidR="00257069" w:rsidRDefault="00257069" w:rsidP="005E09C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3" w:type="pct"/>
          </w:tcPr>
          <w:p w14:paraId="6FC45958" w14:textId="77777777" w:rsidR="00257069" w:rsidRDefault="00257069" w:rsidP="005E09C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70" w:type="pct"/>
          </w:tcPr>
          <w:p w14:paraId="5AA47EA7" w14:textId="77777777" w:rsidR="00257069" w:rsidRDefault="00257069" w:rsidP="005E09C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57069" w14:paraId="247F1C96" w14:textId="77777777" w:rsidTr="00A957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" w:type="pct"/>
          </w:tcPr>
          <w:p w14:paraId="35389BEF" w14:textId="77777777" w:rsidR="00257069" w:rsidRDefault="00257069" w:rsidP="005E09CC">
            <w:pPr>
              <w:pStyle w:val="aa"/>
              <w:rPr>
                <w:b w:val="0"/>
                <w:bCs w:val="0"/>
              </w:rPr>
            </w:pPr>
          </w:p>
        </w:tc>
        <w:tc>
          <w:tcPr>
            <w:tcW w:w="644" w:type="pct"/>
          </w:tcPr>
          <w:p w14:paraId="57C2F3F8" w14:textId="77777777" w:rsidR="00257069" w:rsidRDefault="00257069" w:rsidP="005E09C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3" w:type="pct"/>
          </w:tcPr>
          <w:p w14:paraId="6D164A42" w14:textId="77777777" w:rsidR="00257069" w:rsidRDefault="00257069" w:rsidP="005E09C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70" w:type="pct"/>
          </w:tcPr>
          <w:p w14:paraId="0B2BA5AA" w14:textId="77777777" w:rsidR="00257069" w:rsidRDefault="00257069" w:rsidP="005E09C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57069" w14:paraId="113D429D" w14:textId="77777777" w:rsidTr="00A957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" w:type="pct"/>
          </w:tcPr>
          <w:p w14:paraId="3B787851" w14:textId="77777777" w:rsidR="00257069" w:rsidRDefault="00257069" w:rsidP="005E09CC">
            <w:pPr>
              <w:pStyle w:val="aa"/>
              <w:rPr>
                <w:b w:val="0"/>
                <w:bCs w:val="0"/>
              </w:rPr>
            </w:pPr>
          </w:p>
        </w:tc>
        <w:tc>
          <w:tcPr>
            <w:tcW w:w="644" w:type="pct"/>
          </w:tcPr>
          <w:p w14:paraId="17AC7C64" w14:textId="77777777" w:rsidR="00257069" w:rsidRDefault="00257069" w:rsidP="005E09C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3" w:type="pct"/>
          </w:tcPr>
          <w:p w14:paraId="4F2CCE50" w14:textId="77777777" w:rsidR="00257069" w:rsidRDefault="00257069" w:rsidP="005E09C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70" w:type="pct"/>
          </w:tcPr>
          <w:p w14:paraId="04F39F91" w14:textId="77777777" w:rsidR="00257069" w:rsidRDefault="00257069" w:rsidP="005E09C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57069" w14:paraId="543CD317" w14:textId="77777777" w:rsidTr="00A957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" w:type="pct"/>
          </w:tcPr>
          <w:p w14:paraId="763138B4" w14:textId="77777777" w:rsidR="00257069" w:rsidRDefault="00257069" w:rsidP="005E09CC">
            <w:pPr>
              <w:pStyle w:val="aa"/>
              <w:rPr>
                <w:b w:val="0"/>
                <w:bCs w:val="0"/>
              </w:rPr>
            </w:pPr>
          </w:p>
        </w:tc>
        <w:tc>
          <w:tcPr>
            <w:tcW w:w="644" w:type="pct"/>
          </w:tcPr>
          <w:p w14:paraId="59595005" w14:textId="77777777" w:rsidR="00257069" w:rsidRDefault="00257069" w:rsidP="005E09C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3" w:type="pct"/>
          </w:tcPr>
          <w:p w14:paraId="525FA8C1" w14:textId="77777777" w:rsidR="00257069" w:rsidRDefault="00257069" w:rsidP="005E09C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70" w:type="pct"/>
          </w:tcPr>
          <w:p w14:paraId="3AD9E541" w14:textId="77777777" w:rsidR="00257069" w:rsidRDefault="00257069" w:rsidP="005E09C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C7B0973" w14:textId="77777777" w:rsidR="009D24DC" w:rsidRDefault="009D24DC">
      <w:pPr>
        <w:widowControl/>
        <w:jc w:val="left"/>
        <w:rPr>
          <w:rFonts w:ascii="Meiryo UI" w:eastAsia="Meiryo UI" w:hAnsi="Meiryo UI"/>
        </w:rPr>
      </w:pPr>
    </w:p>
    <w:p w14:paraId="5726506D" w14:textId="77777777" w:rsidR="003D3B35" w:rsidRPr="009D24DC" w:rsidRDefault="003D3B35">
      <w:pPr>
        <w:widowControl/>
        <w:jc w:val="left"/>
        <w:rPr>
          <w:rFonts w:ascii="Meiryo UI" w:eastAsia="Meiryo UI" w:hAnsi="Meiryo UI"/>
        </w:rPr>
      </w:pPr>
    </w:p>
    <w:p w14:paraId="73E842A8" w14:textId="77777777" w:rsidR="006F6ED9" w:rsidRDefault="006F6ED9" w:rsidP="006F6ED9">
      <w:pPr>
        <w:pStyle w:val="1"/>
      </w:pPr>
      <w:bookmarkStart w:id="17" w:name="_Toc71254305"/>
      <w:r>
        <w:rPr>
          <w:rFonts w:hint="eastAsia"/>
        </w:rPr>
        <w:lastRenderedPageBreak/>
        <w:t>画面仕様書における項目名について</w:t>
      </w:r>
      <w:bookmarkEnd w:id="17"/>
    </w:p>
    <w:p w14:paraId="305217CD" w14:textId="77777777" w:rsidR="006F6ED9" w:rsidRPr="000C67D3" w:rsidRDefault="006F6ED9" w:rsidP="006F6ED9">
      <w:pPr>
        <w:widowControl/>
        <w:jc w:val="left"/>
        <w:rPr>
          <w:rFonts w:ascii="Meiryo UI" w:eastAsia="Meiryo UI" w:hAnsi="Meiryo UI"/>
        </w:rPr>
      </w:pPr>
    </w:p>
    <w:p w14:paraId="5867D52F" w14:textId="77777777" w:rsidR="00DC6878" w:rsidRDefault="006F6ED9" w:rsidP="006F6ED9">
      <w:pPr>
        <w:pStyle w:val="aa"/>
      </w:pPr>
      <w:r>
        <w:rPr>
          <w:rFonts w:hint="eastAsia"/>
        </w:rPr>
        <w:t>画面仕様書における項目名</w:t>
      </w:r>
      <w:r w:rsidR="00DC6878">
        <w:rPr>
          <w:rFonts w:hint="eastAsia"/>
        </w:rPr>
        <w:t>について記述例を定義します。</w:t>
      </w:r>
    </w:p>
    <w:p w14:paraId="226A5161" w14:textId="77777777" w:rsidR="005A7648" w:rsidRDefault="006F6ED9" w:rsidP="006F6ED9">
      <w:pPr>
        <w:pStyle w:val="aa"/>
      </w:pPr>
      <w:r>
        <w:rPr>
          <w:rFonts w:hint="eastAsia"/>
        </w:rPr>
        <w:t>基本的に</w:t>
      </w:r>
      <w:r w:rsidR="00DC6878">
        <w:rPr>
          <w:rFonts w:hint="eastAsia"/>
        </w:rPr>
        <w:t>画面の</w:t>
      </w:r>
      <w:r w:rsidR="00DA345E">
        <w:rPr>
          <w:rFonts w:hint="eastAsia"/>
        </w:rPr>
        <w:t>各要素にわけて記述しますが、チェックボックスやラジオボタンのように複数の選択肢</w:t>
      </w:r>
      <w:r w:rsidR="00056B6C">
        <w:rPr>
          <w:rFonts w:hint="eastAsia"/>
        </w:rPr>
        <w:t>から値を選ぶ入力については、</w:t>
      </w:r>
      <w:r w:rsidR="00114CE2">
        <w:rPr>
          <w:rFonts w:hint="eastAsia"/>
        </w:rPr>
        <w:t>グループ単位で一つの項目として記述します。</w:t>
      </w:r>
    </w:p>
    <w:p w14:paraId="63C0BFE4" w14:textId="77777777" w:rsidR="002D4E8A" w:rsidRDefault="002D4E8A" w:rsidP="006F6ED9">
      <w:pPr>
        <w:pStyle w:val="aa"/>
      </w:pPr>
      <w:r>
        <w:rPr>
          <w:rFonts w:hint="eastAsia"/>
        </w:rPr>
        <w:t>内訳の選択肢については画面</w:t>
      </w:r>
      <w:r w:rsidR="00081BDA">
        <w:rPr>
          <w:rFonts w:hint="eastAsia"/>
        </w:rPr>
        <w:t>項目定義</w:t>
      </w:r>
      <w:r>
        <w:rPr>
          <w:rFonts w:hint="eastAsia"/>
        </w:rPr>
        <w:t>の備考あるいは編集仕様</w:t>
      </w:r>
      <w:r w:rsidR="00081BDA">
        <w:rPr>
          <w:rFonts w:hint="eastAsia"/>
        </w:rPr>
        <w:t>に記載します。</w:t>
      </w:r>
    </w:p>
    <w:p w14:paraId="748E7CDE" w14:textId="77777777" w:rsidR="0059680C" w:rsidRPr="00081BDA" w:rsidRDefault="0059680C" w:rsidP="006F6ED9">
      <w:pPr>
        <w:pStyle w:val="aa"/>
      </w:pPr>
    </w:p>
    <w:p w14:paraId="19595832" w14:textId="77777777" w:rsidR="00646F2A" w:rsidRDefault="008F14E3" w:rsidP="006F6ED9">
      <w:pPr>
        <w:pStyle w:val="aa"/>
      </w:pPr>
      <w:r>
        <w:rPr>
          <w:rFonts w:hint="eastAsia"/>
        </w:rPr>
        <w:t>【</w:t>
      </w:r>
      <w:r w:rsidR="00646F2A">
        <w:rPr>
          <w:rFonts w:hint="eastAsia"/>
        </w:rPr>
        <w:t>テキスト</w:t>
      </w:r>
      <w:r w:rsidR="00B06CE5">
        <w:rPr>
          <w:rFonts w:hint="eastAsia"/>
        </w:rPr>
        <w:t>入力</w:t>
      </w:r>
      <w:r w:rsidR="00F53126">
        <w:rPr>
          <w:rFonts w:hint="eastAsia"/>
        </w:rPr>
        <w:t>例</w:t>
      </w:r>
      <w:r>
        <w:rPr>
          <w:rFonts w:hint="eastAsia"/>
        </w:rPr>
        <w:t>】</w:t>
      </w:r>
    </w:p>
    <w:p w14:paraId="13994045" w14:textId="77777777" w:rsidR="007A5E22" w:rsidRDefault="004167BB">
      <w:pPr>
        <w:widowControl/>
        <w:jc w:val="left"/>
        <w:rPr>
          <w:rFonts w:ascii="Meiryo UI" w:eastAsia="Meiryo UI" w:hAnsi="Meiryo UI"/>
        </w:rPr>
      </w:pPr>
      <w:r>
        <w:rPr>
          <w:rFonts w:ascii="Meiryo UI" w:eastAsia="Meiryo UI" w:hAnsi="Meiryo UI" w:hint="eastAsia"/>
          <w:noProof/>
        </w:rPr>
        <w:drawing>
          <wp:inline distT="0" distB="0" distL="0" distR="0" wp14:anchorId="5E980750" wp14:editId="48EFC158">
            <wp:extent cx="1916430" cy="297180"/>
            <wp:effectExtent l="0" t="0" r="7620" b="762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43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4-3"/>
        <w:tblW w:w="14683" w:type="dxa"/>
        <w:tblLayout w:type="fixed"/>
        <w:tblLook w:val="04A0" w:firstRow="1" w:lastRow="0" w:firstColumn="1" w:lastColumn="0" w:noHBand="0" w:noVBand="1"/>
      </w:tblPr>
      <w:tblGrid>
        <w:gridCol w:w="509"/>
        <w:gridCol w:w="3289"/>
        <w:gridCol w:w="1134"/>
        <w:gridCol w:w="1701"/>
        <w:gridCol w:w="567"/>
        <w:gridCol w:w="567"/>
        <w:gridCol w:w="1134"/>
        <w:gridCol w:w="1701"/>
        <w:gridCol w:w="680"/>
        <w:gridCol w:w="680"/>
        <w:gridCol w:w="2721"/>
      </w:tblGrid>
      <w:tr w:rsidR="006945CF" w:rsidRPr="00F76721" w14:paraId="7E6A8873" w14:textId="77777777" w:rsidTr="000658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14:paraId="79436331" w14:textId="77777777" w:rsidR="006945CF" w:rsidRPr="00F76721" w:rsidRDefault="006945CF" w:rsidP="00725B6F">
            <w:pPr>
              <w:pStyle w:val="aa"/>
              <w:rPr>
                <w:sz w:val="12"/>
                <w:szCs w:val="12"/>
              </w:rPr>
            </w:pPr>
            <w:r w:rsidRPr="00F76721">
              <w:rPr>
                <w:rFonts w:hint="eastAsia"/>
                <w:sz w:val="12"/>
                <w:szCs w:val="12"/>
              </w:rPr>
              <w:t>No.</w:t>
            </w:r>
          </w:p>
        </w:tc>
        <w:tc>
          <w:tcPr>
            <w:tcW w:w="3289" w:type="dxa"/>
          </w:tcPr>
          <w:p w14:paraId="29413D9F" w14:textId="77777777" w:rsidR="006945CF" w:rsidRPr="00F76721" w:rsidRDefault="006945CF" w:rsidP="00725B6F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項目名</w:t>
            </w:r>
          </w:p>
        </w:tc>
        <w:tc>
          <w:tcPr>
            <w:tcW w:w="1134" w:type="dxa"/>
          </w:tcPr>
          <w:p w14:paraId="46E5C91D" w14:textId="77777777" w:rsidR="006945CF" w:rsidRPr="00F76721" w:rsidRDefault="006945CF" w:rsidP="00725B6F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F76721">
              <w:rPr>
                <w:rFonts w:hint="eastAsia"/>
                <w:sz w:val="12"/>
                <w:szCs w:val="12"/>
              </w:rPr>
              <w:t>項目種別</w:t>
            </w:r>
          </w:p>
        </w:tc>
        <w:tc>
          <w:tcPr>
            <w:tcW w:w="1701" w:type="dxa"/>
          </w:tcPr>
          <w:p w14:paraId="78613AE5" w14:textId="77777777" w:rsidR="006945CF" w:rsidRPr="00F76721" w:rsidRDefault="006945CF" w:rsidP="00725B6F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2"/>
                <w:szCs w:val="12"/>
              </w:rPr>
            </w:pPr>
            <w:r w:rsidRPr="00F76721">
              <w:rPr>
                <w:rFonts w:hint="eastAsia"/>
                <w:sz w:val="12"/>
                <w:szCs w:val="12"/>
              </w:rPr>
              <w:t>項目ラベルID</w:t>
            </w:r>
          </w:p>
        </w:tc>
        <w:tc>
          <w:tcPr>
            <w:tcW w:w="567" w:type="dxa"/>
          </w:tcPr>
          <w:p w14:paraId="451D4978" w14:textId="77777777" w:rsidR="006945CF" w:rsidRPr="00F76721" w:rsidRDefault="006945CF" w:rsidP="00725B6F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F76721">
              <w:rPr>
                <w:rFonts w:hint="eastAsia"/>
                <w:sz w:val="12"/>
                <w:szCs w:val="12"/>
              </w:rPr>
              <w:t>タブ順</w:t>
            </w:r>
          </w:p>
        </w:tc>
        <w:tc>
          <w:tcPr>
            <w:tcW w:w="567" w:type="dxa"/>
          </w:tcPr>
          <w:p w14:paraId="0F985830" w14:textId="77777777" w:rsidR="006945CF" w:rsidRPr="00F76721" w:rsidRDefault="006945CF" w:rsidP="00725B6F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F76721">
              <w:rPr>
                <w:rFonts w:hint="eastAsia"/>
                <w:sz w:val="12"/>
                <w:szCs w:val="12"/>
              </w:rPr>
              <w:t>I/O</w:t>
            </w:r>
          </w:p>
        </w:tc>
        <w:tc>
          <w:tcPr>
            <w:tcW w:w="1134" w:type="dxa"/>
          </w:tcPr>
          <w:p w14:paraId="627BE9E0" w14:textId="77777777" w:rsidR="006945CF" w:rsidRPr="00F76721" w:rsidRDefault="006945CF" w:rsidP="00725B6F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F76721">
              <w:rPr>
                <w:rFonts w:hint="eastAsia"/>
                <w:sz w:val="12"/>
                <w:szCs w:val="12"/>
              </w:rPr>
              <w:t>データ型</w:t>
            </w:r>
          </w:p>
        </w:tc>
        <w:tc>
          <w:tcPr>
            <w:tcW w:w="1701" w:type="dxa"/>
          </w:tcPr>
          <w:p w14:paraId="46C8184E" w14:textId="77777777" w:rsidR="006945CF" w:rsidRPr="00F76721" w:rsidRDefault="00AE2817" w:rsidP="00725B6F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表示タイミング</w:t>
            </w:r>
          </w:p>
        </w:tc>
        <w:tc>
          <w:tcPr>
            <w:tcW w:w="680" w:type="dxa"/>
          </w:tcPr>
          <w:p w14:paraId="055951B0" w14:textId="77777777" w:rsidR="006945CF" w:rsidRPr="00F76721" w:rsidRDefault="006945CF" w:rsidP="00725B6F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横位置</w:t>
            </w:r>
          </w:p>
        </w:tc>
        <w:tc>
          <w:tcPr>
            <w:tcW w:w="680" w:type="dxa"/>
          </w:tcPr>
          <w:p w14:paraId="4E9F8F40" w14:textId="77777777" w:rsidR="006945CF" w:rsidRPr="00F76721" w:rsidRDefault="006945CF" w:rsidP="00725B6F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縦位置</w:t>
            </w:r>
          </w:p>
        </w:tc>
        <w:tc>
          <w:tcPr>
            <w:tcW w:w="2721" w:type="dxa"/>
          </w:tcPr>
          <w:p w14:paraId="5A475A92" w14:textId="77777777" w:rsidR="006945CF" w:rsidRPr="00F76721" w:rsidRDefault="006945CF" w:rsidP="00725B6F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備考</w:t>
            </w:r>
          </w:p>
        </w:tc>
      </w:tr>
      <w:tr w:rsidR="00065832" w:rsidRPr="00F76721" w14:paraId="53A42E01" w14:textId="77777777" w:rsidTr="00065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14:paraId="580195D1" w14:textId="0A37A0AD" w:rsidR="00065832" w:rsidRPr="006B1362" w:rsidRDefault="00065832" w:rsidP="00065832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6B1362">
              <w:rPr>
                <w:sz w:val="12"/>
                <w:szCs w:val="12"/>
              </w:rPr>
              <w:fldChar w:fldCharType="begin"/>
            </w:r>
            <w:r w:rsidRPr="006B1362">
              <w:rPr>
                <w:b w:val="0"/>
                <w:bCs w:val="0"/>
                <w:sz w:val="12"/>
                <w:szCs w:val="12"/>
              </w:rPr>
              <w:instrText xml:space="preserve"> SEQ itemNameNo \* MERGEFORMAT \* MERGEFORMAT </w:instrText>
            </w:r>
            <w:r w:rsidRPr="006B1362">
              <w:rPr>
                <w:sz w:val="12"/>
                <w:szCs w:val="12"/>
              </w:rPr>
              <w:fldChar w:fldCharType="separate"/>
            </w:r>
            <w:r w:rsidR="00353FE6">
              <w:rPr>
                <w:b w:val="0"/>
                <w:bCs w:val="0"/>
                <w:noProof/>
                <w:sz w:val="12"/>
                <w:szCs w:val="12"/>
              </w:rPr>
              <w:t>1</w:t>
            </w:r>
            <w:r w:rsidRPr="006B1362">
              <w:rPr>
                <w:sz w:val="12"/>
                <w:szCs w:val="12"/>
              </w:rPr>
              <w:fldChar w:fldCharType="end"/>
            </w:r>
          </w:p>
        </w:tc>
        <w:tc>
          <w:tcPr>
            <w:tcW w:w="3289" w:type="dxa"/>
          </w:tcPr>
          <w:p w14:paraId="4FDD5E72" w14:textId="77777777" w:rsidR="00065832" w:rsidRPr="006B1362" w:rsidRDefault="00065832" w:rsidP="0006583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社員コード</w:t>
            </w: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134158696"/>
            <w:placeholder>
              <w:docPart w:val="FE660D3899464BFEB0FBAB8E029D9BDE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EndPr/>
          <w:sdtContent>
            <w:tc>
              <w:tcPr>
                <w:tcW w:w="1134" w:type="dxa"/>
              </w:tcPr>
              <w:p w14:paraId="7A7D2E5A" w14:textId="77777777" w:rsidR="00065832" w:rsidRPr="006B1362" w:rsidRDefault="00065832" w:rsidP="00065832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012360">
                  <w:rPr>
                    <w:rFonts w:hint="eastAsia"/>
                    <w:sz w:val="12"/>
                    <w:szCs w:val="12"/>
                  </w:rPr>
                  <w:t>label</w:t>
                </w:r>
              </w:p>
            </w:tc>
          </w:sdtContent>
        </w:sdt>
        <w:tc>
          <w:tcPr>
            <w:tcW w:w="1701" w:type="dxa"/>
          </w:tcPr>
          <w:p w14:paraId="2F6824F6" w14:textId="77777777" w:rsidR="00065832" w:rsidRPr="006B1362" w:rsidRDefault="00065832" w:rsidP="0006583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67" w:type="dxa"/>
          </w:tcPr>
          <w:p w14:paraId="495ECB5B" w14:textId="77777777" w:rsidR="00065832" w:rsidRPr="006B1362" w:rsidRDefault="00065832" w:rsidP="0006583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-</w:t>
            </w:r>
          </w:p>
        </w:tc>
        <w:sdt>
          <w:sdtPr>
            <w:rPr>
              <w:sz w:val="12"/>
              <w:szCs w:val="12"/>
            </w:rPr>
            <w:alias w:val="I/O"/>
            <w:tag w:val="I/O"/>
            <w:id w:val="1777127182"/>
            <w:placeholder>
              <w:docPart w:val="442FEBF9FF32425091FD9921A4EB6407"/>
            </w:placeholder>
            <w:comboBox>
              <w:listItem w:displayText="-" w:value="-"/>
              <w:listItem w:displayText="I" w:value="I"/>
              <w:listItem w:displayText="O" w:value="O"/>
              <w:listItem w:displayText="I/O" w:value="I/O"/>
            </w:comboBox>
          </w:sdtPr>
          <w:sdtEndPr/>
          <w:sdtContent>
            <w:tc>
              <w:tcPr>
                <w:tcW w:w="567" w:type="dxa"/>
              </w:tcPr>
              <w:p w14:paraId="54AC41AB" w14:textId="77777777" w:rsidR="00065832" w:rsidRPr="006B1362" w:rsidRDefault="00065832" w:rsidP="00065832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O</w:t>
                </w:r>
              </w:p>
            </w:tc>
          </w:sdtContent>
        </w:sdt>
        <w:sdt>
          <w:sdtPr>
            <w:rPr>
              <w:rFonts w:hint="eastAsia"/>
              <w:sz w:val="12"/>
              <w:szCs w:val="12"/>
            </w:rPr>
            <w:alias w:val="データ型"/>
            <w:tag w:val="データ型"/>
            <w:id w:val="-2000575963"/>
            <w:placeholder>
              <w:docPart w:val="442FEBF9FF32425091FD9921A4EB6407"/>
            </w:placeholder>
            <w:comboBox>
              <w:listItem w:displayText="-" w:value="-"/>
              <w:listItem w:displayText="string" w:value="string"/>
              <w:listItem w:displayText="integer" w:value="integer"/>
              <w:listItem w:displayText="long" w:value="long"/>
              <w:listItem w:displayText="float" w:value="float"/>
              <w:listItem w:displayText="double" w:value="double"/>
              <w:listItem w:displayText="numeric" w:value="numeric"/>
              <w:listItem w:displayText="date" w:value="date"/>
              <w:listItem w:displayText="datetime" w:value="datetime"/>
            </w:comboBox>
          </w:sdtPr>
          <w:sdtEndPr/>
          <w:sdtContent>
            <w:tc>
              <w:tcPr>
                <w:tcW w:w="1134" w:type="dxa"/>
              </w:tcPr>
              <w:p w14:paraId="6F600E44" w14:textId="77777777" w:rsidR="00065832" w:rsidRPr="006B1362" w:rsidRDefault="00065832" w:rsidP="00065832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1701" w:type="dxa"/>
          </w:tcPr>
          <w:p w14:paraId="53103C0A" w14:textId="77777777" w:rsidR="00065832" w:rsidRPr="006B1362" w:rsidRDefault="00065832" w:rsidP="0006583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kern w:val="0"/>
              <w:sz w:val="12"/>
              <w:szCs w:val="12"/>
            </w:rPr>
            <w:alias w:val="横位置"/>
            <w:tag w:val="横位置"/>
            <w:id w:val="390861955"/>
            <w:placeholder>
              <w:docPart w:val="442FEBF9FF32425091FD9921A4EB6407"/>
            </w:placeholder>
            <w:comboBox>
              <w:listItem w:displayText="-" w:value="-"/>
              <w:listItem w:displayText="left" w:value="left"/>
              <w:listItem w:displayText="center" w:value="center"/>
              <w:listItem w:displayText="right" w:value="right"/>
            </w:comboBox>
          </w:sdtPr>
          <w:sdtEndPr/>
          <w:sdtContent>
            <w:tc>
              <w:tcPr>
                <w:tcW w:w="680" w:type="dxa"/>
              </w:tcPr>
              <w:p w14:paraId="30DC36DB" w14:textId="77777777" w:rsidR="00065832" w:rsidRPr="006B1362" w:rsidRDefault="00065832" w:rsidP="00065832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6B1362">
                  <w:rPr>
                    <w:rFonts w:hint="eastAsia"/>
                    <w:kern w:val="0"/>
                    <w:sz w:val="12"/>
                    <w:szCs w:val="12"/>
                  </w:rPr>
                  <w:t>left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縦位置"/>
            <w:tag w:val="縦位置"/>
            <w:id w:val="982586823"/>
            <w:placeholder>
              <w:docPart w:val="ED2F1A1BB6DE4EC2A4028608CBC06DD5"/>
            </w:placeholder>
            <w:comboBox>
              <w:listItem w:displayText="-" w:value="-"/>
              <w:listItem w:displayText="top" w:value="top"/>
              <w:listItem w:displayText="middle" w:value="middle"/>
              <w:listItem w:displayText="bottom" w:value="bottom"/>
            </w:comboBox>
          </w:sdtPr>
          <w:sdtEndPr/>
          <w:sdtContent>
            <w:tc>
              <w:tcPr>
                <w:tcW w:w="680" w:type="dxa"/>
              </w:tcPr>
              <w:p w14:paraId="0B3146A1" w14:textId="77777777" w:rsidR="00065832" w:rsidRPr="006B1362" w:rsidRDefault="00065832" w:rsidP="00065832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top</w:t>
                </w:r>
              </w:p>
            </w:tc>
          </w:sdtContent>
        </w:sdt>
        <w:tc>
          <w:tcPr>
            <w:tcW w:w="2721" w:type="dxa"/>
          </w:tcPr>
          <w:p w14:paraId="7C6F4482" w14:textId="77777777" w:rsidR="00065832" w:rsidRPr="006B1362" w:rsidRDefault="00065832" w:rsidP="0006583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065832" w:rsidRPr="00F76721" w14:paraId="380E078A" w14:textId="77777777" w:rsidTr="00065832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14:paraId="5C85C317" w14:textId="2A12C8CF" w:rsidR="00065832" w:rsidRPr="006B1362" w:rsidRDefault="00065832" w:rsidP="00065832">
            <w:pPr>
              <w:pStyle w:val="aa"/>
              <w:rPr>
                <w:sz w:val="12"/>
                <w:szCs w:val="12"/>
              </w:rPr>
            </w:pPr>
            <w:r w:rsidRPr="006B1362">
              <w:rPr>
                <w:sz w:val="12"/>
                <w:szCs w:val="12"/>
              </w:rPr>
              <w:fldChar w:fldCharType="begin"/>
            </w:r>
            <w:r w:rsidRPr="006B1362">
              <w:rPr>
                <w:b w:val="0"/>
                <w:bCs w:val="0"/>
                <w:sz w:val="12"/>
                <w:szCs w:val="12"/>
              </w:rPr>
              <w:instrText xml:space="preserve"> SEQ itemNameNo \* MERGEFORMAT \* MERGEFORMAT </w:instrText>
            </w:r>
            <w:r w:rsidRPr="006B1362">
              <w:rPr>
                <w:sz w:val="12"/>
                <w:szCs w:val="12"/>
              </w:rPr>
              <w:fldChar w:fldCharType="separate"/>
            </w:r>
            <w:r w:rsidR="00353FE6">
              <w:rPr>
                <w:b w:val="0"/>
                <w:bCs w:val="0"/>
                <w:noProof/>
                <w:sz w:val="12"/>
                <w:szCs w:val="12"/>
              </w:rPr>
              <w:t>2</w:t>
            </w:r>
            <w:r w:rsidRPr="006B1362">
              <w:rPr>
                <w:sz w:val="12"/>
                <w:szCs w:val="12"/>
              </w:rPr>
              <w:fldChar w:fldCharType="end"/>
            </w:r>
          </w:p>
        </w:tc>
        <w:tc>
          <w:tcPr>
            <w:tcW w:w="3289" w:type="dxa"/>
          </w:tcPr>
          <w:p w14:paraId="129A2452" w14:textId="77777777" w:rsidR="00065832" w:rsidRPr="006B1362" w:rsidRDefault="00065832" w:rsidP="0006583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社員コード</w:t>
            </w: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1242993262"/>
            <w:placeholder>
              <w:docPart w:val="D516DB98B079459BB9E6D0216D9C6217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EndPr/>
          <w:sdtContent>
            <w:tc>
              <w:tcPr>
                <w:tcW w:w="1134" w:type="dxa"/>
              </w:tcPr>
              <w:p w14:paraId="3E7024E5" w14:textId="77777777" w:rsidR="00065832" w:rsidRPr="006B1362" w:rsidRDefault="00065832" w:rsidP="00065832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text</w:t>
                </w:r>
              </w:p>
            </w:tc>
          </w:sdtContent>
        </w:sdt>
        <w:tc>
          <w:tcPr>
            <w:tcW w:w="1701" w:type="dxa"/>
          </w:tcPr>
          <w:p w14:paraId="6F444D7D" w14:textId="77777777" w:rsidR="00065832" w:rsidRPr="006B1362" w:rsidRDefault="00065832" w:rsidP="0006583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67" w:type="dxa"/>
          </w:tcPr>
          <w:p w14:paraId="2A5DAE9F" w14:textId="77777777" w:rsidR="00065832" w:rsidRPr="006B1362" w:rsidRDefault="00065832" w:rsidP="0006583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10</w:t>
            </w:r>
          </w:p>
        </w:tc>
        <w:sdt>
          <w:sdtPr>
            <w:rPr>
              <w:sz w:val="12"/>
              <w:szCs w:val="12"/>
            </w:rPr>
            <w:alias w:val="I/O"/>
            <w:tag w:val="I/O"/>
            <w:id w:val="-1103338081"/>
            <w:placeholder>
              <w:docPart w:val="6BE8D4EF13374E8D8AAD3AD5F60C0490"/>
            </w:placeholder>
            <w:comboBox>
              <w:listItem w:displayText="-" w:value="-"/>
              <w:listItem w:displayText="I" w:value="I"/>
              <w:listItem w:displayText="O" w:value="O"/>
              <w:listItem w:displayText="I/O" w:value="I/O"/>
            </w:comboBox>
          </w:sdtPr>
          <w:sdtEndPr/>
          <w:sdtContent>
            <w:tc>
              <w:tcPr>
                <w:tcW w:w="567" w:type="dxa"/>
              </w:tcPr>
              <w:p w14:paraId="6700C720" w14:textId="77777777" w:rsidR="00065832" w:rsidRPr="006B1362" w:rsidRDefault="00065832" w:rsidP="00065832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I</w:t>
                </w:r>
              </w:p>
            </w:tc>
          </w:sdtContent>
        </w:sdt>
        <w:sdt>
          <w:sdtPr>
            <w:rPr>
              <w:rFonts w:hint="eastAsia"/>
              <w:sz w:val="12"/>
              <w:szCs w:val="12"/>
            </w:rPr>
            <w:alias w:val="データ型"/>
            <w:tag w:val="データ型"/>
            <w:id w:val="-1410233149"/>
            <w:placeholder>
              <w:docPart w:val="22F9B92AD12B458B95F090886933E6AD"/>
            </w:placeholder>
            <w:comboBox>
              <w:listItem w:displayText="-" w:value="-"/>
              <w:listItem w:displayText="string" w:value="string"/>
              <w:listItem w:displayText="integer" w:value="integer"/>
              <w:listItem w:displayText="long" w:value="long"/>
              <w:listItem w:displayText="float" w:value="float"/>
              <w:listItem w:displayText="double" w:value="double"/>
              <w:listItem w:displayText="numeric" w:value="numeric"/>
              <w:listItem w:displayText="date" w:value="date"/>
              <w:listItem w:displayText="datetime" w:value="datetime"/>
            </w:comboBox>
          </w:sdtPr>
          <w:sdtEndPr/>
          <w:sdtContent>
            <w:tc>
              <w:tcPr>
                <w:tcW w:w="1134" w:type="dxa"/>
              </w:tcPr>
              <w:p w14:paraId="23E40DC3" w14:textId="77777777" w:rsidR="00065832" w:rsidRPr="006B1362" w:rsidRDefault="00065832" w:rsidP="00065832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6B1362">
                  <w:rPr>
                    <w:rFonts w:hint="eastAsia"/>
                    <w:sz w:val="12"/>
                    <w:szCs w:val="12"/>
                  </w:rPr>
                  <w:t>string</w:t>
                </w:r>
              </w:p>
            </w:tc>
          </w:sdtContent>
        </w:sdt>
        <w:tc>
          <w:tcPr>
            <w:tcW w:w="1701" w:type="dxa"/>
          </w:tcPr>
          <w:p w14:paraId="7EF0C455" w14:textId="77777777" w:rsidR="00065832" w:rsidRPr="006B1362" w:rsidRDefault="00065832" w:rsidP="0006583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kern w:val="0"/>
              <w:sz w:val="12"/>
              <w:szCs w:val="12"/>
            </w:rPr>
            <w:alias w:val="横位置"/>
            <w:tag w:val="横位置"/>
            <w:id w:val="1344517434"/>
            <w:placeholder>
              <w:docPart w:val="B26B10F28866469D9621C6B040A366A2"/>
            </w:placeholder>
            <w:comboBox>
              <w:listItem w:displayText="-" w:value="-"/>
              <w:listItem w:displayText="left" w:value="left"/>
              <w:listItem w:displayText="center" w:value="center"/>
              <w:listItem w:displayText="right" w:value="right"/>
            </w:comboBox>
          </w:sdtPr>
          <w:sdtEndPr/>
          <w:sdtContent>
            <w:tc>
              <w:tcPr>
                <w:tcW w:w="680" w:type="dxa"/>
              </w:tcPr>
              <w:p w14:paraId="75A8F08E" w14:textId="77777777" w:rsidR="00065832" w:rsidRPr="006B1362" w:rsidRDefault="00065832" w:rsidP="00065832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6B1362">
                  <w:rPr>
                    <w:rFonts w:hint="eastAsia"/>
                    <w:kern w:val="0"/>
                    <w:sz w:val="12"/>
                    <w:szCs w:val="12"/>
                  </w:rPr>
                  <w:t>left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縦位置"/>
            <w:tag w:val="縦位置"/>
            <w:id w:val="-558707233"/>
            <w:placeholder>
              <w:docPart w:val="027C39F35BC0488BA95EADCFEE72B0F3"/>
            </w:placeholder>
            <w:comboBox>
              <w:listItem w:displayText="-" w:value="-"/>
              <w:listItem w:displayText="top" w:value="top"/>
              <w:listItem w:displayText="middle" w:value="middle"/>
              <w:listItem w:displayText="bottom" w:value="bottom"/>
            </w:comboBox>
          </w:sdtPr>
          <w:sdtEndPr/>
          <w:sdtContent>
            <w:tc>
              <w:tcPr>
                <w:tcW w:w="680" w:type="dxa"/>
              </w:tcPr>
              <w:p w14:paraId="6D216534" w14:textId="77777777" w:rsidR="00065832" w:rsidRPr="006B1362" w:rsidRDefault="00065832" w:rsidP="00065832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top</w:t>
                </w:r>
              </w:p>
            </w:tc>
          </w:sdtContent>
        </w:sdt>
        <w:tc>
          <w:tcPr>
            <w:tcW w:w="2721" w:type="dxa"/>
          </w:tcPr>
          <w:p w14:paraId="35347234" w14:textId="77777777" w:rsidR="00065832" w:rsidRPr="006B1362" w:rsidRDefault="00065832" w:rsidP="0006583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</w:tbl>
    <w:p w14:paraId="0D43FA06" w14:textId="77777777" w:rsidR="007D184F" w:rsidRDefault="007D184F">
      <w:pPr>
        <w:widowControl/>
        <w:jc w:val="left"/>
        <w:rPr>
          <w:rFonts w:ascii="Meiryo UI" w:eastAsia="Meiryo UI" w:hAnsi="Meiryo UI"/>
        </w:rPr>
      </w:pPr>
    </w:p>
    <w:p w14:paraId="03DB7733" w14:textId="77777777" w:rsidR="00703CCB" w:rsidRDefault="008F14E3">
      <w:pPr>
        <w:widowControl/>
        <w:jc w:val="left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【コンボボックス</w:t>
      </w:r>
      <w:r w:rsidR="00B06CE5">
        <w:rPr>
          <w:rFonts w:ascii="Meiryo UI" w:eastAsia="Meiryo UI" w:hAnsi="Meiryo UI" w:hint="eastAsia"/>
        </w:rPr>
        <w:t>入力</w:t>
      </w:r>
      <w:r w:rsidR="00F53126">
        <w:rPr>
          <w:rFonts w:ascii="Meiryo UI" w:eastAsia="Meiryo UI" w:hAnsi="Meiryo UI" w:hint="eastAsia"/>
        </w:rPr>
        <w:t>例</w:t>
      </w:r>
      <w:r>
        <w:rPr>
          <w:rFonts w:ascii="Meiryo UI" w:eastAsia="Meiryo UI" w:hAnsi="Meiryo UI" w:hint="eastAsia"/>
        </w:rPr>
        <w:t>】</w:t>
      </w:r>
    </w:p>
    <w:p w14:paraId="157889CA" w14:textId="77777777" w:rsidR="008F14E3" w:rsidRDefault="008D43E6">
      <w:pPr>
        <w:widowControl/>
        <w:jc w:val="left"/>
        <w:rPr>
          <w:rFonts w:ascii="Meiryo UI" w:eastAsia="Meiryo UI" w:hAnsi="Meiryo UI"/>
        </w:rPr>
      </w:pPr>
      <w:r>
        <w:rPr>
          <w:rFonts w:ascii="Meiryo UI" w:eastAsia="Meiryo UI" w:hAnsi="Meiryo UI" w:hint="eastAsia"/>
          <w:noProof/>
        </w:rPr>
        <w:drawing>
          <wp:inline distT="0" distB="0" distL="0" distR="0" wp14:anchorId="616D0AF7" wp14:editId="5AA361E7">
            <wp:extent cx="2426970" cy="327660"/>
            <wp:effectExtent l="0" t="0" r="0" b="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697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4-3"/>
        <w:tblW w:w="14683" w:type="dxa"/>
        <w:tblLayout w:type="fixed"/>
        <w:tblLook w:val="04A0" w:firstRow="1" w:lastRow="0" w:firstColumn="1" w:lastColumn="0" w:noHBand="0" w:noVBand="1"/>
      </w:tblPr>
      <w:tblGrid>
        <w:gridCol w:w="509"/>
        <w:gridCol w:w="3289"/>
        <w:gridCol w:w="1134"/>
        <w:gridCol w:w="1701"/>
        <w:gridCol w:w="567"/>
        <w:gridCol w:w="567"/>
        <w:gridCol w:w="1134"/>
        <w:gridCol w:w="1701"/>
        <w:gridCol w:w="680"/>
        <w:gridCol w:w="680"/>
        <w:gridCol w:w="2721"/>
      </w:tblGrid>
      <w:tr w:rsidR="008F14E3" w:rsidRPr="00F76721" w14:paraId="62787A7C" w14:textId="77777777" w:rsidTr="000658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14:paraId="4C4ACEF1" w14:textId="77777777" w:rsidR="008F14E3" w:rsidRPr="00F76721" w:rsidRDefault="008F14E3" w:rsidP="00725B6F">
            <w:pPr>
              <w:pStyle w:val="aa"/>
              <w:rPr>
                <w:sz w:val="12"/>
                <w:szCs w:val="12"/>
              </w:rPr>
            </w:pPr>
            <w:r w:rsidRPr="00F76721">
              <w:rPr>
                <w:rFonts w:hint="eastAsia"/>
                <w:sz w:val="12"/>
                <w:szCs w:val="12"/>
              </w:rPr>
              <w:t>No.</w:t>
            </w:r>
          </w:p>
        </w:tc>
        <w:tc>
          <w:tcPr>
            <w:tcW w:w="3289" w:type="dxa"/>
          </w:tcPr>
          <w:p w14:paraId="6CF1D51B" w14:textId="77777777" w:rsidR="008F14E3" w:rsidRPr="00F76721" w:rsidRDefault="008F14E3" w:rsidP="00725B6F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項目名</w:t>
            </w:r>
          </w:p>
        </w:tc>
        <w:tc>
          <w:tcPr>
            <w:tcW w:w="1134" w:type="dxa"/>
          </w:tcPr>
          <w:p w14:paraId="148959AF" w14:textId="77777777" w:rsidR="008F14E3" w:rsidRPr="00F76721" w:rsidRDefault="008F14E3" w:rsidP="00725B6F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F76721">
              <w:rPr>
                <w:rFonts w:hint="eastAsia"/>
                <w:sz w:val="12"/>
                <w:szCs w:val="12"/>
              </w:rPr>
              <w:t>項目種別</w:t>
            </w:r>
          </w:p>
        </w:tc>
        <w:tc>
          <w:tcPr>
            <w:tcW w:w="1701" w:type="dxa"/>
          </w:tcPr>
          <w:p w14:paraId="74423F33" w14:textId="77777777" w:rsidR="008F14E3" w:rsidRPr="00F76721" w:rsidRDefault="008F14E3" w:rsidP="00725B6F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2"/>
                <w:szCs w:val="12"/>
              </w:rPr>
            </w:pPr>
            <w:r w:rsidRPr="00F76721">
              <w:rPr>
                <w:rFonts w:hint="eastAsia"/>
                <w:sz w:val="12"/>
                <w:szCs w:val="12"/>
              </w:rPr>
              <w:t>項目ラベルID</w:t>
            </w:r>
          </w:p>
        </w:tc>
        <w:tc>
          <w:tcPr>
            <w:tcW w:w="567" w:type="dxa"/>
          </w:tcPr>
          <w:p w14:paraId="2C7F834F" w14:textId="77777777" w:rsidR="008F14E3" w:rsidRPr="00F76721" w:rsidRDefault="008F14E3" w:rsidP="00725B6F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F76721">
              <w:rPr>
                <w:rFonts w:hint="eastAsia"/>
                <w:sz w:val="12"/>
                <w:szCs w:val="12"/>
              </w:rPr>
              <w:t>タブ順</w:t>
            </w:r>
          </w:p>
        </w:tc>
        <w:tc>
          <w:tcPr>
            <w:tcW w:w="567" w:type="dxa"/>
          </w:tcPr>
          <w:p w14:paraId="32DD4A3D" w14:textId="77777777" w:rsidR="008F14E3" w:rsidRPr="00F76721" w:rsidRDefault="008F14E3" w:rsidP="00725B6F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F76721">
              <w:rPr>
                <w:rFonts w:hint="eastAsia"/>
                <w:sz w:val="12"/>
                <w:szCs w:val="12"/>
              </w:rPr>
              <w:t>I/O</w:t>
            </w:r>
          </w:p>
        </w:tc>
        <w:tc>
          <w:tcPr>
            <w:tcW w:w="1134" w:type="dxa"/>
          </w:tcPr>
          <w:p w14:paraId="6E75C625" w14:textId="77777777" w:rsidR="008F14E3" w:rsidRPr="00F76721" w:rsidRDefault="008F14E3" w:rsidP="00725B6F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F76721">
              <w:rPr>
                <w:rFonts w:hint="eastAsia"/>
                <w:sz w:val="12"/>
                <w:szCs w:val="12"/>
              </w:rPr>
              <w:t>データ型</w:t>
            </w:r>
          </w:p>
        </w:tc>
        <w:tc>
          <w:tcPr>
            <w:tcW w:w="1701" w:type="dxa"/>
          </w:tcPr>
          <w:p w14:paraId="373F7E4A" w14:textId="77777777" w:rsidR="008F14E3" w:rsidRPr="00F76721" w:rsidRDefault="00AE2817" w:rsidP="00725B6F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表示タイミング</w:t>
            </w:r>
          </w:p>
        </w:tc>
        <w:tc>
          <w:tcPr>
            <w:tcW w:w="680" w:type="dxa"/>
          </w:tcPr>
          <w:p w14:paraId="19DCB8AC" w14:textId="77777777" w:rsidR="008F14E3" w:rsidRPr="00F76721" w:rsidRDefault="008F14E3" w:rsidP="00725B6F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横位置</w:t>
            </w:r>
          </w:p>
        </w:tc>
        <w:tc>
          <w:tcPr>
            <w:tcW w:w="680" w:type="dxa"/>
          </w:tcPr>
          <w:p w14:paraId="43A56584" w14:textId="77777777" w:rsidR="008F14E3" w:rsidRPr="00F76721" w:rsidRDefault="008F14E3" w:rsidP="00725B6F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縦位置</w:t>
            </w:r>
          </w:p>
        </w:tc>
        <w:tc>
          <w:tcPr>
            <w:tcW w:w="2721" w:type="dxa"/>
          </w:tcPr>
          <w:p w14:paraId="3B345A49" w14:textId="77777777" w:rsidR="008F14E3" w:rsidRPr="00F76721" w:rsidRDefault="008F14E3" w:rsidP="00725B6F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備考</w:t>
            </w:r>
          </w:p>
        </w:tc>
      </w:tr>
      <w:tr w:rsidR="00065832" w:rsidRPr="00F76721" w14:paraId="7297E322" w14:textId="77777777" w:rsidTr="00065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14:paraId="42FFCA54" w14:textId="1A48EA46" w:rsidR="00065832" w:rsidRPr="00326542" w:rsidRDefault="00065832" w:rsidP="00065832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326542">
              <w:rPr>
                <w:sz w:val="12"/>
                <w:szCs w:val="12"/>
              </w:rPr>
              <w:fldChar w:fldCharType="begin"/>
            </w:r>
            <w:r w:rsidRPr="00326542">
              <w:rPr>
                <w:b w:val="0"/>
                <w:bCs w:val="0"/>
                <w:sz w:val="12"/>
                <w:szCs w:val="12"/>
              </w:rPr>
              <w:instrText xml:space="preserve"> SEQ itemName2No \* MERGEFORMAT \* MERGEFORMAT </w:instrText>
            </w:r>
            <w:r w:rsidRPr="00326542">
              <w:rPr>
                <w:sz w:val="12"/>
                <w:szCs w:val="12"/>
              </w:rPr>
              <w:fldChar w:fldCharType="separate"/>
            </w:r>
            <w:r w:rsidR="00353FE6">
              <w:rPr>
                <w:b w:val="0"/>
                <w:bCs w:val="0"/>
                <w:noProof/>
                <w:sz w:val="12"/>
                <w:szCs w:val="12"/>
              </w:rPr>
              <w:t>1</w:t>
            </w:r>
            <w:r w:rsidRPr="00326542">
              <w:rPr>
                <w:sz w:val="12"/>
                <w:szCs w:val="12"/>
              </w:rPr>
              <w:fldChar w:fldCharType="end"/>
            </w:r>
          </w:p>
        </w:tc>
        <w:tc>
          <w:tcPr>
            <w:tcW w:w="3289" w:type="dxa"/>
          </w:tcPr>
          <w:p w14:paraId="6A01C5D7" w14:textId="77777777" w:rsidR="00065832" w:rsidRPr="006B1362" w:rsidRDefault="00065832" w:rsidP="0006583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消費是区分</w:t>
            </w: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143504125"/>
            <w:placeholder>
              <w:docPart w:val="587E3580B7FE4E6AA0D1ED75473C88B3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EndPr/>
          <w:sdtContent>
            <w:tc>
              <w:tcPr>
                <w:tcW w:w="1134" w:type="dxa"/>
              </w:tcPr>
              <w:p w14:paraId="610FB453" w14:textId="77777777" w:rsidR="00065832" w:rsidRPr="006B1362" w:rsidRDefault="00065832" w:rsidP="00065832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0F6724">
                  <w:rPr>
                    <w:rFonts w:hint="eastAsia"/>
                    <w:sz w:val="12"/>
                    <w:szCs w:val="12"/>
                  </w:rPr>
                  <w:t>label</w:t>
                </w:r>
              </w:p>
            </w:tc>
          </w:sdtContent>
        </w:sdt>
        <w:tc>
          <w:tcPr>
            <w:tcW w:w="1701" w:type="dxa"/>
          </w:tcPr>
          <w:p w14:paraId="3285D195" w14:textId="77777777" w:rsidR="00065832" w:rsidRPr="006B1362" w:rsidRDefault="00065832" w:rsidP="0006583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67" w:type="dxa"/>
          </w:tcPr>
          <w:p w14:paraId="52C61D84" w14:textId="77777777" w:rsidR="00065832" w:rsidRPr="006B1362" w:rsidRDefault="00065832" w:rsidP="0006583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-</w:t>
            </w:r>
          </w:p>
        </w:tc>
        <w:sdt>
          <w:sdtPr>
            <w:rPr>
              <w:sz w:val="12"/>
              <w:szCs w:val="12"/>
            </w:rPr>
            <w:alias w:val="I/O"/>
            <w:tag w:val="I/O"/>
            <w:id w:val="-765076377"/>
            <w:placeholder>
              <w:docPart w:val="1F38D626FC254632A04E20B3F5E59340"/>
            </w:placeholder>
            <w:comboBox>
              <w:listItem w:displayText="-" w:value="-"/>
              <w:listItem w:displayText="I" w:value="I"/>
              <w:listItem w:displayText="O" w:value="O"/>
              <w:listItem w:displayText="I/O" w:value="I/O"/>
            </w:comboBox>
          </w:sdtPr>
          <w:sdtEndPr/>
          <w:sdtContent>
            <w:tc>
              <w:tcPr>
                <w:tcW w:w="567" w:type="dxa"/>
              </w:tcPr>
              <w:p w14:paraId="1567295F" w14:textId="77777777" w:rsidR="00065832" w:rsidRPr="006B1362" w:rsidRDefault="00065832" w:rsidP="00065832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O</w:t>
                </w:r>
              </w:p>
            </w:tc>
          </w:sdtContent>
        </w:sdt>
        <w:sdt>
          <w:sdtPr>
            <w:rPr>
              <w:rFonts w:hint="eastAsia"/>
              <w:sz w:val="12"/>
              <w:szCs w:val="12"/>
            </w:rPr>
            <w:alias w:val="データ型"/>
            <w:tag w:val="データ型"/>
            <w:id w:val="-1289347525"/>
            <w:placeholder>
              <w:docPart w:val="1F38D626FC254632A04E20B3F5E59340"/>
            </w:placeholder>
            <w:comboBox>
              <w:listItem w:displayText="-" w:value="-"/>
              <w:listItem w:displayText="string" w:value="string"/>
              <w:listItem w:displayText="integer" w:value="integer"/>
              <w:listItem w:displayText="long" w:value="long"/>
              <w:listItem w:displayText="float" w:value="float"/>
              <w:listItem w:displayText="double" w:value="double"/>
              <w:listItem w:displayText="numeric" w:value="numeric"/>
              <w:listItem w:displayText="date" w:value="date"/>
              <w:listItem w:displayText="datetime" w:value="datetime"/>
            </w:comboBox>
          </w:sdtPr>
          <w:sdtEndPr/>
          <w:sdtContent>
            <w:tc>
              <w:tcPr>
                <w:tcW w:w="1134" w:type="dxa"/>
              </w:tcPr>
              <w:p w14:paraId="31AAE1E0" w14:textId="77777777" w:rsidR="00065832" w:rsidRPr="006B1362" w:rsidRDefault="00065832" w:rsidP="00065832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1701" w:type="dxa"/>
          </w:tcPr>
          <w:p w14:paraId="03A82958" w14:textId="77777777" w:rsidR="00065832" w:rsidRPr="006B1362" w:rsidRDefault="00065832" w:rsidP="0006583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kern w:val="0"/>
              <w:sz w:val="12"/>
              <w:szCs w:val="12"/>
            </w:rPr>
            <w:alias w:val="横位置"/>
            <w:tag w:val="横位置"/>
            <w:id w:val="275446662"/>
            <w:placeholder>
              <w:docPart w:val="1F38D626FC254632A04E20B3F5E59340"/>
            </w:placeholder>
            <w:comboBox>
              <w:listItem w:displayText="-" w:value="-"/>
              <w:listItem w:displayText="left" w:value="left"/>
              <w:listItem w:displayText="center" w:value="center"/>
              <w:listItem w:displayText="right" w:value="right"/>
            </w:comboBox>
          </w:sdtPr>
          <w:sdtEndPr/>
          <w:sdtContent>
            <w:tc>
              <w:tcPr>
                <w:tcW w:w="680" w:type="dxa"/>
              </w:tcPr>
              <w:p w14:paraId="6546B5B6" w14:textId="77777777" w:rsidR="00065832" w:rsidRPr="006B1362" w:rsidRDefault="00065832" w:rsidP="00065832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6B1362">
                  <w:rPr>
                    <w:rFonts w:hint="eastAsia"/>
                    <w:kern w:val="0"/>
                    <w:sz w:val="12"/>
                    <w:szCs w:val="12"/>
                  </w:rPr>
                  <w:t>left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縦位置"/>
            <w:tag w:val="縦位置"/>
            <w:id w:val="-1388637613"/>
            <w:placeholder>
              <w:docPart w:val="D55CE621A17843819D67E4829E590F72"/>
            </w:placeholder>
            <w:comboBox>
              <w:listItem w:displayText="-" w:value="-"/>
              <w:listItem w:displayText="top" w:value="top"/>
              <w:listItem w:displayText="middle" w:value="middle"/>
              <w:listItem w:displayText="bottom" w:value="bottom"/>
            </w:comboBox>
          </w:sdtPr>
          <w:sdtEndPr/>
          <w:sdtContent>
            <w:tc>
              <w:tcPr>
                <w:tcW w:w="680" w:type="dxa"/>
              </w:tcPr>
              <w:p w14:paraId="64B5EF6A" w14:textId="77777777" w:rsidR="00065832" w:rsidRPr="006B1362" w:rsidRDefault="00065832" w:rsidP="00065832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top</w:t>
                </w:r>
              </w:p>
            </w:tc>
          </w:sdtContent>
        </w:sdt>
        <w:tc>
          <w:tcPr>
            <w:tcW w:w="2721" w:type="dxa"/>
          </w:tcPr>
          <w:p w14:paraId="32AEAFB8" w14:textId="77777777" w:rsidR="00065832" w:rsidRPr="006B1362" w:rsidRDefault="00065832" w:rsidP="0006583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065832" w:rsidRPr="00F76721" w14:paraId="24CB1BFD" w14:textId="77777777" w:rsidTr="00065832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14:paraId="47F17F85" w14:textId="7521D8E5" w:rsidR="00065832" w:rsidRPr="00326542" w:rsidRDefault="00065832" w:rsidP="00065832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326542">
              <w:rPr>
                <w:sz w:val="12"/>
                <w:szCs w:val="12"/>
              </w:rPr>
              <w:fldChar w:fldCharType="begin"/>
            </w:r>
            <w:r w:rsidRPr="00326542">
              <w:rPr>
                <w:b w:val="0"/>
                <w:bCs w:val="0"/>
                <w:sz w:val="12"/>
                <w:szCs w:val="12"/>
              </w:rPr>
              <w:instrText xml:space="preserve"> SEQ itemName2No \* MERGEFORMAT \* MERGEFORMAT </w:instrText>
            </w:r>
            <w:r w:rsidRPr="00326542">
              <w:rPr>
                <w:sz w:val="12"/>
                <w:szCs w:val="12"/>
              </w:rPr>
              <w:fldChar w:fldCharType="separate"/>
            </w:r>
            <w:r w:rsidR="00353FE6">
              <w:rPr>
                <w:b w:val="0"/>
                <w:bCs w:val="0"/>
                <w:noProof/>
                <w:sz w:val="12"/>
                <w:szCs w:val="12"/>
              </w:rPr>
              <w:t>2</w:t>
            </w:r>
            <w:r w:rsidRPr="00326542">
              <w:rPr>
                <w:sz w:val="12"/>
                <w:szCs w:val="12"/>
              </w:rPr>
              <w:fldChar w:fldCharType="end"/>
            </w:r>
          </w:p>
        </w:tc>
        <w:tc>
          <w:tcPr>
            <w:tcW w:w="3289" w:type="dxa"/>
          </w:tcPr>
          <w:p w14:paraId="16B5E803" w14:textId="77777777" w:rsidR="00065832" w:rsidRPr="006B1362" w:rsidRDefault="00065832" w:rsidP="0006583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消費税区分コード</w:t>
            </w: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2019068910"/>
            <w:placeholder>
              <w:docPart w:val="0481E22FF37D438C9C0E45F0DC1303A9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EndPr/>
          <w:sdtContent>
            <w:tc>
              <w:tcPr>
                <w:tcW w:w="1134" w:type="dxa"/>
              </w:tcPr>
              <w:p w14:paraId="5B9274A2" w14:textId="77777777" w:rsidR="00065832" w:rsidRPr="006B1362" w:rsidRDefault="00065832" w:rsidP="00065832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combobox</w:t>
                </w:r>
              </w:p>
            </w:tc>
          </w:sdtContent>
        </w:sdt>
        <w:tc>
          <w:tcPr>
            <w:tcW w:w="1701" w:type="dxa"/>
          </w:tcPr>
          <w:p w14:paraId="1C9157E0" w14:textId="77777777" w:rsidR="00065832" w:rsidRPr="006B1362" w:rsidRDefault="00065832" w:rsidP="0006583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67" w:type="dxa"/>
          </w:tcPr>
          <w:p w14:paraId="0EE4EADE" w14:textId="77777777" w:rsidR="00065832" w:rsidRPr="006B1362" w:rsidRDefault="00065832" w:rsidP="0006583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1</w:t>
            </w:r>
            <w:r w:rsidRPr="006B1362">
              <w:rPr>
                <w:rFonts w:hint="eastAsia"/>
                <w:sz w:val="12"/>
                <w:szCs w:val="12"/>
              </w:rPr>
              <w:t>0</w:t>
            </w:r>
          </w:p>
        </w:tc>
        <w:sdt>
          <w:sdtPr>
            <w:rPr>
              <w:sz w:val="12"/>
              <w:szCs w:val="12"/>
            </w:rPr>
            <w:alias w:val="I/O"/>
            <w:tag w:val="I/O"/>
            <w:id w:val="-1905129105"/>
            <w:placeholder>
              <w:docPart w:val="EA67DDCD1FE74298AF96955625309840"/>
            </w:placeholder>
            <w:comboBox>
              <w:listItem w:displayText="-" w:value="-"/>
              <w:listItem w:displayText="I" w:value="I"/>
              <w:listItem w:displayText="O" w:value="O"/>
              <w:listItem w:displayText="I/O" w:value="I/O"/>
            </w:comboBox>
          </w:sdtPr>
          <w:sdtEndPr/>
          <w:sdtContent>
            <w:tc>
              <w:tcPr>
                <w:tcW w:w="567" w:type="dxa"/>
              </w:tcPr>
              <w:p w14:paraId="7F130CDA" w14:textId="77777777" w:rsidR="00065832" w:rsidRPr="006B1362" w:rsidRDefault="00065832" w:rsidP="00065832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I</w:t>
                </w:r>
              </w:p>
            </w:tc>
          </w:sdtContent>
        </w:sdt>
        <w:sdt>
          <w:sdtPr>
            <w:rPr>
              <w:rFonts w:hint="eastAsia"/>
              <w:sz w:val="12"/>
              <w:szCs w:val="12"/>
            </w:rPr>
            <w:alias w:val="データ型"/>
            <w:tag w:val="データ型"/>
            <w:id w:val="918301737"/>
            <w:placeholder>
              <w:docPart w:val="CF728B391FA442748C18AF41D30286B2"/>
            </w:placeholder>
            <w:comboBox>
              <w:listItem w:displayText="-" w:value="-"/>
              <w:listItem w:displayText="string" w:value="string"/>
              <w:listItem w:displayText="integer" w:value="integer"/>
              <w:listItem w:displayText="long" w:value="long"/>
              <w:listItem w:displayText="float" w:value="float"/>
              <w:listItem w:displayText="double" w:value="double"/>
              <w:listItem w:displayText="numeric" w:value="numeric"/>
              <w:listItem w:displayText="date" w:value="date"/>
              <w:listItem w:displayText="datetime" w:value="datetime"/>
            </w:comboBox>
          </w:sdtPr>
          <w:sdtEndPr/>
          <w:sdtContent>
            <w:tc>
              <w:tcPr>
                <w:tcW w:w="1134" w:type="dxa"/>
              </w:tcPr>
              <w:p w14:paraId="18E10EF8" w14:textId="77777777" w:rsidR="00065832" w:rsidRPr="006B1362" w:rsidRDefault="00065832" w:rsidP="00065832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6B1362">
                  <w:rPr>
                    <w:rFonts w:hint="eastAsia"/>
                    <w:sz w:val="12"/>
                    <w:szCs w:val="12"/>
                  </w:rPr>
                  <w:t>string</w:t>
                </w:r>
              </w:p>
            </w:tc>
          </w:sdtContent>
        </w:sdt>
        <w:tc>
          <w:tcPr>
            <w:tcW w:w="1701" w:type="dxa"/>
          </w:tcPr>
          <w:p w14:paraId="0D07F8AB" w14:textId="77777777" w:rsidR="00065832" w:rsidRPr="006B1362" w:rsidRDefault="00065832" w:rsidP="0006583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kern w:val="0"/>
              <w:sz w:val="12"/>
              <w:szCs w:val="12"/>
            </w:rPr>
            <w:alias w:val="横位置"/>
            <w:tag w:val="横位置"/>
            <w:id w:val="1963538585"/>
            <w:placeholder>
              <w:docPart w:val="D58DDF05B54F42B79FDB3749AD7E4D6B"/>
            </w:placeholder>
            <w:comboBox>
              <w:listItem w:displayText="-" w:value="-"/>
              <w:listItem w:displayText="left" w:value="left"/>
              <w:listItem w:displayText="center" w:value="center"/>
              <w:listItem w:displayText="right" w:value="right"/>
            </w:comboBox>
          </w:sdtPr>
          <w:sdtEndPr/>
          <w:sdtContent>
            <w:tc>
              <w:tcPr>
                <w:tcW w:w="680" w:type="dxa"/>
              </w:tcPr>
              <w:p w14:paraId="05DB70EC" w14:textId="77777777" w:rsidR="00065832" w:rsidRPr="006B1362" w:rsidRDefault="00065832" w:rsidP="00065832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6B1362">
                  <w:rPr>
                    <w:rFonts w:hint="eastAsia"/>
                    <w:kern w:val="0"/>
                    <w:sz w:val="12"/>
                    <w:szCs w:val="12"/>
                  </w:rPr>
                  <w:t>left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縦位置"/>
            <w:tag w:val="縦位置"/>
            <w:id w:val="-2051367114"/>
            <w:placeholder>
              <w:docPart w:val="72C82E85F5B942878AF7893E1F0259C2"/>
            </w:placeholder>
            <w:comboBox>
              <w:listItem w:displayText="-" w:value="-"/>
              <w:listItem w:displayText="top" w:value="top"/>
              <w:listItem w:displayText="middle" w:value="middle"/>
              <w:listItem w:displayText="bottom" w:value="bottom"/>
            </w:comboBox>
          </w:sdtPr>
          <w:sdtEndPr/>
          <w:sdtContent>
            <w:tc>
              <w:tcPr>
                <w:tcW w:w="680" w:type="dxa"/>
              </w:tcPr>
              <w:p w14:paraId="4E87B512" w14:textId="77777777" w:rsidR="00065832" w:rsidRPr="006B1362" w:rsidRDefault="00065832" w:rsidP="00065832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top</w:t>
                </w:r>
              </w:p>
            </w:tc>
          </w:sdtContent>
        </w:sdt>
        <w:tc>
          <w:tcPr>
            <w:tcW w:w="2721" w:type="dxa"/>
          </w:tcPr>
          <w:p w14:paraId="473A5B3D" w14:textId="77777777" w:rsidR="00065832" w:rsidRPr="006B1362" w:rsidRDefault="00065832" w:rsidP="0006583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065832" w:rsidRPr="00F76721" w14:paraId="726CA0DF" w14:textId="77777777" w:rsidTr="00065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14:paraId="1EFD70CF" w14:textId="1AC21772" w:rsidR="00065832" w:rsidRPr="00326542" w:rsidRDefault="00065832" w:rsidP="00065832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326542">
              <w:rPr>
                <w:sz w:val="12"/>
                <w:szCs w:val="12"/>
              </w:rPr>
              <w:fldChar w:fldCharType="begin"/>
            </w:r>
            <w:r w:rsidRPr="00326542">
              <w:rPr>
                <w:b w:val="0"/>
                <w:bCs w:val="0"/>
                <w:sz w:val="12"/>
                <w:szCs w:val="12"/>
              </w:rPr>
              <w:instrText xml:space="preserve"> SEQ itemName2No \* MERGEFORMAT \* MERGEFORMAT </w:instrText>
            </w:r>
            <w:r w:rsidRPr="00326542">
              <w:rPr>
                <w:sz w:val="12"/>
                <w:szCs w:val="12"/>
              </w:rPr>
              <w:fldChar w:fldCharType="separate"/>
            </w:r>
            <w:r w:rsidR="00353FE6">
              <w:rPr>
                <w:b w:val="0"/>
                <w:bCs w:val="0"/>
                <w:noProof/>
                <w:sz w:val="12"/>
                <w:szCs w:val="12"/>
              </w:rPr>
              <w:t>3</w:t>
            </w:r>
            <w:r w:rsidRPr="00326542">
              <w:rPr>
                <w:sz w:val="12"/>
                <w:szCs w:val="12"/>
              </w:rPr>
              <w:fldChar w:fldCharType="end"/>
            </w:r>
          </w:p>
        </w:tc>
        <w:tc>
          <w:tcPr>
            <w:tcW w:w="3289" w:type="dxa"/>
          </w:tcPr>
          <w:p w14:paraId="7BDD7C01" w14:textId="77777777" w:rsidR="00065832" w:rsidRDefault="00065832" w:rsidP="0006583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消費税区分名</w:t>
            </w: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1611480004"/>
            <w:placeholder>
              <w:docPart w:val="71A0511E0ED94A35AFA601A2DEC7D101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EndPr/>
          <w:sdtContent>
            <w:tc>
              <w:tcPr>
                <w:tcW w:w="1134" w:type="dxa"/>
              </w:tcPr>
              <w:p w14:paraId="7AEB2526" w14:textId="77777777" w:rsidR="00065832" w:rsidRDefault="00065832" w:rsidP="00065832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0F6724">
                  <w:rPr>
                    <w:rFonts w:hint="eastAsia"/>
                    <w:sz w:val="12"/>
                    <w:szCs w:val="12"/>
                  </w:rPr>
                  <w:t>label</w:t>
                </w:r>
              </w:p>
            </w:tc>
          </w:sdtContent>
        </w:sdt>
        <w:tc>
          <w:tcPr>
            <w:tcW w:w="1701" w:type="dxa"/>
          </w:tcPr>
          <w:p w14:paraId="29FD2D80" w14:textId="77777777" w:rsidR="00065832" w:rsidRPr="006B1362" w:rsidRDefault="00065832" w:rsidP="0006583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67" w:type="dxa"/>
          </w:tcPr>
          <w:p w14:paraId="70C7435D" w14:textId="77777777" w:rsidR="00065832" w:rsidRPr="006B1362" w:rsidRDefault="00065832" w:rsidP="0006583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-</w:t>
            </w:r>
          </w:p>
        </w:tc>
        <w:sdt>
          <w:sdtPr>
            <w:rPr>
              <w:sz w:val="12"/>
              <w:szCs w:val="12"/>
            </w:rPr>
            <w:alias w:val="I/O"/>
            <w:tag w:val="I/O"/>
            <w:id w:val="1644079830"/>
            <w:placeholder>
              <w:docPart w:val="881ED122814D4951B942756449BE05C8"/>
            </w:placeholder>
            <w:comboBox>
              <w:listItem w:displayText="-" w:value="-"/>
              <w:listItem w:displayText="I" w:value="I"/>
              <w:listItem w:displayText="O" w:value="O"/>
              <w:listItem w:displayText="I/O" w:value="I/O"/>
            </w:comboBox>
          </w:sdtPr>
          <w:sdtEndPr/>
          <w:sdtContent>
            <w:tc>
              <w:tcPr>
                <w:tcW w:w="567" w:type="dxa"/>
              </w:tcPr>
              <w:p w14:paraId="27704C02" w14:textId="77777777" w:rsidR="00065832" w:rsidRDefault="00065832" w:rsidP="00065832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O</w:t>
                </w:r>
              </w:p>
            </w:tc>
          </w:sdtContent>
        </w:sdt>
        <w:sdt>
          <w:sdtPr>
            <w:rPr>
              <w:rFonts w:hint="eastAsia"/>
              <w:sz w:val="12"/>
              <w:szCs w:val="12"/>
            </w:rPr>
            <w:alias w:val="データ型"/>
            <w:tag w:val="データ型"/>
            <w:id w:val="-1217651931"/>
            <w:placeholder>
              <w:docPart w:val="71EE189AD5E541B1A457F78F3D27F1B8"/>
            </w:placeholder>
            <w:comboBox>
              <w:listItem w:displayText="-" w:value="-"/>
              <w:listItem w:displayText="string" w:value="string"/>
              <w:listItem w:displayText="integer" w:value="integer"/>
              <w:listItem w:displayText="long" w:value="long"/>
              <w:listItem w:displayText="float" w:value="float"/>
              <w:listItem w:displayText="double" w:value="double"/>
              <w:listItem w:displayText="numeric" w:value="numeric"/>
              <w:listItem w:displayText="date" w:value="date"/>
              <w:listItem w:displayText="datetime" w:value="datetime"/>
            </w:comboBox>
          </w:sdtPr>
          <w:sdtEndPr/>
          <w:sdtContent>
            <w:tc>
              <w:tcPr>
                <w:tcW w:w="1134" w:type="dxa"/>
              </w:tcPr>
              <w:p w14:paraId="1A20C112" w14:textId="77777777" w:rsidR="00065832" w:rsidRDefault="00065832" w:rsidP="00065832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1701" w:type="dxa"/>
          </w:tcPr>
          <w:p w14:paraId="759B88EE" w14:textId="77777777" w:rsidR="00065832" w:rsidRPr="006B1362" w:rsidRDefault="00065832" w:rsidP="0006583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kern w:val="0"/>
              <w:sz w:val="12"/>
              <w:szCs w:val="12"/>
            </w:rPr>
            <w:alias w:val="横位置"/>
            <w:tag w:val="横位置"/>
            <w:id w:val="-1240479517"/>
            <w:placeholder>
              <w:docPart w:val="99F9C0FF51AB4C50908B83F3BE841563"/>
            </w:placeholder>
            <w:comboBox>
              <w:listItem w:displayText="-" w:value="-"/>
              <w:listItem w:displayText="left" w:value="left"/>
              <w:listItem w:displayText="center" w:value="center"/>
              <w:listItem w:displayText="right" w:value="right"/>
            </w:comboBox>
          </w:sdtPr>
          <w:sdtEndPr/>
          <w:sdtContent>
            <w:tc>
              <w:tcPr>
                <w:tcW w:w="680" w:type="dxa"/>
              </w:tcPr>
              <w:p w14:paraId="6AE117E8" w14:textId="77777777" w:rsidR="00065832" w:rsidRDefault="00065832" w:rsidP="00065832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kern w:val="0"/>
                    <w:sz w:val="12"/>
                    <w:szCs w:val="12"/>
                  </w:rPr>
                </w:pPr>
                <w:r w:rsidRPr="006B1362">
                  <w:rPr>
                    <w:rFonts w:hint="eastAsia"/>
                    <w:kern w:val="0"/>
                    <w:sz w:val="12"/>
                    <w:szCs w:val="12"/>
                  </w:rPr>
                  <w:t>left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縦位置"/>
            <w:tag w:val="縦位置"/>
            <w:id w:val="119966087"/>
            <w:placeholder>
              <w:docPart w:val="230456174AF64D32AD53821B84696BFB"/>
            </w:placeholder>
            <w:comboBox>
              <w:listItem w:displayText="-" w:value="-"/>
              <w:listItem w:displayText="top" w:value="top"/>
              <w:listItem w:displayText="middle" w:value="middle"/>
              <w:listItem w:displayText="bottom" w:value="bottom"/>
            </w:comboBox>
          </w:sdtPr>
          <w:sdtEndPr/>
          <w:sdtContent>
            <w:tc>
              <w:tcPr>
                <w:tcW w:w="680" w:type="dxa"/>
              </w:tcPr>
              <w:p w14:paraId="585F0C73" w14:textId="77777777" w:rsidR="00065832" w:rsidRDefault="00065832" w:rsidP="00065832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top</w:t>
                </w:r>
              </w:p>
            </w:tc>
          </w:sdtContent>
        </w:sdt>
        <w:tc>
          <w:tcPr>
            <w:tcW w:w="2721" w:type="dxa"/>
          </w:tcPr>
          <w:p w14:paraId="516D8AA4" w14:textId="77777777" w:rsidR="00065832" w:rsidRPr="006B1362" w:rsidRDefault="00065832" w:rsidP="0006583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</w:tbl>
    <w:p w14:paraId="4C648F69" w14:textId="77777777" w:rsidR="0069233E" w:rsidRDefault="0069233E">
      <w:pPr>
        <w:widowControl/>
        <w:jc w:val="left"/>
        <w:rPr>
          <w:rFonts w:ascii="Meiryo UI" w:eastAsia="Meiryo UI" w:hAnsi="Meiryo UI"/>
        </w:rPr>
      </w:pPr>
    </w:p>
    <w:p w14:paraId="48DE877C" w14:textId="77777777" w:rsidR="0069233E" w:rsidRDefault="0069233E">
      <w:pPr>
        <w:widowControl/>
        <w:jc w:val="left"/>
        <w:rPr>
          <w:rFonts w:ascii="Meiryo UI" w:eastAsia="Meiryo UI" w:hAnsi="Meiryo UI"/>
        </w:rPr>
      </w:pPr>
      <w:r>
        <w:rPr>
          <w:rFonts w:ascii="Meiryo UI" w:eastAsia="Meiryo UI" w:hAnsi="Meiryo UI"/>
        </w:rPr>
        <w:br w:type="page"/>
      </w:r>
    </w:p>
    <w:p w14:paraId="1C007FCF" w14:textId="77777777" w:rsidR="00AB70B2" w:rsidRDefault="00AB70B2" w:rsidP="00AB70B2">
      <w:pPr>
        <w:widowControl/>
        <w:jc w:val="left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lastRenderedPageBreak/>
        <w:t>【カレンダー</w:t>
      </w:r>
      <w:r w:rsidR="00B06CE5">
        <w:rPr>
          <w:rFonts w:ascii="Meiryo UI" w:eastAsia="Meiryo UI" w:hAnsi="Meiryo UI" w:hint="eastAsia"/>
        </w:rPr>
        <w:t>などの入力補助付き項目の</w:t>
      </w:r>
      <w:r>
        <w:rPr>
          <w:rFonts w:ascii="Meiryo UI" w:eastAsia="Meiryo UI" w:hAnsi="Meiryo UI" w:hint="eastAsia"/>
        </w:rPr>
        <w:t>例】</w:t>
      </w:r>
    </w:p>
    <w:p w14:paraId="5A33E0EB" w14:textId="77777777" w:rsidR="00DA68AF" w:rsidRDefault="00B35C66" w:rsidP="00AB70B2">
      <w:pPr>
        <w:widowControl/>
        <w:jc w:val="left"/>
        <w:rPr>
          <w:rFonts w:ascii="Meiryo UI" w:eastAsia="Meiryo UI" w:hAnsi="Meiryo UI"/>
        </w:rPr>
      </w:pPr>
      <w:r>
        <w:rPr>
          <w:rFonts w:ascii="Meiryo UI" w:eastAsia="Meiryo UI" w:hAnsi="Meiryo UI" w:hint="eastAsia"/>
          <w:noProof/>
        </w:rPr>
        <w:drawing>
          <wp:inline distT="0" distB="0" distL="0" distR="0" wp14:anchorId="586311D4" wp14:editId="20F7B9E6">
            <wp:extent cx="2205990" cy="320040"/>
            <wp:effectExtent l="0" t="0" r="3810" b="381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599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88478" w14:textId="77777777" w:rsidR="00B35C66" w:rsidRDefault="00050A9B" w:rsidP="00AB70B2">
      <w:pPr>
        <w:widowControl/>
        <w:jc w:val="left"/>
        <w:rPr>
          <w:rFonts w:ascii="Meiryo UI" w:eastAsia="Meiryo UI" w:hAnsi="Meiryo UI"/>
        </w:rPr>
      </w:pPr>
      <w:r>
        <w:rPr>
          <w:rFonts w:ascii="Meiryo UI" w:eastAsia="Meiryo UI" w:hAnsi="Meiryo UI" w:hint="eastAsia"/>
          <w:noProof/>
        </w:rPr>
        <w:drawing>
          <wp:inline distT="0" distB="0" distL="0" distR="0" wp14:anchorId="56932F89" wp14:editId="4B76A07D">
            <wp:extent cx="3977640" cy="270510"/>
            <wp:effectExtent l="0" t="0" r="3810" b="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640" cy="27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4-3"/>
        <w:tblW w:w="14683" w:type="dxa"/>
        <w:tblLayout w:type="fixed"/>
        <w:tblLook w:val="04A0" w:firstRow="1" w:lastRow="0" w:firstColumn="1" w:lastColumn="0" w:noHBand="0" w:noVBand="1"/>
      </w:tblPr>
      <w:tblGrid>
        <w:gridCol w:w="509"/>
        <w:gridCol w:w="3289"/>
        <w:gridCol w:w="1134"/>
        <w:gridCol w:w="1701"/>
        <w:gridCol w:w="567"/>
        <w:gridCol w:w="567"/>
        <w:gridCol w:w="1134"/>
        <w:gridCol w:w="1701"/>
        <w:gridCol w:w="680"/>
        <w:gridCol w:w="680"/>
        <w:gridCol w:w="2721"/>
      </w:tblGrid>
      <w:tr w:rsidR="00DA68AF" w:rsidRPr="00F76721" w14:paraId="26D29741" w14:textId="77777777" w:rsidTr="000658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14:paraId="600EB50D" w14:textId="77777777" w:rsidR="00DA68AF" w:rsidRPr="00F76721" w:rsidRDefault="00DA68AF" w:rsidP="00725B6F">
            <w:pPr>
              <w:pStyle w:val="aa"/>
              <w:rPr>
                <w:sz w:val="12"/>
                <w:szCs w:val="12"/>
              </w:rPr>
            </w:pPr>
            <w:r w:rsidRPr="00F76721">
              <w:rPr>
                <w:rFonts w:hint="eastAsia"/>
                <w:sz w:val="12"/>
                <w:szCs w:val="12"/>
              </w:rPr>
              <w:t>No.</w:t>
            </w:r>
          </w:p>
        </w:tc>
        <w:tc>
          <w:tcPr>
            <w:tcW w:w="3289" w:type="dxa"/>
          </w:tcPr>
          <w:p w14:paraId="2F449C2D" w14:textId="77777777" w:rsidR="00DA68AF" w:rsidRPr="00F76721" w:rsidRDefault="00DA68AF" w:rsidP="00725B6F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項目名</w:t>
            </w:r>
          </w:p>
        </w:tc>
        <w:tc>
          <w:tcPr>
            <w:tcW w:w="1134" w:type="dxa"/>
          </w:tcPr>
          <w:p w14:paraId="762825C3" w14:textId="77777777" w:rsidR="00DA68AF" w:rsidRPr="00F76721" w:rsidRDefault="00DA68AF" w:rsidP="00725B6F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F76721">
              <w:rPr>
                <w:rFonts w:hint="eastAsia"/>
                <w:sz w:val="12"/>
                <w:szCs w:val="12"/>
              </w:rPr>
              <w:t>項目種別</w:t>
            </w:r>
          </w:p>
        </w:tc>
        <w:tc>
          <w:tcPr>
            <w:tcW w:w="1701" w:type="dxa"/>
          </w:tcPr>
          <w:p w14:paraId="7D3DAB9D" w14:textId="77777777" w:rsidR="00DA68AF" w:rsidRPr="00F76721" w:rsidRDefault="00DA68AF" w:rsidP="00725B6F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2"/>
                <w:szCs w:val="12"/>
              </w:rPr>
            </w:pPr>
            <w:r w:rsidRPr="00F76721">
              <w:rPr>
                <w:rFonts w:hint="eastAsia"/>
                <w:sz w:val="12"/>
                <w:szCs w:val="12"/>
              </w:rPr>
              <w:t>項目ラベルID</w:t>
            </w:r>
          </w:p>
        </w:tc>
        <w:tc>
          <w:tcPr>
            <w:tcW w:w="567" w:type="dxa"/>
          </w:tcPr>
          <w:p w14:paraId="41ED96F4" w14:textId="77777777" w:rsidR="00DA68AF" w:rsidRPr="00F76721" w:rsidRDefault="00DA68AF" w:rsidP="00725B6F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F76721">
              <w:rPr>
                <w:rFonts w:hint="eastAsia"/>
                <w:sz w:val="12"/>
                <w:szCs w:val="12"/>
              </w:rPr>
              <w:t>タブ順</w:t>
            </w:r>
          </w:p>
        </w:tc>
        <w:tc>
          <w:tcPr>
            <w:tcW w:w="567" w:type="dxa"/>
          </w:tcPr>
          <w:p w14:paraId="52C4DE4A" w14:textId="77777777" w:rsidR="00DA68AF" w:rsidRPr="00F76721" w:rsidRDefault="00DA68AF" w:rsidP="00725B6F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F76721">
              <w:rPr>
                <w:rFonts w:hint="eastAsia"/>
                <w:sz w:val="12"/>
                <w:szCs w:val="12"/>
              </w:rPr>
              <w:t>I/O</w:t>
            </w:r>
          </w:p>
        </w:tc>
        <w:tc>
          <w:tcPr>
            <w:tcW w:w="1134" w:type="dxa"/>
          </w:tcPr>
          <w:p w14:paraId="659099F1" w14:textId="77777777" w:rsidR="00DA68AF" w:rsidRPr="00F76721" w:rsidRDefault="00DA68AF" w:rsidP="00725B6F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F76721">
              <w:rPr>
                <w:rFonts w:hint="eastAsia"/>
                <w:sz w:val="12"/>
                <w:szCs w:val="12"/>
              </w:rPr>
              <w:t>データ型</w:t>
            </w:r>
          </w:p>
        </w:tc>
        <w:tc>
          <w:tcPr>
            <w:tcW w:w="1701" w:type="dxa"/>
          </w:tcPr>
          <w:p w14:paraId="776EA351" w14:textId="77777777" w:rsidR="00DA68AF" w:rsidRPr="00F76721" w:rsidRDefault="00EB60CC" w:rsidP="00725B6F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表示タイミング</w:t>
            </w:r>
          </w:p>
        </w:tc>
        <w:tc>
          <w:tcPr>
            <w:tcW w:w="680" w:type="dxa"/>
          </w:tcPr>
          <w:p w14:paraId="6A7C426D" w14:textId="77777777" w:rsidR="00DA68AF" w:rsidRPr="00F76721" w:rsidRDefault="00DA68AF" w:rsidP="00725B6F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横位置</w:t>
            </w:r>
          </w:p>
        </w:tc>
        <w:tc>
          <w:tcPr>
            <w:tcW w:w="680" w:type="dxa"/>
          </w:tcPr>
          <w:p w14:paraId="3C0D2DEF" w14:textId="77777777" w:rsidR="00DA68AF" w:rsidRPr="00F76721" w:rsidRDefault="00DA68AF" w:rsidP="00725B6F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縦位置</w:t>
            </w:r>
          </w:p>
        </w:tc>
        <w:tc>
          <w:tcPr>
            <w:tcW w:w="2721" w:type="dxa"/>
          </w:tcPr>
          <w:p w14:paraId="60A7F799" w14:textId="77777777" w:rsidR="00DA68AF" w:rsidRPr="00F76721" w:rsidRDefault="00DA68AF" w:rsidP="00725B6F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備考</w:t>
            </w:r>
          </w:p>
        </w:tc>
      </w:tr>
      <w:tr w:rsidR="00065832" w:rsidRPr="00F76721" w14:paraId="31890A86" w14:textId="77777777" w:rsidTr="00065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14:paraId="780156F3" w14:textId="5796CD6C" w:rsidR="00065832" w:rsidRPr="00326542" w:rsidRDefault="00065832" w:rsidP="00065832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>
              <w:rPr>
                <w:sz w:val="12"/>
                <w:szCs w:val="12"/>
              </w:rPr>
              <w:fldChar w:fldCharType="begin"/>
            </w:r>
            <w:r>
              <w:rPr>
                <w:b w:val="0"/>
                <w:bCs w:val="0"/>
                <w:sz w:val="12"/>
                <w:szCs w:val="12"/>
              </w:rPr>
              <w:instrText xml:space="preserve"> SEQ itemName3No \* MERGEFORMAT \* MERGEFORMAT </w:instrText>
            </w:r>
            <w:r>
              <w:rPr>
                <w:sz w:val="12"/>
                <w:szCs w:val="12"/>
              </w:rPr>
              <w:fldChar w:fldCharType="separate"/>
            </w:r>
            <w:r w:rsidR="00353FE6">
              <w:rPr>
                <w:b w:val="0"/>
                <w:bCs w:val="0"/>
                <w:noProof/>
                <w:sz w:val="12"/>
                <w:szCs w:val="12"/>
              </w:rPr>
              <w:t>1</w:t>
            </w:r>
            <w:r>
              <w:rPr>
                <w:sz w:val="12"/>
                <w:szCs w:val="12"/>
              </w:rPr>
              <w:fldChar w:fldCharType="end"/>
            </w:r>
          </w:p>
        </w:tc>
        <w:tc>
          <w:tcPr>
            <w:tcW w:w="3289" w:type="dxa"/>
          </w:tcPr>
          <w:p w14:paraId="6671AD46" w14:textId="77777777" w:rsidR="00065832" w:rsidRPr="006B1362" w:rsidRDefault="00065832" w:rsidP="0006583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契約予定日</w:t>
            </w: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520390417"/>
            <w:placeholder>
              <w:docPart w:val="4AA946400A41482F893537168E730BB2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EndPr/>
          <w:sdtContent>
            <w:tc>
              <w:tcPr>
                <w:tcW w:w="1134" w:type="dxa"/>
              </w:tcPr>
              <w:p w14:paraId="32114028" w14:textId="77777777" w:rsidR="00065832" w:rsidRPr="006B1362" w:rsidRDefault="00065832" w:rsidP="00065832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72627A">
                  <w:rPr>
                    <w:rFonts w:hint="eastAsia"/>
                    <w:sz w:val="12"/>
                    <w:szCs w:val="12"/>
                  </w:rPr>
                  <w:t>label</w:t>
                </w:r>
              </w:p>
            </w:tc>
          </w:sdtContent>
        </w:sdt>
        <w:tc>
          <w:tcPr>
            <w:tcW w:w="1701" w:type="dxa"/>
          </w:tcPr>
          <w:p w14:paraId="5AD6FD52" w14:textId="77777777" w:rsidR="00065832" w:rsidRPr="006B1362" w:rsidRDefault="00065832" w:rsidP="0006583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67" w:type="dxa"/>
          </w:tcPr>
          <w:p w14:paraId="04C114E0" w14:textId="77777777" w:rsidR="00065832" w:rsidRPr="006B1362" w:rsidRDefault="00065832" w:rsidP="0006583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-</w:t>
            </w:r>
          </w:p>
        </w:tc>
        <w:sdt>
          <w:sdtPr>
            <w:rPr>
              <w:sz w:val="12"/>
              <w:szCs w:val="12"/>
            </w:rPr>
            <w:alias w:val="I/O"/>
            <w:tag w:val="I/O"/>
            <w:id w:val="205450503"/>
            <w:placeholder>
              <w:docPart w:val="519385DCCEE04A8CA0628C3843533E4C"/>
            </w:placeholder>
            <w:comboBox>
              <w:listItem w:displayText="-" w:value="-"/>
              <w:listItem w:displayText="I" w:value="I"/>
              <w:listItem w:displayText="O" w:value="O"/>
              <w:listItem w:displayText="I/O" w:value="I/O"/>
            </w:comboBox>
          </w:sdtPr>
          <w:sdtEndPr/>
          <w:sdtContent>
            <w:tc>
              <w:tcPr>
                <w:tcW w:w="567" w:type="dxa"/>
              </w:tcPr>
              <w:p w14:paraId="7E4A7FEE" w14:textId="77777777" w:rsidR="00065832" w:rsidRPr="006B1362" w:rsidRDefault="00065832" w:rsidP="00065832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O</w:t>
                </w:r>
              </w:p>
            </w:tc>
          </w:sdtContent>
        </w:sdt>
        <w:sdt>
          <w:sdtPr>
            <w:rPr>
              <w:rFonts w:hint="eastAsia"/>
              <w:sz w:val="12"/>
              <w:szCs w:val="12"/>
            </w:rPr>
            <w:alias w:val="データ型"/>
            <w:tag w:val="データ型"/>
            <w:id w:val="-1535117222"/>
            <w:placeholder>
              <w:docPart w:val="519385DCCEE04A8CA0628C3843533E4C"/>
            </w:placeholder>
            <w:comboBox>
              <w:listItem w:displayText="-" w:value="-"/>
              <w:listItem w:displayText="string" w:value="string"/>
              <w:listItem w:displayText="integer" w:value="integer"/>
              <w:listItem w:displayText="long" w:value="long"/>
              <w:listItem w:displayText="float" w:value="float"/>
              <w:listItem w:displayText="double" w:value="double"/>
              <w:listItem w:displayText="numeric" w:value="numeric"/>
              <w:listItem w:displayText="date" w:value="date"/>
              <w:listItem w:displayText="datetime" w:value="datetime"/>
            </w:comboBox>
          </w:sdtPr>
          <w:sdtEndPr/>
          <w:sdtContent>
            <w:tc>
              <w:tcPr>
                <w:tcW w:w="1134" w:type="dxa"/>
              </w:tcPr>
              <w:p w14:paraId="0B1AD443" w14:textId="77777777" w:rsidR="00065832" w:rsidRPr="006B1362" w:rsidRDefault="00065832" w:rsidP="00065832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1701" w:type="dxa"/>
          </w:tcPr>
          <w:p w14:paraId="1F4DB920" w14:textId="77777777" w:rsidR="00065832" w:rsidRPr="006B1362" w:rsidRDefault="00065832" w:rsidP="0006583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kern w:val="0"/>
              <w:sz w:val="12"/>
              <w:szCs w:val="12"/>
            </w:rPr>
            <w:alias w:val="横位置"/>
            <w:tag w:val="横位置"/>
            <w:id w:val="39482389"/>
            <w:placeholder>
              <w:docPart w:val="519385DCCEE04A8CA0628C3843533E4C"/>
            </w:placeholder>
            <w:comboBox>
              <w:listItem w:displayText="-" w:value="-"/>
              <w:listItem w:displayText="left" w:value="left"/>
              <w:listItem w:displayText="center" w:value="center"/>
              <w:listItem w:displayText="right" w:value="right"/>
            </w:comboBox>
          </w:sdtPr>
          <w:sdtEndPr/>
          <w:sdtContent>
            <w:tc>
              <w:tcPr>
                <w:tcW w:w="680" w:type="dxa"/>
              </w:tcPr>
              <w:p w14:paraId="03C3CF9A" w14:textId="77777777" w:rsidR="00065832" w:rsidRPr="006B1362" w:rsidRDefault="00065832" w:rsidP="00065832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6B1362">
                  <w:rPr>
                    <w:rFonts w:hint="eastAsia"/>
                    <w:kern w:val="0"/>
                    <w:sz w:val="12"/>
                    <w:szCs w:val="12"/>
                  </w:rPr>
                  <w:t>left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縦位置"/>
            <w:tag w:val="縦位置"/>
            <w:id w:val="-1480371890"/>
            <w:placeholder>
              <w:docPart w:val="0560BECB3BFA41E68FD03571B57D9342"/>
            </w:placeholder>
            <w:comboBox>
              <w:listItem w:displayText="-" w:value="-"/>
              <w:listItem w:displayText="top" w:value="top"/>
              <w:listItem w:displayText="middle" w:value="middle"/>
              <w:listItem w:displayText="bottom" w:value="bottom"/>
            </w:comboBox>
          </w:sdtPr>
          <w:sdtEndPr/>
          <w:sdtContent>
            <w:tc>
              <w:tcPr>
                <w:tcW w:w="680" w:type="dxa"/>
              </w:tcPr>
              <w:p w14:paraId="0A000BA8" w14:textId="77777777" w:rsidR="00065832" w:rsidRPr="006B1362" w:rsidRDefault="00065832" w:rsidP="00065832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top</w:t>
                </w:r>
              </w:p>
            </w:tc>
          </w:sdtContent>
        </w:sdt>
        <w:tc>
          <w:tcPr>
            <w:tcW w:w="2721" w:type="dxa"/>
          </w:tcPr>
          <w:p w14:paraId="3ECBF529" w14:textId="77777777" w:rsidR="00065832" w:rsidRPr="006B1362" w:rsidRDefault="00065832" w:rsidP="0006583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065832" w:rsidRPr="00F76721" w14:paraId="2D16B2DA" w14:textId="77777777" w:rsidTr="00065832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14:paraId="71658E58" w14:textId="5158C895" w:rsidR="00065832" w:rsidRPr="00326542" w:rsidRDefault="00065832" w:rsidP="00065832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FB6A90">
              <w:rPr>
                <w:sz w:val="12"/>
                <w:szCs w:val="12"/>
              </w:rPr>
              <w:fldChar w:fldCharType="begin"/>
            </w:r>
            <w:r w:rsidRPr="00FB6A90">
              <w:rPr>
                <w:b w:val="0"/>
                <w:bCs w:val="0"/>
                <w:sz w:val="12"/>
                <w:szCs w:val="12"/>
              </w:rPr>
              <w:instrText xml:space="preserve"> SEQ itemName3No \* MERGEFORMAT \* MERGEFORMAT </w:instrText>
            </w:r>
            <w:r w:rsidRPr="00FB6A90">
              <w:rPr>
                <w:sz w:val="12"/>
                <w:szCs w:val="12"/>
              </w:rPr>
              <w:fldChar w:fldCharType="separate"/>
            </w:r>
            <w:r w:rsidR="00353FE6">
              <w:rPr>
                <w:b w:val="0"/>
                <w:bCs w:val="0"/>
                <w:noProof/>
                <w:sz w:val="12"/>
                <w:szCs w:val="12"/>
              </w:rPr>
              <w:t>2</w:t>
            </w:r>
            <w:r w:rsidRPr="00FB6A90">
              <w:rPr>
                <w:sz w:val="12"/>
                <w:szCs w:val="12"/>
              </w:rPr>
              <w:fldChar w:fldCharType="end"/>
            </w:r>
          </w:p>
        </w:tc>
        <w:tc>
          <w:tcPr>
            <w:tcW w:w="3289" w:type="dxa"/>
          </w:tcPr>
          <w:p w14:paraId="6012B3BD" w14:textId="77777777" w:rsidR="00065832" w:rsidRPr="006B1362" w:rsidRDefault="00065832" w:rsidP="0006583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契約予定日</w:t>
            </w: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1452123733"/>
            <w:placeholder>
              <w:docPart w:val="D546066A73F842899DBC847FB5A2118B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EndPr/>
          <w:sdtContent>
            <w:tc>
              <w:tcPr>
                <w:tcW w:w="1134" w:type="dxa"/>
              </w:tcPr>
              <w:p w14:paraId="4886378C" w14:textId="77777777" w:rsidR="00065832" w:rsidRPr="006B1362" w:rsidRDefault="00065832" w:rsidP="00065832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text</w:t>
                </w:r>
              </w:p>
            </w:tc>
          </w:sdtContent>
        </w:sdt>
        <w:tc>
          <w:tcPr>
            <w:tcW w:w="1701" w:type="dxa"/>
          </w:tcPr>
          <w:p w14:paraId="600DC030" w14:textId="77777777" w:rsidR="00065832" w:rsidRPr="006B1362" w:rsidRDefault="00065832" w:rsidP="0006583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67" w:type="dxa"/>
          </w:tcPr>
          <w:p w14:paraId="0A92D279" w14:textId="77777777" w:rsidR="00065832" w:rsidRPr="006B1362" w:rsidRDefault="00065832" w:rsidP="0006583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10</w:t>
            </w:r>
          </w:p>
        </w:tc>
        <w:sdt>
          <w:sdtPr>
            <w:rPr>
              <w:sz w:val="12"/>
              <w:szCs w:val="12"/>
            </w:rPr>
            <w:alias w:val="I/O"/>
            <w:tag w:val="I/O"/>
            <w:id w:val="652183294"/>
            <w:placeholder>
              <w:docPart w:val="7C5BE30776C840C8AF3D97C4FC0B89D4"/>
            </w:placeholder>
            <w:comboBox>
              <w:listItem w:displayText="-" w:value="-"/>
              <w:listItem w:displayText="I" w:value="I"/>
              <w:listItem w:displayText="O" w:value="O"/>
              <w:listItem w:displayText="I/O" w:value="I/O"/>
            </w:comboBox>
          </w:sdtPr>
          <w:sdtEndPr/>
          <w:sdtContent>
            <w:tc>
              <w:tcPr>
                <w:tcW w:w="567" w:type="dxa"/>
              </w:tcPr>
              <w:p w14:paraId="3DA1280D" w14:textId="77777777" w:rsidR="00065832" w:rsidRPr="006B1362" w:rsidRDefault="00065832" w:rsidP="00065832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I</w:t>
                </w:r>
              </w:p>
            </w:tc>
          </w:sdtContent>
        </w:sdt>
        <w:sdt>
          <w:sdtPr>
            <w:rPr>
              <w:rFonts w:hint="eastAsia"/>
              <w:sz w:val="12"/>
              <w:szCs w:val="12"/>
            </w:rPr>
            <w:alias w:val="データ型"/>
            <w:tag w:val="データ型"/>
            <w:id w:val="252090761"/>
            <w:placeholder>
              <w:docPart w:val="498294453F13488CA06618C7803CB785"/>
            </w:placeholder>
            <w:comboBox>
              <w:listItem w:displayText="-" w:value="-"/>
              <w:listItem w:displayText="string" w:value="string"/>
              <w:listItem w:displayText="integer" w:value="integer"/>
              <w:listItem w:displayText="long" w:value="long"/>
              <w:listItem w:displayText="float" w:value="float"/>
              <w:listItem w:displayText="double" w:value="double"/>
              <w:listItem w:displayText="numeric" w:value="numeric"/>
              <w:listItem w:displayText="date" w:value="date"/>
              <w:listItem w:displayText="datetime" w:value="datetime"/>
            </w:comboBox>
          </w:sdtPr>
          <w:sdtEndPr/>
          <w:sdtContent>
            <w:tc>
              <w:tcPr>
                <w:tcW w:w="1134" w:type="dxa"/>
              </w:tcPr>
              <w:p w14:paraId="6A8A481F" w14:textId="77777777" w:rsidR="00065832" w:rsidRPr="006B1362" w:rsidRDefault="00065832" w:rsidP="00065832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string</w:t>
                </w:r>
              </w:p>
            </w:tc>
          </w:sdtContent>
        </w:sdt>
        <w:tc>
          <w:tcPr>
            <w:tcW w:w="1701" w:type="dxa"/>
          </w:tcPr>
          <w:p w14:paraId="55FDBF74" w14:textId="77777777" w:rsidR="00065832" w:rsidRPr="006B1362" w:rsidRDefault="00065832" w:rsidP="0006583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kern w:val="0"/>
              <w:sz w:val="12"/>
              <w:szCs w:val="12"/>
            </w:rPr>
            <w:alias w:val="横位置"/>
            <w:tag w:val="横位置"/>
            <w:id w:val="-1923641343"/>
            <w:placeholder>
              <w:docPart w:val="99ABE75991164E8CB64451B67E52AC97"/>
            </w:placeholder>
            <w:comboBox>
              <w:listItem w:displayText="-" w:value="-"/>
              <w:listItem w:displayText="left" w:value="left"/>
              <w:listItem w:displayText="center" w:value="center"/>
              <w:listItem w:displayText="right" w:value="right"/>
            </w:comboBox>
          </w:sdtPr>
          <w:sdtEndPr/>
          <w:sdtContent>
            <w:tc>
              <w:tcPr>
                <w:tcW w:w="680" w:type="dxa"/>
              </w:tcPr>
              <w:p w14:paraId="02A69817" w14:textId="77777777" w:rsidR="00065832" w:rsidRPr="006B1362" w:rsidRDefault="00065832" w:rsidP="00065832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6B1362">
                  <w:rPr>
                    <w:rFonts w:hint="eastAsia"/>
                    <w:kern w:val="0"/>
                    <w:sz w:val="12"/>
                    <w:szCs w:val="12"/>
                  </w:rPr>
                  <w:t>left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縦位置"/>
            <w:tag w:val="縦位置"/>
            <w:id w:val="-449252069"/>
            <w:placeholder>
              <w:docPart w:val="1644AD20D9C246B286ECFCD135C1DE31"/>
            </w:placeholder>
            <w:comboBox>
              <w:listItem w:displayText="-" w:value="-"/>
              <w:listItem w:displayText="top" w:value="top"/>
              <w:listItem w:displayText="middle" w:value="middle"/>
              <w:listItem w:displayText="bottom" w:value="bottom"/>
            </w:comboBox>
          </w:sdtPr>
          <w:sdtEndPr/>
          <w:sdtContent>
            <w:tc>
              <w:tcPr>
                <w:tcW w:w="680" w:type="dxa"/>
              </w:tcPr>
              <w:p w14:paraId="4C2560C1" w14:textId="77777777" w:rsidR="00065832" w:rsidRPr="006B1362" w:rsidRDefault="00065832" w:rsidP="00065832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top</w:t>
                </w:r>
              </w:p>
            </w:tc>
          </w:sdtContent>
        </w:sdt>
        <w:tc>
          <w:tcPr>
            <w:tcW w:w="2721" w:type="dxa"/>
          </w:tcPr>
          <w:p w14:paraId="50FDA102" w14:textId="77777777" w:rsidR="00065832" w:rsidRPr="006B1362" w:rsidRDefault="00065832" w:rsidP="0006583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065832" w:rsidRPr="00F76721" w14:paraId="116DBFF5" w14:textId="77777777" w:rsidTr="00065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14:paraId="5AD828F7" w14:textId="53D8E7AF" w:rsidR="00065832" w:rsidRPr="00326542" w:rsidRDefault="00065832" w:rsidP="00065832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FB6A90">
              <w:rPr>
                <w:sz w:val="12"/>
                <w:szCs w:val="12"/>
              </w:rPr>
              <w:fldChar w:fldCharType="begin"/>
            </w:r>
            <w:r w:rsidRPr="00FB6A90">
              <w:rPr>
                <w:b w:val="0"/>
                <w:bCs w:val="0"/>
                <w:sz w:val="12"/>
                <w:szCs w:val="12"/>
              </w:rPr>
              <w:instrText xml:space="preserve"> SEQ itemName3No \* MERGEFORMAT \* MERGEFORMAT </w:instrText>
            </w:r>
            <w:r w:rsidRPr="00FB6A90">
              <w:rPr>
                <w:sz w:val="12"/>
                <w:szCs w:val="12"/>
              </w:rPr>
              <w:fldChar w:fldCharType="separate"/>
            </w:r>
            <w:r w:rsidR="00353FE6">
              <w:rPr>
                <w:b w:val="0"/>
                <w:bCs w:val="0"/>
                <w:noProof/>
                <w:sz w:val="12"/>
                <w:szCs w:val="12"/>
              </w:rPr>
              <w:t>3</w:t>
            </w:r>
            <w:r w:rsidRPr="00FB6A90">
              <w:rPr>
                <w:sz w:val="12"/>
                <w:szCs w:val="12"/>
              </w:rPr>
              <w:fldChar w:fldCharType="end"/>
            </w:r>
          </w:p>
        </w:tc>
        <w:tc>
          <w:tcPr>
            <w:tcW w:w="3289" w:type="dxa"/>
          </w:tcPr>
          <w:p w14:paraId="31A8686B" w14:textId="77777777" w:rsidR="00065832" w:rsidRDefault="00065832" w:rsidP="0006583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契約予定日入力補助</w:t>
            </w: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1549369967"/>
            <w:placeholder>
              <w:docPart w:val="A37EE3E45BB14F25BE5FCFF187EF3E66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EndPr/>
          <w:sdtContent>
            <w:tc>
              <w:tcPr>
                <w:tcW w:w="1134" w:type="dxa"/>
              </w:tcPr>
              <w:p w14:paraId="24BA9ECC" w14:textId="77777777" w:rsidR="00065832" w:rsidRDefault="00065832" w:rsidP="00065832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calendar</w:t>
                </w:r>
              </w:p>
            </w:tc>
          </w:sdtContent>
        </w:sdt>
        <w:tc>
          <w:tcPr>
            <w:tcW w:w="1701" w:type="dxa"/>
          </w:tcPr>
          <w:p w14:paraId="266ACE5B" w14:textId="77777777" w:rsidR="00065832" w:rsidRPr="006B1362" w:rsidRDefault="00065832" w:rsidP="0006583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67" w:type="dxa"/>
          </w:tcPr>
          <w:p w14:paraId="6A7B2F28" w14:textId="77777777" w:rsidR="00065832" w:rsidRPr="006B1362" w:rsidRDefault="00065832" w:rsidP="0006583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20</w:t>
            </w:r>
          </w:p>
        </w:tc>
        <w:sdt>
          <w:sdtPr>
            <w:rPr>
              <w:sz w:val="12"/>
              <w:szCs w:val="12"/>
            </w:rPr>
            <w:alias w:val="I/O"/>
            <w:tag w:val="I/O"/>
            <w:id w:val="1263878088"/>
            <w:placeholder>
              <w:docPart w:val="134719ABA1024FE8B1599ADFBE378650"/>
            </w:placeholder>
            <w:comboBox>
              <w:listItem w:displayText="-" w:value="-"/>
              <w:listItem w:displayText="I" w:value="I"/>
              <w:listItem w:displayText="O" w:value="O"/>
              <w:listItem w:displayText="I/O" w:value="I/O"/>
            </w:comboBox>
          </w:sdtPr>
          <w:sdtEndPr/>
          <w:sdtContent>
            <w:tc>
              <w:tcPr>
                <w:tcW w:w="567" w:type="dxa"/>
              </w:tcPr>
              <w:p w14:paraId="12CCF0EB" w14:textId="77777777" w:rsidR="00065832" w:rsidRDefault="00065832" w:rsidP="00065832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I/O</w:t>
                </w:r>
              </w:p>
            </w:tc>
          </w:sdtContent>
        </w:sdt>
        <w:sdt>
          <w:sdtPr>
            <w:rPr>
              <w:rFonts w:hint="eastAsia"/>
              <w:sz w:val="12"/>
              <w:szCs w:val="12"/>
            </w:rPr>
            <w:alias w:val="データ型"/>
            <w:tag w:val="データ型"/>
            <w:id w:val="759877143"/>
            <w:placeholder>
              <w:docPart w:val="BED7831EE7E74C98B5CA8A606AD6B03C"/>
            </w:placeholder>
            <w:comboBox>
              <w:listItem w:displayText="-" w:value="-"/>
              <w:listItem w:displayText="string" w:value="string"/>
              <w:listItem w:displayText="integer" w:value="integer"/>
              <w:listItem w:displayText="long" w:value="long"/>
              <w:listItem w:displayText="float" w:value="float"/>
              <w:listItem w:displayText="double" w:value="double"/>
              <w:listItem w:displayText="numeric" w:value="numeric"/>
              <w:listItem w:displayText="date" w:value="date"/>
              <w:listItem w:displayText="datetime" w:value="datetime"/>
            </w:comboBox>
          </w:sdtPr>
          <w:sdtEndPr/>
          <w:sdtContent>
            <w:tc>
              <w:tcPr>
                <w:tcW w:w="1134" w:type="dxa"/>
              </w:tcPr>
              <w:p w14:paraId="5B43239D" w14:textId="77777777" w:rsidR="00065832" w:rsidRDefault="00065832" w:rsidP="00065832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1701" w:type="dxa"/>
          </w:tcPr>
          <w:p w14:paraId="39BA1960" w14:textId="77777777" w:rsidR="00065832" w:rsidRPr="006B1362" w:rsidRDefault="00065832" w:rsidP="0006583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kern w:val="0"/>
              <w:sz w:val="12"/>
              <w:szCs w:val="12"/>
            </w:rPr>
            <w:alias w:val="横位置"/>
            <w:tag w:val="横位置"/>
            <w:id w:val="-1622295847"/>
            <w:placeholder>
              <w:docPart w:val="80B62D6D96EE468BB764C56768B61D87"/>
            </w:placeholder>
            <w:comboBox>
              <w:listItem w:displayText="-" w:value="-"/>
              <w:listItem w:displayText="left" w:value="left"/>
              <w:listItem w:displayText="center" w:value="center"/>
              <w:listItem w:displayText="right" w:value="right"/>
            </w:comboBox>
          </w:sdtPr>
          <w:sdtEndPr/>
          <w:sdtContent>
            <w:tc>
              <w:tcPr>
                <w:tcW w:w="680" w:type="dxa"/>
              </w:tcPr>
              <w:p w14:paraId="336C3B76" w14:textId="77777777" w:rsidR="00065832" w:rsidRDefault="00065832" w:rsidP="00065832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kern w:val="0"/>
                    <w:sz w:val="12"/>
                    <w:szCs w:val="12"/>
                  </w:rPr>
                </w:pPr>
                <w:r w:rsidRPr="006B1362">
                  <w:rPr>
                    <w:rFonts w:hint="eastAsia"/>
                    <w:kern w:val="0"/>
                    <w:sz w:val="12"/>
                    <w:szCs w:val="12"/>
                  </w:rPr>
                  <w:t>left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縦位置"/>
            <w:tag w:val="縦位置"/>
            <w:id w:val="-1265300994"/>
            <w:placeholder>
              <w:docPart w:val="87D1071DB4F84B7396F7F5CE31151AC5"/>
            </w:placeholder>
            <w:comboBox>
              <w:listItem w:displayText="-" w:value="-"/>
              <w:listItem w:displayText="top" w:value="top"/>
              <w:listItem w:displayText="middle" w:value="middle"/>
              <w:listItem w:displayText="bottom" w:value="bottom"/>
            </w:comboBox>
          </w:sdtPr>
          <w:sdtEndPr/>
          <w:sdtContent>
            <w:tc>
              <w:tcPr>
                <w:tcW w:w="680" w:type="dxa"/>
              </w:tcPr>
              <w:p w14:paraId="5A31F190" w14:textId="77777777" w:rsidR="00065832" w:rsidRDefault="00065832" w:rsidP="00065832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top</w:t>
                </w:r>
              </w:p>
            </w:tc>
          </w:sdtContent>
        </w:sdt>
        <w:tc>
          <w:tcPr>
            <w:tcW w:w="2721" w:type="dxa"/>
          </w:tcPr>
          <w:p w14:paraId="490CF708" w14:textId="77777777" w:rsidR="00065832" w:rsidRPr="006B1362" w:rsidRDefault="00065832" w:rsidP="0006583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065832" w:rsidRPr="00F76721" w14:paraId="1E3B244C" w14:textId="77777777" w:rsidTr="00065832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14:paraId="3A69C982" w14:textId="18B93A7F" w:rsidR="00065832" w:rsidRPr="00FB6A90" w:rsidRDefault="00065832" w:rsidP="00065832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>
              <w:rPr>
                <w:sz w:val="12"/>
                <w:szCs w:val="12"/>
              </w:rPr>
              <w:fldChar w:fldCharType="begin"/>
            </w:r>
            <w:r>
              <w:rPr>
                <w:b w:val="0"/>
                <w:bCs w:val="0"/>
                <w:sz w:val="12"/>
                <w:szCs w:val="12"/>
              </w:rPr>
              <w:instrText xml:space="preserve"> SEQ itemName3No \* MERGEFORMAT \* MERGEFORMAT </w:instrText>
            </w:r>
            <w:r>
              <w:rPr>
                <w:sz w:val="12"/>
                <w:szCs w:val="12"/>
              </w:rPr>
              <w:fldChar w:fldCharType="separate"/>
            </w:r>
            <w:r w:rsidR="00353FE6">
              <w:rPr>
                <w:b w:val="0"/>
                <w:bCs w:val="0"/>
                <w:noProof/>
                <w:sz w:val="12"/>
                <w:szCs w:val="12"/>
              </w:rPr>
              <w:t>4</w:t>
            </w:r>
            <w:r>
              <w:rPr>
                <w:sz w:val="12"/>
                <w:szCs w:val="12"/>
              </w:rPr>
              <w:fldChar w:fldCharType="end"/>
            </w:r>
          </w:p>
        </w:tc>
        <w:tc>
          <w:tcPr>
            <w:tcW w:w="3289" w:type="dxa"/>
          </w:tcPr>
          <w:p w14:paraId="07646037" w14:textId="77777777" w:rsidR="00065832" w:rsidRDefault="00065832" w:rsidP="0006583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契約期間</w:t>
            </w: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19905901"/>
            <w:placeholder>
              <w:docPart w:val="4B83C7B19314473389990AA37743555C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EndPr/>
          <w:sdtContent>
            <w:tc>
              <w:tcPr>
                <w:tcW w:w="1134" w:type="dxa"/>
              </w:tcPr>
              <w:p w14:paraId="30CBC53F" w14:textId="77777777" w:rsidR="00065832" w:rsidRDefault="00065832" w:rsidP="00065832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72627A">
                  <w:rPr>
                    <w:rFonts w:hint="eastAsia"/>
                    <w:sz w:val="12"/>
                    <w:szCs w:val="12"/>
                  </w:rPr>
                  <w:t>label</w:t>
                </w:r>
              </w:p>
            </w:tc>
          </w:sdtContent>
        </w:sdt>
        <w:tc>
          <w:tcPr>
            <w:tcW w:w="1701" w:type="dxa"/>
          </w:tcPr>
          <w:p w14:paraId="145ABC42" w14:textId="77777777" w:rsidR="00065832" w:rsidRPr="006B1362" w:rsidRDefault="00065832" w:rsidP="0006583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67" w:type="dxa"/>
          </w:tcPr>
          <w:p w14:paraId="77F4F68E" w14:textId="77777777" w:rsidR="00065832" w:rsidRDefault="00065832" w:rsidP="0006583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-</w:t>
            </w:r>
          </w:p>
        </w:tc>
        <w:sdt>
          <w:sdtPr>
            <w:rPr>
              <w:sz w:val="12"/>
              <w:szCs w:val="12"/>
            </w:rPr>
            <w:alias w:val="I/O"/>
            <w:tag w:val="I/O"/>
            <w:id w:val="382986293"/>
            <w:placeholder>
              <w:docPart w:val="643EE5C939DB4007B35FA88E349158A0"/>
            </w:placeholder>
            <w:comboBox>
              <w:listItem w:displayText="-" w:value="-"/>
              <w:listItem w:displayText="I" w:value="I"/>
              <w:listItem w:displayText="O" w:value="O"/>
              <w:listItem w:displayText="I/O" w:value="I/O"/>
            </w:comboBox>
          </w:sdtPr>
          <w:sdtEndPr/>
          <w:sdtContent>
            <w:tc>
              <w:tcPr>
                <w:tcW w:w="567" w:type="dxa"/>
              </w:tcPr>
              <w:p w14:paraId="0BA3A9D7" w14:textId="77777777" w:rsidR="00065832" w:rsidRDefault="00065832" w:rsidP="00065832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O</w:t>
                </w:r>
              </w:p>
            </w:tc>
          </w:sdtContent>
        </w:sdt>
        <w:sdt>
          <w:sdtPr>
            <w:rPr>
              <w:rFonts w:hint="eastAsia"/>
              <w:sz w:val="12"/>
              <w:szCs w:val="12"/>
            </w:rPr>
            <w:alias w:val="データ型"/>
            <w:tag w:val="データ型"/>
            <w:id w:val="-1371765270"/>
            <w:placeholder>
              <w:docPart w:val="491EC785DFA946CF9B60B238C6F57897"/>
            </w:placeholder>
            <w:comboBox>
              <w:listItem w:displayText="-" w:value="-"/>
              <w:listItem w:displayText="string" w:value="string"/>
              <w:listItem w:displayText="integer" w:value="integer"/>
              <w:listItem w:displayText="long" w:value="long"/>
              <w:listItem w:displayText="float" w:value="float"/>
              <w:listItem w:displayText="double" w:value="double"/>
              <w:listItem w:displayText="numeric" w:value="numeric"/>
              <w:listItem w:displayText="date" w:value="date"/>
              <w:listItem w:displayText="datetime" w:value="datetime"/>
            </w:comboBox>
          </w:sdtPr>
          <w:sdtEndPr/>
          <w:sdtContent>
            <w:tc>
              <w:tcPr>
                <w:tcW w:w="1134" w:type="dxa"/>
              </w:tcPr>
              <w:p w14:paraId="20B74126" w14:textId="77777777" w:rsidR="00065832" w:rsidRDefault="00065832" w:rsidP="00065832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1701" w:type="dxa"/>
          </w:tcPr>
          <w:p w14:paraId="314B1071" w14:textId="77777777" w:rsidR="00065832" w:rsidRPr="006B1362" w:rsidRDefault="00065832" w:rsidP="0006583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kern w:val="0"/>
              <w:sz w:val="12"/>
              <w:szCs w:val="12"/>
            </w:rPr>
            <w:alias w:val="横位置"/>
            <w:tag w:val="横位置"/>
            <w:id w:val="-862211138"/>
            <w:placeholder>
              <w:docPart w:val="29B10019920344BDAC91EC78ADAEC141"/>
            </w:placeholder>
            <w:comboBox>
              <w:listItem w:displayText="-" w:value="-"/>
              <w:listItem w:displayText="left" w:value="left"/>
              <w:listItem w:displayText="center" w:value="center"/>
              <w:listItem w:displayText="right" w:value="right"/>
            </w:comboBox>
          </w:sdtPr>
          <w:sdtEndPr/>
          <w:sdtContent>
            <w:tc>
              <w:tcPr>
                <w:tcW w:w="680" w:type="dxa"/>
              </w:tcPr>
              <w:p w14:paraId="27C29D63" w14:textId="77777777" w:rsidR="00065832" w:rsidRDefault="00065832" w:rsidP="00065832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kern w:val="0"/>
                    <w:sz w:val="12"/>
                    <w:szCs w:val="12"/>
                  </w:rPr>
                </w:pPr>
                <w:r w:rsidRPr="006B1362">
                  <w:rPr>
                    <w:rFonts w:hint="eastAsia"/>
                    <w:kern w:val="0"/>
                    <w:sz w:val="12"/>
                    <w:szCs w:val="12"/>
                  </w:rPr>
                  <w:t>left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縦位置"/>
            <w:tag w:val="縦位置"/>
            <w:id w:val="-560479172"/>
            <w:placeholder>
              <w:docPart w:val="6288CAAAC6DE4C70B01495794F1C31F0"/>
            </w:placeholder>
            <w:comboBox>
              <w:listItem w:displayText="-" w:value="-"/>
              <w:listItem w:displayText="top" w:value="top"/>
              <w:listItem w:displayText="middle" w:value="middle"/>
              <w:listItem w:displayText="bottom" w:value="bottom"/>
            </w:comboBox>
          </w:sdtPr>
          <w:sdtEndPr/>
          <w:sdtContent>
            <w:tc>
              <w:tcPr>
                <w:tcW w:w="680" w:type="dxa"/>
              </w:tcPr>
              <w:p w14:paraId="701CACBD" w14:textId="77777777" w:rsidR="00065832" w:rsidRDefault="00065832" w:rsidP="00065832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top</w:t>
                </w:r>
              </w:p>
            </w:tc>
          </w:sdtContent>
        </w:sdt>
        <w:tc>
          <w:tcPr>
            <w:tcW w:w="2721" w:type="dxa"/>
          </w:tcPr>
          <w:p w14:paraId="171BBD55" w14:textId="77777777" w:rsidR="00065832" w:rsidRPr="006B1362" w:rsidRDefault="00065832" w:rsidP="0006583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065832" w:rsidRPr="00F76721" w14:paraId="044C6E58" w14:textId="77777777" w:rsidTr="00065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14:paraId="5DEC36D9" w14:textId="1E87C55A" w:rsidR="00065832" w:rsidRPr="00FB6A90" w:rsidRDefault="00065832" w:rsidP="00065832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FB6A90">
              <w:rPr>
                <w:sz w:val="12"/>
                <w:szCs w:val="12"/>
              </w:rPr>
              <w:fldChar w:fldCharType="begin"/>
            </w:r>
            <w:r w:rsidRPr="00FB6A90">
              <w:rPr>
                <w:b w:val="0"/>
                <w:bCs w:val="0"/>
                <w:sz w:val="12"/>
                <w:szCs w:val="12"/>
              </w:rPr>
              <w:instrText xml:space="preserve"> SEQ itemName3No \* MERGEFORMAT \* MERGEFORMAT </w:instrText>
            </w:r>
            <w:r w:rsidRPr="00FB6A90">
              <w:rPr>
                <w:sz w:val="12"/>
                <w:szCs w:val="12"/>
              </w:rPr>
              <w:fldChar w:fldCharType="separate"/>
            </w:r>
            <w:r w:rsidR="00353FE6">
              <w:rPr>
                <w:b w:val="0"/>
                <w:bCs w:val="0"/>
                <w:noProof/>
                <w:sz w:val="12"/>
                <w:szCs w:val="12"/>
              </w:rPr>
              <w:t>5</w:t>
            </w:r>
            <w:r w:rsidRPr="00FB6A90">
              <w:rPr>
                <w:sz w:val="12"/>
                <w:szCs w:val="12"/>
              </w:rPr>
              <w:fldChar w:fldCharType="end"/>
            </w:r>
          </w:p>
        </w:tc>
        <w:tc>
          <w:tcPr>
            <w:tcW w:w="3289" w:type="dxa"/>
          </w:tcPr>
          <w:p w14:paraId="4A01085C" w14:textId="77777777" w:rsidR="00065832" w:rsidRDefault="00065832" w:rsidP="0006583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契約開始日</w:t>
            </w: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490606928"/>
            <w:placeholder>
              <w:docPart w:val="348C749BCA0B4A0E892E57B3ED9AA559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EndPr/>
          <w:sdtContent>
            <w:tc>
              <w:tcPr>
                <w:tcW w:w="1134" w:type="dxa"/>
              </w:tcPr>
              <w:p w14:paraId="24AA8FFC" w14:textId="77777777" w:rsidR="00065832" w:rsidRDefault="00065832" w:rsidP="00065832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text</w:t>
                </w:r>
              </w:p>
            </w:tc>
          </w:sdtContent>
        </w:sdt>
        <w:tc>
          <w:tcPr>
            <w:tcW w:w="1701" w:type="dxa"/>
          </w:tcPr>
          <w:p w14:paraId="3E6272DD" w14:textId="77777777" w:rsidR="00065832" w:rsidRPr="006B1362" w:rsidRDefault="00065832" w:rsidP="0006583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67" w:type="dxa"/>
          </w:tcPr>
          <w:p w14:paraId="61DD6A97" w14:textId="77777777" w:rsidR="00065832" w:rsidRDefault="00065832" w:rsidP="0006583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30</w:t>
            </w:r>
          </w:p>
        </w:tc>
        <w:sdt>
          <w:sdtPr>
            <w:rPr>
              <w:sz w:val="12"/>
              <w:szCs w:val="12"/>
            </w:rPr>
            <w:alias w:val="I/O"/>
            <w:tag w:val="I/O"/>
            <w:id w:val="287163052"/>
            <w:placeholder>
              <w:docPart w:val="D4A0023107E549EF97CDC7576F194666"/>
            </w:placeholder>
            <w:comboBox>
              <w:listItem w:displayText="-" w:value="-"/>
              <w:listItem w:displayText="I" w:value="I"/>
              <w:listItem w:displayText="O" w:value="O"/>
              <w:listItem w:displayText="I/O" w:value="I/O"/>
            </w:comboBox>
          </w:sdtPr>
          <w:sdtEndPr/>
          <w:sdtContent>
            <w:tc>
              <w:tcPr>
                <w:tcW w:w="567" w:type="dxa"/>
              </w:tcPr>
              <w:p w14:paraId="064F08B0" w14:textId="77777777" w:rsidR="00065832" w:rsidRDefault="00065832" w:rsidP="00065832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I</w:t>
                </w:r>
              </w:p>
            </w:tc>
          </w:sdtContent>
        </w:sdt>
        <w:sdt>
          <w:sdtPr>
            <w:rPr>
              <w:rFonts w:hint="eastAsia"/>
              <w:sz w:val="12"/>
              <w:szCs w:val="12"/>
            </w:rPr>
            <w:alias w:val="データ型"/>
            <w:tag w:val="データ型"/>
            <w:id w:val="-1256966778"/>
            <w:placeholder>
              <w:docPart w:val="0DA417763C6841DAA41E326FCCC7D54A"/>
            </w:placeholder>
            <w:comboBox>
              <w:listItem w:displayText="-" w:value="-"/>
              <w:listItem w:displayText="string" w:value="string"/>
              <w:listItem w:displayText="integer" w:value="integer"/>
              <w:listItem w:displayText="long" w:value="long"/>
              <w:listItem w:displayText="float" w:value="float"/>
              <w:listItem w:displayText="double" w:value="double"/>
              <w:listItem w:displayText="numeric" w:value="numeric"/>
              <w:listItem w:displayText="date" w:value="date"/>
              <w:listItem w:displayText="datetime" w:value="datetime"/>
            </w:comboBox>
          </w:sdtPr>
          <w:sdtEndPr/>
          <w:sdtContent>
            <w:tc>
              <w:tcPr>
                <w:tcW w:w="1134" w:type="dxa"/>
              </w:tcPr>
              <w:p w14:paraId="210CF5A5" w14:textId="77777777" w:rsidR="00065832" w:rsidRDefault="00065832" w:rsidP="00065832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string</w:t>
                </w:r>
              </w:p>
            </w:tc>
          </w:sdtContent>
        </w:sdt>
        <w:tc>
          <w:tcPr>
            <w:tcW w:w="1701" w:type="dxa"/>
          </w:tcPr>
          <w:p w14:paraId="09388D24" w14:textId="77777777" w:rsidR="00065832" w:rsidRPr="006B1362" w:rsidRDefault="00065832" w:rsidP="0006583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kern w:val="0"/>
              <w:sz w:val="12"/>
              <w:szCs w:val="12"/>
            </w:rPr>
            <w:alias w:val="横位置"/>
            <w:tag w:val="横位置"/>
            <w:id w:val="-1363437360"/>
            <w:placeholder>
              <w:docPart w:val="91493AD477E24DE4B3D93AF6908B28A3"/>
            </w:placeholder>
            <w:comboBox>
              <w:listItem w:displayText="-" w:value="-"/>
              <w:listItem w:displayText="left" w:value="left"/>
              <w:listItem w:displayText="center" w:value="center"/>
              <w:listItem w:displayText="right" w:value="right"/>
            </w:comboBox>
          </w:sdtPr>
          <w:sdtEndPr/>
          <w:sdtContent>
            <w:tc>
              <w:tcPr>
                <w:tcW w:w="680" w:type="dxa"/>
              </w:tcPr>
              <w:p w14:paraId="598B5B85" w14:textId="77777777" w:rsidR="00065832" w:rsidRDefault="00065832" w:rsidP="00065832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kern w:val="0"/>
                    <w:sz w:val="12"/>
                    <w:szCs w:val="12"/>
                  </w:rPr>
                </w:pPr>
                <w:r w:rsidRPr="006B1362">
                  <w:rPr>
                    <w:rFonts w:hint="eastAsia"/>
                    <w:kern w:val="0"/>
                    <w:sz w:val="12"/>
                    <w:szCs w:val="12"/>
                  </w:rPr>
                  <w:t>left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縦位置"/>
            <w:tag w:val="縦位置"/>
            <w:id w:val="-751038016"/>
            <w:placeholder>
              <w:docPart w:val="89C35F67608C4141BF9BFC81BA03F2B7"/>
            </w:placeholder>
            <w:comboBox>
              <w:listItem w:displayText="-" w:value="-"/>
              <w:listItem w:displayText="top" w:value="top"/>
              <w:listItem w:displayText="middle" w:value="middle"/>
              <w:listItem w:displayText="bottom" w:value="bottom"/>
            </w:comboBox>
          </w:sdtPr>
          <w:sdtEndPr/>
          <w:sdtContent>
            <w:tc>
              <w:tcPr>
                <w:tcW w:w="680" w:type="dxa"/>
              </w:tcPr>
              <w:p w14:paraId="5242D50F" w14:textId="77777777" w:rsidR="00065832" w:rsidRDefault="00065832" w:rsidP="00065832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top</w:t>
                </w:r>
              </w:p>
            </w:tc>
          </w:sdtContent>
        </w:sdt>
        <w:tc>
          <w:tcPr>
            <w:tcW w:w="2721" w:type="dxa"/>
          </w:tcPr>
          <w:p w14:paraId="68F46ED2" w14:textId="77777777" w:rsidR="00065832" w:rsidRPr="006B1362" w:rsidRDefault="00065832" w:rsidP="0006583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065832" w:rsidRPr="00F76721" w14:paraId="17B7589C" w14:textId="77777777" w:rsidTr="00065832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14:paraId="0331E9B5" w14:textId="07935D38" w:rsidR="00065832" w:rsidRPr="00FB6A90" w:rsidRDefault="00065832" w:rsidP="00065832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FB6A90">
              <w:rPr>
                <w:sz w:val="12"/>
                <w:szCs w:val="12"/>
              </w:rPr>
              <w:fldChar w:fldCharType="begin"/>
            </w:r>
            <w:r w:rsidRPr="00FB6A90">
              <w:rPr>
                <w:b w:val="0"/>
                <w:bCs w:val="0"/>
                <w:sz w:val="12"/>
                <w:szCs w:val="12"/>
              </w:rPr>
              <w:instrText xml:space="preserve"> SEQ itemName3No \* MERGEFORMAT \* MERGEFORMAT </w:instrText>
            </w:r>
            <w:r w:rsidRPr="00FB6A90">
              <w:rPr>
                <w:sz w:val="12"/>
                <w:szCs w:val="12"/>
              </w:rPr>
              <w:fldChar w:fldCharType="separate"/>
            </w:r>
            <w:r w:rsidR="00353FE6">
              <w:rPr>
                <w:b w:val="0"/>
                <w:bCs w:val="0"/>
                <w:noProof/>
                <w:sz w:val="12"/>
                <w:szCs w:val="12"/>
              </w:rPr>
              <w:t>6</w:t>
            </w:r>
            <w:r w:rsidRPr="00FB6A90">
              <w:rPr>
                <w:sz w:val="12"/>
                <w:szCs w:val="12"/>
              </w:rPr>
              <w:fldChar w:fldCharType="end"/>
            </w:r>
          </w:p>
        </w:tc>
        <w:tc>
          <w:tcPr>
            <w:tcW w:w="3289" w:type="dxa"/>
          </w:tcPr>
          <w:p w14:paraId="2CDF8006" w14:textId="77777777" w:rsidR="00065832" w:rsidRDefault="00065832" w:rsidP="0006583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契約開始日入力補助</w:t>
            </w: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2077853538"/>
            <w:placeholder>
              <w:docPart w:val="52E0C5CFCEFA42F18D1D509146D4155F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EndPr/>
          <w:sdtContent>
            <w:tc>
              <w:tcPr>
                <w:tcW w:w="1134" w:type="dxa"/>
              </w:tcPr>
              <w:p w14:paraId="153F33A9" w14:textId="77777777" w:rsidR="00065832" w:rsidRDefault="00065832" w:rsidP="00065832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calendar</w:t>
                </w:r>
              </w:p>
            </w:tc>
          </w:sdtContent>
        </w:sdt>
        <w:tc>
          <w:tcPr>
            <w:tcW w:w="1701" w:type="dxa"/>
          </w:tcPr>
          <w:p w14:paraId="34AD9DD5" w14:textId="77777777" w:rsidR="00065832" w:rsidRPr="006B1362" w:rsidRDefault="00065832" w:rsidP="0006583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67" w:type="dxa"/>
          </w:tcPr>
          <w:p w14:paraId="038CBA24" w14:textId="77777777" w:rsidR="00065832" w:rsidRDefault="00065832" w:rsidP="0006583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40</w:t>
            </w:r>
          </w:p>
        </w:tc>
        <w:sdt>
          <w:sdtPr>
            <w:rPr>
              <w:sz w:val="12"/>
              <w:szCs w:val="12"/>
            </w:rPr>
            <w:alias w:val="I/O"/>
            <w:tag w:val="I/O"/>
            <w:id w:val="-1845231421"/>
            <w:placeholder>
              <w:docPart w:val="085E00EE12244DEAB01A43B9957823C8"/>
            </w:placeholder>
            <w:comboBox>
              <w:listItem w:displayText="-" w:value="-"/>
              <w:listItem w:displayText="I" w:value="I"/>
              <w:listItem w:displayText="O" w:value="O"/>
              <w:listItem w:displayText="I/O" w:value="I/O"/>
            </w:comboBox>
          </w:sdtPr>
          <w:sdtEndPr/>
          <w:sdtContent>
            <w:tc>
              <w:tcPr>
                <w:tcW w:w="567" w:type="dxa"/>
              </w:tcPr>
              <w:p w14:paraId="48CDAEAD" w14:textId="77777777" w:rsidR="00065832" w:rsidRDefault="00065832" w:rsidP="00065832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I/O</w:t>
                </w:r>
              </w:p>
            </w:tc>
          </w:sdtContent>
        </w:sdt>
        <w:sdt>
          <w:sdtPr>
            <w:rPr>
              <w:rFonts w:hint="eastAsia"/>
              <w:sz w:val="12"/>
              <w:szCs w:val="12"/>
            </w:rPr>
            <w:alias w:val="データ型"/>
            <w:tag w:val="データ型"/>
            <w:id w:val="-1981296500"/>
            <w:placeholder>
              <w:docPart w:val="3684AB6B5F9345AE880368E2BFCF0C17"/>
            </w:placeholder>
            <w:comboBox>
              <w:listItem w:displayText="-" w:value="-"/>
              <w:listItem w:displayText="string" w:value="string"/>
              <w:listItem w:displayText="integer" w:value="integer"/>
              <w:listItem w:displayText="long" w:value="long"/>
              <w:listItem w:displayText="float" w:value="float"/>
              <w:listItem w:displayText="double" w:value="double"/>
              <w:listItem w:displayText="numeric" w:value="numeric"/>
              <w:listItem w:displayText="date" w:value="date"/>
              <w:listItem w:displayText="datetime" w:value="datetime"/>
            </w:comboBox>
          </w:sdtPr>
          <w:sdtEndPr/>
          <w:sdtContent>
            <w:tc>
              <w:tcPr>
                <w:tcW w:w="1134" w:type="dxa"/>
              </w:tcPr>
              <w:p w14:paraId="15B2F426" w14:textId="77777777" w:rsidR="00065832" w:rsidRDefault="00065832" w:rsidP="00065832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1701" w:type="dxa"/>
          </w:tcPr>
          <w:p w14:paraId="0D4D0C5B" w14:textId="77777777" w:rsidR="00065832" w:rsidRPr="006B1362" w:rsidRDefault="00065832" w:rsidP="0006583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kern w:val="0"/>
              <w:sz w:val="12"/>
              <w:szCs w:val="12"/>
            </w:rPr>
            <w:alias w:val="横位置"/>
            <w:tag w:val="横位置"/>
            <w:id w:val="-151680555"/>
            <w:placeholder>
              <w:docPart w:val="592AFAEEB02F4EEEBA9956C11125EBE2"/>
            </w:placeholder>
            <w:comboBox>
              <w:listItem w:displayText="-" w:value="-"/>
              <w:listItem w:displayText="left" w:value="left"/>
              <w:listItem w:displayText="center" w:value="center"/>
              <w:listItem w:displayText="right" w:value="right"/>
            </w:comboBox>
          </w:sdtPr>
          <w:sdtEndPr/>
          <w:sdtContent>
            <w:tc>
              <w:tcPr>
                <w:tcW w:w="680" w:type="dxa"/>
              </w:tcPr>
              <w:p w14:paraId="5FDFBB86" w14:textId="77777777" w:rsidR="00065832" w:rsidRDefault="00065832" w:rsidP="00065832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kern w:val="0"/>
                    <w:sz w:val="12"/>
                    <w:szCs w:val="12"/>
                  </w:rPr>
                </w:pPr>
                <w:r w:rsidRPr="006B1362">
                  <w:rPr>
                    <w:rFonts w:hint="eastAsia"/>
                    <w:kern w:val="0"/>
                    <w:sz w:val="12"/>
                    <w:szCs w:val="12"/>
                  </w:rPr>
                  <w:t>left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縦位置"/>
            <w:tag w:val="縦位置"/>
            <w:id w:val="196289958"/>
            <w:placeholder>
              <w:docPart w:val="9490D7F056614371844A495E377D4E1B"/>
            </w:placeholder>
            <w:comboBox>
              <w:listItem w:displayText="-" w:value="-"/>
              <w:listItem w:displayText="top" w:value="top"/>
              <w:listItem w:displayText="middle" w:value="middle"/>
              <w:listItem w:displayText="bottom" w:value="bottom"/>
            </w:comboBox>
          </w:sdtPr>
          <w:sdtEndPr/>
          <w:sdtContent>
            <w:tc>
              <w:tcPr>
                <w:tcW w:w="680" w:type="dxa"/>
              </w:tcPr>
              <w:p w14:paraId="2529F3ED" w14:textId="77777777" w:rsidR="00065832" w:rsidRDefault="00065832" w:rsidP="00065832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top</w:t>
                </w:r>
              </w:p>
            </w:tc>
          </w:sdtContent>
        </w:sdt>
        <w:tc>
          <w:tcPr>
            <w:tcW w:w="2721" w:type="dxa"/>
          </w:tcPr>
          <w:p w14:paraId="557F8252" w14:textId="77777777" w:rsidR="00065832" w:rsidRPr="006B1362" w:rsidRDefault="00065832" w:rsidP="0006583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065832" w:rsidRPr="00F76721" w14:paraId="2D8BE5DA" w14:textId="77777777" w:rsidTr="00065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14:paraId="6FCF23D3" w14:textId="35744043" w:rsidR="00065832" w:rsidRPr="00FB6A90" w:rsidRDefault="00065832" w:rsidP="00065832">
            <w:pPr>
              <w:pStyle w:val="aa"/>
              <w:rPr>
                <w:sz w:val="12"/>
                <w:szCs w:val="12"/>
              </w:rPr>
            </w:pPr>
            <w:r w:rsidRPr="00FB6A90">
              <w:rPr>
                <w:sz w:val="12"/>
                <w:szCs w:val="12"/>
              </w:rPr>
              <w:fldChar w:fldCharType="begin"/>
            </w:r>
            <w:r w:rsidRPr="00FB6A90">
              <w:rPr>
                <w:b w:val="0"/>
                <w:bCs w:val="0"/>
                <w:sz w:val="12"/>
                <w:szCs w:val="12"/>
              </w:rPr>
              <w:instrText xml:space="preserve"> SEQ itemName3No \* MERGEFORMAT \* MERGEFORMAT </w:instrText>
            </w:r>
            <w:r w:rsidRPr="00FB6A90">
              <w:rPr>
                <w:sz w:val="12"/>
                <w:szCs w:val="12"/>
              </w:rPr>
              <w:fldChar w:fldCharType="separate"/>
            </w:r>
            <w:r w:rsidR="00353FE6">
              <w:rPr>
                <w:b w:val="0"/>
                <w:bCs w:val="0"/>
                <w:noProof/>
                <w:sz w:val="12"/>
                <w:szCs w:val="12"/>
              </w:rPr>
              <w:t>7</w:t>
            </w:r>
            <w:r w:rsidRPr="00FB6A90">
              <w:rPr>
                <w:sz w:val="12"/>
                <w:szCs w:val="12"/>
              </w:rPr>
              <w:fldChar w:fldCharType="end"/>
            </w:r>
          </w:p>
        </w:tc>
        <w:tc>
          <w:tcPr>
            <w:tcW w:w="3289" w:type="dxa"/>
          </w:tcPr>
          <w:p w14:paraId="789E369B" w14:textId="77777777" w:rsidR="00065832" w:rsidRDefault="009868F9" w:rsidP="0006583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～</w:t>
            </w: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1930649782"/>
            <w:placeholder>
              <w:docPart w:val="C79151E4CDBF480F9786473A72F1325E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EndPr/>
          <w:sdtContent>
            <w:tc>
              <w:tcPr>
                <w:tcW w:w="1134" w:type="dxa"/>
              </w:tcPr>
              <w:p w14:paraId="68A1DA4F" w14:textId="77777777" w:rsidR="00065832" w:rsidRPr="0072627A" w:rsidRDefault="009868F9" w:rsidP="00065832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label</w:t>
                </w:r>
              </w:p>
            </w:tc>
          </w:sdtContent>
        </w:sdt>
        <w:tc>
          <w:tcPr>
            <w:tcW w:w="1701" w:type="dxa"/>
          </w:tcPr>
          <w:p w14:paraId="2440E83C" w14:textId="77777777" w:rsidR="00065832" w:rsidRPr="006B1362" w:rsidRDefault="00065832" w:rsidP="0006583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67" w:type="dxa"/>
          </w:tcPr>
          <w:p w14:paraId="691A0FF9" w14:textId="77777777" w:rsidR="00065832" w:rsidRDefault="009868F9" w:rsidP="0006583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-</w:t>
            </w:r>
          </w:p>
        </w:tc>
        <w:sdt>
          <w:sdtPr>
            <w:rPr>
              <w:sz w:val="12"/>
              <w:szCs w:val="12"/>
            </w:rPr>
            <w:alias w:val="I/O"/>
            <w:tag w:val="I/O"/>
            <w:id w:val="1004018437"/>
            <w:placeholder>
              <w:docPart w:val="2F66AD4F21684CD1AC2AFDB1D17A6697"/>
            </w:placeholder>
            <w:comboBox>
              <w:listItem w:displayText="-" w:value="-"/>
              <w:listItem w:displayText="I" w:value="I"/>
              <w:listItem w:displayText="O" w:value="O"/>
              <w:listItem w:displayText="I/O" w:value="I/O"/>
            </w:comboBox>
          </w:sdtPr>
          <w:sdtEndPr/>
          <w:sdtContent>
            <w:tc>
              <w:tcPr>
                <w:tcW w:w="567" w:type="dxa"/>
              </w:tcPr>
              <w:p w14:paraId="27E3BCEB" w14:textId="77777777" w:rsidR="00065832" w:rsidRDefault="009868F9" w:rsidP="00065832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O</w:t>
                </w:r>
              </w:p>
            </w:tc>
          </w:sdtContent>
        </w:sdt>
        <w:sdt>
          <w:sdtPr>
            <w:rPr>
              <w:rFonts w:hint="eastAsia"/>
              <w:sz w:val="12"/>
              <w:szCs w:val="12"/>
            </w:rPr>
            <w:alias w:val="データ型"/>
            <w:tag w:val="データ型"/>
            <w:id w:val="-543760696"/>
            <w:placeholder>
              <w:docPart w:val="73BCD7FE65D64DA3B25FAA5805A6F6B2"/>
            </w:placeholder>
            <w:comboBox>
              <w:listItem w:displayText="-" w:value="-"/>
              <w:listItem w:displayText="string" w:value="string"/>
              <w:listItem w:displayText="integer" w:value="integer"/>
              <w:listItem w:displayText="long" w:value="long"/>
              <w:listItem w:displayText="float" w:value="float"/>
              <w:listItem w:displayText="double" w:value="double"/>
              <w:listItem w:displayText="numeric" w:value="numeric"/>
              <w:listItem w:displayText="date" w:value="date"/>
              <w:listItem w:displayText="datetime" w:value="datetime"/>
            </w:comboBox>
          </w:sdtPr>
          <w:sdtEndPr/>
          <w:sdtContent>
            <w:tc>
              <w:tcPr>
                <w:tcW w:w="1134" w:type="dxa"/>
              </w:tcPr>
              <w:p w14:paraId="66D347B4" w14:textId="77777777" w:rsidR="00065832" w:rsidRDefault="00065832" w:rsidP="00065832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1701" w:type="dxa"/>
          </w:tcPr>
          <w:p w14:paraId="5272B768" w14:textId="77777777" w:rsidR="00065832" w:rsidRPr="006B1362" w:rsidRDefault="00065832" w:rsidP="0006583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kern w:val="0"/>
              <w:sz w:val="12"/>
              <w:szCs w:val="12"/>
            </w:rPr>
            <w:alias w:val="横位置"/>
            <w:tag w:val="横位置"/>
            <w:id w:val="183572856"/>
            <w:placeholder>
              <w:docPart w:val="3699FA4FAD934AA3A38398C3F203AB6C"/>
            </w:placeholder>
            <w:comboBox>
              <w:listItem w:displayText="-" w:value="-"/>
              <w:listItem w:displayText="left" w:value="left"/>
              <w:listItem w:displayText="center" w:value="center"/>
              <w:listItem w:displayText="right" w:value="right"/>
            </w:comboBox>
          </w:sdtPr>
          <w:sdtEndPr/>
          <w:sdtContent>
            <w:tc>
              <w:tcPr>
                <w:tcW w:w="680" w:type="dxa"/>
              </w:tcPr>
              <w:p w14:paraId="15F2E3A8" w14:textId="77777777" w:rsidR="00065832" w:rsidRDefault="00065832" w:rsidP="00065832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kern w:val="0"/>
                    <w:sz w:val="12"/>
                    <w:szCs w:val="12"/>
                  </w:rPr>
                </w:pPr>
                <w:r w:rsidRPr="006B1362">
                  <w:rPr>
                    <w:rFonts w:hint="eastAsia"/>
                    <w:kern w:val="0"/>
                    <w:sz w:val="12"/>
                    <w:szCs w:val="12"/>
                  </w:rPr>
                  <w:t>left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縦位置"/>
            <w:tag w:val="縦位置"/>
            <w:id w:val="1400943079"/>
            <w:placeholder>
              <w:docPart w:val="DEC35BD8A23C4001B41C1BFA6CE2DE8B"/>
            </w:placeholder>
            <w:comboBox>
              <w:listItem w:displayText="-" w:value="-"/>
              <w:listItem w:displayText="top" w:value="top"/>
              <w:listItem w:displayText="middle" w:value="middle"/>
              <w:listItem w:displayText="bottom" w:value="bottom"/>
            </w:comboBox>
          </w:sdtPr>
          <w:sdtEndPr/>
          <w:sdtContent>
            <w:tc>
              <w:tcPr>
                <w:tcW w:w="680" w:type="dxa"/>
              </w:tcPr>
              <w:p w14:paraId="22145377" w14:textId="77777777" w:rsidR="00065832" w:rsidRDefault="00065832" w:rsidP="00065832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top</w:t>
                </w:r>
              </w:p>
            </w:tc>
          </w:sdtContent>
        </w:sdt>
        <w:tc>
          <w:tcPr>
            <w:tcW w:w="2721" w:type="dxa"/>
          </w:tcPr>
          <w:p w14:paraId="00D2AEE3" w14:textId="77777777" w:rsidR="00065832" w:rsidRPr="006B1362" w:rsidRDefault="00065832" w:rsidP="0006583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065832" w:rsidRPr="00F76721" w14:paraId="510DF8DC" w14:textId="77777777" w:rsidTr="00065832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14:paraId="6AFD9630" w14:textId="635E2EE8" w:rsidR="00065832" w:rsidRPr="00FB6A90" w:rsidRDefault="00065832" w:rsidP="00065832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FB6A90">
              <w:rPr>
                <w:sz w:val="12"/>
                <w:szCs w:val="12"/>
              </w:rPr>
              <w:fldChar w:fldCharType="begin"/>
            </w:r>
            <w:r w:rsidRPr="00FB6A90">
              <w:rPr>
                <w:b w:val="0"/>
                <w:bCs w:val="0"/>
                <w:sz w:val="12"/>
                <w:szCs w:val="12"/>
              </w:rPr>
              <w:instrText xml:space="preserve"> SEQ itemName3No \* MERGEFORMAT \* MERGEFORMAT </w:instrText>
            </w:r>
            <w:r w:rsidRPr="00FB6A90">
              <w:rPr>
                <w:sz w:val="12"/>
                <w:szCs w:val="12"/>
              </w:rPr>
              <w:fldChar w:fldCharType="separate"/>
            </w:r>
            <w:r w:rsidR="00353FE6">
              <w:rPr>
                <w:b w:val="0"/>
                <w:bCs w:val="0"/>
                <w:noProof/>
                <w:sz w:val="12"/>
                <w:szCs w:val="12"/>
              </w:rPr>
              <w:t>8</w:t>
            </w:r>
            <w:r w:rsidRPr="00FB6A90">
              <w:rPr>
                <w:sz w:val="12"/>
                <w:szCs w:val="12"/>
              </w:rPr>
              <w:fldChar w:fldCharType="end"/>
            </w:r>
          </w:p>
        </w:tc>
        <w:tc>
          <w:tcPr>
            <w:tcW w:w="3289" w:type="dxa"/>
          </w:tcPr>
          <w:p w14:paraId="1D77AB69" w14:textId="77777777" w:rsidR="00065832" w:rsidRDefault="00065832" w:rsidP="0006583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契約終了日</w:t>
            </w: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2103451642"/>
            <w:placeholder>
              <w:docPart w:val="B7FBE9E863FA44C3B88693834831C2FE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EndPr/>
          <w:sdtContent>
            <w:tc>
              <w:tcPr>
                <w:tcW w:w="1134" w:type="dxa"/>
              </w:tcPr>
              <w:p w14:paraId="12F78FAC" w14:textId="77777777" w:rsidR="00065832" w:rsidRDefault="00065832" w:rsidP="00065832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text</w:t>
                </w:r>
              </w:p>
            </w:tc>
          </w:sdtContent>
        </w:sdt>
        <w:tc>
          <w:tcPr>
            <w:tcW w:w="1701" w:type="dxa"/>
          </w:tcPr>
          <w:p w14:paraId="3E4F79A0" w14:textId="77777777" w:rsidR="00065832" w:rsidRPr="006B1362" w:rsidRDefault="00065832" w:rsidP="0006583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67" w:type="dxa"/>
          </w:tcPr>
          <w:p w14:paraId="09F9B530" w14:textId="77777777" w:rsidR="00065832" w:rsidRDefault="00065832" w:rsidP="0006583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50</w:t>
            </w:r>
          </w:p>
        </w:tc>
        <w:sdt>
          <w:sdtPr>
            <w:rPr>
              <w:sz w:val="12"/>
              <w:szCs w:val="12"/>
            </w:rPr>
            <w:alias w:val="I/O"/>
            <w:tag w:val="I/O"/>
            <w:id w:val="-1623522203"/>
            <w:placeholder>
              <w:docPart w:val="56730F7ADCD74476A6720907007E2CD2"/>
            </w:placeholder>
            <w:comboBox>
              <w:listItem w:displayText="-" w:value="-"/>
              <w:listItem w:displayText="I" w:value="I"/>
              <w:listItem w:displayText="O" w:value="O"/>
              <w:listItem w:displayText="I/O" w:value="I/O"/>
            </w:comboBox>
          </w:sdtPr>
          <w:sdtEndPr/>
          <w:sdtContent>
            <w:tc>
              <w:tcPr>
                <w:tcW w:w="567" w:type="dxa"/>
              </w:tcPr>
              <w:p w14:paraId="4BA89F8B" w14:textId="77777777" w:rsidR="00065832" w:rsidRDefault="00065832" w:rsidP="00065832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I</w:t>
                </w:r>
              </w:p>
            </w:tc>
          </w:sdtContent>
        </w:sdt>
        <w:sdt>
          <w:sdtPr>
            <w:rPr>
              <w:rFonts w:hint="eastAsia"/>
              <w:sz w:val="12"/>
              <w:szCs w:val="12"/>
            </w:rPr>
            <w:alias w:val="データ型"/>
            <w:tag w:val="データ型"/>
            <w:id w:val="-553841481"/>
            <w:placeholder>
              <w:docPart w:val="A400F18DBDB24D36A9C892E37D161BAB"/>
            </w:placeholder>
            <w:comboBox>
              <w:listItem w:displayText="-" w:value="-"/>
              <w:listItem w:displayText="string" w:value="string"/>
              <w:listItem w:displayText="integer" w:value="integer"/>
              <w:listItem w:displayText="long" w:value="long"/>
              <w:listItem w:displayText="float" w:value="float"/>
              <w:listItem w:displayText="double" w:value="double"/>
              <w:listItem w:displayText="numeric" w:value="numeric"/>
              <w:listItem w:displayText="date" w:value="date"/>
              <w:listItem w:displayText="datetime" w:value="datetime"/>
            </w:comboBox>
          </w:sdtPr>
          <w:sdtEndPr/>
          <w:sdtContent>
            <w:tc>
              <w:tcPr>
                <w:tcW w:w="1134" w:type="dxa"/>
              </w:tcPr>
              <w:p w14:paraId="1EFD7EAD" w14:textId="77777777" w:rsidR="00065832" w:rsidRDefault="00065832" w:rsidP="00065832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string</w:t>
                </w:r>
              </w:p>
            </w:tc>
          </w:sdtContent>
        </w:sdt>
        <w:tc>
          <w:tcPr>
            <w:tcW w:w="1701" w:type="dxa"/>
          </w:tcPr>
          <w:p w14:paraId="7DF16AE4" w14:textId="77777777" w:rsidR="00065832" w:rsidRPr="006B1362" w:rsidRDefault="00065832" w:rsidP="0006583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kern w:val="0"/>
              <w:sz w:val="12"/>
              <w:szCs w:val="12"/>
            </w:rPr>
            <w:alias w:val="横位置"/>
            <w:tag w:val="横位置"/>
            <w:id w:val="206997854"/>
            <w:placeholder>
              <w:docPart w:val="4CCA165E49DC4787951D3A13C9EFCAEB"/>
            </w:placeholder>
            <w:comboBox>
              <w:listItem w:displayText="-" w:value="-"/>
              <w:listItem w:displayText="left" w:value="left"/>
              <w:listItem w:displayText="center" w:value="center"/>
              <w:listItem w:displayText="right" w:value="right"/>
            </w:comboBox>
          </w:sdtPr>
          <w:sdtEndPr/>
          <w:sdtContent>
            <w:tc>
              <w:tcPr>
                <w:tcW w:w="680" w:type="dxa"/>
              </w:tcPr>
              <w:p w14:paraId="319EA7F0" w14:textId="77777777" w:rsidR="00065832" w:rsidRDefault="00065832" w:rsidP="00065832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kern w:val="0"/>
                    <w:sz w:val="12"/>
                    <w:szCs w:val="12"/>
                  </w:rPr>
                </w:pPr>
                <w:r w:rsidRPr="006B1362">
                  <w:rPr>
                    <w:rFonts w:hint="eastAsia"/>
                    <w:kern w:val="0"/>
                    <w:sz w:val="12"/>
                    <w:szCs w:val="12"/>
                  </w:rPr>
                  <w:t>left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縦位置"/>
            <w:tag w:val="縦位置"/>
            <w:id w:val="672537890"/>
            <w:placeholder>
              <w:docPart w:val="7CABDF6E5830486A8B59A43C94A319E5"/>
            </w:placeholder>
            <w:comboBox>
              <w:listItem w:displayText="-" w:value="-"/>
              <w:listItem w:displayText="top" w:value="top"/>
              <w:listItem w:displayText="middle" w:value="middle"/>
              <w:listItem w:displayText="bottom" w:value="bottom"/>
            </w:comboBox>
          </w:sdtPr>
          <w:sdtEndPr/>
          <w:sdtContent>
            <w:tc>
              <w:tcPr>
                <w:tcW w:w="680" w:type="dxa"/>
              </w:tcPr>
              <w:p w14:paraId="2E9D6673" w14:textId="77777777" w:rsidR="00065832" w:rsidRDefault="00065832" w:rsidP="00065832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top</w:t>
                </w:r>
              </w:p>
            </w:tc>
          </w:sdtContent>
        </w:sdt>
        <w:tc>
          <w:tcPr>
            <w:tcW w:w="2721" w:type="dxa"/>
          </w:tcPr>
          <w:p w14:paraId="67700F75" w14:textId="77777777" w:rsidR="00065832" w:rsidRPr="006B1362" w:rsidRDefault="00065832" w:rsidP="0006583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065832" w:rsidRPr="00F76721" w14:paraId="7195AAB8" w14:textId="77777777" w:rsidTr="00065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14:paraId="2010E558" w14:textId="7006E966" w:rsidR="00065832" w:rsidRPr="00FB6A90" w:rsidRDefault="00065832" w:rsidP="00065832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FB6A90">
              <w:rPr>
                <w:sz w:val="12"/>
                <w:szCs w:val="12"/>
              </w:rPr>
              <w:fldChar w:fldCharType="begin"/>
            </w:r>
            <w:r w:rsidRPr="00FB6A90">
              <w:rPr>
                <w:b w:val="0"/>
                <w:bCs w:val="0"/>
                <w:sz w:val="12"/>
                <w:szCs w:val="12"/>
              </w:rPr>
              <w:instrText xml:space="preserve"> SEQ itemName3No \* MERGEFORMAT \* MERGEFORMAT </w:instrText>
            </w:r>
            <w:r w:rsidRPr="00FB6A90">
              <w:rPr>
                <w:sz w:val="12"/>
                <w:szCs w:val="12"/>
              </w:rPr>
              <w:fldChar w:fldCharType="separate"/>
            </w:r>
            <w:r w:rsidR="00353FE6">
              <w:rPr>
                <w:b w:val="0"/>
                <w:bCs w:val="0"/>
                <w:noProof/>
                <w:sz w:val="12"/>
                <w:szCs w:val="12"/>
              </w:rPr>
              <w:t>9</w:t>
            </w:r>
            <w:r w:rsidRPr="00FB6A90">
              <w:rPr>
                <w:sz w:val="12"/>
                <w:szCs w:val="12"/>
              </w:rPr>
              <w:fldChar w:fldCharType="end"/>
            </w:r>
          </w:p>
        </w:tc>
        <w:tc>
          <w:tcPr>
            <w:tcW w:w="3289" w:type="dxa"/>
          </w:tcPr>
          <w:p w14:paraId="433B1724" w14:textId="77777777" w:rsidR="00065832" w:rsidRDefault="00065832" w:rsidP="0006583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契約終了日入力補助</w:t>
            </w: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1432164709"/>
            <w:placeholder>
              <w:docPart w:val="A4593724E43347499C75205F4A050F60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EndPr/>
          <w:sdtContent>
            <w:tc>
              <w:tcPr>
                <w:tcW w:w="1134" w:type="dxa"/>
              </w:tcPr>
              <w:p w14:paraId="4CF3A66E" w14:textId="77777777" w:rsidR="00065832" w:rsidRDefault="00065832" w:rsidP="00065832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calendar</w:t>
                </w:r>
              </w:p>
            </w:tc>
          </w:sdtContent>
        </w:sdt>
        <w:tc>
          <w:tcPr>
            <w:tcW w:w="1701" w:type="dxa"/>
          </w:tcPr>
          <w:p w14:paraId="3A44A872" w14:textId="77777777" w:rsidR="00065832" w:rsidRPr="006B1362" w:rsidRDefault="00065832" w:rsidP="0006583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67" w:type="dxa"/>
          </w:tcPr>
          <w:p w14:paraId="76FEF920" w14:textId="77777777" w:rsidR="00065832" w:rsidRDefault="00065832" w:rsidP="0006583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60</w:t>
            </w:r>
          </w:p>
        </w:tc>
        <w:sdt>
          <w:sdtPr>
            <w:rPr>
              <w:sz w:val="12"/>
              <w:szCs w:val="12"/>
            </w:rPr>
            <w:alias w:val="I/O"/>
            <w:tag w:val="I/O"/>
            <w:id w:val="784549387"/>
            <w:placeholder>
              <w:docPart w:val="F7C81F94E42D44738CB26BAA9BB86725"/>
            </w:placeholder>
            <w:comboBox>
              <w:listItem w:displayText="-" w:value="-"/>
              <w:listItem w:displayText="I" w:value="I"/>
              <w:listItem w:displayText="O" w:value="O"/>
              <w:listItem w:displayText="I/O" w:value="I/O"/>
            </w:comboBox>
          </w:sdtPr>
          <w:sdtEndPr/>
          <w:sdtContent>
            <w:tc>
              <w:tcPr>
                <w:tcW w:w="567" w:type="dxa"/>
              </w:tcPr>
              <w:p w14:paraId="2EA8270E" w14:textId="77777777" w:rsidR="00065832" w:rsidRDefault="00065832" w:rsidP="00065832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I/O</w:t>
                </w:r>
              </w:p>
            </w:tc>
          </w:sdtContent>
        </w:sdt>
        <w:sdt>
          <w:sdtPr>
            <w:rPr>
              <w:rFonts w:hint="eastAsia"/>
              <w:sz w:val="12"/>
              <w:szCs w:val="12"/>
            </w:rPr>
            <w:alias w:val="データ型"/>
            <w:tag w:val="データ型"/>
            <w:id w:val="1925385027"/>
            <w:placeholder>
              <w:docPart w:val="7E4A8A29225B49EAA1C41D72251B0279"/>
            </w:placeholder>
            <w:comboBox>
              <w:listItem w:displayText="-" w:value="-"/>
              <w:listItem w:displayText="string" w:value="string"/>
              <w:listItem w:displayText="integer" w:value="integer"/>
              <w:listItem w:displayText="long" w:value="long"/>
              <w:listItem w:displayText="float" w:value="float"/>
              <w:listItem w:displayText="double" w:value="double"/>
              <w:listItem w:displayText="numeric" w:value="numeric"/>
              <w:listItem w:displayText="date" w:value="date"/>
              <w:listItem w:displayText="datetime" w:value="datetime"/>
            </w:comboBox>
          </w:sdtPr>
          <w:sdtEndPr/>
          <w:sdtContent>
            <w:tc>
              <w:tcPr>
                <w:tcW w:w="1134" w:type="dxa"/>
              </w:tcPr>
              <w:p w14:paraId="03EF0341" w14:textId="77777777" w:rsidR="00065832" w:rsidRDefault="00065832" w:rsidP="00065832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1701" w:type="dxa"/>
          </w:tcPr>
          <w:p w14:paraId="035C8CD0" w14:textId="77777777" w:rsidR="00065832" w:rsidRPr="006B1362" w:rsidRDefault="00065832" w:rsidP="0006583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kern w:val="0"/>
              <w:sz w:val="12"/>
              <w:szCs w:val="12"/>
            </w:rPr>
            <w:alias w:val="横位置"/>
            <w:tag w:val="横位置"/>
            <w:id w:val="1450888305"/>
            <w:placeholder>
              <w:docPart w:val="BA409D7BFA46400DB563E19E6F40891B"/>
            </w:placeholder>
            <w:comboBox>
              <w:listItem w:displayText="-" w:value="-"/>
              <w:listItem w:displayText="left" w:value="left"/>
              <w:listItem w:displayText="center" w:value="center"/>
              <w:listItem w:displayText="right" w:value="right"/>
            </w:comboBox>
          </w:sdtPr>
          <w:sdtEndPr/>
          <w:sdtContent>
            <w:tc>
              <w:tcPr>
                <w:tcW w:w="680" w:type="dxa"/>
              </w:tcPr>
              <w:p w14:paraId="1092C3E2" w14:textId="77777777" w:rsidR="00065832" w:rsidRDefault="00065832" w:rsidP="00065832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kern w:val="0"/>
                    <w:sz w:val="12"/>
                    <w:szCs w:val="12"/>
                  </w:rPr>
                </w:pPr>
                <w:r w:rsidRPr="006B1362">
                  <w:rPr>
                    <w:rFonts w:hint="eastAsia"/>
                    <w:kern w:val="0"/>
                    <w:sz w:val="12"/>
                    <w:szCs w:val="12"/>
                  </w:rPr>
                  <w:t>left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縦位置"/>
            <w:tag w:val="縦位置"/>
            <w:id w:val="1775595581"/>
            <w:placeholder>
              <w:docPart w:val="233EFE015EED4F30A234AA2BDA8735B0"/>
            </w:placeholder>
            <w:comboBox>
              <w:listItem w:displayText="-" w:value="-"/>
              <w:listItem w:displayText="top" w:value="top"/>
              <w:listItem w:displayText="middle" w:value="middle"/>
              <w:listItem w:displayText="bottom" w:value="bottom"/>
            </w:comboBox>
          </w:sdtPr>
          <w:sdtEndPr/>
          <w:sdtContent>
            <w:tc>
              <w:tcPr>
                <w:tcW w:w="680" w:type="dxa"/>
              </w:tcPr>
              <w:p w14:paraId="6971710B" w14:textId="77777777" w:rsidR="00065832" w:rsidRDefault="00065832" w:rsidP="00065832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top</w:t>
                </w:r>
              </w:p>
            </w:tc>
          </w:sdtContent>
        </w:sdt>
        <w:tc>
          <w:tcPr>
            <w:tcW w:w="2721" w:type="dxa"/>
          </w:tcPr>
          <w:p w14:paraId="400A98D3" w14:textId="77777777" w:rsidR="00065832" w:rsidRPr="006B1362" w:rsidRDefault="00065832" w:rsidP="0006583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</w:tbl>
    <w:p w14:paraId="15C34D68" w14:textId="77777777" w:rsidR="00AB70B2" w:rsidRDefault="00AB70B2">
      <w:pPr>
        <w:widowControl/>
        <w:jc w:val="left"/>
        <w:rPr>
          <w:rFonts w:ascii="Meiryo UI" w:eastAsia="Meiryo UI" w:hAnsi="Meiryo UI"/>
        </w:rPr>
      </w:pPr>
    </w:p>
    <w:p w14:paraId="007D4C4D" w14:textId="77777777" w:rsidR="00BD314F" w:rsidRDefault="008751B5">
      <w:pPr>
        <w:widowControl/>
        <w:jc w:val="left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【ラジオボタン</w:t>
      </w:r>
      <w:r w:rsidR="00DA23D7">
        <w:rPr>
          <w:rFonts w:ascii="Meiryo UI" w:eastAsia="Meiryo UI" w:hAnsi="Meiryo UI" w:hint="eastAsia"/>
        </w:rPr>
        <w:t>、チェックボックスなどのグループ項目の例</w:t>
      </w:r>
      <w:r>
        <w:rPr>
          <w:rFonts w:ascii="Meiryo UI" w:eastAsia="Meiryo UI" w:hAnsi="Meiryo UI" w:hint="eastAsia"/>
        </w:rPr>
        <w:t>】</w:t>
      </w:r>
    </w:p>
    <w:p w14:paraId="61E4DE51" w14:textId="77777777" w:rsidR="0069233E" w:rsidRDefault="00153A95">
      <w:pPr>
        <w:widowControl/>
        <w:jc w:val="left"/>
        <w:rPr>
          <w:rFonts w:ascii="Meiryo UI" w:eastAsia="Meiryo UI" w:hAnsi="Meiryo UI"/>
        </w:rPr>
      </w:pPr>
      <w:r>
        <w:rPr>
          <w:rFonts w:ascii="Meiryo UI" w:eastAsia="Meiryo UI" w:hAnsi="Meiryo UI" w:hint="eastAsia"/>
          <w:noProof/>
        </w:rPr>
        <w:drawing>
          <wp:inline distT="0" distB="0" distL="0" distR="0" wp14:anchorId="1E40DE1B" wp14:editId="0CA25A80">
            <wp:extent cx="3379470" cy="205740"/>
            <wp:effectExtent l="0" t="0" r="0" b="381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47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1BA0C" w14:textId="77777777" w:rsidR="00BD15A9" w:rsidRDefault="00BD15A9">
      <w:pPr>
        <w:widowControl/>
        <w:jc w:val="left"/>
        <w:rPr>
          <w:rFonts w:ascii="Meiryo UI" w:eastAsia="Meiryo UI" w:hAnsi="Meiryo UI"/>
        </w:rPr>
      </w:pPr>
      <w:r>
        <w:rPr>
          <w:rFonts w:ascii="Meiryo UI" w:eastAsia="Meiryo UI" w:hAnsi="Meiryo UI" w:hint="eastAsia"/>
          <w:noProof/>
        </w:rPr>
        <w:drawing>
          <wp:inline distT="0" distB="0" distL="0" distR="0" wp14:anchorId="35D9967B" wp14:editId="3904EA6E">
            <wp:extent cx="1443990" cy="213360"/>
            <wp:effectExtent l="0" t="0" r="381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399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4-3"/>
        <w:tblW w:w="14683" w:type="dxa"/>
        <w:tblLayout w:type="fixed"/>
        <w:tblLook w:val="04A0" w:firstRow="1" w:lastRow="0" w:firstColumn="1" w:lastColumn="0" w:noHBand="0" w:noVBand="1"/>
      </w:tblPr>
      <w:tblGrid>
        <w:gridCol w:w="509"/>
        <w:gridCol w:w="3289"/>
        <w:gridCol w:w="1134"/>
        <w:gridCol w:w="1701"/>
        <w:gridCol w:w="567"/>
        <w:gridCol w:w="567"/>
        <w:gridCol w:w="1134"/>
        <w:gridCol w:w="1701"/>
        <w:gridCol w:w="680"/>
        <w:gridCol w:w="680"/>
        <w:gridCol w:w="2721"/>
      </w:tblGrid>
      <w:tr w:rsidR="0069233E" w:rsidRPr="00F76721" w14:paraId="584D9F7A" w14:textId="77777777" w:rsidTr="009868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14:paraId="22BB1D87" w14:textId="77777777" w:rsidR="0069233E" w:rsidRPr="00F76721" w:rsidRDefault="0069233E" w:rsidP="00F37749">
            <w:pPr>
              <w:pStyle w:val="aa"/>
              <w:rPr>
                <w:sz w:val="12"/>
                <w:szCs w:val="12"/>
              </w:rPr>
            </w:pPr>
            <w:r w:rsidRPr="00F76721">
              <w:rPr>
                <w:rFonts w:hint="eastAsia"/>
                <w:sz w:val="12"/>
                <w:szCs w:val="12"/>
              </w:rPr>
              <w:t>No.</w:t>
            </w:r>
          </w:p>
        </w:tc>
        <w:tc>
          <w:tcPr>
            <w:tcW w:w="3289" w:type="dxa"/>
          </w:tcPr>
          <w:p w14:paraId="7F687C3C" w14:textId="77777777" w:rsidR="0069233E" w:rsidRPr="00F76721" w:rsidRDefault="0069233E" w:rsidP="00F37749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項目名</w:t>
            </w:r>
          </w:p>
        </w:tc>
        <w:tc>
          <w:tcPr>
            <w:tcW w:w="1134" w:type="dxa"/>
          </w:tcPr>
          <w:p w14:paraId="667312D7" w14:textId="77777777" w:rsidR="0069233E" w:rsidRPr="00F76721" w:rsidRDefault="0069233E" w:rsidP="00F37749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F76721">
              <w:rPr>
                <w:rFonts w:hint="eastAsia"/>
                <w:sz w:val="12"/>
                <w:szCs w:val="12"/>
              </w:rPr>
              <w:t>項目種別</w:t>
            </w:r>
          </w:p>
        </w:tc>
        <w:tc>
          <w:tcPr>
            <w:tcW w:w="1701" w:type="dxa"/>
          </w:tcPr>
          <w:p w14:paraId="67A6A47C" w14:textId="77777777" w:rsidR="0069233E" w:rsidRPr="00F76721" w:rsidRDefault="0069233E" w:rsidP="00F37749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2"/>
                <w:szCs w:val="12"/>
              </w:rPr>
            </w:pPr>
            <w:r w:rsidRPr="00F76721">
              <w:rPr>
                <w:rFonts w:hint="eastAsia"/>
                <w:sz w:val="12"/>
                <w:szCs w:val="12"/>
              </w:rPr>
              <w:t>項目ラベルID</w:t>
            </w:r>
          </w:p>
        </w:tc>
        <w:tc>
          <w:tcPr>
            <w:tcW w:w="567" w:type="dxa"/>
          </w:tcPr>
          <w:p w14:paraId="7F0115D7" w14:textId="77777777" w:rsidR="0069233E" w:rsidRPr="00F76721" w:rsidRDefault="0069233E" w:rsidP="00F37749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F76721">
              <w:rPr>
                <w:rFonts w:hint="eastAsia"/>
                <w:sz w:val="12"/>
                <w:szCs w:val="12"/>
              </w:rPr>
              <w:t>タブ順</w:t>
            </w:r>
          </w:p>
        </w:tc>
        <w:tc>
          <w:tcPr>
            <w:tcW w:w="567" w:type="dxa"/>
          </w:tcPr>
          <w:p w14:paraId="67AFCF6A" w14:textId="77777777" w:rsidR="0069233E" w:rsidRPr="00F76721" w:rsidRDefault="0069233E" w:rsidP="00F37749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F76721">
              <w:rPr>
                <w:rFonts w:hint="eastAsia"/>
                <w:sz w:val="12"/>
                <w:szCs w:val="12"/>
              </w:rPr>
              <w:t>I/O</w:t>
            </w:r>
          </w:p>
        </w:tc>
        <w:tc>
          <w:tcPr>
            <w:tcW w:w="1134" w:type="dxa"/>
          </w:tcPr>
          <w:p w14:paraId="5EB50E84" w14:textId="77777777" w:rsidR="0069233E" w:rsidRPr="00F76721" w:rsidRDefault="0069233E" w:rsidP="00F37749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F76721">
              <w:rPr>
                <w:rFonts w:hint="eastAsia"/>
                <w:sz w:val="12"/>
                <w:szCs w:val="12"/>
              </w:rPr>
              <w:t>データ型</w:t>
            </w:r>
          </w:p>
        </w:tc>
        <w:tc>
          <w:tcPr>
            <w:tcW w:w="1701" w:type="dxa"/>
          </w:tcPr>
          <w:p w14:paraId="62FAC534" w14:textId="77777777" w:rsidR="0069233E" w:rsidRPr="00F76721" w:rsidRDefault="00EB60CC" w:rsidP="00F37749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表示タイミング</w:t>
            </w:r>
          </w:p>
        </w:tc>
        <w:tc>
          <w:tcPr>
            <w:tcW w:w="680" w:type="dxa"/>
          </w:tcPr>
          <w:p w14:paraId="496C4145" w14:textId="77777777" w:rsidR="0069233E" w:rsidRPr="00F76721" w:rsidRDefault="0069233E" w:rsidP="00F37749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横位置</w:t>
            </w:r>
          </w:p>
        </w:tc>
        <w:tc>
          <w:tcPr>
            <w:tcW w:w="680" w:type="dxa"/>
          </w:tcPr>
          <w:p w14:paraId="5910C4B0" w14:textId="77777777" w:rsidR="0069233E" w:rsidRPr="00F76721" w:rsidRDefault="0069233E" w:rsidP="00F37749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縦位置</w:t>
            </w:r>
          </w:p>
        </w:tc>
        <w:tc>
          <w:tcPr>
            <w:tcW w:w="2721" w:type="dxa"/>
          </w:tcPr>
          <w:p w14:paraId="73567EDB" w14:textId="77777777" w:rsidR="0069233E" w:rsidRPr="00F76721" w:rsidRDefault="0069233E" w:rsidP="00F37749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備考</w:t>
            </w:r>
          </w:p>
        </w:tc>
      </w:tr>
      <w:tr w:rsidR="009868F9" w:rsidRPr="00F76721" w14:paraId="04224450" w14:textId="77777777" w:rsidTr="00986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14:paraId="34EBF858" w14:textId="0CC215DE" w:rsidR="009868F9" w:rsidRPr="00A547BE" w:rsidRDefault="009868F9" w:rsidP="009868F9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A547BE">
              <w:rPr>
                <w:sz w:val="12"/>
                <w:szCs w:val="12"/>
              </w:rPr>
              <w:fldChar w:fldCharType="begin"/>
            </w:r>
            <w:r w:rsidRPr="00A547BE">
              <w:rPr>
                <w:b w:val="0"/>
                <w:bCs w:val="0"/>
                <w:sz w:val="12"/>
                <w:szCs w:val="12"/>
              </w:rPr>
              <w:instrText xml:space="preserve"> SEQ itemName4No \* MERGEFORMAT \* MERGEFORMAT </w:instrText>
            </w:r>
            <w:r w:rsidRPr="00A547BE">
              <w:rPr>
                <w:sz w:val="12"/>
                <w:szCs w:val="12"/>
              </w:rPr>
              <w:fldChar w:fldCharType="separate"/>
            </w:r>
            <w:r w:rsidR="00353FE6">
              <w:rPr>
                <w:b w:val="0"/>
                <w:bCs w:val="0"/>
                <w:noProof/>
                <w:sz w:val="12"/>
                <w:szCs w:val="12"/>
              </w:rPr>
              <w:t>1</w:t>
            </w:r>
            <w:r w:rsidRPr="00A547BE">
              <w:rPr>
                <w:sz w:val="12"/>
                <w:szCs w:val="12"/>
              </w:rPr>
              <w:fldChar w:fldCharType="end"/>
            </w:r>
          </w:p>
        </w:tc>
        <w:tc>
          <w:tcPr>
            <w:tcW w:w="3289" w:type="dxa"/>
          </w:tcPr>
          <w:p w14:paraId="5BA30675" w14:textId="77777777" w:rsidR="009868F9" w:rsidRPr="006B1362" w:rsidRDefault="009868F9" w:rsidP="009868F9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申請ステータス</w:t>
            </w: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1103870373"/>
            <w:placeholder>
              <w:docPart w:val="277315CCAE304455953A71AFF649FD8B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EndPr/>
          <w:sdtContent>
            <w:tc>
              <w:tcPr>
                <w:tcW w:w="1134" w:type="dxa"/>
              </w:tcPr>
              <w:p w14:paraId="183BA314" w14:textId="77777777" w:rsidR="009868F9" w:rsidRPr="006B1362" w:rsidRDefault="009868F9" w:rsidP="009868F9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checkbox</w:t>
                </w:r>
              </w:p>
            </w:tc>
          </w:sdtContent>
        </w:sdt>
        <w:tc>
          <w:tcPr>
            <w:tcW w:w="1701" w:type="dxa"/>
          </w:tcPr>
          <w:p w14:paraId="42EBF14F" w14:textId="77777777" w:rsidR="009868F9" w:rsidRPr="006B1362" w:rsidRDefault="009868F9" w:rsidP="009868F9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67" w:type="dxa"/>
          </w:tcPr>
          <w:p w14:paraId="709542A1" w14:textId="77777777" w:rsidR="009868F9" w:rsidRPr="006B1362" w:rsidRDefault="009868F9" w:rsidP="009868F9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10</w:t>
            </w:r>
          </w:p>
        </w:tc>
        <w:sdt>
          <w:sdtPr>
            <w:rPr>
              <w:sz w:val="12"/>
              <w:szCs w:val="12"/>
            </w:rPr>
            <w:alias w:val="I/O"/>
            <w:tag w:val="I/O"/>
            <w:id w:val="-1679340103"/>
            <w:placeholder>
              <w:docPart w:val="912B4B049A084AB0ABF97CBE40EF18CB"/>
            </w:placeholder>
            <w:comboBox>
              <w:listItem w:displayText="-" w:value="-"/>
              <w:listItem w:displayText="I" w:value="I"/>
              <w:listItem w:displayText="O" w:value="O"/>
              <w:listItem w:displayText="I/O" w:value="I/O"/>
            </w:comboBox>
          </w:sdtPr>
          <w:sdtEndPr/>
          <w:sdtContent>
            <w:tc>
              <w:tcPr>
                <w:tcW w:w="567" w:type="dxa"/>
              </w:tcPr>
              <w:p w14:paraId="292A2003" w14:textId="77777777" w:rsidR="009868F9" w:rsidRPr="006B1362" w:rsidRDefault="009868F9" w:rsidP="009868F9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I/O</w:t>
                </w:r>
              </w:p>
            </w:tc>
          </w:sdtContent>
        </w:sdt>
        <w:sdt>
          <w:sdtPr>
            <w:rPr>
              <w:rFonts w:hint="eastAsia"/>
              <w:sz w:val="12"/>
              <w:szCs w:val="12"/>
            </w:rPr>
            <w:alias w:val="データ型"/>
            <w:tag w:val="データ型"/>
            <w:id w:val="-32037701"/>
            <w:placeholder>
              <w:docPart w:val="912B4B049A084AB0ABF97CBE40EF18CB"/>
            </w:placeholder>
            <w:comboBox>
              <w:listItem w:displayText="-" w:value="-"/>
              <w:listItem w:displayText="string" w:value="string"/>
              <w:listItem w:displayText="integer" w:value="integer"/>
              <w:listItem w:displayText="long" w:value="long"/>
              <w:listItem w:displayText="float" w:value="float"/>
              <w:listItem w:displayText="double" w:value="double"/>
              <w:listItem w:displayText="numeric" w:value="numeric"/>
              <w:listItem w:displayText="date" w:value="date"/>
              <w:listItem w:displayText="datetime" w:value="datetime"/>
            </w:comboBox>
          </w:sdtPr>
          <w:sdtEndPr/>
          <w:sdtContent>
            <w:tc>
              <w:tcPr>
                <w:tcW w:w="1134" w:type="dxa"/>
              </w:tcPr>
              <w:p w14:paraId="501AE0F1" w14:textId="77777777" w:rsidR="009868F9" w:rsidRPr="006B1362" w:rsidRDefault="009868F9" w:rsidP="009868F9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string</w:t>
                </w:r>
              </w:p>
            </w:tc>
          </w:sdtContent>
        </w:sdt>
        <w:tc>
          <w:tcPr>
            <w:tcW w:w="1701" w:type="dxa"/>
          </w:tcPr>
          <w:p w14:paraId="32344CD3" w14:textId="77777777" w:rsidR="009868F9" w:rsidRPr="006B1362" w:rsidRDefault="009868F9" w:rsidP="009868F9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kern w:val="0"/>
              <w:sz w:val="12"/>
              <w:szCs w:val="12"/>
            </w:rPr>
            <w:alias w:val="横位置"/>
            <w:tag w:val="横位置"/>
            <w:id w:val="1750773925"/>
            <w:placeholder>
              <w:docPart w:val="912B4B049A084AB0ABF97CBE40EF18CB"/>
            </w:placeholder>
            <w:comboBox>
              <w:listItem w:displayText="-" w:value="-"/>
              <w:listItem w:displayText="left" w:value="left"/>
              <w:listItem w:displayText="center" w:value="center"/>
              <w:listItem w:displayText="right" w:value="right"/>
            </w:comboBox>
          </w:sdtPr>
          <w:sdtEndPr/>
          <w:sdtContent>
            <w:tc>
              <w:tcPr>
                <w:tcW w:w="680" w:type="dxa"/>
              </w:tcPr>
              <w:p w14:paraId="1B741B3D" w14:textId="77777777" w:rsidR="009868F9" w:rsidRPr="006B1362" w:rsidRDefault="009868F9" w:rsidP="009868F9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6B1362">
                  <w:rPr>
                    <w:rFonts w:hint="eastAsia"/>
                    <w:kern w:val="0"/>
                    <w:sz w:val="12"/>
                    <w:szCs w:val="12"/>
                  </w:rPr>
                  <w:t>left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縦位置"/>
            <w:tag w:val="縦位置"/>
            <w:id w:val="417687662"/>
            <w:placeholder>
              <w:docPart w:val="99C9166DC9474C4B8230FF249278122A"/>
            </w:placeholder>
            <w:comboBox>
              <w:listItem w:displayText="-" w:value="-"/>
              <w:listItem w:displayText="top" w:value="top"/>
              <w:listItem w:displayText="middle" w:value="middle"/>
              <w:listItem w:displayText="bottom" w:value="bottom"/>
            </w:comboBox>
          </w:sdtPr>
          <w:sdtEndPr/>
          <w:sdtContent>
            <w:tc>
              <w:tcPr>
                <w:tcW w:w="680" w:type="dxa"/>
              </w:tcPr>
              <w:p w14:paraId="5045ABCE" w14:textId="77777777" w:rsidR="009868F9" w:rsidRPr="006B1362" w:rsidRDefault="009868F9" w:rsidP="009868F9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top</w:t>
                </w:r>
              </w:p>
            </w:tc>
          </w:sdtContent>
        </w:sdt>
        <w:tc>
          <w:tcPr>
            <w:tcW w:w="2721" w:type="dxa"/>
          </w:tcPr>
          <w:p w14:paraId="1BDCE3F7" w14:textId="77777777" w:rsidR="009868F9" w:rsidRPr="006B1362" w:rsidRDefault="009868F9" w:rsidP="009868F9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コード一覧の申請ステータス参照</w:t>
            </w:r>
          </w:p>
        </w:tc>
      </w:tr>
      <w:tr w:rsidR="009868F9" w:rsidRPr="00F76721" w14:paraId="036C04F2" w14:textId="77777777" w:rsidTr="009868F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14:paraId="31A372C7" w14:textId="4932B2DF" w:rsidR="009868F9" w:rsidRPr="00A547BE" w:rsidRDefault="009868F9" w:rsidP="009868F9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A547BE">
              <w:rPr>
                <w:sz w:val="12"/>
                <w:szCs w:val="12"/>
              </w:rPr>
              <w:fldChar w:fldCharType="begin"/>
            </w:r>
            <w:r w:rsidRPr="00A547BE">
              <w:rPr>
                <w:b w:val="0"/>
                <w:bCs w:val="0"/>
                <w:sz w:val="12"/>
                <w:szCs w:val="12"/>
              </w:rPr>
              <w:instrText xml:space="preserve"> SEQ itemName4No \* MERGEFORMAT \* MERGEFORMAT </w:instrText>
            </w:r>
            <w:r w:rsidRPr="00A547BE">
              <w:rPr>
                <w:sz w:val="12"/>
                <w:szCs w:val="12"/>
              </w:rPr>
              <w:fldChar w:fldCharType="separate"/>
            </w:r>
            <w:r w:rsidR="00353FE6">
              <w:rPr>
                <w:b w:val="0"/>
                <w:bCs w:val="0"/>
                <w:noProof/>
                <w:sz w:val="12"/>
                <w:szCs w:val="12"/>
              </w:rPr>
              <w:t>2</w:t>
            </w:r>
            <w:r w:rsidRPr="00A547BE">
              <w:rPr>
                <w:sz w:val="12"/>
                <w:szCs w:val="12"/>
              </w:rPr>
              <w:fldChar w:fldCharType="end"/>
            </w:r>
          </w:p>
        </w:tc>
        <w:tc>
          <w:tcPr>
            <w:tcW w:w="3289" w:type="dxa"/>
          </w:tcPr>
          <w:p w14:paraId="6676FB3B" w14:textId="77777777" w:rsidR="009868F9" w:rsidRPr="006B1362" w:rsidRDefault="009868F9" w:rsidP="009868F9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決算区分</w:t>
            </w: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1068103084"/>
            <w:placeholder>
              <w:docPart w:val="02E94CB554944F74BF711E6AE526144F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EndPr/>
          <w:sdtContent>
            <w:tc>
              <w:tcPr>
                <w:tcW w:w="1134" w:type="dxa"/>
              </w:tcPr>
              <w:p w14:paraId="7D90F673" w14:textId="77777777" w:rsidR="009868F9" w:rsidRPr="006B1362" w:rsidRDefault="009868F9" w:rsidP="009868F9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radiobutton</w:t>
                </w:r>
              </w:p>
            </w:tc>
          </w:sdtContent>
        </w:sdt>
        <w:tc>
          <w:tcPr>
            <w:tcW w:w="1701" w:type="dxa"/>
          </w:tcPr>
          <w:p w14:paraId="3D4B88D2" w14:textId="77777777" w:rsidR="009868F9" w:rsidRPr="006B1362" w:rsidRDefault="009868F9" w:rsidP="009868F9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67" w:type="dxa"/>
          </w:tcPr>
          <w:p w14:paraId="15CCC1A0" w14:textId="77777777" w:rsidR="009868F9" w:rsidRPr="006B1362" w:rsidRDefault="009868F9" w:rsidP="009868F9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20</w:t>
            </w:r>
          </w:p>
        </w:tc>
        <w:sdt>
          <w:sdtPr>
            <w:rPr>
              <w:sz w:val="12"/>
              <w:szCs w:val="12"/>
            </w:rPr>
            <w:alias w:val="I/O"/>
            <w:tag w:val="I/O"/>
            <w:id w:val="2009393995"/>
            <w:placeholder>
              <w:docPart w:val="5FB5D174292F4C67BF678D2407AB7C93"/>
            </w:placeholder>
            <w:comboBox>
              <w:listItem w:displayText="-" w:value="-"/>
              <w:listItem w:displayText="I" w:value="I"/>
              <w:listItem w:displayText="O" w:value="O"/>
              <w:listItem w:displayText="I/O" w:value="I/O"/>
            </w:comboBox>
          </w:sdtPr>
          <w:sdtEndPr/>
          <w:sdtContent>
            <w:tc>
              <w:tcPr>
                <w:tcW w:w="567" w:type="dxa"/>
              </w:tcPr>
              <w:p w14:paraId="6B2CC8BA" w14:textId="77777777" w:rsidR="009868F9" w:rsidRPr="006B1362" w:rsidRDefault="009868F9" w:rsidP="009868F9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I/O</w:t>
                </w:r>
              </w:p>
            </w:tc>
          </w:sdtContent>
        </w:sdt>
        <w:sdt>
          <w:sdtPr>
            <w:rPr>
              <w:rFonts w:hint="eastAsia"/>
              <w:sz w:val="12"/>
              <w:szCs w:val="12"/>
            </w:rPr>
            <w:alias w:val="データ型"/>
            <w:tag w:val="データ型"/>
            <w:id w:val="226418872"/>
            <w:placeholder>
              <w:docPart w:val="9A6CF7D936DA4F93ABDAEFDE803BC57D"/>
            </w:placeholder>
            <w:comboBox>
              <w:listItem w:displayText="-" w:value="-"/>
              <w:listItem w:displayText="string" w:value="string"/>
              <w:listItem w:displayText="integer" w:value="integer"/>
              <w:listItem w:displayText="long" w:value="long"/>
              <w:listItem w:displayText="float" w:value="float"/>
              <w:listItem w:displayText="double" w:value="double"/>
              <w:listItem w:displayText="numeric" w:value="numeric"/>
              <w:listItem w:displayText="date" w:value="date"/>
              <w:listItem w:displayText="datetime" w:value="datetime"/>
            </w:comboBox>
          </w:sdtPr>
          <w:sdtEndPr/>
          <w:sdtContent>
            <w:tc>
              <w:tcPr>
                <w:tcW w:w="1134" w:type="dxa"/>
              </w:tcPr>
              <w:p w14:paraId="301D6ADA" w14:textId="77777777" w:rsidR="009868F9" w:rsidRPr="006B1362" w:rsidRDefault="009868F9" w:rsidP="009868F9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string</w:t>
                </w:r>
              </w:p>
            </w:tc>
          </w:sdtContent>
        </w:sdt>
        <w:tc>
          <w:tcPr>
            <w:tcW w:w="1701" w:type="dxa"/>
          </w:tcPr>
          <w:p w14:paraId="7398FA98" w14:textId="77777777" w:rsidR="009868F9" w:rsidRPr="006B1362" w:rsidRDefault="009868F9" w:rsidP="009868F9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kern w:val="0"/>
              <w:sz w:val="12"/>
              <w:szCs w:val="12"/>
            </w:rPr>
            <w:alias w:val="横位置"/>
            <w:tag w:val="横位置"/>
            <w:id w:val="1471084276"/>
            <w:placeholder>
              <w:docPart w:val="CF47599EB6F94C23A2652E175E25971E"/>
            </w:placeholder>
            <w:comboBox>
              <w:listItem w:displayText="-" w:value="-"/>
              <w:listItem w:displayText="left" w:value="left"/>
              <w:listItem w:displayText="center" w:value="center"/>
              <w:listItem w:displayText="right" w:value="right"/>
            </w:comboBox>
          </w:sdtPr>
          <w:sdtEndPr/>
          <w:sdtContent>
            <w:tc>
              <w:tcPr>
                <w:tcW w:w="680" w:type="dxa"/>
              </w:tcPr>
              <w:p w14:paraId="4ED28B69" w14:textId="77777777" w:rsidR="009868F9" w:rsidRPr="006B1362" w:rsidRDefault="009868F9" w:rsidP="009868F9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6B1362">
                  <w:rPr>
                    <w:rFonts w:hint="eastAsia"/>
                    <w:kern w:val="0"/>
                    <w:sz w:val="12"/>
                    <w:szCs w:val="12"/>
                  </w:rPr>
                  <w:t>left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縦位置"/>
            <w:tag w:val="縦位置"/>
            <w:id w:val="1794249652"/>
            <w:placeholder>
              <w:docPart w:val="99513E5DF4FE4F6D84A40060D08D9FF8"/>
            </w:placeholder>
            <w:comboBox>
              <w:listItem w:displayText="-" w:value="-"/>
              <w:listItem w:displayText="top" w:value="top"/>
              <w:listItem w:displayText="middle" w:value="middle"/>
              <w:listItem w:displayText="bottom" w:value="bottom"/>
            </w:comboBox>
          </w:sdtPr>
          <w:sdtEndPr/>
          <w:sdtContent>
            <w:tc>
              <w:tcPr>
                <w:tcW w:w="680" w:type="dxa"/>
              </w:tcPr>
              <w:p w14:paraId="7E3B0E16" w14:textId="77777777" w:rsidR="009868F9" w:rsidRPr="006B1362" w:rsidRDefault="009868F9" w:rsidP="009868F9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top</w:t>
                </w:r>
              </w:p>
            </w:tc>
          </w:sdtContent>
        </w:sdt>
        <w:tc>
          <w:tcPr>
            <w:tcW w:w="2721" w:type="dxa"/>
          </w:tcPr>
          <w:p w14:paraId="3A98651E" w14:textId="77777777" w:rsidR="009868F9" w:rsidRPr="006B1362" w:rsidRDefault="009868F9" w:rsidP="009868F9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コード一覧の決算区分参照</w:t>
            </w:r>
          </w:p>
        </w:tc>
      </w:tr>
    </w:tbl>
    <w:p w14:paraId="6206719B" w14:textId="77777777" w:rsidR="0069233E" w:rsidRDefault="0050592B">
      <w:pPr>
        <w:widowControl/>
        <w:jc w:val="left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※ 選択肢は定数</w:t>
      </w:r>
      <w:r w:rsidR="00C91334">
        <w:rPr>
          <w:rFonts w:ascii="Meiryo UI" w:eastAsia="Meiryo UI" w:hAnsi="Meiryo UI" w:hint="eastAsia"/>
        </w:rPr>
        <w:t>またはコードマスタ等で管理</w:t>
      </w:r>
      <w:r w:rsidR="00B63B0A">
        <w:rPr>
          <w:rFonts w:ascii="Meiryo UI" w:eastAsia="Meiryo UI" w:hAnsi="Meiryo UI" w:hint="eastAsia"/>
        </w:rPr>
        <w:t>を想定</w:t>
      </w:r>
    </w:p>
    <w:p w14:paraId="2C414244" w14:textId="77777777" w:rsidR="00B63B0A" w:rsidRPr="007D184F" w:rsidRDefault="00B63B0A">
      <w:pPr>
        <w:widowControl/>
        <w:jc w:val="left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※ </w:t>
      </w:r>
      <w:r w:rsidR="0024277A">
        <w:rPr>
          <w:rFonts w:ascii="Meiryo UI" w:eastAsia="Meiryo UI" w:hAnsi="Meiryo UI" w:hint="eastAsia"/>
        </w:rPr>
        <w:t>データ型は</w:t>
      </w:r>
      <w:r w:rsidR="002D3D6A">
        <w:rPr>
          <w:rFonts w:ascii="Meiryo UI" w:eastAsia="Meiryo UI" w:hAnsi="Meiryo UI" w:hint="eastAsia"/>
        </w:rPr>
        <w:t>キー</w:t>
      </w:r>
      <w:r w:rsidR="0024277A">
        <w:rPr>
          <w:rFonts w:ascii="Meiryo UI" w:eastAsia="Meiryo UI" w:hAnsi="Meiryo UI" w:hint="eastAsia"/>
        </w:rPr>
        <w:t>と名称のセットのうち、</w:t>
      </w:r>
      <w:r w:rsidR="002D3D6A">
        <w:rPr>
          <w:rFonts w:ascii="Meiryo UI" w:eastAsia="Meiryo UI" w:hAnsi="Meiryo UI" w:hint="eastAsia"/>
        </w:rPr>
        <w:t>キーのデータ型にあわせて記載</w:t>
      </w:r>
      <w:r w:rsidR="003746D0">
        <w:rPr>
          <w:rFonts w:ascii="Meiryo UI" w:eastAsia="Meiryo UI" w:hAnsi="Meiryo UI" w:hint="eastAsia"/>
        </w:rPr>
        <w:t>(</w:t>
      </w:r>
      <w:r w:rsidR="00347B88">
        <w:rPr>
          <w:rFonts w:ascii="Meiryo UI" w:eastAsia="Meiryo UI" w:hAnsi="Meiryo UI" w:hint="eastAsia"/>
        </w:rPr>
        <w:t>10:作成中, 20:申請済み のように</w:t>
      </w:r>
      <w:r w:rsidR="003E3193">
        <w:rPr>
          <w:rFonts w:ascii="Meiryo UI" w:eastAsia="Meiryo UI" w:hAnsi="Meiryo UI" w:hint="eastAsia"/>
        </w:rPr>
        <w:t>コードと名称</w:t>
      </w:r>
      <w:r w:rsidR="00225D3F">
        <w:rPr>
          <w:rFonts w:ascii="Meiryo UI" w:eastAsia="Meiryo UI" w:hAnsi="Meiryo UI" w:hint="eastAsia"/>
        </w:rPr>
        <w:t>のセット</w:t>
      </w:r>
      <w:r w:rsidR="003E3193">
        <w:rPr>
          <w:rFonts w:ascii="Meiryo UI" w:eastAsia="Meiryo UI" w:hAnsi="Meiryo UI" w:hint="eastAsia"/>
        </w:rPr>
        <w:t>で選択肢が作られている想定</w:t>
      </w:r>
      <w:r w:rsidR="003746D0">
        <w:rPr>
          <w:rFonts w:ascii="Meiryo UI" w:eastAsia="Meiryo UI" w:hAnsi="Meiryo UI" w:hint="eastAsia"/>
        </w:rPr>
        <w:t>)</w:t>
      </w:r>
    </w:p>
    <w:sectPr w:rsidR="00B63B0A" w:rsidRPr="007D184F" w:rsidSect="00FE2C01">
      <w:headerReference w:type="default" r:id="rId16"/>
      <w:footerReference w:type="default" r:id="rId17"/>
      <w:type w:val="continuous"/>
      <w:pgSz w:w="16838" w:h="11906" w:orient="landscape" w:code="9"/>
      <w:pgMar w:top="1440" w:right="1077" w:bottom="1440" w:left="1077" w:header="851" w:footer="992" w:gutter="0"/>
      <w:pgNumType w:start="1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AB19EF" w14:textId="77777777" w:rsidR="00546C90" w:rsidRDefault="00546C90" w:rsidP="00F95D5B">
      <w:r>
        <w:separator/>
      </w:r>
    </w:p>
  </w:endnote>
  <w:endnote w:type="continuationSeparator" w:id="0">
    <w:p w14:paraId="2CAB5329" w14:textId="77777777" w:rsidR="00546C90" w:rsidRDefault="00546C90" w:rsidP="00F95D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2BB082" w14:textId="77777777" w:rsidR="00286F49" w:rsidRDefault="00286F49" w:rsidP="0029474B">
    <w:pPr>
      <w:pStyle w:val="a7"/>
      <w:jc w:val="right"/>
    </w:pPr>
    <w:r w:rsidRPr="0029474B">
      <w:t xml:space="preserve">© </w:t>
    </w:r>
    <w:r>
      <w:rPr>
        <w:rFonts w:hint="eastAsia"/>
      </w:rPr>
      <w:t xml:space="preserve">2020 </w:t>
    </w:r>
    <w:r w:rsidRPr="0029474B">
      <w:t>Optimal System Design Works.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B8B614" w14:textId="77777777" w:rsidR="00286F49" w:rsidRPr="003A02B2" w:rsidRDefault="00286F49" w:rsidP="0029474B">
    <w:pPr>
      <w:pStyle w:val="a7"/>
      <w:jc w:val="right"/>
    </w:pPr>
    <w:r>
      <w:ptab w:relativeTo="margin" w:alignment="center" w:leader="none"/>
    </w:r>
    <w:r w:rsidRPr="003A02B2">
      <w:t xml:space="preserve">p. </w:t>
    </w:r>
    <w:r w:rsidRPr="0029474B">
      <w:fldChar w:fldCharType="begin"/>
    </w:r>
    <w:r w:rsidRPr="0029474B">
      <w:instrText>PAGE    \* MERGEFORMAT</w:instrText>
    </w:r>
    <w:r w:rsidRPr="0029474B">
      <w:fldChar w:fldCharType="separate"/>
    </w:r>
    <w:r w:rsidRPr="0029474B">
      <w:t>1</w:t>
    </w:r>
    <w:r w:rsidRPr="0029474B">
      <w:fldChar w:fldCharType="end"/>
    </w:r>
    <w:r>
      <w:ptab w:relativeTo="margin" w:alignment="right" w:leader="none"/>
    </w:r>
    <w:r w:rsidRPr="0029474B">
      <w:t xml:space="preserve">© </w:t>
    </w:r>
    <w:r>
      <w:rPr>
        <w:rFonts w:hint="eastAsia"/>
      </w:rPr>
      <w:t xml:space="preserve">2020 </w:t>
    </w:r>
    <w:r w:rsidRPr="0029474B">
      <w:t>Optimal System Design Works.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EBBAF8" w14:textId="77777777" w:rsidR="00546C90" w:rsidRDefault="00546C90" w:rsidP="00F95D5B">
      <w:r>
        <w:separator/>
      </w:r>
    </w:p>
  </w:footnote>
  <w:footnote w:type="continuationSeparator" w:id="0">
    <w:p w14:paraId="47071C96" w14:textId="77777777" w:rsidR="00546C90" w:rsidRDefault="00546C90" w:rsidP="00F95D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FC5B6D" w14:textId="77777777" w:rsidR="00286F49" w:rsidRDefault="00286F49" w:rsidP="00EA2185">
    <w:pPr>
      <w:pStyle w:val="a7"/>
    </w:pPr>
    <w:r>
      <w:rPr>
        <w:rFonts w:hint="eastAsia"/>
      </w:rPr>
      <w:t>XXXXX</w:t>
    </w:r>
    <w:r>
      <w:rPr>
        <w:rFonts w:hint="eastAsia"/>
      </w:rPr>
      <w:t>株式会社向け</w:t>
    </w:r>
    <w:r>
      <w:rPr>
        <w:rFonts w:hint="eastAsia"/>
      </w:rPr>
      <w:t xml:space="preserve"> </w:t>
    </w:r>
    <w:r>
      <w:rPr>
        <w:rFonts w:hint="eastAsia"/>
      </w:rPr>
      <w:t>〇〇システム構築プロジェクト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0DDED0" w14:textId="77777777" w:rsidR="00286F49" w:rsidRDefault="00286F49" w:rsidP="00EA2185">
    <w:pPr>
      <w:pStyle w:val="a7"/>
    </w:pPr>
    <w:r>
      <w:rPr>
        <w:rFonts w:hint="eastAsia"/>
      </w:rPr>
      <w:t>〇〇システム構築プロジェクト</w:t>
    </w:r>
    <w:r>
      <w:rPr>
        <w:rFonts w:hint="eastAsia"/>
      </w:rPr>
      <w:t xml:space="preserve"> </w:t>
    </w:r>
    <w:r>
      <w:rPr>
        <w:rFonts w:hint="eastAsia"/>
      </w:rPr>
      <w:t>命名規則</w:t>
    </w:r>
    <w:r>
      <w:rPr>
        <w:rFonts w:hint="eastAsia"/>
      </w:rPr>
      <w:t xml:space="preserve"> </w:t>
    </w:r>
    <w:r>
      <w:rPr>
        <w:rFonts w:hint="eastAsia"/>
      </w:rPr>
      <w:t>第</w:t>
    </w:r>
    <w:r>
      <w:rPr>
        <w:rFonts w:hint="eastAsia"/>
      </w:rPr>
      <w:t>1.0</w:t>
    </w:r>
    <w:r>
      <w:rPr>
        <w:rFonts w:hint="eastAsia"/>
      </w:rPr>
      <w:t>版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1115DF"/>
    <w:multiLevelType w:val="hybridMultilevel"/>
    <w:tmpl w:val="83E2FF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0A17021"/>
    <w:multiLevelType w:val="hybridMultilevel"/>
    <w:tmpl w:val="08A8853A"/>
    <w:lvl w:ilvl="0" w:tplc="4E3E067C">
      <w:numFmt w:val="bullet"/>
      <w:lvlText w:val="・"/>
      <w:lvlJc w:val="left"/>
      <w:pPr>
        <w:ind w:left="720" w:hanging="360"/>
      </w:pPr>
      <w:rPr>
        <w:rFonts w:ascii="Meiryo UI" w:eastAsia="Meiryo UI" w:hAnsi="Meiryo UI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665F2A57"/>
    <w:multiLevelType w:val="hybridMultilevel"/>
    <w:tmpl w:val="29BEA344"/>
    <w:lvl w:ilvl="0" w:tplc="4E3E067C">
      <w:numFmt w:val="bullet"/>
      <w:lvlText w:val="・"/>
      <w:lvlJc w:val="left"/>
      <w:pPr>
        <w:ind w:left="360" w:hanging="360"/>
      </w:pPr>
      <w:rPr>
        <w:rFonts w:ascii="Meiryo UI" w:eastAsia="Meiryo UI" w:hAnsi="Meiryo UI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F5B1ED1"/>
    <w:multiLevelType w:val="hybridMultilevel"/>
    <w:tmpl w:val="BD46D2B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num w:numId="1" w16cid:durableId="1224173991">
    <w:abstractNumId w:val="0"/>
  </w:num>
  <w:num w:numId="2" w16cid:durableId="1871187669">
    <w:abstractNumId w:val="2"/>
  </w:num>
  <w:num w:numId="3" w16cid:durableId="1652101245">
    <w:abstractNumId w:val="1"/>
  </w:num>
  <w:num w:numId="4" w16cid:durableId="16070378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attachedTemplate r:id="rId1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28F"/>
    <w:rsid w:val="0000082E"/>
    <w:rsid w:val="00001594"/>
    <w:rsid w:val="000030CC"/>
    <w:rsid w:val="00004559"/>
    <w:rsid w:val="00013F21"/>
    <w:rsid w:val="000144DD"/>
    <w:rsid w:val="000150D9"/>
    <w:rsid w:val="00022C30"/>
    <w:rsid w:val="00022D4F"/>
    <w:rsid w:val="0003493E"/>
    <w:rsid w:val="00037D33"/>
    <w:rsid w:val="00037E87"/>
    <w:rsid w:val="00046B14"/>
    <w:rsid w:val="00046E87"/>
    <w:rsid w:val="00050A9B"/>
    <w:rsid w:val="00051FE3"/>
    <w:rsid w:val="00052029"/>
    <w:rsid w:val="00056B6C"/>
    <w:rsid w:val="00060653"/>
    <w:rsid w:val="00065832"/>
    <w:rsid w:val="00070F81"/>
    <w:rsid w:val="00072D06"/>
    <w:rsid w:val="00073550"/>
    <w:rsid w:val="00080561"/>
    <w:rsid w:val="000806B1"/>
    <w:rsid w:val="000812A7"/>
    <w:rsid w:val="00081BDA"/>
    <w:rsid w:val="000824B1"/>
    <w:rsid w:val="0008731B"/>
    <w:rsid w:val="000900F7"/>
    <w:rsid w:val="000913FF"/>
    <w:rsid w:val="00092BED"/>
    <w:rsid w:val="0009694E"/>
    <w:rsid w:val="000A1B8F"/>
    <w:rsid w:val="000A2F95"/>
    <w:rsid w:val="000A310C"/>
    <w:rsid w:val="000A3248"/>
    <w:rsid w:val="000A63BB"/>
    <w:rsid w:val="000A6659"/>
    <w:rsid w:val="000B4589"/>
    <w:rsid w:val="000B632A"/>
    <w:rsid w:val="000B7EE8"/>
    <w:rsid w:val="000C4C3D"/>
    <w:rsid w:val="000C5244"/>
    <w:rsid w:val="000C5C1E"/>
    <w:rsid w:val="000C615C"/>
    <w:rsid w:val="000C67D3"/>
    <w:rsid w:val="000D0F59"/>
    <w:rsid w:val="000D2DF3"/>
    <w:rsid w:val="000D3712"/>
    <w:rsid w:val="000D680F"/>
    <w:rsid w:val="000E09A4"/>
    <w:rsid w:val="000E64C7"/>
    <w:rsid w:val="000E76D6"/>
    <w:rsid w:val="000F085E"/>
    <w:rsid w:val="000F3DEE"/>
    <w:rsid w:val="000F5AEC"/>
    <w:rsid w:val="000F5C82"/>
    <w:rsid w:val="000F63FF"/>
    <w:rsid w:val="000F68B3"/>
    <w:rsid w:val="000F74C4"/>
    <w:rsid w:val="001006A9"/>
    <w:rsid w:val="0010171D"/>
    <w:rsid w:val="00106D0C"/>
    <w:rsid w:val="001113B6"/>
    <w:rsid w:val="00112343"/>
    <w:rsid w:val="0011305C"/>
    <w:rsid w:val="001139B8"/>
    <w:rsid w:val="00113C85"/>
    <w:rsid w:val="001142CD"/>
    <w:rsid w:val="00114CE2"/>
    <w:rsid w:val="0012235E"/>
    <w:rsid w:val="001240F6"/>
    <w:rsid w:val="00124BD4"/>
    <w:rsid w:val="00125689"/>
    <w:rsid w:val="00130AD5"/>
    <w:rsid w:val="00131836"/>
    <w:rsid w:val="00131D97"/>
    <w:rsid w:val="00132E11"/>
    <w:rsid w:val="00133C4C"/>
    <w:rsid w:val="00134446"/>
    <w:rsid w:val="00136893"/>
    <w:rsid w:val="00140330"/>
    <w:rsid w:val="00143A1C"/>
    <w:rsid w:val="00150625"/>
    <w:rsid w:val="0015188E"/>
    <w:rsid w:val="00153A95"/>
    <w:rsid w:val="00164D89"/>
    <w:rsid w:val="001663C9"/>
    <w:rsid w:val="00166A76"/>
    <w:rsid w:val="001718A1"/>
    <w:rsid w:val="0017203C"/>
    <w:rsid w:val="00180ED1"/>
    <w:rsid w:val="0018213E"/>
    <w:rsid w:val="001921CE"/>
    <w:rsid w:val="00195BD8"/>
    <w:rsid w:val="001A07B9"/>
    <w:rsid w:val="001A1B5C"/>
    <w:rsid w:val="001A4293"/>
    <w:rsid w:val="001B1570"/>
    <w:rsid w:val="001B2655"/>
    <w:rsid w:val="001B37B0"/>
    <w:rsid w:val="001D0890"/>
    <w:rsid w:val="001D15B3"/>
    <w:rsid w:val="001D3C40"/>
    <w:rsid w:val="001D4EE3"/>
    <w:rsid w:val="001D5F3A"/>
    <w:rsid w:val="001D6464"/>
    <w:rsid w:val="001E1FEE"/>
    <w:rsid w:val="001E48B8"/>
    <w:rsid w:val="001E7059"/>
    <w:rsid w:val="001E76B1"/>
    <w:rsid w:val="001F0A93"/>
    <w:rsid w:val="001F6B2E"/>
    <w:rsid w:val="00203239"/>
    <w:rsid w:val="00203813"/>
    <w:rsid w:val="0020386D"/>
    <w:rsid w:val="00203892"/>
    <w:rsid w:val="00203985"/>
    <w:rsid w:val="00203AD6"/>
    <w:rsid w:val="00206785"/>
    <w:rsid w:val="00213859"/>
    <w:rsid w:val="00225A1C"/>
    <w:rsid w:val="00225D3F"/>
    <w:rsid w:val="00240FAE"/>
    <w:rsid w:val="0024277A"/>
    <w:rsid w:val="002433B0"/>
    <w:rsid w:val="00243CA1"/>
    <w:rsid w:val="00244519"/>
    <w:rsid w:val="00252F78"/>
    <w:rsid w:val="00256904"/>
    <w:rsid w:val="00257069"/>
    <w:rsid w:val="00257345"/>
    <w:rsid w:val="002574CA"/>
    <w:rsid w:val="00261328"/>
    <w:rsid w:val="00273E20"/>
    <w:rsid w:val="002746E0"/>
    <w:rsid w:val="00275175"/>
    <w:rsid w:val="002759FD"/>
    <w:rsid w:val="0027652B"/>
    <w:rsid w:val="0027655A"/>
    <w:rsid w:val="00276F4B"/>
    <w:rsid w:val="0027742D"/>
    <w:rsid w:val="0028452B"/>
    <w:rsid w:val="00285EF8"/>
    <w:rsid w:val="00286F49"/>
    <w:rsid w:val="0029474B"/>
    <w:rsid w:val="002948E5"/>
    <w:rsid w:val="002A0EF7"/>
    <w:rsid w:val="002A19E4"/>
    <w:rsid w:val="002A5702"/>
    <w:rsid w:val="002A67E3"/>
    <w:rsid w:val="002A6A5E"/>
    <w:rsid w:val="002B010A"/>
    <w:rsid w:val="002B2D3F"/>
    <w:rsid w:val="002B41E3"/>
    <w:rsid w:val="002B44A6"/>
    <w:rsid w:val="002C1026"/>
    <w:rsid w:val="002C2CFE"/>
    <w:rsid w:val="002C50FB"/>
    <w:rsid w:val="002D3D6A"/>
    <w:rsid w:val="002D4E8A"/>
    <w:rsid w:val="002D6718"/>
    <w:rsid w:val="002E0294"/>
    <w:rsid w:val="002E1029"/>
    <w:rsid w:val="002E6B03"/>
    <w:rsid w:val="002F0D7C"/>
    <w:rsid w:val="003138B7"/>
    <w:rsid w:val="00314C65"/>
    <w:rsid w:val="003159EF"/>
    <w:rsid w:val="003173A7"/>
    <w:rsid w:val="00322611"/>
    <w:rsid w:val="00322CBC"/>
    <w:rsid w:val="003230C4"/>
    <w:rsid w:val="0032365C"/>
    <w:rsid w:val="003249D3"/>
    <w:rsid w:val="00325EA8"/>
    <w:rsid w:val="00326542"/>
    <w:rsid w:val="003279F9"/>
    <w:rsid w:val="00331D8D"/>
    <w:rsid w:val="00332946"/>
    <w:rsid w:val="00332EDA"/>
    <w:rsid w:val="00337171"/>
    <w:rsid w:val="00346CC9"/>
    <w:rsid w:val="00347B88"/>
    <w:rsid w:val="00351BB7"/>
    <w:rsid w:val="00353FE6"/>
    <w:rsid w:val="003542F3"/>
    <w:rsid w:val="00356D1F"/>
    <w:rsid w:val="00357F78"/>
    <w:rsid w:val="00364CC8"/>
    <w:rsid w:val="0036710A"/>
    <w:rsid w:val="00372AA5"/>
    <w:rsid w:val="003746D0"/>
    <w:rsid w:val="00375773"/>
    <w:rsid w:val="00377FA2"/>
    <w:rsid w:val="00382675"/>
    <w:rsid w:val="003839C0"/>
    <w:rsid w:val="00387EDB"/>
    <w:rsid w:val="00397190"/>
    <w:rsid w:val="003A02B2"/>
    <w:rsid w:val="003A0B22"/>
    <w:rsid w:val="003A6935"/>
    <w:rsid w:val="003A7186"/>
    <w:rsid w:val="003B0099"/>
    <w:rsid w:val="003B019C"/>
    <w:rsid w:val="003B23D2"/>
    <w:rsid w:val="003B5C05"/>
    <w:rsid w:val="003C0DF1"/>
    <w:rsid w:val="003C1464"/>
    <w:rsid w:val="003C155F"/>
    <w:rsid w:val="003C1FA1"/>
    <w:rsid w:val="003C2A8C"/>
    <w:rsid w:val="003C30E1"/>
    <w:rsid w:val="003D2A3F"/>
    <w:rsid w:val="003D3B35"/>
    <w:rsid w:val="003D59C8"/>
    <w:rsid w:val="003D7356"/>
    <w:rsid w:val="003E3193"/>
    <w:rsid w:val="003E6EC7"/>
    <w:rsid w:val="003E7D6D"/>
    <w:rsid w:val="003F25F6"/>
    <w:rsid w:val="00402B50"/>
    <w:rsid w:val="0041103F"/>
    <w:rsid w:val="004111F3"/>
    <w:rsid w:val="0041166E"/>
    <w:rsid w:val="004164C4"/>
    <w:rsid w:val="004167BB"/>
    <w:rsid w:val="00424E44"/>
    <w:rsid w:val="0042556A"/>
    <w:rsid w:val="00426392"/>
    <w:rsid w:val="00430CD4"/>
    <w:rsid w:val="004318FB"/>
    <w:rsid w:val="0043301B"/>
    <w:rsid w:val="00436948"/>
    <w:rsid w:val="00437D98"/>
    <w:rsid w:val="004402A4"/>
    <w:rsid w:val="00444118"/>
    <w:rsid w:val="004463BF"/>
    <w:rsid w:val="0044656C"/>
    <w:rsid w:val="00447E88"/>
    <w:rsid w:val="004513E1"/>
    <w:rsid w:val="00451489"/>
    <w:rsid w:val="004528A5"/>
    <w:rsid w:val="004533D7"/>
    <w:rsid w:val="004545B3"/>
    <w:rsid w:val="00454FB4"/>
    <w:rsid w:val="00463264"/>
    <w:rsid w:val="00471BAF"/>
    <w:rsid w:val="00471D1E"/>
    <w:rsid w:val="004811A2"/>
    <w:rsid w:val="004823D4"/>
    <w:rsid w:val="00482F5F"/>
    <w:rsid w:val="004838C9"/>
    <w:rsid w:val="004A10EE"/>
    <w:rsid w:val="004A1250"/>
    <w:rsid w:val="004A1870"/>
    <w:rsid w:val="004B1E64"/>
    <w:rsid w:val="004B7CF5"/>
    <w:rsid w:val="004C39B3"/>
    <w:rsid w:val="004C58AE"/>
    <w:rsid w:val="004C6BFF"/>
    <w:rsid w:val="004D0309"/>
    <w:rsid w:val="004D496E"/>
    <w:rsid w:val="004E1BA7"/>
    <w:rsid w:val="004E5EB6"/>
    <w:rsid w:val="004E5EFD"/>
    <w:rsid w:val="004F216D"/>
    <w:rsid w:val="004F3A4D"/>
    <w:rsid w:val="004F440D"/>
    <w:rsid w:val="00500BFB"/>
    <w:rsid w:val="0050347D"/>
    <w:rsid w:val="0050509C"/>
    <w:rsid w:val="0050592B"/>
    <w:rsid w:val="00507B41"/>
    <w:rsid w:val="0051043B"/>
    <w:rsid w:val="00512DC8"/>
    <w:rsid w:val="0051463C"/>
    <w:rsid w:val="00517C77"/>
    <w:rsid w:val="00522A8C"/>
    <w:rsid w:val="0052722B"/>
    <w:rsid w:val="00531B09"/>
    <w:rsid w:val="00537692"/>
    <w:rsid w:val="00540991"/>
    <w:rsid w:val="00541B1D"/>
    <w:rsid w:val="00542590"/>
    <w:rsid w:val="0054292F"/>
    <w:rsid w:val="00546C90"/>
    <w:rsid w:val="00550CC3"/>
    <w:rsid w:val="00551856"/>
    <w:rsid w:val="00553F6D"/>
    <w:rsid w:val="0056380C"/>
    <w:rsid w:val="005716CB"/>
    <w:rsid w:val="0057536C"/>
    <w:rsid w:val="00577A45"/>
    <w:rsid w:val="00580638"/>
    <w:rsid w:val="00585888"/>
    <w:rsid w:val="00585CFD"/>
    <w:rsid w:val="00587426"/>
    <w:rsid w:val="00593EF5"/>
    <w:rsid w:val="0059456C"/>
    <w:rsid w:val="0059680C"/>
    <w:rsid w:val="005A7648"/>
    <w:rsid w:val="005A7BD9"/>
    <w:rsid w:val="005B0E13"/>
    <w:rsid w:val="005B1876"/>
    <w:rsid w:val="005B25B6"/>
    <w:rsid w:val="005B2C2B"/>
    <w:rsid w:val="005B68B2"/>
    <w:rsid w:val="005B6A76"/>
    <w:rsid w:val="005C631E"/>
    <w:rsid w:val="005C7753"/>
    <w:rsid w:val="005D0C2B"/>
    <w:rsid w:val="005D6486"/>
    <w:rsid w:val="005D7064"/>
    <w:rsid w:val="005E09CC"/>
    <w:rsid w:val="005E2E7B"/>
    <w:rsid w:val="005E46D6"/>
    <w:rsid w:val="005F4D8F"/>
    <w:rsid w:val="005F568D"/>
    <w:rsid w:val="006057B2"/>
    <w:rsid w:val="006057D9"/>
    <w:rsid w:val="006059E6"/>
    <w:rsid w:val="006066A6"/>
    <w:rsid w:val="00607C29"/>
    <w:rsid w:val="0061299F"/>
    <w:rsid w:val="00613FB1"/>
    <w:rsid w:val="00620111"/>
    <w:rsid w:val="00620415"/>
    <w:rsid w:val="006204C4"/>
    <w:rsid w:val="00633117"/>
    <w:rsid w:val="00633C17"/>
    <w:rsid w:val="00634ADA"/>
    <w:rsid w:val="00641AD0"/>
    <w:rsid w:val="006446C2"/>
    <w:rsid w:val="006448B6"/>
    <w:rsid w:val="00646F2A"/>
    <w:rsid w:val="00651FA1"/>
    <w:rsid w:val="00654725"/>
    <w:rsid w:val="00654D53"/>
    <w:rsid w:val="006556F1"/>
    <w:rsid w:val="00663911"/>
    <w:rsid w:val="00664E64"/>
    <w:rsid w:val="00673B4F"/>
    <w:rsid w:val="006771D9"/>
    <w:rsid w:val="0067792F"/>
    <w:rsid w:val="00677E47"/>
    <w:rsid w:val="00683C94"/>
    <w:rsid w:val="00686EF5"/>
    <w:rsid w:val="0068778D"/>
    <w:rsid w:val="006908F9"/>
    <w:rsid w:val="0069233E"/>
    <w:rsid w:val="00693C18"/>
    <w:rsid w:val="006945C6"/>
    <w:rsid w:val="006945CF"/>
    <w:rsid w:val="0069509D"/>
    <w:rsid w:val="006A3441"/>
    <w:rsid w:val="006B1362"/>
    <w:rsid w:val="006B5004"/>
    <w:rsid w:val="006C3877"/>
    <w:rsid w:val="006C55BC"/>
    <w:rsid w:val="006C6090"/>
    <w:rsid w:val="006D67C5"/>
    <w:rsid w:val="006D6CD5"/>
    <w:rsid w:val="006E1892"/>
    <w:rsid w:val="006E1B8F"/>
    <w:rsid w:val="006E38C7"/>
    <w:rsid w:val="006E4445"/>
    <w:rsid w:val="006F02F4"/>
    <w:rsid w:val="006F6ED9"/>
    <w:rsid w:val="00702804"/>
    <w:rsid w:val="00703CCB"/>
    <w:rsid w:val="00704B0D"/>
    <w:rsid w:val="007067DD"/>
    <w:rsid w:val="007072CA"/>
    <w:rsid w:val="00707BA1"/>
    <w:rsid w:val="00712EEE"/>
    <w:rsid w:val="0071368B"/>
    <w:rsid w:val="00715EC4"/>
    <w:rsid w:val="00715EE6"/>
    <w:rsid w:val="00721C8A"/>
    <w:rsid w:val="007229E1"/>
    <w:rsid w:val="00724A56"/>
    <w:rsid w:val="0072614C"/>
    <w:rsid w:val="007262A2"/>
    <w:rsid w:val="00730930"/>
    <w:rsid w:val="007316B6"/>
    <w:rsid w:val="00734653"/>
    <w:rsid w:val="007419D9"/>
    <w:rsid w:val="00743743"/>
    <w:rsid w:val="007446E5"/>
    <w:rsid w:val="00744727"/>
    <w:rsid w:val="00745C3B"/>
    <w:rsid w:val="00746541"/>
    <w:rsid w:val="007477C0"/>
    <w:rsid w:val="00747BD5"/>
    <w:rsid w:val="00757734"/>
    <w:rsid w:val="00761E61"/>
    <w:rsid w:val="00762E29"/>
    <w:rsid w:val="00764C41"/>
    <w:rsid w:val="00765A22"/>
    <w:rsid w:val="00767859"/>
    <w:rsid w:val="0077361B"/>
    <w:rsid w:val="00774AFE"/>
    <w:rsid w:val="0077746E"/>
    <w:rsid w:val="007850C2"/>
    <w:rsid w:val="00785B35"/>
    <w:rsid w:val="00785F4A"/>
    <w:rsid w:val="00795591"/>
    <w:rsid w:val="00796826"/>
    <w:rsid w:val="00797F56"/>
    <w:rsid w:val="007A1C12"/>
    <w:rsid w:val="007A4DFB"/>
    <w:rsid w:val="007A5E22"/>
    <w:rsid w:val="007A6104"/>
    <w:rsid w:val="007A73DC"/>
    <w:rsid w:val="007B008A"/>
    <w:rsid w:val="007B4A7D"/>
    <w:rsid w:val="007B5377"/>
    <w:rsid w:val="007B6547"/>
    <w:rsid w:val="007C056B"/>
    <w:rsid w:val="007C0D63"/>
    <w:rsid w:val="007C2BFB"/>
    <w:rsid w:val="007C7493"/>
    <w:rsid w:val="007C75F5"/>
    <w:rsid w:val="007C7E02"/>
    <w:rsid w:val="007C7F0E"/>
    <w:rsid w:val="007D0469"/>
    <w:rsid w:val="007D184F"/>
    <w:rsid w:val="007D21AA"/>
    <w:rsid w:val="007D2B78"/>
    <w:rsid w:val="007E01B8"/>
    <w:rsid w:val="007E2FD4"/>
    <w:rsid w:val="007E38D4"/>
    <w:rsid w:val="007E395D"/>
    <w:rsid w:val="007E4493"/>
    <w:rsid w:val="007E71DB"/>
    <w:rsid w:val="007F3E60"/>
    <w:rsid w:val="007F5BEC"/>
    <w:rsid w:val="0080358E"/>
    <w:rsid w:val="00811E8A"/>
    <w:rsid w:val="00816A9E"/>
    <w:rsid w:val="00820C30"/>
    <w:rsid w:val="0082264B"/>
    <w:rsid w:val="008249D7"/>
    <w:rsid w:val="00825E2F"/>
    <w:rsid w:val="00831047"/>
    <w:rsid w:val="00836339"/>
    <w:rsid w:val="00837221"/>
    <w:rsid w:val="00842E44"/>
    <w:rsid w:val="00845F46"/>
    <w:rsid w:val="008556BA"/>
    <w:rsid w:val="0085629D"/>
    <w:rsid w:val="00860EA1"/>
    <w:rsid w:val="008639B4"/>
    <w:rsid w:val="00867B32"/>
    <w:rsid w:val="00867E75"/>
    <w:rsid w:val="008703A8"/>
    <w:rsid w:val="008747C0"/>
    <w:rsid w:val="008751B5"/>
    <w:rsid w:val="008808DE"/>
    <w:rsid w:val="00883057"/>
    <w:rsid w:val="00883510"/>
    <w:rsid w:val="00883B6F"/>
    <w:rsid w:val="00884CF9"/>
    <w:rsid w:val="00884DF7"/>
    <w:rsid w:val="008864BD"/>
    <w:rsid w:val="008914A9"/>
    <w:rsid w:val="008A183E"/>
    <w:rsid w:val="008A2CE3"/>
    <w:rsid w:val="008A3381"/>
    <w:rsid w:val="008A4F68"/>
    <w:rsid w:val="008B26DE"/>
    <w:rsid w:val="008B3CCA"/>
    <w:rsid w:val="008B452F"/>
    <w:rsid w:val="008B53DF"/>
    <w:rsid w:val="008C17FB"/>
    <w:rsid w:val="008C2BED"/>
    <w:rsid w:val="008C2C6B"/>
    <w:rsid w:val="008C360F"/>
    <w:rsid w:val="008C461F"/>
    <w:rsid w:val="008C4BF5"/>
    <w:rsid w:val="008D43E6"/>
    <w:rsid w:val="008E2BA1"/>
    <w:rsid w:val="008E2D8F"/>
    <w:rsid w:val="008E4CE3"/>
    <w:rsid w:val="008E7B27"/>
    <w:rsid w:val="008F115B"/>
    <w:rsid w:val="008F14E3"/>
    <w:rsid w:val="008F19AA"/>
    <w:rsid w:val="008F59B7"/>
    <w:rsid w:val="008F6BCD"/>
    <w:rsid w:val="009013FC"/>
    <w:rsid w:val="0090221D"/>
    <w:rsid w:val="00910197"/>
    <w:rsid w:val="009127DF"/>
    <w:rsid w:val="009146FE"/>
    <w:rsid w:val="00915FF0"/>
    <w:rsid w:val="00920971"/>
    <w:rsid w:val="00921EF9"/>
    <w:rsid w:val="0092341A"/>
    <w:rsid w:val="009276F1"/>
    <w:rsid w:val="00933627"/>
    <w:rsid w:val="00934FC6"/>
    <w:rsid w:val="009361CB"/>
    <w:rsid w:val="00947588"/>
    <w:rsid w:val="00955B9A"/>
    <w:rsid w:val="00960742"/>
    <w:rsid w:val="00960DC8"/>
    <w:rsid w:val="0096419E"/>
    <w:rsid w:val="00967E74"/>
    <w:rsid w:val="009709C3"/>
    <w:rsid w:val="00971223"/>
    <w:rsid w:val="00976698"/>
    <w:rsid w:val="0097690F"/>
    <w:rsid w:val="009769A1"/>
    <w:rsid w:val="00982262"/>
    <w:rsid w:val="009846B0"/>
    <w:rsid w:val="00984F90"/>
    <w:rsid w:val="009868F9"/>
    <w:rsid w:val="00991BFC"/>
    <w:rsid w:val="00991D05"/>
    <w:rsid w:val="00994252"/>
    <w:rsid w:val="009A5125"/>
    <w:rsid w:val="009A6E10"/>
    <w:rsid w:val="009B3FE7"/>
    <w:rsid w:val="009B427E"/>
    <w:rsid w:val="009C0183"/>
    <w:rsid w:val="009C118A"/>
    <w:rsid w:val="009C530D"/>
    <w:rsid w:val="009C7243"/>
    <w:rsid w:val="009D201B"/>
    <w:rsid w:val="009D24DC"/>
    <w:rsid w:val="009D6E3E"/>
    <w:rsid w:val="009E40B5"/>
    <w:rsid w:val="009E7FCB"/>
    <w:rsid w:val="009F348B"/>
    <w:rsid w:val="009F491C"/>
    <w:rsid w:val="009F5BDB"/>
    <w:rsid w:val="009F5F37"/>
    <w:rsid w:val="009F6661"/>
    <w:rsid w:val="009F6ADD"/>
    <w:rsid w:val="00A01B36"/>
    <w:rsid w:val="00A05865"/>
    <w:rsid w:val="00A077D7"/>
    <w:rsid w:val="00A15146"/>
    <w:rsid w:val="00A17209"/>
    <w:rsid w:val="00A24955"/>
    <w:rsid w:val="00A30CEF"/>
    <w:rsid w:val="00A31632"/>
    <w:rsid w:val="00A31670"/>
    <w:rsid w:val="00A34D4D"/>
    <w:rsid w:val="00A35701"/>
    <w:rsid w:val="00A35991"/>
    <w:rsid w:val="00A359D2"/>
    <w:rsid w:val="00A449A3"/>
    <w:rsid w:val="00A45F01"/>
    <w:rsid w:val="00A505FE"/>
    <w:rsid w:val="00A54170"/>
    <w:rsid w:val="00A547BE"/>
    <w:rsid w:val="00A55389"/>
    <w:rsid w:val="00A630B6"/>
    <w:rsid w:val="00A703A0"/>
    <w:rsid w:val="00A7083A"/>
    <w:rsid w:val="00A73B43"/>
    <w:rsid w:val="00A73CAB"/>
    <w:rsid w:val="00A752D1"/>
    <w:rsid w:val="00A753DC"/>
    <w:rsid w:val="00A76D1C"/>
    <w:rsid w:val="00A820EC"/>
    <w:rsid w:val="00A84736"/>
    <w:rsid w:val="00A8767A"/>
    <w:rsid w:val="00A91656"/>
    <w:rsid w:val="00A94E7F"/>
    <w:rsid w:val="00A95770"/>
    <w:rsid w:val="00AA3052"/>
    <w:rsid w:val="00AB4032"/>
    <w:rsid w:val="00AB70B2"/>
    <w:rsid w:val="00AC3C24"/>
    <w:rsid w:val="00AC4FC0"/>
    <w:rsid w:val="00AC77B5"/>
    <w:rsid w:val="00AC7CB5"/>
    <w:rsid w:val="00AE212D"/>
    <w:rsid w:val="00AE2817"/>
    <w:rsid w:val="00AE3A06"/>
    <w:rsid w:val="00AE3ED3"/>
    <w:rsid w:val="00AE5FCA"/>
    <w:rsid w:val="00AF0DC7"/>
    <w:rsid w:val="00AF1367"/>
    <w:rsid w:val="00AF3FD6"/>
    <w:rsid w:val="00AF6DD5"/>
    <w:rsid w:val="00B01759"/>
    <w:rsid w:val="00B06CE5"/>
    <w:rsid w:val="00B10727"/>
    <w:rsid w:val="00B122C3"/>
    <w:rsid w:val="00B13BA7"/>
    <w:rsid w:val="00B1558A"/>
    <w:rsid w:val="00B229DB"/>
    <w:rsid w:val="00B22E7C"/>
    <w:rsid w:val="00B25A22"/>
    <w:rsid w:val="00B32BD3"/>
    <w:rsid w:val="00B35C66"/>
    <w:rsid w:val="00B36D9F"/>
    <w:rsid w:val="00B40407"/>
    <w:rsid w:val="00B40AD5"/>
    <w:rsid w:val="00B429C7"/>
    <w:rsid w:val="00B431B1"/>
    <w:rsid w:val="00B5450E"/>
    <w:rsid w:val="00B54F66"/>
    <w:rsid w:val="00B6371C"/>
    <w:rsid w:val="00B63B0A"/>
    <w:rsid w:val="00B7129C"/>
    <w:rsid w:val="00B746A1"/>
    <w:rsid w:val="00B8006C"/>
    <w:rsid w:val="00B815A8"/>
    <w:rsid w:val="00B827F6"/>
    <w:rsid w:val="00B856A7"/>
    <w:rsid w:val="00B8744A"/>
    <w:rsid w:val="00B95A42"/>
    <w:rsid w:val="00B963CF"/>
    <w:rsid w:val="00B964ED"/>
    <w:rsid w:val="00BA0F3F"/>
    <w:rsid w:val="00BB0465"/>
    <w:rsid w:val="00BB1D99"/>
    <w:rsid w:val="00BB1E3E"/>
    <w:rsid w:val="00BB1E5D"/>
    <w:rsid w:val="00BB1F67"/>
    <w:rsid w:val="00BB5E79"/>
    <w:rsid w:val="00BC19E6"/>
    <w:rsid w:val="00BC1D1E"/>
    <w:rsid w:val="00BC2B75"/>
    <w:rsid w:val="00BC630B"/>
    <w:rsid w:val="00BD0C1F"/>
    <w:rsid w:val="00BD15A9"/>
    <w:rsid w:val="00BD314F"/>
    <w:rsid w:val="00BD3E07"/>
    <w:rsid w:val="00BD61D3"/>
    <w:rsid w:val="00BD7B07"/>
    <w:rsid w:val="00BE27BF"/>
    <w:rsid w:val="00BE4E28"/>
    <w:rsid w:val="00BE7DAC"/>
    <w:rsid w:val="00BF11A3"/>
    <w:rsid w:val="00BF2017"/>
    <w:rsid w:val="00BF2314"/>
    <w:rsid w:val="00BF272E"/>
    <w:rsid w:val="00BF420F"/>
    <w:rsid w:val="00BF54BB"/>
    <w:rsid w:val="00BF76D3"/>
    <w:rsid w:val="00C02579"/>
    <w:rsid w:val="00C04C4E"/>
    <w:rsid w:val="00C05431"/>
    <w:rsid w:val="00C14C61"/>
    <w:rsid w:val="00C1619F"/>
    <w:rsid w:val="00C17C43"/>
    <w:rsid w:val="00C221DC"/>
    <w:rsid w:val="00C2231F"/>
    <w:rsid w:val="00C26846"/>
    <w:rsid w:val="00C26E40"/>
    <w:rsid w:val="00C2702C"/>
    <w:rsid w:val="00C31ABD"/>
    <w:rsid w:val="00C3324D"/>
    <w:rsid w:val="00C3531A"/>
    <w:rsid w:val="00C37645"/>
    <w:rsid w:val="00C41A92"/>
    <w:rsid w:val="00C42AE2"/>
    <w:rsid w:val="00C46999"/>
    <w:rsid w:val="00C507D1"/>
    <w:rsid w:val="00C53E7E"/>
    <w:rsid w:val="00C63371"/>
    <w:rsid w:val="00C64E57"/>
    <w:rsid w:val="00C6515F"/>
    <w:rsid w:val="00C7073C"/>
    <w:rsid w:val="00C71F7C"/>
    <w:rsid w:val="00C7658B"/>
    <w:rsid w:val="00C7658F"/>
    <w:rsid w:val="00C77D3F"/>
    <w:rsid w:val="00C804DF"/>
    <w:rsid w:val="00C81A58"/>
    <w:rsid w:val="00C833AA"/>
    <w:rsid w:val="00C845DD"/>
    <w:rsid w:val="00C91334"/>
    <w:rsid w:val="00C92647"/>
    <w:rsid w:val="00C95446"/>
    <w:rsid w:val="00CA22B7"/>
    <w:rsid w:val="00CA647F"/>
    <w:rsid w:val="00CB3972"/>
    <w:rsid w:val="00CB4B04"/>
    <w:rsid w:val="00CC1196"/>
    <w:rsid w:val="00CC301F"/>
    <w:rsid w:val="00CD0D9D"/>
    <w:rsid w:val="00CD42CD"/>
    <w:rsid w:val="00CD518C"/>
    <w:rsid w:val="00CD6013"/>
    <w:rsid w:val="00CE0618"/>
    <w:rsid w:val="00CE3EBF"/>
    <w:rsid w:val="00CE434D"/>
    <w:rsid w:val="00CE52BA"/>
    <w:rsid w:val="00CE6917"/>
    <w:rsid w:val="00CF1B89"/>
    <w:rsid w:val="00CF402D"/>
    <w:rsid w:val="00CF6BCD"/>
    <w:rsid w:val="00D0110F"/>
    <w:rsid w:val="00D0600F"/>
    <w:rsid w:val="00D102BC"/>
    <w:rsid w:val="00D10553"/>
    <w:rsid w:val="00D10BD7"/>
    <w:rsid w:val="00D15813"/>
    <w:rsid w:val="00D41891"/>
    <w:rsid w:val="00D42D8D"/>
    <w:rsid w:val="00D43456"/>
    <w:rsid w:val="00D468D9"/>
    <w:rsid w:val="00D505E7"/>
    <w:rsid w:val="00D53E1C"/>
    <w:rsid w:val="00D54E25"/>
    <w:rsid w:val="00D564A1"/>
    <w:rsid w:val="00D5755D"/>
    <w:rsid w:val="00D57599"/>
    <w:rsid w:val="00D57966"/>
    <w:rsid w:val="00D61B17"/>
    <w:rsid w:val="00D65F13"/>
    <w:rsid w:val="00D66C68"/>
    <w:rsid w:val="00D674DD"/>
    <w:rsid w:val="00D67FD7"/>
    <w:rsid w:val="00D73DED"/>
    <w:rsid w:val="00D73E95"/>
    <w:rsid w:val="00D755AF"/>
    <w:rsid w:val="00D7737A"/>
    <w:rsid w:val="00D846E7"/>
    <w:rsid w:val="00D87FA8"/>
    <w:rsid w:val="00D90AD5"/>
    <w:rsid w:val="00D92846"/>
    <w:rsid w:val="00D92F12"/>
    <w:rsid w:val="00D9498B"/>
    <w:rsid w:val="00D973DD"/>
    <w:rsid w:val="00DA23D7"/>
    <w:rsid w:val="00DA345E"/>
    <w:rsid w:val="00DA3710"/>
    <w:rsid w:val="00DA3C02"/>
    <w:rsid w:val="00DA68AF"/>
    <w:rsid w:val="00DA727A"/>
    <w:rsid w:val="00DB028F"/>
    <w:rsid w:val="00DB17DF"/>
    <w:rsid w:val="00DB232D"/>
    <w:rsid w:val="00DC0C39"/>
    <w:rsid w:val="00DC1BDF"/>
    <w:rsid w:val="00DC2186"/>
    <w:rsid w:val="00DC2660"/>
    <w:rsid w:val="00DC28C2"/>
    <w:rsid w:val="00DC3766"/>
    <w:rsid w:val="00DC3AED"/>
    <w:rsid w:val="00DC6878"/>
    <w:rsid w:val="00DD0D32"/>
    <w:rsid w:val="00DD2BF6"/>
    <w:rsid w:val="00DD6C4D"/>
    <w:rsid w:val="00DD753E"/>
    <w:rsid w:val="00DE0335"/>
    <w:rsid w:val="00DE4FD7"/>
    <w:rsid w:val="00DE56EC"/>
    <w:rsid w:val="00E007EE"/>
    <w:rsid w:val="00E02133"/>
    <w:rsid w:val="00E0541A"/>
    <w:rsid w:val="00E065BB"/>
    <w:rsid w:val="00E07114"/>
    <w:rsid w:val="00E11130"/>
    <w:rsid w:val="00E125E2"/>
    <w:rsid w:val="00E20390"/>
    <w:rsid w:val="00E2568E"/>
    <w:rsid w:val="00E2616B"/>
    <w:rsid w:val="00E33108"/>
    <w:rsid w:val="00E34B5A"/>
    <w:rsid w:val="00E35111"/>
    <w:rsid w:val="00E412B9"/>
    <w:rsid w:val="00E44527"/>
    <w:rsid w:val="00E517DF"/>
    <w:rsid w:val="00E56B9E"/>
    <w:rsid w:val="00E608D7"/>
    <w:rsid w:val="00E61EA9"/>
    <w:rsid w:val="00E638AD"/>
    <w:rsid w:val="00E92B5D"/>
    <w:rsid w:val="00E93FA7"/>
    <w:rsid w:val="00E94CC6"/>
    <w:rsid w:val="00E96CDA"/>
    <w:rsid w:val="00EA2185"/>
    <w:rsid w:val="00EA28AB"/>
    <w:rsid w:val="00EA31E5"/>
    <w:rsid w:val="00EA3852"/>
    <w:rsid w:val="00EA4637"/>
    <w:rsid w:val="00EA711A"/>
    <w:rsid w:val="00EB03A7"/>
    <w:rsid w:val="00EB192B"/>
    <w:rsid w:val="00EB38B5"/>
    <w:rsid w:val="00EB4FEF"/>
    <w:rsid w:val="00EB60CC"/>
    <w:rsid w:val="00EC0B57"/>
    <w:rsid w:val="00EC0D14"/>
    <w:rsid w:val="00EC1862"/>
    <w:rsid w:val="00EC240F"/>
    <w:rsid w:val="00EC58E8"/>
    <w:rsid w:val="00ED4BB5"/>
    <w:rsid w:val="00ED7A19"/>
    <w:rsid w:val="00EE1BB2"/>
    <w:rsid w:val="00EE3C23"/>
    <w:rsid w:val="00EE41F3"/>
    <w:rsid w:val="00EE749E"/>
    <w:rsid w:val="00EF0F95"/>
    <w:rsid w:val="00F01DCA"/>
    <w:rsid w:val="00F047E5"/>
    <w:rsid w:val="00F10397"/>
    <w:rsid w:val="00F11B6D"/>
    <w:rsid w:val="00F13680"/>
    <w:rsid w:val="00F1514B"/>
    <w:rsid w:val="00F16298"/>
    <w:rsid w:val="00F203CF"/>
    <w:rsid w:val="00F234EF"/>
    <w:rsid w:val="00F2484C"/>
    <w:rsid w:val="00F24B09"/>
    <w:rsid w:val="00F3413B"/>
    <w:rsid w:val="00F34EA4"/>
    <w:rsid w:val="00F43209"/>
    <w:rsid w:val="00F43C05"/>
    <w:rsid w:val="00F47A2A"/>
    <w:rsid w:val="00F50EB3"/>
    <w:rsid w:val="00F520E9"/>
    <w:rsid w:val="00F53126"/>
    <w:rsid w:val="00F531D7"/>
    <w:rsid w:val="00F53313"/>
    <w:rsid w:val="00F5448E"/>
    <w:rsid w:val="00F5653D"/>
    <w:rsid w:val="00F6005D"/>
    <w:rsid w:val="00F76721"/>
    <w:rsid w:val="00F77E5D"/>
    <w:rsid w:val="00F806E1"/>
    <w:rsid w:val="00F82D76"/>
    <w:rsid w:val="00F85E55"/>
    <w:rsid w:val="00F95D5B"/>
    <w:rsid w:val="00FA00F0"/>
    <w:rsid w:val="00FA5B71"/>
    <w:rsid w:val="00FB011C"/>
    <w:rsid w:val="00FB0A4B"/>
    <w:rsid w:val="00FB1505"/>
    <w:rsid w:val="00FC3BF3"/>
    <w:rsid w:val="00FC6051"/>
    <w:rsid w:val="00FC6430"/>
    <w:rsid w:val="00FC7924"/>
    <w:rsid w:val="00FD3541"/>
    <w:rsid w:val="00FD7946"/>
    <w:rsid w:val="00FE142B"/>
    <w:rsid w:val="00FE2C01"/>
    <w:rsid w:val="00FE47DC"/>
    <w:rsid w:val="00FF0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DE8D943"/>
  <w15:chartTrackingRefBased/>
  <w15:docId w15:val="{4B84BD32-A367-4E4A-9990-725A9DFD9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7E88"/>
    <w:pPr>
      <w:widowControl w:val="0"/>
      <w:jc w:val="both"/>
    </w:pPr>
  </w:style>
  <w:style w:type="paragraph" w:styleId="1">
    <w:name w:val="heading 1"/>
    <w:aliases w:val="設計書見出し"/>
    <w:basedOn w:val="a"/>
    <w:next w:val="a"/>
    <w:link w:val="10"/>
    <w:uiPriority w:val="9"/>
    <w:qFormat/>
    <w:rsid w:val="00976698"/>
    <w:pPr>
      <w:keepNext/>
      <w:pageBreakBefore/>
      <w:pBdr>
        <w:left w:val="thinThickMediumGap" w:sz="48" w:space="4" w:color="4472C4" w:themeColor="accent1"/>
      </w:pBdr>
      <w:outlineLvl w:val="0"/>
    </w:pPr>
    <w:rPr>
      <w:rFonts w:asciiTheme="majorHAnsi" w:eastAsia="Meiryo UI" w:hAnsiTheme="majorHAnsi" w:cstheme="majorBidi"/>
      <w:b/>
      <w:sz w:val="36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447E88"/>
    <w:pPr>
      <w:keepNext/>
      <w:outlineLvl w:val="1"/>
    </w:pPr>
    <w:rPr>
      <w:rFonts w:asciiTheme="majorHAnsi" w:eastAsia="Meiryo UI" w:hAnsiTheme="majorHAnsi" w:cstheme="majorBidi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7E88"/>
    <w:pPr>
      <w:keepNext/>
      <w:ind w:leftChars="400" w:left="400"/>
      <w:outlineLvl w:val="2"/>
    </w:pPr>
    <w:rPr>
      <w:rFonts w:asciiTheme="majorHAnsi" w:eastAsia="Meiryo UI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765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C7658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4">
    <w:name w:val="Placeholder Text"/>
    <w:basedOn w:val="a0"/>
    <w:uiPriority w:val="99"/>
    <w:semiHidden/>
    <w:rsid w:val="006C3877"/>
    <w:rPr>
      <w:color w:val="808080"/>
    </w:rPr>
  </w:style>
  <w:style w:type="character" w:customStyle="1" w:styleId="10">
    <w:name w:val="見出し 1 (文字)"/>
    <w:aliases w:val="設計書見出し (文字)"/>
    <w:basedOn w:val="a0"/>
    <w:link w:val="1"/>
    <w:uiPriority w:val="9"/>
    <w:rsid w:val="00976698"/>
    <w:rPr>
      <w:rFonts w:asciiTheme="majorHAnsi" w:eastAsia="Meiryo UI" w:hAnsiTheme="majorHAnsi" w:cstheme="majorBidi"/>
      <w:b/>
      <w:sz w:val="36"/>
      <w:szCs w:val="24"/>
    </w:rPr>
  </w:style>
  <w:style w:type="paragraph" w:styleId="a5">
    <w:name w:val="header"/>
    <w:basedOn w:val="a"/>
    <w:link w:val="a6"/>
    <w:uiPriority w:val="99"/>
    <w:unhideWhenUsed/>
    <w:rsid w:val="00EA2185"/>
    <w:pPr>
      <w:tabs>
        <w:tab w:val="center" w:pos="4252"/>
        <w:tab w:val="right" w:pos="8504"/>
      </w:tabs>
      <w:snapToGrid w:val="0"/>
    </w:pPr>
    <w:rPr>
      <w:rFonts w:eastAsia="Meiryo UI"/>
    </w:rPr>
  </w:style>
  <w:style w:type="character" w:customStyle="1" w:styleId="a6">
    <w:name w:val="ヘッダー (文字)"/>
    <w:basedOn w:val="a0"/>
    <w:link w:val="a5"/>
    <w:uiPriority w:val="99"/>
    <w:rsid w:val="00EA2185"/>
    <w:rPr>
      <w:rFonts w:eastAsia="Meiryo UI"/>
    </w:rPr>
  </w:style>
  <w:style w:type="paragraph" w:styleId="a7">
    <w:name w:val="footer"/>
    <w:basedOn w:val="a"/>
    <w:link w:val="a8"/>
    <w:uiPriority w:val="99"/>
    <w:unhideWhenUsed/>
    <w:rsid w:val="00EA2185"/>
    <w:pPr>
      <w:tabs>
        <w:tab w:val="center" w:pos="4252"/>
        <w:tab w:val="right" w:pos="8504"/>
      </w:tabs>
      <w:snapToGrid w:val="0"/>
    </w:pPr>
    <w:rPr>
      <w:rFonts w:eastAsia="Meiryo UI"/>
    </w:rPr>
  </w:style>
  <w:style w:type="character" w:customStyle="1" w:styleId="a8">
    <w:name w:val="フッター (文字)"/>
    <w:basedOn w:val="a0"/>
    <w:link w:val="a7"/>
    <w:uiPriority w:val="99"/>
    <w:rsid w:val="00EA2185"/>
    <w:rPr>
      <w:rFonts w:eastAsia="Meiryo UI"/>
    </w:rPr>
  </w:style>
  <w:style w:type="paragraph" w:customStyle="1" w:styleId="a9">
    <w:name w:val="表紙タイトル"/>
    <w:basedOn w:val="a"/>
    <w:qFormat/>
    <w:rsid w:val="006D6CD5"/>
    <w:pPr>
      <w:widowControl/>
      <w:jc w:val="center"/>
    </w:pPr>
    <w:rPr>
      <w:rFonts w:eastAsia="Meiryo UI"/>
      <w:b/>
      <w:sz w:val="56"/>
    </w:rPr>
  </w:style>
  <w:style w:type="paragraph" w:customStyle="1" w:styleId="aa">
    <w:name w:val="設計書文章"/>
    <w:basedOn w:val="a"/>
    <w:qFormat/>
    <w:rsid w:val="003E6EC7"/>
    <w:rPr>
      <w:rFonts w:ascii="Meiryo UI" w:eastAsia="Meiryo UI" w:hAnsi="Meiryo UI"/>
    </w:rPr>
  </w:style>
  <w:style w:type="paragraph" w:customStyle="1" w:styleId="ab">
    <w:name w:val="表紙サブタイトル"/>
    <w:basedOn w:val="a9"/>
    <w:qFormat/>
    <w:rsid w:val="006D6CD5"/>
    <w:rPr>
      <w:sz w:val="40"/>
    </w:rPr>
  </w:style>
  <w:style w:type="paragraph" w:styleId="ac">
    <w:name w:val="Subtitle"/>
    <w:basedOn w:val="a"/>
    <w:next w:val="a"/>
    <w:link w:val="ad"/>
    <w:uiPriority w:val="11"/>
    <w:qFormat/>
    <w:rsid w:val="006D6CD5"/>
    <w:pPr>
      <w:jc w:val="center"/>
      <w:outlineLvl w:val="1"/>
    </w:pPr>
    <w:rPr>
      <w:sz w:val="24"/>
      <w:szCs w:val="24"/>
    </w:rPr>
  </w:style>
  <w:style w:type="character" w:customStyle="1" w:styleId="ad">
    <w:name w:val="副題 (文字)"/>
    <w:basedOn w:val="a0"/>
    <w:link w:val="ac"/>
    <w:uiPriority w:val="11"/>
    <w:rsid w:val="006D6CD5"/>
    <w:rPr>
      <w:sz w:val="24"/>
      <w:szCs w:val="24"/>
    </w:rPr>
  </w:style>
  <w:style w:type="paragraph" w:styleId="ae">
    <w:name w:val="Title"/>
    <w:basedOn w:val="a"/>
    <w:next w:val="a"/>
    <w:link w:val="af"/>
    <w:uiPriority w:val="10"/>
    <w:qFormat/>
    <w:rsid w:val="0069509D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f">
    <w:name w:val="表題 (文字)"/>
    <w:basedOn w:val="a0"/>
    <w:link w:val="ae"/>
    <w:uiPriority w:val="10"/>
    <w:rsid w:val="0069509D"/>
    <w:rPr>
      <w:rFonts w:asciiTheme="majorHAnsi" w:eastAsiaTheme="majorEastAsia" w:hAnsiTheme="majorHAnsi" w:cstheme="majorBidi"/>
      <w:sz w:val="32"/>
      <w:szCs w:val="32"/>
    </w:rPr>
  </w:style>
  <w:style w:type="paragraph" w:customStyle="1" w:styleId="af0">
    <w:name w:val="バージョン"/>
    <w:basedOn w:val="ab"/>
    <w:qFormat/>
    <w:rsid w:val="0069509D"/>
    <w:rPr>
      <w:sz w:val="28"/>
    </w:rPr>
  </w:style>
  <w:style w:type="paragraph" w:styleId="af1">
    <w:name w:val="TOC Heading"/>
    <w:basedOn w:val="1"/>
    <w:next w:val="aa"/>
    <w:uiPriority w:val="39"/>
    <w:unhideWhenUsed/>
    <w:qFormat/>
    <w:rsid w:val="00447E88"/>
    <w:pPr>
      <w:keepLines/>
      <w:pageBreakBefore w:val="0"/>
      <w:widowControl/>
      <w:pBdr>
        <w:left w:val="none" w:sz="0" w:space="0" w:color="auto"/>
      </w:pBdr>
      <w:spacing w:before="240" w:line="259" w:lineRule="auto"/>
      <w:jc w:val="left"/>
      <w:outlineLvl w:val="9"/>
    </w:pPr>
    <w:rPr>
      <w:b w:val="0"/>
      <w:color w:val="000000" w:themeColor="text1"/>
      <w:kern w:val="0"/>
      <w:sz w:val="32"/>
      <w:szCs w:val="32"/>
    </w:rPr>
  </w:style>
  <w:style w:type="paragraph" w:styleId="12">
    <w:name w:val="toc 1"/>
    <w:basedOn w:val="aa"/>
    <w:next w:val="aa"/>
    <w:autoRedefine/>
    <w:uiPriority w:val="39"/>
    <w:unhideWhenUsed/>
    <w:rsid w:val="003C1464"/>
  </w:style>
  <w:style w:type="character" w:styleId="af2">
    <w:name w:val="Hyperlink"/>
    <w:basedOn w:val="a0"/>
    <w:uiPriority w:val="99"/>
    <w:unhideWhenUsed/>
    <w:rsid w:val="00F234EF"/>
    <w:rPr>
      <w:color w:val="0563C1" w:themeColor="hyperlink"/>
      <w:u w:val="single"/>
    </w:rPr>
  </w:style>
  <w:style w:type="table" w:styleId="4-3">
    <w:name w:val="Grid Table 4 Accent 3"/>
    <w:basedOn w:val="a1"/>
    <w:uiPriority w:val="49"/>
    <w:rsid w:val="009C118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21">
    <w:name w:val="toc 2"/>
    <w:basedOn w:val="aa"/>
    <w:next w:val="aa"/>
    <w:autoRedefine/>
    <w:uiPriority w:val="39"/>
    <w:semiHidden/>
    <w:unhideWhenUsed/>
    <w:rsid w:val="003C1464"/>
    <w:pPr>
      <w:ind w:leftChars="100" w:left="210"/>
    </w:pPr>
  </w:style>
  <w:style w:type="paragraph" w:styleId="31">
    <w:name w:val="toc 3"/>
    <w:basedOn w:val="aa"/>
    <w:next w:val="aa"/>
    <w:autoRedefine/>
    <w:uiPriority w:val="39"/>
    <w:semiHidden/>
    <w:unhideWhenUsed/>
    <w:rsid w:val="003C1464"/>
    <w:pPr>
      <w:ind w:leftChars="200" w:left="420"/>
    </w:pPr>
  </w:style>
  <w:style w:type="paragraph" w:styleId="4">
    <w:name w:val="toc 4"/>
    <w:basedOn w:val="aa"/>
    <w:next w:val="aa"/>
    <w:autoRedefine/>
    <w:uiPriority w:val="39"/>
    <w:semiHidden/>
    <w:unhideWhenUsed/>
    <w:rsid w:val="003C1464"/>
    <w:pPr>
      <w:ind w:leftChars="300" w:left="630"/>
    </w:pPr>
  </w:style>
  <w:style w:type="paragraph" w:styleId="5">
    <w:name w:val="toc 5"/>
    <w:basedOn w:val="aa"/>
    <w:next w:val="aa"/>
    <w:autoRedefine/>
    <w:uiPriority w:val="39"/>
    <w:semiHidden/>
    <w:unhideWhenUsed/>
    <w:rsid w:val="003C1464"/>
    <w:pPr>
      <w:ind w:leftChars="400" w:left="840"/>
    </w:pPr>
  </w:style>
  <w:style w:type="paragraph" w:styleId="6">
    <w:name w:val="toc 6"/>
    <w:basedOn w:val="aa"/>
    <w:next w:val="aa"/>
    <w:autoRedefine/>
    <w:uiPriority w:val="39"/>
    <w:semiHidden/>
    <w:unhideWhenUsed/>
    <w:rsid w:val="003C1464"/>
    <w:pPr>
      <w:ind w:leftChars="500" w:left="1050"/>
    </w:pPr>
  </w:style>
  <w:style w:type="paragraph" w:styleId="7">
    <w:name w:val="toc 7"/>
    <w:basedOn w:val="aa"/>
    <w:next w:val="aa"/>
    <w:autoRedefine/>
    <w:uiPriority w:val="39"/>
    <w:semiHidden/>
    <w:unhideWhenUsed/>
    <w:rsid w:val="003C1464"/>
    <w:pPr>
      <w:ind w:leftChars="600" w:left="1260"/>
    </w:pPr>
  </w:style>
  <w:style w:type="paragraph" w:styleId="8">
    <w:name w:val="toc 8"/>
    <w:basedOn w:val="aa"/>
    <w:next w:val="aa"/>
    <w:autoRedefine/>
    <w:uiPriority w:val="39"/>
    <w:semiHidden/>
    <w:unhideWhenUsed/>
    <w:rsid w:val="003C1464"/>
    <w:pPr>
      <w:ind w:leftChars="700" w:left="1470"/>
    </w:pPr>
  </w:style>
  <w:style w:type="paragraph" w:styleId="9">
    <w:name w:val="toc 9"/>
    <w:basedOn w:val="aa"/>
    <w:next w:val="aa"/>
    <w:autoRedefine/>
    <w:uiPriority w:val="39"/>
    <w:semiHidden/>
    <w:unhideWhenUsed/>
    <w:rsid w:val="003C1464"/>
    <w:pPr>
      <w:ind w:leftChars="800" w:left="1680"/>
    </w:pPr>
  </w:style>
  <w:style w:type="character" w:customStyle="1" w:styleId="20">
    <w:name w:val="見出し 2 (文字)"/>
    <w:basedOn w:val="a0"/>
    <w:link w:val="2"/>
    <w:uiPriority w:val="9"/>
    <w:rsid w:val="00447E88"/>
    <w:rPr>
      <w:rFonts w:asciiTheme="majorHAnsi" w:eastAsia="Meiryo UI" w:hAnsiTheme="majorHAnsi" w:cstheme="majorBidi"/>
    </w:rPr>
  </w:style>
  <w:style w:type="character" w:customStyle="1" w:styleId="30">
    <w:name w:val="見出し 3 (文字)"/>
    <w:basedOn w:val="a0"/>
    <w:link w:val="3"/>
    <w:uiPriority w:val="9"/>
    <w:semiHidden/>
    <w:rsid w:val="00447E88"/>
    <w:rPr>
      <w:rFonts w:asciiTheme="majorHAnsi" w:eastAsia="Meiryo UI" w:hAnsiTheme="majorHAnsi" w:cstheme="majorBidi"/>
    </w:rPr>
  </w:style>
  <w:style w:type="table" w:styleId="2-3">
    <w:name w:val="Grid Table 2 Accent 3"/>
    <w:basedOn w:val="a1"/>
    <w:uiPriority w:val="47"/>
    <w:rsid w:val="002C1026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-3">
    <w:name w:val="List Table 3 Accent 3"/>
    <w:basedOn w:val="a1"/>
    <w:uiPriority w:val="48"/>
    <w:rsid w:val="002C1026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character" w:styleId="af3">
    <w:name w:val="annotation reference"/>
    <w:basedOn w:val="a0"/>
    <w:uiPriority w:val="99"/>
    <w:semiHidden/>
    <w:unhideWhenUsed/>
    <w:rsid w:val="000812A7"/>
    <w:rPr>
      <w:sz w:val="18"/>
      <w:szCs w:val="18"/>
    </w:rPr>
  </w:style>
  <w:style w:type="paragraph" w:styleId="af4">
    <w:name w:val="annotation text"/>
    <w:basedOn w:val="a"/>
    <w:link w:val="af5"/>
    <w:uiPriority w:val="99"/>
    <w:semiHidden/>
    <w:unhideWhenUsed/>
    <w:rsid w:val="000812A7"/>
    <w:pPr>
      <w:jc w:val="left"/>
    </w:pPr>
  </w:style>
  <w:style w:type="character" w:customStyle="1" w:styleId="af5">
    <w:name w:val="コメント文字列 (文字)"/>
    <w:basedOn w:val="a0"/>
    <w:link w:val="af4"/>
    <w:uiPriority w:val="99"/>
    <w:semiHidden/>
    <w:rsid w:val="000812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kemin\Desktop\&#22522;&#26412;&#35373;&#35336;&#26360;&#12486;&#12531;&#12503;&#12524;&#12540;&#12488;%20-%20&#12467;&#12500;&#12540;\ED00_&#21629;&#21517;&#35215;&#21063;\ED00_&#21629;&#21517;&#35215;&#21063;_&#12486;&#12531;&#12503;&#12524;&#12540;&#12488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E660D3899464BFEB0FBAB8E029D9BD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428D66F4-A899-4628-915E-CE756407F1CD}"/>
      </w:docPartPr>
      <w:docPartBody>
        <w:p w:rsidR="0064291B" w:rsidRDefault="00AB5FB7">
          <w:pPr>
            <w:pStyle w:val="FE660D3899464BFEB0FBAB8E029D9BDE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442FEBF9FF32425091FD9921A4EB640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B3F77598-965C-4EDE-AEEE-384A3C87565D}"/>
      </w:docPartPr>
      <w:docPartBody>
        <w:p w:rsidR="0064291B" w:rsidRDefault="00AB5FB7">
          <w:pPr>
            <w:pStyle w:val="442FEBF9FF32425091FD9921A4EB6407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ED2F1A1BB6DE4EC2A4028608CBC06DD5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166492E-BB92-46BD-81A7-07DE8CE2FE51}"/>
      </w:docPartPr>
      <w:docPartBody>
        <w:p w:rsidR="0064291B" w:rsidRDefault="00AB5FB7">
          <w:pPr>
            <w:pStyle w:val="ED2F1A1BB6DE4EC2A4028608CBC06DD5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D516DB98B079459BB9E6D0216D9C621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61786C7C-02D8-4764-9EE5-700F500BAEF9}"/>
      </w:docPartPr>
      <w:docPartBody>
        <w:p w:rsidR="0064291B" w:rsidRDefault="00AB5FB7">
          <w:pPr>
            <w:pStyle w:val="D516DB98B079459BB9E6D0216D9C6217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6BE8D4EF13374E8D8AAD3AD5F60C049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A9EB331A-5FFD-472E-8F49-A5556DDD9014}"/>
      </w:docPartPr>
      <w:docPartBody>
        <w:p w:rsidR="0064291B" w:rsidRDefault="00AB5FB7">
          <w:pPr>
            <w:pStyle w:val="6BE8D4EF13374E8D8AAD3AD5F60C0490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22F9B92AD12B458B95F090886933E6AD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A92EC89E-F15F-4A93-ACDC-E675D55B7B8A}"/>
      </w:docPartPr>
      <w:docPartBody>
        <w:p w:rsidR="0064291B" w:rsidRDefault="00AB5FB7">
          <w:pPr>
            <w:pStyle w:val="22F9B92AD12B458B95F090886933E6AD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B26B10F28866469D9621C6B040A366A2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5911A72-893C-4BC6-9C04-B04063FE0478}"/>
      </w:docPartPr>
      <w:docPartBody>
        <w:p w:rsidR="0064291B" w:rsidRDefault="00AB5FB7">
          <w:pPr>
            <w:pStyle w:val="B26B10F28866469D9621C6B040A366A2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027C39F35BC0488BA95EADCFEE72B0F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1070EC09-274A-4421-A4BC-2D56D0CD2676}"/>
      </w:docPartPr>
      <w:docPartBody>
        <w:p w:rsidR="0064291B" w:rsidRDefault="00AB5FB7">
          <w:pPr>
            <w:pStyle w:val="027C39F35BC0488BA95EADCFEE72B0F3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587E3580B7FE4E6AA0D1ED75473C88B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89AB79C9-548E-419C-84AB-A4D1FB75CDC2}"/>
      </w:docPartPr>
      <w:docPartBody>
        <w:p w:rsidR="0064291B" w:rsidRDefault="00AB5FB7">
          <w:pPr>
            <w:pStyle w:val="587E3580B7FE4E6AA0D1ED75473C88B3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1F38D626FC254632A04E20B3F5E5934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81BDC58F-307C-4E02-B6F0-77F3917EBD7E}"/>
      </w:docPartPr>
      <w:docPartBody>
        <w:p w:rsidR="0064291B" w:rsidRDefault="00AB5FB7">
          <w:pPr>
            <w:pStyle w:val="1F38D626FC254632A04E20B3F5E59340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D55CE621A17843819D67E4829E590F72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6A0C9099-AA1A-47DC-A7AB-7FAF984FC1E6}"/>
      </w:docPartPr>
      <w:docPartBody>
        <w:p w:rsidR="0064291B" w:rsidRDefault="00AB5FB7">
          <w:pPr>
            <w:pStyle w:val="D55CE621A17843819D67E4829E590F72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0481E22FF37D438C9C0E45F0DC1303A9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EF5BE19-4931-4F01-BDAA-062ECB0E7C07}"/>
      </w:docPartPr>
      <w:docPartBody>
        <w:p w:rsidR="0064291B" w:rsidRDefault="00AB5FB7">
          <w:pPr>
            <w:pStyle w:val="0481E22FF37D438C9C0E45F0DC1303A9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EA67DDCD1FE74298AF9695562530984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8E8AD595-8D6C-4498-8A48-D8852C595E34}"/>
      </w:docPartPr>
      <w:docPartBody>
        <w:p w:rsidR="0064291B" w:rsidRDefault="00AB5FB7">
          <w:pPr>
            <w:pStyle w:val="EA67DDCD1FE74298AF96955625309840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CF728B391FA442748C18AF41D30286B2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F8C64FF1-D1A2-4AEA-BBEE-DD2F5D9429B5}"/>
      </w:docPartPr>
      <w:docPartBody>
        <w:p w:rsidR="0064291B" w:rsidRDefault="00AB5FB7">
          <w:pPr>
            <w:pStyle w:val="CF728B391FA442748C18AF41D30286B2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D58DDF05B54F42B79FDB3749AD7E4D6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E5B91D8-6C1A-4F35-B194-C625F63004FC}"/>
      </w:docPartPr>
      <w:docPartBody>
        <w:p w:rsidR="0064291B" w:rsidRDefault="00AB5FB7">
          <w:pPr>
            <w:pStyle w:val="D58DDF05B54F42B79FDB3749AD7E4D6B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72C82E85F5B942878AF7893E1F0259C2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F6C62256-31B3-4C09-8F50-DC47C62DEE67}"/>
      </w:docPartPr>
      <w:docPartBody>
        <w:p w:rsidR="0064291B" w:rsidRDefault="00AB5FB7">
          <w:pPr>
            <w:pStyle w:val="72C82E85F5B942878AF7893E1F0259C2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71A0511E0ED94A35AFA601A2DEC7D101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B06CCDF3-644C-4532-8A71-A5AA29CC0EAD}"/>
      </w:docPartPr>
      <w:docPartBody>
        <w:p w:rsidR="0064291B" w:rsidRDefault="00AB5FB7">
          <w:pPr>
            <w:pStyle w:val="71A0511E0ED94A35AFA601A2DEC7D101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881ED122814D4951B942756449BE05C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323488A5-DD9C-478B-A1D8-0341F082D45E}"/>
      </w:docPartPr>
      <w:docPartBody>
        <w:p w:rsidR="0064291B" w:rsidRDefault="00AB5FB7">
          <w:pPr>
            <w:pStyle w:val="881ED122814D4951B942756449BE05C8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71EE189AD5E541B1A457F78F3D27F1B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400ADD29-FFB8-4524-AC67-859C4990AD17}"/>
      </w:docPartPr>
      <w:docPartBody>
        <w:p w:rsidR="0064291B" w:rsidRDefault="00AB5FB7">
          <w:pPr>
            <w:pStyle w:val="71EE189AD5E541B1A457F78F3D27F1B8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99F9C0FF51AB4C50908B83F3BE84156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B842773F-485F-4047-9A2B-C1B96193E4E5}"/>
      </w:docPartPr>
      <w:docPartBody>
        <w:p w:rsidR="0064291B" w:rsidRDefault="00AB5FB7">
          <w:pPr>
            <w:pStyle w:val="99F9C0FF51AB4C50908B83F3BE841563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230456174AF64D32AD53821B84696BF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8A04A48-6D43-48D3-88AD-278024539C8F}"/>
      </w:docPartPr>
      <w:docPartBody>
        <w:p w:rsidR="0064291B" w:rsidRDefault="00AB5FB7">
          <w:pPr>
            <w:pStyle w:val="230456174AF64D32AD53821B84696BFB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4AA946400A41482F893537168E730BB2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460E67EF-B673-42D8-81F2-B66CD9678539}"/>
      </w:docPartPr>
      <w:docPartBody>
        <w:p w:rsidR="0064291B" w:rsidRDefault="00AB5FB7">
          <w:pPr>
            <w:pStyle w:val="4AA946400A41482F893537168E730BB2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519385DCCEE04A8CA0628C3843533E4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6D7F77A5-E8CD-4C36-9457-550EB8FCDB14}"/>
      </w:docPartPr>
      <w:docPartBody>
        <w:p w:rsidR="0064291B" w:rsidRDefault="00AB5FB7">
          <w:pPr>
            <w:pStyle w:val="519385DCCEE04A8CA0628C3843533E4C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0560BECB3BFA41E68FD03571B57D9342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94EA0F7-8CED-4B65-BC77-EF5501BD7357}"/>
      </w:docPartPr>
      <w:docPartBody>
        <w:p w:rsidR="0064291B" w:rsidRDefault="00AB5FB7">
          <w:pPr>
            <w:pStyle w:val="0560BECB3BFA41E68FD03571B57D9342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D546066A73F842899DBC847FB5A2118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F60BDFA1-4275-4F9F-AB24-24379DA826E3}"/>
      </w:docPartPr>
      <w:docPartBody>
        <w:p w:rsidR="0064291B" w:rsidRDefault="00AB5FB7">
          <w:pPr>
            <w:pStyle w:val="D546066A73F842899DBC847FB5A2118B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7C5BE30776C840C8AF3D97C4FC0B89D4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F2C6BA81-EABA-48C3-A835-178699A9552A}"/>
      </w:docPartPr>
      <w:docPartBody>
        <w:p w:rsidR="0064291B" w:rsidRDefault="00AB5FB7">
          <w:pPr>
            <w:pStyle w:val="7C5BE30776C840C8AF3D97C4FC0B89D4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498294453F13488CA06618C7803CB785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071062B9-B51D-48D1-BD5B-26F6FA0F865F}"/>
      </w:docPartPr>
      <w:docPartBody>
        <w:p w:rsidR="0064291B" w:rsidRDefault="00AB5FB7">
          <w:pPr>
            <w:pStyle w:val="498294453F13488CA06618C7803CB785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99ABE75991164E8CB64451B67E52AC9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94EBA6F-E823-4F9B-921C-C32A14BB92A4}"/>
      </w:docPartPr>
      <w:docPartBody>
        <w:p w:rsidR="0064291B" w:rsidRDefault="00AB5FB7">
          <w:pPr>
            <w:pStyle w:val="99ABE75991164E8CB64451B67E52AC97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1644AD20D9C246B286ECFCD135C1DE31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85A7C410-01BE-4ADF-9F0B-AA7E8772FC3C}"/>
      </w:docPartPr>
      <w:docPartBody>
        <w:p w:rsidR="0064291B" w:rsidRDefault="00AB5FB7">
          <w:pPr>
            <w:pStyle w:val="1644AD20D9C246B286ECFCD135C1DE31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A37EE3E45BB14F25BE5FCFF187EF3E66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2EDE4CB-3FBC-40C8-9F6E-F2E92FB53789}"/>
      </w:docPartPr>
      <w:docPartBody>
        <w:p w:rsidR="0064291B" w:rsidRDefault="00AB5FB7">
          <w:pPr>
            <w:pStyle w:val="A37EE3E45BB14F25BE5FCFF187EF3E66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134719ABA1024FE8B1599ADFBE37865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45F1A540-F76F-42EE-9D89-79840BB2F5B4}"/>
      </w:docPartPr>
      <w:docPartBody>
        <w:p w:rsidR="0064291B" w:rsidRDefault="00AB5FB7">
          <w:pPr>
            <w:pStyle w:val="134719ABA1024FE8B1599ADFBE378650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BED7831EE7E74C98B5CA8A606AD6B03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F1DD3D9-F387-4526-804D-EE9D96FE8451}"/>
      </w:docPartPr>
      <w:docPartBody>
        <w:p w:rsidR="0064291B" w:rsidRDefault="00AB5FB7">
          <w:pPr>
            <w:pStyle w:val="BED7831EE7E74C98B5CA8A606AD6B03C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80B62D6D96EE468BB764C56768B61D8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0435EEED-4723-4531-9CFC-D079D50E3576}"/>
      </w:docPartPr>
      <w:docPartBody>
        <w:p w:rsidR="0064291B" w:rsidRDefault="00AB5FB7">
          <w:pPr>
            <w:pStyle w:val="80B62D6D96EE468BB764C56768B61D87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87D1071DB4F84B7396F7F5CE31151AC5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FA8682E8-E755-40B6-B3A7-A74125567113}"/>
      </w:docPartPr>
      <w:docPartBody>
        <w:p w:rsidR="0064291B" w:rsidRDefault="00AB5FB7">
          <w:pPr>
            <w:pStyle w:val="87D1071DB4F84B7396F7F5CE31151AC5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4B83C7B19314473389990AA37743555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C8E1831-DB29-4E72-A16D-25DEF7838B07}"/>
      </w:docPartPr>
      <w:docPartBody>
        <w:p w:rsidR="0064291B" w:rsidRDefault="00AB5FB7">
          <w:pPr>
            <w:pStyle w:val="4B83C7B19314473389990AA37743555C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643EE5C939DB4007B35FA88E349158A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1BACC802-A093-4BAE-B036-33D2CFEED40E}"/>
      </w:docPartPr>
      <w:docPartBody>
        <w:p w:rsidR="0064291B" w:rsidRDefault="00AB5FB7">
          <w:pPr>
            <w:pStyle w:val="643EE5C939DB4007B35FA88E349158A0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491EC785DFA946CF9B60B238C6F5789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A60BD4F6-60DE-42EB-94E9-3E58EF2AA26B}"/>
      </w:docPartPr>
      <w:docPartBody>
        <w:p w:rsidR="0064291B" w:rsidRDefault="00AB5FB7">
          <w:pPr>
            <w:pStyle w:val="491EC785DFA946CF9B60B238C6F57897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29B10019920344BDAC91EC78ADAEC141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8DF71AD-2664-4E50-9599-50CB87E58B2A}"/>
      </w:docPartPr>
      <w:docPartBody>
        <w:p w:rsidR="0064291B" w:rsidRDefault="00AB5FB7">
          <w:pPr>
            <w:pStyle w:val="29B10019920344BDAC91EC78ADAEC141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6288CAAAC6DE4C70B01495794F1C31F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1B09E630-858B-4820-A7A8-27B2E9C937EA}"/>
      </w:docPartPr>
      <w:docPartBody>
        <w:p w:rsidR="0064291B" w:rsidRDefault="00AB5FB7">
          <w:pPr>
            <w:pStyle w:val="6288CAAAC6DE4C70B01495794F1C31F0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348C749BCA0B4A0E892E57B3ED9AA559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4F1363B-E6ED-46F3-B0D4-9DCD7CAB9F32}"/>
      </w:docPartPr>
      <w:docPartBody>
        <w:p w:rsidR="0064291B" w:rsidRDefault="00AB5FB7">
          <w:pPr>
            <w:pStyle w:val="348C749BCA0B4A0E892E57B3ED9AA559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D4A0023107E549EF97CDC7576F194666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3A3135C-0B92-4EE2-84D8-BAA5DE062C32}"/>
      </w:docPartPr>
      <w:docPartBody>
        <w:p w:rsidR="0064291B" w:rsidRDefault="00AB5FB7">
          <w:pPr>
            <w:pStyle w:val="D4A0023107E549EF97CDC7576F194666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0DA417763C6841DAA41E326FCCC7D54A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F6A9994C-25D9-403A-9808-F91567755F25}"/>
      </w:docPartPr>
      <w:docPartBody>
        <w:p w:rsidR="0064291B" w:rsidRDefault="00AB5FB7">
          <w:pPr>
            <w:pStyle w:val="0DA417763C6841DAA41E326FCCC7D54A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91493AD477E24DE4B3D93AF6908B28A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0C8B847F-6AE6-4840-A622-157000AFA05B}"/>
      </w:docPartPr>
      <w:docPartBody>
        <w:p w:rsidR="0064291B" w:rsidRDefault="00AB5FB7">
          <w:pPr>
            <w:pStyle w:val="91493AD477E24DE4B3D93AF6908B28A3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89C35F67608C4141BF9BFC81BA03F2B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B3DD260F-BBF8-4586-8DFE-043682DF58EA}"/>
      </w:docPartPr>
      <w:docPartBody>
        <w:p w:rsidR="0064291B" w:rsidRDefault="00AB5FB7">
          <w:pPr>
            <w:pStyle w:val="89C35F67608C4141BF9BFC81BA03F2B7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52E0C5CFCEFA42F18D1D509146D4155F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0B7CC14-4AAA-4F22-B9EB-617B87CBC7CF}"/>
      </w:docPartPr>
      <w:docPartBody>
        <w:p w:rsidR="0064291B" w:rsidRDefault="00AB5FB7">
          <w:pPr>
            <w:pStyle w:val="52E0C5CFCEFA42F18D1D509146D4155F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085E00EE12244DEAB01A43B9957823C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2C9A876-861D-4D35-94D1-E7A718FC5778}"/>
      </w:docPartPr>
      <w:docPartBody>
        <w:p w:rsidR="0064291B" w:rsidRDefault="00AB5FB7">
          <w:pPr>
            <w:pStyle w:val="085E00EE12244DEAB01A43B9957823C8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3684AB6B5F9345AE880368E2BFCF0C1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86110CD9-F934-4DF4-93B7-FDC4721623CB}"/>
      </w:docPartPr>
      <w:docPartBody>
        <w:p w:rsidR="0064291B" w:rsidRDefault="00AB5FB7">
          <w:pPr>
            <w:pStyle w:val="3684AB6B5F9345AE880368E2BFCF0C17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592AFAEEB02F4EEEBA9956C11125EBE2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AA76F75F-1D49-4F5C-B813-A86E8AAACEEF}"/>
      </w:docPartPr>
      <w:docPartBody>
        <w:p w:rsidR="0064291B" w:rsidRDefault="00AB5FB7">
          <w:pPr>
            <w:pStyle w:val="592AFAEEB02F4EEEBA9956C11125EBE2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9490D7F056614371844A495E377D4E1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73DC871-6204-45E1-90C7-95A804732672}"/>
      </w:docPartPr>
      <w:docPartBody>
        <w:p w:rsidR="0064291B" w:rsidRDefault="00AB5FB7">
          <w:pPr>
            <w:pStyle w:val="9490D7F056614371844A495E377D4E1B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C79151E4CDBF480F9786473A72F1325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1B83B2A-A20D-4992-B62A-F49CE8D26F0D}"/>
      </w:docPartPr>
      <w:docPartBody>
        <w:p w:rsidR="0064291B" w:rsidRDefault="00AB5FB7">
          <w:pPr>
            <w:pStyle w:val="C79151E4CDBF480F9786473A72F1325E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2F66AD4F21684CD1AC2AFDB1D17A669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63EBD256-AFC1-4889-B8F8-8CE91D4D5AC8}"/>
      </w:docPartPr>
      <w:docPartBody>
        <w:p w:rsidR="0064291B" w:rsidRDefault="00AB5FB7">
          <w:pPr>
            <w:pStyle w:val="2F66AD4F21684CD1AC2AFDB1D17A6697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73BCD7FE65D64DA3B25FAA5805A6F6B2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BA252006-2CFE-4C88-8F8D-0865B42C14CC}"/>
      </w:docPartPr>
      <w:docPartBody>
        <w:p w:rsidR="0064291B" w:rsidRDefault="00AB5FB7">
          <w:pPr>
            <w:pStyle w:val="73BCD7FE65D64DA3B25FAA5805A6F6B2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3699FA4FAD934AA3A38398C3F203AB6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836E9402-32E7-4CCF-A3F2-02A7937D63D1}"/>
      </w:docPartPr>
      <w:docPartBody>
        <w:p w:rsidR="0064291B" w:rsidRDefault="00AB5FB7">
          <w:pPr>
            <w:pStyle w:val="3699FA4FAD934AA3A38398C3F203AB6C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DEC35BD8A23C4001B41C1BFA6CE2DE8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99EFF72-53E9-496F-97E6-DB24F85058D5}"/>
      </w:docPartPr>
      <w:docPartBody>
        <w:p w:rsidR="0064291B" w:rsidRDefault="00AB5FB7">
          <w:pPr>
            <w:pStyle w:val="DEC35BD8A23C4001B41C1BFA6CE2DE8B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B7FBE9E863FA44C3B88693834831C2F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19B3664-911F-41A5-AC12-F3F4F8DD8296}"/>
      </w:docPartPr>
      <w:docPartBody>
        <w:p w:rsidR="0064291B" w:rsidRDefault="00AB5FB7">
          <w:pPr>
            <w:pStyle w:val="B7FBE9E863FA44C3B88693834831C2FE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56730F7ADCD74476A6720907007E2CD2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F5083F76-882E-4C6F-84CA-87BC4DB012E6}"/>
      </w:docPartPr>
      <w:docPartBody>
        <w:p w:rsidR="0064291B" w:rsidRDefault="00AB5FB7">
          <w:pPr>
            <w:pStyle w:val="56730F7ADCD74476A6720907007E2CD2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A400F18DBDB24D36A9C892E37D161BA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2DE4825-2D96-47D1-A1B2-9E59D2A3A2EC}"/>
      </w:docPartPr>
      <w:docPartBody>
        <w:p w:rsidR="0064291B" w:rsidRDefault="00AB5FB7">
          <w:pPr>
            <w:pStyle w:val="A400F18DBDB24D36A9C892E37D161BAB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4CCA165E49DC4787951D3A13C9EFCAE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B15C39AF-641F-4B65-97AD-60E0AB146672}"/>
      </w:docPartPr>
      <w:docPartBody>
        <w:p w:rsidR="0064291B" w:rsidRDefault="00AB5FB7">
          <w:pPr>
            <w:pStyle w:val="4CCA165E49DC4787951D3A13C9EFCAEB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7CABDF6E5830486A8B59A43C94A319E5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0761248-A7CC-4195-9A45-40CD026BB4A0}"/>
      </w:docPartPr>
      <w:docPartBody>
        <w:p w:rsidR="0064291B" w:rsidRDefault="00AB5FB7">
          <w:pPr>
            <w:pStyle w:val="7CABDF6E5830486A8B59A43C94A319E5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A4593724E43347499C75205F4A050F6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8823A67D-5794-44CA-B67F-53517043DCEC}"/>
      </w:docPartPr>
      <w:docPartBody>
        <w:p w:rsidR="0064291B" w:rsidRDefault="00AB5FB7">
          <w:pPr>
            <w:pStyle w:val="A4593724E43347499C75205F4A050F60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F7C81F94E42D44738CB26BAA9BB86725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3971F9DD-FCFD-4F05-8FC3-0D2A4A5787C5}"/>
      </w:docPartPr>
      <w:docPartBody>
        <w:p w:rsidR="0064291B" w:rsidRDefault="00AB5FB7">
          <w:pPr>
            <w:pStyle w:val="F7C81F94E42D44738CB26BAA9BB86725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7E4A8A29225B49EAA1C41D72251B0279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FBA2C243-5F4F-4E08-8FC4-494197DB7C3B}"/>
      </w:docPartPr>
      <w:docPartBody>
        <w:p w:rsidR="0064291B" w:rsidRDefault="00AB5FB7">
          <w:pPr>
            <w:pStyle w:val="7E4A8A29225B49EAA1C41D72251B0279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BA409D7BFA46400DB563E19E6F40891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FC1689C2-AD98-4B48-BCCB-16AF681EDABF}"/>
      </w:docPartPr>
      <w:docPartBody>
        <w:p w:rsidR="0064291B" w:rsidRDefault="00AB5FB7">
          <w:pPr>
            <w:pStyle w:val="BA409D7BFA46400DB563E19E6F40891B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233EFE015EED4F30A234AA2BDA8735B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FE57EF8-13CA-4719-B25A-D96D4D0C55A4}"/>
      </w:docPartPr>
      <w:docPartBody>
        <w:p w:rsidR="0064291B" w:rsidRDefault="00AB5FB7">
          <w:pPr>
            <w:pStyle w:val="233EFE015EED4F30A234AA2BDA8735B0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277315CCAE304455953A71AFF649FD8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199621E9-C34D-40E8-9189-358F6213AFF1}"/>
      </w:docPartPr>
      <w:docPartBody>
        <w:p w:rsidR="0064291B" w:rsidRDefault="00AB5FB7">
          <w:pPr>
            <w:pStyle w:val="277315CCAE304455953A71AFF649FD8B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912B4B049A084AB0ABF97CBE40EF18C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336D864F-58FF-47EC-8A06-5E0927F32DDD}"/>
      </w:docPartPr>
      <w:docPartBody>
        <w:p w:rsidR="0064291B" w:rsidRDefault="00AB5FB7">
          <w:pPr>
            <w:pStyle w:val="912B4B049A084AB0ABF97CBE40EF18CB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99C9166DC9474C4B8230FF249278122A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B3F20A7-E28F-4A68-9BD4-F94D890D4180}"/>
      </w:docPartPr>
      <w:docPartBody>
        <w:p w:rsidR="0064291B" w:rsidRDefault="00AB5FB7">
          <w:pPr>
            <w:pStyle w:val="99C9166DC9474C4B8230FF249278122A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02E94CB554944F74BF711E6AE526144F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BD5BC313-4BBB-4C53-AC4D-473E26BC8AE3}"/>
      </w:docPartPr>
      <w:docPartBody>
        <w:p w:rsidR="0064291B" w:rsidRDefault="00AB5FB7">
          <w:pPr>
            <w:pStyle w:val="02E94CB554944F74BF711E6AE526144F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5FB5D174292F4C67BF678D2407AB7C9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683204F-E823-44EE-80F1-42475F43B6AB}"/>
      </w:docPartPr>
      <w:docPartBody>
        <w:p w:rsidR="0064291B" w:rsidRDefault="00AB5FB7">
          <w:pPr>
            <w:pStyle w:val="5FB5D174292F4C67BF678D2407AB7C93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9A6CF7D936DA4F93ABDAEFDE803BC57D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BF2048A-052E-4E19-912D-B4DEFB5062E6}"/>
      </w:docPartPr>
      <w:docPartBody>
        <w:p w:rsidR="0064291B" w:rsidRDefault="00AB5FB7">
          <w:pPr>
            <w:pStyle w:val="9A6CF7D936DA4F93ABDAEFDE803BC57D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CF47599EB6F94C23A2652E175E25971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61355CD2-20D5-4D03-86D8-1161370F883D}"/>
      </w:docPartPr>
      <w:docPartBody>
        <w:p w:rsidR="0064291B" w:rsidRDefault="00AB5FB7">
          <w:pPr>
            <w:pStyle w:val="CF47599EB6F94C23A2652E175E25971E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99513E5DF4FE4F6D84A40060D08D9FF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3E376F3-F150-469A-9D79-312D7940D79C}"/>
      </w:docPartPr>
      <w:docPartBody>
        <w:p w:rsidR="0064291B" w:rsidRDefault="00AB5FB7">
          <w:pPr>
            <w:pStyle w:val="99513E5DF4FE4F6D84A40060D08D9FF8"/>
          </w:pPr>
          <w:r w:rsidRPr="000B0929">
            <w:rPr>
              <w:rStyle w:val="a3"/>
            </w:rPr>
            <w:t>アイテムを選択してください。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757"/>
    <w:rsid w:val="00006757"/>
    <w:rsid w:val="0015188E"/>
    <w:rsid w:val="0064291B"/>
    <w:rsid w:val="00A13BAE"/>
    <w:rsid w:val="00AB5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FE660D3899464BFEB0FBAB8E029D9BDE">
    <w:name w:val="FE660D3899464BFEB0FBAB8E029D9BDE"/>
    <w:pPr>
      <w:widowControl w:val="0"/>
      <w:jc w:val="both"/>
    </w:pPr>
  </w:style>
  <w:style w:type="paragraph" w:customStyle="1" w:styleId="442FEBF9FF32425091FD9921A4EB6407">
    <w:name w:val="442FEBF9FF32425091FD9921A4EB6407"/>
    <w:pPr>
      <w:widowControl w:val="0"/>
      <w:jc w:val="both"/>
    </w:pPr>
  </w:style>
  <w:style w:type="paragraph" w:customStyle="1" w:styleId="ED2F1A1BB6DE4EC2A4028608CBC06DD5">
    <w:name w:val="ED2F1A1BB6DE4EC2A4028608CBC06DD5"/>
    <w:pPr>
      <w:widowControl w:val="0"/>
      <w:jc w:val="both"/>
    </w:pPr>
  </w:style>
  <w:style w:type="paragraph" w:customStyle="1" w:styleId="D516DB98B079459BB9E6D0216D9C6217">
    <w:name w:val="D516DB98B079459BB9E6D0216D9C6217"/>
    <w:pPr>
      <w:widowControl w:val="0"/>
      <w:jc w:val="both"/>
    </w:pPr>
  </w:style>
  <w:style w:type="paragraph" w:customStyle="1" w:styleId="6BE8D4EF13374E8D8AAD3AD5F60C0490">
    <w:name w:val="6BE8D4EF13374E8D8AAD3AD5F60C0490"/>
    <w:pPr>
      <w:widowControl w:val="0"/>
      <w:jc w:val="both"/>
    </w:pPr>
  </w:style>
  <w:style w:type="paragraph" w:customStyle="1" w:styleId="22F9B92AD12B458B95F090886933E6AD">
    <w:name w:val="22F9B92AD12B458B95F090886933E6AD"/>
    <w:pPr>
      <w:widowControl w:val="0"/>
      <w:jc w:val="both"/>
    </w:pPr>
  </w:style>
  <w:style w:type="paragraph" w:customStyle="1" w:styleId="B26B10F28866469D9621C6B040A366A2">
    <w:name w:val="B26B10F28866469D9621C6B040A366A2"/>
    <w:pPr>
      <w:widowControl w:val="0"/>
      <w:jc w:val="both"/>
    </w:pPr>
  </w:style>
  <w:style w:type="paragraph" w:customStyle="1" w:styleId="027C39F35BC0488BA95EADCFEE72B0F3">
    <w:name w:val="027C39F35BC0488BA95EADCFEE72B0F3"/>
    <w:pPr>
      <w:widowControl w:val="0"/>
      <w:jc w:val="both"/>
    </w:pPr>
  </w:style>
  <w:style w:type="paragraph" w:customStyle="1" w:styleId="587E3580B7FE4E6AA0D1ED75473C88B3">
    <w:name w:val="587E3580B7FE4E6AA0D1ED75473C88B3"/>
    <w:pPr>
      <w:widowControl w:val="0"/>
      <w:jc w:val="both"/>
    </w:pPr>
  </w:style>
  <w:style w:type="paragraph" w:customStyle="1" w:styleId="1F38D626FC254632A04E20B3F5E59340">
    <w:name w:val="1F38D626FC254632A04E20B3F5E59340"/>
    <w:pPr>
      <w:widowControl w:val="0"/>
      <w:jc w:val="both"/>
    </w:pPr>
  </w:style>
  <w:style w:type="paragraph" w:customStyle="1" w:styleId="D55CE621A17843819D67E4829E590F72">
    <w:name w:val="D55CE621A17843819D67E4829E590F72"/>
    <w:pPr>
      <w:widowControl w:val="0"/>
      <w:jc w:val="both"/>
    </w:pPr>
  </w:style>
  <w:style w:type="paragraph" w:customStyle="1" w:styleId="0481E22FF37D438C9C0E45F0DC1303A9">
    <w:name w:val="0481E22FF37D438C9C0E45F0DC1303A9"/>
    <w:pPr>
      <w:widowControl w:val="0"/>
      <w:jc w:val="both"/>
    </w:pPr>
  </w:style>
  <w:style w:type="paragraph" w:customStyle="1" w:styleId="EA67DDCD1FE74298AF96955625309840">
    <w:name w:val="EA67DDCD1FE74298AF96955625309840"/>
    <w:pPr>
      <w:widowControl w:val="0"/>
      <w:jc w:val="both"/>
    </w:pPr>
  </w:style>
  <w:style w:type="paragraph" w:customStyle="1" w:styleId="CF728B391FA442748C18AF41D30286B2">
    <w:name w:val="CF728B391FA442748C18AF41D30286B2"/>
    <w:pPr>
      <w:widowControl w:val="0"/>
      <w:jc w:val="both"/>
    </w:pPr>
  </w:style>
  <w:style w:type="paragraph" w:customStyle="1" w:styleId="D58DDF05B54F42B79FDB3749AD7E4D6B">
    <w:name w:val="D58DDF05B54F42B79FDB3749AD7E4D6B"/>
    <w:pPr>
      <w:widowControl w:val="0"/>
      <w:jc w:val="both"/>
    </w:pPr>
  </w:style>
  <w:style w:type="paragraph" w:customStyle="1" w:styleId="72C82E85F5B942878AF7893E1F0259C2">
    <w:name w:val="72C82E85F5B942878AF7893E1F0259C2"/>
    <w:pPr>
      <w:widowControl w:val="0"/>
      <w:jc w:val="both"/>
    </w:pPr>
  </w:style>
  <w:style w:type="paragraph" w:customStyle="1" w:styleId="71A0511E0ED94A35AFA601A2DEC7D101">
    <w:name w:val="71A0511E0ED94A35AFA601A2DEC7D101"/>
    <w:pPr>
      <w:widowControl w:val="0"/>
      <w:jc w:val="both"/>
    </w:pPr>
  </w:style>
  <w:style w:type="paragraph" w:customStyle="1" w:styleId="881ED122814D4951B942756449BE05C8">
    <w:name w:val="881ED122814D4951B942756449BE05C8"/>
    <w:pPr>
      <w:widowControl w:val="0"/>
      <w:jc w:val="both"/>
    </w:pPr>
  </w:style>
  <w:style w:type="paragraph" w:customStyle="1" w:styleId="71EE189AD5E541B1A457F78F3D27F1B8">
    <w:name w:val="71EE189AD5E541B1A457F78F3D27F1B8"/>
    <w:pPr>
      <w:widowControl w:val="0"/>
      <w:jc w:val="both"/>
    </w:pPr>
  </w:style>
  <w:style w:type="paragraph" w:customStyle="1" w:styleId="99F9C0FF51AB4C50908B83F3BE841563">
    <w:name w:val="99F9C0FF51AB4C50908B83F3BE841563"/>
    <w:pPr>
      <w:widowControl w:val="0"/>
      <w:jc w:val="both"/>
    </w:pPr>
  </w:style>
  <w:style w:type="paragraph" w:customStyle="1" w:styleId="230456174AF64D32AD53821B84696BFB">
    <w:name w:val="230456174AF64D32AD53821B84696BFB"/>
    <w:pPr>
      <w:widowControl w:val="0"/>
      <w:jc w:val="both"/>
    </w:pPr>
  </w:style>
  <w:style w:type="paragraph" w:customStyle="1" w:styleId="4AA946400A41482F893537168E730BB2">
    <w:name w:val="4AA946400A41482F893537168E730BB2"/>
    <w:pPr>
      <w:widowControl w:val="0"/>
      <w:jc w:val="both"/>
    </w:pPr>
  </w:style>
  <w:style w:type="paragraph" w:customStyle="1" w:styleId="519385DCCEE04A8CA0628C3843533E4C">
    <w:name w:val="519385DCCEE04A8CA0628C3843533E4C"/>
    <w:pPr>
      <w:widowControl w:val="0"/>
      <w:jc w:val="both"/>
    </w:pPr>
  </w:style>
  <w:style w:type="paragraph" w:customStyle="1" w:styleId="0560BECB3BFA41E68FD03571B57D9342">
    <w:name w:val="0560BECB3BFA41E68FD03571B57D9342"/>
    <w:pPr>
      <w:widowControl w:val="0"/>
      <w:jc w:val="both"/>
    </w:pPr>
  </w:style>
  <w:style w:type="paragraph" w:customStyle="1" w:styleId="D546066A73F842899DBC847FB5A2118B">
    <w:name w:val="D546066A73F842899DBC847FB5A2118B"/>
    <w:pPr>
      <w:widowControl w:val="0"/>
      <w:jc w:val="both"/>
    </w:pPr>
  </w:style>
  <w:style w:type="paragraph" w:customStyle="1" w:styleId="7C5BE30776C840C8AF3D97C4FC0B89D4">
    <w:name w:val="7C5BE30776C840C8AF3D97C4FC0B89D4"/>
    <w:pPr>
      <w:widowControl w:val="0"/>
      <w:jc w:val="both"/>
    </w:pPr>
  </w:style>
  <w:style w:type="paragraph" w:customStyle="1" w:styleId="498294453F13488CA06618C7803CB785">
    <w:name w:val="498294453F13488CA06618C7803CB785"/>
    <w:pPr>
      <w:widowControl w:val="0"/>
      <w:jc w:val="both"/>
    </w:pPr>
  </w:style>
  <w:style w:type="paragraph" w:customStyle="1" w:styleId="99ABE75991164E8CB64451B67E52AC97">
    <w:name w:val="99ABE75991164E8CB64451B67E52AC97"/>
    <w:pPr>
      <w:widowControl w:val="0"/>
      <w:jc w:val="both"/>
    </w:pPr>
  </w:style>
  <w:style w:type="paragraph" w:customStyle="1" w:styleId="1644AD20D9C246B286ECFCD135C1DE31">
    <w:name w:val="1644AD20D9C246B286ECFCD135C1DE31"/>
    <w:pPr>
      <w:widowControl w:val="0"/>
      <w:jc w:val="both"/>
    </w:pPr>
  </w:style>
  <w:style w:type="paragraph" w:customStyle="1" w:styleId="A37EE3E45BB14F25BE5FCFF187EF3E66">
    <w:name w:val="A37EE3E45BB14F25BE5FCFF187EF3E66"/>
    <w:pPr>
      <w:widowControl w:val="0"/>
      <w:jc w:val="both"/>
    </w:pPr>
  </w:style>
  <w:style w:type="paragraph" w:customStyle="1" w:styleId="134719ABA1024FE8B1599ADFBE378650">
    <w:name w:val="134719ABA1024FE8B1599ADFBE378650"/>
    <w:pPr>
      <w:widowControl w:val="0"/>
      <w:jc w:val="both"/>
    </w:pPr>
  </w:style>
  <w:style w:type="paragraph" w:customStyle="1" w:styleId="BED7831EE7E74C98B5CA8A606AD6B03C">
    <w:name w:val="BED7831EE7E74C98B5CA8A606AD6B03C"/>
    <w:pPr>
      <w:widowControl w:val="0"/>
      <w:jc w:val="both"/>
    </w:pPr>
  </w:style>
  <w:style w:type="paragraph" w:customStyle="1" w:styleId="80B62D6D96EE468BB764C56768B61D87">
    <w:name w:val="80B62D6D96EE468BB764C56768B61D87"/>
    <w:pPr>
      <w:widowControl w:val="0"/>
      <w:jc w:val="both"/>
    </w:pPr>
  </w:style>
  <w:style w:type="paragraph" w:customStyle="1" w:styleId="87D1071DB4F84B7396F7F5CE31151AC5">
    <w:name w:val="87D1071DB4F84B7396F7F5CE31151AC5"/>
    <w:pPr>
      <w:widowControl w:val="0"/>
      <w:jc w:val="both"/>
    </w:pPr>
  </w:style>
  <w:style w:type="paragraph" w:customStyle="1" w:styleId="4B83C7B19314473389990AA37743555C">
    <w:name w:val="4B83C7B19314473389990AA37743555C"/>
    <w:pPr>
      <w:widowControl w:val="0"/>
      <w:jc w:val="both"/>
    </w:pPr>
  </w:style>
  <w:style w:type="paragraph" w:customStyle="1" w:styleId="643EE5C939DB4007B35FA88E349158A0">
    <w:name w:val="643EE5C939DB4007B35FA88E349158A0"/>
    <w:pPr>
      <w:widowControl w:val="0"/>
      <w:jc w:val="both"/>
    </w:pPr>
  </w:style>
  <w:style w:type="paragraph" w:customStyle="1" w:styleId="491EC785DFA946CF9B60B238C6F57897">
    <w:name w:val="491EC785DFA946CF9B60B238C6F57897"/>
    <w:pPr>
      <w:widowControl w:val="0"/>
      <w:jc w:val="both"/>
    </w:pPr>
  </w:style>
  <w:style w:type="paragraph" w:customStyle="1" w:styleId="29B10019920344BDAC91EC78ADAEC141">
    <w:name w:val="29B10019920344BDAC91EC78ADAEC141"/>
    <w:pPr>
      <w:widowControl w:val="0"/>
      <w:jc w:val="both"/>
    </w:pPr>
  </w:style>
  <w:style w:type="paragraph" w:customStyle="1" w:styleId="6288CAAAC6DE4C70B01495794F1C31F0">
    <w:name w:val="6288CAAAC6DE4C70B01495794F1C31F0"/>
    <w:pPr>
      <w:widowControl w:val="0"/>
      <w:jc w:val="both"/>
    </w:pPr>
  </w:style>
  <w:style w:type="paragraph" w:customStyle="1" w:styleId="348C749BCA0B4A0E892E57B3ED9AA559">
    <w:name w:val="348C749BCA0B4A0E892E57B3ED9AA559"/>
    <w:pPr>
      <w:widowControl w:val="0"/>
      <w:jc w:val="both"/>
    </w:pPr>
  </w:style>
  <w:style w:type="paragraph" w:customStyle="1" w:styleId="D4A0023107E549EF97CDC7576F194666">
    <w:name w:val="D4A0023107E549EF97CDC7576F194666"/>
    <w:pPr>
      <w:widowControl w:val="0"/>
      <w:jc w:val="both"/>
    </w:pPr>
  </w:style>
  <w:style w:type="paragraph" w:customStyle="1" w:styleId="0DA417763C6841DAA41E326FCCC7D54A">
    <w:name w:val="0DA417763C6841DAA41E326FCCC7D54A"/>
    <w:pPr>
      <w:widowControl w:val="0"/>
      <w:jc w:val="both"/>
    </w:pPr>
  </w:style>
  <w:style w:type="paragraph" w:customStyle="1" w:styleId="91493AD477E24DE4B3D93AF6908B28A3">
    <w:name w:val="91493AD477E24DE4B3D93AF6908B28A3"/>
    <w:pPr>
      <w:widowControl w:val="0"/>
      <w:jc w:val="both"/>
    </w:pPr>
  </w:style>
  <w:style w:type="paragraph" w:customStyle="1" w:styleId="89C35F67608C4141BF9BFC81BA03F2B7">
    <w:name w:val="89C35F67608C4141BF9BFC81BA03F2B7"/>
    <w:pPr>
      <w:widowControl w:val="0"/>
      <w:jc w:val="both"/>
    </w:pPr>
  </w:style>
  <w:style w:type="paragraph" w:customStyle="1" w:styleId="52E0C5CFCEFA42F18D1D509146D4155F">
    <w:name w:val="52E0C5CFCEFA42F18D1D509146D4155F"/>
    <w:pPr>
      <w:widowControl w:val="0"/>
      <w:jc w:val="both"/>
    </w:pPr>
  </w:style>
  <w:style w:type="paragraph" w:customStyle="1" w:styleId="085E00EE12244DEAB01A43B9957823C8">
    <w:name w:val="085E00EE12244DEAB01A43B9957823C8"/>
    <w:pPr>
      <w:widowControl w:val="0"/>
      <w:jc w:val="both"/>
    </w:pPr>
  </w:style>
  <w:style w:type="paragraph" w:customStyle="1" w:styleId="3684AB6B5F9345AE880368E2BFCF0C17">
    <w:name w:val="3684AB6B5F9345AE880368E2BFCF0C17"/>
    <w:pPr>
      <w:widowControl w:val="0"/>
      <w:jc w:val="both"/>
    </w:pPr>
  </w:style>
  <w:style w:type="paragraph" w:customStyle="1" w:styleId="592AFAEEB02F4EEEBA9956C11125EBE2">
    <w:name w:val="592AFAEEB02F4EEEBA9956C11125EBE2"/>
    <w:pPr>
      <w:widowControl w:val="0"/>
      <w:jc w:val="both"/>
    </w:pPr>
  </w:style>
  <w:style w:type="paragraph" w:customStyle="1" w:styleId="9490D7F056614371844A495E377D4E1B">
    <w:name w:val="9490D7F056614371844A495E377D4E1B"/>
    <w:pPr>
      <w:widowControl w:val="0"/>
      <w:jc w:val="both"/>
    </w:pPr>
  </w:style>
  <w:style w:type="paragraph" w:customStyle="1" w:styleId="C79151E4CDBF480F9786473A72F1325E">
    <w:name w:val="C79151E4CDBF480F9786473A72F1325E"/>
    <w:pPr>
      <w:widowControl w:val="0"/>
      <w:jc w:val="both"/>
    </w:pPr>
  </w:style>
  <w:style w:type="paragraph" w:customStyle="1" w:styleId="2F66AD4F21684CD1AC2AFDB1D17A6697">
    <w:name w:val="2F66AD4F21684CD1AC2AFDB1D17A6697"/>
    <w:pPr>
      <w:widowControl w:val="0"/>
      <w:jc w:val="both"/>
    </w:pPr>
  </w:style>
  <w:style w:type="paragraph" w:customStyle="1" w:styleId="73BCD7FE65D64DA3B25FAA5805A6F6B2">
    <w:name w:val="73BCD7FE65D64DA3B25FAA5805A6F6B2"/>
    <w:pPr>
      <w:widowControl w:val="0"/>
      <w:jc w:val="both"/>
    </w:pPr>
  </w:style>
  <w:style w:type="paragraph" w:customStyle="1" w:styleId="3699FA4FAD934AA3A38398C3F203AB6C">
    <w:name w:val="3699FA4FAD934AA3A38398C3F203AB6C"/>
    <w:pPr>
      <w:widowControl w:val="0"/>
      <w:jc w:val="both"/>
    </w:pPr>
  </w:style>
  <w:style w:type="paragraph" w:customStyle="1" w:styleId="DEC35BD8A23C4001B41C1BFA6CE2DE8B">
    <w:name w:val="DEC35BD8A23C4001B41C1BFA6CE2DE8B"/>
    <w:pPr>
      <w:widowControl w:val="0"/>
      <w:jc w:val="both"/>
    </w:pPr>
  </w:style>
  <w:style w:type="paragraph" w:customStyle="1" w:styleId="B7FBE9E863FA44C3B88693834831C2FE">
    <w:name w:val="B7FBE9E863FA44C3B88693834831C2FE"/>
    <w:pPr>
      <w:widowControl w:val="0"/>
      <w:jc w:val="both"/>
    </w:pPr>
  </w:style>
  <w:style w:type="paragraph" w:customStyle="1" w:styleId="56730F7ADCD74476A6720907007E2CD2">
    <w:name w:val="56730F7ADCD74476A6720907007E2CD2"/>
    <w:pPr>
      <w:widowControl w:val="0"/>
      <w:jc w:val="both"/>
    </w:pPr>
  </w:style>
  <w:style w:type="paragraph" w:customStyle="1" w:styleId="A400F18DBDB24D36A9C892E37D161BAB">
    <w:name w:val="A400F18DBDB24D36A9C892E37D161BAB"/>
    <w:pPr>
      <w:widowControl w:val="0"/>
      <w:jc w:val="both"/>
    </w:pPr>
  </w:style>
  <w:style w:type="paragraph" w:customStyle="1" w:styleId="4CCA165E49DC4787951D3A13C9EFCAEB">
    <w:name w:val="4CCA165E49DC4787951D3A13C9EFCAEB"/>
    <w:pPr>
      <w:widowControl w:val="0"/>
      <w:jc w:val="both"/>
    </w:pPr>
  </w:style>
  <w:style w:type="paragraph" w:customStyle="1" w:styleId="7CABDF6E5830486A8B59A43C94A319E5">
    <w:name w:val="7CABDF6E5830486A8B59A43C94A319E5"/>
    <w:pPr>
      <w:widowControl w:val="0"/>
      <w:jc w:val="both"/>
    </w:pPr>
  </w:style>
  <w:style w:type="paragraph" w:customStyle="1" w:styleId="A4593724E43347499C75205F4A050F60">
    <w:name w:val="A4593724E43347499C75205F4A050F60"/>
    <w:pPr>
      <w:widowControl w:val="0"/>
      <w:jc w:val="both"/>
    </w:pPr>
  </w:style>
  <w:style w:type="paragraph" w:customStyle="1" w:styleId="F7C81F94E42D44738CB26BAA9BB86725">
    <w:name w:val="F7C81F94E42D44738CB26BAA9BB86725"/>
    <w:pPr>
      <w:widowControl w:val="0"/>
      <w:jc w:val="both"/>
    </w:pPr>
  </w:style>
  <w:style w:type="paragraph" w:customStyle="1" w:styleId="7E4A8A29225B49EAA1C41D72251B0279">
    <w:name w:val="7E4A8A29225B49EAA1C41D72251B0279"/>
    <w:pPr>
      <w:widowControl w:val="0"/>
      <w:jc w:val="both"/>
    </w:pPr>
  </w:style>
  <w:style w:type="paragraph" w:customStyle="1" w:styleId="BA409D7BFA46400DB563E19E6F40891B">
    <w:name w:val="BA409D7BFA46400DB563E19E6F40891B"/>
    <w:pPr>
      <w:widowControl w:val="0"/>
      <w:jc w:val="both"/>
    </w:pPr>
  </w:style>
  <w:style w:type="paragraph" w:customStyle="1" w:styleId="233EFE015EED4F30A234AA2BDA8735B0">
    <w:name w:val="233EFE015EED4F30A234AA2BDA8735B0"/>
    <w:pPr>
      <w:widowControl w:val="0"/>
      <w:jc w:val="both"/>
    </w:pPr>
  </w:style>
  <w:style w:type="paragraph" w:customStyle="1" w:styleId="277315CCAE304455953A71AFF649FD8B">
    <w:name w:val="277315CCAE304455953A71AFF649FD8B"/>
    <w:pPr>
      <w:widowControl w:val="0"/>
      <w:jc w:val="both"/>
    </w:pPr>
  </w:style>
  <w:style w:type="paragraph" w:customStyle="1" w:styleId="912B4B049A084AB0ABF97CBE40EF18CB">
    <w:name w:val="912B4B049A084AB0ABF97CBE40EF18CB"/>
    <w:pPr>
      <w:widowControl w:val="0"/>
      <w:jc w:val="both"/>
    </w:pPr>
  </w:style>
  <w:style w:type="paragraph" w:customStyle="1" w:styleId="99C9166DC9474C4B8230FF249278122A">
    <w:name w:val="99C9166DC9474C4B8230FF249278122A"/>
    <w:pPr>
      <w:widowControl w:val="0"/>
      <w:jc w:val="both"/>
    </w:pPr>
  </w:style>
  <w:style w:type="paragraph" w:customStyle="1" w:styleId="02E94CB554944F74BF711E6AE526144F">
    <w:name w:val="02E94CB554944F74BF711E6AE526144F"/>
    <w:pPr>
      <w:widowControl w:val="0"/>
      <w:jc w:val="both"/>
    </w:pPr>
  </w:style>
  <w:style w:type="paragraph" w:customStyle="1" w:styleId="5FB5D174292F4C67BF678D2407AB7C93">
    <w:name w:val="5FB5D174292F4C67BF678D2407AB7C93"/>
    <w:pPr>
      <w:widowControl w:val="0"/>
      <w:jc w:val="both"/>
    </w:pPr>
  </w:style>
  <w:style w:type="paragraph" w:customStyle="1" w:styleId="9A6CF7D936DA4F93ABDAEFDE803BC57D">
    <w:name w:val="9A6CF7D936DA4F93ABDAEFDE803BC57D"/>
    <w:pPr>
      <w:widowControl w:val="0"/>
      <w:jc w:val="both"/>
    </w:pPr>
  </w:style>
  <w:style w:type="paragraph" w:customStyle="1" w:styleId="CF47599EB6F94C23A2652E175E25971E">
    <w:name w:val="CF47599EB6F94C23A2652E175E25971E"/>
    <w:pPr>
      <w:widowControl w:val="0"/>
      <w:jc w:val="both"/>
    </w:pPr>
  </w:style>
  <w:style w:type="paragraph" w:customStyle="1" w:styleId="99513E5DF4FE4F6D84A40060D08D9FF8">
    <w:name w:val="99513E5DF4FE4F6D84A40060D08D9FF8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92F463-E00A-4961-916E-339574085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ED00_命名規則_テンプレート.dotx</Template>
  <TotalTime>2</TotalTime>
  <Pages>3</Pages>
  <Words>1554</Words>
  <Characters>8862</Characters>
  <Application>Microsoft Office Word</Application>
  <DocSecurity>0</DocSecurity>
  <Lines>73</Lines>
  <Paragraphs>20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Akemin</dc:creator>
  <cp:keywords/>
  <dc:description/>
  <cp:lastModifiedBy>masaki.kmkm@gmail.com</cp:lastModifiedBy>
  <cp:revision>5</cp:revision>
  <cp:lastPrinted>2025-02-18T02:53:00Z</cp:lastPrinted>
  <dcterms:created xsi:type="dcterms:W3CDTF">2023-02-21T23:52:00Z</dcterms:created>
  <dcterms:modified xsi:type="dcterms:W3CDTF">2025-02-18T02:53:00Z</dcterms:modified>
</cp:coreProperties>
</file>