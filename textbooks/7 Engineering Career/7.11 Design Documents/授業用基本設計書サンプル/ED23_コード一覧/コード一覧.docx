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AD469" w14:textId="77777777" w:rsidR="00976698" w:rsidRDefault="00976698" w:rsidP="006D6CD5">
      <w:pPr>
        <w:pStyle w:val="aa"/>
      </w:pPr>
    </w:p>
    <w:p w14:paraId="7C63AF43" w14:textId="77777777" w:rsidR="00976698" w:rsidRDefault="00976698" w:rsidP="006D6CD5">
      <w:pPr>
        <w:pStyle w:val="aa"/>
      </w:pPr>
    </w:p>
    <w:p w14:paraId="17478591" w14:textId="77777777" w:rsidR="006D6CD5" w:rsidRDefault="006D6CD5" w:rsidP="006D6CD5">
      <w:pPr>
        <w:pStyle w:val="aa"/>
      </w:pPr>
    </w:p>
    <w:p w14:paraId="2DDBD8A1" w14:textId="77777777" w:rsidR="006D6CD5" w:rsidRDefault="006D6CD5" w:rsidP="006D6CD5">
      <w:pPr>
        <w:pStyle w:val="aa"/>
      </w:pPr>
    </w:p>
    <w:p w14:paraId="661260DE" w14:textId="77777777" w:rsidR="006D6CD5" w:rsidRDefault="006D6CD5" w:rsidP="006D6CD5">
      <w:pPr>
        <w:pStyle w:val="aa"/>
      </w:pPr>
    </w:p>
    <w:p w14:paraId="6A1B105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2B4DF44E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4C1B08">
        <w:rPr>
          <w:rFonts w:hint="eastAsia"/>
        </w:rPr>
        <w:t>コード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8A217FE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D7F6C4D" w14:textId="77777777" w:rsidR="0069509D" w:rsidRDefault="0069509D" w:rsidP="006D6CD5">
      <w:pPr>
        <w:pStyle w:val="aa"/>
      </w:pPr>
    </w:p>
    <w:p w14:paraId="0C6A9793" w14:textId="77777777" w:rsidR="002948E5" w:rsidRDefault="002948E5" w:rsidP="006D6CD5">
      <w:pPr>
        <w:pStyle w:val="aa"/>
      </w:pPr>
    </w:p>
    <w:p w14:paraId="70458E75" w14:textId="77777777" w:rsidR="002948E5" w:rsidRDefault="002948E5" w:rsidP="006D6CD5">
      <w:pPr>
        <w:pStyle w:val="aa"/>
      </w:pPr>
    </w:p>
    <w:p w14:paraId="37771737" w14:textId="77777777" w:rsidR="00124BD4" w:rsidRDefault="00124BD4" w:rsidP="006D6CD5">
      <w:pPr>
        <w:pStyle w:val="aa"/>
      </w:pPr>
    </w:p>
    <w:p w14:paraId="6EC2646E" w14:textId="77777777" w:rsidR="00124BD4" w:rsidRDefault="00124BD4" w:rsidP="006D6CD5">
      <w:pPr>
        <w:pStyle w:val="aa"/>
      </w:pPr>
    </w:p>
    <w:p w14:paraId="3293CCCB" w14:textId="77777777" w:rsidR="00082851" w:rsidRDefault="00082851" w:rsidP="006D6CD5">
      <w:pPr>
        <w:pStyle w:val="aa"/>
      </w:pPr>
    </w:p>
    <w:p w14:paraId="6B2452E6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4A5AAB9B" w14:textId="77777777" w:rsidTr="00EA2185">
        <w:trPr>
          <w:jc w:val="center"/>
        </w:trPr>
        <w:tc>
          <w:tcPr>
            <w:tcW w:w="1271" w:type="dxa"/>
          </w:tcPr>
          <w:p w14:paraId="6B8D2282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071D73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1435090" w14:textId="77777777" w:rsidTr="00EA2185">
        <w:trPr>
          <w:jc w:val="center"/>
        </w:trPr>
        <w:tc>
          <w:tcPr>
            <w:tcW w:w="1271" w:type="dxa"/>
          </w:tcPr>
          <w:p w14:paraId="1376237E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63C4582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7DB097BC" w14:textId="77777777" w:rsidTr="00EA2185">
        <w:trPr>
          <w:jc w:val="center"/>
        </w:trPr>
        <w:tc>
          <w:tcPr>
            <w:tcW w:w="1271" w:type="dxa"/>
          </w:tcPr>
          <w:p w14:paraId="4E7670F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0D8869A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7ABA06AC" w14:textId="77777777" w:rsidR="0069509D" w:rsidRDefault="0069509D" w:rsidP="006D6CD5">
      <w:pPr>
        <w:pStyle w:val="aa"/>
      </w:pPr>
    </w:p>
    <w:p w14:paraId="4D9EEC98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64E763A6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183EB8" w:rsidRPr="00EC0D14" w14:paraId="1FAD987E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E6CEBE" w14:textId="77777777" w:rsidR="00183EB8" w:rsidRPr="00EC0D14" w:rsidRDefault="00183EB8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0961709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18FE56BD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052596A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23D2B29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183EB8" w:rsidRPr="00EC0D14" w14:paraId="6EEFBBC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BFD005" w14:textId="3088B4EB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9C3D24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2E24215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3D0DD55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56BEC09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183EB8" w:rsidRPr="00EC0D14" w14:paraId="25F0D55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045181" w14:textId="7047E170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B7BE5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20D1E6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53AA8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C30DB0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682470F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34E0CB" w14:textId="74BCA182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A08717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F6B51C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2DF42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FC2501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422215D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0F09F3" w14:textId="4ED92BAD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FD9508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4B210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3E200B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60296D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527C4A1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AD7BE7" w14:textId="0AE30E1F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7724B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C915A5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500A2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A217E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50120A3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344023" w14:textId="264CB5DD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8D2D05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04FC6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5397E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EF6E092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3A54D5E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1FD81E" w14:textId="0AAF667A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B2F0CE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CCFCF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D120378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1C0E13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122F1DF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9FDBEF" w14:textId="093DF999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C53CD0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BABAF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A4B4C2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B7547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AA0E9D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9E2975" w14:textId="0A1F123A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2A9505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7BBD20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132BD9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85F8A8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771BCED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36FE3F" w14:textId="72AFDD06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C4926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2303E6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D69A8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F243B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AFD539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A08E3" w14:textId="43981F36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793A1B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B0AF20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3B06EF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85F464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403AEF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7C37E6" w14:textId="10EFD160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F793D72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371A2A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F3940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82910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178A157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5CDEC7" w14:textId="43D5ADF6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DB3AF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727BFC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0B535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89979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3ED6C19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65348B" w14:textId="712E510E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9D7D94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E782BC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8F5CC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E65EFC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2A09893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CD81BD" w14:textId="2B915557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F71F3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75DFA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1276A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85F45E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D2863F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E18B5F" w14:textId="31E136F7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ACA28A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E4589A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280F4C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DF9A1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27FDD8C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90BABF" w14:textId="1A2A1F73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59296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96ED9F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26E15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A00573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2516111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7144FF" w14:textId="2E5E0714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470BF28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62372D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6EB846E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44239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5C0877B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9AE397" w14:textId="56774C70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31A0D32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78FBE0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638982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9F157E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1385E2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E655F7" w14:textId="048F800A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7CC96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44885F5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47F1A8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0E7200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A805388" w14:textId="77777777" w:rsidR="001B1570" w:rsidRDefault="00424E44" w:rsidP="001B1570">
      <w:pPr>
        <w:pStyle w:val="aa"/>
      </w:pPr>
      <w:r>
        <w:br w:type="page"/>
      </w:r>
    </w:p>
    <w:p w14:paraId="58117B0C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31AA5D38" w14:textId="77777777" w:rsidR="001B1570" w:rsidRDefault="001B1570" w:rsidP="001B1570">
      <w:pPr>
        <w:pStyle w:val="aa"/>
      </w:pPr>
    </w:p>
    <w:p w14:paraId="6FC6E95C" w14:textId="1144A75B" w:rsidR="000C2244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728252" w:history="1">
        <w:r w:rsidR="000C2244" w:rsidRPr="00C47C1C">
          <w:rPr>
            <w:rStyle w:val="af2"/>
            <w:noProof/>
          </w:rPr>
          <w:t>コード一覧</w:t>
        </w:r>
        <w:r w:rsidR="000C2244">
          <w:rPr>
            <w:noProof/>
            <w:webHidden/>
          </w:rPr>
          <w:tab/>
        </w:r>
        <w:r w:rsidR="000C2244">
          <w:rPr>
            <w:noProof/>
            <w:webHidden/>
          </w:rPr>
          <w:fldChar w:fldCharType="begin"/>
        </w:r>
        <w:r w:rsidR="000C2244">
          <w:rPr>
            <w:noProof/>
            <w:webHidden/>
          </w:rPr>
          <w:instrText xml:space="preserve"> PAGEREF _Toc61728252 \h </w:instrText>
        </w:r>
        <w:r w:rsidR="000C2244">
          <w:rPr>
            <w:noProof/>
            <w:webHidden/>
          </w:rPr>
        </w:r>
        <w:r w:rsidR="000C2244">
          <w:rPr>
            <w:noProof/>
            <w:webHidden/>
          </w:rPr>
          <w:fldChar w:fldCharType="separate"/>
        </w:r>
        <w:r w:rsidR="00CA1832">
          <w:rPr>
            <w:noProof/>
            <w:webHidden/>
          </w:rPr>
          <w:t>3</w:t>
        </w:r>
        <w:r w:rsidR="000C2244">
          <w:rPr>
            <w:noProof/>
            <w:webHidden/>
          </w:rPr>
          <w:fldChar w:fldCharType="end"/>
        </w:r>
      </w:hyperlink>
    </w:p>
    <w:p w14:paraId="3CF35B38" w14:textId="77777777" w:rsidR="00550CC3" w:rsidRPr="003A02B2" w:rsidRDefault="003C1464" w:rsidP="009F491C">
      <w:pPr>
        <w:pStyle w:val="aa"/>
      </w:pPr>
      <w:r>
        <w:fldChar w:fldCharType="end"/>
      </w:r>
    </w:p>
    <w:p w14:paraId="5EFF434A" w14:textId="77777777" w:rsidR="004823D4" w:rsidRPr="004823D4" w:rsidRDefault="004823D4" w:rsidP="003F25F6">
      <w:pPr>
        <w:pStyle w:val="aa"/>
      </w:pPr>
    </w:p>
    <w:p w14:paraId="01C566D2" w14:textId="77777777" w:rsidR="009F348B" w:rsidRDefault="004C1B08" w:rsidP="009F348B">
      <w:pPr>
        <w:pStyle w:val="1"/>
      </w:pPr>
      <w:bookmarkStart w:id="0" w:name="_Toc61728252"/>
      <w:r>
        <w:rPr>
          <w:rFonts w:hint="eastAsia"/>
        </w:rPr>
        <w:lastRenderedPageBreak/>
        <w:t>コード</w:t>
      </w:r>
      <w:r w:rsidR="00191ED3">
        <w:rPr>
          <w:rFonts w:hint="eastAsia"/>
        </w:rPr>
        <w:t>一覧</w:t>
      </w:r>
      <w:bookmarkEnd w:id="0"/>
    </w:p>
    <w:p w14:paraId="0D064036" w14:textId="77777777" w:rsidR="009F348B" w:rsidRDefault="009F348B" w:rsidP="009C118A">
      <w:pPr>
        <w:pStyle w:val="aa"/>
      </w:pPr>
    </w:p>
    <w:tbl>
      <w:tblPr>
        <w:tblStyle w:val="4-3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966"/>
        <w:gridCol w:w="2833"/>
        <w:gridCol w:w="2833"/>
        <w:gridCol w:w="4532"/>
      </w:tblGrid>
      <w:tr w:rsidR="00B7345F" w:rsidRPr="00F76721" w14:paraId="2CFC06F5" w14:textId="77777777" w:rsidTr="00B73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DA1AC1" w14:textId="77777777" w:rsidR="00B7345F" w:rsidRPr="00F76721" w:rsidRDefault="00B7345F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6" w:type="dxa"/>
          </w:tcPr>
          <w:p w14:paraId="2141455B" w14:textId="77777777" w:rsidR="00B7345F" w:rsidRPr="00F76721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コード分類名</w:t>
            </w:r>
          </w:p>
        </w:tc>
        <w:tc>
          <w:tcPr>
            <w:tcW w:w="2833" w:type="dxa"/>
          </w:tcPr>
          <w:p w14:paraId="600E8A26" w14:textId="77777777" w:rsidR="00B7345F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</w:t>
            </w:r>
          </w:p>
        </w:tc>
        <w:tc>
          <w:tcPr>
            <w:tcW w:w="2833" w:type="dxa"/>
          </w:tcPr>
          <w:p w14:paraId="28D6C8B2" w14:textId="77777777" w:rsidR="00B7345F" w:rsidRPr="00F76721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コード値</w:t>
            </w:r>
          </w:p>
        </w:tc>
        <w:tc>
          <w:tcPr>
            <w:tcW w:w="4532" w:type="dxa"/>
          </w:tcPr>
          <w:p w14:paraId="52DE15ED" w14:textId="77777777" w:rsidR="00B7345F" w:rsidRPr="00F76721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B7345F" w:rsidRPr="000B17EC" w14:paraId="73EE3E35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A3A105" w14:textId="5CDE6466" w:rsidR="00B7345F" w:rsidRPr="000C2244" w:rsidRDefault="000C2244" w:rsidP="00D4436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C2244">
              <w:rPr>
                <w:sz w:val="12"/>
                <w:szCs w:val="12"/>
              </w:rPr>
              <w:fldChar w:fldCharType="begin"/>
            </w:r>
            <w:r w:rsidRPr="000C2244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0C2244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0C224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2F65299D" w14:textId="77777777" w:rsidR="00B7345F" w:rsidRPr="006B1362" w:rsidRDefault="00B02B78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56FA3BFC" w14:textId="77777777" w:rsidR="00B7345F" w:rsidRDefault="003B345F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C100</w:t>
            </w:r>
          </w:p>
        </w:tc>
        <w:tc>
          <w:tcPr>
            <w:tcW w:w="2833" w:type="dxa"/>
          </w:tcPr>
          <w:p w14:paraId="58DC051E" w14:textId="77777777" w:rsidR="00B7345F" w:rsidRPr="006B1362" w:rsidRDefault="008207D9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課税</w:t>
            </w:r>
          </w:p>
        </w:tc>
        <w:tc>
          <w:tcPr>
            <w:tcW w:w="4532" w:type="dxa"/>
          </w:tcPr>
          <w:p w14:paraId="0BBD302F" w14:textId="77777777" w:rsidR="00B7345F" w:rsidRPr="006B1362" w:rsidRDefault="00657A70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</w:t>
            </w:r>
            <w:r w:rsidR="001A285D">
              <w:rPr>
                <w:rFonts w:hint="eastAsia"/>
                <w:sz w:val="12"/>
                <w:szCs w:val="12"/>
              </w:rPr>
              <w:t>の課税対象であることを表す</w:t>
            </w:r>
          </w:p>
        </w:tc>
      </w:tr>
      <w:tr w:rsidR="000C2244" w:rsidRPr="00F76721" w14:paraId="11BADBAB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D56DDE" w14:textId="7323FA2E" w:rsidR="000C2244" w:rsidRPr="006B1362" w:rsidRDefault="000C2244" w:rsidP="000C2244">
            <w:pPr>
              <w:pStyle w:val="aa"/>
              <w:rPr>
                <w:sz w:val="12"/>
                <w:szCs w:val="12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37E4A5CE" w14:textId="77777777" w:rsidR="000C2244" w:rsidRPr="006B1362" w:rsidRDefault="002F14D0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59B9A69A" w14:textId="77777777" w:rsidR="000C2244" w:rsidRPr="006B1362" w:rsidRDefault="003B345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C101</w:t>
            </w:r>
          </w:p>
        </w:tc>
        <w:tc>
          <w:tcPr>
            <w:tcW w:w="2833" w:type="dxa"/>
          </w:tcPr>
          <w:p w14:paraId="423948D2" w14:textId="77777777" w:rsidR="000C2244" w:rsidRPr="006B1362" w:rsidRDefault="008207D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非課税</w:t>
            </w:r>
          </w:p>
        </w:tc>
        <w:tc>
          <w:tcPr>
            <w:tcW w:w="4532" w:type="dxa"/>
          </w:tcPr>
          <w:p w14:paraId="2AAB8931" w14:textId="77777777" w:rsidR="000C2244" w:rsidRPr="006B1362" w:rsidRDefault="001A285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消費税の</w:t>
            </w:r>
            <w:r w:rsidR="00DA497B">
              <w:rPr>
                <w:rFonts w:hint="eastAsia"/>
                <w:sz w:val="12"/>
                <w:szCs w:val="12"/>
              </w:rPr>
              <w:t>課税対象外であることを表す</w:t>
            </w:r>
          </w:p>
        </w:tc>
      </w:tr>
      <w:tr w:rsidR="000C2244" w:rsidRPr="00F76721" w14:paraId="0D8026A9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89F1CF" w14:textId="0C7D326F" w:rsidR="000C2244" w:rsidRPr="006B1362" w:rsidRDefault="000C2244" w:rsidP="000C2244">
            <w:pPr>
              <w:pStyle w:val="aa"/>
              <w:rPr>
                <w:sz w:val="12"/>
                <w:szCs w:val="12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F0E5F00" w14:textId="77777777" w:rsidR="000C2244" w:rsidRPr="006B1362" w:rsidRDefault="002F14D0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155F63CF" w14:textId="77777777" w:rsidR="000C2244" w:rsidRPr="006B1362" w:rsidRDefault="003B345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C102</w:t>
            </w:r>
          </w:p>
        </w:tc>
        <w:tc>
          <w:tcPr>
            <w:tcW w:w="2833" w:type="dxa"/>
          </w:tcPr>
          <w:p w14:paraId="0784C9C1" w14:textId="77777777" w:rsidR="000C2244" w:rsidRPr="006B1362" w:rsidRDefault="002F14D0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免税</w:t>
            </w:r>
          </w:p>
        </w:tc>
        <w:tc>
          <w:tcPr>
            <w:tcW w:w="4532" w:type="dxa"/>
          </w:tcPr>
          <w:p w14:paraId="0C3CA485" w14:textId="77777777" w:rsidR="000C2244" w:rsidRPr="006B1362" w:rsidRDefault="00DA497B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消費税の課税対象外であることを表す</w:t>
            </w:r>
          </w:p>
        </w:tc>
      </w:tr>
      <w:tr w:rsidR="000C2244" w:rsidRPr="00F76721" w14:paraId="412499DF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57D88C" w14:textId="7C0F93FC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2D1B1A59" w14:textId="77777777" w:rsidR="000C2244" w:rsidRPr="006B1362" w:rsidRDefault="002F14D0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03CE979C" w14:textId="77777777" w:rsidR="000C2244" w:rsidRPr="006B1362" w:rsidRDefault="008207D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</w:t>
            </w:r>
            <w:r w:rsidR="002F14D0">
              <w:rPr>
                <w:rFonts w:hint="eastAsia"/>
                <w:sz w:val="12"/>
                <w:szCs w:val="12"/>
              </w:rPr>
              <w:t>03</w:t>
            </w:r>
          </w:p>
        </w:tc>
        <w:tc>
          <w:tcPr>
            <w:tcW w:w="2833" w:type="dxa"/>
          </w:tcPr>
          <w:p w14:paraId="279AF5E5" w14:textId="77777777" w:rsidR="000C2244" w:rsidRPr="006B1362" w:rsidRDefault="002F14D0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不課税</w:t>
            </w:r>
          </w:p>
        </w:tc>
        <w:tc>
          <w:tcPr>
            <w:tcW w:w="4532" w:type="dxa"/>
          </w:tcPr>
          <w:p w14:paraId="7ED80AD5" w14:textId="77777777" w:rsidR="000C2244" w:rsidRPr="006B1362" w:rsidRDefault="00DA497B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消費税の課税対象外であることを表す</w:t>
            </w:r>
          </w:p>
        </w:tc>
      </w:tr>
      <w:tr w:rsidR="000C2244" w:rsidRPr="00F76721" w14:paraId="27884809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2FC9AB" w14:textId="7502CCB4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28586DCE" w14:textId="77777777" w:rsidR="000C2244" w:rsidRPr="006B1362" w:rsidRDefault="002F14D0" w:rsidP="002F14D0">
            <w:pPr>
              <w:pStyle w:val="aa"/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637932A7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tc>
          <w:tcPr>
            <w:tcW w:w="2833" w:type="dxa"/>
          </w:tcPr>
          <w:p w14:paraId="3B992110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作成中</w:t>
            </w:r>
          </w:p>
        </w:tc>
        <w:tc>
          <w:tcPr>
            <w:tcW w:w="4532" w:type="dxa"/>
          </w:tcPr>
          <w:p w14:paraId="7C9627F8" w14:textId="77777777" w:rsidR="000C2244" w:rsidRPr="006B1362" w:rsidRDefault="008700D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1C7DC7">
              <w:rPr>
                <w:rFonts w:hint="eastAsia"/>
                <w:sz w:val="12"/>
                <w:szCs w:val="12"/>
              </w:rPr>
              <w:t>が</w:t>
            </w:r>
            <w:r>
              <w:rPr>
                <w:rFonts w:hint="eastAsia"/>
                <w:sz w:val="12"/>
                <w:szCs w:val="12"/>
              </w:rPr>
              <w:t>作成中</w:t>
            </w:r>
            <w:r w:rsidR="001C7DC7">
              <w:rPr>
                <w:rFonts w:hint="eastAsia"/>
                <w:sz w:val="12"/>
                <w:szCs w:val="12"/>
              </w:rPr>
              <w:t>であること</w:t>
            </w:r>
            <w:r>
              <w:rPr>
                <w:rFonts w:hint="eastAsia"/>
                <w:sz w:val="12"/>
                <w:szCs w:val="12"/>
              </w:rPr>
              <w:t>表す</w:t>
            </w:r>
          </w:p>
        </w:tc>
      </w:tr>
      <w:tr w:rsidR="000C2244" w:rsidRPr="00F76721" w14:paraId="2560C725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404D53" w14:textId="6A26A8DE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7E32AA3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10E7A5FB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20</w:t>
            </w:r>
          </w:p>
        </w:tc>
        <w:tc>
          <w:tcPr>
            <w:tcW w:w="2833" w:type="dxa"/>
          </w:tcPr>
          <w:p w14:paraId="21D73DD7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申請済み</w:t>
            </w:r>
          </w:p>
        </w:tc>
        <w:tc>
          <w:tcPr>
            <w:tcW w:w="4532" w:type="dxa"/>
          </w:tcPr>
          <w:p w14:paraId="596C28A9" w14:textId="77777777" w:rsidR="000C2244" w:rsidRPr="006B1362" w:rsidRDefault="008700D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1C7DC7">
              <w:rPr>
                <w:rFonts w:hint="eastAsia"/>
                <w:sz w:val="12"/>
                <w:szCs w:val="12"/>
              </w:rPr>
              <w:t>が</w:t>
            </w:r>
            <w:r w:rsidR="00657A70">
              <w:rPr>
                <w:rFonts w:hint="eastAsia"/>
                <w:sz w:val="12"/>
                <w:szCs w:val="12"/>
              </w:rPr>
              <w:t>申請済み</w:t>
            </w:r>
            <w:r w:rsidR="001C7DC7">
              <w:rPr>
                <w:rFonts w:hint="eastAsia"/>
                <w:sz w:val="12"/>
                <w:szCs w:val="12"/>
              </w:rPr>
              <w:t>であること</w:t>
            </w:r>
            <w:r w:rsidR="00657A70">
              <w:rPr>
                <w:rFonts w:hint="eastAsia"/>
                <w:sz w:val="12"/>
                <w:szCs w:val="12"/>
              </w:rPr>
              <w:t>を表す</w:t>
            </w:r>
          </w:p>
        </w:tc>
      </w:tr>
      <w:tr w:rsidR="000C2244" w:rsidRPr="00F76721" w14:paraId="345749E9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C49190" w14:textId="7048C88E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C1100D9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635A863B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30</w:t>
            </w:r>
          </w:p>
        </w:tc>
        <w:tc>
          <w:tcPr>
            <w:tcW w:w="2833" w:type="dxa"/>
          </w:tcPr>
          <w:p w14:paraId="22DC79F3" w14:textId="77777777" w:rsidR="000C2244" w:rsidRPr="006B1362" w:rsidRDefault="004816C3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承認済み</w:t>
            </w:r>
          </w:p>
        </w:tc>
        <w:tc>
          <w:tcPr>
            <w:tcW w:w="4532" w:type="dxa"/>
          </w:tcPr>
          <w:p w14:paraId="7F3F240F" w14:textId="77777777" w:rsidR="000C2244" w:rsidRPr="006B1362" w:rsidRDefault="00DA497B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1C7DC7">
              <w:rPr>
                <w:rFonts w:hint="eastAsia"/>
                <w:sz w:val="12"/>
                <w:szCs w:val="12"/>
              </w:rPr>
              <w:t>が</w:t>
            </w:r>
            <w:r>
              <w:rPr>
                <w:rFonts w:hint="eastAsia"/>
                <w:sz w:val="12"/>
                <w:szCs w:val="12"/>
              </w:rPr>
              <w:t>承認済み</w:t>
            </w:r>
            <w:r w:rsidR="001C7DC7">
              <w:rPr>
                <w:rFonts w:hint="eastAsia"/>
                <w:sz w:val="12"/>
                <w:szCs w:val="12"/>
              </w:rPr>
              <w:t>であること</w:t>
            </w:r>
            <w:r>
              <w:rPr>
                <w:rFonts w:hint="eastAsia"/>
                <w:sz w:val="12"/>
                <w:szCs w:val="12"/>
              </w:rPr>
              <w:t>を表す</w:t>
            </w:r>
          </w:p>
        </w:tc>
      </w:tr>
      <w:tr w:rsidR="000C2244" w:rsidRPr="00F76721" w14:paraId="0DF19262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BB503B" w14:textId="2919AF87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1401A015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1D670565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40</w:t>
            </w:r>
          </w:p>
        </w:tc>
        <w:tc>
          <w:tcPr>
            <w:tcW w:w="2833" w:type="dxa"/>
          </w:tcPr>
          <w:p w14:paraId="1446BD46" w14:textId="77777777" w:rsidR="000C2244" w:rsidRPr="006B1362" w:rsidRDefault="004816C3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差戻し</w:t>
            </w:r>
          </w:p>
        </w:tc>
        <w:tc>
          <w:tcPr>
            <w:tcW w:w="4532" w:type="dxa"/>
          </w:tcPr>
          <w:p w14:paraId="78D7E823" w14:textId="77777777" w:rsidR="000C2244" w:rsidRPr="006B1362" w:rsidRDefault="001C7DC7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申請書が差し戻されたことを表す</w:t>
            </w:r>
          </w:p>
        </w:tc>
      </w:tr>
      <w:tr w:rsidR="000C2244" w:rsidRPr="00F76721" w14:paraId="3185FCD4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898343" w14:textId="041E5FE7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417D43A8" w14:textId="77777777" w:rsidR="000C2244" w:rsidRPr="006B1362" w:rsidRDefault="00DA7CF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7D996536" w14:textId="77777777" w:rsidR="000C2244" w:rsidRPr="006B1362" w:rsidRDefault="00DA7CF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50</w:t>
            </w:r>
          </w:p>
        </w:tc>
        <w:tc>
          <w:tcPr>
            <w:tcW w:w="2833" w:type="dxa"/>
          </w:tcPr>
          <w:p w14:paraId="00CCB904" w14:textId="77777777" w:rsidR="000C2244" w:rsidRPr="006B1362" w:rsidRDefault="004816C3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引戻し</w:t>
            </w:r>
          </w:p>
        </w:tc>
        <w:tc>
          <w:tcPr>
            <w:tcW w:w="4532" w:type="dxa"/>
          </w:tcPr>
          <w:p w14:paraId="48E26D40" w14:textId="77777777" w:rsidR="000C2244" w:rsidRPr="006B1362" w:rsidRDefault="001C7DC7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8055F9">
              <w:rPr>
                <w:rFonts w:hint="eastAsia"/>
                <w:sz w:val="12"/>
                <w:szCs w:val="12"/>
              </w:rPr>
              <w:t>を引き戻した</w:t>
            </w:r>
            <w:r>
              <w:rPr>
                <w:rFonts w:hint="eastAsia"/>
                <w:sz w:val="12"/>
                <w:szCs w:val="12"/>
              </w:rPr>
              <w:t>ことを表す</w:t>
            </w:r>
          </w:p>
        </w:tc>
      </w:tr>
      <w:tr w:rsidR="000C2244" w:rsidRPr="00F76721" w14:paraId="2B21260B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412861" w14:textId="3AA31B66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AB7097F" w14:textId="77777777" w:rsidR="000C2244" w:rsidRPr="006B1362" w:rsidRDefault="00DA7CF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0AF43B82" w14:textId="77777777" w:rsidR="000C2244" w:rsidRPr="006B1362" w:rsidRDefault="00DA7CF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60</w:t>
            </w:r>
          </w:p>
        </w:tc>
        <w:tc>
          <w:tcPr>
            <w:tcW w:w="2833" w:type="dxa"/>
          </w:tcPr>
          <w:p w14:paraId="569BB30E" w14:textId="77777777" w:rsidR="000C2244" w:rsidRPr="006B1362" w:rsidRDefault="00DA7CF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否認</w:t>
            </w:r>
          </w:p>
        </w:tc>
        <w:tc>
          <w:tcPr>
            <w:tcW w:w="4532" w:type="dxa"/>
          </w:tcPr>
          <w:p w14:paraId="2E310F35" w14:textId="77777777" w:rsidR="000C2244" w:rsidRPr="006B1362" w:rsidRDefault="008055F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申請書が否認されたことを表す</w:t>
            </w:r>
          </w:p>
        </w:tc>
      </w:tr>
      <w:tr w:rsidR="000C2244" w:rsidRPr="00F76721" w14:paraId="71F8A715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BD39E8" w14:textId="703ED8FF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43633ED1" w14:textId="77777777" w:rsidR="000C2244" w:rsidRPr="006B1362" w:rsidRDefault="00DA7CF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516DA0FB" w14:textId="77777777" w:rsidR="000C2244" w:rsidRPr="006B1362" w:rsidRDefault="00E07A26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90</w:t>
            </w:r>
          </w:p>
        </w:tc>
        <w:tc>
          <w:tcPr>
            <w:tcW w:w="2833" w:type="dxa"/>
          </w:tcPr>
          <w:p w14:paraId="75C59AD7" w14:textId="77777777" w:rsidR="000C2244" w:rsidRPr="006B1362" w:rsidRDefault="00E07A26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破棄</w:t>
            </w:r>
          </w:p>
        </w:tc>
        <w:tc>
          <w:tcPr>
            <w:tcW w:w="4532" w:type="dxa"/>
          </w:tcPr>
          <w:p w14:paraId="38D22C42" w14:textId="77777777" w:rsidR="000C2244" w:rsidRPr="006B1362" w:rsidRDefault="008055F9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申請書を破棄したことを表す</w:t>
            </w:r>
          </w:p>
        </w:tc>
      </w:tr>
      <w:tr w:rsidR="000C2244" w:rsidRPr="00F76721" w14:paraId="38FB1123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2EB8ED" w14:textId="3CCFD0CE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A79564D" w14:textId="77777777" w:rsidR="000C2244" w:rsidRPr="006B1362" w:rsidRDefault="008055F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削除フラグ</w:t>
            </w:r>
          </w:p>
        </w:tc>
        <w:tc>
          <w:tcPr>
            <w:tcW w:w="2833" w:type="dxa"/>
          </w:tcPr>
          <w:p w14:paraId="1BF0D211" w14:textId="77777777" w:rsidR="000C2244" w:rsidRPr="006B1362" w:rsidRDefault="008055F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3" w:type="dxa"/>
          </w:tcPr>
          <w:p w14:paraId="00B7A707" w14:textId="77777777" w:rsidR="000C2244" w:rsidRPr="006B1362" w:rsidRDefault="00DD05EC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非</w:t>
            </w:r>
            <w:r w:rsidR="00EC1EA4">
              <w:rPr>
                <w:rFonts w:hint="eastAsia"/>
                <w:sz w:val="12"/>
                <w:szCs w:val="12"/>
              </w:rPr>
              <w:t>削除</w:t>
            </w:r>
          </w:p>
        </w:tc>
        <w:tc>
          <w:tcPr>
            <w:tcW w:w="4532" w:type="dxa"/>
          </w:tcPr>
          <w:p w14:paraId="208F6AA5" w14:textId="77777777" w:rsidR="000C2244" w:rsidRPr="006B1362" w:rsidRDefault="00DD05EC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削除されていないことを表す</w:t>
            </w:r>
          </w:p>
        </w:tc>
      </w:tr>
      <w:tr w:rsidR="000C2244" w:rsidRPr="00F76721" w14:paraId="05ECD1BC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CD3EDA" w14:textId="0594460B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6F0E5CB" w14:textId="77777777" w:rsidR="000C2244" w:rsidRPr="006B1362" w:rsidRDefault="008055F9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削除フラグ</w:t>
            </w:r>
          </w:p>
        </w:tc>
        <w:tc>
          <w:tcPr>
            <w:tcW w:w="2833" w:type="dxa"/>
          </w:tcPr>
          <w:p w14:paraId="42AC8A37" w14:textId="77777777" w:rsidR="000C2244" w:rsidRPr="006B1362" w:rsidRDefault="008055F9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33" w:type="dxa"/>
          </w:tcPr>
          <w:p w14:paraId="703F4847" w14:textId="77777777" w:rsidR="000C2244" w:rsidRPr="006B1362" w:rsidRDefault="00D7279B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削除済み</w:t>
            </w:r>
          </w:p>
        </w:tc>
        <w:tc>
          <w:tcPr>
            <w:tcW w:w="4532" w:type="dxa"/>
          </w:tcPr>
          <w:p w14:paraId="46C4C600" w14:textId="77777777" w:rsidR="000C2244" w:rsidRPr="006B1362" w:rsidRDefault="00DD05EC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削除されていることを</w:t>
            </w:r>
            <w:r w:rsidR="00965BBF">
              <w:rPr>
                <w:rFonts w:hint="eastAsia"/>
                <w:sz w:val="12"/>
                <w:szCs w:val="12"/>
              </w:rPr>
              <w:t>表す</w:t>
            </w:r>
          </w:p>
        </w:tc>
      </w:tr>
      <w:tr w:rsidR="000C2244" w:rsidRPr="00F76721" w14:paraId="3FBA3080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36C3B4" w14:textId="73AD710D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4FEC93F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6D7B7590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345A02EF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7C2F5AC5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159B4151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E37EEE" w14:textId="21268955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068967E7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6063AA8F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6A931F24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291E9733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363B9BDA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258657" w14:textId="70B9EF9D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3A9F56C7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0DD0D95A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202F1762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49A0BB3B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06BAAFDD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D6D6BC" w14:textId="4882E02B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7F8AA48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19A99102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192CAF27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62483233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71CAE8DE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F962E3" w14:textId="4466B8C2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CA183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45381BE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42A549B6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5A09B657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41A4FEAC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0548B6E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A48" w14:textId="77777777" w:rsidR="009F077D" w:rsidRDefault="009F077D" w:rsidP="00F95D5B">
      <w:r>
        <w:separator/>
      </w:r>
    </w:p>
  </w:endnote>
  <w:endnote w:type="continuationSeparator" w:id="0">
    <w:p w14:paraId="17037997" w14:textId="77777777" w:rsidR="009F077D" w:rsidRDefault="009F077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5DD0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14B8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9F180" w14:textId="77777777" w:rsidR="009F077D" w:rsidRDefault="009F077D" w:rsidP="00F95D5B">
      <w:r>
        <w:separator/>
      </w:r>
    </w:p>
  </w:footnote>
  <w:footnote w:type="continuationSeparator" w:id="0">
    <w:p w14:paraId="4E7A642B" w14:textId="77777777" w:rsidR="009F077D" w:rsidRDefault="009F077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1DE52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95B7D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4C1B08">
      <w:rPr>
        <w:rFonts w:hint="eastAsia"/>
      </w:rPr>
      <w:t>コード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E7"/>
    <w:rsid w:val="000144DD"/>
    <w:rsid w:val="000150D9"/>
    <w:rsid w:val="00037D33"/>
    <w:rsid w:val="00037E87"/>
    <w:rsid w:val="00060653"/>
    <w:rsid w:val="00073550"/>
    <w:rsid w:val="00082851"/>
    <w:rsid w:val="000B17EC"/>
    <w:rsid w:val="000C2244"/>
    <w:rsid w:val="000F4524"/>
    <w:rsid w:val="000F68B3"/>
    <w:rsid w:val="0010171D"/>
    <w:rsid w:val="00124BD4"/>
    <w:rsid w:val="00130AD5"/>
    <w:rsid w:val="00131D97"/>
    <w:rsid w:val="0015188E"/>
    <w:rsid w:val="0017155A"/>
    <w:rsid w:val="00183EB8"/>
    <w:rsid w:val="00186FFA"/>
    <w:rsid w:val="00191ED3"/>
    <w:rsid w:val="00195BD8"/>
    <w:rsid w:val="001A285D"/>
    <w:rsid w:val="001B1570"/>
    <w:rsid w:val="001B37B0"/>
    <w:rsid w:val="001C7DC7"/>
    <w:rsid w:val="001D15B3"/>
    <w:rsid w:val="001D6464"/>
    <w:rsid w:val="00213859"/>
    <w:rsid w:val="002306EB"/>
    <w:rsid w:val="00244519"/>
    <w:rsid w:val="00252F78"/>
    <w:rsid w:val="0025713A"/>
    <w:rsid w:val="0027362F"/>
    <w:rsid w:val="0027652B"/>
    <w:rsid w:val="0027742D"/>
    <w:rsid w:val="0028452B"/>
    <w:rsid w:val="0029474B"/>
    <w:rsid w:val="002948E5"/>
    <w:rsid w:val="002A19E4"/>
    <w:rsid w:val="002B010A"/>
    <w:rsid w:val="002C2CFE"/>
    <w:rsid w:val="002F14D0"/>
    <w:rsid w:val="003126CE"/>
    <w:rsid w:val="00322CBC"/>
    <w:rsid w:val="00364CC8"/>
    <w:rsid w:val="00375773"/>
    <w:rsid w:val="00386123"/>
    <w:rsid w:val="00397190"/>
    <w:rsid w:val="003A02B2"/>
    <w:rsid w:val="003B345F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70CF9"/>
    <w:rsid w:val="004816C3"/>
    <w:rsid w:val="004823D4"/>
    <w:rsid w:val="004B1E64"/>
    <w:rsid w:val="004C1B08"/>
    <w:rsid w:val="004E5EB6"/>
    <w:rsid w:val="0050509C"/>
    <w:rsid w:val="00550CC3"/>
    <w:rsid w:val="0056380C"/>
    <w:rsid w:val="005716CB"/>
    <w:rsid w:val="00577A45"/>
    <w:rsid w:val="005B1876"/>
    <w:rsid w:val="005B6174"/>
    <w:rsid w:val="005B6A76"/>
    <w:rsid w:val="005C631E"/>
    <w:rsid w:val="00620111"/>
    <w:rsid w:val="006308CB"/>
    <w:rsid w:val="00647386"/>
    <w:rsid w:val="00651FA1"/>
    <w:rsid w:val="00657A70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46E5"/>
    <w:rsid w:val="007627AE"/>
    <w:rsid w:val="00797F56"/>
    <w:rsid w:val="007A6287"/>
    <w:rsid w:val="007B5BBD"/>
    <w:rsid w:val="007C0D63"/>
    <w:rsid w:val="007E4F13"/>
    <w:rsid w:val="008055F9"/>
    <w:rsid w:val="008207D9"/>
    <w:rsid w:val="0085629D"/>
    <w:rsid w:val="00860EA1"/>
    <w:rsid w:val="00867B32"/>
    <w:rsid w:val="008700D4"/>
    <w:rsid w:val="008A4F68"/>
    <w:rsid w:val="008C2BED"/>
    <w:rsid w:val="008C360F"/>
    <w:rsid w:val="008E2D8F"/>
    <w:rsid w:val="00915FF0"/>
    <w:rsid w:val="0092341A"/>
    <w:rsid w:val="009276F1"/>
    <w:rsid w:val="00933627"/>
    <w:rsid w:val="00965BBF"/>
    <w:rsid w:val="00971223"/>
    <w:rsid w:val="00976698"/>
    <w:rsid w:val="009975E7"/>
    <w:rsid w:val="009A4DD2"/>
    <w:rsid w:val="009A5125"/>
    <w:rsid w:val="009B3FE7"/>
    <w:rsid w:val="009C0183"/>
    <w:rsid w:val="009C118A"/>
    <w:rsid w:val="009C40CE"/>
    <w:rsid w:val="009F077D"/>
    <w:rsid w:val="009F348B"/>
    <w:rsid w:val="009F491C"/>
    <w:rsid w:val="009F5BDB"/>
    <w:rsid w:val="00A23C31"/>
    <w:rsid w:val="00A76192"/>
    <w:rsid w:val="00AB4032"/>
    <w:rsid w:val="00AC7CB5"/>
    <w:rsid w:val="00B01759"/>
    <w:rsid w:val="00B02B78"/>
    <w:rsid w:val="00B1558A"/>
    <w:rsid w:val="00B7345F"/>
    <w:rsid w:val="00B815A8"/>
    <w:rsid w:val="00B8417F"/>
    <w:rsid w:val="00BC4158"/>
    <w:rsid w:val="00BF09F5"/>
    <w:rsid w:val="00BF54BB"/>
    <w:rsid w:val="00C3324D"/>
    <w:rsid w:val="00C54F8E"/>
    <w:rsid w:val="00C7658F"/>
    <w:rsid w:val="00CA1832"/>
    <w:rsid w:val="00CA647F"/>
    <w:rsid w:val="00D4436B"/>
    <w:rsid w:val="00D7279B"/>
    <w:rsid w:val="00D755AF"/>
    <w:rsid w:val="00D87FA8"/>
    <w:rsid w:val="00D95DE8"/>
    <w:rsid w:val="00DA3C02"/>
    <w:rsid w:val="00DA497B"/>
    <w:rsid w:val="00DA7CFF"/>
    <w:rsid w:val="00DB17DF"/>
    <w:rsid w:val="00DD04CC"/>
    <w:rsid w:val="00DD05EC"/>
    <w:rsid w:val="00DD753E"/>
    <w:rsid w:val="00E07A26"/>
    <w:rsid w:val="00E412B9"/>
    <w:rsid w:val="00E517DF"/>
    <w:rsid w:val="00E85B4C"/>
    <w:rsid w:val="00EA2185"/>
    <w:rsid w:val="00EA31E5"/>
    <w:rsid w:val="00EB4FEF"/>
    <w:rsid w:val="00EC0D14"/>
    <w:rsid w:val="00EC1EA4"/>
    <w:rsid w:val="00ED4BB5"/>
    <w:rsid w:val="00EE1BB2"/>
    <w:rsid w:val="00EF4CBC"/>
    <w:rsid w:val="00F0688F"/>
    <w:rsid w:val="00F1514B"/>
    <w:rsid w:val="00F20767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D741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5DED79"/>
  <w15:chartTrackingRefBased/>
  <w15:docId w15:val="{1B02E517-CD2C-4C85-9E6A-89AC4469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3_&#12467;&#12540;&#12489;&#19968;&#35239;\ED23_&#12467;&#12540;&#12489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ED23_コード一覧_テンプレート.dotx</Template>
  <TotalTime>2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4</cp:revision>
  <cp:lastPrinted>2025-02-18T02:53:00Z</cp:lastPrinted>
  <dcterms:created xsi:type="dcterms:W3CDTF">2023-02-22T00:41:00Z</dcterms:created>
  <dcterms:modified xsi:type="dcterms:W3CDTF">2025-02-18T02:53:00Z</dcterms:modified>
</cp:coreProperties>
</file>