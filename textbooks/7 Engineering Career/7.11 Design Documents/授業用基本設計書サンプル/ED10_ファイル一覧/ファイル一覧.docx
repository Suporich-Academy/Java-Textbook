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D7638" w14:textId="77777777" w:rsidR="00976698" w:rsidRDefault="00976698" w:rsidP="006D6CD5">
      <w:pPr>
        <w:pStyle w:val="aa"/>
      </w:pPr>
    </w:p>
    <w:p w14:paraId="262D318A" w14:textId="77777777" w:rsidR="00976698" w:rsidRDefault="00976698" w:rsidP="006D6CD5">
      <w:pPr>
        <w:pStyle w:val="aa"/>
      </w:pPr>
    </w:p>
    <w:p w14:paraId="2ED243E4" w14:textId="77777777" w:rsidR="006D6CD5" w:rsidRDefault="006D6CD5" w:rsidP="006D6CD5">
      <w:pPr>
        <w:pStyle w:val="aa"/>
      </w:pPr>
    </w:p>
    <w:p w14:paraId="5383439D" w14:textId="77777777" w:rsidR="006D6CD5" w:rsidRDefault="006D6CD5" w:rsidP="006D6CD5">
      <w:pPr>
        <w:pStyle w:val="aa"/>
      </w:pPr>
    </w:p>
    <w:p w14:paraId="6DC5CA4E" w14:textId="77777777" w:rsidR="006D6CD5" w:rsidRDefault="006D6CD5" w:rsidP="006D6CD5">
      <w:pPr>
        <w:pStyle w:val="aa"/>
      </w:pPr>
    </w:p>
    <w:p w14:paraId="57EEFE3B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069C0CDB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EE40FE">
        <w:rPr>
          <w:rFonts w:hint="eastAsia"/>
        </w:rPr>
        <w:t>ファイル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2BA5E4DB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16498159" w14:textId="77777777" w:rsidR="0069509D" w:rsidRDefault="0069509D" w:rsidP="006D6CD5">
      <w:pPr>
        <w:pStyle w:val="aa"/>
      </w:pPr>
    </w:p>
    <w:p w14:paraId="1CF3FA5E" w14:textId="77777777" w:rsidR="002948E5" w:rsidRDefault="002948E5" w:rsidP="006D6CD5">
      <w:pPr>
        <w:pStyle w:val="aa"/>
      </w:pPr>
    </w:p>
    <w:p w14:paraId="56D8A31E" w14:textId="77777777" w:rsidR="002948E5" w:rsidRDefault="002948E5" w:rsidP="006D6CD5">
      <w:pPr>
        <w:pStyle w:val="aa"/>
      </w:pPr>
    </w:p>
    <w:p w14:paraId="4FF68DDD" w14:textId="77777777" w:rsidR="00124BD4" w:rsidRDefault="00124BD4" w:rsidP="006D6CD5">
      <w:pPr>
        <w:pStyle w:val="aa"/>
      </w:pPr>
    </w:p>
    <w:p w14:paraId="40AD3A91" w14:textId="77777777" w:rsidR="00124BD4" w:rsidRDefault="00124BD4" w:rsidP="006D6CD5">
      <w:pPr>
        <w:pStyle w:val="aa"/>
      </w:pPr>
    </w:p>
    <w:p w14:paraId="50AC9A00" w14:textId="77777777" w:rsidR="00082851" w:rsidRDefault="00082851" w:rsidP="006D6CD5">
      <w:pPr>
        <w:pStyle w:val="aa"/>
      </w:pPr>
    </w:p>
    <w:p w14:paraId="089CDD3A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13DADDD8" w14:textId="77777777" w:rsidTr="00EA2185">
        <w:trPr>
          <w:jc w:val="center"/>
        </w:trPr>
        <w:tc>
          <w:tcPr>
            <w:tcW w:w="1271" w:type="dxa"/>
          </w:tcPr>
          <w:p w14:paraId="04DFAAC7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13A74A52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2E42C414" w14:textId="77777777" w:rsidTr="00EA2185">
        <w:trPr>
          <w:jc w:val="center"/>
        </w:trPr>
        <w:tc>
          <w:tcPr>
            <w:tcW w:w="1271" w:type="dxa"/>
          </w:tcPr>
          <w:p w14:paraId="4E7D67D5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3C053158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7D63D2F3" w14:textId="77777777" w:rsidTr="00EA2185">
        <w:trPr>
          <w:jc w:val="center"/>
        </w:trPr>
        <w:tc>
          <w:tcPr>
            <w:tcW w:w="1271" w:type="dxa"/>
          </w:tcPr>
          <w:p w14:paraId="5268F534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1F939FBD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79A0A471" w14:textId="77777777" w:rsidR="0069509D" w:rsidRDefault="0069509D" w:rsidP="006D6CD5">
      <w:pPr>
        <w:pStyle w:val="aa"/>
      </w:pPr>
    </w:p>
    <w:p w14:paraId="22D1801C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5A2C6BCA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BD383D" w:rsidRPr="00EC0D14" w14:paraId="13EFB254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30185E" w14:textId="77777777" w:rsidR="00BD383D" w:rsidRPr="00EC0D14" w:rsidRDefault="00BD383D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5123D53E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66B8988B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52C0F159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4EF7CFE7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BD383D" w:rsidRPr="00EC0D14" w14:paraId="3D8AC53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98F916" w14:textId="674B1CA7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98A027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1A44C60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5B6D7D17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1264BBF1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BD383D" w:rsidRPr="00EC0D14" w14:paraId="6EA04396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BBF54B" w14:textId="0E7BE734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8BE07D4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D3F11BA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797F1E0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26E80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6A272E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4DB2AD" w14:textId="307B3125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CC60F3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BB03CC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181A0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EAB247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4F0F7DE3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1EA598" w14:textId="3EAAC5D4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FC36900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69FE1FE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ADAD12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D55AF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491DCBF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5D444F" w14:textId="5C4B8278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12522F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AE7937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1120803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BCA409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7B35DCB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2658D6" w14:textId="3FA1AAEF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2AD39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055859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1B2327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205A52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DA0DB0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6266DF" w14:textId="59A63CC4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61170F9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27D2E1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0D1D41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CC21B5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707C12F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FED14A" w14:textId="23C57977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AFDD9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5D41424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415645A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3B777C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4AAD24B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F18F76" w14:textId="294B46D4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197F00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2A1AB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B50822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9ED70F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561B738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65E774" w14:textId="4D9A190A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36D33B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F65E6F1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359A83C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97C2DE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4E65704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2CA4D6" w14:textId="6A06893D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9BCA3EC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4E96A14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99756D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DEB13D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FCDADE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923F92" w14:textId="02D8DC93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99D98B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F83B55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7091514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27A7B01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0587791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9651C3" w14:textId="1B26DFC0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CB78A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5DFD40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6D660C6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94B36F0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FC224A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3C5FE3" w14:textId="05DD1367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C3751B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46D9E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227FDC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8FE7F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7C909B4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03F5AE" w14:textId="1F39B170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F4C8E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9CB7A8B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E28E44F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1CBA549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47CDEFC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A24172" w14:textId="7FCE2611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B5A1FC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1405C9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F2E9D3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A519BAD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5DFE584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74540C" w14:textId="2025F302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3C93764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5EA170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E6422A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2930A4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5E3F85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8D79C2" w14:textId="705315C5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84C96A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02FBB5B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335ADA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73135A5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075DD92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BC30E5" w14:textId="79FABDA0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FACBFF8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14D73D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3611A4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F38F6B8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2439EF9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603449" w14:textId="5765695E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C2B82D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020602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5158EC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7138DF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5DA9F3F5" w14:textId="77777777" w:rsidR="001B1570" w:rsidRDefault="00424E44" w:rsidP="001B1570">
      <w:pPr>
        <w:pStyle w:val="aa"/>
      </w:pPr>
      <w:r>
        <w:br w:type="page"/>
      </w:r>
    </w:p>
    <w:p w14:paraId="5C00F85C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C44D304" w14:textId="77777777" w:rsidR="001B1570" w:rsidRDefault="001B1570" w:rsidP="001B1570">
      <w:pPr>
        <w:pStyle w:val="aa"/>
      </w:pPr>
    </w:p>
    <w:p w14:paraId="67600203" w14:textId="491E0E1F" w:rsidR="00EE40FE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857116" w:history="1">
        <w:r w:rsidR="00EE40FE" w:rsidRPr="00337DE0">
          <w:rPr>
            <w:rStyle w:val="af2"/>
            <w:noProof/>
          </w:rPr>
          <w:t>ファイル一覧</w:t>
        </w:r>
        <w:r w:rsidR="00EE40FE">
          <w:rPr>
            <w:noProof/>
            <w:webHidden/>
          </w:rPr>
          <w:tab/>
        </w:r>
        <w:r w:rsidR="00EE40FE">
          <w:rPr>
            <w:noProof/>
            <w:webHidden/>
          </w:rPr>
          <w:fldChar w:fldCharType="begin"/>
        </w:r>
        <w:r w:rsidR="00EE40FE">
          <w:rPr>
            <w:noProof/>
            <w:webHidden/>
          </w:rPr>
          <w:instrText xml:space="preserve"> PAGEREF _Toc56857116 \h </w:instrText>
        </w:r>
        <w:r w:rsidR="00EE40FE">
          <w:rPr>
            <w:noProof/>
            <w:webHidden/>
          </w:rPr>
        </w:r>
        <w:r w:rsidR="00EE40FE">
          <w:rPr>
            <w:noProof/>
            <w:webHidden/>
          </w:rPr>
          <w:fldChar w:fldCharType="separate"/>
        </w:r>
        <w:r w:rsidR="004B2786">
          <w:rPr>
            <w:noProof/>
            <w:webHidden/>
          </w:rPr>
          <w:t>3</w:t>
        </w:r>
        <w:r w:rsidR="00EE40FE">
          <w:rPr>
            <w:noProof/>
            <w:webHidden/>
          </w:rPr>
          <w:fldChar w:fldCharType="end"/>
        </w:r>
      </w:hyperlink>
    </w:p>
    <w:p w14:paraId="693A2AD1" w14:textId="77777777" w:rsidR="00550CC3" w:rsidRPr="003A02B2" w:rsidRDefault="003C1464" w:rsidP="009F491C">
      <w:pPr>
        <w:pStyle w:val="aa"/>
      </w:pPr>
      <w:r>
        <w:fldChar w:fldCharType="end"/>
      </w:r>
    </w:p>
    <w:p w14:paraId="77898C2F" w14:textId="77777777" w:rsidR="004823D4" w:rsidRPr="004823D4" w:rsidRDefault="004823D4" w:rsidP="003F25F6">
      <w:pPr>
        <w:pStyle w:val="aa"/>
      </w:pPr>
    </w:p>
    <w:p w14:paraId="72D3D55E" w14:textId="77777777" w:rsidR="009F348B" w:rsidRDefault="00EE40FE" w:rsidP="009F348B">
      <w:pPr>
        <w:pStyle w:val="1"/>
      </w:pPr>
      <w:bookmarkStart w:id="0" w:name="_Toc56857116"/>
      <w:r>
        <w:rPr>
          <w:rFonts w:hint="eastAsia"/>
        </w:rPr>
        <w:lastRenderedPageBreak/>
        <w:t>ファイル</w:t>
      </w:r>
      <w:r w:rsidR="00191ED3">
        <w:rPr>
          <w:rFonts w:hint="eastAsia"/>
        </w:rPr>
        <w:t>一覧</w:t>
      </w:r>
      <w:bookmarkEnd w:id="0"/>
    </w:p>
    <w:p w14:paraId="43AD5F60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451FA2C8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30B2D3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00493767" w14:textId="77777777" w:rsidR="007627AE" w:rsidRPr="00F76721" w:rsidRDefault="00EE40FE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ファイル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13DF0984" w14:textId="77777777" w:rsidR="007627AE" w:rsidRPr="00F76721" w:rsidRDefault="00EE40FE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ファイル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6E7CCF0A" w14:textId="77777777" w:rsidR="007627AE" w:rsidRPr="00F76721" w:rsidRDefault="00EE40FE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ファイル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0B17EC" w14:paraId="70906442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B4B123" w14:textId="41A47799" w:rsidR="007627AE" w:rsidRPr="00EE40FE" w:rsidRDefault="00EE40FE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3FC8DCA" w14:textId="77777777" w:rsidR="007627AE" w:rsidRPr="006B1362" w:rsidRDefault="003B2E02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社員情報一覧CSV</w:t>
            </w:r>
          </w:p>
        </w:tc>
        <w:tc>
          <w:tcPr>
            <w:tcW w:w="2835" w:type="dxa"/>
          </w:tcPr>
          <w:p w14:paraId="1AD864D0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7AA03EA6" w14:textId="77777777" w:rsidR="007627AE" w:rsidRPr="006B1362" w:rsidRDefault="003B2E02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社員情報一覧のデータをCSV形式でエクスポートしたファイル</w:t>
            </w:r>
          </w:p>
        </w:tc>
      </w:tr>
      <w:tr w:rsidR="00EE40FE" w:rsidRPr="00F76721" w14:paraId="48E8ED92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631EDA" w14:textId="678EA064" w:rsidR="00EE40FE" w:rsidRPr="006B1362" w:rsidRDefault="00EE40FE" w:rsidP="00EE40FE">
            <w:pPr>
              <w:pStyle w:val="aa"/>
              <w:rPr>
                <w:sz w:val="12"/>
                <w:szCs w:val="12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BA37A2B" w14:textId="77777777" w:rsidR="00EE40FE" w:rsidRPr="006B1362" w:rsidRDefault="003B2E02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組織情報一覧CSV</w:t>
            </w:r>
          </w:p>
        </w:tc>
        <w:tc>
          <w:tcPr>
            <w:tcW w:w="2835" w:type="dxa"/>
          </w:tcPr>
          <w:p w14:paraId="7992AFE4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0B72A9CE" w14:textId="77777777" w:rsidR="00EE40FE" w:rsidRPr="006B1362" w:rsidRDefault="003B2E02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組織情報一覧のデータをCSV形式でエクスポートしたファイル</w:t>
            </w:r>
          </w:p>
        </w:tc>
      </w:tr>
      <w:tr w:rsidR="00EE40FE" w:rsidRPr="00F76721" w14:paraId="1719B03C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EEDA8C" w14:textId="5436061B" w:rsidR="00EE40FE" w:rsidRPr="006B1362" w:rsidRDefault="00EE40FE" w:rsidP="00EE40FE">
            <w:pPr>
              <w:pStyle w:val="aa"/>
              <w:rPr>
                <w:sz w:val="12"/>
                <w:szCs w:val="12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84304E7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E1FD5CE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65A090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065E77DB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8A9AFA" w14:textId="2B7329A0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36856F8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4DD1C0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188C0E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7739F5CF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28B6AA" w14:textId="3E5686F3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1F49B1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FEF44AE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92ABA4C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3BD66E24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597FE50" w14:textId="5CA2662F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303FD22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B12D26D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C1F679A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27764D10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4C23D6" w14:textId="717A4BDD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0078A89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C5A4951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EBB6DF5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69688B52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771870" w14:textId="51887572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3F127F2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5967604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83A2348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17C409BC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B5C6E4" w14:textId="0BDF9B1B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A9C0D91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FC14D5E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5C1D2E3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3B97EB6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B63EC6" w14:textId="6A140080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89304BA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B29226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41959D3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04D40254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2E18D8" w14:textId="02E71D52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97BF52D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379AFF8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E6070C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1A6DCCB5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69F741" w14:textId="57CFBAD6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03F4EE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7C3E3E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10A7D17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7EADEE3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52F048" w14:textId="4AFF1118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5D8BA4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66FBBA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77F6E0E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5F6FECDD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99B496" w14:textId="06CA4BCB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0B1C64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F100E93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60BD826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60730D33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DEC9ED" w14:textId="0F87EEFE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4F57BA9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895F82F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C5EEB3A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724A6561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CE448E" w14:textId="7A42CB21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C28CC0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4293870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C66E41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5EEE61BA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203E90" w14:textId="1819AFE5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F0CEBC3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DBD5C52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48BB6BD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7BC85C6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27FA14" w14:textId="5136B9B8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B2786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AB1C57A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0F1CF08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7A04D76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508D4ED4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E6489" w14:textId="77777777" w:rsidR="00A05186" w:rsidRDefault="00A05186" w:rsidP="00F95D5B">
      <w:r>
        <w:separator/>
      </w:r>
    </w:p>
  </w:endnote>
  <w:endnote w:type="continuationSeparator" w:id="0">
    <w:p w14:paraId="7586A47C" w14:textId="77777777" w:rsidR="00A05186" w:rsidRDefault="00A05186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28401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41AD9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1A273" w14:textId="77777777" w:rsidR="00A05186" w:rsidRDefault="00A05186" w:rsidP="00F95D5B">
      <w:r>
        <w:separator/>
      </w:r>
    </w:p>
  </w:footnote>
  <w:footnote w:type="continuationSeparator" w:id="0">
    <w:p w14:paraId="0848EF9E" w14:textId="77777777" w:rsidR="00A05186" w:rsidRDefault="00A05186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431E2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B5744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EE40FE">
      <w:rPr>
        <w:rFonts w:hint="eastAsia"/>
      </w:rPr>
      <w:t>ファイル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92"/>
    <w:rsid w:val="000144DD"/>
    <w:rsid w:val="000150D9"/>
    <w:rsid w:val="00037D33"/>
    <w:rsid w:val="00037E87"/>
    <w:rsid w:val="00060653"/>
    <w:rsid w:val="00073550"/>
    <w:rsid w:val="00082851"/>
    <w:rsid w:val="000B17EC"/>
    <w:rsid w:val="000C48B7"/>
    <w:rsid w:val="000F68B3"/>
    <w:rsid w:val="0010171D"/>
    <w:rsid w:val="00106E48"/>
    <w:rsid w:val="00124BD4"/>
    <w:rsid w:val="00130AD5"/>
    <w:rsid w:val="00131D97"/>
    <w:rsid w:val="0015188E"/>
    <w:rsid w:val="00186FFA"/>
    <w:rsid w:val="00191ED3"/>
    <w:rsid w:val="00195BD8"/>
    <w:rsid w:val="001B1570"/>
    <w:rsid w:val="001B37B0"/>
    <w:rsid w:val="001D15B3"/>
    <w:rsid w:val="001D646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64CC8"/>
    <w:rsid w:val="00375773"/>
    <w:rsid w:val="00386123"/>
    <w:rsid w:val="00397190"/>
    <w:rsid w:val="003A02B2"/>
    <w:rsid w:val="003B2E02"/>
    <w:rsid w:val="003B5C05"/>
    <w:rsid w:val="003C1464"/>
    <w:rsid w:val="003C30E1"/>
    <w:rsid w:val="003E6EC7"/>
    <w:rsid w:val="003F25F6"/>
    <w:rsid w:val="00424E44"/>
    <w:rsid w:val="00447E88"/>
    <w:rsid w:val="00463264"/>
    <w:rsid w:val="004823D4"/>
    <w:rsid w:val="004B1E64"/>
    <w:rsid w:val="004B2786"/>
    <w:rsid w:val="004E5EB6"/>
    <w:rsid w:val="0050509C"/>
    <w:rsid w:val="00550CC3"/>
    <w:rsid w:val="0056380C"/>
    <w:rsid w:val="005716CB"/>
    <w:rsid w:val="00577A45"/>
    <w:rsid w:val="005A7085"/>
    <w:rsid w:val="005B1876"/>
    <w:rsid w:val="005B6A76"/>
    <w:rsid w:val="005C631E"/>
    <w:rsid w:val="00620111"/>
    <w:rsid w:val="00620649"/>
    <w:rsid w:val="00651FA1"/>
    <w:rsid w:val="00663911"/>
    <w:rsid w:val="00673B4F"/>
    <w:rsid w:val="0069509D"/>
    <w:rsid w:val="006B1362"/>
    <w:rsid w:val="006C3877"/>
    <w:rsid w:val="006D6CD5"/>
    <w:rsid w:val="006F02F4"/>
    <w:rsid w:val="006F673F"/>
    <w:rsid w:val="00712EEE"/>
    <w:rsid w:val="007316B6"/>
    <w:rsid w:val="007446E5"/>
    <w:rsid w:val="007627AE"/>
    <w:rsid w:val="00797F56"/>
    <w:rsid w:val="007C0D63"/>
    <w:rsid w:val="0085629D"/>
    <w:rsid w:val="00860EA1"/>
    <w:rsid w:val="00867B32"/>
    <w:rsid w:val="008A4F68"/>
    <w:rsid w:val="008C2BED"/>
    <w:rsid w:val="008C360F"/>
    <w:rsid w:val="008E2D8F"/>
    <w:rsid w:val="00915FF0"/>
    <w:rsid w:val="0092341A"/>
    <w:rsid w:val="009234DE"/>
    <w:rsid w:val="009276F1"/>
    <w:rsid w:val="00933627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05186"/>
    <w:rsid w:val="00A23C31"/>
    <w:rsid w:val="00A76192"/>
    <w:rsid w:val="00AB4032"/>
    <w:rsid w:val="00AC7CB5"/>
    <w:rsid w:val="00AE54BE"/>
    <w:rsid w:val="00B01759"/>
    <w:rsid w:val="00B1558A"/>
    <w:rsid w:val="00B815A8"/>
    <w:rsid w:val="00B8417F"/>
    <w:rsid w:val="00BD383D"/>
    <w:rsid w:val="00BF09F5"/>
    <w:rsid w:val="00BF54BB"/>
    <w:rsid w:val="00C3324D"/>
    <w:rsid w:val="00C7658F"/>
    <w:rsid w:val="00CA647F"/>
    <w:rsid w:val="00D755AF"/>
    <w:rsid w:val="00D87FA8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EE40FE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9776C"/>
    <w:rsid w:val="00FD4868"/>
    <w:rsid w:val="00FE1C92"/>
    <w:rsid w:val="00FE2C01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9BD767"/>
  <w15:chartTrackingRefBased/>
  <w15:docId w15:val="{BF444AD7-D3D1-4B22-A92A-A322416A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0_&#12501;&#12449;&#12452;&#12523;&#19968;&#35239;\ED10_&#12501;&#12449;&#12452;&#12523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ED10_ファイル一覧_テンプレート.dotx</Template>
  <TotalTime>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4</cp:revision>
  <cp:lastPrinted>2025-02-18T02:53:00Z</cp:lastPrinted>
  <dcterms:created xsi:type="dcterms:W3CDTF">2023-02-22T00:12:00Z</dcterms:created>
  <dcterms:modified xsi:type="dcterms:W3CDTF">2025-02-18T02:53:00Z</dcterms:modified>
</cp:coreProperties>
</file>