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3D1829" w14:textId="77777777" w:rsidR="00976698" w:rsidRDefault="00976698" w:rsidP="006D6CD5">
      <w:pPr>
        <w:pStyle w:val="aa"/>
      </w:pPr>
    </w:p>
    <w:p w14:paraId="6AD4CA96" w14:textId="77777777" w:rsidR="00976698" w:rsidRDefault="00976698" w:rsidP="006D6CD5">
      <w:pPr>
        <w:pStyle w:val="aa"/>
      </w:pPr>
    </w:p>
    <w:p w14:paraId="006CD9B4" w14:textId="77777777" w:rsidR="006D6CD5" w:rsidRDefault="006D6CD5" w:rsidP="006D6CD5">
      <w:pPr>
        <w:pStyle w:val="aa"/>
      </w:pPr>
    </w:p>
    <w:p w14:paraId="6AE86F95" w14:textId="77777777" w:rsidR="006D6CD5" w:rsidRDefault="006D6CD5" w:rsidP="006D6CD5">
      <w:pPr>
        <w:pStyle w:val="aa"/>
      </w:pPr>
    </w:p>
    <w:p w14:paraId="720D92E0" w14:textId="77777777" w:rsidR="006D6CD5" w:rsidRDefault="006D6CD5" w:rsidP="006D6CD5">
      <w:pPr>
        <w:pStyle w:val="aa"/>
      </w:pPr>
    </w:p>
    <w:p w14:paraId="0DC88866" w14:textId="77777777" w:rsidR="006D6CD5" w:rsidRDefault="006D6CD5" w:rsidP="006D6CD5">
      <w:pPr>
        <w:pStyle w:val="a9"/>
      </w:pPr>
      <w:r>
        <w:rPr>
          <w:rFonts w:hint="eastAsia"/>
        </w:rPr>
        <w:t>〇〇システム構築プロジェクト</w:t>
      </w:r>
    </w:p>
    <w:p w14:paraId="61256F9E" w14:textId="77777777" w:rsidR="006D6CD5" w:rsidRPr="006D6CD5" w:rsidRDefault="006D6CD5" w:rsidP="006D6CD5">
      <w:pPr>
        <w:pStyle w:val="ab"/>
      </w:pPr>
      <w:r>
        <w:rPr>
          <w:rFonts w:hint="eastAsia"/>
        </w:rPr>
        <w:t xml:space="preserve">- </w:t>
      </w:r>
      <w:r>
        <w:rPr>
          <w:rFonts w:hint="eastAsia"/>
        </w:rPr>
        <w:t>〇〇</w:t>
      </w:r>
      <w:r w:rsidR="00A90BAE">
        <w:rPr>
          <w:rFonts w:hint="eastAsia"/>
        </w:rPr>
        <w:t>ファイル</w:t>
      </w:r>
      <w:r>
        <w:rPr>
          <w:rFonts w:hint="eastAsia"/>
        </w:rPr>
        <w:t>仕様書</w:t>
      </w:r>
      <w:r>
        <w:rPr>
          <w:rFonts w:hint="eastAsia"/>
        </w:rPr>
        <w:t xml:space="preserve"> -</w:t>
      </w:r>
    </w:p>
    <w:p w14:paraId="7437F3EF" w14:textId="77777777" w:rsidR="006D6CD5" w:rsidRPr="0069509D" w:rsidRDefault="0069509D" w:rsidP="0069509D">
      <w:pPr>
        <w:pStyle w:val="af0"/>
      </w:pPr>
      <w:r>
        <w:rPr>
          <w:rFonts w:hint="eastAsia"/>
        </w:rPr>
        <w:t>第</w:t>
      </w:r>
      <w:r>
        <w:rPr>
          <w:rFonts w:hint="eastAsia"/>
        </w:rPr>
        <w:t>1.0</w:t>
      </w:r>
      <w:r>
        <w:rPr>
          <w:rFonts w:hint="eastAsia"/>
        </w:rPr>
        <w:t>版</w:t>
      </w:r>
    </w:p>
    <w:p w14:paraId="21961B7A" w14:textId="77777777" w:rsidR="0069509D" w:rsidRDefault="0069509D" w:rsidP="006D6CD5">
      <w:pPr>
        <w:pStyle w:val="aa"/>
      </w:pPr>
    </w:p>
    <w:p w14:paraId="16A8D058" w14:textId="77777777" w:rsidR="002948E5" w:rsidRDefault="002948E5" w:rsidP="006D6CD5">
      <w:pPr>
        <w:pStyle w:val="aa"/>
      </w:pPr>
    </w:p>
    <w:p w14:paraId="654D7C36" w14:textId="77777777" w:rsidR="002948E5" w:rsidRDefault="002948E5" w:rsidP="006D6CD5">
      <w:pPr>
        <w:pStyle w:val="aa"/>
      </w:pPr>
    </w:p>
    <w:p w14:paraId="68A2FEF4" w14:textId="77777777" w:rsidR="00124BD4" w:rsidRDefault="00124BD4" w:rsidP="006D6CD5">
      <w:pPr>
        <w:pStyle w:val="aa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5670"/>
      </w:tblGrid>
      <w:tr w:rsidR="00124BD4" w:rsidRPr="00E435BC" w14:paraId="5CC4DAF0" w14:textId="77777777" w:rsidTr="009C118A">
        <w:trPr>
          <w:jc w:val="center"/>
        </w:trPr>
        <w:tc>
          <w:tcPr>
            <w:tcW w:w="1271" w:type="dxa"/>
          </w:tcPr>
          <w:p w14:paraId="501BC097" w14:textId="77777777" w:rsidR="00124BD4" w:rsidRPr="00EA2185" w:rsidRDefault="00A90BAE" w:rsidP="009C118A">
            <w:pPr>
              <w:pStyle w:val="aa"/>
            </w:pPr>
            <w:r>
              <w:rPr>
                <w:rFonts w:hint="eastAsia"/>
              </w:rPr>
              <w:t>ファイル</w:t>
            </w:r>
            <w:r w:rsidR="00124BD4">
              <w:rPr>
                <w:rFonts w:hint="eastAsia"/>
              </w:rPr>
              <w:t>ID</w:t>
            </w:r>
          </w:p>
        </w:tc>
        <w:tc>
          <w:tcPr>
            <w:tcW w:w="5670" w:type="dxa"/>
          </w:tcPr>
          <w:p w14:paraId="53B8348D" w14:textId="77777777" w:rsidR="00124BD4" w:rsidRPr="00EA2185" w:rsidRDefault="00C93C96" w:rsidP="009C118A">
            <w:pPr>
              <w:pStyle w:val="aa"/>
            </w:pPr>
            <w:r>
              <w:rPr>
                <w:rFonts w:hint="eastAsia"/>
              </w:rPr>
              <w:t>XXXXXXXX ※ 命名規則参照</w:t>
            </w:r>
          </w:p>
        </w:tc>
      </w:tr>
      <w:tr w:rsidR="00124BD4" w:rsidRPr="00EA2185" w14:paraId="5914DBC2" w14:textId="77777777" w:rsidTr="009C118A">
        <w:trPr>
          <w:jc w:val="center"/>
        </w:trPr>
        <w:tc>
          <w:tcPr>
            <w:tcW w:w="1271" w:type="dxa"/>
          </w:tcPr>
          <w:p w14:paraId="0710219A" w14:textId="77777777" w:rsidR="00124BD4" w:rsidRPr="00EA2185" w:rsidRDefault="00A90BAE" w:rsidP="009C118A">
            <w:pPr>
              <w:pStyle w:val="aa"/>
            </w:pPr>
            <w:r>
              <w:rPr>
                <w:rFonts w:hint="eastAsia"/>
              </w:rPr>
              <w:t>ファイル</w:t>
            </w:r>
            <w:r w:rsidR="00124BD4">
              <w:rPr>
                <w:rFonts w:hint="eastAsia"/>
              </w:rPr>
              <w:t>名</w:t>
            </w:r>
          </w:p>
        </w:tc>
        <w:tc>
          <w:tcPr>
            <w:tcW w:w="5670" w:type="dxa"/>
          </w:tcPr>
          <w:p w14:paraId="10E5C074" w14:textId="77777777" w:rsidR="00124BD4" w:rsidRPr="00EA2185" w:rsidRDefault="00124BD4" w:rsidP="009C118A">
            <w:pPr>
              <w:pStyle w:val="aa"/>
            </w:pPr>
            <w:r>
              <w:rPr>
                <w:rFonts w:hint="eastAsia"/>
              </w:rPr>
              <w:t>〇〇</w:t>
            </w:r>
            <w:r w:rsidR="00AD6BBC">
              <w:rPr>
                <w:rFonts w:hint="eastAsia"/>
              </w:rPr>
              <w:t>ファイル</w:t>
            </w:r>
          </w:p>
        </w:tc>
      </w:tr>
    </w:tbl>
    <w:p w14:paraId="103F9578" w14:textId="77777777" w:rsidR="00124BD4" w:rsidRDefault="00124BD4" w:rsidP="006D6CD5">
      <w:pPr>
        <w:pStyle w:val="aa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5670"/>
      </w:tblGrid>
      <w:tr w:rsidR="002B010A" w:rsidRPr="00EA2185" w14:paraId="2E8E4319" w14:textId="77777777" w:rsidTr="00EA2185">
        <w:trPr>
          <w:jc w:val="center"/>
        </w:trPr>
        <w:tc>
          <w:tcPr>
            <w:tcW w:w="1271" w:type="dxa"/>
          </w:tcPr>
          <w:p w14:paraId="7255D6F6" w14:textId="77777777" w:rsidR="002B010A" w:rsidRPr="00EA2185" w:rsidRDefault="00EA2185" w:rsidP="00EA2185">
            <w:pPr>
              <w:pStyle w:val="aa"/>
            </w:pPr>
            <w:r w:rsidRPr="00EA2185">
              <w:t>作成日</w:t>
            </w:r>
          </w:p>
        </w:tc>
        <w:tc>
          <w:tcPr>
            <w:tcW w:w="5670" w:type="dxa"/>
          </w:tcPr>
          <w:p w14:paraId="62248850" w14:textId="77777777" w:rsidR="002B010A" w:rsidRPr="00EA2185" w:rsidRDefault="00EA2185" w:rsidP="00EA2185">
            <w:pPr>
              <w:pStyle w:val="aa"/>
            </w:pPr>
            <w:r w:rsidRPr="00EA2185">
              <w:t>2020年</w:t>
            </w:r>
            <w:r w:rsidRPr="00EA2185">
              <w:rPr>
                <w:rFonts w:hint="eastAsia"/>
              </w:rPr>
              <w:t>10月1日</w:t>
            </w:r>
          </w:p>
        </w:tc>
      </w:tr>
      <w:tr w:rsidR="002B010A" w:rsidRPr="00EA2185" w14:paraId="452F7977" w14:textId="77777777" w:rsidTr="00EA2185">
        <w:trPr>
          <w:jc w:val="center"/>
        </w:trPr>
        <w:tc>
          <w:tcPr>
            <w:tcW w:w="1271" w:type="dxa"/>
          </w:tcPr>
          <w:p w14:paraId="22B0EE5A" w14:textId="77777777" w:rsidR="002B010A" w:rsidRPr="00EA2185" w:rsidRDefault="00EA2185" w:rsidP="00EA2185">
            <w:pPr>
              <w:pStyle w:val="aa"/>
            </w:pPr>
            <w:r w:rsidRPr="00EA2185">
              <w:t>作成者</w:t>
            </w:r>
          </w:p>
        </w:tc>
        <w:tc>
          <w:tcPr>
            <w:tcW w:w="5670" w:type="dxa"/>
          </w:tcPr>
          <w:p w14:paraId="78B4A51E" w14:textId="77777777" w:rsidR="002B010A" w:rsidRPr="00EA2185" w:rsidRDefault="00EA2185" w:rsidP="00EA2185">
            <w:pPr>
              <w:pStyle w:val="aa"/>
            </w:pPr>
            <w:r w:rsidRPr="00EA2185">
              <w:t>XXXX XXXX</w:t>
            </w:r>
          </w:p>
        </w:tc>
      </w:tr>
      <w:tr w:rsidR="002B010A" w:rsidRPr="00EA2185" w14:paraId="795FE573" w14:textId="77777777" w:rsidTr="00EA2185">
        <w:trPr>
          <w:jc w:val="center"/>
        </w:trPr>
        <w:tc>
          <w:tcPr>
            <w:tcW w:w="1271" w:type="dxa"/>
          </w:tcPr>
          <w:p w14:paraId="4953B6F4" w14:textId="77777777" w:rsidR="002B010A" w:rsidRPr="00EA2185" w:rsidRDefault="00EA2185" w:rsidP="00EA2185">
            <w:pPr>
              <w:pStyle w:val="aa"/>
            </w:pPr>
            <w:r w:rsidRPr="00EA2185">
              <w:t>承認者</w:t>
            </w:r>
          </w:p>
        </w:tc>
        <w:tc>
          <w:tcPr>
            <w:tcW w:w="5670" w:type="dxa"/>
          </w:tcPr>
          <w:p w14:paraId="2B9E779F" w14:textId="77777777" w:rsidR="002B010A" w:rsidRPr="00EA2185" w:rsidRDefault="00EA2185" w:rsidP="00EA2185">
            <w:pPr>
              <w:pStyle w:val="aa"/>
            </w:pPr>
            <w:r w:rsidRPr="00EA2185">
              <w:t>XXXX XXXX</w:t>
            </w:r>
          </w:p>
        </w:tc>
      </w:tr>
    </w:tbl>
    <w:p w14:paraId="6EF2730C" w14:textId="77777777" w:rsidR="0069509D" w:rsidRDefault="0069509D" w:rsidP="006D6CD5">
      <w:pPr>
        <w:pStyle w:val="aa"/>
      </w:pPr>
    </w:p>
    <w:p w14:paraId="66348061" w14:textId="77777777" w:rsidR="00DD753E" w:rsidRDefault="00DD753E">
      <w:pPr>
        <w:widowControl/>
        <w:jc w:val="left"/>
        <w:rPr>
          <w:rFonts w:eastAsia="Meiryo UI"/>
        </w:rPr>
      </w:pPr>
      <w:r>
        <w:br w:type="page"/>
      </w:r>
    </w:p>
    <w:p w14:paraId="072DEE2C" w14:textId="77777777" w:rsidR="0029474B" w:rsidRDefault="0029474B" w:rsidP="006D6CD5">
      <w:pPr>
        <w:pStyle w:val="aa"/>
        <w:sectPr w:rsidR="0029474B" w:rsidSect="00FE2C01">
          <w:headerReference w:type="default" r:id="rId7"/>
          <w:footerReference w:type="default" r:id="rId8"/>
          <w:pgSz w:w="16838" w:h="11906" w:orient="landscape" w:code="9"/>
          <w:pgMar w:top="1440" w:right="1077" w:bottom="1440" w:left="1077" w:header="851" w:footer="992" w:gutter="0"/>
          <w:pgNumType w:start="1"/>
          <w:cols w:space="425"/>
          <w:docGrid w:type="lines" w:linePitch="360"/>
        </w:sectPr>
      </w:pPr>
    </w:p>
    <w:tbl>
      <w:tblPr>
        <w:tblStyle w:val="4-3"/>
        <w:tblW w:w="14685" w:type="dxa"/>
        <w:tblLayout w:type="fixed"/>
        <w:tblLook w:val="04A0" w:firstRow="1" w:lastRow="0" w:firstColumn="1" w:lastColumn="0" w:noHBand="0" w:noVBand="1"/>
      </w:tblPr>
      <w:tblGrid>
        <w:gridCol w:w="511"/>
        <w:gridCol w:w="680"/>
        <w:gridCol w:w="1013"/>
        <w:gridCol w:w="1419"/>
        <w:gridCol w:w="11062"/>
      </w:tblGrid>
      <w:tr w:rsidR="00942D51" w:rsidRPr="00EC0D14" w14:paraId="39318C0F" w14:textId="77777777" w:rsidTr="009D64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816B4CD" w14:textId="77777777" w:rsidR="00942D51" w:rsidRPr="00EC0D14" w:rsidRDefault="00942D51" w:rsidP="009D64AE">
            <w:pPr>
              <w:pStyle w:val="aa"/>
              <w:rPr>
                <w:sz w:val="12"/>
                <w:szCs w:val="12"/>
              </w:rPr>
            </w:pPr>
            <w:r w:rsidRPr="00EC0D14">
              <w:rPr>
                <w:sz w:val="12"/>
                <w:szCs w:val="12"/>
              </w:rPr>
              <w:lastRenderedPageBreak/>
              <w:t>No.</w:t>
            </w:r>
          </w:p>
        </w:tc>
        <w:tc>
          <w:tcPr>
            <w:tcW w:w="680" w:type="dxa"/>
          </w:tcPr>
          <w:p w14:paraId="6A22D365" w14:textId="77777777" w:rsidR="00942D51" w:rsidRPr="00EC0D14" w:rsidRDefault="00942D51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版</w:t>
            </w:r>
          </w:p>
        </w:tc>
        <w:tc>
          <w:tcPr>
            <w:tcW w:w="1013" w:type="dxa"/>
          </w:tcPr>
          <w:p w14:paraId="5514A900" w14:textId="77777777" w:rsidR="00942D51" w:rsidRPr="00EC0D14" w:rsidRDefault="00942D51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更新日</w:t>
            </w:r>
          </w:p>
        </w:tc>
        <w:tc>
          <w:tcPr>
            <w:tcW w:w="1418" w:type="dxa"/>
          </w:tcPr>
          <w:p w14:paraId="14A440A4" w14:textId="77777777" w:rsidR="00942D51" w:rsidRPr="00EC0D14" w:rsidRDefault="00942D51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更新者</w:t>
            </w:r>
          </w:p>
        </w:tc>
        <w:tc>
          <w:tcPr>
            <w:tcW w:w="11057" w:type="dxa"/>
          </w:tcPr>
          <w:p w14:paraId="7C508CAC" w14:textId="77777777" w:rsidR="00942D51" w:rsidRPr="00EC0D14" w:rsidRDefault="00942D51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更新内容</w:t>
            </w:r>
          </w:p>
        </w:tc>
      </w:tr>
      <w:tr w:rsidR="00942D51" w:rsidRPr="00EC0D14" w14:paraId="71367FB1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CD6F2BE" w14:textId="5D157791" w:rsidR="00942D51" w:rsidRPr="00EC0D14" w:rsidRDefault="00942D51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F15AD8">
              <w:rPr>
                <w:b w:val="0"/>
                <w:bCs w:val="0"/>
                <w:noProof/>
                <w:sz w:val="12"/>
                <w:szCs w:val="12"/>
                <w:lang w:val="ja-JP"/>
              </w:rPr>
              <w:t>1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1D2B2DF4" w14:textId="77777777" w:rsidR="00942D51" w:rsidRPr="00EC0D14" w:rsidRDefault="00942D5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1.0</w:t>
            </w:r>
          </w:p>
        </w:tc>
        <w:tc>
          <w:tcPr>
            <w:tcW w:w="1013" w:type="dxa"/>
          </w:tcPr>
          <w:p w14:paraId="1C8EB5B2" w14:textId="77777777" w:rsidR="00942D51" w:rsidRPr="00EC0D14" w:rsidRDefault="00942D5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2</w:t>
            </w:r>
            <w:r w:rsidRPr="00EC0D14">
              <w:rPr>
                <w:sz w:val="12"/>
                <w:szCs w:val="12"/>
                <w:lang w:val="ja-JP"/>
              </w:rPr>
              <w:t>020/10/1</w:t>
            </w:r>
          </w:p>
        </w:tc>
        <w:tc>
          <w:tcPr>
            <w:tcW w:w="1418" w:type="dxa"/>
          </w:tcPr>
          <w:p w14:paraId="29DD2F27" w14:textId="77777777" w:rsidR="00942D51" w:rsidRPr="00EC0D14" w:rsidRDefault="00942D5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山口 慎二</w:t>
            </w:r>
          </w:p>
        </w:tc>
        <w:tc>
          <w:tcPr>
            <w:tcW w:w="11057" w:type="dxa"/>
          </w:tcPr>
          <w:p w14:paraId="2566BB91" w14:textId="77777777" w:rsidR="00942D51" w:rsidRPr="00EC0D14" w:rsidRDefault="00942D5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初版</w:t>
            </w:r>
          </w:p>
        </w:tc>
      </w:tr>
      <w:tr w:rsidR="00942D51" w:rsidRPr="00EC0D14" w14:paraId="0A13AFA2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2CD9738" w14:textId="553794C1" w:rsidR="00942D51" w:rsidRPr="00EC0D14" w:rsidRDefault="00942D51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F15AD8">
              <w:rPr>
                <w:b w:val="0"/>
                <w:bCs w:val="0"/>
                <w:noProof/>
                <w:sz w:val="12"/>
                <w:szCs w:val="12"/>
                <w:lang w:val="ja-JP"/>
              </w:rPr>
              <w:t>2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342F2B2B" w14:textId="77777777" w:rsidR="00942D51" w:rsidRPr="00EC0D14" w:rsidRDefault="00942D5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1097D2B6" w14:textId="77777777" w:rsidR="00942D51" w:rsidRPr="00EC0D14" w:rsidRDefault="00942D5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2B7B4B89" w14:textId="77777777" w:rsidR="00942D51" w:rsidRPr="00EC0D14" w:rsidRDefault="00942D5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340DA22F" w14:textId="77777777" w:rsidR="00942D51" w:rsidRPr="00EC0D14" w:rsidRDefault="00942D5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942D51" w:rsidRPr="00EC0D14" w14:paraId="45E7AD96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0458310" w14:textId="0CDBC0C7" w:rsidR="00942D51" w:rsidRPr="00EC0D14" w:rsidRDefault="00942D51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F15AD8">
              <w:rPr>
                <w:b w:val="0"/>
                <w:bCs w:val="0"/>
                <w:noProof/>
                <w:sz w:val="12"/>
                <w:szCs w:val="12"/>
                <w:lang w:val="ja-JP"/>
              </w:rPr>
              <w:t>3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75C1D2E7" w14:textId="77777777" w:rsidR="00942D51" w:rsidRPr="00EC0D14" w:rsidRDefault="00942D5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27C4DCCF" w14:textId="77777777" w:rsidR="00942D51" w:rsidRPr="00EC0D14" w:rsidRDefault="00942D5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4657B276" w14:textId="77777777" w:rsidR="00942D51" w:rsidRPr="00EC0D14" w:rsidRDefault="00942D5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2D663ABA" w14:textId="77777777" w:rsidR="00942D51" w:rsidRPr="00EC0D14" w:rsidRDefault="00942D5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942D51" w:rsidRPr="00EC0D14" w14:paraId="54057806" w14:textId="77777777" w:rsidTr="009D64A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3FB4049" w14:textId="5E81E9CA" w:rsidR="00942D51" w:rsidRPr="00EC0D14" w:rsidRDefault="00942D51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F15AD8">
              <w:rPr>
                <w:b w:val="0"/>
                <w:bCs w:val="0"/>
                <w:noProof/>
                <w:sz w:val="12"/>
                <w:szCs w:val="12"/>
                <w:lang w:val="ja-JP"/>
              </w:rPr>
              <w:t>4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38DE26D5" w14:textId="77777777" w:rsidR="00942D51" w:rsidRPr="00EC0D14" w:rsidRDefault="00942D5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3D848BF3" w14:textId="77777777" w:rsidR="00942D51" w:rsidRPr="00EC0D14" w:rsidRDefault="00942D5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20F9C990" w14:textId="77777777" w:rsidR="00942D51" w:rsidRPr="00EC0D14" w:rsidRDefault="00942D5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29B65C73" w14:textId="77777777" w:rsidR="00942D51" w:rsidRPr="00EC0D14" w:rsidRDefault="00942D5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942D51" w:rsidRPr="00EC0D14" w14:paraId="11AF4D30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0DA6C9F" w14:textId="55F6BE03" w:rsidR="00942D51" w:rsidRPr="00EC0D14" w:rsidRDefault="00942D51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F15AD8">
              <w:rPr>
                <w:b w:val="0"/>
                <w:bCs w:val="0"/>
                <w:noProof/>
                <w:sz w:val="12"/>
                <w:szCs w:val="12"/>
                <w:lang w:val="ja-JP"/>
              </w:rPr>
              <w:t>5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068605ED" w14:textId="77777777" w:rsidR="00942D51" w:rsidRPr="00EC0D14" w:rsidRDefault="00942D5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5E9E19CE" w14:textId="77777777" w:rsidR="00942D51" w:rsidRPr="00EC0D14" w:rsidRDefault="00942D5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7250E354" w14:textId="77777777" w:rsidR="00942D51" w:rsidRPr="00EC0D14" w:rsidRDefault="00942D5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242DF225" w14:textId="77777777" w:rsidR="00942D51" w:rsidRPr="00EC0D14" w:rsidRDefault="00942D5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942D51" w:rsidRPr="00EC0D14" w14:paraId="707F4D73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D30D274" w14:textId="57871581" w:rsidR="00942D51" w:rsidRPr="00EC0D14" w:rsidRDefault="00942D51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F15AD8">
              <w:rPr>
                <w:b w:val="0"/>
                <w:bCs w:val="0"/>
                <w:noProof/>
                <w:sz w:val="12"/>
                <w:szCs w:val="12"/>
                <w:lang w:val="ja-JP"/>
              </w:rPr>
              <w:t>6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5065F78" w14:textId="77777777" w:rsidR="00942D51" w:rsidRPr="00EC0D14" w:rsidRDefault="00942D5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00894255" w14:textId="77777777" w:rsidR="00942D51" w:rsidRPr="00EC0D14" w:rsidRDefault="00942D5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2CC27226" w14:textId="77777777" w:rsidR="00942D51" w:rsidRPr="00EC0D14" w:rsidRDefault="00942D5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3AA1E948" w14:textId="77777777" w:rsidR="00942D51" w:rsidRPr="00EC0D14" w:rsidRDefault="00942D5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942D51" w:rsidRPr="00EC0D14" w14:paraId="739123CA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ECB38A6" w14:textId="5EB2563B" w:rsidR="00942D51" w:rsidRPr="00EC0D14" w:rsidRDefault="00942D51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F15AD8">
              <w:rPr>
                <w:b w:val="0"/>
                <w:bCs w:val="0"/>
                <w:noProof/>
                <w:sz w:val="12"/>
                <w:szCs w:val="12"/>
                <w:lang w:val="ja-JP"/>
              </w:rPr>
              <w:t>7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35492C85" w14:textId="77777777" w:rsidR="00942D51" w:rsidRPr="00EC0D14" w:rsidRDefault="00942D5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533DB997" w14:textId="77777777" w:rsidR="00942D51" w:rsidRPr="00EC0D14" w:rsidRDefault="00942D5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0205B671" w14:textId="77777777" w:rsidR="00942D51" w:rsidRPr="00EC0D14" w:rsidRDefault="00942D5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3034C5B3" w14:textId="77777777" w:rsidR="00942D51" w:rsidRPr="00EC0D14" w:rsidRDefault="00942D5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942D51" w:rsidRPr="00EC0D14" w14:paraId="0CAA50D3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2170355" w14:textId="5738284F" w:rsidR="00942D51" w:rsidRPr="00EC0D14" w:rsidRDefault="00942D51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F15AD8">
              <w:rPr>
                <w:b w:val="0"/>
                <w:bCs w:val="0"/>
                <w:noProof/>
                <w:sz w:val="12"/>
                <w:szCs w:val="12"/>
                <w:lang w:val="ja-JP"/>
              </w:rPr>
              <w:t>8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7E78C99" w14:textId="77777777" w:rsidR="00942D51" w:rsidRPr="00EC0D14" w:rsidRDefault="00942D5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3909B6AE" w14:textId="77777777" w:rsidR="00942D51" w:rsidRPr="00EC0D14" w:rsidRDefault="00942D5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44B1F6AB" w14:textId="77777777" w:rsidR="00942D51" w:rsidRPr="00EC0D14" w:rsidRDefault="00942D5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7A50E691" w14:textId="77777777" w:rsidR="00942D51" w:rsidRPr="00EC0D14" w:rsidRDefault="00942D5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942D51" w:rsidRPr="00EC0D14" w14:paraId="19D43364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CEB63C6" w14:textId="66B34DF9" w:rsidR="00942D51" w:rsidRPr="00EC0D14" w:rsidRDefault="00942D51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F15AD8">
              <w:rPr>
                <w:b w:val="0"/>
                <w:bCs w:val="0"/>
                <w:noProof/>
                <w:sz w:val="12"/>
                <w:szCs w:val="12"/>
                <w:lang w:val="ja-JP"/>
              </w:rPr>
              <w:t>9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D5F9AD0" w14:textId="77777777" w:rsidR="00942D51" w:rsidRPr="00EC0D14" w:rsidRDefault="00942D5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07C30F62" w14:textId="77777777" w:rsidR="00942D51" w:rsidRPr="00EC0D14" w:rsidRDefault="00942D5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6131D2C7" w14:textId="77777777" w:rsidR="00942D51" w:rsidRPr="00EC0D14" w:rsidRDefault="00942D5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4F7014A1" w14:textId="77777777" w:rsidR="00942D51" w:rsidRPr="00EC0D14" w:rsidRDefault="00942D5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942D51" w:rsidRPr="00EC0D14" w14:paraId="474C181A" w14:textId="77777777" w:rsidTr="009D64A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CC44111" w14:textId="68EAF5B4" w:rsidR="00942D51" w:rsidRPr="00EC0D14" w:rsidRDefault="00942D51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F15AD8">
              <w:rPr>
                <w:b w:val="0"/>
                <w:bCs w:val="0"/>
                <w:noProof/>
                <w:sz w:val="12"/>
                <w:szCs w:val="12"/>
                <w:lang w:val="ja-JP"/>
              </w:rPr>
              <w:t>10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10011CCB" w14:textId="77777777" w:rsidR="00942D51" w:rsidRPr="00EC0D14" w:rsidRDefault="00942D5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15BA55B7" w14:textId="77777777" w:rsidR="00942D51" w:rsidRPr="00EC0D14" w:rsidRDefault="00942D5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28770946" w14:textId="77777777" w:rsidR="00942D51" w:rsidRPr="00EC0D14" w:rsidRDefault="00942D5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79AB9A51" w14:textId="77777777" w:rsidR="00942D51" w:rsidRPr="00EC0D14" w:rsidRDefault="00942D5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942D51" w:rsidRPr="00EC0D14" w14:paraId="486F03D4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D456EE4" w14:textId="080081A8" w:rsidR="00942D51" w:rsidRPr="00EC0D14" w:rsidRDefault="00942D51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F15AD8">
              <w:rPr>
                <w:b w:val="0"/>
                <w:bCs w:val="0"/>
                <w:noProof/>
                <w:sz w:val="12"/>
                <w:szCs w:val="12"/>
                <w:lang w:val="ja-JP"/>
              </w:rPr>
              <w:t>11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7BBC0BAC" w14:textId="77777777" w:rsidR="00942D51" w:rsidRPr="00EC0D14" w:rsidRDefault="00942D5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7818C66F" w14:textId="77777777" w:rsidR="00942D51" w:rsidRPr="00EC0D14" w:rsidRDefault="00942D5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69818164" w14:textId="77777777" w:rsidR="00942D51" w:rsidRPr="00EC0D14" w:rsidRDefault="00942D5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284DB6EA" w14:textId="77777777" w:rsidR="00942D51" w:rsidRPr="00EC0D14" w:rsidRDefault="00942D5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942D51" w:rsidRPr="00EC0D14" w14:paraId="4429EB17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5F2A72B" w14:textId="7D29BCE1" w:rsidR="00942D51" w:rsidRPr="00EC0D14" w:rsidRDefault="00942D51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F15AD8">
              <w:rPr>
                <w:b w:val="0"/>
                <w:bCs w:val="0"/>
                <w:noProof/>
                <w:sz w:val="12"/>
                <w:szCs w:val="12"/>
                <w:lang w:val="ja-JP"/>
              </w:rPr>
              <w:t>12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903FD94" w14:textId="77777777" w:rsidR="00942D51" w:rsidRPr="00EC0D14" w:rsidRDefault="00942D5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1923F241" w14:textId="77777777" w:rsidR="00942D51" w:rsidRPr="00EC0D14" w:rsidRDefault="00942D5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13117923" w14:textId="77777777" w:rsidR="00942D51" w:rsidRPr="00EC0D14" w:rsidRDefault="00942D5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2060FF2B" w14:textId="77777777" w:rsidR="00942D51" w:rsidRPr="00EC0D14" w:rsidRDefault="00942D5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942D51" w:rsidRPr="00EC0D14" w14:paraId="2E592A90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72C9C5D" w14:textId="42AD9444" w:rsidR="00942D51" w:rsidRPr="00EC0D14" w:rsidRDefault="00942D51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F15AD8">
              <w:rPr>
                <w:b w:val="0"/>
                <w:bCs w:val="0"/>
                <w:noProof/>
                <w:sz w:val="12"/>
                <w:szCs w:val="12"/>
                <w:lang w:val="ja-JP"/>
              </w:rPr>
              <w:t>13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5774872" w14:textId="77777777" w:rsidR="00942D51" w:rsidRPr="00EC0D14" w:rsidRDefault="00942D5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6C22FAC7" w14:textId="77777777" w:rsidR="00942D51" w:rsidRPr="00EC0D14" w:rsidRDefault="00942D5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14FB9B6F" w14:textId="77777777" w:rsidR="00942D51" w:rsidRPr="00EC0D14" w:rsidRDefault="00942D5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13869D9C" w14:textId="77777777" w:rsidR="00942D51" w:rsidRPr="00EC0D14" w:rsidRDefault="00942D5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942D51" w:rsidRPr="00EC0D14" w14:paraId="167BDC59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DC29554" w14:textId="49392B4C" w:rsidR="00942D51" w:rsidRPr="00EC0D14" w:rsidRDefault="00942D51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F15AD8">
              <w:rPr>
                <w:b w:val="0"/>
                <w:bCs w:val="0"/>
                <w:noProof/>
                <w:sz w:val="12"/>
                <w:szCs w:val="12"/>
                <w:lang w:val="ja-JP"/>
              </w:rPr>
              <w:t>14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1CE78824" w14:textId="77777777" w:rsidR="00942D51" w:rsidRPr="00EC0D14" w:rsidRDefault="00942D5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795E91A2" w14:textId="77777777" w:rsidR="00942D51" w:rsidRPr="00EC0D14" w:rsidRDefault="00942D5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C05FBC6" w14:textId="77777777" w:rsidR="00942D51" w:rsidRPr="00EC0D14" w:rsidRDefault="00942D5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4C98A196" w14:textId="77777777" w:rsidR="00942D51" w:rsidRPr="00EC0D14" w:rsidRDefault="00942D5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942D51" w:rsidRPr="00EC0D14" w14:paraId="22189FFF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8C1088B" w14:textId="56CF3497" w:rsidR="00942D51" w:rsidRPr="00EC0D14" w:rsidRDefault="00942D51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F15AD8">
              <w:rPr>
                <w:b w:val="0"/>
                <w:bCs w:val="0"/>
                <w:noProof/>
                <w:sz w:val="12"/>
                <w:szCs w:val="12"/>
                <w:lang w:val="ja-JP"/>
              </w:rPr>
              <w:t>15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1071778B" w14:textId="77777777" w:rsidR="00942D51" w:rsidRPr="00EC0D14" w:rsidRDefault="00942D5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6C03C811" w14:textId="77777777" w:rsidR="00942D51" w:rsidRPr="00EC0D14" w:rsidRDefault="00942D5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681F1355" w14:textId="77777777" w:rsidR="00942D51" w:rsidRPr="00EC0D14" w:rsidRDefault="00942D5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0B359819" w14:textId="77777777" w:rsidR="00942D51" w:rsidRPr="00EC0D14" w:rsidRDefault="00942D5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942D51" w:rsidRPr="00EC0D14" w14:paraId="50AD0A6E" w14:textId="77777777" w:rsidTr="009D64A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5BEB3DC" w14:textId="2B5FABA3" w:rsidR="00942D51" w:rsidRPr="00EC0D14" w:rsidRDefault="00942D51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F15AD8">
              <w:rPr>
                <w:b w:val="0"/>
                <w:bCs w:val="0"/>
                <w:noProof/>
                <w:sz w:val="12"/>
                <w:szCs w:val="12"/>
                <w:lang w:val="ja-JP"/>
              </w:rPr>
              <w:t>16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006B792" w14:textId="77777777" w:rsidR="00942D51" w:rsidRPr="00EC0D14" w:rsidRDefault="00942D5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3CBD1BCE" w14:textId="77777777" w:rsidR="00942D51" w:rsidRPr="00EC0D14" w:rsidRDefault="00942D5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DE0776A" w14:textId="77777777" w:rsidR="00942D51" w:rsidRPr="00EC0D14" w:rsidRDefault="00942D5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67520595" w14:textId="77777777" w:rsidR="00942D51" w:rsidRPr="00EC0D14" w:rsidRDefault="00942D5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942D51" w:rsidRPr="00EC0D14" w14:paraId="42204619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9760DFB" w14:textId="4174FBCE" w:rsidR="00942D51" w:rsidRPr="00EC0D14" w:rsidRDefault="00942D51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F15AD8">
              <w:rPr>
                <w:b w:val="0"/>
                <w:bCs w:val="0"/>
                <w:noProof/>
                <w:sz w:val="12"/>
                <w:szCs w:val="12"/>
                <w:lang w:val="ja-JP"/>
              </w:rPr>
              <w:t>17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1031EDD" w14:textId="77777777" w:rsidR="00942D51" w:rsidRPr="00EC0D14" w:rsidRDefault="00942D5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4FC3E577" w14:textId="77777777" w:rsidR="00942D51" w:rsidRPr="00EC0D14" w:rsidRDefault="00942D5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2946F6A0" w14:textId="77777777" w:rsidR="00942D51" w:rsidRPr="00EC0D14" w:rsidRDefault="00942D5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22701D49" w14:textId="77777777" w:rsidR="00942D51" w:rsidRPr="00EC0D14" w:rsidRDefault="00942D5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942D51" w:rsidRPr="00EC0D14" w14:paraId="6A2910E4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B2DF8FB" w14:textId="7F1342EC" w:rsidR="00942D51" w:rsidRPr="00EC0D14" w:rsidRDefault="00942D51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F15AD8">
              <w:rPr>
                <w:b w:val="0"/>
                <w:bCs w:val="0"/>
                <w:noProof/>
                <w:sz w:val="12"/>
                <w:szCs w:val="12"/>
                <w:lang w:val="ja-JP"/>
              </w:rPr>
              <w:t>18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5DB5B576" w14:textId="77777777" w:rsidR="00942D51" w:rsidRPr="00EC0D14" w:rsidRDefault="00942D5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1EFF4882" w14:textId="77777777" w:rsidR="00942D51" w:rsidRPr="00EC0D14" w:rsidRDefault="00942D5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428D787F" w14:textId="77777777" w:rsidR="00942D51" w:rsidRPr="00EC0D14" w:rsidRDefault="00942D5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48546EBC" w14:textId="77777777" w:rsidR="00942D51" w:rsidRPr="00EC0D14" w:rsidRDefault="00942D5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942D51" w:rsidRPr="00EC0D14" w14:paraId="66530272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479D890" w14:textId="6297E451" w:rsidR="00942D51" w:rsidRPr="00EC0D14" w:rsidRDefault="00942D51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F15AD8">
              <w:rPr>
                <w:b w:val="0"/>
                <w:bCs w:val="0"/>
                <w:noProof/>
                <w:sz w:val="12"/>
                <w:szCs w:val="12"/>
                <w:lang w:val="ja-JP"/>
              </w:rPr>
              <w:t>19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1175EF12" w14:textId="77777777" w:rsidR="00942D51" w:rsidRPr="00EC0D14" w:rsidRDefault="00942D5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74614872" w14:textId="77777777" w:rsidR="00942D51" w:rsidRPr="00EC0D14" w:rsidRDefault="00942D5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5325457C" w14:textId="77777777" w:rsidR="00942D51" w:rsidRPr="00EC0D14" w:rsidRDefault="00942D5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57E77A7D" w14:textId="77777777" w:rsidR="00942D51" w:rsidRPr="00EC0D14" w:rsidRDefault="00942D5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942D51" w:rsidRPr="00EC0D14" w14:paraId="307C15A4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991C4FB" w14:textId="56C6D064" w:rsidR="00942D51" w:rsidRPr="00EC0D14" w:rsidRDefault="00942D51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F15AD8">
              <w:rPr>
                <w:b w:val="0"/>
                <w:bCs w:val="0"/>
                <w:noProof/>
                <w:sz w:val="12"/>
                <w:szCs w:val="12"/>
                <w:lang w:val="ja-JP"/>
              </w:rPr>
              <w:t>20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083E8470" w14:textId="77777777" w:rsidR="00942D51" w:rsidRPr="00EC0D14" w:rsidRDefault="00942D5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616B7974" w14:textId="77777777" w:rsidR="00942D51" w:rsidRPr="00EC0D14" w:rsidRDefault="00942D5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731F3CE4" w14:textId="77777777" w:rsidR="00942D51" w:rsidRPr="00EC0D14" w:rsidRDefault="00942D5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106FEA4C" w14:textId="77777777" w:rsidR="00942D51" w:rsidRPr="00EC0D14" w:rsidRDefault="00942D5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</w:tbl>
    <w:p w14:paraId="2356F89D" w14:textId="77777777" w:rsidR="001B1570" w:rsidRDefault="00424E44" w:rsidP="001B1570">
      <w:pPr>
        <w:pStyle w:val="aa"/>
      </w:pPr>
      <w:r>
        <w:br w:type="page"/>
      </w:r>
    </w:p>
    <w:p w14:paraId="5A8C762D" w14:textId="77777777" w:rsidR="001B1570" w:rsidRPr="001B1570" w:rsidRDefault="001B1570" w:rsidP="00447E88">
      <w:pPr>
        <w:pStyle w:val="af1"/>
      </w:pPr>
      <w:r w:rsidRPr="001B1570">
        <w:lastRenderedPageBreak/>
        <w:t>目次</w:t>
      </w:r>
    </w:p>
    <w:p w14:paraId="599E7FB4" w14:textId="77777777" w:rsidR="001B1570" w:rsidRDefault="001B1570" w:rsidP="001B1570">
      <w:pPr>
        <w:pStyle w:val="aa"/>
      </w:pPr>
    </w:p>
    <w:p w14:paraId="3095F0B0" w14:textId="337FE48C" w:rsidR="00AD6BBC" w:rsidRDefault="003C1464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70291530" w:history="1">
        <w:r w:rsidR="00AD6BBC" w:rsidRPr="009B023D">
          <w:rPr>
            <w:rStyle w:val="af2"/>
            <w:noProof/>
          </w:rPr>
          <w:t>ファイルレイアウト</w:t>
        </w:r>
        <w:r w:rsidR="00AD6BBC">
          <w:rPr>
            <w:noProof/>
            <w:webHidden/>
          </w:rPr>
          <w:tab/>
        </w:r>
        <w:r w:rsidR="00AD6BBC">
          <w:rPr>
            <w:noProof/>
            <w:webHidden/>
          </w:rPr>
          <w:fldChar w:fldCharType="begin"/>
        </w:r>
        <w:r w:rsidR="00AD6BBC">
          <w:rPr>
            <w:noProof/>
            <w:webHidden/>
          </w:rPr>
          <w:instrText xml:space="preserve"> PAGEREF _Toc70291530 \h </w:instrText>
        </w:r>
        <w:r w:rsidR="00AD6BBC">
          <w:rPr>
            <w:noProof/>
            <w:webHidden/>
          </w:rPr>
        </w:r>
        <w:r w:rsidR="00AD6BBC">
          <w:rPr>
            <w:noProof/>
            <w:webHidden/>
          </w:rPr>
          <w:fldChar w:fldCharType="separate"/>
        </w:r>
        <w:r w:rsidR="00F15AD8">
          <w:rPr>
            <w:noProof/>
            <w:webHidden/>
          </w:rPr>
          <w:t>3</w:t>
        </w:r>
        <w:r w:rsidR="00AD6BBC">
          <w:rPr>
            <w:noProof/>
            <w:webHidden/>
          </w:rPr>
          <w:fldChar w:fldCharType="end"/>
        </w:r>
      </w:hyperlink>
    </w:p>
    <w:p w14:paraId="033F50AE" w14:textId="719F3898" w:rsidR="00AD6BBC" w:rsidRDefault="00AD6BBC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hyperlink w:anchor="_Toc70291531" w:history="1">
        <w:r w:rsidRPr="009B023D">
          <w:rPr>
            <w:rStyle w:val="af2"/>
            <w:noProof/>
          </w:rPr>
          <w:t>ファイル概要説明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_Toc70291531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5AD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F06D44A" w14:textId="50438C84" w:rsidR="00AD6BBC" w:rsidRDefault="00AD6BBC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hyperlink w:anchor="_Toc70291532" w:history="1">
        <w:r w:rsidRPr="009B023D">
          <w:rPr>
            <w:rStyle w:val="af2"/>
            <w:noProof/>
          </w:rPr>
          <w:t>ファイル入出力形式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_Toc70291532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5AD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40AF3C0" w14:textId="26CEF538" w:rsidR="00AD6BBC" w:rsidRDefault="00AD6BBC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hyperlink w:anchor="_Toc70291533" w:history="1">
        <w:r w:rsidRPr="009B023D">
          <w:rPr>
            <w:rStyle w:val="af2"/>
            <w:noProof/>
          </w:rPr>
          <w:t>ファイル項目定義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_Toc70291533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5AD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335E791" w14:textId="25A6F389" w:rsidR="00AD6BBC" w:rsidRDefault="00AD6BBC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hyperlink w:anchor="_Toc70291534" w:history="1">
        <w:r w:rsidRPr="009B023D">
          <w:rPr>
            <w:rStyle w:val="af2"/>
            <w:noProof/>
          </w:rPr>
          <w:t>ファイル編集仕様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_Toc70291534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5AD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6015ED8" w14:textId="77777777" w:rsidR="00550CC3" w:rsidRPr="003A02B2" w:rsidRDefault="003C1464" w:rsidP="009F491C">
      <w:pPr>
        <w:pStyle w:val="aa"/>
      </w:pPr>
      <w:r>
        <w:fldChar w:fldCharType="end"/>
      </w:r>
    </w:p>
    <w:p w14:paraId="5DA07502" w14:textId="77777777" w:rsidR="00550CC3" w:rsidRDefault="00D64E2A" w:rsidP="00976698">
      <w:pPr>
        <w:pStyle w:val="1"/>
      </w:pPr>
      <w:bookmarkStart w:id="0" w:name="_Toc70291530"/>
      <w:r>
        <w:rPr>
          <w:rFonts w:hint="eastAsia"/>
        </w:rPr>
        <w:lastRenderedPageBreak/>
        <w:t>ファイル</w:t>
      </w:r>
      <w:r w:rsidR="003F25F6">
        <w:rPr>
          <w:rFonts w:hint="eastAsia"/>
        </w:rPr>
        <w:t>レイアウト</w:t>
      </w:r>
      <w:bookmarkEnd w:id="0"/>
    </w:p>
    <w:p w14:paraId="6FB5C72F" w14:textId="77777777" w:rsidR="00550CC3" w:rsidRDefault="00550CC3" w:rsidP="003F25F6">
      <w:pPr>
        <w:pStyle w:val="aa"/>
      </w:pPr>
    </w:p>
    <w:p w14:paraId="2BA740C6" w14:textId="77777777" w:rsidR="004823D4" w:rsidRDefault="004823D4" w:rsidP="003F25F6">
      <w:pPr>
        <w:pStyle w:val="aa"/>
      </w:pPr>
      <w:r>
        <w:rPr>
          <w:noProof/>
        </w:rPr>
        <mc:AlternateContent>
          <mc:Choice Requires="wps">
            <w:drawing>
              <wp:inline distT="0" distB="0" distL="0" distR="0" wp14:anchorId="3CCB2317" wp14:editId="580DF6FB">
                <wp:extent cx="9307830" cy="4789170"/>
                <wp:effectExtent l="0" t="0" r="26670" b="11430"/>
                <wp:docPr id="4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7830" cy="478917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D2FBA4" w14:textId="77777777" w:rsidR="006B1362" w:rsidRPr="003F25F6" w:rsidRDefault="006B1362" w:rsidP="004823D4">
                            <w:pPr>
                              <w:pStyle w:val="aa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F25F6">
                              <w:rPr>
                                <w:rFonts w:hint="eastAsia"/>
                                <w:color w:val="000000" w:themeColor="text1"/>
                              </w:rPr>
                              <w:t>当該オートシェイプの代わりに</w:t>
                            </w:r>
                            <w:r w:rsidR="00F3765B">
                              <w:rPr>
                                <w:rFonts w:hint="eastAsia"/>
                                <w:color w:val="000000" w:themeColor="text1"/>
                              </w:rPr>
                              <w:t>ファイル</w:t>
                            </w:r>
                            <w:r w:rsidRPr="003F25F6">
                              <w:rPr>
                                <w:rFonts w:hint="eastAsia"/>
                                <w:color w:val="000000" w:themeColor="text1"/>
                              </w:rPr>
                              <w:t>イメージを添付します。</w:t>
                            </w:r>
                          </w:p>
                          <w:p w14:paraId="440C6472" w14:textId="77777777" w:rsidR="006B1362" w:rsidRPr="003F25F6" w:rsidRDefault="00D64E2A" w:rsidP="004823D4">
                            <w:pPr>
                              <w:pStyle w:val="aa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ファイル</w:t>
                            </w:r>
                            <w:r w:rsidR="006B1362">
                              <w:rPr>
                                <w:rFonts w:hint="eastAsia"/>
                                <w:color w:val="000000" w:themeColor="text1"/>
                              </w:rPr>
                              <w:t>イメージには</w:t>
                            </w:r>
                            <w:r w:rsidR="006B1362" w:rsidRPr="003B5C05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枠線</w:t>
                            </w:r>
                            <w:r w:rsidR="006B1362">
                              <w:rPr>
                                <w:rFonts w:hint="eastAsia"/>
                                <w:color w:val="000000" w:themeColor="text1"/>
                              </w:rPr>
                              <w:t>を付与します。</w:t>
                            </w:r>
                          </w:p>
                          <w:p w14:paraId="2A764727" w14:textId="77777777" w:rsidR="006B1362" w:rsidRDefault="006B1362" w:rsidP="004823D4">
                            <w:pPr>
                              <w:pStyle w:val="aa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16945F90" w14:textId="77777777" w:rsidR="006B1362" w:rsidRDefault="006B1362" w:rsidP="004823D4">
                            <w:pPr>
                              <w:pStyle w:val="aa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※ 枠線が必要な理由は印刷した時に</w:t>
                            </w:r>
                            <w:r w:rsidR="00C34D36">
                              <w:rPr>
                                <w:rFonts w:hint="eastAsia"/>
                                <w:color w:val="000000" w:themeColor="text1"/>
                              </w:rPr>
                              <w:t>ファイル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イメージと設計書の余白の境界をはっきりさせるためです。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枠線が無い場合、</w:t>
                            </w:r>
                            <w:r w:rsidR="00F3765B">
                              <w:rPr>
                                <w:rFonts w:hint="eastAsia"/>
                                <w:color w:val="000000" w:themeColor="text1"/>
                              </w:rPr>
                              <w:t>ファイルイメージ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内の余白と設計書自体の余白が混ざり、</w:t>
                            </w:r>
                            <w:r w:rsidR="00F3765B">
                              <w:rPr>
                                <w:rFonts w:hint="eastAsia"/>
                                <w:color w:val="000000" w:themeColor="text1"/>
                              </w:rPr>
                              <w:t>ファイルイメージ</w:t>
                            </w:r>
                            <w:r w:rsidR="00A57557">
                              <w:rPr>
                                <w:rFonts w:hint="eastAsia"/>
                                <w:color w:val="000000" w:themeColor="text1"/>
                              </w:rPr>
                              <w:t>の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全体像がぼんやりしてしまいます。</w:t>
                            </w:r>
                          </w:p>
                          <w:p w14:paraId="5522DA39" w14:textId="77777777" w:rsidR="006B1362" w:rsidRDefault="006B1362" w:rsidP="004823D4">
                            <w:pPr>
                              <w:pStyle w:val="aa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CB2317" id="正方形/長方形 4" o:spid="_x0000_s1026" style="width:732.9pt;height:37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" fillcolor="#deeaf6 [664]" strokecolor="black [3213]" strokeweight="1pt">
                <v:textbox>
                  <w:txbxContent>
                    <w:p w14:paraId="07D2FBA4" w14:textId="77777777" w:rsidR="006B1362" w:rsidRPr="003F25F6" w:rsidRDefault="006B1362" w:rsidP="004823D4">
                      <w:pPr>
                        <w:pStyle w:val="aa"/>
                        <w:jc w:val="center"/>
                        <w:rPr>
                          <w:color w:val="000000" w:themeColor="text1"/>
                        </w:rPr>
                      </w:pPr>
                      <w:r w:rsidRPr="003F25F6">
                        <w:rPr>
                          <w:rFonts w:hint="eastAsia"/>
                          <w:color w:val="000000" w:themeColor="text1"/>
                        </w:rPr>
                        <w:t>当該オートシェイプの代わりに</w:t>
                      </w:r>
                      <w:r w:rsidR="00F3765B">
                        <w:rPr>
                          <w:rFonts w:hint="eastAsia"/>
                          <w:color w:val="000000" w:themeColor="text1"/>
                        </w:rPr>
                        <w:t>ファイル</w:t>
                      </w:r>
                      <w:r w:rsidRPr="003F25F6">
                        <w:rPr>
                          <w:rFonts w:hint="eastAsia"/>
                          <w:color w:val="000000" w:themeColor="text1"/>
                        </w:rPr>
                        <w:t>イメージを添付します。</w:t>
                      </w:r>
                    </w:p>
                    <w:p w14:paraId="440C6472" w14:textId="77777777" w:rsidR="006B1362" w:rsidRPr="003F25F6" w:rsidRDefault="00D64E2A" w:rsidP="004823D4">
                      <w:pPr>
                        <w:pStyle w:val="aa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ファイル</w:t>
                      </w:r>
                      <w:r w:rsidR="006B1362">
                        <w:rPr>
                          <w:rFonts w:hint="eastAsia"/>
                          <w:color w:val="000000" w:themeColor="text1"/>
                        </w:rPr>
                        <w:t>イメージには</w:t>
                      </w:r>
                      <w:r w:rsidR="006B1362" w:rsidRPr="003B5C05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枠線</w:t>
                      </w:r>
                      <w:r w:rsidR="006B1362">
                        <w:rPr>
                          <w:rFonts w:hint="eastAsia"/>
                          <w:color w:val="000000" w:themeColor="text1"/>
                        </w:rPr>
                        <w:t>を付与します。</w:t>
                      </w:r>
                    </w:p>
                    <w:p w14:paraId="2A764727" w14:textId="77777777" w:rsidR="006B1362" w:rsidRDefault="006B1362" w:rsidP="004823D4">
                      <w:pPr>
                        <w:pStyle w:val="aa"/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16945F90" w14:textId="77777777" w:rsidR="006B1362" w:rsidRDefault="006B1362" w:rsidP="004823D4">
                      <w:pPr>
                        <w:pStyle w:val="aa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※ 枠線が必要な理由は印刷した時に</w:t>
                      </w:r>
                      <w:r w:rsidR="00C34D36">
                        <w:rPr>
                          <w:rFonts w:hint="eastAsia"/>
                          <w:color w:val="000000" w:themeColor="text1"/>
                        </w:rPr>
                        <w:t>ファイル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イメージと設計書の余白の境界をはっきりさせるためです。</w:t>
                      </w:r>
                      <w:r>
                        <w:rPr>
                          <w:color w:val="000000" w:themeColor="text1"/>
                        </w:rPr>
                        <w:br/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枠線が無い場合、</w:t>
                      </w:r>
                      <w:r w:rsidR="00F3765B">
                        <w:rPr>
                          <w:rFonts w:hint="eastAsia"/>
                          <w:color w:val="000000" w:themeColor="text1"/>
                        </w:rPr>
                        <w:t>ファイルイメージ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内の余白と設計書自体の余白が混ざり、</w:t>
                      </w:r>
                      <w:r w:rsidR="00F3765B">
                        <w:rPr>
                          <w:rFonts w:hint="eastAsia"/>
                          <w:color w:val="000000" w:themeColor="text1"/>
                        </w:rPr>
                        <w:t>ファイルイメージ</w:t>
                      </w:r>
                      <w:r w:rsidR="00A57557">
                        <w:rPr>
                          <w:rFonts w:hint="eastAsia"/>
                          <w:color w:val="000000" w:themeColor="text1"/>
                        </w:rPr>
                        <w:t>の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全体像がぼんやりしてしまいます。</w:t>
                      </w:r>
                    </w:p>
                    <w:p w14:paraId="5522DA39" w14:textId="77777777" w:rsidR="006B1362" w:rsidRDefault="006B1362" w:rsidP="004823D4">
                      <w:pPr>
                        <w:pStyle w:val="aa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4A6CB895" w14:textId="77777777" w:rsidR="006841B5" w:rsidRPr="00FF401A" w:rsidRDefault="006841B5" w:rsidP="003F25F6">
      <w:pPr>
        <w:pStyle w:val="aa"/>
      </w:pPr>
    </w:p>
    <w:p w14:paraId="47F1FF00" w14:textId="77777777" w:rsidR="00131D97" w:rsidRDefault="00C34D36" w:rsidP="00712EEE">
      <w:pPr>
        <w:pStyle w:val="1"/>
      </w:pPr>
      <w:bookmarkStart w:id="1" w:name="_Toc70291531"/>
      <w:r>
        <w:rPr>
          <w:rFonts w:hint="eastAsia"/>
        </w:rPr>
        <w:lastRenderedPageBreak/>
        <w:t>ファイル</w:t>
      </w:r>
      <w:r w:rsidR="009F348B">
        <w:rPr>
          <w:rFonts w:hint="eastAsia"/>
        </w:rPr>
        <w:t>概要説明</w:t>
      </w:r>
      <w:bookmarkEnd w:id="1"/>
    </w:p>
    <w:p w14:paraId="29D078CB" w14:textId="77777777" w:rsidR="009F348B" w:rsidRDefault="009F348B" w:rsidP="009C118A">
      <w:pPr>
        <w:pStyle w:val="aa"/>
      </w:pPr>
    </w:p>
    <w:p w14:paraId="3DB6DCC3" w14:textId="77777777" w:rsidR="009F348B" w:rsidRDefault="009F348B" w:rsidP="009C118A">
      <w:pPr>
        <w:pStyle w:val="aa"/>
      </w:pPr>
      <w:r>
        <w:rPr>
          <w:rFonts w:hint="eastAsia"/>
        </w:rPr>
        <w:t>・何を目的とした</w:t>
      </w:r>
      <w:r w:rsidR="00C34D36">
        <w:rPr>
          <w:rFonts w:hint="eastAsia"/>
        </w:rPr>
        <w:t>ファイル</w:t>
      </w:r>
      <w:r>
        <w:rPr>
          <w:rFonts w:hint="eastAsia"/>
        </w:rPr>
        <w:t>か</w:t>
      </w:r>
    </w:p>
    <w:p w14:paraId="2B3FF697" w14:textId="77777777" w:rsidR="009F348B" w:rsidRDefault="009F348B" w:rsidP="009C118A">
      <w:pPr>
        <w:pStyle w:val="aa"/>
      </w:pPr>
      <w:r>
        <w:rPr>
          <w:rFonts w:hint="eastAsia"/>
        </w:rPr>
        <w:t>・</w:t>
      </w:r>
      <w:r w:rsidR="001E3F73">
        <w:rPr>
          <w:rFonts w:hint="eastAsia"/>
        </w:rPr>
        <w:t>どこから出力</w:t>
      </w:r>
      <w:r>
        <w:rPr>
          <w:rFonts w:hint="eastAsia"/>
        </w:rPr>
        <w:t>するか(メニュー、あるいは別画面のリンクやボタンから</w:t>
      </w:r>
      <w:r w:rsidR="001E3F73">
        <w:rPr>
          <w:rFonts w:hint="eastAsia"/>
        </w:rPr>
        <w:t>出力</w:t>
      </w:r>
      <w:r>
        <w:rPr>
          <w:rFonts w:hint="eastAsia"/>
        </w:rPr>
        <w:t>)</w:t>
      </w:r>
    </w:p>
    <w:p w14:paraId="4FE3B8D9" w14:textId="77777777" w:rsidR="009F348B" w:rsidRDefault="009F348B" w:rsidP="009C118A">
      <w:pPr>
        <w:pStyle w:val="aa"/>
      </w:pPr>
      <w:r>
        <w:rPr>
          <w:rFonts w:hint="eastAsia"/>
        </w:rPr>
        <w:t>・どのようなユーザが操作するのか</w:t>
      </w:r>
    </w:p>
    <w:p w14:paraId="6E374D4C" w14:textId="77777777" w:rsidR="00C52799" w:rsidRDefault="00C52799" w:rsidP="009C118A">
      <w:pPr>
        <w:pStyle w:val="aa"/>
      </w:pPr>
    </w:p>
    <w:p w14:paraId="5A9D4F19" w14:textId="77777777" w:rsidR="00233AC8" w:rsidRDefault="00C34D36" w:rsidP="00233AC8">
      <w:pPr>
        <w:pStyle w:val="1"/>
      </w:pPr>
      <w:bookmarkStart w:id="2" w:name="_Toc70291532"/>
      <w:r>
        <w:rPr>
          <w:rFonts w:hint="eastAsia"/>
        </w:rPr>
        <w:lastRenderedPageBreak/>
        <w:t>ファイル</w:t>
      </w:r>
      <w:r w:rsidR="00274BDD">
        <w:rPr>
          <w:rFonts w:hint="eastAsia"/>
        </w:rPr>
        <w:t>入</w:t>
      </w:r>
      <w:r w:rsidR="00525BE9">
        <w:rPr>
          <w:rFonts w:hint="eastAsia"/>
        </w:rPr>
        <w:t>出力</w:t>
      </w:r>
      <w:r w:rsidR="00586E53">
        <w:rPr>
          <w:rFonts w:hint="eastAsia"/>
        </w:rPr>
        <w:t>形式</w:t>
      </w:r>
      <w:bookmarkEnd w:id="2"/>
    </w:p>
    <w:p w14:paraId="5FF060E6" w14:textId="77777777" w:rsidR="008E637C" w:rsidRDefault="008E637C" w:rsidP="009C118A">
      <w:pPr>
        <w:pStyle w:val="aa"/>
      </w:pPr>
    </w:p>
    <w:p w14:paraId="23C24A32" w14:textId="77777777" w:rsidR="00551B75" w:rsidRDefault="001A34FD" w:rsidP="009C118A">
      <w:pPr>
        <w:pStyle w:val="aa"/>
        <w:rPr>
          <w:b/>
          <w:bCs/>
        </w:rPr>
      </w:pPr>
      <w:r w:rsidRPr="001A34FD">
        <w:rPr>
          <w:rFonts w:hint="eastAsia"/>
          <w:b/>
          <w:bCs/>
        </w:rPr>
        <w:t>【</w:t>
      </w:r>
      <w:r w:rsidR="00FE1B78">
        <w:rPr>
          <w:rFonts w:hint="eastAsia"/>
          <w:b/>
          <w:bCs/>
        </w:rPr>
        <w:t>ファイル</w:t>
      </w:r>
      <w:r w:rsidR="00EC3179">
        <w:rPr>
          <w:rFonts w:hint="eastAsia"/>
          <w:b/>
          <w:bCs/>
        </w:rPr>
        <w:t>形式</w:t>
      </w:r>
      <w:r w:rsidRPr="001A34FD">
        <w:rPr>
          <w:rFonts w:hint="eastAsia"/>
          <w:b/>
          <w:bCs/>
        </w:rPr>
        <w:t>】</w:t>
      </w:r>
    </w:p>
    <w:p w14:paraId="6FA5368E" w14:textId="77777777" w:rsidR="001A34FD" w:rsidRPr="001A34FD" w:rsidRDefault="00FE5C09" w:rsidP="009C118A">
      <w:pPr>
        <w:pStyle w:val="aa"/>
      </w:pPr>
      <w:r>
        <w:rPr>
          <w:rFonts w:hint="eastAsia"/>
        </w:rPr>
        <w:t>テキスト</w:t>
      </w:r>
      <w:r w:rsidR="001A34FD">
        <w:rPr>
          <w:rFonts w:hint="eastAsia"/>
        </w:rPr>
        <w:t>ファイル</w:t>
      </w:r>
      <w:r>
        <w:rPr>
          <w:rFonts w:hint="eastAsia"/>
        </w:rPr>
        <w:t>orバイナリファイル</w:t>
      </w:r>
    </w:p>
    <w:p w14:paraId="302ACFFC" w14:textId="77777777" w:rsidR="001A34FD" w:rsidRDefault="001A34FD" w:rsidP="009C118A">
      <w:pPr>
        <w:pStyle w:val="aa"/>
      </w:pPr>
    </w:p>
    <w:p w14:paraId="7579CDAF" w14:textId="77777777" w:rsidR="004417DA" w:rsidRDefault="004417DA" w:rsidP="009C118A">
      <w:pPr>
        <w:pStyle w:val="aa"/>
      </w:pPr>
      <w:r>
        <w:rPr>
          <w:rFonts w:hint="eastAsia"/>
        </w:rPr>
        <w:t>【</w:t>
      </w:r>
      <w:r w:rsidR="00A022F9" w:rsidRPr="00A022F9">
        <w:rPr>
          <w:rFonts w:hint="eastAsia"/>
          <w:b/>
          <w:bCs/>
        </w:rPr>
        <w:t>データ長</w:t>
      </w:r>
      <w:r>
        <w:rPr>
          <w:rFonts w:hint="eastAsia"/>
        </w:rPr>
        <w:t>】</w:t>
      </w:r>
    </w:p>
    <w:p w14:paraId="5CD4BC4A" w14:textId="77777777" w:rsidR="004417DA" w:rsidRDefault="00A022F9" w:rsidP="009C118A">
      <w:pPr>
        <w:pStyle w:val="aa"/>
      </w:pPr>
      <w:r>
        <w:rPr>
          <w:rFonts w:hint="eastAsia"/>
        </w:rPr>
        <w:t>固定長or可変長</w:t>
      </w:r>
    </w:p>
    <w:p w14:paraId="68485DB0" w14:textId="77777777" w:rsidR="00A022F9" w:rsidRDefault="00A022F9" w:rsidP="009C118A">
      <w:pPr>
        <w:pStyle w:val="aa"/>
      </w:pPr>
    </w:p>
    <w:p w14:paraId="3B3F1DFA" w14:textId="77777777" w:rsidR="00AD6BBC" w:rsidRDefault="00AD6BBC" w:rsidP="00AD6BBC">
      <w:pPr>
        <w:pStyle w:val="aa"/>
        <w:rPr>
          <w:b/>
          <w:bCs/>
        </w:rPr>
      </w:pPr>
      <w:r w:rsidRPr="003860F7">
        <w:rPr>
          <w:rFonts w:hint="eastAsia"/>
          <w:b/>
          <w:bCs/>
        </w:rPr>
        <w:t>【</w:t>
      </w:r>
      <w:r>
        <w:rPr>
          <w:rFonts w:hint="eastAsia"/>
          <w:b/>
          <w:bCs/>
        </w:rPr>
        <w:t>文字コード</w:t>
      </w:r>
      <w:r w:rsidRPr="003860F7">
        <w:rPr>
          <w:rFonts w:hint="eastAsia"/>
          <w:b/>
          <w:bCs/>
        </w:rPr>
        <w:t>】</w:t>
      </w:r>
    </w:p>
    <w:p w14:paraId="7F6DCF04" w14:textId="77777777" w:rsidR="00AD6BBC" w:rsidRDefault="00AD6BBC" w:rsidP="00AD6BBC">
      <w:pPr>
        <w:pStyle w:val="aa"/>
      </w:pPr>
      <w:r>
        <w:rPr>
          <w:rFonts w:hint="eastAsia"/>
        </w:rPr>
        <w:t>UTF-8</w:t>
      </w:r>
    </w:p>
    <w:p w14:paraId="32ABCC6F" w14:textId="77777777" w:rsidR="00AD6BBC" w:rsidRPr="00AD6BBC" w:rsidRDefault="00AD6BBC" w:rsidP="009C118A">
      <w:pPr>
        <w:pStyle w:val="aa"/>
      </w:pPr>
    </w:p>
    <w:p w14:paraId="03CE7B18" w14:textId="77777777" w:rsidR="00551B75" w:rsidRDefault="002F7A28" w:rsidP="009C118A">
      <w:pPr>
        <w:pStyle w:val="aa"/>
        <w:rPr>
          <w:b/>
          <w:bCs/>
        </w:rPr>
      </w:pPr>
      <w:r w:rsidRPr="002F7A28">
        <w:rPr>
          <w:rFonts w:hint="eastAsia"/>
          <w:b/>
          <w:bCs/>
        </w:rPr>
        <w:t>【</w:t>
      </w:r>
      <w:r w:rsidR="00274BDD">
        <w:rPr>
          <w:rFonts w:hint="eastAsia"/>
          <w:b/>
          <w:bCs/>
        </w:rPr>
        <w:t>ファイル</w:t>
      </w:r>
      <w:r w:rsidR="00EC3179">
        <w:rPr>
          <w:rFonts w:hint="eastAsia"/>
          <w:b/>
          <w:bCs/>
        </w:rPr>
        <w:t>種類</w:t>
      </w:r>
      <w:r w:rsidRPr="002F7A28">
        <w:rPr>
          <w:rFonts w:hint="eastAsia"/>
          <w:b/>
          <w:bCs/>
        </w:rPr>
        <w:t>】</w:t>
      </w:r>
    </w:p>
    <w:p w14:paraId="2355071C" w14:textId="77777777" w:rsidR="002F7A28" w:rsidRDefault="00B51539" w:rsidP="009C118A">
      <w:pPr>
        <w:pStyle w:val="aa"/>
      </w:pPr>
      <w:r>
        <w:rPr>
          <w:rFonts w:hint="eastAsia"/>
        </w:rPr>
        <w:t>csv, tsv, xlsx...etc</w:t>
      </w:r>
    </w:p>
    <w:p w14:paraId="0FFE8A47" w14:textId="77777777" w:rsidR="00153A6B" w:rsidRDefault="00153A6B" w:rsidP="009C118A">
      <w:pPr>
        <w:pStyle w:val="aa"/>
      </w:pPr>
    </w:p>
    <w:p w14:paraId="330B75C0" w14:textId="77777777" w:rsidR="00EC3179" w:rsidRDefault="00EC3179" w:rsidP="009C118A">
      <w:pPr>
        <w:pStyle w:val="aa"/>
      </w:pPr>
      <w:r>
        <w:rPr>
          <w:rFonts w:hint="eastAsia"/>
        </w:rPr>
        <w:t>【</w:t>
      </w:r>
      <w:r w:rsidRPr="00EC3179">
        <w:rPr>
          <w:rFonts w:hint="eastAsia"/>
          <w:b/>
          <w:bCs/>
        </w:rPr>
        <w:t>ファイル入力元</w:t>
      </w:r>
      <w:r w:rsidR="00693BEE">
        <w:rPr>
          <w:rFonts w:hint="eastAsia"/>
          <w:b/>
          <w:bCs/>
        </w:rPr>
        <w:t>、ファイル名フォーマット</w:t>
      </w:r>
      <w:r>
        <w:rPr>
          <w:rFonts w:hint="eastAsia"/>
        </w:rPr>
        <w:t>】</w:t>
      </w:r>
    </w:p>
    <w:p w14:paraId="59B103D1" w14:textId="77777777" w:rsidR="00EC3179" w:rsidRDefault="00EC3179" w:rsidP="009C118A">
      <w:pPr>
        <w:pStyle w:val="aa"/>
      </w:pPr>
      <w:r>
        <w:rPr>
          <w:rFonts w:hint="eastAsia"/>
        </w:rPr>
        <w:t>任意</w:t>
      </w:r>
      <w:r w:rsidR="00F47583">
        <w:rPr>
          <w:rFonts w:hint="eastAsia"/>
        </w:rPr>
        <w:t>or固定フォルダpath</w:t>
      </w:r>
    </w:p>
    <w:p w14:paraId="76EC442F" w14:textId="77777777" w:rsidR="00EC3179" w:rsidRDefault="00EC3179" w:rsidP="009C118A">
      <w:pPr>
        <w:pStyle w:val="aa"/>
      </w:pPr>
    </w:p>
    <w:p w14:paraId="6100C86B" w14:textId="77777777" w:rsidR="00A52B07" w:rsidRPr="00A52B07" w:rsidRDefault="00A52B07" w:rsidP="009C118A">
      <w:pPr>
        <w:pStyle w:val="aa"/>
        <w:rPr>
          <w:b/>
          <w:bCs/>
        </w:rPr>
      </w:pPr>
      <w:r w:rsidRPr="00A52B07">
        <w:rPr>
          <w:rFonts w:hint="eastAsia"/>
          <w:b/>
          <w:bCs/>
        </w:rPr>
        <w:t>【</w:t>
      </w:r>
      <w:r w:rsidR="00EC3179">
        <w:rPr>
          <w:rFonts w:hint="eastAsia"/>
          <w:b/>
          <w:bCs/>
        </w:rPr>
        <w:t>ファイル</w:t>
      </w:r>
      <w:r w:rsidR="00AB5C85">
        <w:rPr>
          <w:rFonts w:hint="eastAsia"/>
          <w:b/>
          <w:bCs/>
        </w:rPr>
        <w:t>出力先</w:t>
      </w:r>
      <w:r w:rsidR="0065222D">
        <w:rPr>
          <w:rFonts w:hint="eastAsia"/>
          <w:b/>
          <w:bCs/>
        </w:rPr>
        <w:t>、ファイル名フォーマット</w:t>
      </w:r>
      <w:r w:rsidRPr="00A52B07">
        <w:rPr>
          <w:rFonts w:hint="eastAsia"/>
          <w:b/>
          <w:bCs/>
        </w:rPr>
        <w:t>】</w:t>
      </w:r>
    </w:p>
    <w:p w14:paraId="761588C2" w14:textId="77777777" w:rsidR="00153FFF" w:rsidRPr="00F16252" w:rsidRDefault="00153FFF" w:rsidP="009C118A">
      <w:pPr>
        <w:pStyle w:val="aa"/>
      </w:pPr>
      <w:r>
        <w:rPr>
          <w:rFonts w:hint="eastAsia"/>
        </w:rPr>
        <w:t>X</w:t>
      </w:r>
      <w:r>
        <w:t>XXXXXX/XXXXXXX/XXXXXX/</w:t>
      </w:r>
      <w:r w:rsidR="00F16252" w:rsidRPr="00E44738">
        <w:t>XXXXX_</w:t>
      </w:r>
      <w:r w:rsidR="00F16252" w:rsidRPr="00E44738">
        <w:rPr>
          <w:rFonts w:hint="eastAsia"/>
        </w:rPr>
        <w:t>yyyyMMddHHmmss</w:t>
      </w:r>
      <w:r w:rsidR="00F16252" w:rsidRPr="00E44738">
        <w:t>.xlsx</w:t>
      </w:r>
    </w:p>
    <w:p w14:paraId="332C7D27" w14:textId="77777777" w:rsidR="00B5204B" w:rsidRPr="00E44738" w:rsidRDefault="00B5204B" w:rsidP="005D7754">
      <w:pPr>
        <w:pStyle w:val="aa"/>
      </w:pPr>
    </w:p>
    <w:p w14:paraId="4CCA129D" w14:textId="77777777" w:rsidR="00E44738" w:rsidRDefault="00E44738" w:rsidP="005D7754">
      <w:pPr>
        <w:pStyle w:val="aa"/>
      </w:pPr>
      <w:r>
        <w:rPr>
          <w:rFonts w:hint="eastAsia"/>
        </w:rPr>
        <w:t>【</w:t>
      </w:r>
      <w:r w:rsidR="00744776" w:rsidRPr="00744776">
        <w:rPr>
          <w:rFonts w:hint="eastAsia"/>
          <w:b/>
          <w:bCs/>
        </w:rPr>
        <w:t>ファイル内データのソート順</w:t>
      </w:r>
      <w:r>
        <w:rPr>
          <w:rFonts w:hint="eastAsia"/>
        </w:rPr>
        <w:t>】</w:t>
      </w:r>
    </w:p>
    <w:p w14:paraId="7F38FBE1" w14:textId="77777777" w:rsidR="005D7754" w:rsidRDefault="005D7754" w:rsidP="005D7754">
      <w:pPr>
        <w:pStyle w:val="aa"/>
      </w:pPr>
      <w:r>
        <w:rPr>
          <w:rFonts w:hint="eastAsia"/>
        </w:rPr>
        <w:t>●●の昇順</w:t>
      </w:r>
      <w:r w:rsidR="00744776">
        <w:rPr>
          <w:rFonts w:hint="eastAsia"/>
        </w:rPr>
        <w:t>or降順or</w:t>
      </w:r>
      <w:r w:rsidR="008B6CCE">
        <w:rPr>
          <w:rFonts w:hint="eastAsia"/>
        </w:rPr>
        <w:t>指定なし</w:t>
      </w:r>
    </w:p>
    <w:p w14:paraId="4823E7B1" w14:textId="77777777" w:rsidR="00A6149F" w:rsidRPr="00A6149F" w:rsidRDefault="00A6149F" w:rsidP="009C118A">
      <w:pPr>
        <w:pStyle w:val="aa"/>
        <w:rPr>
          <w:b/>
          <w:bCs/>
        </w:rPr>
      </w:pPr>
    </w:p>
    <w:p w14:paraId="247C3C02" w14:textId="77777777" w:rsidR="009F348B" w:rsidRDefault="00E478AA" w:rsidP="009F348B">
      <w:pPr>
        <w:pStyle w:val="1"/>
      </w:pPr>
      <w:bookmarkStart w:id="3" w:name="_Toc70291533"/>
      <w:r>
        <w:rPr>
          <w:rFonts w:hint="eastAsia"/>
        </w:rPr>
        <w:lastRenderedPageBreak/>
        <w:t>ファイル</w:t>
      </w:r>
      <w:r w:rsidR="009F348B">
        <w:rPr>
          <w:rFonts w:hint="eastAsia"/>
        </w:rPr>
        <w:t>項目定義</w:t>
      </w:r>
      <w:bookmarkEnd w:id="3"/>
    </w:p>
    <w:p w14:paraId="4D16CFE0" w14:textId="77777777" w:rsidR="00C7658F" w:rsidRDefault="00C7658F" w:rsidP="009C118A">
      <w:pPr>
        <w:pStyle w:val="aa"/>
      </w:pPr>
    </w:p>
    <w:tbl>
      <w:tblPr>
        <w:tblStyle w:val="4-3"/>
        <w:tblW w:w="14676" w:type="dxa"/>
        <w:tblLayout w:type="fixed"/>
        <w:tblLook w:val="04A0" w:firstRow="1" w:lastRow="0" w:firstColumn="1" w:lastColumn="0" w:noHBand="0" w:noVBand="1"/>
      </w:tblPr>
      <w:tblGrid>
        <w:gridCol w:w="478"/>
        <w:gridCol w:w="3528"/>
        <w:gridCol w:w="1528"/>
        <w:gridCol w:w="1528"/>
        <w:gridCol w:w="1779"/>
        <w:gridCol w:w="1028"/>
        <w:gridCol w:w="1028"/>
        <w:gridCol w:w="3779"/>
      </w:tblGrid>
      <w:tr w:rsidR="008119C5" w:rsidRPr="00F76721" w14:paraId="4F307BD2" w14:textId="77777777" w:rsidTr="008119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1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F319239" w14:textId="77777777" w:rsidR="008119C5" w:rsidRPr="00F76721" w:rsidRDefault="008119C5" w:rsidP="00D92CBA">
            <w:pPr>
              <w:pStyle w:val="aa"/>
              <w:rPr>
                <w:sz w:val="12"/>
                <w:szCs w:val="12"/>
              </w:rPr>
            </w:pPr>
            <w:r w:rsidRPr="00F76721">
              <w:rPr>
                <w:rFonts w:hint="eastAsia"/>
                <w:sz w:val="12"/>
                <w:szCs w:val="12"/>
              </w:rPr>
              <w:t>No.</w:t>
            </w:r>
          </w:p>
        </w:tc>
        <w:tc>
          <w:tcPr>
            <w:tcW w:w="3969" w:type="dxa"/>
          </w:tcPr>
          <w:p w14:paraId="2BC38A59" w14:textId="77777777" w:rsidR="008119C5" w:rsidRPr="00F76721" w:rsidRDefault="008119C5" w:rsidP="00D92CBA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項目名</w:t>
            </w:r>
          </w:p>
        </w:tc>
        <w:tc>
          <w:tcPr>
            <w:tcW w:w="1701" w:type="dxa"/>
          </w:tcPr>
          <w:p w14:paraId="079F32B4" w14:textId="77777777" w:rsidR="008119C5" w:rsidRPr="00F76721" w:rsidRDefault="008119C5" w:rsidP="00D92CBA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F76721">
              <w:rPr>
                <w:rFonts w:hint="eastAsia"/>
                <w:sz w:val="12"/>
                <w:szCs w:val="12"/>
              </w:rPr>
              <w:t>項目種別</w:t>
            </w:r>
          </w:p>
        </w:tc>
        <w:tc>
          <w:tcPr>
            <w:tcW w:w="1701" w:type="dxa"/>
          </w:tcPr>
          <w:p w14:paraId="0168E9FA" w14:textId="77777777" w:rsidR="008119C5" w:rsidRDefault="008119C5" w:rsidP="00D92CBA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文字種</w:t>
            </w:r>
          </w:p>
        </w:tc>
        <w:tc>
          <w:tcPr>
            <w:tcW w:w="1985" w:type="dxa"/>
          </w:tcPr>
          <w:p w14:paraId="30E4D358" w14:textId="77777777" w:rsidR="008119C5" w:rsidRPr="00F76721" w:rsidRDefault="008119C5" w:rsidP="00D92CBA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フォーマット</w:t>
            </w:r>
          </w:p>
        </w:tc>
        <w:tc>
          <w:tcPr>
            <w:tcW w:w="1134" w:type="dxa"/>
          </w:tcPr>
          <w:p w14:paraId="558CA14C" w14:textId="77777777" w:rsidR="008119C5" w:rsidRDefault="008119C5" w:rsidP="00D92CBA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開始</w:t>
            </w:r>
            <w:r w:rsidR="006D41F4">
              <w:rPr>
                <w:rFonts w:hint="eastAsia"/>
                <w:sz w:val="12"/>
                <w:szCs w:val="12"/>
              </w:rPr>
              <w:t>桁</w:t>
            </w:r>
            <w:r>
              <w:rPr>
                <w:rFonts w:hint="eastAsia"/>
                <w:sz w:val="12"/>
                <w:szCs w:val="12"/>
              </w:rPr>
              <w:t>数</w:t>
            </w:r>
          </w:p>
        </w:tc>
        <w:tc>
          <w:tcPr>
            <w:tcW w:w="1134" w:type="dxa"/>
          </w:tcPr>
          <w:p w14:paraId="0F14CD25" w14:textId="77777777" w:rsidR="008119C5" w:rsidRDefault="006D41F4" w:rsidP="00D92CBA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桁</w:t>
            </w:r>
            <w:r w:rsidR="008119C5">
              <w:rPr>
                <w:rFonts w:hint="eastAsia"/>
                <w:sz w:val="12"/>
                <w:szCs w:val="12"/>
              </w:rPr>
              <w:t>数</w:t>
            </w:r>
          </w:p>
        </w:tc>
        <w:tc>
          <w:tcPr>
            <w:tcW w:w="4253" w:type="dxa"/>
          </w:tcPr>
          <w:p w14:paraId="2C0ECF39" w14:textId="77777777" w:rsidR="008119C5" w:rsidRDefault="00BD49CA" w:rsidP="00D92CBA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備考</w:t>
            </w:r>
          </w:p>
        </w:tc>
      </w:tr>
      <w:tr w:rsidR="008119C5" w:rsidRPr="00F76721" w14:paraId="3729EC22" w14:textId="77777777" w:rsidTr="008119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20B1763" w14:textId="05D9205F" w:rsidR="008119C5" w:rsidRPr="00364CC8" w:rsidRDefault="008119C5" w:rsidP="00D92CBA">
            <w:pPr>
              <w:pStyle w:val="a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fldChar w:fldCharType="begin"/>
            </w:r>
            <w:r>
              <w:rPr>
                <w:b w:val="0"/>
                <w:bCs w:val="0"/>
                <w:sz w:val="12"/>
                <w:szCs w:val="12"/>
              </w:rPr>
              <w:instrText xml:space="preserve"> SEQ itemAttributeNo \* MERGEFORMAT  \* MERGEFORMAT </w:instrText>
            </w:r>
            <w:r>
              <w:rPr>
                <w:sz w:val="12"/>
                <w:szCs w:val="12"/>
              </w:rPr>
              <w:fldChar w:fldCharType="separate"/>
            </w:r>
            <w:r w:rsidR="00F15AD8">
              <w:rPr>
                <w:b w:val="0"/>
                <w:bCs w:val="0"/>
                <w:noProof/>
                <w:sz w:val="12"/>
                <w:szCs w:val="12"/>
              </w:rPr>
              <w:t>1</w:t>
            </w:r>
            <w:r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4E8CDA40" w14:textId="77777777" w:rsidR="008119C5" w:rsidRPr="00F76721" w:rsidRDefault="008119C5" w:rsidP="00D92CB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No.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6882012"/>
            <w:placeholder>
              <w:docPart w:val="E0E1764BF63F4CC2AF7CC827E9D211E9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EndPr/>
          <w:sdtContent>
            <w:tc>
              <w:tcPr>
                <w:tcW w:w="1701" w:type="dxa"/>
              </w:tcPr>
              <w:p w14:paraId="0C9DA650" w14:textId="77777777" w:rsidR="008119C5" w:rsidRPr="00F76721" w:rsidRDefault="008119C5" w:rsidP="00D92CB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number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495540816"/>
            <w:placeholder>
              <w:docPart w:val="551E5DAA2EA34A1AB6FB98B59CBC498B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EndPr/>
          <w:sdtContent>
            <w:tc>
              <w:tcPr>
                <w:tcW w:w="1701" w:type="dxa"/>
              </w:tcPr>
              <w:p w14:paraId="17021578" w14:textId="77777777" w:rsidR="008119C5" w:rsidRPr="00F76721" w:rsidRDefault="008119C5" w:rsidP="00D92CB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halfWidthChar</w:t>
                </w:r>
              </w:p>
            </w:tc>
          </w:sdtContent>
        </w:sdt>
        <w:tc>
          <w:tcPr>
            <w:tcW w:w="1985" w:type="dxa"/>
          </w:tcPr>
          <w:p w14:paraId="45FE5E3B" w14:textId="77777777" w:rsidR="008119C5" w:rsidRPr="00F76721" w:rsidRDefault="008119C5" w:rsidP="00D92CB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4A71DBC5" w14:textId="77777777" w:rsidR="008119C5" w:rsidRDefault="008119C5" w:rsidP="00D92CB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34" w:type="dxa"/>
          </w:tcPr>
          <w:p w14:paraId="0D08E258" w14:textId="77777777" w:rsidR="008119C5" w:rsidRDefault="008119C5" w:rsidP="00D92CB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4253" w:type="dxa"/>
          </w:tcPr>
          <w:p w14:paraId="28E01247" w14:textId="77777777" w:rsidR="008119C5" w:rsidRDefault="008119C5" w:rsidP="00D92CB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</w:tr>
      <w:tr w:rsidR="008119C5" w:rsidRPr="00F76721" w14:paraId="11EE5F36" w14:textId="77777777" w:rsidTr="008119C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E54B2FC" w14:textId="35174B09" w:rsidR="008119C5" w:rsidRPr="00F76721" w:rsidRDefault="008119C5" w:rsidP="005475DF">
            <w:pPr>
              <w:pStyle w:val="aa"/>
              <w:rPr>
                <w:sz w:val="12"/>
                <w:szCs w:val="12"/>
              </w:rPr>
            </w:pPr>
            <w:r w:rsidRPr="00061B11">
              <w:rPr>
                <w:sz w:val="12"/>
                <w:szCs w:val="12"/>
              </w:rPr>
              <w:fldChar w:fldCharType="begin"/>
            </w:r>
            <w:r w:rsidRPr="00061B11">
              <w:rPr>
                <w:b w:val="0"/>
                <w:bCs w:val="0"/>
                <w:sz w:val="12"/>
                <w:szCs w:val="12"/>
              </w:rPr>
              <w:instrText xml:space="preserve"> SEQ itemAttributeNo \* MERGEFORMAT  \* MERGEFORMAT </w:instrText>
            </w:r>
            <w:r w:rsidRPr="00061B11">
              <w:rPr>
                <w:sz w:val="12"/>
                <w:szCs w:val="12"/>
              </w:rPr>
              <w:fldChar w:fldCharType="separate"/>
            </w:r>
            <w:r w:rsidR="00F15AD8">
              <w:rPr>
                <w:b w:val="0"/>
                <w:bCs w:val="0"/>
                <w:noProof/>
                <w:sz w:val="12"/>
                <w:szCs w:val="12"/>
              </w:rPr>
              <w:t>2</w:t>
            </w:r>
            <w:r w:rsidRPr="00061B11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72635731" w14:textId="77777777" w:rsidR="008119C5" w:rsidRPr="00F76721" w:rsidRDefault="008119C5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タイトル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792362784"/>
            <w:placeholder>
              <w:docPart w:val="C5C6D146EA5843D98E4222F586ABB88E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EndPr/>
          <w:sdtContent>
            <w:tc>
              <w:tcPr>
                <w:tcW w:w="1701" w:type="dxa"/>
              </w:tcPr>
              <w:p w14:paraId="6814F759" w14:textId="77777777" w:rsidR="008119C5" w:rsidRPr="00F76721" w:rsidRDefault="008119C5" w:rsidP="005475D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string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-1401669318"/>
            <w:placeholder>
              <w:docPart w:val="EE99ED853AFE4263A25830311097EBF3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EndPr/>
          <w:sdtContent>
            <w:tc>
              <w:tcPr>
                <w:tcW w:w="1701" w:type="dxa"/>
              </w:tcPr>
              <w:p w14:paraId="0761F79D" w14:textId="77777777" w:rsidR="008119C5" w:rsidRPr="00F76721" w:rsidRDefault="008119C5" w:rsidP="005475D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mixedWidthChar</w:t>
                </w:r>
              </w:p>
            </w:tc>
          </w:sdtContent>
        </w:sdt>
        <w:tc>
          <w:tcPr>
            <w:tcW w:w="1985" w:type="dxa"/>
          </w:tcPr>
          <w:p w14:paraId="5464F330" w14:textId="77777777" w:rsidR="008119C5" w:rsidRPr="00F76721" w:rsidRDefault="008119C5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3FD25845" w14:textId="77777777" w:rsidR="008119C5" w:rsidRDefault="008119C5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34" w:type="dxa"/>
          </w:tcPr>
          <w:p w14:paraId="0391351F" w14:textId="77777777" w:rsidR="008119C5" w:rsidRDefault="008119C5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4253" w:type="dxa"/>
          </w:tcPr>
          <w:p w14:paraId="74AFA8DF" w14:textId="77777777" w:rsidR="008119C5" w:rsidRDefault="008119C5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</w:tr>
      <w:tr w:rsidR="008119C5" w:rsidRPr="00F76721" w14:paraId="15D71E81" w14:textId="77777777" w:rsidTr="008119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0C75930" w14:textId="5F4C86AC" w:rsidR="008119C5" w:rsidRPr="00F76721" w:rsidRDefault="008119C5" w:rsidP="005475DF">
            <w:pPr>
              <w:pStyle w:val="aa"/>
              <w:rPr>
                <w:sz w:val="12"/>
                <w:szCs w:val="12"/>
              </w:rPr>
            </w:pPr>
            <w:r w:rsidRPr="00061B11">
              <w:rPr>
                <w:sz w:val="12"/>
                <w:szCs w:val="12"/>
              </w:rPr>
              <w:fldChar w:fldCharType="begin"/>
            </w:r>
            <w:r w:rsidRPr="00061B11">
              <w:rPr>
                <w:b w:val="0"/>
                <w:bCs w:val="0"/>
                <w:sz w:val="12"/>
                <w:szCs w:val="12"/>
              </w:rPr>
              <w:instrText xml:space="preserve"> SEQ itemAttributeNo \* MERGEFORMAT  \* MERGEFORMAT </w:instrText>
            </w:r>
            <w:r w:rsidRPr="00061B11">
              <w:rPr>
                <w:sz w:val="12"/>
                <w:szCs w:val="12"/>
              </w:rPr>
              <w:fldChar w:fldCharType="separate"/>
            </w:r>
            <w:r w:rsidR="00F15AD8">
              <w:rPr>
                <w:b w:val="0"/>
                <w:bCs w:val="0"/>
                <w:noProof/>
                <w:sz w:val="12"/>
                <w:szCs w:val="12"/>
              </w:rPr>
              <w:t>3</w:t>
            </w:r>
            <w:r w:rsidRPr="00061B11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7AB52D3F" w14:textId="77777777" w:rsidR="008119C5" w:rsidRPr="00F76721" w:rsidRDefault="008119C5" w:rsidP="005475D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社員コード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548987775"/>
            <w:placeholder>
              <w:docPart w:val="C7894780C8604E2282AF1D1CA65D0767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EndPr/>
          <w:sdtContent>
            <w:tc>
              <w:tcPr>
                <w:tcW w:w="1701" w:type="dxa"/>
              </w:tcPr>
              <w:p w14:paraId="1395CD8A" w14:textId="77777777" w:rsidR="008119C5" w:rsidRPr="00F76721" w:rsidRDefault="008119C5" w:rsidP="005475D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string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-1273324110"/>
            <w:placeholder>
              <w:docPart w:val="990244D364F544519D0ED855B3F66F7C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EndPr/>
          <w:sdtContent>
            <w:tc>
              <w:tcPr>
                <w:tcW w:w="1701" w:type="dxa"/>
              </w:tcPr>
              <w:p w14:paraId="74FAEBB0" w14:textId="77777777" w:rsidR="008119C5" w:rsidRPr="00F76721" w:rsidRDefault="008119C5" w:rsidP="005475D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halfWidthChar</w:t>
                </w:r>
              </w:p>
            </w:tc>
          </w:sdtContent>
        </w:sdt>
        <w:tc>
          <w:tcPr>
            <w:tcW w:w="1985" w:type="dxa"/>
          </w:tcPr>
          <w:p w14:paraId="5930C6DB" w14:textId="77777777" w:rsidR="008119C5" w:rsidRPr="00F76721" w:rsidRDefault="008119C5" w:rsidP="005475D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3F49AC94" w14:textId="77777777" w:rsidR="008119C5" w:rsidRDefault="008119C5" w:rsidP="005475D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34" w:type="dxa"/>
          </w:tcPr>
          <w:p w14:paraId="086E8E9F" w14:textId="77777777" w:rsidR="008119C5" w:rsidRDefault="008119C5" w:rsidP="005475D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4253" w:type="dxa"/>
          </w:tcPr>
          <w:p w14:paraId="14622FF9" w14:textId="77777777" w:rsidR="008119C5" w:rsidRDefault="008119C5" w:rsidP="005475D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</w:tr>
      <w:tr w:rsidR="008119C5" w:rsidRPr="00F76721" w14:paraId="10289BDA" w14:textId="77777777" w:rsidTr="008119C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8B9F36E" w14:textId="036B2F38" w:rsidR="008119C5" w:rsidRPr="00F76721" w:rsidRDefault="008119C5" w:rsidP="005475DF">
            <w:pPr>
              <w:pStyle w:val="aa"/>
              <w:rPr>
                <w:sz w:val="12"/>
                <w:szCs w:val="12"/>
              </w:rPr>
            </w:pPr>
            <w:r w:rsidRPr="00061B11">
              <w:rPr>
                <w:sz w:val="12"/>
                <w:szCs w:val="12"/>
              </w:rPr>
              <w:fldChar w:fldCharType="begin"/>
            </w:r>
            <w:r w:rsidRPr="00061B11">
              <w:rPr>
                <w:b w:val="0"/>
                <w:bCs w:val="0"/>
                <w:sz w:val="12"/>
                <w:szCs w:val="12"/>
              </w:rPr>
              <w:instrText xml:space="preserve"> SEQ itemAttributeNo \* MERGEFORMAT  \* MERGEFORMAT </w:instrText>
            </w:r>
            <w:r w:rsidRPr="00061B11">
              <w:rPr>
                <w:sz w:val="12"/>
                <w:szCs w:val="12"/>
              </w:rPr>
              <w:fldChar w:fldCharType="separate"/>
            </w:r>
            <w:r w:rsidR="00F15AD8">
              <w:rPr>
                <w:b w:val="0"/>
                <w:bCs w:val="0"/>
                <w:noProof/>
                <w:sz w:val="12"/>
                <w:szCs w:val="12"/>
              </w:rPr>
              <w:t>4</w:t>
            </w:r>
            <w:r w:rsidRPr="00061B11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10BCC87D" w14:textId="77777777" w:rsidR="008119C5" w:rsidRPr="00F76721" w:rsidRDefault="008119C5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社員名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1085503440"/>
            <w:placeholder>
              <w:docPart w:val="B9D9CC9905314C78B34EF24274F6636A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EndPr/>
          <w:sdtContent>
            <w:tc>
              <w:tcPr>
                <w:tcW w:w="1701" w:type="dxa"/>
              </w:tcPr>
              <w:p w14:paraId="35640AE6" w14:textId="77777777" w:rsidR="008119C5" w:rsidRPr="00F76721" w:rsidRDefault="008119C5" w:rsidP="005475D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string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967698094"/>
            <w:placeholder>
              <w:docPart w:val="41E464F43F9644D7864809D24A162E4B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EndPr/>
          <w:sdtContent>
            <w:tc>
              <w:tcPr>
                <w:tcW w:w="1701" w:type="dxa"/>
              </w:tcPr>
              <w:p w14:paraId="5A02E8D4" w14:textId="77777777" w:rsidR="008119C5" w:rsidRPr="00F76721" w:rsidRDefault="008119C5" w:rsidP="005475D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mixedWidthChar</w:t>
                </w:r>
              </w:p>
            </w:tc>
          </w:sdtContent>
        </w:sdt>
        <w:tc>
          <w:tcPr>
            <w:tcW w:w="1985" w:type="dxa"/>
          </w:tcPr>
          <w:p w14:paraId="3CAAED99" w14:textId="77777777" w:rsidR="008119C5" w:rsidRPr="00F76721" w:rsidRDefault="008119C5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0469E598" w14:textId="77777777" w:rsidR="008119C5" w:rsidRDefault="008119C5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34" w:type="dxa"/>
          </w:tcPr>
          <w:p w14:paraId="6D99B7FB" w14:textId="77777777" w:rsidR="008119C5" w:rsidRDefault="008119C5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4253" w:type="dxa"/>
          </w:tcPr>
          <w:p w14:paraId="3D340821" w14:textId="77777777" w:rsidR="008119C5" w:rsidRDefault="008119C5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</w:tr>
      <w:tr w:rsidR="008119C5" w:rsidRPr="00F76721" w14:paraId="2A65AC20" w14:textId="77777777" w:rsidTr="008119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0EFC713" w14:textId="7695FAE3" w:rsidR="008119C5" w:rsidRPr="00F76721" w:rsidRDefault="008119C5" w:rsidP="005475DF">
            <w:pPr>
              <w:pStyle w:val="aa"/>
              <w:rPr>
                <w:sz w:val="12"/>
                <w:szCs w:val="12"/>
              </w:rPr>
            </w:pPr>
            <w:r w:rsidRPr="00061B11">
              <w:rPr>
                <w:sz w:val="12"/>
                <w:szCs w:val="12"/>
              </w:rPr>
              <w:fldChar w:fldCharType="begin"/>
            </w:r>
            <w:r w:rsidRPr="00061B11">
              <w:rPr>
                <w:b w:val="0"/>
                <w:bCs w:val="0"/>
                <w:sz w:val="12"/>
                <w:szCs w:val="12"/>
              </w:rPr>
              <w:instrText xml:space="preserve"> SEQ itemAttributeNo \* MERGEFORMAT  \* MERGEFORMAT </w:instrText>
            </w:r>
            <w:r w:rsidRPr="00061B11">
              <w:rPr>
                <w:sz w:val="12"/>
                <w:szCs w:val="12"/>
              </w:rPr>
              <w:fldChar w:fldCharType="separate"/>
            </w:r>
            <w:r w:rsidR="00F15AD8">
              <w:rPr>
                <w:b w:val="0"/>
                <w:bCs w:val="0"/>
                <w:noProof/>
                <w:sz w:val="12"/>
                <w:szCs w:val="12"/>
              </w:rPr>
              <w:t>5</w:t>
            </w:r>
            <w:r w:rsidRPr="00061B11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09B4E552" w14:textId="77777777" w:rsidR="008119C5" w:rsidRPr="00F76721" w:rsidRDefault="008119C5" w:rsidP="005475D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所属部署コード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460853290"/>
            <w:placeholder>
              <w:docPart w:val="C90847C1685149E7B75FDC28449257F0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EndPr/>
          <w:sdtContent>
            <w:tc>
              <w:tcPr>
                <w:tcW w:w="1701" w:type="dxa"/>
              </w:tcPr>
              <w:p w14:paraId="7BCE1DDA" w14:textId="77777777" w:rsidR="008119C5" w:rsidRPr="00F76721" w:rsidRDefault="008119C5" w:rsidP="005475D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string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426310556"/>
            <w:placeholder>
              <w:docPart w:val="220AE4684FAD41498B3EE795ABB00602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EndPr/>
          <w:sdtContent>
            <w:tc>
              <w:tcPr>
                <w:tcW w:w="1701" w:type="dxa"/>
              </w:tcPr>
              <w:p w14:paraId="2D5C4033" w14:textId="77777777" w:rsidR="008119C5" w:rsidRPr="00F76721" w:rsidRDefault="008119C5" w:rsidP="005475D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halfWidthChar</w:t>
                </w:r>
              </w:p>
            </w:tc>
          </w:sdtContent>
        </w:sdt>
        <w:tc>
          <w:tcPr>
            <w:tcW w:w="1985" w:type="dxa"/>
          </w:tcPr>
          <w:p w14:paraId="4717BA78" w14:textId="77777777" w:rsidR="008119C5" w:rsidRPr="00F76721" w:rsidRDefault="008119C5" w:rsidP="005475D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7459748B" w14:textId="77777777" w:rsidR="008119C5" w:rsidRDefault="008119C5" w:rsidP="005475D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34" w:type="dxa"/>
          </w:tcPr>
          <w:p w14:paraId="26D8E85E" w14:textId="77777777" w:rsidR="008119C5" w:rsidRDefault="008119C5" w:rsidP="005475D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4253" w:type="dxa"/>
          </w:tcPr>
          <w:p w14:paraId="6A5718F7" w14:textId="77777777" w:rsidR="008119C5" w:rsidRDefault="008119C5" w:rsidP="005475D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</w:tr>
      <w:tr w:rsidR="008119C5" w:rsidRPr="00F76721" w14:paraId="78BC780F" w14:textId="77777777" w:rsidTr="008119C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9890CC9" w14:textId="500C7C8B" w:rsidR="008119C5" w:rsidRPr="00F76721" w:rsidRDefault="008119C5" w:rsidP="005475DF">
            <w:pPr>
              <w:pStyle w:val="aa"/>
              <w:rPr>
                <w:sz w:val="12"/>
                <w:szCs w:val="12"/>
              </w:rPr>
            </w:pPr>
            <w:r w:rsidRPr="00061B11">
              <w:rPr>
                <w:sz w:val="12"/>
                <w:szCs w:val="12"/>
              </w:rPr>
              <w:fldChar w:fldCharType="begin"/>
            </w:r>
            <w:r w:rsidRPr="00061B11">
              <w:rPr>
                <w:b w:val="0"/>
                <w:bCs w:val="0"/>
                <w:sz w:val="12"/>
                <w:szCs w:val="12"/>
              </w:rPr>
              <w:instrText xml:space="preserve"> SEQ itemAttributeNo \* MERGEFORMAT  \* MERGEFORMAT </w:instrText>
            </w:r>
            <w:r w:rsidRPr="00061B11">
              <w:rPr>
                <w:sz w:val="12"/>
                <w:szCs w:val="12"/>
              </w:rPr>
              <w:fldChar w:fldCharType="separate"/>
            </w:r>
            <w:r w:rsidR="00F15AD8">
              <w:rPr>
                <w:b w:val="0"/>
                <w:bCs w:val="0"/>
                <w:noProof/>
                <w:sz w:val="12"/>
                <w:szCs w:val="12"/>
              </w:rPr>
              <w:t>6</w:t>
            </w:r>
            <w:r w:rsidRPr="00061B11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39BC4799" w14:textId="77777777" w:rsidR="008119C5" w:rsidRPr="00F76721" w:rsidRDefault="008119C5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所属部署名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755350863"/>
            <w:placeholder>
              <w:docPart w:val="4315253F86294C87A3296E7665444994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EndPr/>
          <w:sdtContent>
            <w:tc>
              <w:tcPr>
                <w:tcW w:w="1701" w:type="dxa"/>
              </w:tcPr>
              <w:p w14:paraId="0713847D" w14:textId="77777777" w:rsidR="008119C5" w:rsidRPr="00F76721" w:rsidRDefault="008119C5" w:rsidP="005475D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string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-1573660626"/>
            <w:placeholder>
              <w:docPart w:val="7D80441C980E428F83A7CC28C62478DF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EndPr/>
          <w:sdtContent>
            <w:tc>
              <w:tcPr>
                <w:tcW w:w="1701" w:type="dxa"/>
              </w:tcPr>
              <w:p w14:paraId="12CE62F7" w14:textId="77777777" w:rsidR="008119C5" w:rsidRPr="00F76721" w:rsidRDefault="008119C5" w:rsidP="005475D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mixedWidthChar</w:t>
                </w:r>
              </w:p>
            </w:tc>
          </w:sdtContent>
        </w:sdt>
        <w:tc>
          <w:tcPr>
            <w:tcW w:w="1985" w:type="dxa"/>
          </w:tcPr>
          <w:p w14:paraId="12B75003" w14:textId="77777777" w:rsidR="008119C5" w:rsidRPr="00F76721" w:rsidRDefault="008119C5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1D8531FF" w14:textId="77777777" w:rsidR="008119C5" w:rsidRDefault="008119C5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34" w:type="dxa"/>
          </w:tcPr>
          <w:p w14:paraId="19DBD23D" w14:textId="77777777" w:rsidR="008119C5" w:rsidRDefault="008119C5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4253" w:type="dxa"/>
          </w:tcPr>
          <w:p w14:paraId="211D3665" w14:textId="77777777" w:rsidR="008119C5" w:rsidRDefault="008119C5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</w:tr>
      <w:tr w:rsidR="008119C5" w:rsidRPr="00F76721" w14:paraId="120F3866" w14:textId="77777777" w:rsidTr="008119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156E091" w14:textId="09C89AD5" w:rsidR="008119C5" w:rsidRPr="00F76721" w:rsidRDefault="008119C5" w:rsidP="005475DF">
            <w:pPr>
              <w:pStyle w:val="aa"/>
              <w:rPr>
                <w:sz w:val="12"/>
                <w:szCs w:val="12"/>
              </w:rPr>
            </w:pPr>
            <w:r w:rsidRPr="00061B11">
              <w:rPr>
                <w:sz w:val="12"/>
                <w:szCs w:val="12"/>
              </w:rPr>
              <w:fldChar w:fldCharType="begin"/>
            </w:r>
            <w:r w:rsidRPr="00061B11">
              <w:rPr>
                <w:b w:val="0"/>
                <w:bCs w:val="0"/>
                <w:sz w:val="12"/>
                <w:szCs w:val="12"/>
              </w:rPr>
              <w:instrText xml:space="preserve"> SEQ itemAttributeNo \* MERGEFORMAT  \* MERGEFORMAT </w:instrText>
            </w:r>
            <w:r w:rsidRPr="00061B11">
              <w:rPr>
                <w:sz w:val="12"/>
                <w:szCs w:val="12"/>
              </w:rPr>
              <w:fldChar w:fldCharType="separate"/>
            </w:r>
            <w:r w:rsidR="00F15AD8">
              <w:rPr>
                <w:b w:val="0"/>
                <w:bCs w:val="0"/>
                <w:noProof/>
                <w:sz w:val="12"/>
                <w:szCs w:val="12"/>
              </w:rPr>
              <w:t>7</w:t>
            </w:r>
            <w:r w:rsidRPr="00061B11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2CF2041A" w14:textId="77777777" w:rsidR="008119C5" w:rsidRPr="00F76721" w:rsidRDefault="008119C5" w:rsidP="005475D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443150300"/>
            <w:placeholder>
              <w:docPart w:val="869B4757C011471EA1F4BEA26F7B16AE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EndPr/>
          <w:sdtContent>
            <w:tc>
              <w:tcPr>
                <w:tcW w:w="1701" w:type="dxa"/>
              </w:tcPr>
              <w:p w14:paraId="5B9422CC" w14:textId="77777777" w:rsidR="008119C5" w:rsidRPr="00F76721" w:rsidRDefault="008119C5" w:rsidP="005475D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C1492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-950630684"/>
            <w:placeholder>
              <w:docPart w:val="D75880B9EAFB41209FA5A7F7A9CAF7E0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EndPr/>
          <w:sdtContent>
            <w:tc>
              <w:tcPr>
                <w:tcW w:w="1701" w:type="dxa"/>
              </w:tcPr>
              <w:p w14:paraId="5D07E5A4" w14:textId="77777777" w:rsidR="008119C5" w:rsidRPr="00F76721" w:rsidRDefault="008119C5" w:rsidP="005475D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985" w:type="dxa"/>
          </w:tcPr>
          <w:p w14:paraId="1301B63F" w14:textId="77777777" w:rsidR="008119C5" w:rsidRPr="00F76721" w:rsidRDefault="008119C5" w:rsidP="005475D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43B9576B" w14:textId="77777777" w:rsidR="008119C5" w:rsidRDefault="008119C5" w:rsidP="005475D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34" w:type="dxa"/>
          </w:tcPr>
          <w:p w14:paraId="385B771E" w14:textId="77777777" w:rsidR="008119C5" w:rsidRDefault="008119C5" w:rsidP="005475D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4253" w:type="dxa"/>
          </w:tcPr>
          <w:p w14:paraId="27F58C2C" w14:textId="77777777" w:rsidR="008119C5" w:rsidRDefault="008119C5" w:rsidP="005475D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</w:tr>
      <w:tr w:rsidR="008119C5" w:rsidRPr="00F76721" w14:paraId="3FE87B80" w14:textId="77777777" w:rsidTr="008119C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CF34E4F" w14:textId="4B17D00E" w:rsidR="008119C5" w:rsidRPr="00F76721" w:rsidRDefault="008119C5" w:rsidP="005475DF">
            <w:pPr>
              <w:pStyle w:val="aa"/>
              <w:rPr>
                <w:sz w:val="12"/>
                <w:szCs w:val="12"/>
              </w:rPr>
            </w:pPr>
            <w:r w:rsidRPr="00061B11">
              <w:rPr>
                <w:sz w:val="12"/>
                <w:szCs w:val="12"/>
              </w:rPr>
              <w:fldChar w:fldCharType="begin"/>
            </w:r>
            <w:r w:rsidRPr="00061B11">
              <w:rPr>
                <w:b w:val="0"/>
                <w:bCs w:val="0"/>
                <w:sz w:val="12"/>
                <w:szCs w:val="12"/>
              </w:rPr>
              <w:instrText xml:space="preserve"> SEQ itemAttributeNo \* MERGEFORMAT  \* MERGEFORMAT </w:instrText>
            </w:r>
            <w:r w:rsidRPr="00061B11">
              <w:rPr>
                <w:sz w:val="12"/>
                <w:szCs w:val="12"/>
              </w:rPr>
              <w:fldChar w:fldCharType="separate"/>
            </w:r>
            <w:r w:rsidR="00F15AD8">
              <w:rPr>
                <w:b w:val="0"/>
                <w:bCs w:val="0"/>
                <w:noProof/>
                <w:sz w:val="12"/>
                <w:szCs w:val="12"/>
              </w:rPr>
              <w:t>8</w:t>
            </w:r>
            <w:r w:rsidRPr="00061B11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4D1021D0" w14:textId="77777777" w:rsidR="008119C5" w:rsidRPr="00F76721" w:rsidRDefault="008119C5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1243224071"/>
            <w:placeholder>
              <w:docPart w:val="20CECE596FD04D4E977AFBCD81E982FF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EndPr/>
          <w:sdtContent>
            <w:tc>
              <w:tcPr>
                <w:tcW w:w="1701" w:type="dxa"/>
              </w:tcPr>
              <w:p w14:paraId="7EEDFECD" w14:textId="77777777" w:rsidR="008119C5" w:rsidRPr="00F76721" w:rsidRDefault="008119C5" w:rsidP="005475D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C1492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-1023172951"/>
            <w:placeholder>
              <w:docPart w:val="2A16116EE2AD43B7A9563B351C8443A6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EndPr/>
          <w:sdtContent>
            <w:tc>
              <w:tcPr>
                <w:tcW w:w="1701" w:type="dxa"/>
              </w:tcPr>
              <w:p w14:paraId="0B55014D" w14:textId="77777777" w:rsidR="008119C5" w:rsidRPr="00F76721" w:rsidRDefault="008119C5" w:rsidP="005475D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985" w:type="dxa"/>
          </w:tcPr>
          <w:p w14:paraId="571FA024" w14:textId="77777777" w:rsidR="008119C5" w:rsidRPr="00F76721" w:rsidRDefault="008119C5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734F759E" w14:textId="77777777" w:rsidR="008119C5" w:rsidRDefault="008119C5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34" w:type="dxa"/>
          </w:tcPr>
          <w:p w14:paraId="4A6027DB" w14:textId="77777777" w:rsidR="008119C5" w:rsidRDefault="008119C5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4253" w:type="dxa"/>
          </w:tcPr>
          <w:p w14:paraId="65E5E754" w14:textId="77777777" w:rsidR="008119C5" w:rsidRDefault="008119C5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</w:tr>
      <w:tr w:rsidR="008119C5" w:rsidRPr="00F76721" w14:paraId="24527FEF" w14:textId="77777777" w:rsidTr="008119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4D6AC40" w14:textId="607F1EC5" w:rsidR="008119C5" w:rsidRPr="00F76721" w:rsidRDefault="008119C5" w:rsidP="005475DF">
            <w:pPr>
              <w:pStyle w:val="aa"/>
              <w:rPr>
                <w:sz w:val="12"/>
                <w:szCs w:val="12"/>
              </w:rPr>
            </w:pPr>
            <w:r w:rsidRPr="00061B11">
              <w:rPr>
                <w:sz w:val="12"/>
                <w:szCs w:val="12"/>
              </w:rPr>
              <w:fldChar w:fldCharType="begin"/>
            </w:r>
            <w:r w:rsidRPr="00061B11">
              <w:rPr>
                <w:b w:val="0"/>
                <w:bCs w:val="0"/>
                <w:sz w:val="12"/>
                <w:szCs w:val="12"/>
              </w:rPr>
              <w:instrText xml:space="preserve"> SEQ itemAttributeNo \* MERGEFORMAT  \* MERGEFORMAT </w:instrText>
            </w:r>
            <w:r w:rsidRPr="00061B11">
              <w:rPr>
                <w:sz w:val="12"/>
                <w:szCs w:val="12"/>
              </w:rPr>
              <w:fldChar w:fldCharType="separate"/>
            </w:r>
            <w:r w:rsidR="00F15AD8">
              <w:rPr>
                <w:b w:val="0"/>
                <w:bCs w:val="0"/>
                <w:noProof/>
                <w:sz w:val="12"/>
                <w:szCs w:val="12"/>
              </w:rPr>
              <w:t>9</w:t>
            </w:r>
            <w:r w:rsidRPr="00061B11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4A9AE96B" w14:textId="77777777" w:rsidR="008119C5" w:rsidRPr="00F76721" w:rsidRDefault="008119C5" w:rsidP="005475D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73243577"/>
            <w:placeholder>
              <w:docPart w:val="D6BD6919FAB248ED8D1A7519C2BA488E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EndPr/>
          <w:sdtContent>
            <w:tc>
              <w:tcPr>
                <w:tcW w:w="1701" w:type="dxa"/>
              </w:tcPr>
              <w:p w14:paraId="33F9835E" w14:textId="77777777" w:rsidR="008119C5" w:rsidRPr="00F76721" w:rsidRDefault="008119C5" w:rsidP="005475D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C1492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1340968165"/>
            <w:placeholder>
              <w:docPart w:val="A2940A6F342C4127AF5958D8B6D028EF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EndPr/>
          <w:sdtContent>
            <w:tc>
              <w:tcPr>
                <w:tcW w:w="1701" w:type="dxa"/>
              </w:tcPr>
              <w:p w14:paraId="06316A4B" w14:textId="77777777" w:rsidR="008119C5" w:rsidRPr="00F76721" w:rsidRDefault="008119C5" w:rsidP="005475D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985" w:type="dxa"/>
          </w:tcPr>
          <w:p w14:paraId="30C77B1D" w14:textId="77777777" w:rsidR="008119C5" w:rsidRPr="00F76721" w:rsidRDefault="008119C5" w:rsidP="005475D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6FCAE664" w14:textId="77777777" w:rsidR="008119C5" w:rsidRDefault="008119C5" w:rsidP="005475D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34" w:type="dxa"/>
          </w:tcPr>
          <w:p w14:paraId="55F588E2" w14:textId="77777777" w:rsidR="008119C5" w:rsidRDefault="008119C5" w:rsidP="005475D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4253" w:type="dxa"/>
          </w:tcPr>
          <w:p w14:paraId="47911800" w14:textId="77777777" w:rsidR="008119C5" w:rsidRDefault="008119C5" w:rsidP="005475D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</w:tr>
      <w:tr w:rsidR="008119C5" w:rsidRPr="00F76721" w14:paraId="7B532CE7" w14:textId="77777777" w:rsidTr="008119C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C02B5B1" w14:textId="452A5A73" w:rsidR="008119C5" w:rsidRPr="00F76721" w:rsidRDefault="008119C5" w:rsidP="005475DF">
            <w:pPr>
              <w:pStyle w:val="aa"/>
              <w:rPr>
                <w:sz w:val="12"/>
                <w:szCs w:val="12"/>
              </w:rPr>
            </w:pPr>
            <w:r w:rsidRPr="00061B11">
              <w:rPr>
                <w:sz w:val="12"/>
                <w:szCs w:val="12"/>
              </w:rPr>
              <w:fldChar w:fldCharType="begin"/>
            </w:r>
            <w:r w:rsidRPr="00061B11">
              <w:rPr>
                <w:b w:val="0"/>
                <w:bCs w:val="0"/>
                <w:sz w:val="12"/>
                <w:szCs w:val="12"/>
              </w:rPr>
              <w:instrText xml:space="preserve"> SEQ itemAttributeNo \* MERGEFORMAT  \* MERGEFORMAT </w:instrText>
            </w:r>
            <w:r w:rsidRPr="00061B11">
              <w:rPr>
                <w:sz w:val="12"/>
                <w:szCs w:val="12"/>
              </w:rPr>
              <w:fldChar w:fldCharType="separate"/>
            </w:r>
            <w:r w:rsidR="00F15AD8">
              <w:rPr>
                <w:b w:val="0"/>
                <w:bCs w:val="0"/>
                <w:noProof/>
                <w:sz w:val="12"/>
                <w:szCs w:val="12"/>
              </w:rPr>
              <w:t>10</w:t>
            </w:r>
            <w:r w:rsidRPr="00061B11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5F00EDD0" w14:textId="77777777" w:rsidR="008119C5" w:rsidRPr="00F76721" w:rsidRDefault="008119C5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654072142"/>
            <w:placeholder>
              <w:docPart w:val="2D30148F4E874DA19088D8A87A9BEBCB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EndPr/>
          <w:sdtContent>
            <w:tc>
              <w:tcPr>
                <w:tcW w:w="1701" w:type="dxa"/>
              </w:tcPr>
              <w:p w14:paraId="41B02C57" w14:textId="77777777" w:rsidR="008119C5" w:rsidRPr="00F76721" w:rsidRDefault="008119C5" w:rsidP="005475D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C1492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-974057332"/>
            <w:placeholder>
              <w:docPart w:val="C8EC2CBEA034460B9290E8CAC4A7D751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EndPr/>
          <w:sdtContent>
            <w:tc>
              <w:tcPr>
                <w:tcW w:w="1701" w:type="dxa"/>
              </w:tcPr>
              <w:p w14:paraId="1EA1CF0A" w14:textId="77777777" w:rsidR="008119C5" w:rsidRPr="00F76721" w:rsidRDefault="008119C5" w:rsidP="005475D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985" w:type="dxa"/>
          </w:tcPr>
          <w:p w14:paraId="40906669" w14:textId="77777777" w:rsidR="008119C5" w:rsidRPr="00F76721" w:rsidRDefault="008119C5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7EB59153" w14:textId="77777777" w:rsidR="008119C5" w:rsidRDefault="008119C5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34" w:type="dxa"/>
          </w:tcPr>
          <w:p w14:paraId="16950C6C" w14:textId="77777777" w:rsidR="008119C5" w:rsidRDefault="008119C5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4253" w:type="dxa"/>
          </w:tcPr>
          <w:p w14:paraId="6F0A5B08" w14:textId="77777777" w:rsidR="008119C5" w:rsidRDefault="008119C5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</w:tr>
      <w:tr w:rsidR="008119C5" w:rsidRPr="00F76721" w14:paraId="2AF2960C" w14:textId="77777777" w:rsidTr="008119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0EE8271" w14:textId="254485AD" w:rsidR="008119C5" w:rsidRPr="00F76721" w:rsidRDefault="008119C5" w:rsidP="005475DF">
            <w:pPr>
              <w:pStyle w:val="aa"/>
              <w:rPr>
                <w:sz w:val="12"/>
                <w:szCs w:val="12"/>
              </w:rPr>
            </w:pPr>
            <w:r w:rsidRPr="00061B11">
              <w:rPr>
                <w:sz w:val="12"/>
                <w:szCs w:val="12"/>
              </w:rPr>
              <w:fldChar w:fldCharType="begin"/>
            </w:r>
            <w:r w:rsidRPr="00061B11">
              <w:rPr>
                <w:b w:val="0"/>
                <w:bCs w:val="0"/>
                <w:sz w:val="12"/>
                <w:szCs w:val="12"/>
              </w:rPr>
              <w:instrText xml:space="preserve"> SEQ itemAttributeNo \* MERGEFORMAT  \* MERGEFORMAT </w:instrText>
            </w:r>
            <w:r w:rsidRPr="00061B11">
              <w:rPr>
                <w:sz w:val="12"/>
                <w:szCs w:val="12"/>
              </w:rPr>
              <w:fldChar w:fldCharType="separate"/>
            </w:r>
            <w:r w:rsidR="00F15AD8">
              <w:rPr>
                <w:b w:val="0"/>
                <w:bCs w:val="0"/>
                <w:noProof/>
                <w:sz w:val="12"/>
                <w:szCs w:val="12"/>
              </w:rPr>
              <w:t>11</w:t>
            </w:r>
            <w:r w:rsidRPr="00061B11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190F11E1" w14:textId="77777777" w:rsidR="008119C5" w:rsidRPr="00F76721" w:rsidRDefault="008119C5" w:rsidP="005475D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242556474"/>
            <w:placeholder>
              <w:docPart w:val="71F58A05BA9F481CB49F056E9A292C43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EndPr/>
          <w:sdtContent>
            <w:tc>
              <w:tcPr>
                <w:tcW w:w="1701" w:type="dxa"/>
              </w:tcPr>
              <w:p w14:paraId="722D9CA2" w14:textId="77777777" w:rsidR="008119C5" w:rsidRPr="00F76721" w:rsidRDefault="008119C5" w:rsidP="005475D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C1492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6887326"/>
            <w:placeholder>
              <w:docPart w:val="58CC04123A034FBE8D5B079E81602415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EndPr/>
          <w:sdtContent>
            <w:tc>
              <w:tcPr>
                <w:tcW w:w="1701" w:type="dxa"/>
              </w:tcPr>
              <w:p w14:paraId="5ADEE005" w14:textId="77777777" w:rsidR="008119C5" w:rsidRPr="00F76721" w:rsidRDefault="008119C5" w:rsidP="005475D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985" w:type="dxa"/>
          </w:tcPr>
          <w:p w14:paraId="334512AF" w14:textId="77777777" w:rsidR="008119C5" w:rsidRPr="00F76721" w:rsidRDefault="008119C5" w:rsidP="005475D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7BEA8881" w14:textId="77777777" w:rsidR="008119C5" w:rsidRDefault="008119C5" w:rsidP="005475D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34" w:type="dxa"/>
          </w:tcPr>
          <w:p w14:paraId="6F83C142" w14:textId="77777777" w:rsidR="008119C5" w:rsidRDefault="008119C5" w:rsidP="005475D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4253" w:type="dxa"/>
          </w:tcPr>
          <w:p w14:paraId="2C99FFAF" w14:textId="77777777" w:rsidR="008119C5" w:rsidRDefault="008119C5" w:rsidP="005475D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</w:tr>
      <w:tr w:rsidR="008119C5" w:rsidRPr="00F76721" w14:paraId="0015490F" w14:textId="77777777" w:rsidTr="008119C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7730A0D" w14:textId="49CD3894" w:rsidR="008119C5" w:rsidRPr="00F76721" w:rsidRDefault="008119C5" w:rsidP="005475DF">
            <w:pPr>
              <w:pStyle w:val="aa"/>
              <w:rPr>
                <w:sz w:val="12"/>
                <w:szCs w:val="12"/>
              </w:rPr>
            </w:pPr>
            <w:r w:rsidRPr="00061B11">
              <w:rPr>
                <w:sz w:val="12"/>
                <w:szCs w:val="12"/>
              </w:rPr>
              <w:fldChar w:fldCharType="begin"/>
            </w:r>
            <w:r w:rsidRPr="00061B11">
              <w:rPr>
                <w:b w:val="0"/>
                <w:bCs w:val="0"/>
                <w:sz w:val="12"/>
                <w:szCs w:val="12"/>
              </w:rPr>
              <w:instrText xml:space="preserve"> SEQ itemAttributeNo \* MERGEFORMAT  \* MERGEFORMAT </w:instrText>
            </w:r>
            <w:r w:rsidRPr="00061B11">
              <w:rPr>
                <w:sz w:val="12"/>
                <w:szCs w:val="12"/>
              </w:rPr>
              <w:fldChar w:fldCharType="separate"/>
            </w:r>
            <w:r w:rsidR="00F15AD8">
              <w:rPr>
                <w:b w:val="0"/>
                <w:bCs w:val="0"/>
                <w:noProof/>
                <w:sz w:val="12"/>
                <w:szCs w:val="12"/>
              </w:rPr>
              <w:t>12</w:t>
            </w:r>
            <w:r w:rsidRPr="00061B11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53555755" w14:textId="77777777" w:rsidR="008119C5" w:rsidRPr="00F76721" w:rsidRDefault="008119C5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1100525213"/>
            <w:placeholder>
              <w:docPart w:val="B15B17F3F42A4269AB522FEF5088B7EE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EndPr/>
          <w:sdtContent>
            <w:tc>
              <w:tcPr>
                <w:tcW w:w="1701" w:type="dxa"/>
              </w:tcPr>
              <w:p w14:paraId="0C044414" w14:textId="77777777" w:rsidR="008119C5" w:rsidRPr="00F76721" w:rsidRDefault="008119C5" w:rsidP="005475D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C1492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-786050361"/>
            <w:placeholder>
              <w:docPart w:val="42DCB816C7D640CC9F6F7DB8ED5FAA05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EndPr/>
          <w:sdtContent>
            <w:tc>
              <w:tcPr>
                <w:tcW w:w="1701" w:type="dxa"/>
              </w:tcPr>
              <w:p w14:paraId="1AB471D5" w14:textId="77777777" w:rsidR="008119C5" w:rsidRPr="00F76721" w:rsidRDefault="008119C5" w:rsidP="005475D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985" w:type="dxa"/>
          </w:tcPr>
          <w:p w14:paraId="177FC58F" w14:textId="77777777" w:rsidR="008119C5" w:rsidRPr="00F76721" w:rsidRDefault="008119C5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1BCAB5E0" w14:textId="77777777" w:rsidR="008119C5" w:rsidRDefault="008119C5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34" w:type="dxa"/>
          </w:tcPr>
          <w:p w14:paraId="4AB00B52" w14:textId="77777777" w:rsidR="008119C5" w:rsidRDefault="008119C5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4253" w:type="dxa"/>
          </w:tcPr>
          <w:p w14:paraId="5EAF246D" w14:textId="77777777" w:rsidR="008119C5" w:rsidRDefault="008119C5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</w:tr>
      <w:tr w:rsidR="008119C5" w:rsidRPr="00F76721" w14:paraId="210D19EA" w14:textId="77777777" w:rsidTr="008119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BA087A9" w14:textId="6951AD18" w:rsidR="008119C5" w:rsidRPr="00F76721" w:rsidRDefault="008119C5" w:rsidP="005475DF">
            <w:pPr>
              <w:pStyle w:val="aa"/>
              <w:rPr>
                <w:sz w:val="12"/>
                <w:szCs w:val="12"/>
              </w:rPr>
            </w:pPr>
            <w:r w:rsidRPr="00061B11">
              <w:rPr>
                <w:sz w:val="12"/>
                <w:szCs w:val="12"/>
              </w:rPr>
              <w:fldChar w:fldCharType="begin"/>
            </w:r>
            <w:r w:rsidRPr="00061B11">
              <w:rPr>
                <w:b w:val="0"/>
                <w:bCs w:val="0"/>
                <w:sz w:val="12"/>
                <w:szCs w:val="12"/>
              </w:rPr>
              <w:instrText xml:space="preserve"> SEQ itemAttributeNo \* MERGEFORMAT  \* MERGEFORMAT </w:instrText>
            </w:r>
            <w:r w:rsidRPr="00061B11">
              <w:rPr>
                <w:sz w:val="12"/>
                <w:szCs w:val="12"/>
              </w:rPr>
              <w:fldChar w:fldCharType="separate"/>
            </w:r>
            <w:r w:rsidR="00F15AD8">
              <w:rPr>
                <w:b w:val="0"/>
                <w:bCs w:val="0"/>
                <w:noProof/>
                <w:sz w:val="12"/>
                <w:szCs w:val="12"/>
              </w:rPr>
              <w:t>13</w:t>
            </w:r>
            <w:r w:rsidRPr="00061B11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6881359C" w14:textId="77777777" w:rsidR="008119C5" w:rsidRPr="00F76721" w:rsidRDefault="008119C5" w:rsidP="005475D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428819477"/>
            <w:placeholder>
              <w:docPart w:val="552E2F89B9CE422099E4DD16B3DD419A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EndPr/>
          <w:sdtContent>
            <w:tc>
              <w:tcPr>
                <w:tcW w:w="1701" w:type="dxa"/>
              </w:tcPr>
              <w:p w14:paraId="3FF299A2" w14:textId="77777777" w:rsidR="008119C5" w:rsidRPr="00F76721" w:rsidRDefault="008119C5" w:rsidP="005475D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C1492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-670334414"/>
            <w:placeholder>
              <w:docPart w:val="3EB758B2EDAA4219B4D0BFAED9733B46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EndPr/>
          <w:sdtContent>
            <w:tc>
              <w:tcPr>
                <w:tcW w:w="1701" w:type="dxa"/>
              </w:tcPr>
              <w:p w14:paraId="58FCAE46" w14:textId="77777777" w:rsidR="008119C5" w:rsidRPr="00F76721" w:rsidRDefault="008119C5" w:rsidP="005475D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985" w:type="dxa"/>
          </w:tcPr>
          <w:p w14:paraId="70B685C6" w14:textId="77777777" w:rsidR="008119C5" w:rsidRPr="00F76721" w:rsidRDefault="008119C5" w:rsidP="005475D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2536EEAC" w14:textId="77777777" w:rsidR="008119C5" w:rsidRDefault="008119C5" w:rsidP="005475D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34" w:type="dxa"/>
          </w:tcPr>
          <w:p w14:paraId="476F0C22" w14:textId="77777777" w:rsidR="008119C5" w:rsidRDefault="008119C5" w:rsidP="005475D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4253" w:type="dxa"/>
          </w:tcPr>
          <w:p w14:paraId="0A31516B" w14:textId="77777777" w:rsidR="008119C5" w:rsidRDefault="008119C5" w:rsidP="005475D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</w:tr>
      <w:tr w:rsidR="008119C5" w:rsidRPr="00F76721" w14:paraId="61D292F0" w14:textId="77777777" w:rsidTr="008119C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EA7E7A6" w14:textId="76BB46C0" w:rsidR="008119C5" w:rsidRPr="00F76721" w:rsidRDefault="008119C5" w:rsidP="005475DF">
            <w:pPr>
              <w:pStyle w:val="aa"/>
              <w:rPr>
                <w:sz w:val="12"/>
                <w:szCs w:val="12"/>
              </w:rPr>
            </w:pPr>
            <w:r w:rsidRPr="00061B11">
              <w:rPr>
                <w:sz w:val="12"/>
                <w:szCs w:val="12"/>
              </w:rPr>
              <w:fldChar w:fldCharType="begin"/>
            </w:r>
            <w:r w:rsidRPr="00061B11">
              <w:rPr>
                <w:b w:val="0"/>
                <w:bCs w:val="0"/>
                <w:sz w:val="12"/>
                <w:szCs w:val="12"/>
              </w:rPr>
              <w:instrText xml:space="preserve"> SEQ itemAttributeNo \* MERGEFORMAT  \* MERGEFORMAT </w:instrText>
            </w:r>
            <w:r w:rsidRPr="00061B11">
              <w:rPr>
                <w:sz w:val="12"/>
                <w:szCs w:val="12"/>
              </w:rPr>
              <w:fldChar w:fldCharType="separate"/>
            </w:r>
            <w:r w:rsidR="00F15AD8">
              <w:rPr>
                <w:b w:val="0"/>
                <w:bCs w:val="0"/>
                <w:noProof/>
                <w:sz w:val="12"/>
                <w:szCs w:val="12"/>
              </w:rPr>
              <w:t>14</w:t>
            </w:r>
            <w:r w:rsidRPr="00061B11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5A6E8346" w14:textId="77777777" w:rsidR="008119C5" w:rsidRPr="00F76721" w:rsidRDefault="008119C5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319046137"/>
            <w:placeholder>
              <w:docPart w:val="44FC2E5CFBCF4CEFBDB62D2910284248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EndPr/>
          <w:sdtContent>
            <w:tc>
              <w:tcPr>
                <w:tcW w:w="1701" w:type="dxa"/>
              </w:tcPr>
              <w:p w14:paraId="5CAF0891" w14:textId="77777777" w:rsidR="008119C5" w:rsidRPr="00F76721" w:rsidRDefault="008119C5" w:rsidP="005475D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C1492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-2076809616"/>
            <w:placeholder>
              <w:docPart w:val="B80D3E85DC424289BBCCA4345E9B0F2E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EndPr/>
          <w:sdtContent>
            <w:tc>
              <w:tcPr>
                <w:tcW w:w="1701" w:type="dxa"/>
              </w:tcPr>
              <w:p w14:paraId="41E89158" w14:textId="77777777" w:rsidR="008119C5" w:rsidRPr="00F76721" w:rsidRDefault="008119C5" w:rsidP="005475D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985" w:type="dxa"/>
          </w:tcPr>
          <w:p w14:paraId="121CC1AD" w14:textId="77777777" w:rsidR="008119C5" w:rsidRPr="00F76721" w:rsidRDefault="008119C5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743EC21E" w14:textId="77777777" w:rsidR="008119C5" w:rsidRDefault="008119C5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34" w:type="dxa"/>
          </w:tcPr>
          <w:p w14:paraId="26A9E28D" w14:textId="77777777" w:rsidR="008119C5" w:rsidRDefault="008119C5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4253" w:type="dxa"/>
          </w:tcPr>
          <w:p w14:paraId="5E64F331" w14:textId="77777777" w:rsidR="008119C5" w:rsidRDefault="008119C5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</w:tr>
      <w:tr w:rsidR="008119C5" w:rsidRPr="00F76721" w14:paraId="0A543A88" w14:textId="77777777" w:rsidTr="008119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65BEFDB" w14:textId="5FF284CE" w:rsidR="008119C5" w:rsidRPr="00F76721" w:rsidRDefault="008119C5" w:rsidP="005475DF">
            <w:pPr>
              <w:pStyle w:val="aa"/>
              <w:rPr>
                <w:sz w:val="12"/>
                <w:szCs w:val="12"/>
              </w:rPr>
            </w:pPr>
            <w:r w:rsidRPr="00061B11">
              <w:rPr>
                <w:sz w:val="12"/>
                <w:szCs w:val="12"/>
              </w:rPr>
              <w:fldChar w:fldCharType="begin"/>
            </w:r>
            <w:r w:rsidRPr="00061B11">
              <w:rPr>
                <w:b w:val="0"/>
                <w:bCs w:val="0"/>
                <w:sz w:val="12"/>
                <w:szCs w:val="12"/>
              </w:rPr>
              <w:instrText xml:space="preserve"> SEQ itemAttributeNo \* MERGEFORMAT  \* MERGEFORMAT </w:instrText>
            </w:r>
            <w:r w:rsidRPr="00061B11">
              <w:rPr>
                <w:sz w:val="12"/>
                <w:szCs w:val="12"/>
              </w:rPr>
              <w:fldChar w:fldCharType="separate"/>
            </w:r>
            <w:r w:rsidR="00F15AD8">
              <w:rPr>
                <w:b w:val="0"/>
                <w:bCs w:val="0"/>
                <w:noProof/>
                <w:sz w:val="12"/>
                <w:szCs w:val="12"/>
              </w:rPr>
              <w:t>15</w:t>
            </w:r>
            <w:r w:rsidRPr="00061B11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700D8942" w14:textId="77777777" w:rsidR="008119C5" w:rsidRPr="00F76721" w:rsidRDefault="008119C5" w:rsidP="005475D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385841163"/>
            <w:placeholder>
              <w:docPart w:val="05E242B331D14F9BAC5FE0AADC4A3841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EndPr/>
          <w:sdtContent>
            <w:tc>
              <w:tcPr>
                <w:tcW w:w="1701" w:type="dxa"/>
              </w:tcPr>
              <w:p w14:paraId="5257ADF9" w14:textId="77777777" w:rsidR="008119C5" w:rsidRPr="00F76721" w:rsidRDefault="008119C5" w:rsidP="005475D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C1492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2079554102"/>
            <w:placeholder>
              <w:docPart w:val="23E90F4E1C784F20850AC23DDFA1E5DB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EndPr/>
          <w:sdtContent>
            <w:tc>
              <w:tcPr>
                <w:tcW w:w="1701" w:type="dxa"/>
              </w:tcPr>
              <w:p w14:paraId="08BA132F" w14:textId="77777777" w:rsidR="008119C5" w:rsidRPr="00F76721" w:rsidRDefault="008119C5" w:rsidP="005475D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985" w:type="dxa"/>
          </w:tcPr>
          <w:p w14:paraId="657EB0DD" w14:textId="77777777" w:rsidR="008119C5" w:rsidRPr="00F76721" w:rsidRDefault="008119C5" w:rsidP="005475D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4853F05E" w14:textId="77777777" w:rsidR="008119C5" w:rsidRDefault="008119C5" w:rsidP="005475D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34" w:type="dxa"/>
          </w:tcPr>
          <w:p w14:paraId="57391712" w14:textId="77777777" w:rsidR="008119C5" w:rsidRDefault="008119C5" w:rsidP="005475D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4253" w:type="dxa"/>
          </w:tcPr>
          <w:p w14:paraId="4436EDF9" w14:textId="77777777" w:rsidR="008119C5" w:rsidRDefault="008119C5" w:rsidP="005475D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</w:tr>
      <w:tr w:rsidR="008119C5" w:rsidRPr="00F76721" w14:paraId="6F6E2011" w14:textId="77777777" w:rsidTr="008119C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C563B69" w14:textId="53E2DE45" w:rsidR="008119C5" w:rsidRPr="00F76721" w:rsidRDefault="008119C5" w:rsidP="005475DF">
            <w:pPr>
              <w:pStyle w:val="aa"/>
              <w:rPr>
                <w:sz w:val="12"/>
                <w:szCs w:val="12"/>
              </w:rPr>
            </w:pPr>
            <w:r w:rsidRPr="00061B11">
              <w:rPr>
                <w:sz w:val="12"/>
                <w:szCs w:val="12"/>
              </w:rPr>
              <w:fldChar w:fldCharType="begin"/>
            </w:r>
            <w:r w:rsidRPr="00061B11">
              <w:rPr>
                <w:b w:val="0"/>
                <w:bCs w:val="0"/>
                <w:sz w:val="12"/>
                <w:szCs w:val="12"/>
              </w:rPr>
              <w:instrText xml:space="preserve"> SEQ itemAttributeNo \* MERGEFORMAT  \* MERGEFORMAT </w:instrText>
            </w:r>
            <w:r w:rsidRPr="00061B11">
              <w:rPr>
                <w:sz w:val="12"/>
                <w:szCs w:val="12"/>
              </w:rPr>
              <w:fldChar w:fldCharType="separate"/>
            </w:r>
            <w:r w:rsidR="00F15AD8">
              <w:rPr>
                <w:b w:val="0"/>
                <w:bCs w:val="0"/>
                <w:noProof/>
                <w:sz w:val="12"/>
                <w:szCs w:val="12"/>
              </w:rPr>
              <w:t>16</w:t>
            </w:r>
            <w:r w:rsidRPr="00061B11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73321A56" w14:textId="77777777" w:rsidR="008119C5" w:rsidRPr="00F76721" w:rsidRDefault="008119C5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965961673"/>
            <w:placeholder>
              <w:docPart w:val="385A7D04D9A04D70BDFCFA0438E3B9B0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EndPr/>
          <w:sdtContent>
            <w:tc>
              <w:tcPr>
                <w:tcW w:w="1701" w:type="dxa"/>
              </w:tcPr>
              <w:p w14:paraId="6429445C" w14:textId="77777777" w:rsidR="008119C5" w:rsidRPr="00F76721" w:rsidRDefault="008119C5" w:rsidP="005475D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C1492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1269591280"/>
            <w:placeholder>
              <w:docPart w:val="93D7AED575034FD1A410F2DBF70CC104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EndPr/>
          <w:sdtContent>
            <w:tc>
              <w:tcPr>
                <w:tcW w:w="1701" w:type="dxa"/>
              </w:tcPr>
              <w:p w14:paraId="1E3065A6" w14:textId="77777777" w:rsidR="008119C5" w:rsidRPr="00F76721" w:rsidRDefault="008119C5" w:rsidP="005475D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985" w:type="dxa"/>
          </w:tcPr>
          <w:p w14:paraId="41B85E2E" w14:textId="77777777" w:rsidR="008119C5" w:rsidRPr="00F76721" w:rsidRDefault="008119C5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5901F27C" w14:textId="77777777" w:rsidR="008119C5" w:rsidRDefault="008119C5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34" w:type="dxa"/>
          </w:tcPr>
          <w:p w14:paraId="3AC06ED7" w14:textId="77777777" w:rsidR="008119C5" w:rsidRDefault="008119C5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4253" w:type="dxa"/>
          </w:tcPr>
          <w:p w14:paraId="03690840" w14:textId="77777777" w:rsidR="008119C5" w:rsidRDefault="008119C5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</w:tr>
      <w:tr w:rsidR="008119C5" w:rsidRPr="00F76721" w14:paraId="0DE6F425" w14:textId="77777777" w:rsidTr="008119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ED11B71" w14:textId="615D8CF8" w:rsidR="008119C5" w:rsidRPr="00F76721" w:rsidRDefault="008119C5" w:rsidP="005475DF">
            <w:pPr>
              <w:pStyle w:val="aa"/>
              <w:rPr>
                <w:sz w:val="12"/>
                <w:szCs w:val="12"/>
              </w:rPr>
            </w:pPr>
            <w:r w:rsidRPr="00061B11">
              <w:rPr>
                <w:sz w:val="12"/>
                <w:szCs w:val="12"/>
              </w:rPr>
              <w:fldChar w:fldCharType="begin"/>
            </w:r>
            <w:r w:rsidRPr="00061B11">
              <w:rPr>
                <w:b w:val="0"/>
                <w:bCs w:val="0"/>
                <w:sz w:val="12"/>
                <w:szCs w:val="12"/>
              </w:rPr>
              <w:instrText xml:space="preserve"> SEQ itemAttributeNo \* MERGEFORMAT  \* MERGEFORMAT </w:instrText>
            </w:r>
            <w:r w:rsidRPr="00061B11">
              <w:rPr>
                <w:sz w:val="12"/>
                <w:szCs w:val="12"/>
              </w:rPr>
              <w:fldChar w:fldCharType="separate"/>
            </w:r>
            <w:r w:rsidR="00F15AD8">
              <w:rPr>
                <w:b w:val="0"/>
                <w:bCs w:val="0"/>
                <w:noProof/>
                <w:sz w:val="12"/>
                <w:szCs w:val="12"/>
              </w:rPr>
              <w:t>17</w:t>
            </w:r>
            <w:r w:rsidRPr="00061B11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6716B436" w14:textId="77777777" w:rsidR="008119C5" w:rsidRPr="00F76721" w:rsidRDefault="008119C5" w:rsidP="005475D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783643950"/>
            <w:placeholder>
              <w:docPart w:val="5C1D26C7FD8B4940955C98872FD81E32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EndPr/>
          <w:sdtContent>
            <w:tc>
              <w:tcPr>
                <w:tcW w:w="1701" w:type="dxa"/>
              </w:tcPr>
              <w:p w14:paraId="6D0C66B0" w14:textId="77777777" w:rsidR="008119C5" w:rsidRPr="00F76721" w:rsidRDefault="008119C5" w:rsidP="005475D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C1492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910508674"/>
            <w:placeholder>
              <w:docPart w:val="BBFF9441192B40BC96A242D121EB9548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EndPr/>
          <w:sdtContent>
            <w:tc>
              <w:tcPr>
                <w:tcW w:w="1701" w:type="dxa"/>
              </w:tcPr>
              <w:p w14:paraId="0FCC5D6F" w14:textId="77777777" w:rsidR="008119C5" w:rsidRPr="00F76721" w:rsidRDefault="008119C5" w:rsidP="005475D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985" w:type="dxa"/>
          </w:tcPr>
          <w:p w14:paraId="2E292997" w14:textId="77777777" w:rsidR="008119C5" w:rsidRPr="00F76721" w:rsidRDefault="008119C5" w:rsidP="005475D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7C2D5D85" w14:textId="77777777" w:rsidR="008119C5" w:rsidRDefault="008119C5" w:rsidP="005475D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34" w:type="dxa"/>
          </w:tcPr>
          <w:p w14:paraId="7369A515" w14:textId="77777777" w:rsidR="008119C5" w:rsidRDefault="008119C5" w:rsidP="005475D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4253" w:type="dxa"/>
          </w:tcPr>
          <w:p w14:paraId="36EF1AE1" w14:textId="77777777" w:rsidR="008119C5" w:rsidRDefault="008119C5" w:rsidP="005475D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</w:tr>
      <w:tr w:rsidR="008119C5" w:rsidRPr="00F76721" w14:paraId="0CA00A09" w14:textId="77777777" w:rsidTr="008119C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030F113" w14:textId="60B09914" w:rsidR="008119C5" w:rsidRPr="00F76721" w:rsidRDefault="008119C5" w:rsidP="005475DF">
            <w:pPr>
              <w:pStyle w:val="aa"/>
              <w:rPr>
                <w:sz w:val="12"/>
                <w:szCs w:val="12"/>
              </w:rPr>
            </w:pPr>
            <w:r w:rsidRPr="00061B11">
              <w:rPr>
                <w:sz w:val="12"/>
                <w:szCs w:val="12"/>
              </w:rPr>
              <w:fldChar w:fldCharType="begin"/>
            </w:r>
            <w:r w:rsidRPr="00061B11">
              <w:rPr>
                <w:b w:val="0"/>
                <w:bCs w:val="0"/>
                <w:sz w:val="12"/>
                <w:szCs w:val="12"/>
              </w:rPr>
              <w:instrText xml:space="preserve"> SEQ itemAttributeNo \* MERGEFORMAT  \* MERGEFORMAT </w:instrText>
            </w:r>
            <w:r w:rsidRPr="00061B11">
              <w:rPr>
                <w:sz w:val="12"/>
                <w:szCs w:val="12"/>
              </w:rPr>
              <w:fldChar w:fldCharType="separate"/>
            </w:r>
            <w:r w:rsidR="00F15AD8">
              <w:rPr>
                <w:b w:val="0"/>
                <w:bCs w:val="0"/>
                <w:noProof/>
                <w:sz w:val="12"/>
                <w:szCs w:val="12"/>
              </w:rPr>
              <w:t>18</w:t>
            </w:r>
            <w:r w:rsidRPr="00061B11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209D6A9A" w14:textId="77777777" w:rsidR="008119C5" w:rsidRPr="00F76721" w:rsidRDefault="008119C5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610269773"/>
            <w:placeholder>
              <w:docPart w:val="FD1C5701ED7F462FAB65CF81A96506C9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EndPr/>
          <w:sdtContent>
            <w:tc>
              <w:tcPr>
                <w:tcW w:w="1701" w:type="dxa"/>
              </w:tcPr>
              <w:p w14:paraId="520F63CC" w14:textId="77777777" w:rsidR="008119C5" w:rsidRPr="00F76721" w:rsidRDefault="008119C5" w:rsidP="005475D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C1492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-263149924"/>
            <w:placeholder>
              <w:docPart w:val="841F2DDAFFDE4B7C9465D3807BD5304F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EndPr/>
          <w:sdtContent>
            <w:tc>
              <w:tcPr>
                <w:tcW w:w="1701" w:type="dxa"/>
              </w:tcPr>
              <w:p w14:paraId="33745862" w14:textId="77777777" w:rsidR="008119C5" w:rsidRPr="00F76721" w:rsidRDefault="008119C5" w:rsidP="005475D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985" w:type="dxa"/>
          </w:tcPr>
          <w:p w14:paraId="116F8830" w14:textId="77777777" w:rsidR="008119C5" w:rsidRPr="00F76721" w:rsidRDefault="008119C5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7EC85214" w14:textId="77777777" w:rsidR="008119C5" w:rsidRDefault="008119C5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34" w:type="dxa"/>
          </w:tcPr>
          <w:p w14:paraId="6601D5C1" w14:textId="77777777" w:rsidR="008119C5" w:rsidRDefault="008119C5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4253" w:type="dxa"/>
          </w:tcPr>
          <w:p w14:paraId="6F723D21" w14:textId="77777777" w:rsidR="008119C5" w:rsidRDefault="008119C5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</w:tr>
    </w:tbl>
    <w:p w14:paraId="72ADB63C" w14:textId="77777777" w:rsidR="007F5F80" w:rsidRPr="007F5F80" w:rsidRDefault="007F5F80">
      <w:pPr>
        <w:widowControl/>
        <w:jc w:val="left"/>
        <w:rPr>
          <w:rFonts w:ascii="Meiryo UI" w:eastAsia="Meiryo UI" w:hAnsi="Meiryo UI"/>
        </w:rPr>
      </w:pPr>
    </w:p>
    <w:p w14:paraId="0D351A21" w14:textId="77777777" w:rsidR="00DB17DF" w:rsidRDefault="003F4273" w:rsidP="00DB17DF">
      <w:pPr>
        <w:pStyle w:val="1"/>
      </w:pPr>
      <w:bookmarkStart w:id="4" w:name="_Toc70291534"/>
      <w:r>
        <w:rPr>
          <w:rFonts w:hint="eastAsia"/>
        </w:rPr>
        <w:lastRenderedPageBreak/>
        <w:t>ファイル</w:t>
      </w:r>
      <w:r w:rsidR="00DB17DF">
        <w:rPr>
          <w:rFonts w:hint="eastAsia"/>
        </w:rPr>
        <w:t>編集仕様</w:t>
      </w:r>
      <w:bookmarkEnd w:id="4"/>
    </w:p>
    <w:p w14:paraId="4938210E" w14:textId="77777777" w:rsidR="000150D9" w:rsidRDefault="000150D9" w:rsidP="009C118A">
      <w:pPr>
        <w:pStyle w:val="aa"/>
      </w:pPr>
    </w:p>
    <w:tbl>
      <w:tblPr>
        <w:tblStyle w:val="4-3"/>
        <w:tblW w:w="14684" w:type="dxa"/>
        <w:tblLayout w:type="fixed"/>
        <w:tblLook w:val="04A0" w:firstRow="1" w:lastRow="0" w:firstColumn="1" w:lastColumn="0" w:noHBand="0" w:noVBand="1"/>
      </w:tblPr>
      <w:tblGrid>
        <w:gridCol w:w="510"/>
        <w:gridCol w:w="2835"/>
        <w:gridCol w:w="1134"/>
        <w:gridCol w:w="2268"/>
        <w:gridCol w:w="2835"/>
        <w:gridCol w:w="5102"/>
      </w:tblGrid>
      <w:tr w:rsidR="009F5BDB" w:rsidRPr="00F76721" w14:paraId="7D1E4952" w14:textId="77777777" w:rsidTr="00FE2C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958F15A" w14:textId="77777777" w:rsidR="009F5BDB" w:rsidRPr="00F76721" w:rsidRDefault="009F5BDB" w:rsidP="00EC0D14">
            <w:pPr>
              <w:pStyle w:val="aa"/>
              <w:rPr>
                <w:sz w:val="12"/>
                <w:szCs w:val="12"/>
              </w:rPr>
            </w:pPr>
            <w:r w:rsidRPr="00F76721">
              <w:rPr>
                <w:rFonts w:hint="eastAsia"/>
                <w:sz w:val="12"/>
                <w:szCs w:val="12"/>
              </w:rPr>
              <w:t>No.</w:t>
            </w:r>
          </w:p>
        </w:tc>
        <w:tc>
          <w:tcPr>
            <w:tcW w:w="2835" w:type="dxa"/>
          </w:tcPr>
          <w:p w14:paraId="342FC650" w14:textId="77777777" w:rsidR="009F5BDB" w:rsidRPr="00F76721" w:rsidRDefault="009F5BDB" w:rsidP="00EC0D14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項目名</w:t>
            </w:r>
          </w:p>
        </w:tc>
        <w:tc>
          <w:tcPr>
            <w:tcW w:w="1134" w:type="dxa"/>
          </w:tcPr>
          <w:p w14:paraId="27D7C2E1" w14:textId="77777777" w:rsidR="009F5BDB" w:rsidRPr="00F76721" w:rsidRDefault="009F5BDB" w:rsidP="00EC0D14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F76721">
              <w:rPr>
                <w:rFonts w:hint="eastAsia"/>
                <w:sz w:val="12"/>
                <w:szCs w:val="12"/>
              </w:rPr>
              <w:t>項目種別</w:t>
            </w:r>
          </w:p>
        </w:tc>
        <w:tc>
          <w:tcPr>
            <w:tcW w:w="2268" w:type="dxa"/>
          </w:tcPr>
          <w:p w14:paraId="1B5C0716" w14:textId="77777777" w:rsidR="009F5BDB" w:rsidRDefault="009F5BDB" w:rsidP="00EC0D14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取得元テーブル名</w:t>
            </w:r>
            <w:r w:rsidR="00073550">
              <w:rPr>
                <w:rFonts w:hint="eastAsia"/>
                <w:sz w:val="12"/>
                <w:szCs w:val="12"/>
              </w:rPr>
              <w:t>/設定ファイル</w:t>
            </w:r>
          </w:p>
        </w:tc>
        <w:tc>
          <w:tcPr>
            <w:tcW w:w="2835" w:type="dxa"/>
          </w:tcPr>
          <w:p w14:paraId="34888633" w14:textId="77777777" w:rsidR="009F5BDB" w:rsidRPr="00F76721" w:rsidRDefault="009F5BDB" w:rsidP="00EC0D14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取得元テーブル項目名</w:t>
            </w:r>
            <w:r w:rsidR="00073550">
              <w:rPr>
                <w:rFonts w:hint="eastAsia"/>
                <w:sz w:val="12"/>
                <w:szCs w:val="12"/>
              </w:rPr>
              <w:t>/固定値</w:t>
            </w:r>
          </w:p>
        </w:tc>
        <w:tc>
          <w:tcPr>
            <w:tcW w:w="5102" w:type="dxa"/>
          </w:tcPr>
          <w:p w14:paraId="749116A2" w14:textId="77777777" w:rsidR="009F5BDB" w:rsidRPr="00F76721" w:rsidRDefault="009F5BDB" w:rsidP="00EC0D14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編集仕様</w:t>
            </w:r>
          </w:p>
        </w:tc>
      </w:tr>
      <w:bookmarkStart w:id="5" w:name="_Hlk54573103"/>
      <w:tr w:rsidR="00871308" w:rsidRPr="00F76721" w14:paraId="389EED14" w14:textId="77777777" w:rsidTr="006B1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DEFD464" w14:textId="073AE04A" w:rsidR="00871308" w:rsidRPr="009F5BDB" w:rsidRDefault="00871308" w:rsidP="00871308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9F5BDB">
              <w:rPr>
                <w:sz w:val="12"/>
                <w:szCs w:val="12"/>
              </w:rPr>
              <w:fldChar w:fldCharType="begin"/>
            </w:r>
            <w:r w:rsidRPr="009F5BDB">
              <w:rPr>
                <w:b w:val="0"/>
                <w:bCs w:val="0"/>
                <w:sz w:val="12"/>
                <w:szCs w:val="12"/>
              </w:rPr>
              <w:instrText xml:space="preserve"> SEQ itemEditSpecNo \* Arabic \* MERGEFORMAT </w:instrText>
            </w:r>
            <w:r w:rsidRPr="009F5BDB">
              <w:rPr>
                <w:sz w:val="12"/>
                <w:szCs w:val="12"/>
              </w:rPr>
              <w:fldChar w:fldCharType="separate"/>
            </w:r>
            <w:r w:rsidR="00F15AD8">
              <w:rPr>
                <w:b w:val="0"/>
                <w:bCs w:val="0"/>
                <w:noProof/>
                <w:sz w:val="12"/>
                <w:szCs w:val="12"/>
              </w:rPr>
              <w:t>1</w:t>
            </w:r>
            <w:r w:rsidRPr="009F5BDB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44B3AEB5" w14:textId="77777777" w:rsidR="00871308" w:rsidRPr="00F76721" w:rsidRDefault="00871308" w:rsidP="00871308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No.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958630275"/>
            <w:placeholder>
              <w:docPart w:val="636A65839DC34588969C7E18A12E0B82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EndPr/>
          <w:sdtContent>
            <w:tc>
              <w:tcPr>
                <w:tcW w:w="1134" w:type="dxa"/>
              </w:tcPr>
              <w:p w14:paraId="3C42404D" w14:textId="77777777" w:rsidR="00871308" w:rsidRPr="00F76721" w:rsidRDefault="00871308" w:rsidP="00871308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number</w:t>
                </w:r>
              </w:p>
            </w:tc>
          </w:sdtContent>
        </w:sdt>
        <w:tc>
          <w:tcPr>
            <w:tcW w:w="2268" w:type="dxa"/>
          </w:tcPr>
          <w:p w14:paraId="54A9AF0D" w14:textId="77777777" w:rsidR="00871308" w:rsidRPr="00F76721" w:rsidRDefault="00871308" w:rsidP="00871308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-</w:t>
            </w:r>
          </w:p>
        </w:tc>
        <w:tc>
          <w:tcPr>
            <w:tcW w:w="2835" w:type="dxa"/>
          </w:tcPr>
          <w:p w14:paraId="0CAD60D7" w14:textId="77777777" w:rsidR="00871308" w:rsidRPr="00F76721" w:rsidRDefault="00813932" w:rsidP="00871308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連番</w:t>
            </w:r>
          </w:p>
        </w:tc>
        <w:tc>
          <w:tcPr>
            <w:tcW w:w="5102" w:type="dxa"/>
          </w:tcPr>
          <w:p w14:paraId="7268C6C8" w14:textId="77777777" w:rsidR="00871308" w:rsidRPr="00F76721" w:rsidRDefault="00871308" w:rsidP="00871308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871308" w:rsidRPr="00F76721" w14:paraId="7E759260" w14:textId="77777777" w:rsidTr="006B136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3F9ED02" w14:textId="4B144204" w:rsidR="00871308" w:rsidRPr="00F76721" w:rsidRDefault="00871308" w:rsidP="00871308">
            <w:pPr>
              <w:pStyle w:val="aa"/>
              <w:rPr>
                <w:sz w:val="12"/>
                <w:szCs w:val="12"/>
              </w:rPr>
            </w:pPr>
            <w:r w:rsidRPr="007D110B">
              <w:rPr>
                <w:sz w:val="12"/>
                <w:szCs w:val="12"/>
              </w:rPr>
              <w:fldChar w:fldCharType="begin"/>
            </w:r>
            <w:r w:rsidRPr="007D110B">
              <w:rPr>
                <w:b w:val="0"/>
                <w:bCs w:val="0"/>
                <w:sz w:val="12"/>
                <w:szCs w:val="12"/>
              </w:rPr>
              <w:instrText xml:space="preserve"> SEQ itemEditSpecNo \* Arabic \* MERGEFORMAT </w:instrText>
            </w:r>
            <w:r w:rsidRPr="007D110B">
              <w:rPr>
                <w:sz w:val="12"/>
                <w:szCs w:val="12"/>
              </w:rPr>
              <w:fldChar w:fldCharType="separate"/>
            </w:r>
            <w:r w:rsidR="00F15AD8">
              <w:rPr>
                <w:b w:val="0"/>
                <w:bCs w:val="0"/>
                <w:noProof/>
                <w:sz w:val="12"/>
                <w:szCs w:val="12"/>
              </w:rPr>
              <w:t>2</w:t>
            </w:r>
            <w:r w:rsidRPr="007D110B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66065046" w14:textId="77777777" w:rsidR="00871308" w:rsidRPr="00F76721" w:rsidRDefault="00871308" w:rsidP="00871308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タイトル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414777150"/>
            <w:placeholder>
              <w:docPart w:val="2C33202ACBEE4332BB93ED92319D8CC7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EndPr/>
          <w:sdtContent>
            <w:tc>
              <w:tcPr>
                <w:tcW w:w="1134" w:type="dxa"/>
              </w:tcPr>
              <w:p w14:paraId="1B427283" w14:textId="77777777" w:rsidR="00871308" w:rsidRPr="00F76721" w:rsidRDefault="00871308" w:rsidP="00871308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string</w:t>
                </w:r>
              </w:p>
            </w:tc>
          </w:sdtContent>
        </w:sdt>
        <w:tc>
          <w:tcPr>
            <w:tcW w:w="2268" w:type="dxa"/>
          </w:tcPr>
          <w:p w14:paraId="5F2FC056" w14:textId="77777777" w:rsidR="00871308" w:rsidRPr="00F76721" w:rsidRDefault="005077F1" w:rsidP="00871308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a</w:t>
            </w:r>
            <w:r>
              <w:rPr>
                <w:sz w:val="12"/>
                <w:szCs w:val="12"/>
              </w:rPr>
              <w:t>pply_trn</w:t>
            </w:r>
          </w:p>
        </w:tc>
        <w:tc>
          <w:tcPr>
            <w:tcW w:w="2835" w:type="dxa"/>
          </w:tcPr>
          <w:p w14:paraId="45F29EA6" w14:textId="77777777" w:rsidR="00871308" w:rsidRPr="00F76721" w:rsidRDefault="005077F1" w:rsidP="00871308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application_</w:t>
            </w:r>
            <w:r>
              <w:rPr>
                <w:rFonts w:hint="eastAsia"/>
                <w:sz w:val="12"/>
                <w:szCs w:val="12"/>
              </w:rPr>
              <w:t>t</w:t>
            </w:r>
            <w:r>
              <w:rPr>
                <w:sz w:val="12"/>
                <w:szCs w:val="12"/>
              </w:rPr>
              <w:t>itle</w:t>
            </w:r>
          </w:p>
        </w:tc>
        <w:tc>
          <w:tcPr>
            <w:tcW w:w="5102" w:type="dxa"/>
          </w:tcPr>
          <w:p w14:paraId="07BD265E" w14:textId="77777777" w:rsidR="00871308" w:rsidRPr="00F76721" w:rsidRDefault="00871308" w:rsidP="00871308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871308" w:rsidRPr="00F76721" w14:paraId="73B78C48" w14:textId="77777777" w:rsidTr="006B1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F7D6FD9" w14:textId="13527608" w:rsidR="00871308" w:rsidRPr="00F76721" w:rsidRDefault="00871308" w:rsidP="00871308">
            <w:pPr>
              <w:pStyle w:val="aa"/>
              <w:rPr>
                <w:sz w:val="12"/>
                <w:szCs w:val="12"/>
              </w:rPr>
            </w:pPr>
            <w:r w:rsidRPr="007D110B">
              <w:rPr>
                <w:sz w:val="12"/>
                <w:szCs w:val="12"/>
              </w:rPr>
              <w:fldChar w:fldCharType="begin"/>
            </w:r>
            <w:r w:rsidRPr="007D110B">
              <w:rPr>
                <w:b w:val="0"/>
                <w:bCs w:val="0"/>
                <w:sz w:val="12"/>
                <w:szCs w:val="12"/>
              </w:rPr>
              <w:instrText xml:space="preserve"> SEQ itemEditSpecNo \* Arabic \* MERGEFORMAT </w:instrText>
            </w:r>
            <w:r w:rsidRPr="007D110B">
              <w:rPr>
                <w:sz w:val="12"/>
                <w:szCs w:val="12"/>
              </w:rPr>
              <w:fldChar w:fldCharType="separate"/>
            </w:r>
            <w:r w:rsidR="00F15AD8">
              <w:rPr>
                <w:b w:val="0"/>
                <w:bCs w:val="0"/>
                <w:noProof/>
                <w:sz w:val="12"/>
                <w:szCs w:val="12"/>
              </w:rPr>
              <w:t>3</w:t>
            </w:r>
            <w:r w:rsidRPr="007D110B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0A38C528" w14:textId="77777777" w:rsidR="00871308" w:rsidRPr="00F76721" w:rsidRDefault="00871308" w:rsidP="00871308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社員コード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272180002"/>
            <w:placeholder>
              <w:docPart w:val="DAFE20BCF8684D0AAC3D8DD00768CB99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EndPr/>
          <w:sdtContent>
            <w:tc>
              <w:tcPr>
                <w:tcW w:w="1134" w:type="dxa"/>
              </w:tcPr>
              <w:p w14:paraId="3EF0439B" w14:textId="77777777" w:rsidR="00871308" w:rsidRPr="00F76721" w:rsidRDefault="00871308" w:rsidP="00871308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string</w:t>
                </w:r>
              </w:p>
            </w:tc>
          </w:sdtContent>
        </w:sdt>
        <w:tc>
          <w:tcPr>
            <w:tcW w:w="2268" w:type="dxa"/>
          </w:tcPr>
          <w:p w14:paraId="225E745E" w14:textId="77777777" w:rsidR="00871308" w:rsidRPr="00F76721" w:rsidRDefault="00A56C80" w:rsidP="00871308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apply_trn</w:t>
            </w:r>
          </w:p>
        </w:tc>
        <w:tc>
          <w:tcPr>
            <w:tcW w:w="2835" w:type="dxa"/>
          </w:tcPr>
          <w:p w14:paraId="1CA2F292" w14:textId="77777777" w:rsidR="00871308" w:rsidRPr="00F76721" w:rsidRDefault="00A64664" w:rsidP="00871308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e</w:t>
            </w:r>
            <w:r>
              <w:rPr>
                <w:sz w:val="12"/>
                <w:szCs w:val="12"/>
              </w:rPr>
              <w:t>mployee_code</w:t>
            </w:r>
          </w:p>
        </w:tc>
        <w:tc>
          <w:tcPr>
            <w:tcW w:w="5102" w:type="dxa"/>
          </w:tcPr>
          <w:p w14:paraId="32409C43" w14:textId="77777777" w:rsidR="00871308" w:rsidRPr="00F76721" w:rsidRDefault="00871308" w:rsidP="00871308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bookmarkEnd w:id="5"/>
      <w:tr w:rsidR="00871308" w:rsidRPr="00F76721" w14:paraId="441A98FE" w14:textId="77777777" w:rsidTr="006B136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38D8D1B" w14:textId="4EDF8FB5" w:rsidR="00871308" w:rsidRPr="00F76721" w:rsidRDefault="00871308" w:rsidP="00871308">
            <w:pPr>
              <w:pStyle w:val="aa"/>
              <w:rPr>
                <w:sz w:val="12"/>
                <w:szCs w:val="12"/>
              </w:rPr>
            </w:pPr>
            <w:r w:rsidRPr="007D110B">
              <w:rPr>
                <w:sz w:val="12"/>
                <w:szCs w:val="12"/>
              </w:rPr>
              <w:fldChar w:fldCharType="begin"/>
            </w:r>
            <w:r w:rsidRPr="007D110B">
              <w:rPr>
                <w:b w:val="0"/>
                <w:bCs w:val="0"/>
                <w:sz w:val="12"/>
                <w:szCs w:val="12"/>
              </w:rPr>
              <w:instrText xml:space="preserve"> SEQ itemEditSpecNo \* Arabic \* MERGEFORMAT </w:instrText>
            </w:r>
            <w:r w:rsidRPr="007D110B">
              <w:rPr>
                <w:sz w:val="12"/>
                <w:szCs w:val="12"/>
              </w:rPr>
              <w:fldChar w:fldCharType="separate"/>
            </w:r>
            <w:r w:rsidR="00F15AD8">
              <w:rPr>
                <w:b w:val="0"/>
                <w:bCs w:val="0"/>
                <w:noProof/>
                <w:sz w:val="12"/>
                <w:szCs w:val="12"/>
              </w:rPr>
              <w:t>4</w:t>
            </w:r>
            <w:r w:rsidRPr="007D110B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486B34D4" w14:textId="77777777" w:rsidR="00871308" w:rsidRPr="00F76721" w:rsidRDefault="00871308" w:rsidP="00871308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社員名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965879352"/>
            <w:placeholder>
              <w:docPart w:val="EA0F09DAF67C4FE3B9CED398C41B391C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EndPr/>
          <w:sdtContent>
            <w:tc>
              <w:tcPr>
                <w:tcW w:w="1134" w:type="dxa"/>
              </w:tcPr>
              <w:p w14:paraId="53D671B2" w14:textId="77777777" w:rsidR="00871308" w:rsidRPr="00F76721" w:rsidRDefault="00871308" w:rsidP="00871308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string</w:t>
                </w:r>
              </w:p>
            </w:tc>
          </w:sdtContent>
        </w:sdt>
        <w:tc>
          <w:tcPr>
            <w:tcW w:w="2268" w:type="dxa"/>
          </w:tcPr>
          <w:p w14:paraId="64D49AD8" w14:textId="77777777" w:rsidR="00871308" w:rsidRPr="00F76721" w:rsidRDefault="000A427F" w:rsidP="00871308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employee_mst</w:t>
            </w:r>
          </w:p>
        </w:tc>
        <w:tc>
          <w:tcPr>
            <w:tcW w:w="2835" w:type="dxa"/>
          </w:tcPr>
          <w:p w14:paraId="4B4540DC" w14:textId="77777777" w:rsidR="00871308" w:rsidRPr="00F76721" w:rsidRDefault="000A427F" w:rsidP="00871308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employee_name</w:t>
            </w:r>
          </w:p>
        </w:tc>
        <w:tc>
          <w:tcPr>
            <w:tcW w:w="5102" w:type="dxa"/>
          </w:tcPr>
          <w:p w14:paraId="3AD62372" w14:textId="77777777" w:rsidR="00871308" w:rsidRPr="00F76721" w:rsidRDefault="00C93177" w:rsidP="00871308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XX申請書の社員コードに紐づく</w:t>
            </w:r>
            <w:r w:rsidR="009F7E8E">
              <w:rPr>
                <w:rFonts w:hint="eastAsia"/>
                <w:sz w:val="12"/>
                <w:szCs w:val="12"/>
              </w:rPr>
              <w:t>申請日時点で有効な</w:t>
            </w:r>
            <w:r>
              <w:rPr>
                <w:rFonts w:hint="eastAsia"/>
                <w:sz w:val="12"/>
                <w:szCs w:val="12"/>
              </w:rPr>
              <w:t>社員名取得</w:t>
            </w:r>
          </w:p>
        </w:tc>
      </w:tr>
      <w:tr w:rsidR="00871308" w:rsidRPr="00F76721" w14:paraId="4D175059" w14:textId="77777777" w:rsidTr="006B1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B6C142D" w14:textId="05E1D011" w:rsidR="00871308" w:rsidRPr="00F76721" w:rsidRDefault="00871308" w:rsidP="00871308">
            <w:pPr>
              <w:pStyle w:val="aa"/>
              <w:rPr>
                <w:sz w:val="12"/>
                <w:szCs w:val="12"/>
              </w:rPr>
            </w:pPr>
            <w:r w:rsidRPr="007D110B">
              <w:rPr>
                <w:sz w:val="12"/>
                <w:szCs w:val="12"/>
              </w:rPr>
              <w:fldChar w:fldCharType="begin"/>
            </w:r>
            <w:r w:rsidRPr="007D110B">
              <w:rPr>
                <w:b w:val="0"/>
                <w:bCs w:val="0"/>
                <w:sz w:val="12"/>
                <w:szCs w:val="12"/>
              </w:rPr>
              <w:instrText xml:space="preserve"> SEQ itemEditSpecNo \* Arabic \* MERGEFORMAT </w:instrText>
            </w:r>
            <w:r w:rsidRPr="007D110B">
              <w:rPr>
                <w:sz w:val="12"/>
                <w:szCs w:val="12"/>
              </w:rPr>
              <w:fldChar w:fldCharType="separate"/>
            </w:r>
            <w:r w:rsidR="00F15AD8">
              <w:rPr>
                <w:b w:val="0"/>
                <w:bCs w:val="0"/>
                <w:noProof/>
                <w:sz w:val="12"/>
                <w:szCs w:val="12"/>
              </w:rPr>
              <w:t>5</w:t>
            </w:r>
            <w:r w:rsidRPr="007D110B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0C4EDC44" w14:textId="77777777" w:rsidR="00871308" w:rsidRPr="00F76721" w:rsidRDefault="00871308" w:rsidP="00871308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所属部署コード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237713018"/>
            <w:placeholder>
              <w:docPart w:val="3B1EA7E2AA3741B7A26641C3652407AC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EndPr/>
          <w:sdtContent>
            <w:tc>
              <w:tcPr>
                <w:tcW w:w="1134" w:type="dxa"/>
              </w:tcPr>
              <w:p w14:paraId="4864CEFB" w14:textId="77777777" w:rsidR="00871308" w:rsidRPr="00F76721" w:rsidRDefault="00871308" w:rsidP="00871308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string</w:t>
                </w:r>
              </w:p>
            </w:tc>
          </w:sdtContent>
        </w:sdt>
        <w:tc>
          <w:tcPr>
            <w:tcW w:w="2268" w:type="dxa"/>
          </w:tcPr>
          <w:p w14:paraId="5E654873" w14:textId="77777777" w:rsidR="00871308" w:rsidRPr="00F76721" w:rsidRDefault="00A56C80" w:rsidP="00871308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apply_trn</w:t>
            </w:r>
          </w:p>
        </w:tc>
        <w:tc>
          <w:tcPr>
            <w:tcW w:w="2835" w:type="dxa"/>
          </w:tcPr>
          <w:p w14:paraId="6E9958BD" w14:textId="77777777" w:rsidR="00871308" w:rsidRPr="00F76721" w:rsidRDefault="0091565B" w:rsidP="00871308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d</w:t>
            </w:r>
            <w:r>
              <w:rPr>
                <w:sz w:val="12"/>
                <w:szCs w:val="12"/>
              </w:rPr>
              <w:t>epartment_code</w:t>
            </w:r>
          </w:p>
        </w:tc>
        <w:tc>
          <w:tcPr>
            <w:tcW w:w="5102" w:type="dxa"/>
          </w:tcPr>
          <w:p w14:paraId="0BEE3942" w14:textId="77777777" w:rsidR="00871308" w:rsidRPr="00F76721" w:rsidRDefault="00871308" w:rsidP="00871308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871308" w:rsidRPr="00F76721" w14:paraId="6AA61EBD" w14:textId="77777777" w:rsidTr="006B136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2724917" w14:textId="14FC17BA" w:rsidR="00871308" w:rsidRPr="00F76721" w:rsidRDefault="00871308" w:rsidP="00871308">
            <w:pPr>
              <w:pStyle w:val="aa"/>
              <w:rPr>
                <w:sz w:val="12"/>
                <w:szCs w:val="12"/>
              </w:rPr>
            </w:pPr>
            <w:r w:rsidRPr="007D110B">
              <w:rPr>
                <w:sz w:val="12"/>
                <w:szCs w:val="12"/>
              </w:rPr>
              <w:fldChar w:fldCharType="begin"/>
            </w:r>
            <w:r w:rsidRPr="007D110B">
              <w:rPr>
                <w:b w:val="0"/>
                <w:bCs w:val="0"/>
                <w:sz w:val="12"/>
                <w:szCs w:val="12"/>
              </w:rPr>
              <w:instrText xml:space="preserve"> SEQ itemEditSpecNo \* Arabic \* MERGEFORMAT </w:instrText>
            </w:r>
            <w:r w:rsidRPr="007D110B">
              <w:rPr>
                <w:sz w:val="12"/>
                <w:szCs w:val="12"/>
              </w:rPr>
              <w:fldChar w:fldCharType="separate"/>
            </w:r>
            <w:r w:rsidR="00F15AD8">
              <w:rPr>
                <w:b w:val="0"/>
                <w:bCs w:val="0"/>
                <w:noProof/>
                <w:sz w:val="12"/>
                <w:szCs w:val="12"/>
              </w:rPr>
              <w:t>6</w:t>
            </w:r>
            <w:r w:rsidRPr="007D110B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456ABA44" w14:textId="77777777" w:rsidR="00871308" w:rsidRPr="00F76721" w:rsidRDefault="00871308" w:rsidP="00871308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所属部署名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668911701"/>
            <w:placeholder>
              <w:docPart w:val="D928E2ED26F24F758035AAED6546DA09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EndPr/>
          <w:sdtContent>
            <w:tc>
              <w:tcPr>
                <w:tcW w:w="1134" w:type="dxa"/>
              </w:tcPr>
              <w:p w14:paraId="2A78A469" w14:textId="77777777" w:rsidR="00871308" w:rsidRPr="00F76721" w:rsidRDefault="00871308" w:rsidP="00871308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string</w:t>
                </w:r>
              </w:p>
            </w:tc>
          </w:sdtContent>
        </w:sdt>
        <w:tc>
          <w:tcPr>
            <w:tcW w:w="2268" w:type="dxa"/>
          </w:tcPr>
          <w:p w14:paraId="71482496" w14:textId="77777777" w:rsidR="00871308" w:rsidRPr="00F76721" w:rsidRDefault="0091565B" w:rsidP="00871308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d</w:t>
            </w:r>
            <w:r>
              <w:rPr>
                <w:sz w:val="12"/>
                <w:szCs w:val="12"/>
              </w:rPr>
              <w:t>epartment_mst</w:t>
            </w:r>
          </w:p>
        </w:tc>
        <w:tc>
          <w:tcPr>
            <w:tcW w:w="2835" w:type="dxa"/>
          </w:tcPr>
          <w:p w14:paraId="77B08387" w14:textId="77777777" w:rsidR="00871308" w:rsidRPr="00F76721" w:rsidRDefault="00A56C80" w:rsidP="00871308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d</w:t>
            </w:r>
            <w:r>
              <w:rPr>
                <w:sz w:val="12"/>
                <w:szCs w:val="12"/>
              </w:rPr>
              <w:t>epartment_name</w:t>
            </w:r>
          </w:p>
        </w:tc>
        <w:tc>
          <w:tcPr>
            <w:tcW w:w="5102" w:type="dxa"/>
          </w:tcPr>
          <w:p w14:paraId="49B2C7C1" w14:textId="77777777" w:rsidR="00871308" w:rsidRPr="00F76721" w:rsidRDefault="00C93177" w:rsidP="00871308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XX申請書の所属部署コードに紐づく</w:t>
            </w:r>
            <w:r w:rsidR="00A8661C">
              <w:rPr>
                <w:rFonts w:hint="eastAsia"/>
                <w:sz w:val="12"/>
                <w:szCs w:val="12"/>
              </w:rPr>
              <w:t>申請日時点で有効な</w:t>
            </w:r>
            <w:r>
              <w:rPr>
                <w:rFonts w:hint="eastAsia"/>
                <w:sz w:val="12"/>
                <w:szCs w:val="12"/>
              </w:rPr>
              <w:t>部署名取得</w:t>
            </w:r>
          </w:p>
        </w:tc>
      </w:tr>
      <w:tr w:rsidR="00551B75" w:rsidRPr="00F76721" w14:paraId="2B20294E" w14:textId="77777777" w:rsidTr="006B1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1F61A85" w14:textId="3AC8F8F3" w:rsidR="00551B75" w:rsidRPr="00F76721" w:rsidRDefault="00551B75" w:rsidP="00551B75">
            <w:pPr>
              <w:pStyle w:val="aa"/>
              <w:rPr>
                <w:sz w:val="12"/>
                <w:szCs w:val="12"/>
              </w:rPr>
            </w:pPr>
            <w:r w:rsidRPr="007D110B">
              <w:rPr>
                <w:sz w:val="12"/>
                <w:szCs w:val="12"/>
              </w:rPr>
              <w:fldChar w:fldCharType="begin"/>
            </w:r>
            <w:r w:rsidRPr="007D110B">
              <w:rPr>
                <w:b w:val="0"/>
                <w:bCs w:val="0"/>
                <w:sz w:val="12"/>
                <w:szCs w:val="12"/>
              </w:rPr>
              <w:instrText xml:space="preserve"> SEQ itemEditSpecNo \* Arabic \* MERGEFORMAT </w:instrText>
            </w:r>
            <w:r w:rsidRPr="007D110B">
              <w:rPr>
                <w:sz w:val="12"/>
                <w:szCs w:val="12"/>
              </w:rPr>
              <w:fldChar w:fldCharType="separate"/>
            </w:r>
            <w:r w:rsidR="00F15AD8">
              <w:rPr>
                <w:b w:val="0"/>
                <w:bCs w:val="0"/>
                <w:noProof/>
                <w:sz w:val="12"/>
                <w:szCs w:val="12"/>
              </w:rPr>
              <w:t>7</w:t>
            </w:r>
            <w:r w:rsidRPr="007D110B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59641C55" w14:textId="77777777" w:rsidR="00551B75" w:rsidRPr="00F76721" w:rsidRDefault="00551B75" w:rsidP="00551B7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842462097"/>
            <w:placeholder>
              <w:docPart w:val="2DB8482A69904B34AAEB392832E66F6C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EndPr/>
          <w:sdtContent>
            <w:tc>
              <w:tcPr>
                <w:tcW w:w="1134" w:type="dxa"/>
              </w:tcPr>
              <w:p w14:paraId="709FD5AD" w14:textId="77777777" w:rsidR="00551B75" w:rsidRPr="00F76721" w:rsidRDefault="00551B75" w:rsidP="00551B75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C1492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3ED534CD" w14:textId="77777777" w:rsidR="00551B75" w:rsidRPr="00F76721" w:rsidRDefault="00551B75" w:rsidP="00551B7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14576621" w14:textId="77777777" w:rsidR="00551B75" w:rsidRPr="00F76721" w:rsidRDefault="00551B75" w:rsidP="00551B7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77F5C8AA" w14:textId="77777777" w:rsidR="00551B75" w:rsidRPr="00F76721" w:rsidRDefault="00551B75" w:rsidP="00551B7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551B75" w:rsidRPr="00F76721" w14:paraId="42AFA6FC" w14:textId="77777777" w:rsidTr="006B136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BDD5F72" w14:textId="642B0A07" w:rsidR="00551B75" w:rsidRPr="00F76721" w:rsidRDefault="00551B75" w:rsidP="00551B75">
            <w:pPr>
              <w:pStyle w:val="aa"/>
              <w:rPr>
                <w:sz w:val="12"/>
                <w:szCs w:val="12"/>
              </w:rPr>
            </w:pPr>
            <w:r w:rsidRPr="007D110B">
              <w:rPr>
                <w:sz w:val="12"/>
                <w:szCs w:val="12"/>
              </w:rPr>
              <w:fldChar w:fldCharType="begin"/>
            </w:r>
            <w:r w:rsidRPr="007D110B">
              <w:rPr>
                <w:b w:val="0"/>
                <w:bCs w:val="0"/>
                <w:sz w:val="12"/>
                <w:szCs w:val="12"/>
              </w:rPr>
              <w:instrText xml:space="preserve"> SEQ itemEditSpecNo \* Arabic \* MERGEFORMAT </w:instrText>
            </w:r>
            <w:r w:rsidRPr="007D110B">
              <w:rPr>
                <w:sz w:val="12"/>
                <w:szCs w:val="12"/>
              </w:rPr>
              <w:fldChar w:fldCharType="separate"/>
            </w:r>
            <w:r w:rsidR="00F15AD8">
              <w:rPr>
                <w:b w:val="0"/>
                <w:bCs w:val="0"/>
                <w:noProof/>
                <w:sz w:val="12"/>
                <w:szCs w:val="12"/>
              </w:rPr>
              <w:t>8</w:t>
            </w:r>
            <w:r w:rsidRPr="007D110B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46A33E2E" w14:textId="77777777" w:rsidR="00551B75" w:rsidRPr="00F76721" w:rsidRDefault="00551B75" w:rsidP="00551B7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565569492"/>
            <w:placeholder>
              <w:docPart w:val="309A1F33AF574781B9BA0EBB5726DBDB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EndPr/>
          <w:sdtContent>
            <w:tc>
              <w:tcPr>
                <w:tcW w:w="1134" w:type="dxa"/>
              </w:tcPr>
              <w:p w14:paraId="7F95332A" w14:textId="77777777" w:rsidR="00551B75" w:rsidRPr="00F76721" w:rsidRDefault="00551B75" w:rsidP="00551B75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C1492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19D8C4E7" w14:textId="77777777" w:rsidR="00551B75" w:rsidRPr="00F76721" w:rsidRDefault="00551B75" w:rsidP="00551B7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2C068219" w14:textId="77777777" w:rsidR="00551B75" w:rsidRPr="00F76721" w:rsidRDefault="00551B75" w:rsidP="00551B7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10B9CB0F" w14:textId="77777777" w:rsidR="00551B75" w:rsidRPr="00F76721" w:rsidRDefault="00551B75" w:rsidP="00551B7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551B75" w:rsidRPr="00F76721" w14:paraId="26D14A27" w14:textId="77777777" w:rsidTr="006B1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7A5F5A6" w14:textId="35076F1A" w:rsidR="00551B75" w:rsidRPr="00F76721" w:rsidRDefault="00551B75" w:rsidP="00551B75">
            <w:pPr>
              <w:pStyle w:val="aa"/>
              <w:rPr>
                <w:sz w:val="12"/>
                <w:szCs w:val="12"/>
              </w:rPr>
            </w:pPr>
            <w:r w:rsidRPr="007D110B">
              <w:rPr>
                <w:sz w:val="12"/>
                <w:szCs w:val="12"/>
              </w:rPr>
              <w:fldChar w:fldCharType="begin"/>
            </w:r>
            <w:r w:rsidRPr="007D110B">
              <w:rPr>
                <w:b w:val="0"/>
                <w:bCs w:val="0"/>
                <w:sz w:val="12"/>
                <w:szCs w:val="12"/>
              </w:rPr>
              <w:instrText xml:space="preserve"> SEQ itemEditSpecNo \* Arabic \* MERGEFORMAT </w:instrText>
            </w:r>
            <w:r w:rsidRPr="007D110B">
              <w:rPr>
                <w:sz w:val="12"/>
                <w:szCs w:val="12"/>
              </w:rPr>
              <w:fldChar w:fldCharType="separate"/>
            </w:r>
            <w:r w:rsidR="00F15AD8">
              <w:rPr>
                <w:b w:val="0"/>
                <w:bCs w:val="0"/>
                <w:noProof/>
                <w:sz w:val="12"/>
                <w:szCs w:val="12"/>
              </w:rPr>
              <w:t>9</w:t>
            </w:r>
            <w:r w:rsidRPr="007D110B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64CDD4EB" w14:textId="77777777" w:rsidR="00551B75" w:rsidRPr="00F76721" w:rsidRDefault="00551B75" w:rsidP="00551B7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752655985"/>
            <w:placeholder>
              <w:docPart w:val="DD6E2CB876E74356ABB3B53603C42DAD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EndPr/>
          <w:sdtContent>
            <w:tc>
              <w:tcPr>
                <w:tcW w:w="1134" w:type="dxa"/>
              </w:tcPr>
              <w:p w14:paraId="476E1FA0" w14:textId="77777777" w:rsidR="00551B75" w:rsidRPr="00F76721" w:rsidRDefault="00551B75" w:rsidP="00551B75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C1492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66C01850" w14:textId="77777777" w:rsidR="00551B75" w:rsidRPr="00F76721" w:rsidRDefault="00551B75" w:rsidP="00551B7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72719112" w14:textId="77777777" w:rsidR="00551B75" w:rsidRPr="00F76721" w:rsidRDefault="00551B75" w:rsidP="00551B7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09D761D8" w14:textId="77777777" w:rsidR="00551B75" w:rsidRPr="00F76721" w:rsidRDefault="00551B75" w:rsidP="00551B7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551B75" w:rsidRPr="00F76721" w14:paraId="178D1A2E" w14:textId="77777777" w:rsidTr="006B136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61673DD" w14:textId="4E173159" w:rsidR="00551B75" w:rsidRPr="00F76721" w:rsidRDefault="00551B75" w:rsidP="00551B75">
            <w:pPr>
              <w:pStyle w:val="aa"/>
              <w:rPr>
                <w:sz w:val="12"/>
                <w:szCs w:val="12"/>
              </w:rPr>
            </w:pPr>
            <w:r w:rsidRPr="007D110B">
              <w:rPr>
                <w:sz w:val="12"/>
                <w:szCs w:val="12"/>
              </w:rPr>
              <w:fldChar w:fldCharType="begin"/>
            </w:r>
            <w:r w:rsidRPr="007D110B">
              <w:rPr>
                <w:b w:val="0"/>
                <w:bCs w:val="0"/>
                <w:sz w:val="12"/>
                <w:szCs w:val="12"/>
              </w:rPr>
              <w:instrText xml:space="preserve"> SEQ itemEditSpecNo \* Arabic \* MERGEFORMAT </w:instrText>
            </w:r>
            <w:r w:rsidRPr="007D110B">
              <w:rPr>
                <w:sz w:val="12"/>
                <w:szCs w:val="12"/>
              </w:rPr>
              <w:fldChar w:fldCharType="separate"/>
            </w:r>
            <w:r w:rsidR="00F15AD8">
              <w:rPr>
                <w:b w:val="0"/>
                <w:bCs w:val="0"/>
                <w:noProof/>
                <w:sz w:val="12"/>
                <w:szCs w:val="12"/>
              </w:rPr>
              <w:t>10</w:t>
            </w:r>
            <w:r w:rsidRPr="007D110B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6667B9E1" w14:textId="77777777" w:rsidR="00551B75" w:rsidRPr="00F76721" w:rsidRDefault="00551B75" w:rsidP="00551B7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350179181"/>
            <w:placeholder>
              <w:docPart w:val="A9C0DC64BD34407089C3562B288C1FB0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EndPr/>
          <w:sdtContent>
            <w:tc>
              <w:tcPr>
                <w:tcW w:w="1134" w:type="dxa"/>
              </w:tcPr>
              <w:p w14:paraId="3452C95A" w14:textId="77777777" w:rsidR="00551B75" w:rsidRPr="00F76721" w:rsidRDefault="00551B75" w:rsidP="00551B75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C1492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670348A6" w14:textId="77777777" w:rsidR="00551B75" w:rsidRPr="00F76721" w:rsidRDefault="00551B75" w:rsidP="00551B7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04070909" w14:textId="77777777" w:rsidR="00551B75" w:rsidRPr="00F76721" w:rsidRDefault="00551B75" w:rsidP="00551B7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1CF253FF" w14:textId="77777777" w:rsidR="00551B75" w:rsidRPr="00F76721" w:rsidRDefault="00551B75" w:rsidP="00551B7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551B75" w:rsidRPr="00F76721" w14:paraId="01FF93C3" w14:textId="77777777" w:rsidTr="006B1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B322790" w14:textId="32DFCB94" w:rsidR="00551B75" w:rsidRPr="00F76721" w:rsidRDefault="00551B75" w:rsidP="00551B75">
            <w:pPr>
              <w:pStyle w:val="aa"/>
              <w:rPr>
                <w:sz w:val="12"/>
                <w:szCs w:val="12"/>
              </w:rPr>
            </w:pPr>
            <w:r w:rsidRPr="007D110B">
              <w:rPr>
                <w:sz w:val="12"/>
                <w:szCs w:val="12"/>
              </w:rPr>
              <w:fldChar w:fldCharType="begin"/>
            </w:r>
            <w:r w:rsidRPr="007D110B">
              <w:rPr>
                <w:b w:val="0"/>
                <w:bCs w:val="0"/>
                <w:sz w:val="12"/>
                <w:szCs w:val="12"/>
              </w:rPr>
              <w:instrText xml:space="preserve"> SEQ itemEditSpecNo \* Arabic \* MERGEFORMAT </w:instrText>
            </w:r>
            <w:r w:rsidRPr="007D110B">
              <w:rPr>
                <w:sz w:val="12"/>
                <w:szCs w:val="12"/>
              </w:rPr>
              <w:fldChar w:fldCharType="separate"/>
            </w:r>
            <w:r w:rsidR="00F15AD8">
              <w:rPr>
                <w:b w:val="0"/>
                <w:bCs w:val="0"/>
                <w:noProof/>
                <w:sz w:val="12"/>
                <w:szCs w:val="12"/>
              </w:rPr>
              <w:t>11</w:t>
            </w:r>
            <w:r w:rsidRPr="007D110B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6E247269" w14:textId="77777777" w:rsidR="00551B75" w:rsidRPr="00F76721" w:rsidRDefault="00551B75" w:rsidP="00551B7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55134012"/>
            <w:placeholder>
              <w:docPart w:val="ABE58500FFB5463E8DA7D89E7C0127A7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EndPr/>
          <w:sdtContent>
            <w:tc>
              <w:tcPr>
                <w:tcW w:w="1134" w:type="dxa"/>
              </w:tcPr>
              <w:p w14:paraId="074621B4" w14:textId="77777777" w:rsidR="00551B75" w:rsidRPr="00F76721" w:rsidRDefault="00551B75" w:rsidP="00551B75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C1492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2887BE19" w14:textId="77777777" w:rsidR="00551B75" w:rsidRPr="00F76721" w:rsidRDefault="00551B75" w:rsidP="00551B7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7A949866" w14:textId="77777777" w:rsidR="00551B75" w:rsidRPr="00F76721" w:rsidRDefault="00551B75" w:rsidP="00551B7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31A780A9" w14:textId="77777777" w:rsidR="00551B75" w:rsidRPr="00F76721" w:rsidRDefault="00551B75" w:rsidP="00551B7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551B75" w:rsidRPr="00F76721" w14:paraId="666F83C1" w14:textId="77777777" w:rsidTr="006B136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4D45471" w14:textId="3930A472" w:rsidR="00551B75" w:rsidRPr="00F76721" w:rsidRDefault="00551B75" w:rsidP="00551B75">
            <w:pPr>
              <w:pStyle w:val="aa"/>
              <w:rPr>
                <w:sz w:val="12"/>
                <w:szCs w:val="12"/>
              </w:rPr>
            </w:pPr>
            <w:r w:rsidRPr="007D110B">
              <w:rPr>
                <w:sz w:val="12"/>
                <w:szCs w:val="12"/>
              </w:rPr>
              <w:fldChar w:fldCharType="begin"/>
            </w:r>
            <w:r w:rsidRPr="007D110B">
              <w:rPr>
                <w:b w:val="0"/>
                <w:bCs w:val="0"/>
                <w:sz w:val="12"/>
                <w:szCs w:val="12"/>
              </w:rPr>
              <w:instrText xml:space="preserve"> SEQ itemEditSpecNo \* Arabic \* MERGEFORMAT </w:instrText>
            </w:r>
            <w:r w:rsidRPr="007D110B">
              <w:rPr>
                <w:sz w:val="12"/>
                <w:szCs w:val="12"/>
              </w:rPr>
              <w:fldChar w:fldCharType="separate"/>
            </w:r>
            <w:r w:rsidR="00F15AD8">
              <w:rPr>
                <w:b w:val="0"/>
                <w:bCs w:val="0"/>
                <w:noProof/>
                <w:sz w:val="12"/>
                <w:szCs w:val="12"/>
              </w:rPr>
              <w:t>12</w:t>
            </w:r>
            <w:r w:rsidRPr="007D110B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20B83A2A" w14:textId="77777777" w:rsidR="00551B75" w:rsidRPr="00F76721" w:rsidRDefault="00551B75" w:rsidP="00551B7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355238950"/>
            <w:placeholder>
              <w:docPart w:val="3A894DB1142A4793AE88C1FEC7F471E5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EndPr/>
          <w:sdtContent>
            <w:tc>
              <w:tcPr>
                <w:tcW w:w="1134" w:type="dxa"/>
              </w:tcPr>
              <w:p w14:paraId="569C0FD5" w14:textId="77777777" w:rsidR="00551B75" w:rsidRPr="00F76721" w:rsidRDefault="00551B75" w:rsidP="00551B75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C1492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3C184F85" w14:textId="77777777" w:rsidR="00551B75" w:rsidRPr="00F76721" w:rsidRDefault="00551B75" w:rsidP="00551B7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0BAF85CC" w14:textId="77777777" w:rsidR="00551B75" w:rsidRPr="00F76721" w:rsidRDefault="00551B75" w:rsidP="00551B7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67ACACD6" w14:textId="77777777" w:rsidR="00551B75" w:rsidRPr="00F76721" w:rsidRDefault="00551B75" w:rsidP="00551B7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551B75" w:rsidRPr="00F76721" w14:paraId="0890A2B8" w14:textId="77777777" w:rsidTr="006B1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F1E602C" w14:textId="4E0E9D87" w:rsidR="00551B75" w:rsidRPr="00F76721" w:rsidRDefault="00551B75" w:rsidP="00551B75">
            <w:pPr>
              <w:pStyle w:val="aa"/>
              <w:rPr>
                <w:sz w:val="12"/>
                <w:szCs w:val="12"/>
              </w:rPr>
            </w:pPr>
            <w:r w:rsidRPr="007D110B">
              <w:rPr>
                <w:sz w:val="12"/>
                <w:szCs w:val="12"/>
              </w:rPr>
              <w:fldChar w:fldCharType="begin"/>
            </w:r>
            <w:r w:rsidRPr="007D110B">
              <w:rPr>
                <w:b w:val="0"/>
                <w:bCs w:val="0"/>
                <w:sz w:val="12"/>
                <w:szCs w:val="12"/>
              </w:rPr>
              <w:instrText xml:space="preserve"> SEQ itemEditSpecNo \* Arabic \* MERGEFORMAT </w:instrText>
            </w:r>
            <w:r w:rsidRPr="007D110B">
              <w:rPr>
                <w:sz w:val="12"/>
                <w:szCs w:val="12"/>
              </w:rPr>
              <w:fldChar w:fldCharType="separate"/>
            </w:r>
            <w:r w:rsidR="00F15AD8">
              <w:rPr>
                <w:b w:val="0"/>
                <w:bCs w:val="0"/>
                <w:noProof/>
                <w:sz w:val="12"/>
                <w:szCs w:val="12"/>
              </w:rPr>
              <w:t>13</w:t>
            </w:r>
            <w:r w:rsidRPr="007D110B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2B5C68C1" w14:textId="77777777" w:rsidR="00551B75" w:rsidRPr="00F76721" w:rsidRDefault="00551B75" w:rsidP="00551B7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33315165"/>
            <w:placeholder>
              <w:docPart w:val="4CC9FA2A84FA499396D6DD8EF14F701A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EndPr/>
          <w:sdtContent>
            <w:tc>
              <w:tcPr>
                <w:tcW w:w="1134" w:type="dxa"/>
              </w:tcPr>
              <w:p w14:paraId="132B75C1" w14:textId="77777777" w:rsidR="00551B75" w:rsidRPr="00F76721" w:rsidRDefault="00551B75" w:rsidP="00551B75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C1492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05512517" w14:textId="77777777" w:rsidR="00551B75" w:rsidRPr="00F76721" w:rsidRDefault="00551B75" w:rsidP="00551B7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15088AC5" w14:textId="77777777" w:rsidR="00551B75" w:rsidRPr="00F76721" w:rsidRDefault="00551B75" w:rsidP="00551B7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03C06FE0" w14:textId="77777777" w:rsidR="00551B75" w:rsidRPr="00F76721" w:rsidRDefault="00551B75" w:rsidP="00551B7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551B75" w:rsidRPr="00F76721" w14:paraId="0789DA24" w14:textId="77777777" w:rsidTr="006B136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FBF251E" w14:textId="4B47F959" w:rsidR="00551B75" w:rsidRPr="00F76721" w:rsidRDefault="00551B75" w:rsidP="00551B75">
            <w:pPr>
              <w:pStyle w:val="aa"/>
              <w:rPr>
                <w:sz w:val="12"/>
                <w:szCs w:val="12"/>
              </w:rPr>
            </w:pPr>
            <w:r w:rsidRPr="007D110B">
              <w:rPr>
                <w:sz w:val="12"/>
                <w:szCs w:val="12"/>
              </w:rPr>
              <w:fldChar w:fldCharType="begin"/>
            </w:r>
            <w:r w:rsidRPr="007D110B">
              <w:rPr>
                <w:b w:val="0"/>
                <w:bCs w:val="0"/>
                <w:sz w:val="12"/>
                <w:szCs w:val="12"/>
              </w:rPr>
              <w:instrText xml:space="preserve"> SEQ itemEditSpecNo \* Arabic \* MERGEFORMAT </w:instrText>
            </w:r>
            <w:r w:rsidRPr="007D110B">
              <w:rPr>
                <w:sz w:val="12"/>
                <w:szCs w:val="12"/>
              </w:rPr>
              <w:fldChar w:fldCharType="separate"/>
            </w:r>
            <w:r w:rsidR="00F15AD8">
              <w:rPr>
                <w:b w:val="0"/>
                <w:bCs w:val="0"/>
                <w:noProof/>
                <w:sz w:val="12"/>
                <w:szCs w:val="12"/>
              </w:rPr>
              <w:t>14</w:t>
            </w:r>
            <w:r w:rsidRPr="007D110B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52FFB32F" w14:textId="77777777" w:rsidR="00551B75" w:rsidRPr="00F76721" w:rsidRDefault="00551B75" w:rsidP="00551B7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605190735"/>
            <w:placeholder>
              <w:docPart w:val="FF63EA2D4103411B9C24593B5F0070A8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EndPr/>
          <w:sdtContent>
            <w:tc>
              <w:tcPr>
                <w:tcW w:w="1134" w:type="dxa"/>
              </w:tcPr>
              <w:p w14:paraId="3689F043" w14:textId="77777777" w:rsidR="00551B75" w:rsidRPr="00F76721" w:rsidRDefault="00551B75" w:rsidP="00551B75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C1492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64D2FA2D" w14:textId="77777777" w:rsidR="00551B75" w:rsidRPr="00F76721" w:rsidRDefault="00551B75" w:rsidP="00551B7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0CD48743" w14:textId="77777777" w:rsidR="00551B75" w:rsidRPr="00F76721" w:rsidRDefault="00551B75" w:rsidP="00551B7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5055D2EE" w14:textId="77777777" w:rsidR="00551B75" w:rsidRPr="00F76721" w:rsidRDefault="00551B75" w:rsidP="00551B7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551B75" w:rsidRPr="00F76721" w14:paraId="54B2F6CB" w14:textId="77777777" w:rsidTr="006B1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E825D36" w14:textId="1C1A6DB8" w:rsidR="00551B75" w:rsidRPr="00F76721" w:rsidRDefault="00551B75" w:rsidP="00551B75">
            <w:pPr>
              <w:pStyle w:val="aa"/>
              <w:rPr>
                <w:sz w:val="12"/>
                <w:szCs w:val="12"/>
              </w:rPr>
            </w:pPr>
            <w:r w:rsidRPr="007D110B">
              <w:rPr>
                <w:sz w:val="12"/>
                <w:szCs w:val="12"/>
              </w:rPr>
              <w:fldChar w:fldCharType="begin"/>
            </w:r>
            <w:r w:rsidRPr="007D110B">
              <w:rPr>
                <w:b w:val="0"/>
                <w:bCs w:val="0"/>
                <w:sz w:val="12"/>
                <w:szCs w:val="12"/>
              </w:rPr>
              <w:instrText xml:space="preserve"> SEQ itemEditSpecNo \* Arabic \* MERGEFORMAT </w:instrText>
            </w:r>
            <w:r w:rsidRPr="007D110B">
              <w:rPr>
                <w:sz w:val="12"/>
                <w:szCs w:val="12"/>
              </w:rPr>
              <w:fldChar w:fldCharType="separate"/>
            </w:r>
            <w:r w:rsidR="00F15AD8">
              <w:rPr>
                <w:b w:val="0"/>
                <w:bCs w:val="0"/>
                <w:noProof/>
                <w:sz w:val="12"/>
                <w:szCs w:val="12"/>
              </w:rPr>
              <w:t>15</w:t>
            </w:r>
            <w:r w:rsidRPr="007D110B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7A3EBB0D" w14:textId="77777777" w:rsidR="00551B75" w:rsidRPr="00F76721" w:rsidRDefault="00551B75" w:rsidP="00551B7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871292842"/>
            <w:placeholder>
              <w:docPart w:val="73E50728511A423E91377AE5373709E8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EndPr/>
          <w:sdtContent>
            <w:tc>
              <w:tcPr>
                <w:tcW w:w="1134" w:type="dxa"/>
              </w:tcPr>
              <w:p w14:paraId="539AEB24" w14:textId="77777777" w:rsidR="00551B75" w:rsidRPr="00F76721" w:rsidRDefault="00551B75" w:rsidP="00551B75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C1492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793BA302" w14:textId="77777777" w:rsidR="00551B75" w:rsidRPr="00F76721" w:rsidRDefault="00551B75" w:rsidP="00551B7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7FE9893F" w14:textId="77777777" w:rsidR="00551B75" w:rsidRPr="00F76721" w:rsidRDefault="00551B75" w:rsidP="00551B7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3D432A1A" w14:textId="77777777" w:rsidR="00551B75" w:rsidRPr="00F76721" w:rsidRDefault="00551B75" w:rsidP="00551B7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551B75" w:rsidRPr="00F76721" w14:paraId="599315AD" w14:textId="77777777" w:rsidTr="006B136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0B2B14B" w14:textId="754EE916" w:rsidR="00551B75" w:rsidRPr="00F76721" w:rsidRDefault="00551B75" w:rsidP="00551B75">
            <w:pPr>
              <w:pStyle w:val="aa"/>
              <w:rPr>
                <w:sz w:val="12"/>
                <w:szCs w:val="12"/>
              </w:rPr>
            </w:pPr>
            <w:r w:rsidRPr="007D110B">
              <w:rPr>
                <w:sz w:val="12"/>
                <w:szCs w:val="12"/>
              </w:rPr>
              <w:fldChar w:fldCharType="begin"/>
            </w:r>
            <w:r w:rsidRPr="007D110B">
              <w:rPr>
                <w:b w:val="0"/>
                <w:bCs w:val="0"/>
                <w:sz w:val="12"/>
                <w:szCs w:val="12"/>
              </w:rPr>
              <w:instrText xml:space="preserve"> SEQ itemEditSpecNo \* Arabic \* MERGEFORMAT </w:instrText>
            </w:r>
            <w:r w:rsidRPr="007D110B">
              <w:rPr>
                <w:sz w:val="12"/>
                <w:szCs w:val="12"/>
              </w:rPr>
              <w:fldChar w:fldCharType="separate"/>
            </w:r>
            <w:r w:rsidR="00F15AD8">
              <w:rPr>
                <w:b w:val="0"/>
                <w:bCs w:val="0"/>
                <w:noProof/>
                <w:sz w:val="12"/>
                <w:szCs w:val="12"/>
              </w:rPr>
              <w:t>16</w:t>
            </w:r>
            <w:r w:rsidRPr="007D110B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12488B80" w14:textId="77777777" w:rsidR="00551B75" w:rsidRPr="00F76721" w:rsidRDefault="00551B75" w:rsidP="00551B7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036883816"/>
            <w:placeholder>
              <w:docPart w:val="72F7985F1CC7485A8D4E69C64C2471BE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EndPr/>
          <w:sdtContent>
            <w:tc>
              <w:tcPr>
                <w:tcW w:w="1134" w:type="dxa"/>
              </w:tcPr>
              <w:p w14:paraId="041C6DB8" w14:textId="77777777" w:rsidR="00551B75" w:rsidRPr="00F76721" w:rsidRDefault="00551B75" w:rsidP="00551B75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C1492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51A9D282" w14:textId="77777777" w:rsidR="00551B75" w:rsidRPr="00F76721" w:rsidRDefault="00551B75" w:rsidP="00551B7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7AFD9493" w14:textId="77777777" w:rsidR="00551B75" w:rsidRPr="00F76721" w:rsidRDefault="00551B75" w:rsidP="00551B7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6D39B2F3" w14:textId="77777777" w:rsidR="00551B75" w:rsidRPr="00F76721" w:rsidRDefault="00551B75" w:rsidP="00551B7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551B75" w:rsidRPr="00F76721" w14:paraId="40240E28" w14:textId="77777777" w:rsidTr="006B1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AB3825C" w14:textId="6C693E49" w:rsidR="00551B75" w:rsidRPr="00F76721" w:rsidRDefault="00551B75" w:rsidP="00551B75">
            <w:pPr>
              <w:pStyle w:val="aa"/>
              <w:rPr>
                <w:sz w:val="12"/>
                <w:szCs w:val="12"/>
              </w:rPr>
            </w:pPr>
            <w:r w:rsidRPr="007D110B">
              <w:rPr>
                <w:sz w:val="12"/>
                <w:szCs w:val="12"/>
              </w:rPr>
              <w:fldChar w:fldCharType="begin"/>
            </w:r>
            <w:r w:rsidRPr="007D110B">
              <w:rPr>
                <w:b w:val="0"/>
                <w:bCs w:val="0"/>
                <w:sz w:val="12"/>
                <w:szCs w:val="12"/>
              </w:rPr>
              <w:instrText xml:space="preserve"> SEQ itemEditSpecNo \* Arabic \* MERGEFORMAT </w:instrText>
            </w:r>
            <w:r w:rsidRPr="007D110B">
              <w:rPr>
                <w:sz w:val="12"/>
                <w:szCs w:val="12"/>
              </w:rPr>
              <w:fldChar w:fldCharType="separate"/>
            </w:r>
            <w:r w:rsidR="00F15AD8">
              <w:rPr>
                <w:b w:val="0"/>
                <w:bCs w:val="0"/>
                <w:noProof/>
                <w:sz w:val="12"/>
                <w:szCs w:val="12"/>
              </w:rPr>
              <w:t>17</w:t>
            </w:r>
            <w:r w:rsidRPr="007D110B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539CEE92" w14:textId="77777777" w:rsidR="00551B75" w:rsidRPr="00F76721" w:rsidRDefault="00551B75" w:rsidP="00551B7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504427547"/>
            <w:placeholder>
              <w:docPart w:val="518F14AA9CA447B5845525D69C326450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EndPr/>
          <w:sdtContent>
            <w:tc>
              <w:tcPr>
                <w:tcW w:w="1134" w:type="dxa"/>
              </w:tcPr>
              <w:p w14:paraId="4679274A" w14:textId="77777777" w:rsidR="00551B75" w:rsidRPr="00F76721" w:rsidRDefault="00551B75" w:rsidP="00551B75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C1492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30E509F7" w14:textId="77777777" w:rsidR="00551B75" w:rsidRPr="00F76721" w:rsidRDefault="00551B75" w:rsidP="00551B7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5DBC1887" w14:textId="77777777" w:rsidR="00551B75" w:rsidRPr="00F76721" w:rsidRDefault="00551B75" w:rsidP="00551B7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1405DE0B" w14:textId="77777777" w:rsidR="00551B75" w:rsidRPr="00F76721" w:rsidRDefault="00551B75" w:rsidP="00551B7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551B75" w:rsidRPr="00F76721" w14:paraId="3C81484D" w14:textId="77777777" w:rsidTr="006B136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23FFD48" w14:textId="577F22AE" w:rsidR="00551B75" w:rsidRPr="00F76721" w:rsidRDefault="00551B75" w:rsidP="00551B75">
            <w:pPr>
              <w:pStyle w:val="aa"/>
              <w:rPr>
                <w:sz w:val="12"/>
                <w:szCs w:val="12"/>
              </w:rPr>
            </w:pPr>
            <w:r w:rsidRPr="007D110B">
              <w:rPr>
                <w:sz w:val="12"/>
                <w:szCs w:val="12"/>
              </w:rPr>
              <w:fldChar w:fldCharType="begin"/>
            </w:r>
            <w:r w:rsidRPr="007D110B">
              <w:rPr>
                <w:b w:val="0"/>
                <w:bCs w:val="0"/>
                <w:sz w:val="12"/>
                <w:szCs w:val="12"/>
              </w:rPr>
              <w:instrText xml:space="preserve"> SEQ itemEditSpecNo \* Arabic \* MERGEFORMAT </w:instrText>
            </w:r>
            <w:r w:rsidRPr="007D110B">
              <w:rPr>
                <w:sz w:val="12"/>
                <w:szCs w:val="12"/>
              </w:rPr>
              <w:fldChar w:fldCharType="separate"/>
            </w:r>
            <w:r w:rsidR="00F15AD8">
              <w:rPr>
                <w:b w:val="0"/>
                <w:bCs w:val="0"/>
                <w:noProof/>
                <w:sz w:val="12"/>
                <w:szCs w:val="12"/>
              </w:rPr>
              <w:t>18</w:t>
            </w:r>
            <w:r w:rsidRPr="007D110B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2BE48A73" w14:textId="77777777" w:rsidR="00551B75" w:rsidRPr="00F76721" w:rsidRDefault="00551B75" w:rsidP="00551B7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512837429"/>
            <w:placeholder>
              <w:docPart w:val="271A079208274B0A9037923871CD4150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EndPr/>
          <w:sdtContent>
            <w:tc>
              <w:tcPr>
                <w:tcW w:w="1134" w:type="dxa"/>
              </w:tcPr>
              <w:p w14:paraId="79A028B4" w14:textId="77777777" w:rsidR="00551B75" w:rsidRPr="00F76721" w:rsidRDefault="00551B75" w:rsidP="00551B75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C1492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104673CF" w14:textId="77777777" w:rsidR="00551B75" w:rsidRPr="00F76721" w:rsidRDefault="00551B75" w:rsidP="00551B7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79D58DC2" w14:textId="77777777" w:rsidR="00551B75" w:rsidRPr="00F76721" w:rsidRDefault="00551B75" w:rsidP="00551B7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10AC4936" w14:textId="77777777" w:rsidR="00551B75" w:rsidRPr="00F76721" w:rsidRDefault="00551B75" w:rsidP="00551B7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</w:tbl>
    <w:p w14:paraId="46BF87D7" w14:textId="77777777" w:rsidR="00921FD2" w:rsidRPr="00921FD2" w:rsidRDefault="00921FD2" w:rsidP="00921FD2"/>
    <w:sectPr w:rsidR="00921FD2" w:rsidRPr="00921FD2" w:rsidSect="00F54EE1">
      <w:headerReference w:type="default" r:id="rId9"/>
      <w:footerReference w:type="default" r:id="rId10"/>
      <w:pgSz w:w="16838" w:h="11906" w:orient="landscape" w:code="9"/>
      <w:pgMar w:top="1440" w:right="1077" w:bottom="1440" w:left="1077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CA2074" w14:textId="77777777" w:rsidR="002D3B03" w:rsidRDefault="002D3B03" w:rsidP="00F95D5B">
      <w:r>
        <w:separator/>
      </w:r>
    </w:p>
  </w:endnote>
  <w:endnote w:type="continuationSeparator" w:id="0">
    <w:p w14:paraId="2FB34453" w14:textId="77777777" w:rsidR="002D3B03" w:rsidRDefault="002D3B03" w:rsidP="00F95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3392C5" w14:textId="77777777" w:rsidR="006B1362" w:rsidRDefault="006B1362" w:rsidP="0029474B">
    <w:pPr>
      <w:pStyle w:val="a7"/>
      <w:jc w:val="right"/>
    </w:pPr>
    <w:r w:rsidRPr="0029474B">
      <w:t xml:space="preserve">© </w:t>
    </w:r>
    <w:r>
      <w:rPr>
        <w:rFonts w:hint="eastAsia"/>
      </w:rPr>
      <w:t xml:space="preserve">2020 </w:t>
    </w:r>
    <w:r w:rsidRPr="0029474B">
      <w:t>Optimal System Design Works.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49B216" w14:textId="77777777" w:rsidR="006B1362" w:rsidRPr="003A02B2" w:rsidRDefault="006B1362" w:rsidP="0029474B">
    <w:pPr>
      <w:pStyle w:val="a7"/>
      <w:jc w:val="right"/>
    </w:pPr>
    <w:r>
      <w:ptab w:relativeTo="margin" w:alignment="center" w:leader="none"/>
    </w:r>
    <w:r w:rsidRPr="003A02B2">
      <w:t xml:space="preserve">p. </w:t>
    </w:r>
    <w:r w:rsidRPr="0029474B">
      <w:fldChar w:fldCharType="begin"/>
    </w:r>
    <w:r w:rsidRPr="0029474B">
      <w:instrText>PAGE    \* MERGEFORMAT</w:instrText>
    </w:r>
    <w:r w:rsidRPr="0029474B">
      <w:fldChar w:fldCharType="separate"/>
    </w:r>
    <w:r w:rsidRPr="0029474B">
      <w:t>1</w:t>
    </w:r>
    <w:r w:rsidRPr="0029474B">
      <w:fldChar w:fldCharType="end"/>
    </w:r>
    <w:r>
      <w:ptab w:relativeTo="margin" w:alignment="right" w:leader="none"/>
    </w:r>
    <w:r w:rsidRPr="0029474B">
      <w:t xml:space="preserve">© </w:t>
    </w:r>
    <w:r>
      <w:rPr>
        <w:rFonts w:hint="eastAsia"/>
      </w:rPr>
      <w:t xml:space="preserve">2020 </w:t>
    </w:r>
    <w:r w:rsidRPr="0029474B">
      <w:t>Optimal System Design Works.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F296DA" w14:textId="77777777" w:rsidR="002D3B03" w:rsidRDefault="002D3B03" w:rsidP="00F95D5B">
      <w:r>
        <w:separator/>
      </w:r>
    </w:p>
  </w:footnote>
  <w:footnote w:type="continuationSeparator" w:id="0">
    <w:p w14:paraId="61FC3672" w14:textId="77777777" w:rsidR="002D3B03" w:rsidRDefault="002D3B03" w:rsidP="00F95D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29B1A3" w14:textId="77777777" w:rsidR="006B1362" w:rsidRDefault="006B1362" w:rsidP="00EA2185">
    <w:pPr>
      <w:pStyle w:val="a7"/>
    </w:pPr>
    <w:r>
      <w:rPr>
        <w:rFonts w:hint="eastAsia"/>
      </w:rPr>
      <w:t>XXXXX</w:t>
    </w:r>
    <w:r>
      <w:rPr>
        <w:rFonts w:hint="eastAsia"/>
      </w:rPr>
      <w:t>株式会社向け</w:t>
    </w:r>
    <w:r>
      <w:rPr>
        <w:rFonts w:hint="eastAsia"/>
      </w:rPr>
      <w:t xml:space="preserve"> </w:t>
    </w:r>
    <w:r>
      <w:rPr>
        <w:rFonts w:hint="eastAsia"/>
      </w:rPr>
      <w:t>〇〇システム構築プロジェクト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F76518" w14:textId="77777777" w:rsidR="006B1362" w:rsidRDefault="006B1362" w:rsidP="00EA2185">
    <w:pPr>
      <w:pStyle w:val="a7"/>
    </w:pPr>
    <w:r>
      <w:rPr>
        <w:rFonts w:hint="eastAsia"/>
      </w:rPr>
      <w:t>〇〇システム構築プロジェクト</w:t>
    </w:r>
    <w:r>
      <w:rPr>
        <w:rFonts w:hint="eastAsia"/>
      </w:rPr>
      <w:t xml:space="preserve"> </w:t>
    </w:r>
    <w:r>
      <w:rPr>
        <w:rFonts w:hint="eastAsia"/>
      </w:rPr>
      <w:t>○○</w:t>
    </w:r>
    <w:r w:rsidR="00A90BAE">
      <w:rPr>
        <w:rFonts w:hint="eastAsia"/>
      </w:rPr>
      <w:t>ファイル</w:t>
    </w:r>
    <w:r>
      <w:rPr>
        <w:rFonts w:hint="eastAsia"/>
      </w:rPr>
      <w:t>仕様書</w:t>
    </w:r>
    <w:r>
      <w:rPr>
        <w:rFonts w:hint="eastAsia"/>
      </w:rPr>
      <w:t xml:space="preserve"> </w:t>
    </w:r>
    <w:r>
      <w:rPr>
        <w:rFonts w:hint="eastAsia"/>
      </w:rPr>
      <w:t>第</w:t>
    </w:r>
    <w:r>
      <w:rPr>
        <w:rFonts w:hint="eastAsia"/>
      </w:rPr>
      <w:t>1.0</w:t>
    </w:r>
    <w:r>
      <w:rPr>
        <w:rFonts w:hint="eastAsia"/>
      </w:rPr>
      <w:t>版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attachedTemplate r:id="rId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196"/>
    <w:rsid w:val="000144DD"/>
    <w:rsid w:val="000150D9"/>
    <w:rsid w:val="00037D33"/>
    <w:rsid w:val="00037E87"/>
    <w:rsid w:val="000435ED"/>
    <w:rsid w:val="000444CE"/>
    <w:rsid w:val="00060653"/>
    <w:rsid w:val="00073550"/>
    <w:rsid w:val="00084F91"/>
    <w:rsid w:val="00090EB4"/>
    <w:rsid w:val="000A04BA"/>
    <w:rsid w:val="000A427F"/>
    <w:rsid w:val="000A4CD1"/>
    <w:rsid w:val="000B293A"/>
    <w:rsid w:val="000C0C7F"/>
    <w:rsid w:val="000D4B59"/>
    <w:rsid w:val="000F539B"/>
    <w:rsid w:val="000F68B3"/>
    <w:rsid w:val="001015FD"/>
    <w:rsid w:val="0010171D"/>
    <w:rsid w:val="00102FE5"/>
    <w:rsid w:val="00104C36"/>
    <w:rsid w:val="00106114"/>
    <w:rsid w:val="001061BD"/>
    <w:rsid w:val="00122A51"/>
    <w:rsid w:val="00124BD4"/>
    <w:rsid w:val="00130AD5"/>
    <w:rsid w:val="00131D97"/>
    <w:rsid w:val="0015188E"/>
    <w:rsid w:val="00153A6B"/>
    <w:rsid w:val="00153FFF"/>
    <w:rsid w:val="00163BE0"/>
    <w:rsid w:val="001708B3"/>
    <w:rsid w:val="00172D20"/>
    <w:rsid w:val="00181421"/>
    <w:rsid w:val="00190454"/>
    <w:rsid w:val="00195BD8"/>
    <w:rsid w:val="001A34FD"/>
    <w:rsid w:val="001B1570"/>
    <w:rsid w:val="001B37B0"/>
    <w:rsid w:val="001C332B"/>
    <w:rsid w:val="001D05D2"/>
    <w:rsid w:val="001D15B3"/>
    <w:rsid w:val="001D6464"/>
    <w:rsid w:val="001E1B7E"/>
    <w:rsid w:val="001E3F73"/>
    <w:rsid w:val="002110B9"/>
    <w:rsid w:val="002130FF"/>
    <w:rsid w:val="00213859"/>
    <w:rsid w:val="0022252D"/>
    <w:rsid w:val="002273FC"/>
    <w:rsid w:val="00233AC8"/>
    <w:rsid w:val="00242307"/>
    <w:rsid w:val="00244519"/>
    <w:rsid w:val="002448B5"/>
    <w:rsid w:val="00252F78"/>
    <w:rsid w:val="00256BF3"/>
    <w:rsid w:val="00267DF1"/>
    <w:rsid w:val="002716C5"/>
    <w:rsid w:val="00274BDD"/>
    <w:rsid w:val="0027652B"/>
    <w:rsid w:val="0027742D"/>
    <w:rsid w:val="0028452B"/>
    <w:rsid w:val="002860E4"/>
    <w:rsid w:val="0029474B"/>
    <w:rsid w:val="002948E5"/>
    <w:rsid w:val="002A19E4"/>
    <w:rsid w:val="002A6715"/>
    <w:rsid w:val="002B010A"/>
    <w:rsid w:val="002B1F0D"/>
    <w:rsid w:val="002B4AD5"/>
    <w:rsid w:val="002C2CFE"/>
    <w:rsid w:val="002D3B03"/>
    <w:rsid w:val="002F7A28"/>
    <w:rsid w:val="0032144F"/>
    <w:rsid w:val="00322CBC"/>
    <w:rsid w:val="00324F1F"/>
    <w:rsid w:val="00326CD2"/>
    <w:rsid w:val="003326EC"/>
    <w:rsid w:val="00350ECC"/>
    <w:rsid w:val="00363A29"/>
    <w:rsid w:val="00364CC8"/>
    <w:rsid w:val="003662D9"/>
    <w:rsid w:val="00375773"/>
    <w:rsid w:val="003860F7"/>
    <w:rsid w:val="00397190"/>
    <w:rsid w:val="003A02B2"/>
    <w:rsid w:val="003B2707"/>
    <w:rsid w:val="003B5C05"/>
    <w:rsid w:val="003C1464"/>
    <w:rsid w:val="003C30E1"/>
    <w:rsid w:val="003D104A"/>
    <w:rsid w:val="003E39BB"/>
    <w:rsid w:val="003E3D85"/>
    <w:rsid w:val="003E4553"/>
    <w:rsid w:val="003E6EC7"/>
    <w:rsid w:val="003F25F6"/>
    <w:rsid w:val="003F4273"/>
    <w:rsid w:val="003F684C"/>
    <w:rsid w:val="00424E44"/>
    <w:rsid w:val="004417DA"/>
    <w:rsid w:val="00447E88"/>
    <w:rsid w:val="00455E58"/>
    <w:rsid w:val="00463264"/>
    <w:rsid w:val="004823D4"/>
    <w:rsid w:val="004A64E7"/>
    <w:rsid w:val="004B1E64"/>
    <w:rsid w:val="004B1FCF"/>
    <w:rsid w:val="004B5A54"/>
    <w:rsid w:val="004D73A0"/>
    <w:rsid w:val="004E0391"/>
    <w:rsid w:val="004E5EB6"/>
    <w:rsid w:val="0050509C"/>
    <w:rsid w:val="005077F1"/>
    <w:rsid w:val="00525BE9"/>
    <w:rsid w:val="00535F6D"/>
    <w:rsid w:val="005363E9"/>
    <w:rsid w:val="0053659A"/>
    <w:rsid w:val="005475DF"/>
    <w:rsid w:val="00550CC3"/>
    <w:rsid w:val="00551B75"/>
    <w:rsid w:val="00553E6C"/>
    <w:rsid w:val="005553A7"/>
    <w:rsid w:val="005607C7"/>
    <w:rsid w:val="0056380C"/>
    <w:rsid w:val="005716CB"/>
    <w:rsid w:val="00577A45"/>
    <w:rsid w:val="00586E53"/>
    <w:rsid w:val="005B1876"/>
    <w:rsid w:val="005B6A76"/>
    <w:rsid w:val="005C631E"/>
    <w:rsid w:val="005D4C80"/>
    <w:rsid w:val="005D7754"/>
    <w:rsid w:val="005D7ED0"/>
    <w:rsid w:val="006006CE"/>
    <w:rsid w:val="00600C62"/>
    <w:rsid w:val="00613CAD"/>
    <w:rsid w:val="00620111"/>
    <w:rsid w:val="00632059"/>
    <w:rsid w:val="00650938"/>
    <w:rsid w:val="00651FA1"/>
    <w:rsid w:val="0065222D"/>
    <w:rsid w:val="00652C94"/>
    <w:rsid w:val="00655F1C"/>
    <w:rsid w:val="00663911"/>
    <w:rsid w:val="00670C27"/>
    <w:rsid w:val="00673B4F"/>
    <w:rsid w:val="00673C4D"/>
    <w:rsid w:val="00682BE2"/>
    <w:rsid w:val="006841B5"/>
    <w:rsid w:val="00691ED5"/>
    <w:rsid w:val="00693BEE"/>
    <w:rsid w:val="0069509D"/>
    <w:rsid w:val="006B1362"/>
    <w:rsid w:val="006C3877"/>
    <w:rsid w:val="006C7F44"/>
    <w:rsid w:val="006D1EE1"/>
    <w:rsid w:val="006D41F4"/>
    <w:rsid w:val="006D6CD5"/>
    <w:rsid w:val="006F02F4"/>
    <w:rsid w:val="006F1952"/>
    <w:rsid w:val="00712EEE"/>
    <w:rsid w:val="007139DB"/>
    <w:rsid w:val="007254F7"/>
    <w:rsid w:val="007316B6"/>
    <w:rsid w:val="0073389E"/>
    <w:rsid w:val="007446E5"/>
    <w:rsid w:val="00744776"/>
    <w:rsid w:val="00774143"/>
    <w:rsid w:val="007825EE"/>
    <w:rsid w:val="0079011A"/>
    <w:rsid w:val="00797F56"/>
    <w:rsid w:val="007C0D63"/>
    <w:rsid w:val="007C77A8"/>
    <w:rsid w:val="007E6DD2"/>
    <w:rsid w:val="007F5F80"/>
    <w:rsid w:val="008119C5"/>
    <w:rsid w:val="00813195"/>
    <w:rsid w:val="00813932"/>
    <w:rsid w:val="00814FAB"/>
    <w:rsid w:val="00815FC3"/>
    <w:rsid w:val="0082055B"/>
    <w:rsid w:val="00824147"/>
    <w:rsid w:val="008318EB"/>
    <w:rsid w:val="00843C24"/>
    <w:rsid w:val="0085629D"/>
    <w:rsid w:val="00860EA1"/>
    <w:rsid w:val="00866184"/>
    <w:rsid w:val="00867B32"/>
    <w:rsid w:val="00871308"/>
    <w:rsid w:val="008771A3"/>
    <w:rsid w:val="00897A67"/>
    <w:rsid w:val="008A4F68"/>
    <w:rsid w:val="008A744E"/>
    <w:rsid w:val="008B6CCE"/>
    <w:rsid w:val="008C2BED"/>
    <w:rsid w:val="008C360F"/>
    <w:rsid w:val="008D0918"/>
    <w:rsid w:val="008E2D8F"/>
    <w:rsid w:val="008E637C"/>
    <w:rsid w:val="0090249F"/>
    <w:rsid w:val="009070E6"/>
    <w:rsid w:val="009128BB"/>
    <w:rsid w:val="0091565B"/>
    <w:rsid w:val="00915FF0"/>
    <w:rsid w:val="00921FD2"/>
    <w:rsid w:val="0092341A"/>
    <w:rsid w:val="009276F1"/>
    <w:rsid w:val="00933627"/>
    <w:rsid w:val="00941A07"/>
    <w:rsid w:val="00942D51"/>
    <w:rsid w:val="009529AA"/>
    <w:rsid w:val="00961290"/>
    <w:rsid w:val="00971223"/>
    <w:rsid w:val="00976698"/>
    <w:rsid w:val="00984495"/>
    <w:rsid w:val="00990F38"/>
    <w:rsid w:val="00991687"/>
    <w:rsid w:val="009A5125"/>
    <w:rsid w:val="009B3FE7"/>
    <w:rsid w:val="009C0183"/>
    <w:rsid w:val="009C118A"/>
    <w:rsid w:val="009F348B"/>
    <w:rsid w:val="009F491C"/>
    <w:rsid w:val="009F5BDB"/>
    <w:rsid w:val="009F7E8E"/>
    <w:rsid w:val="00A022F9"/>
    <w:rsid w:val="00A17640"/>
    <w:rsid w:val="00A50196"/>
    <w:rsid w:val="00A52B07"/>
    <w:rsid w:val="00A55617"/>
    <w:rsid w:val="00A56C80"/>
    <w:rsid w:val="00A57557"/>
    <w:rsid w:val="00A6149F"/>
    <w:rsid w:val="00A64664"/>
    <w:rsid w:val="00A64D20"/>
    <w:rsid w:val="00A73D04"/>
    <w:rsid w:val="00A8661C"/>
    <w:rsid w:val="00A90BAE"/>
    <w:rsid w:val="00AB4032"/>
    <w:rsid w:val="00AB5C85"/>
    <w:rsid w:val="00AC2A0D"/>
    <w:rsid w:val="00AC4779"/>
    <w:rsid w:val="00AC7CB5"/>
    <w:rsid w:val="00AD6BBC"/>
    <w:rsid w:val="00AE4EE0"/>
    <w:rsid w:val="00AF156C"/>
    <w:rsid w:val="00B01759"/>
    <w:rsid w:val="00B077D6"/>
    <w:rsid w:val="00B1558A"/>
    <w:rsid w:val="00B172F0"/>
    <w:rsid w:val="00B17F10"/>
    <w:rsid w:val="00B410B4"/>
    <w:rsid w:val="00B4404C"/>
    <w:rsid w:val="00B51539"/>
    <w:rsid w:val="00B5204B"/>
    <w:rsid w:val="00B6746D"/>
    <w:rsid w:val="00B8136E"/>
    <w:rsid w:val="00B815A8"/>
    <w:rsid w:val="00B83015"/>
    <w:rsid w:val="00BA7594"/>
    <w:rsid w:val="00BC14D8"/>
    <w:rsid w:val="00BD49CA"/>
    <w:rsid w:val="00BD56CB"/>
    <w:rsid w:val="00BF54BB"/>
    <w:rsid w:val="00BF6FE5"/>
    <w:rsid w:val="00C0518B"/>
    <w:rsid w:val="00C12B3A"/>
    <w:rsid w:val="00C3324D"/>
    <w:rsid w:val="00C34D36"/>
    <w:rsid w:val="00C52799"/>
    <w:rsid w:val="00C7282D"/>
    <w:rsid w:val="00C7658F"/>
    <w:rsid w:val="00C87C95"/>
    <w:rsid w:val="00C93177"/>
    <w:rsid w:val="00C93C96"/>
    <w:rsid w:val="00CA647F"/>
    <w:rsid w:val="00CB53E4"/>
    <w:rsid w:val="00CF1F99"/>
    <w:rsid w:val="00CF3BB0"/>
    <w:rsid w:val="00CF7666"/>
    <w:rsid w:val="00D438B5"/>
    <w:rsid w:val="00D53A96"/>
    <w:rsid w:val="00D64E2A"/>
    <w:rsid w:val="00D755AF"/>
    <w:rsid w:val="00D86270"/>
    <w:rsid w:val="00D87FA8"/>
    <w:rsid w:val="00D914ED"/>
    <w:rsid w:val="00D92CBA"/>
    <w:rsid w:val="00DA367A"/>
    <w:rsid w:val="00DA3C02"/>
    <w:rsid w:val="00DB17DF"/>
    <w:rsid w:val="00DB6D2E"/>
    <w:rsid w:val="00DD753E"/>
    <w:rsid w:val="00E000CD"/>
    <w:rsid w:val="00E276BD"/>
    <w:rsid w:val="00E412B9"/>
    <w:rsid w:val="00E435BC"/>
    <w:rsid w:val="00E44738"/>
    <w:rsid w:val="00E478AA"/>
    <w:rsid w:val="00E517DF"/>
    <w:rsid w:val="00E675A8"/>
    <w:rsid w:val="00E67854"/>
    <w:rsid w:val="00E745B6"/>
    <w:rsid w:val="00E82221"/>
    <w:rsid w:val="00EA2185"/>
    <w:rsid w:val="00EA31E5"/>
    <w:rsid w:val="00EA3607"/>
    <w:rsid w:val="00EB22EF"/>
    <w:rsid w:val="00EB4FEF"/>
    <w:rsid w:val="00EC0D14"/>
    <w:rsid w:val="00EC1015"/>
    <w:rsid w:val="00EC3013"/>
    <w:rsid w:val="00EC3179"/>
    <w:rsid w:val="00EC5409"/>
    <w:rsid w:val="00ED4BB5"/>
    <w:rsid w:val="00EE1BB2"/>
    <w:rsid w:val="00F03028"/>
    <w:rsid w:val="00F1143A"/>
    <w:rsid w:val="00F1514B"/>
    <w:rsid w:val="00F15AD8"/>
    <w:rsid w:val="00F160AA"/>
    <w:rsid w:val="00F16252"/>
    <w:rsid w:val="00F234EF"/>
    <w:rsid w:val="00F2484C"/>
    <w:rsid w:val="00F351F0"/>
    <w:rsid w:val="00F3765B"/>
    <w:rsid w:val="00F47583"/>
    <w:rsid w:val="00F50EB3"/>
    <w:rsid w:val="00F531D7"/>
    <w:rsid w:val="00F54EE1"/>
    <w:rsid w:val="00F76721"/>
    <w:rsid w:val="00F806E1"/>
    <w:rsid w:val="00F85E55"/>
    <w:rsid w:val="00F95D5B"/>
    <w:rsid w:val="00FA7412"/>
    <w:rsid w:val="00FB4FE3"/>
    <w:rsid w:val="00FE1B78"/>
    <w:rsid w:val="00FE2C01"/>
    <w:rsid w:val="00FE5C09"/>
    <w:rsid w:val="00FF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50071A1"/>
  <w15:chartTrackingRefBased/>
  <w15:docId w15:val="{5A6ED906-57B9-4A46-B166-330A5735C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7E88"/>
    <w:pPr>
      <w:widowControl w:val="0"/>
      <w:jc w:val="both"/>
    </w:pPr>
  </w:style>
  <w:style w:type="paragraph" w:styleId="1">
    <w:name w:val="heading 1"/>
    <w:aliases w:val="設計書見出し"/>
    <w:basedOn w:val="a"/>
    <w:next w:val="a"/>
    <w:link w:val="10"/>
    <w:uiPriority w:val="9"/>
    <w:qFormat/>
    <w:rsid w:val="00976698"/>
    <w:pPr>
      <w:keepNext/>
      <w:pageBreakBefore/>
      <w:pBdr>
        <w:left w:val="thinThickMediumGap" w:sz="48" w:space="4" w:color="4472C4" w:themeColor="accent1"/>
      </w:pBdr>
      <w:outlineLvl w:val="0"/>
    </w:pPr>
    <w:rPr>
      <w:rFonts w:asciiTheme="majorHAnsi" w:eastAsia="Meiryo UI" w:hAnsiTheme="majorHAnsi" w:cstheme="majorBidi"/>
      <w:b/>
      <w:sz w:val="36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47E88"/>
    <w:pPr>
      <w:keepNext/>
      <w:outlineLvl w:val="1"/>
    </w:pPr>
    <w:rPr>
      <w:rFonts w:asciiTheme="majorHAnsi" w:eastAsia="Meiryo UI" w:hAnsiTheme="majorHAnsi" w:cstheme="majorBidi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7E88"/>
    <w:pPr>
      <w:keepNext/>
      <w:ind w:leftChars="400" w:left="400"/>
      <w:outlineLvl w:val="2"/>
    </w:pPr>
    <w:rPr>
      <w:rFonts w:asciiTheme="majorHAnsi" w:eastAsia="Meiryo UI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65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C7658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4">
    <w:name w:val="Placeholder Text"/>
    <w:basedOn w:val="a0"/>
    <w:uiPriority w:val="99"/>
    <w:semiHidden/>
    <w:rsid w:val="006C3877"/>
    <w:rPr>
      <w:color w:val="808080"/>
    </w:rPr>
  </w:style>
  <w:style w:type="character" w:customStyle="1" w:styleId="10">
    <w:name w:val="見出し 1 (文字)"/>
    <w:aliases w:val="設計書見出し (文字)"/>
    <w:basedOn w:val="a0"/>
    <w:link w:val="1"/>
    <w:uiPriority w:val="9"/>
    <w:rsid w:val="00976698"/>
    <w:rPr>
      <w:rFonts w:asciiTheme="majorHAnsi" w:eastAsia="Meiryo UI" w:hAnsiTheme="majorHAnsi" w:cstheme="majorBidi"/>
      <w:b/>
      <w:sz w:val="36"/>
      <w:szCs w:val="24"/>
    </w:rPr>
  </w:style>
  <w:style w:type="paragraph" w:styleId="a5">
    <w:name w:val="header"/>
    <w:basedOn w:val="a"/>
    <w:link w:val="a6"/>
    <w:uiPriority w:val="99"/>
    <w:unhideWhenUsed/>
    <w:rsid w:val="00EA2185"/>
    <w:pPr>
      <w:tabs>
        <w:tab w:val="center" w:pos="4252"/>
        <w:tab w:val="right" w:pos="8504"/>
      </w:tabs>
      <w:snapToGrid w:val="0"/>
    </w:pPr>
    <w:rPr>
      <w:rFonts w:eastAsia="Meiryo UI"/>
    </w:rPr>
  </w:style>
  <w:style w:type="character" w:customStyle="1" w:styleId="a6">
    <w:name w:val="ヘッダー (文字)"/>
    <w:basedOn w:val="a0"/>
    <w:link w:val="a5"/>
    <w:uiPriority w:val="99"/>
    <w:rsid w:val="00EA2185"/>
    <w:rPr>
      <w:rFonts w:eastAsia="Meiryo UI"/>
    </w:rPr>
  </w:style>
  <w:style w:type="paragraph" w:styleId="a7">
    <w:name w:val="footer"/>
    <w:basedOn w:val="a"/>
    <w:link w:val="a8"/>
    <w:uiPriority w:val="99"/>
    <w:unhideWhenUsed/>
    <w:rsid w:val="00EA2185"/>
    <w:pPr>
      <w:tabs>
        <w:tab w:val="center" w:pos="4252"/>
        <w:tab w:val="right" w:pos="8504"/>
      </w:tabs>
      <w:snapToGrid w:val="0"/>
    </w:pPr>
    <w:rPr>
      <w:rFonts w:eastAsia="Meiryo UI"/>
    </w:rPr>
  </w:style>
  <w:style w:type="character" w:customStyle="1" w:styleId="a8">
    <w:name w:val="フッター (文字)"/>
    <w:basedOn w:val="a0"/>
    <w:link w:val="a7"/>
    <w:uiPriority w:val="99"/>
    <w:rsid w:val="00EA2185"/>
    <w:rPr>
      <w:rFonts w:eastAsia="Meiryo UI"/>
    </w:rPr>
  </w:style>
  <w:style w:type="paragraph" w:customStyle="1" w:styleId="a9">
    <w:name w:val="表紙タイトル"/>
    <w:basedOn w:val="a"/>
    <w:qFormat/>
    <w:rsid w:val="006D6CD5"/>
    <w:pPr>
      <w:widowControl/>
      <w:jc w:val="center"/>
    </w:pPr>
    <w:rPr>
      <w:rFonts w:eastAsia="Meiryo UI"/>
      <w:b/>
      <w:sz w:val="56"/>
    </w:rPr>
  </w:style>
  <w:style w:type="paragraph" w:customStyle="1" w:styleId="aa">
    <w:name w:val="設計書文章"/>
    <w:basedOn w:val="a"/>
    <w:qFormat/>
    <w:rsid w:val="003E6EC7"/>
    <w:rPr>
      <w:rFonts w:ascii="Meiryo UI" w:eastAsia="Meiryo UI" w:hAnsi="Meiryo UI"/>
    </w:rPr>
  </w:style>
  <w:style w:type="paragraph" w:customStyle="1" w:styleId="ab">
    <w:name w:val="表紙サブタイトル"/>
    <w:basedOn w:val="a9"/>
    <w:qFormat/>
    <w:rsid w:val="006D6CD5"/>
    <w:rPr>
      <w:sz w:val="40"/>
    </w:rPr>
  </w:style>
  <w:style w:type="paragraph" w:styleId="ac">
    <w:name w:val="Subtitle"/>
    <w:basedOn w:val="a"/>
    <w:next w:val="a"/>
    <w:link w:val="ad"/>
    <w:uiPriority w:val="11"/>
    <w:qFormat/>
    <w:rsid w:val="006D6CD5"/>
    <w:pPr>
      <w:jc w:val="center"/>
      <w:outlineLvl w:val="1"/>
    </w:pPr>
    <w:rPr>
      <w:sz w:val="24"/>
      <w:szCs w:val="24"/>
    </w:rPr>
  </w:style>
  <w:style w:type="character" w:customStyle="1" w:styleId="ad">
    <w:name w:val="副題 (文字)"/>
    <w:basedOn w:val="a0"/>
    <w:link w:val="ac"/>
    <w:uiPriority w:val="11"/>
    <w:rsid w:val="006D6CD5"/>
    <w:rPr>
      <w:sz w:val="24"/>
      <w:szCs w:val="24"/>
    </w:rPr>
  </w:style>
  <w:style w:type="paragraph" w:styleId="ae">
    <w:name w:val="Title"/>
    <w:basedOn w:val="a"/>
    <w:next w:val="a"/>
    <w:link w:val="af"/>
    <w:uiPriority w:val="10"/>
    <w:qFormat/>
    <w:rsid w:val="0069509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f">
    <w:name w:val="表題 (文字)"/>
    <w:basedOn w:val="a0"/>
    <w:link w:val="ae"/>
    <w:uiPriority w:val="10"/>
    <w:rsid w:val="0069509D"/>
    <w:rPr>
      <w:rFonts w:asciiTheme="majorHAnsi" w:eastAsiaTheme="majorEastAsia" w:hAnsiTheme="majorHAnsi" w:cstheme="majorBidi"/>
      <w:sz w:val="32"/>
      <w:szCs w:val="32"/>
    </w:rPr>
  </w:style>
  <w:style w:type="paragraph" w:customStyle="1" w:styleId="af0">
    <w:name w:val="バージョン"/>
    <w:basedOn w:val="ab"/>
    <w:qFormat/>
    <w:rsid w:val="0069509D"/>
    <w:rPr>
      <w:sz w:val="28"/>
    </w:rPr>
  </w:style>
  <w:style w:type="paragraph" w:styleId="af1">
    <w:name w:val="TOC Heading"/>
    <w:basedOn w:val="1"/>
    <w:next w:val="aa"/>
    <w:uiPriority w:val="39"/>
    <w:unhideWhenUsed/>
    <w:qFormat/>
    <w:rsid w:val="00447E88"/>
    <w:pPr>
      <w:keepLines/>
      <w:pageBreakBefore w:val="0"/>
      <w:widowControl/>
      <w:pBdr>
        <w:left w:val="none" w:sz="0" w:space="0" w:color="auto"/>
      </w:pBdr>
      <w:spacing w:before="240" w:line="259" w:lineRule="auto"/>
      <w:jc w:val="left"/>
      <w:outlineLvl w:val="9"/>
    </w:pPr>
    <w:rPr>
      <w:b w:val="0"/>
      <w:color w:val="000000" w:themeColor="text1"/>
      <w:kern w:val="0"/>
      <w:sz w:val="32"/>
      <w:szCs w:val="32"/>
    </w:rPr>
  </w:style>
  <w:style w:type="paragraph" w:styleId="12">
    <w:name w:val="toc 1"/>
    <w:basedOn w:val="aa"/>
    <w:next w:val="aa"/>
    <w:autoRedefine/>
    <w:uiPriority w:val="39"/>
    <w:unhideWhenUsed/>
    <w:rsid w:val="003C1464"/>
  </w:style>
  <w:style w:type="character" w:styleId="af2">
    <w:name w:val="Hyperlink"/>
    <w:basedOn w:val="a0"/>
    <w:uiPriority w:val="99"/>
    <w:unhideWhenUsed/>
    <w:rsid w:val="00F234EF"/>
    <w:rPr>
      <w:color w:val="0563C1" w:themeColor="hyperlink"/>
      <w:u w:val="single"/>
    </w:rPr>
  </w:style>
  <w:style w:type="table" w:styleId="4-3">
    <w:name w:val="Grid Table 4 Accent 3"/>
    <w:basedOn w:val="a1"/>
    <w:uiPriority w:val="49"/>
    <w:rsid w:val="009C118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21">
    <w:name w:val="toc 2"/>
    <w:basedOn w:val="aa"/>
    <w:next w:val="aa"/>
    <w:autoRedefine/>
    <w:uiPriority w:val="39"/>
    <w:semiHidden/>
    <w:unhideWhenUsed/>
    <w:rsid w:val="003C1464"/>
    <w:pPr>
      <w:ind w:leftChars="100" w:left="210"/>
    </w:pPr>
  </w:style>
  <w:style w:type="paragraph" w:styleId="31">
    <w:name w:val="toc 3"/>
    <w:basedOn w:val="aa"/>
    <w:next w:val="aa"/>
    <w:autoRedefine/>
    <w:uiPriority w:val="39"/>
    <w:semiHidden/>
    <w:unhideWhenUsed/>
    <w:rsid w:val="003C1464"/>
    <w:pPr>
      <w:ind w:leftChars="200" w:left="420"/>
    </w:pPr>
  </w:style>
  <w:style w:type="paragraph" w:styleId="4">
    <w:name w:val="toc 4"/>
    <w:basedOn w:val="aa"/>
    <w:next w:val="aa"/>
    <w:autoRedefine/>
    <w:uiPriority w:val="39"/>
    <w:semiHidden/>
    <w:unhideWhenUsed/>
    <w:rsid w:val="003C1464"/>
    <w:pPr>
      <w:ind w:leftChars="300" w:left="630"/>
    </w:pPr>
  </w:style>
  <w:style w:type="paragraph" w:styleId="5">
    <w:name w:val="toc 5"/>
    <w:basedOn w:val="aa"/>
    <w:next w:val="aa"/>
    <w:autoRedefine/>
    <w:uiPriority w:val="39"/>
    <w:semiHidden/>
    <w:unhideWhenUsed/>
    <w:rsid w:val="003C1464"/>
    <w:pPr>
      <w:ind w:leftChars="400" w:left="840"/>
    </w:pPr>
  </w:style>
  <w:style w:type="paragraph" w:styleId="6">
    <w:name w:val="toc 6"/>
    <w:basedOn w:val="aa"/>
    <w:next w:val="aa"/>
    <w:autoRedefine/>
    <w:uiPriority w:val="39"/>
    <w:semiHidden/>
    <w:unhideWhenUsed/>
    <w:rsid w:val="003C1464"/>
    <w:pPr>
      <w:ind w:leftChars="500" w:left="1050"/>
    </w:pPr>
  </w:style>
  <w:style w:type="paragraph" w:styleId="7">
    <w:name w:val="toc 7"/>
    <w:basedOn w:val="aa"/>
    <w:next w:val="aa"/>
    <w:autoRedefine/>
    <w:uiPriority w:val="39"/>
    <w:semiHidden/>
    <w:unhideWhenUsed/>
    <w:rsid w:val="003C1464"/>
    <w:pPr>
      <w:ind w:leftChars="600" w:left="1260"/>
    </w:pPr>
  </w:style>
  <w:style w:type="paragraph" w:styleId="8">
    <w:name w:val="toc 8"/>
    <w:basedOn w:val="aa"/>
    <w:next w:val="aa"/>
    <w:autoRedefine/>
    <w:uiPriority w:val="39"/>
    <w:semiHidden/>
    <w:unhideWhenUsed/>
    <w:rsid w:val="003C1464"/>
    <w:pPr>
      <w:ind w:leftChars="700" w:left="1470"/>
    </w:pPr>
  </w:style>
  <w:style w:type="paragraph" w:styleId="9">
    <w:name w:val="toc 9"/>
    <w:basedOn w:val="aa"/>
    <w:next w:val="aa"/>
    <w:autoRedefine/>
    <w:uiPriority w:val="39"/>
    <w:semiHidden/>
    <w:unhideWhenUsed/>
    <w:rsid w:val="003C1464"/>
    <w:pPr>
      <w:ind w:leftChars="800" w:left="1680"/>
    </w:pPr>
  </w:style>
  <w:style w:type="character" w:customStyle="1" w:styleId="20">
    <w:name w:val="見出し 2 (文字)"/>
    <w:basedOn w:val="a0"/>
    <w:link w:val="2"/>
    <w:uiPriority w:val="9"/>
    <w:rsid w:val="00447E88"/>
    <w:rPr>
      <w:rFonts w:asciiTheme="majorHAnsi" w:eastAsia="Meiryo UI" w:hAnsiTheme="majorHAnsi" w:cstheme="majorBidi"/>
    </w:rPr>
  </w:style>
  <w:style w:type="character" w:customStyle="1" w:styleId="30">
    <w:name w:val="見出し 3 (文字)"/>
    <w:basedOn w:val="a0"/>
    <w:link w:val="3"/>
    <w:uiPriority w:val="9"/>
    <w:semiHidden/>
    <w:rsid w:val="00447E88"/>
    <w:rPr>
      <w:rFonts w:asciiTheme="majorHAnsi" w:eastAsia="Meiryo UI" w:hAnsiTheme="majorHAnsi" w:cstheme="majorBidi"/>
    </w:rPr>
  </w:style>
  <w:style w:type="character" w:styleId="af3">
    <w:name w:val="annotation reference"/>
    <w:basedOn w:val="a0"/>
    <w:uiPriority w:val="99"/>
    <w:semiHidden/>
    <w:unhideWhenUsed/>
    <w:rsid w:val="00990F38"/>
    <w:rPr>
      <w:sz w:val="18"/>
      <w:szCs w:val="18"/>
    </w:rPr>
  </w:style>
  <w:style w:type="paragraph" w:styleId="af4">
    <w:name w:val="annotation text"/>
    <w:basedOn w:val="a"/>
    <w:link w:val="af5"/>
    <w:uiPriority w:val="99"/>
    <w:semiHidden/>
    <w:unhideWhenUsed/>
    <w:rsid w:val="00990F38"/>
    <w:pPr>
      <w:jc w:val="left"/>
    </w:pPr>
  </w:style>
  <w:style w:type="character" w:customStyle="1" w:styleId="af5">
    <w:name w:val="コメント文字列 (文字)"/>
    <w:basedOn w:val="a0"/>
    <w:link w:val="af4"/>
    <w:uiPriority w:val="99"/>
    <w:semiHidden/>
    <w:rsid w:val="00990F38"/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990F38"/>
    <w:rPr>
      <w:b/>
      <w:bCs/>
    </w:rPr>
  </w:style>
  <w:style w:type="character" w:customStyle="1" w:styleId="af7">
    <w:name w:val="コメント内容 (文字)"/>
    <w:basedOn w:val="af5"/>
    <w:link w:val="af6"/>
    <w:uiPriority w:val="99"/>
    <w:semiHidden/>
    <w:rsid w:val="00990F38"/>
    <w:rPr>
      <w:b/>
      <w:bCs/>
    </w:rPr>
  </w:style>
  <w:style w:type="paragraph" w:styleId="af8">
    <w:name w:val="Revision"/>
    <w:hidden/>
    <w:uiPriority w:val="99"/>
    <w:semiHidden/>
    <w:rsid w:val="00990F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54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emin\Desktop\&#22522;&#26412;&#35373;&#35336;&#26360;&#12486;&#12531;&#12503;&#12524;&#12540;&#12488;%20-%20&#12467;&#12500;&#12540;\ED11_&#12501;&#12449;&#12452;&#12523;&#20181;&#27096;\ED11_%5b&#12501;&#12449;&#12452;&#12523;ID%5d_&#12501;&#12449;&#12452;&#12523;&#20181;&#27096;&#26360;_&#12486;&#12531;&#12503;&#12524;&#12540;&#12488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0E1764BF63F4CC2AF7CC827E9D211E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1B8F5A3-B9F4-4290-ACB4-77F3C1BCDF82}"/>
      </w:docPartPr>
      <w:docPartBody>
        <w:p w:rsidR="00BD4178" w:rsidRDefault="00BD4178">
          <w:pPr>
            <w:pStyle w:val="E0E1764BF63F4CC2AF7CC827E9D211E9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551E5DAA2EA34A1AB6FB98B59CBC498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13A9A10-E3FD-4D72-BC1E-C74A07E6B871}"/>
      </w:docPartPr>
      <w:docPartBody>
        <w:p w:rsidR="00BD4178" w:rsidRDefault="00BD4178">
          <w:pPr>
            <w:pStyle w:val="551E5DAA2EA34A1AB6FB98B59CBC498B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C5C6D146EA5843D98E4222F586ABB88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1748208-BED8-4DB7-86C2-9441F7E7DEA8}"/>
      </w:docPartPr>
      <w:docPartBody>
        <w:p w:rsidR="00BD4178" w:rsidRDefault="00BD4178">
          <w:pPr>
            <w:pStyle w:val="C5C6D146EA5843D98E4222F586ABB88E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EE99ED853AFE4263A25830311097EBF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E3C4669-76A0-4591-A69F-A48E0F0B2B91}"/>
      </w:docPartPr>
      <w:docPartBody>
        <w:p w:rsidR="00BD4178" w:rsidRDefault="00BD4178">
          <w:pPr>
            <w:pStyle w:val="EE99ED853AFE4263A25830311097EBF3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C7894780C8604E2282AF1D1CA65D076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1E6021C-516C-4A82-BD83-E2092B9656A8}"/>
      </w:docPartPr>
      <w:docPartBody>
        <w:p w:rsidR="00BD4178" w:rsidRDefault="00BD4178">
          <w:pPr>
            <w:pStyle w:val="C7894780C8604E2282AF1D1CA65D0767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990244D364F544519D0ED855B3F66F7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C641C32-AA86-4226-A632-87137AA2F5A9}"/>
      </w:docPartPr>
      <w:docPartBody>
        <w:p w:rsidR="00BD4178" w:rsidRDefault="00BD4178">
          <w:pPr>
            <w:pStyle w:val="990244D364F544519D0ED855B3F66F7C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B9D9CC9905314C78B34EF24274F6636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31C0C6B-755A-46F1-8609-955F47F801D8}"/>
      </w:docPartPr>
      <w:docPartBody>
        <w:p w:rsidR="00BD4178" w:rsidRDefault="00BD4178">
          <w:pPr>
            <w:pStyle w:val="B9D9CC9905314C78B34EF24274F6636A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41E464F43F9644D7864809D24A162E4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8C10473-178B-4A2F-B029-C4A79DB51718}"/>
      </w:docPartPr>
      <w:docPartBody>
        <w:p w:rsidR="00BD4178" w:rsidRDefault="00BD4178">
          <w:pPr>
            <w:pStyle w:val="41E464F43F9644D7864809D24A162E4B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C90847C1685149E7B75FDC28449257F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A6A00DB-42CB-4769-BAAA-E4C86BA051A1}"/>
      </w:docPartPr>
      <w:docPartBody>
        <w:p w:rsidR="00BD4178" w:rsidRDefault="00BD4178">
          <w:pPr>
            <w:pStyle w:val="C90847C1685149E7B75FDC28449257F0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220AE4684FAD41498B3EE795ABB0060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DF3FD4A-CEC2-44FC-AA65-C6EF95BC8946}"/>
      </w:docPartPr>
      <w:docPartBody>
        <w:p w:rsidR="00BD4178" w:rsidRDefault="00BD4178">
          <w:pPr>
            <w:pStyle w:val="220AE4684FAD41498B3EE795ABB00602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4315253F86294C87A3296E766544499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B216D76-0174-4632-B42F-27527412FAD9}"/>
      </w:docPartPr>
      <w:docPartBody>
        <w:p w:rsidR="00BD4178" w:rsidRDefault="00BD4178">
          <w:pPr>
            <w:pStyle w:val="4315253F86294C87A3296E7665444994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7D80441C980E428F83A7CC28C62478D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89E9586-18ED-4A01-9AE0-3CFE5291D556}"/>
      </w:docPartPr>
      <w:docPartBody>
        <w:p w:rsidR="00BD4178" w:rsidRDefault="00BD4178">
          <w:pPr>
            <w:pStyle w:val="7D80441C980E428F83A7CC28C62478DF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869B4757C011471EA1F4BEA26F7B16A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1E67CC5-0D55-472A-BA8F-26773B469194}"/>
      </w:docPartPr>
      <w:docPartBody>
        <w:p w:rsidR="00BD4178" w:rsidRDefault="00BD4178">
          <w:pPr>
            <w:pStyle w:val="869B4757C011471EA1F4BEA26F7B16AE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D75880B9EAFB41209FA5A7F7A9CAF7E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CD4C4EF-5957-410C-825A-2269C96316FB}"/>
      </w:docPartPr>
      <w:docPartBody>
        <w:p w:rsidR="00BD4178" w:rsidRDefault="00BD4178">
          <w:pPr>
            <w:pStyle w:val="D75880B9EAFB41209FA5A7F7A9CAF7E0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20CECE596FD04D4E977AFBCD81E982F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C5EBF94-8A49-478B-8EB2-BCA212A43FF3}"/>
      </w:docPartPr>
      <w:docPartBody>
        <w:p w:rsidR="00BD4178" w:rsidRDefault="00BD4178">
          <w:pPr>
            <w:pStyle w:val="20CECE596FD04D4E977AFBCD81E982FF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2A16116EE2AD43B7A9563B351C8443A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CCF711F-2750-4599-A69B-206F1CBE0530}"/>
      </w:docPartPr>
      <w:docPartBody>
        <w:p w:rsidR="00BD4178" w:rsidRDefault="00BD4178">
          <w:pPr>
            <w:pStyle w:val="2A16116EE2AD43B7A9563B351C8443A6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D6BD6919FAB248ED8D1A7519C2BA488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1D38AAC-7E17-4803-987C-7880D113F233}"/>
      </w:docPartPr>
      <w:docPartBody>
        <w:p w:rsidR="00BD4178" w:rsidRDefault="00BD4178">
          <w:pPr>
            <w:pStyle w:val="D6BD6919FAB248ED8D1A7519C2BA488E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A2940A6F342C4127AF5958D8B6D028E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095BC2D-8F21-47DE-BA3C-9FBC017D09C6}"/>
      </w:docPartPr>
      <w:docPartBody>
        <w:p w:rsidR="00BD4178" w:rsidRDefault="00BD4178">
          <w:pPr>
            <w:pStyle w:val="A2940A6F342C4127AF5958D8B6D028EF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2D30148F4E874DA19088D8A87A9BEBC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43901C4-955B-4B0D-A021-AF5A149218D7}"/>
      </w:docPartPr>
      <w:docPartBody>
        <w:p w:rsidR="00BD4178" w:rsidRDefault="00BD4178">
          <w:pPr>
            <w:pStyle w:val="2D30148F4E874DA19088D8A87A9BEBCB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C8EC2CBEA034460B9290E8CAC4A7D75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45B92D3-8AAB-421B-AB26-BEEDB881C189}"/>
      </w:docPartPr>
      <w:docPartBody>
        <w:p w:rsidR="00BD4178" w:rsidRDefault="00BD4178">
          <w:pPr>
            <w:pStyle w:val="C8EC2CBEA034460B9290E8CAC4A7D751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71F58A05BA9F481CB49F056E9A292C4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ACA7479-8CC1-4921-8ECC-1DD1B5AE434C}"/>
      </w:docPartPr>
      <w:docPartBody>
        <w:p w:rsidR="00BD4178" w:rsidRDefault="00BD4178">
          <w:pPr>
            <w:pStyle w:val="71F58A05BA9F481CB49F056E9A292C43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58CC04123A034FBE8D5B079E8160241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06E9C58-461A-4A5E-B22E-1AA312F05C1E}"/>
      </w:docPartPr>
      <w:docPartBody>
        <w:p w:rsidR="00BD4178" w:rsidRDefault="00BD4178">
          <w:pPr>
            <w:pStyle w:val="58CC04123A034FBE8D5B079E81602415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B15B17F3F42A4269AB522FEF5088B7E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17C8BF4-2466-4DAC-B695-FDAE9B487D5F}"/>
      </w:docPartPr>
      <w:docPartBody>
        <w:p w:rsidR="00BD4178" w:rsidRDefault="00BD4178">
          <w:pPr>
            <w:pStyle w:val="B15B17F3F42A4269AB522FEF5088B7EE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42DCB816C7D640CC9F6F7DB8ED5FAA0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8080E6C-0799-4ADD-B5F7-4F0C1515C9F0}"/>
      </w:docPartPr>
      <w:docPartBody>
        <w:p w:rsidR="00BD4178" w:rsidRDefault="00BD4178">
          <w:pPr>
            <w:pStyle w:val="42DCB816C7D640CC9F6F7DB8ED5FAA05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552E2F89B9CE422099E4DD16B3DD419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EB5833D-DF8E-4F95-AFE4-31DFD10F32EB}"/>
      </w:docPartPr>
      <w:docPartBody>
        <w:p w:rsidR="00BD4178" w:rsidRDefault="00BD4178">
          <w:pPr>
            <w:pStyle w:val="552E2F89B9CE422099E4DD16B3DD419A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3EB758B2EDAA4219B4D0BFAED9733B4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B81EAFC-B5D3-4574-817D-D964B00BF18C}"/>
      </w:docPartPr>
      <w:docPartBody>
        <w:p w:rsidR="00BD4178" w:rsidRDefault="00BD4178">
          <w:pPr>
            <w:pStyle w:val="3EB758B2EDAA4219B4D0BFAED9733B46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44FC2E5CFBCF4CEFBDB62D291028424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FF8E3AC-839A-4542-9B15-C6BCA9FDE328}"/>
      </w:docPartPr>
      <w:docPartBody>
        <w:p w:rsidR="00BD4178" w:rsidRDefault="00BD4178">
          <w:pPr>
            <w:pStyle w:val="44FC2E5CFBCF4CEFBDB62D2910284248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B80D3E85DC424289BBCCA4345E9B0F2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C3DA298-0CC6-4731-8AC4-3AEFC5A6A6C7}"/>
      </w:docPartPr>
      <w:docPartBody>
        <w:p w:rsidR="00BD4178" w:rsidRDefault="00BD4178">
          <w:pPr>
            <w:pStyle w:val="B80D3E85DC424289BBCCA4345E9B0F2E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05E242B331D14F9BAC5FE0AADC4A384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DFD80E5-1A35-4C83-A6B1-8172912163A4}"/>
      </w:docPartPr>
      <w:docPartBody>
        <w:p w:rsidR="00BD4178" w:rsidRDefault="00BD4178">
          <w:pPr>
            <w:pStyle w:val="05E242B331D14F9BAC5FE0AADC4A3841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23E90F4E1C784F20850AC23DDFA1E5D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C8E3C96-AE4E-407C-A3A7-5B0827A1BFD3}"/>
      </w:docPartPr>
      <w:docPartBody>
        <w:p w:rsidR="00BD4178" w:rsidRDefault="00BD4178">
          <w:pPr>
            <w:pStyle w:val="23E90F4E1C784F20850AC23DDFA1E5DB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385A7D04D9A04D70BDFCFA0438E3B9B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37FCDE7-FD99-4C33-97C2-51443CC1FD90}"/>
      </w:docPartPr>
      <w:docPartBody>
        <w:p w:rsidR="00BD4178" w:rsidRDefault="00BD4178">
          <w:pPr>
            <w:pStyle w:val="385A7D04D9A04D70BDFCFA0438E3B9B0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93D7AED575034FD1A410F2DBF70CC10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9C7D2A0-F96E-425D-A5BB-CC8BED19B2E0}"/>
      </w:docPartPr>
      <w:docPartBody>
        <w:p w:rsidR="00BD4178" w:rsidRDefault="00BD4178">
          <w:pPr>
            <w:pStyle w:val="93D7AED575034FD1A410F2DBF70CC104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5C1D26C7FD8B4940955C98872FD81E3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A2EED4F-E01F-41AC-BDB7-2B833566FF80}"/>
      </w:docPartPr>
      <w:docPartBody>
        <w:p w:rsidR="00BD4178" w:rsidRDefault="00BD4178">
          <w:pPr>
            <w:pStyle w:val="5C1D26C7FD8B4940955C98872FD81E32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BBFF9441192B40BC96A242D121EB954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CFB0F31-5B00-41D2-B762-E6DD79B83739}"/>
      </w:docPartPr>
      <w:docPartBody>
        <w:p w:rsidR="00BD4178" w:rsidRDefault="00BD4178">
          <w:pPr>
            <w:pStyle w:val="BBFF9441192B40BC96A242D121EB9548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FD1C5701ED7F462FAB65CF81A96506C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DC5AFF6-DE75-410E-A24D-2BD4F9CAF503}"/>
      </w:docPartPr>
      <w:docPartBody>
        <w:p w:rsidR="00BD4178" w:rsidRDefault="00BD4178">
          <w:pPr>
            <w:pStyle w:val="FD1C5701ED7F462FAB65CF81A96506C9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841F2DDAFFDE4B7C9465D3807BD5304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615D0B2-F111-43D4-99C5-7B62EA28294F}"/>
      </w:docPartPr>
      <w:docPartBody>
        <w:p w:rsidR="00BD4178" w:rsidRDefault="00BD4178">
          <w:pPr>
            <w:pStyle w:val="841F2DDAFFDE4B7C9465D3807BD5304F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636A65839DC34588969C7E18A12E0B8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A1D9E8B-DFDF-4FBA-895D-A69E9B619789}"/>
      </w:docPartPr>
      <w:docPartBody>
        <w:p w:rsidR="00BD4178" w:rsidRDefault="00BD4178">
          <w:pPr>
            <w:pStyle w:val="636A65839DC34588969C7E18A12E0B82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2C33202ACBEE4332BB93ED92319D8CC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7931D9B-8BD3-4545-AB36-47A64DCB66A6}"/>
      </w:docPartPr>
      <w:docPartBody>
        <w:p w:rsidR="00BD4178" w:rsidRDefault="00BD4178">
          <w:pPr>
            <w:pStyle w:val="2C33202ACBEE4332BB93ED92319D8CC7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DAFE20BCF8684D0AAC3D8DD00768CB9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7025F87-E898-4907-B612-FB6397F70511}"/>
      </w:docPartPr>
      <w:docPartBody>
        <w:p w:rsidR="00BD4178" w:rsidRDefault="00BD4178">
          <w:pPr>
            <w:pStyle w:val="DAFE20BCF8684D0AAC3D8DD00768CB99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EA0F09DAF67C4FE3B9CED398C41B391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E0C5B2E-1820-4BA5-ADD5-AED8FE9B0B68}"/>
      </w:docPartPr>
      <w:docPartBody>
        <w:p w:rsidR="00BD4178" w:rsidRDefault="00BD4178">
          <w:pPr>
            <w:pStyle w:val="EA0F09DAF67C4FE3B9CED398C41B391C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3B1EA7E2AA3741B7A26641C3652407A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20D34DD-61B4-41D8-9604-9B4242F294C2}"/>
      </w:docPartPr>
      <w:docPartBody>
        <w:p w:rsidR="00BD4178" w:rsidRDefault="00BD4178">
          <w:pPr>
            <w:pStyle w:val="3B1EA7E2AA3741B7A26641C3652407AC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D928E2ED26F24F758035AAED6546DA0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74EA5C7-D923-48E2-9085-EFFA8C5F7B2A}"/>
      </w:docPartPr>
      <w:docPartBody>
        <w:p w:rsidR="00BD4178" w:rsidRDefault="00BD4178">
          <w:pPr>
            <w:pStyle w:val="D928E2ED26F24F758035AAED6546DA09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2DB8482A69904B34AAEB392832E66F6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B9F420D-887B-4D31-A79F-60EFCB9CA1D7}"/>
      </w:docPartPr>
      <w:docPartBody>
        <w:p w:rsidR="00BD4178" w:rsidRDefault="00BD4178">
          <w:pPr>
            <w:pStyle w:val="2DB8482A69904B34AAEB392832E66F6C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309A1F33AF574781B9BA0EBB5726DBD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028D5E2-AA37-4F0C-9690-D5712CB00EBF}"/>
      </w:docPartPr>
      <w:docPartBody>
        <w:p w:rsidR="00BD4178" w:rsidRDefault="00BD4178">
          <w:pPr>
            <w:pStyle w:val="309A1F33AF574781B9BA0EBB5726DBDB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DD6E2CB876E74356ABB3B53603C42DA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404ADF9-2392-4648-A5CD-57E338DB7E3D}"/>
      </w:docPartPr>
      <w:docPartBody>
        <w:p w:rsidR="00BD4178" w:rsidRDefault="00BD4178">
          <w:pPr>
            <w:pStyle w:val="DD6E2CB876E74356ABB3B53603C42DAD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A9C0DC64BD34407089C3562B288C1FB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2882E3F-C474-4E20-A357-3151C5890913}"/>
      </w:docPartPr>
      <w:docPartBody>
        <w:p w:rsidR="00BD4178" w:rsidRDefault="00BD4178">
          <w:pPr>
            <w:pStyle w:val="A9C0DC64BD34407089C3562B288C1FB0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ABE58500FFB5463E8DA7D89E7C0127A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A9200CC-F7B0-4774-99C1-FE05E5D16484}"/>
      </w:docPartPr>
      <w:docPartBody>
        <w:p w:rsidR="00BD4178" w:rsidRDefault="00BD4178">
          <w:pPr>
            <w:pStyle w:val="ABE58500FFB5463E8DA7D89E7C0127A7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3A894DB1142A4793AE88C1FEC7F471E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E62F167-06C1-4826-9C4B-D0B6D4320580}"/>
      </w:docPartPr>
      <w:docPartBody>
        <w:p w:rsidR="00BD4178" w:rsidRDefault="00BD4178">
          <w:pPr>
            <w:pStyle w:val="3A894DB1142A4793AE88C1FEC7F471E5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4CC9FA2A84FA499396D6DD8EF14F701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DB4F2B8-2CB5-4153-9FE4-D0822988DB6B}"/>
      </w:docPartPr>
      <w:docPartBody>
        <w:p w:rsidR="00BD4178" w:rsidRDefault="00BD4178">
          <w:pPr>
            <w:pStyle w:val="4CC9FA2A84FA499396D6DD8EF14F701A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FF63EA2D4103411B9C24593B5F0070A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93BE212-B173-4335-9684-E50F04F6BE3D}"/>
      </w:docPartPr>
      <w:docPartBody>
        <w:p w:rsidR="00BD4178" w:rsidRDefault="00BD4178">
          <w:pPr>
            <w:pStyle w:val="FF63EA2D4103411B9C24593B5F0070A8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73E50728511A423E91377AE5373709E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6EC2013-9551-465C-9523-D731157D6466}"/>
      </w:docPartPr>
      <w:docPartBody>
        <w:p w:rsidR="00BD4178" w:rsidRDefault="00BD4178">
          <w:pPr>
            <w:pStyle w:val="73E50728511A423E91377AE5373709E8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72F7985F1CC7485A8D4E69C64C2471B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FFE816B-01FD-4D52-9E26-04C94C4CB144}"/>
      </w:docPartPr>
      <w:docPartBody>
        <w:p w:rsidR="00BD4178" w:rsidRDefault="00BD4178">
          <w:pPr>
            <w:pStyle w:val="72F7985F1CC7485A8D4E69C64C2471BE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518F14AA9CA447B5845525D69C32645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CC6C57B-98B9-42F2-8C2B-5A8A901D6B01}"/>
      </w:docPartPr>
      <w:docPartBody>
        <w:p w:rsidR="00BD4178" w:rsidRDefault="00BD4178">
          <w:pPr>
            <w:pStyle w:val="518F14AA9CA447B5845525D69C326450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271A079208274B0A9037923871CD415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622299C-B8B9-4F6C-8855-8B6649A3DD28}"/>
      </w:docPartPr>
      <w:docPartBody>
        <w:p w:rsidR="00BD4178" w:rsidRDefault="00BD4178">
          <w:pPr>
            <w:pStyle w:val="271A079208274B0A9037923871CD4150"/>
          </w:pPr>
          <w:r w:rsidRPr="000B0929">
            <w:rPr>
              <w:rStyle w:val="a3"/>
            </w:rPr>
            <w:t>アイテムを選択してください。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03A"/>
    <w:rsid w:val="0015188E"/>
    <w:rsid w:val="007D303A"/>
    <w:rsid w:val="00BD4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E0E1764BF63F4CC2AF7CC827E9D211E9">
    <w:name w:val="E0E1764BF63F4CC2AF7CC827E9D211E9"/>
    <w:pPr>
      <w:widowControl w:val="0"/>
      <w:jc w:val="both"/>
    </w:pPr>
  </w:style>
  <w:style w:type="paragraph" w:customStyle="1" w:styleId="551E5DAA2EA34A1AB6FB98B59CBC498B">
    <w:name w:val="551E5DAA2EA34A1AB6FB98B59CBC498B"/>
    <w:pPr>
      <w:widowControl w:val="0"/>
      <w:jc w:val="both"/>
    </w:pPr>
  </w:style>
  <w:style w:type="paragraph" w:customStyle="1" w:styleId="C5C6D146EA5843D98E4222F586ABB88E">
    <w:name w:val="C5C6D146EA5843D98E4222F586ABB88E"/>
    <w:pPr>
      <w:widowControl w:val="0"/>
      <w:jc w:val="both"/>
    </w:pPr>
  </w:style>
  <w:style w:type="paragraph" w:customStyle="1" w:styleId="EE99ED853AFE4263A25830311097EBF3">
    <w:name w:val="EE99ED853AFE4263A25830311097EBF3"/>
    <w:pPr>
      <w:widowControl w:val="0"/>
      <w:jc w:val="both"/>
    </w:pPr>
  </w:style>
  <w:style w:type="paragraph" w:customStyle="1" w:styleId="C7894780C8604E2282AF1D1CA65D0767">
    <w:name w:val="C7894780C8604E2282AF1D1CA65D0767"/>
    <w:pPr>
      <w:widowControl w:val="0"/>
      <w:jc w:val="both"/>
    </w:pPr>
  </w:style>
  <w:style w:type="paragraph" w:customStyle="1" w:styleId="990244D364F544519D0ED855B3F66F7C">
    <w:name w:val="990244D364F544519D0ED855B3F66F7C"/>
    <w:pPr>
      <w:widowControl w:val="0"/>
      <w:jc w:val="both"/>
    </w:pPr>
  </w:style>
  <w:style w:type="paragraph" w:customStyle="1" w:styleId="B9D9CC9905314C78B34EF24274F6636A">
    <w:name w:val="B9D9CC9905314C78B34EF24274F6636A"/>
    <w:pPr>
      <w:widowControl w:val="0"/>
      <w:jc w:val="both"/>
    </w:pPr>
  </w:style>
  <w:style w:type="paragraph" w:customStyle="1" w:styleId="41E464F43F9644D7864809D24A162E4B">
    <w:name w:val="41E464F43F9644D7864809D24A162E4B"/>
    <w:pPr>
      <w:widowControl w:val="0"/>
      <w:jc w:val="both"/>
    </w:pPr>
  </w:style>
  <w:style w:type="paragraph" w:customStyle="1" w:styleId="C90847C1685149E7B75FDC28449257F0">
    <w:name w:val="C90847C1685149E7B75FDC28449257F0"/>
    <w:pPr>
      <w:widowControl w:val="0"/>
      <w:jc w:val="both"/>
    </w:pPr>
  </w:style>
  <w:style w:type="paragraph" w:customStyle="1" w:styleId="220AE4684FAD41498B3EE795ABB00602">
    <w:name w:val="220AE4684FAD41498B3EE795ABB00602"/>
    <w:pPr>
      <w:widowControl w:val="0"/>
      <w:jc w:val="both"/>
    </w:pPr>
  </w:style>
  <w:style w:type="paragraph" w:customStyle="1" w:styleId="4315253F86294C87A3296E7665444994">
    <w:name w:val="4315253F86294C87A3296E7665444994"/>
    <w:pPr>
      <w:widowControl w:val="0"/>
      <w:jc w:val="both"/>
    </w:pPr>
  </w:style>
  <w:style w:type="paragraph" w:customStyle="1" w:styleId="7D80441C980E428F83A7CC28C62478DF">
    <w:name w:val="7D80441C980E428F83A7CC28C62478DF"/>
    <w:pPr>
      <w:widowControl w:val="0"/>
      <w:jc w:val="both"/>
    </w:pPr>
  </w:style>
  <w:style w:type="paragraph" w:customStyle="1" w:styleId="869B4757C011471EA1F4BEA26F7B16AE">
    <w:name w:val="869B4757C011471EA1F4BEA26F7B16AE"/>
    <w:pPr>
      <w:widowControl w:val="0"/>
      <w:jc w:val="both"/>
    </w:pPr>
  </w:style>
  <w:style w:type="paragraph" w:customStyle="1" w:styleId="D75880B9EAFB41209FA5A7F7A9CAF7E0">
    <w:name w:val="D75880B9EAFB41209FA5A7F7A9CAF7E0"/>
    <w:pPr>
      <w:widowControl w:val="0"/>
      <w:jc w:val="both"/>
    </w:pPr>
  </w:style>
  <w:style w:type="paragraph" w:customStyle="1" w:styleId="20CECE596FD04D4E977AFBCD81E982FF">
    <w:name w:val="20CECE596FD04D4E977AFBCD81E982FF"/>
    <w:pPr>
      <w:widowControl w:val="0"/>
      <w:jc w:val="both"/>
    </w:pPr>
  </w:style>
  <w:style w:type="paragraph" w:customStyle="1" w:styleId="2A16116EE2AD43B7A9563B351C8443A6">
    <w:name w:val="2A16116EE2AD43B7A9563B351C8443A6"/>
    <w:pPr>
      <w:widowControl w:val="0"/>
      <w:jc w:val="both"/>
    </w:pPr>
  </w:style>
  <w:style w:type="paragraph" w:customStyle="1" w:styleId="D6BD6919FAB248ED8D1A7519C2BA488E">
    <w:name w:val="D6BD6919FAB248ED8D1A7519C2BA488E"/>
    <w:pPr>
      <w:widowControl w:val="0"/>
      <w:jc w:val="both"/>
    </w:pPr>
  </w:style>
  <w:style w:type="paragraph" w:customStyle="1" w:styleId="A2940A6F342C4127AF5958D8B6D028EF">
    <w:name w:val="A2940A6F342C4127AF5958D8B6D028EF"/>
    <w:pPr>
      <w:widowControl w:val="0"/>
      <w:jc w:val="both"/>
    </w:pPr>
  </w:style>
  <w:style w:type="paragraph" w:customStyle="1" w:styleId="2D30148F4E874DA19088D8A87A9BEBCB">
    <w:name w:val="2D30148F4E874DA19088D8A87A9BEBCB"/>
    <w:pPr>
      <w:widowControl w:val="0"/>
      <w:jc w:val="both"/>
    </w:pPr>
  </w:style>
  <w:style w:type="paragraph" w:customStyle="1" w:styleId="C8EC2CBEA034460B9290E8CAC4A7D751">
    <w:name w:val="C8EC2CBEA034460B9290E8CAC4A7D751"/>
    <w:pPr>
      <w:widowControl w:val="0"/>
      <w:jc w:val="both"/>
    </w:pPr>
  </w:style>
  <w:style w:type="paragraph" w:customStyle="1" w:styleId="71F58A05BA9F481CB49F056E9A292C43">
    <w:name w:val="71F58A05BA9F481CB49F056E9A292C43"/>
    <w:pPr>
      <w:widowControl w:val="0"/>
      <w:jc w:val="both"/>
    </w:pPr>
  </w:style>
  <w:style w:type="paragraph" w:customStyle="1" w:styleId="58CC04123A034FBE8D5B079E81602415">
    <w:name w:val="58CC04123A034FBE8D5B079E81602415"/>
    <w:pPr>
      <w:widowControl w:val="0"/>
      <w:jc w:val="both"/>
    </w:pPr>
  </w:style>
  <w:style w:type="paragraph" w:customStyle="1" w:styleId="B15B17F3F42A4269AB522FEF5088B7EE">
    <w:name w:val="B15B17F3F42A4269AB522FEF5088B7EE"/>
    <w:pPr>
      <w:widowControl w:val="0"/>
      <w:jc w:val="both"/>
    </w:pPr>
  </w:style>
  <w:style w:type="paragraph" w:customStyle="1" w:styleId="42DCB816C7D640CC9F6F7DB8ED5FAA05">
    <w:name w:val="42DCB816C7D640CC9F6F7DB8ED5FAA05"/>
    <w:pPr>
      <w:widowControl w:val="0"/>
      <w:jc w:val="both"/>
    </w:pPr>
  </w:style>
  <w:style w:type="paragraph" w:customStyle="1" w:styleId="552E2F89B9CE422099E4DD16B3DD419A">
    <w:name w:val="552E2F89B9CE422099E4DD16B3DD419A"/>
    <w:pPr>
      <w:widowControl w:val="0"/>
      <w:jc w:val="both"/>
    </w:pPr>
  </w:style>
  <w:style w:type="paragraph" w:customStyle="1" w:styleId="3EB758B2EDAA4219B4D0BFAED9733B46">
    <w:name w:val="3EB758B2EDAA4219B4D0BFAED9733B46"/>
    <w:pPr>
      <w:widowControl w:val="0"/>
      <w:jc w:val="both"/>
    </w:pPr>
  </w:style>
  <w:style w:type="paragraph" w:customStyle="1" w:styleId="44FC2E5CFBCF4CEFBDB62D2910284248">
    <w:name w:val="44FC2E5CFBCF4CEFBDB62D2910284248"/>
    <w:pPr>
      <w:widowControl w:val="0"/>
      <w:jc w:val="both"/>
    </w:pPr>
  </w:style>
  <w:style w:type="paragraph" w:customStyle="1" w:styleId="B80D3E85DC424289BBCCA4345E9B0F2E">
    <w:name w:val="B80D3E85DC424289BBCCA4345E9B0F2E"/>
    <w:pPr>
      <w:widowControl w:val="0"/>
      <w:jc w:val="both"/>
    </w:pPr>
  </w:style>
  <w:style w:type="paragraph" w:customStyle="1" w:styleId="05E242B331D14F9BAC5FE0AADC4A3841">
    <w:name w:val="05E242B331D14F9BAC5FE0AADC4A3841"/>
    <w:pPr>
      <w:widowControl w:val="0"/>
      <w:jc w:val="both"/>
    </w:pPr>
  </w:style>
  <w:style w:type="paragraph" w:customStyle="1" w:styleId="23E90F4E1C784F20850AC23DDFA1E5DB">
    <w:name w:val="23E90F4E1C784F20850AC23DDFA1E5DB"/>
    <w:pPr>
      <w:widowControl w:val="0"/>
      <w:jc w:val="both"/>
    </w:pPr>
  </w:style>
  <w:style w:type="paragraph" w:customStyle="1" w:styleId="385A7D04D9A04D70BDFCFA0438E3B9B0">
    <w:name w:val="385A7D04D9A04D70BDFCFA0438E3B9B0"/>
    <w:pPr>
      <w:widowControl w:val="0"/>
      <w:jc w:val="both"/>
    </w:pPr>
  </w:style>
  <w:style w:type="paragraph" w:customStyle="1" w:styleId="93D7AED575034FD1A410F2DBF70CC104">
    <w:name w:val="93D7AED575034FD1A410F2DBF70CC104"/>
    <w:pPr>
      <w:widowControl w:val="0"/>
      <w:jc w:val="both"/>
    </w:pPr>
  </w:style>
  <w:style w:type="paragraph" w:customStyle="1" w:styleId="5C1D26C7FD8B4940955C98872FD81E32">
    <w:name w:val="5C1D26C7FD8B4940955C98872FD81E32"/>
    <w:pPr>
      <w:widowControl w:val="0"/>
      <w:jc w:val="both"/>
    </w:pPr>
  </w:style>
  <w:style w:type="paragraph" w:customStyle="1" w:styleId="BBFF9441192B40BC96A242D121EB9548">
    <w:name w:val="BBFF9441192B40BC96A242D121EB9548"/>
    <w:pPr>
      <w:widowControl w:val="0"/>
      <w:jc w:val="both"/>
    </w:pPr>
  </w:style>
  <w:style w:type="paragraph" w:customStyle="1" w:styleId="FD1C5701ED7F462FAB65CF81A96506C9">
    <w:name w:val="FD1C5701ED7F462FAB65CF81A96506C9"/>
    <w:pPr>
      <w:widowControl w:val="0"/>
      <w:jc w:val="both"/>
    </w:pPr>
  </w:style>
  <w:style w:type="paragraph" w:customStyle="1" w:styleId="841F2DDAFFDE4B7C9465D3807BD5304F">
    <w:name w:val="841F2DDAFFDE4B7C9465D3807BD5304F"/>
    <w:pPr>
      <w:widowControl w:val="0"/>
      <w:jc w:val="both"/>
    </w:pPr>
  </w:style>
  <w:style w:type="paragraph" w:customStyle="1" w:styleId="636A65839DC34588969C7E18A12E0B82">
    <w:name w:val="636A65839DC34588969C7E18A12E0B82"/>
    <w:pPr>
      <w:widowControl w:val="0"/>
      <w:jc w:val="both"/>
    </w:pPr>
  </w:style>
  <w:style w:type="paragraph" w:customStyle="1" w:styleId="2C33202ACBEE4332BB93ED92319D8CC7">
    <w:name w:val="2C33202ACBEE4332BB93ED92319D8CC7"/>
    <w:pPr>
      <w:widowControl w:val="0"/>
      <w:jc w:val="both"/>
    </w:pPr>
  </w:style>
  <w:style w:type="paragraph" w:customStyle="1" w:styleId="DAFE20BCF8684D0AAC3D8DD00768CB99">
    <w:name w:val="DAFE20BCF8684D0AAC3D8DD00768CB99"/>
    <w:pPr>
      <w:widowControl w:val="0"/>
      <w:jc w:val="both"/>
    </w:pPr>
  </w:style>
  <w:style w:type="paragraph" w:customStyle="1" w:styleId="EA0F09DAF67C4FE3B9CED398C41B391C">
    <w:name w:val="EA0F09DAF67C4FE3B9CED398C41B391C"/>
    <w:pPr>
      <w:widowControl w:val="0"/>
      <w:jc w:val="both"/>
    </w:pPr>
  </w:style>
  <w:style w:type="paragraph" w:customStyle="1" w:styleId="3B1EA7E2AA3741B7A26641C3652407AC">
    <w:name w:val="3B1EA7E2AA3741B7A26641C3652407AC"/>
    <w:pPr>
      <w:widowControl w:val="0"/>
      <w:jc w:val="both"/>
    </w:pPr>
  </w:style>
  <w:style w:type="paragraph" w:customStyle="1" w:styleId="D928E2ED26F24F758035AAED6546DA09">
    <w:name w:val="D928E2ED26F24F758035AAED6546DA09"/>
    <w:pPr>
      <w:widowControl w:val="0"/>
      <w:jc w:val="both"/>
    </w:pPr>
  </w:style>
  <w:style w:type="paragraph" w:customStyle="1" w:styleId="2DB8482A69904B34AAEB392832E66F6C">
    <w:name w:val="2DB8482A69904B34AAEB392832E66F6C"/>
    <w:pPr>
      <w:widowControl w:val="0"/>
      <w:jc w:val="both"/>
    </w:pPr>
  </w:style>
  <w:style w:type="paragraph" w:customStyle="1" w:styleId="309A1F33AF574781B9BA0EBB5726DBDB">
    <w:name w:val="309A1F33AF574781B9BA0EBB5726DBDB"/>
    <w:pPr>
      <w:widowControl w:val="0"/>
      <w:jc w:val="both"/>
    </w:pPr>
  </w:style>
  <w:style w:type="paragraph" w:customStyle="1" w:styleId="DD6E2CB876E74356ABB3B53603C42DAD">
    <w:name w:val="DD6E2CB876E74356ABB3B53603C42DAD"/>
    <w:pPr>
      <w:widowControl w:val="0"/>
      <w:jc w:val="both"/>
    </w:pPr>
  </w:style>
  <w:style w:type="paragraph" w:customStyle="1" w:styleId="A9C0DC64BD34407089C3562B288C1FB0">
    <w:name w:val="A9C0DC64BD34407089C3562B288C1FB0"/>
    <w:pPr>
      <w:widowControl w:val="0"/>
      <w:jc w:val="both"/>
    </w:pPr>
  </w:style>
  <w:style w:type="paragraph" w:customStyle="1" w:styleId="ABE58500FFB5463E8DA7D89E7C0127A7">
    <w:name w:val="ABE58500FFB5463E8DA7D89E7C0127A7"/>
    <w:pPr>
      <w:widowControl w:val="0"/>
      <w:jc w:val="both"/>
    </w:pPr>
  </w:style>
  <w:style w:type="paragraph" w:customStyle="1" w:styleId="3A894DB1142A4793AE88C1FEC7F471E5">
    <w:name w:val="3A894DB1142A4793AE88C1FEC7F471E5"/>
    <w:pPr>
      <w:widowControl w:val="0"/>
      <w:jc w:val="both"/>
    </w:pPr>
  </w:style>
  <w:style w:type="paragraph" w:customStyle="1" w:styleId="4CC9FA2A84FA499396D6DD8EF14F701A">
    <w:name w:val="4CC9FA2A84FA499396D6DD8EF14F701A"/>
    <w:pPr>
      <w:widowControl w:val="0"/>
      <w:jc w:val="both"/>
    </w:pPr>
  </w:style>
  <w:style w:type="paragraph" w:customStyle="1" w:styleId="FF63EA2D4103411B9C24593B5F0070A8">
    <w:name w:val="FF63EA2D4103411B9C24593B5F0070A8"/>
    <w:pPr>
      <w:widowControl w:val="0"/>
      <w:jc w:val="both"/>
    </w:pPr>
  </w:style>
  <w:style w:type="paragraph" w:customStyle="1" w:styleId="73E50728511A423E91377AE5373709E8">
    <w:name w:val="73E50728511A423E91377AE5373709E8"/>
    <w:pPr>
      <w:widowControl w:val="0"/>
      <w:jc w:val="both"/>
    </w:pPr>
  </w:style>
  <w:style w:type="paragraph" w:customStyle="1" w:styleId="72F7985F1CC7485A8D4E69C64C2471BE">
    <w:name w:val="72F7985F1CC7485A8D4E69C64C2471BE"/>
    <w:pPr>
      <w:widowControl w:val="0"/>
      <w:jc w:val="both"/>
    </w:pPr>
  </w:style>
  <w:style w:type="paragraph" w:customStyle="1" w:styleId="518F14AA9CA447B5845525D69C326450">
    <w:name w:val="518F14AA9CA447B5845525D69C326450"/>
    <w:pPr>
      <w:widowControl w:val="0"/>
      <w:jc w:val="both"/>
    </w:pPr>
  </w:style>
  <w:style w:type="paragraph" w:customStyle="1" w:styleId="271A079208274B0A9037923871CD4150">
    <w:name w:val="271A079208274B0A9037923871CD415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2F463-E00A-4961-916E-339574085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ED11_[ファイルID]_ファイル仕様書_テンプレート.dotx</Template>
  <TotalTime>1</TotalTime>
  <Pages>8</Pages>
  <Words>680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Akemin</dc:creator>
  <cp:keywords/>
  <dc:description/>
  <cp:lastModifiedBy>masaki.kmkm@gmail.com</cp:lastModifiedBy>
  <cp:revision>6</cp:revision>
  <cp:lastPrinted>2025-02-18T02:53:00Z</cp:lastPrinted>
  <dcterms:created xsi:type="dcterms:W3CDTF">2023-02-22T00:24:00Z</dcterms:created>
  <dcterms:modified xsi:type="dcterms:W3CDTF">2025-02-18T02:53:00Z</dcterms:modified>
</cp:coreProperties>
</file>