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7B3B0" w14:textId="77777777" w:rsidR="00976698" w:rsidRDefault="00976698" w:rsidP="006D6CD5">
      <w:pPr>
        <w:pStyle w:val="aa"/>
      </w:pPr>
    </w:p>
    <w:p w14:paraId="0A555190" w14:textId="77777777" w:rsidR="00976698" w:rsidRDefault="00976698" w:rsidP="006D6CD5">
      <w:pPr>
        <w:pStyle w:val="aa"/>
      </w:pPr>
    </w:p>
    <w:p w14:paraId="0626C700" w14:textId="77777777" w:rsidR="006D6CD5" w:rsidRDefault="006D6CD5" w:rsidP="006D6CD5">
      <w:pPr>
        <w:pStyle w:val="aa"/>
      </w:pPr>
    </w:p>
    <w:p w14:paraId="18ACFBA2" w14:textId="77777777" w:rsidR="006D6CD5" w:rsidRDefault="006D6CD5" w:rsidP="006D6CD5">
      <w:pPr>
        <w:pStyle w:val="aa"/>
      </w:pPr>
    </w:p>
    <w:p w14:paraId="3F3E24E8" w14:textId="77777777" w:rsidR="006D6CD5" w:rsidRDefault="006D6CD5" w:rsidP="006D6CD5">
      <w:pPr>
        <w:pStyle w:val="aa"/>
      </w:pPr>
    </w:p>
    <w:p w14:paraId="4E1AB4D1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1979C46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9F1BD7">
        <w:rPr>
          <w:rFonts w:hint="eastAsia"/>
        </w:rPr>
        <w:t>項目ラベル名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60532E47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72233594" w14:textId="77777777" w:rsidR="0069509D" w:rsidRDefault="0069509D" w:rsidP="006D6CD5">
      <w:pPr>
        <w:pStyle w:val="aa"/>
      </w:pPr>
    </w:p>
    <w:p w14:paraId="4BCB5C29" w14:textId="77777777" w:rsidR="002948E5" w:rsidRDefault="002948E5" w:rsidP="006D6CD5">
      <w:pPr>
        <w:pStyle w:val="aa"/>
      </w:pPr>
    </w:p>
    <w:p w14:paraId="539B723A" w14:textId="77777777" w:rsidR="002948E5" w:rsidRDefault="002948E5" w:rsidP="006D6CD5">
      <w:pPr>
        <w:pStyle w:val="aa"/>
      </w:pPr>
    </w:p>
    <w:p w14:paraId="0D79F30A" w14:textId="77777777" w:rsidR="00124BD4" w:rsidRDefault="00124BD4" w:rsidP="006D6CD5">
      <w:pPr>
        <w:pStyle w:val="aa"/>
      </w:pPr>
    </w:p>
    <w:p w14:paraId="1A6D838D" w14:textId="77777777" w:rsidR="00124BD4" w:rsidRDefault="00124BD4" w:rsidP="006D6CD5">
      <w:pPr>
        <w:pStyle w:val="aa"/>
      </w:pPr>
    </w:p>
    <w:p w14:paraId="765C858C" w14:textId="77777777" w:rsidR="00082851" w:rsidRDefault="00082851" w:rsidP="006D6CD5">
      <w:pPr>
        <w:pStyle w:val="aa"/>
      </w:pPr>
    </w:p>
    <w:p w14:paraId="567C3715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6605E92D" w14:textId="77777777" w:rsidTr="00EA2185">
        <w:trPr>
          <w:jc w:val="center"/>
        </w:trPr>
        <w:tc>
          <w:tcPr>
            <w:tcW w:w="1271" w:type="dxa"/>
          </w:tcPr>
          <w:p w14:paraId="7659F7C4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748323EB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7EA697C2" w14:textId="77777777" w:rsidTr="00EA2185">
        <w:trPr>
          <w:jc w:val="center"/>
        </w:trPr>
        <w:tc>
          <w:tcPr>
            <w:tcW w:w="1271" w:type="dxa"/>
          </w:tcPr>
          <w:p w14:paraId="0BCF5877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2C817D09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352DFC63" w14:textId="77777777" w:rsidTr="00EA2185">
        <w:trPr>
          <w:jc w:val="center"/>
        </w:trPr>
        <w:tc>
          <w:tcPr>
            <w:tcW w:w="1271" w:type="dxa"/>
          </w:tcPr>
          <w:p w14:paraId="5818F758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50D5CD33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40383A28" w14:textId="77777777" w:rsidR="0069509D" w:rsidRDefault="0069509D" w:rsidP="006D6CD5">
      <w:pPr>
        <w:pStyle w:val="aa"/>
      </w:pPr>
    </w:p>
    <w:p w14:paraId="481BE25A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0C77E05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F43F90" w:rsidRPr="00EC0D14" w14:paraId="75C22029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3A722A" w14:textId="77777777" w:rsidR="00F43F90" w:rsidRPr="00EC0D14" w:rsidRDefault="00F43F90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4D3A81E9" w14:textId="77777777" w:rsidR="00F43F90" w:rsidRPr="00EC0D14" w:rsidRDefault="00F43F9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58969A84" w14:textId="77777777" w:rsidR="00F43F90" w:rsidRPr="00EC0D14" w:rsidRDefault="00F43F9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24B28FBF" w14:textId="77777777" w:rsidR="00F43F90" w:rsidRPr="00EC0D14" w:rsidRDefault="00F43F9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71416B66" w14:textId="77777777" w:rsidR="00F43F90" w:rsidRPr="00EC0D14" w:rsidRDefault="00F43F90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F43F90" w:rsidRPr="00EC0D14" w14:paraId="2D9B741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58CBB1" w14:textId="2EDE18CC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08B167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22E908C1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610198F8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15565F87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F43F90" w:rsidRPr="00EC0D14" w14:paraId="3B17B37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C08897" w14:textId="13C1C331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844EF95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A80217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6519D4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9C9BF4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224308E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4D7FB4" w14:textId="786DEBB6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328E633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313E2C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CEFEB98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B2E175D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1D5B2C12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B94FA7" w14:textId="7C303503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03162F4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AE07B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6A5A42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71575F6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105AD02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B66FE0" w14:textId="13F2FCF5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EECD33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642FBC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C23B57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06B52F8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462C8CD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F1579F" w14:textId="6388BF84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3BB193E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BC45F59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78AD509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1BB646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00D3FCA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252100" w14:textId="6FCD320C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6FDC9C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36F1DD1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8D7D044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5D856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2826328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8FDDD8" w14:textId="32166EFF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D3E7F2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A03496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A0E344A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F8AD88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7D7870C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6CD24F" w14:textId="04E9F2FD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5CD112A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7186AC0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EC41035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2AE8D8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1C19FCBA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8C2C83" w14:textId="21D50AC0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946572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04A7AD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1A142A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860FD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17324E0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0134C7" w14:textId="724454E6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5527B87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59BD97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5CB11A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A70748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6EB9227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E95D14" w14:textId="5CECF0F3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6A4BAFB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8A60C9E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3EF6A5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88EB57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1A257AC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6B784F" w14:textId="403609D6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F34324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763B11D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8E9B1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7E0E7B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07C6010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E4A380" w14:textId="2BD2F104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61329A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DF144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81931C5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9972DD5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3834BF7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210E74" w14:textId="61B00DE2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9344D7C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68D639D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933688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43D2157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06E94F6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A27FFD" w14:textId="4AE456B0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714F07E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95AD49B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9B3F69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DC77B6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6551626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988E98" w14:textId="551065B0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AA32513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FD22B29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CCE94E3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32D63B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23E8FBB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383858" w14:textId="0D9DBFF2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DD673A4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71F352B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3477D40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89CD6CB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582FDB9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0D90BE" w14:textId="6AC36519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76AD20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6DC983E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7C9407D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EBBDD92" w14:textId="77777777" w:rsidR="00F43F90" w:rsidRPr="00EC0D14" w:rsidRDefault="00F43F90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F43F90" w:rsidRPr="00EC0D14" w14:paraId="71F3661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0725FD" w14:textId="5A7D0978" w:rsidR="00F43F90" w:rsidRPr="00EC0D14" w:rsidRDefault="00F43F90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492C5C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3789E8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7B263E0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1AE2CA3" w14:textId="77777777" w:rsidR="00F43F90" w:rsidRPr="00EC0D14" w:rsidRDefault="00F43F90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21A1853C" w14:textId="77777777" w:rsidR="001B1570" w:rsidRDefault="00424E44" w:rsidP="001B1570">
      <w:pPr>
        <w:pStyle w:val="aa"/>
      </w:pPr>
      <w:r>
        <w:br w:type="page"/>
      </w:r>
    </w:p>
    <w:p w14:paraId="4C811DD9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1062D983" w14:textId="77777777" w:rsidR="001B1570" w:rsidRDefault="001B1570" w:rsidP="001B1570">
      <w:pPr>
        <w:pStyle w:val="aa"/>
      </w:pPr>
    </w:p>
    <w:p w14:paraId="3B3F3B99" w14:textId="1D9D1088" w:rsidR="00420A28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882302" w:history="1">
        <w:r w:rsidR="00420A28" w:rsidRPr="00765BA5">
          <w:rPr>
            <w:rStyle w:val="af2"/>
            <w:noProof/>
          </w:rPr>
          <w:t>項目ラベル名一覧</w:t>
        </w:r>
        <w:r w:rsidR="00420A28">
          <w:rPr>
            <w:noProof/>
            <w:webHidden/>
          </w:rPr>
          <w:tab/>
        </w:r>
        <w:r w:rsidR="00420A28">
          <w:rPr>
            <w:noProof/>
            <w:webHidden/>
          </w:rPr>
          <w:fldChar w:fldCharType="begin"/>
        </w:r>
        <w:r w:rsidR="00420A28">
          <w:rPr>
            <w:noProof/>
            <w:webHidden/>
          </w:rPr>
          <w:instrText xml:space="preserve"> PAGEREF _Toc70882302 \h </w:instrText>
        </w:r>
        <w:r w:rsidR="00420A28">
          <w:rPr>
            <w:noProof/>
            <w:webHidden/>
          </w:rPr>
        </w:r>
        <w:r w:rsidR="00420A28">
          <w:rPr>
            <w:noProof/>
            <w:webHidden/>
          </w:rPr>
          <w:fldChar w:fldCharType="separate"/>
        </w:r>
        <w:r w:rsidR="00C311A9">
          <w:rPr>
            <w:noProof/>
            <w:webHidden/>
          </w:rPr>
          <w:t>3</w:t>
        </w:r>
        <w:r w:rsidR="00420A28">
          <w:rPr>
            <w:noProof/>
            <w:webHidden/>
          </w:rPr>
          <w:fldChar w:fldCharType="end"/>
        </w:r>
      </w:hyperlink>
    </w:p>
    <w:p w14:paraId="03DE4197" w14:textId="77777777" w:rsidR="00550CC3" w:rsidRPr="003A02B2" w:rsidRDefault="003C1464" w:rsidP="009F491C">
      <w:pPr>
        <w:pStyle w:val="aa"/>
      </w:pPr>
      <w:r>
        <w:fldChar w:fldCharType="end"/>
      </w:r>
    </w:p>
    <w:p w14:paraId="0086EBA4" w14:textId="77777777" w:rsidR="004823D4" w:rsidRPr="004823D4" w:rsidRDefault="004823D4" w:rsidP="003F25F6">
      <w:pPr>
        <w:pStyle w:val="aa"/>
      </w:pPr>
    </w:p>
    <w:p w14:paraId="530AA561" w14:textId="77777777" w:rsidR="009F348B" w:rsidRDefault="00AD0350" w:rsidP="009F348B">
      <w:pPr>
        <w:pStyle w:val="1"/>
      </w:pPr>
      <w:bookmarkStart w:id="0" w:name="_Toc70882302"/>
      <w:r>
        <w:rPr>
          <w:rFonts w:hint="eastAsia"/>
        </w:rPr>
        <w:lastRenderedPageBreak/>
        <w:t>項目ラベル名</w:t>
      </w:r>
      <w:r w:rsidR="00191ED3">
        <w:rPr>
          <w:rFonts w:hint="eastAsia"/>
        </w:rPr>
        <w:t>一覧</w:t>
      </w:r>
      <w:bookmarkEnd w:id="0"/>
    </w:p>
    <w:p w14:paraId="5A7759EC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0"/>
        <w:gridCol w:w="4129"/>
        <w:gridCol w:w="592"/>
        <w:gridCol w:w="4129"/>
        <w:gridCol w:w="5305"/>
      </w:tblGrid>
      <w:tr w:rsidR="00500C67" w:rsidRPr="00F76721" w14:paraId="59A4C6AC" w14:textId="77777777" w:rsidTr="00FA3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FC19651" w14:textId="77777777" w:rsidR="00500C67" w:rsidRPr="00F76721" w:rsidRDefault="00500C67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4129" w:type="dxa"/>
          </w:tcPr>
          <w:p w14:paraId="30B06443" w14:textId="77777777" w:rsidR="00500C67" w:rsidRPr="00F76721" w:rsidRDefault="00500C6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</w:t>
            </w:r>
            <w:r w:rsidR="00D052FB">
              <w:rPr>
                <w:rFonts w:hint="eastAsia"/>
                <w:sz w:val="12"/>
                <w:szCs w:val="12"/>
              </w:rPr>
              <w:t>ラベル名</w:t>
            </w:r>
          </w:p>
        </w:tc>
        <w:tc>
          <w:tcPr>
            <w:tcW w:w="592" w:type="dxa"/>
          </w:tcPr>
          <w:p w14:paraId="7A033913" w14:textId="77777777" w:rsidR="00500C67" w:rsidRDefault="00500C6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言語</w:t>
            </w:r>
          </w:p>
        </w:tc>
        <w:tc>
          <w:tcPr>
            <w:tcW w:w="4129" w:type="dxa"/>
          </w:tcPr>
          <w:p w14:paraId="68B18CD4" w14:textId="77777777" w:rsidR="00500C67" w:rsidRPr="00F76721" w:rsidRDefault="00500C6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305" w:type="dxa"/>
          </w:tcPr>
          <w:p w14:paraId="7E7495D3" w14:textId="77777777" w:rsidR="00500C67" w:rsidRPr="00F76721" w:rsidRDefault="00500C6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項目説明</w:t>
            </w:r>
          </w:p>
        </w:tc>
      </w:tr>
      <w:tr w:rsidR="00FA3BB9" w:rsidRPr="000B17EC" w14:paraId="3905F264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1669A9D" w14:textId="6AEC543C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7846429D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社員情報一覧</w:t>
            </w:r>
          </w:p>
        </w:tc>
        <w:tc>
          <w:tcPr>
            <w:tcW w:w="592" w:type="dxa"/>
          </w:tcPr>
          <w:p w14:paraId="3A76691C" w14:textId="77777777" w:rsidR="00FA3BB9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ja</w:t>
            </w:r>
          </w:p>
        </w:tc>
        <w:tc>
          <w:tcPr>
            <w:tcW w:w="4129" w:type="dxa"/>
          </w:tcPr>
          <w:p w14:paraId="6BAB3C8C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5305" w:type="dxa"/>
          </w:tcPr>
          <w:p w14:paraId="233EBDD9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社員情報の一覧</w:t>
            </w:r>
          </w:p>
        </w:tc>
      </w:tr>
      <w:tr w:rsidR="00FA3BB9" w:rsidRPr="00F76721" w14:paraId="24FC5C2E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430C7E3" w14:textId="048C25B0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4E7115F9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 information list</w:t>
            </w:r>
          </w:p>
        </w:tc>
        <w:tc>
          <w:tcPr>
            <w:tcW w:w="592" w:type="dxa"/>
          </w:tcPr>
          <w:p w14:paraId="6364C85F" w14:textId="77777777" w:rsidR="00FA3BB9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n</w:t>
            </w:r>
          </w:p>
        </w:tc>
        <w:tc>
          <w:tcPr>
            <w:tcW w:w="4129" w:type="dxa"/>
          </w:tcPr>
          <w:p w14:paraId="2C67D954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5305" w:type="dxa"/>
          </w:tcPr>
          <w:p w14:paraId="270925D0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 information list</w:t>
            </w:r>
          </w:p>
        </w:tc>
      </w:tr>
      <w:tr w:rsidR="00FA3BB9" w:rsidRPr="00F76721" w14:paraId="6EA1FD40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0690C5C" w14:textId="0EBFFD2A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590BC903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342B5CA5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7E8E0506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2963A447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3211B201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77D68B3" w14:textId="06B89C57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01267CF6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3C94AC5B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2EA4E15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0666D54D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58CE39EF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BE6B1B1" w14:textId="7D66CFCA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0C3BD1A2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6DE5F0EA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295842A3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3A0123FB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005BBF65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A917949" w14:textId="582423C1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9E6E233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6980A1F4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06D20F45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43A086A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340CEE6F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ACA34AC" w14:textId="3CA23764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1A53800E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10646B96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77800C71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066A38AD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7E92F429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F23EAE5" w14:textId="1A5DA70C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4FF73379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597E9288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67C8429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08B0B817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133FE57E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66ADD6BB" w14:textId="70749D5F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613BE4B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2E780E7A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4ED01FE2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2163F878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560ED7B6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553DAB5" w14:textId="4C18C935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4CFA139E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30CF6147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1ED3A235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380294A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70B13236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12764EAA" w14:textId="476E6201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5FB498A9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2E51817C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07E12FB7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64F045C3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113F6214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8E042CB" w14:textId="05C954ED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2E6F4548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7DC1A555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08F0A757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13507905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6AFDDABF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47A241A7" w14:textId="64E92D49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6BD79D6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1DF7DC3D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48C8CD4D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5A78E534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277AF93A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27BDCFF1" w14:textId="3F170123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7DF2273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06395DB6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61CCD0FA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0979FA10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08889F13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33B7EF80" w14:textId="13B854C2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326BDBA4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6ED5E9C2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1F75A6BF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7F8ABD2F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3577F1C4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7C4B5E10" w14:textId="6276B52E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7264748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12D88FC2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190FB80E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0B14BBDE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2975304E" w14:textId="77777777" w:rsidTr="00FA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5582B5EE" w14:textId="26E4A697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128A617A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61CA3C04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266D5639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4B918A58" w14:textId="77777777" w:rsidR="00FA3BB9" w:rsidRPr="006B1362" w:rsidRDefault="00FA3BB9" w:rsidP="00FA3BB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A3BB9" w:rsidRPr="00F76721" w14:paraId="7B4488E0" w14:textId="77777777" w:rsidTr="00FA3BB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14:paraId="0FCAEE1D" w14:textId="4169CA95" w:rsidR="00FA3BB9" w:rsidRPr="004A093F" w:rsidRDefault="00FA3BB9" w:rsidP="00FA3BB9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4A093F">
              <w:rPr>
                <w:sz w:val="12"/>
                <w:szCs w:val="12"/>
              </w:rPr>
              <w:fldChar w:fldCharType="begin"/>
            </w:r>
            <w:r w:rsidRPr="004A093F">
              <w:rPr>
                <w:b w:val="0"/>
                <w:bCs w:val="0"/>
                <w:sz w:val="12"/>
                <w:szCs w:val="12"/>
              </w:rPr>
              <w:instrText xml:space="preserve"> SEQ labelNameListNo\* Arabic \* MERGEFORMAT \* MERGEFORMAT </w:instrText>
            </w:r>
            <w:r w:rsidRPr="004A093F">
              <w:rPr>
                <w:sz w:val="12"/>
                <w:szCs w:val="12"/>
              </w:rPr>
              <w:fldChar w:fldCharType="separate"/>
            </w:r>
            <w:r w:rsidR="00C311A9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4A093F">
              <w:rPr>
                <w:sz w:val="12"/>
                <w:szCs w:val="12"/>
              </w:rPr>
              <w:fldChar w:fldCharType="end"/>
            </w:r>
          </w:p>
        </w:tc>
        <w:tc>
          <w:tcPr>
            <w:tcW w:w="4129" w:type="dxa"/>
          </w:tcPr>
          <w:p w14:paraId="771D96D7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92" w:type="dxa"/>
          </w:tcPr>
          <w:p w14:paraId="45309ACF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9" w:type="dxa"/>
          </w:tcPr>
          <w:p w14:paraId="74AFD5D5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305" w:type="dxa"/>
          </w:tcPr>
          <w:p w14:paraId="18AB3608" w14:textId="77777777" w:rsidR="00FA3BB9" w:rsidRPr="006B1362" w:rsidRDefault="00FA3BB9" w:rsidP="00FA3BB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0F43ED84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E69ED" w14:textId="77777777" w:rsidR="00CE7D03" w:rsidRDefault="00CE7D03" w:rsidP="00F95D5B">
      <w:r>
        <w:separator/>
      </w:r>
    </w:p>
  </w:endnote>
  <w:endnote w:type="continuationSeparator" w:id="0">
    <w:p w14:paraId="214B5B1B" w14:textId="77777777" w:rsidR="00CE7D03" w:rsidRDefault="00CE7D03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7C2BF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EB84F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441C8" w14:textId="77777777" w:rsidR="00CE7D03" w:rsidRDefault="00CE7D03" w:rsidP="00F95D5B">
      <w:r>
        <w:separator/>
      </w:r>
    </w:p>
  </w:footnote>
  <w:footnote w:type="continuationSeparator" w:id="0">
    <w:p w14:paraId="0AF04FFD" w14:textId="77777777" w:rsidR="00CE7D03" w:rsidRDefault="00CE7D03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6F3A1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001B9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9F1BD7">
      <w:rPr>
        <w:rFonts w:hint="eastAsia"/>
      </w:rPr>
      <w:t>項目ラベル名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1E"/>
    <w:rsid w:val="000144DD"/>
    <w:rsid w:val="000150D9"/>
    <w:rsid w:val="00037D33"/>
    <w:rsid w:val="00037E87"/>
    <w:rsid w:val="00060653"/>
    <w:rsid w:val="00073550"/>
    <w:rsid w:val="00082851"/>
    <w:rsid w:val="000B17EC"/>
    <w:rsid w:val="000F68B3"/>
    <w:rsid w:val="0010171D"/>
    <w:rsid w:val="00124BD4"/>
    <w:rsid w:val="00130AD5"/>
    <w:rsid w:val="00131D97"/>
    <w:rsid w:val="0015188E"/>
    <w:rsid w:val="00186FFA"/>
    <w:rsid w:val="00191ED3"/>
    <w:rsid w:val="00195BD8"/>
    <w:rsid w:val="001B1570"/>
    <w:rsid w:val="001B37B0"/>
    <w:rsid w:val="001D15B3"/>
    <w:rsid w:val="001D6464"/>
    <w:rsid w:val="001F308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7AD0"/>
    <w:rsid w:val="00322CBC"/>
    <w:rsid w:val="00364CC8"/>
    <w:rsid w:val="00375773"/>
    <w:rsid w:val="00397190"/>
    <w:rsid w:val="003A02B2"/>
    <w:rsid w:val="003A1485"/>
    <w:rsid w:val="003B5C05"/>
    <w:rsid w:val="003C1464"/>
    <w:rsid w:val="003C30E1"/>
    <w:rsid w:val="003E6EC7"/>
    <w:rsid w:val="003F25F6"/>
    <w:rsid w:val="00420A28"/>
    <w:rsid w:val="00424E44"/>
    <w:rsid w:val="00435E0D"/>
    <w:rsid w:val="004367AC"/>
    <w:rsid w:val="00447E88"/>
    <w:rsid w:val="00463264"/>
    <w:rsid w:val="00464D26"/>
    <w:rsid w:val="004823D4"/>
    <w:rsid w:val="004A093F"/>
    <w:rsid w:val="004B1E64"/>
    <w:rsid w:val="004E5EB6"/>
    <w:rsid w:val="00500C67"/>
    <w:rsid w:val="0050509C"/>
    <w:rsid w:val="00550CC3"/>
    <w:rsid w:val="0056380C"/>
    <w:rsid w:val="005716CB"/>
    <w:rsid w:val="00577A45"/>
    <w:rsid w:val="005B1876"/>
    <w:rsid w:val="005B5138"/>
    <w:rsid w:val="005B6A76"/>
    <w:rsid w:val="005C631E"/>
    <w:rsid w:val="005F1857"/>
    <w:rsid w:val="00620111"/>
    <w:rsid w:val="00651FA1"/>
    <w:rsid w:val="00663911"/>
    <w:rsid w:val="00673B4F"/>
    <w:rsid w:val="0069509D"/>
    <w:rsid w:val="006A7579"/>
    <w:rsid w:val="006B1362"/>
    <w:rsid w:val="006B684D"/>
    <w:rsid w:val="006C3877"/>
    <w:rsid w:val="006D6CD5"/>
    <w:rsid w:val="006F02F4"/>
    <w:rsid w:val="00712EEE"/>
    <w:rsid w:val="007316B6"/>
    <w:rsid w:val="007446E5"/>
    <w:rsid w:val="007627AE"/>
    <w:rsid w:val="00797F56"/>
    <w:rsid w:val="007C0D63"/>
    <w:rsid w:val="0085629D"/>
    <w:rsid w:val="00860EA1"/>
    <w:rsid w:val="00867B32"/>
    <w:rsid w:val="008A4F68"/>
    <w:rsid w:val="008C2BED"/>
    <w:rsid w:val="008C360F"/>
    <w:rsid w:val="008E2D8F"/>
    <w:rsid w:val="00915FF0"/>
    <w:rsid w:val="0092081E"/>
    <w:rsid w:val="0092341A"/>
    <w:rsid w:val="009276F1"/>
    <w:rsid w:val="00933627"/>
    <w:rsid w:val="00971223"/>
    <w:rsid w:val="00976698"/>
    <w:rsid w:val="00992D96"/>
    <w:rsid w:val="009A4DD2"/>
    <w:rsid w:val="009A5125"/>
    <w:rsid w:val="009B3FE7"/>
    <w:rsid w:val="009C0183"/>
    <w:rsid w:val="009C118A"/>
    <w:rsid w:val="009F1BD7"/>
    <w:rsid w:val="009F348B"/>
    <w:rsid w:val="009F491C"/>
    <w:rsid w:val="009F5BDB"/>
    <w:rsid w:val="00AB4032"/>
    <w:rsid w:val="00AC7CB5"/>
    <w:rsid w:val="00AD0350"/>
    <w:rsid w:val="00AF4214"/>
    <w:rsid w:val="00B01759"/>
    <w:rsid w:val="00B1558A"/>
    <w:rsid w:val="00B815A8"/>
    <w:rsid w:val="00B8417F"/>
    <w:rsid w:val="00BF54BB"/>
    <w:rsid w:val="00C311A9"/>
    <w:rsid w:val="00C3324D"/>
    <w:rsid w:val="00C7658F"/>
    <w:rsid w:val="00C76655"/>
    <w:rsid w:val="00CA647F"/>
    <w:rsid w:val="00CD3703"/>
    <w:rsid w:val="00CE7D03"/>
    <w:rsid w:val="00D052FB"/>
    <w:rsid w:val="00D75160"/>
    <w:rsid w:val="00D755AF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C1596"/>
    <w:rsid w:val="00EC2E03"/>
    <w:rsid w:val="00ED4BB5"/>
    <w:rsid w:val="00EE1BB2"/>
    <w:rsid w:val="00F1514B"/>
    <w:rsid w:val="00F234EF"/>
    <w:rsid w:val="00F2484C"/>
    <w:rsid w:val="00F43F90"/>
    <w:rsid w:val="00F50EB3"/>
    <w:rsid w:val="00F531D7"/>
    <w:rsid w:val="00F715D9"/>
    <w:rsid w:val="00F76721"/>
    <w:rsid w:val="00F806E1"/>
    <w:rsid w:val="00F85E55"/>
    <w:rsid w:val="00F95D5B"/>
    <w:rsid w:val="00FA3BB9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8CE866"/>
  <w15:chartTrackingRefBased/>
  <w15:docId w15:val="{E0CE613F-A321-4DE9-BCB7-0CEB31B4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6_&#38917;&#30446;&#12521;&#12505;&#12523;&#21517;&#19968;&#35239;\ED06_&#38917;&#30446;&#12521;&#12505;&#12523;&#21517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ED06_項目ラベル名一覧_テンプレート.dotx</Template>
  <TotalTime>3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5</cp:revision>
  <cp:lastPrinted>2025-02-18T02:53:00Z</cp:lastPrinted>
  <dcterms:created xsi:type="dcterms:W3CDTF">2023-02-22T00:04:00Z</dcterms:created>
  <dcterms:modified xsi:type="dcterms:W3CDTF">2025-02-18T02:53:00Z</dcterms:modified>
</cp:coreProperties>
</file>