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F4FB3" w14:textId="77777777" w:rsidR="00976698" w:rsidRDefault="00976698" w:rsidP="006D6CD5">
      <w:pPr>
        <w:pStyle w:val="aa"/>
      </w:pPr>
    </w:p>
    <w:p w14:paraId="69D15646" w14:textId="77777777" w:rsidR="00976698" w:rsidRDefault="00976698" w:rsidP="006D6CD5">
      <w:pPr>
        <w:pStyle w:val="aa"/>
      </w:pPr>
    </w:p>
    <w:p w14:paraId="1EE7A9E0" w14:textId="77777777" w:rsidR="006D6CD5" w:rsidRDefault="006D6CD5" w:rsidP="006D6CD5">
      <w:pPr>
        <w:pStyle w:val="aa"/>
      </w:pPr>
    </w:p>
    <w:p w14:paraId="386CC62D" w14:textId="77777777" w:rsidR="006D6CD5" w:rsidRDefault="006D6CD5" w:rsidP="006D6CD5">
      <w:pPr>
        <w:pStyle w:val="aa"/>
      </w:pPr>
    </w:p>
    <w:p w14:paraId="3FFB70FB" w14:textId="77777777" w:rsidR="006D6CD5" w:rsidRDefault="006D6CD5" w:rsidP="006D6CD5">
      <w:pPr>
        <w:pStyle w:val="aa"/>
      </w:pPr>
    </w:p>
    <w:p w14:paraId="2C2A35B6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6A5B4980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>
        <w:rPr>
          <w:rFonts w:hint="eastAsia"/>
        </w:rPr>
        <w:t>〇〇</w:t>
      </w:r>
      <w:r w:rsidR="00F94E42">
        <w:rPr>
          <w:rFonts w:hint="eastAsia"/>
        </w:rPr>
        <w:t>外部インターフェース</w:t>
      </w:r>
      <w:r>
        <w:rPr>
          <w:rFonts w:hint="eastAsia"/>
        </w:rPr>
        <w:t>仕様書</w:t>
      </w:r>
      <w:r>
        <w:rPr>
          <w:rFonts w:hint="eastAsia"/>
        </w:rPr>
        <w:t xml:space="preserve"> -</w:t>
      </w:r>
    </w:p>
    <w:p w14:paraId="4B1FB128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19DC1676" w14:textId="77777777" w:rsidR="0069509D" w:rsidRDefault="0069509D" w:rsidP="006D6CD5">
      <w:pPr>
        <w:pStyle w:val="aa"/>
      </w:pPr>
    </w:p>
    <w:p w14:paraId="2B5678EC" w14:textId="77777777" w:rsidR="002948E5" w:rsidRDefault="002948E5" w:rsidP="006D6CD5">
      <w:pPr>
        <w:pStyle w:val="aa"/>
      </w:pPr>
    </w:p>
    <w:p w14:paraId="2F69B739" w14:textId="77777777" w:rsidR="002948E5" w:rsidRDefault="002948E5" w:rsidP="006D6CD5">
      <w:pPr>
        <w:pStyle w:val="aa"/>
      </w:pPr>
    </w:p>
    <w:p w14:paraId="05A6D61C" w14:textId="77777777" w:rsidR="00124BD4" w:rsidRDefault="00124BD4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0"/>
      </w:tblGrid>
      <w:tr w:rsidR="00124BD4" w:rsidRPr="00E435BC" w14:paraId="01E97FDD" w14:textId="77777777" w:rsidTr="009C118A">
        <w:trPr>
          <w:jc w:val="center"/>
        </w:trPr>
        <w:tc>
          <w:tcPr>
            <w:tcW w:w="1271" w:type="dxa"/>
          </w:tcPr>
          <w:p w14:paraId="6C709FD3" w14:textId="77777777" w:rsidR="00124BD4" w:rsidRPr="00EA2185" w:rsidRDefault="00F94E42" w:rsidP="009C118A">
            <w:pPr>
              <w:pStyle w:val="aa"/>
            </w:pPr>
            <w:r>
              <w:rPr>
                <w:rFonts w:hint="eastAsia"/>
              </w:rPr>
              <w:t>外部IF</w:t>
            </w:r>
            <w:r w:rsidR="00124BD4">
              <w:rPr>
                <w:rFonts w:hint="eastAsia"/>
              </w:rPr>
              <w:t>ID</w:t>
            </w:r>
          </w:p>
        </w:tc>
        <w:tc>
          <w:tcPr>
            <w:tcW w:w="5670" w:type="dxa"/>
          </w:tcPr>
          <w:p w14:paraId="37B04F93" w14:textId="77777777" w:rsidR="00124BD4" w:rsidRPr="00EA2185" w:rsidRDefault="00C93C96" w:rsidP="009C118A">
            <w:pPr>
              <w:pStyle w:val="aa"/>
            </w:pPr>
            <w:r>
              <w:rPr>
                <w:rFonts w:hint="eastAsia"/>
              </w:rPr>
              <w:t>XXXXXXXX ※ 命名規則参照</w:t>
            </w:r>
          </w:p>
        </w:tc>
      </w:tr>
      <w:tr w:rsidR="00124BD4" w:rsidRPr="00EA2185" w14:paraId="719270A9" w14:textId="77777777" w:rsidTr="009C118A">
        <w:trPr>
          <w:jc w:val="center"/>
        </w:trPr>
        <w:tc>
          <w:tcPr>
            <w:tcW w:w="1271" w:type="dxa"/>
          </w:tcPr>
          <w:p w14:paraId="75DB035E" w14:textId="77777777" w:rsidR="00124BD4" w:rsidRPr="00EA2185" w:rsidRDefault="00F94E42" w:rsidP="009C118A">
            <w:pPr>
              <w:pStyle w:val="aa"/>
            </w:pPr>
            <w:r>
              <w:rPr>
                <w:rFonts w:hint="eastAsia"/>
              </w:rPr>
              <w:t>外部IF</w:t>
            </w:r>
            <w:r w:rsidR="00124BD4">
              <w:rPr>
                <w:rFonts w:hint="eastAsia"/>
              </w:rPr>
              <w:t>名</w:t>
            </w:r>
          </w:p>
        </w:tc>
        <w:tc>
          <w:tcPr>
            <w:tcW w:w="5670" w:type="dxa"/>
          </w:tcPr>
          <w:p w14:paraId="6E1D354B" w14:textId="77777777" w:rsidR="00124BD4" w:rsidRPr="00EA2185" w:rsidRDefault="00124BD4" w:rsidP="009C118A">
            <w:pPr>
              <w:pStyle w:val="aa"/>
            </w:pPr>
            <w:r>
              <w:rPr>
                <w:rFonts w:hint="eastAsia"/>
              </w:rPr>
              <w:t>〇〇</w:t>
            </w:r>
            <w:r w:rsidR="00F94E42">
              <w:rPr>
                <w:rFonts w:hint="eastAsia"/>
              </w:rPr>
              <w:t>連携</w:t>
            </w:r>
          </w:p>
        </w:tc>
      </w:tr>
    </w:tbl>
    <w:p w14:paraId="19F8EB53" w14:textId="77777777" w:rsidR="00124BD4" w:rsidRDefault="00124BD4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0"/>
      </w:tblGrid>
      <w:tr w:rsidR="002B010A" w:rsidRPr="00EA2185" w14:paraId="47A5BDEF" w14:textId="77777777" w:rsidTr="00EA2185">
        <w:trPr>
          <w:jc w:val="center"/>
        </w:trPr>
        <w:tc>
          <w:tcPr>
            <w:tcW w:w="1271" w:type="dxa"/>
          </w:tcPr>
          <w:p w14:paraId="7D68803A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670" w:type="dxa"/>
          </w:tcPr>
          <w:p w14:paraId="2D0C304D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5B496374" w14:textId="77777777" w:rsidTr="00EA2185">
        <w:trPr>
          <w:jc w:val="center"/>
        </w:trPr>
        <w:tc>
          <w:tcPr>
            <w:tcW w:w="1271" w:type="dxa"/>
          </w:tcPr>
          <w:p w14:paraId="3C7449FF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670" w:type="dxa"/>
          </w:tcPr>
          <w:p w14:paraId="5447A31D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  <w:tr w:rsidR="002B010A" w:rsidRPr="00EA2185" w14:paraId="4E828A75" w14:textId="77777777" w:rsidTr="00EA2185">
        <w:trPr>
          <w:jc w:val="center"/>
        </w:trPr>
        <w:tc>
          <w:tcPr>
            <w:tcW w:w="1271" w:type="dxa"/>
          </w:tcPr>
          <w:p w14:paraId="297943C4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670" w:type="dxa"/>
          </w:tcPr>
          <w:p w14:paraId="2C297BE3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</w:tbl>
    <w:p w14:paraId="01067FED" w14:textId="77777777" w:rsidR="0069509D" w:rsidRDefault="0069509D" w:rsidP="006D6CD5">
      <w:pPr>
        <w:pStyle w:val="aa"/>
      </w:pPr>
    </w:p>
    <w:p w14:paraId="71665D45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7F15066B" w14:textId="77777777" w:rsidR="0029474B" w:rsidRDefault="0029474B" w:rsidP="006D6CD5">
      <w:pPr>
        <w:pStyle w:val="aa"/>
        <w:sectPr w:rsidR="0029474B" w:rsidSect="00FE2C01">
          <w:headerReference w:type="default" r:id="rId7"/>
          <w:footerReference w:type="default" r:id="rId8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DC7CAC" w:rsidRPr="00EC0D14" w14:paraId="342260A8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4A420E5" w14:textId="77777777" w:rsidR="00DC7CAC" w:rsidRPr="00EC0D14" w:rsidRDefault="00DC7CAC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078ECBEF" w14:textId="77777777" w:rsidR="00DC7CAC" w:rsidRPr="00EC0D14" w:rsidRDefault="00DC7CAC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0C324208" w14:textId="77777777" w:rsidR="00DC7CAC" w:rsidRPr="00EC0D14" w:rsidRDefault="00DC7CAC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7F1BD4D7" w14:textId="77777777" w:rsidR="00DC7CAC" w:rsidRPr="00EC0D14" w:rsidRDefault="00DC7CAC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69C13530" w14:textId="77777777" w:rsidR="00DC7CAC" w:rsidRPr="00EC0D14" w:rsidRDefault="00DC7CAC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DC7CAC" w:rsidRPr="00EC0D14" w14:paraId="1C155532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5E2EE4A" w14:textId="39CD8F66" w:rsidR="00DC7CAC" w:rsidRPr="00EC0D14" w:rsidRDefault="00DC7CAC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DDC5DE2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5A0A6823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5C49FA07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1D09CD4A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DC7CAC" w:rsidRPr="00EC0D14" w14:paraId="70045144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9721350" w14:textId="76D64A96" w:rsidR="00DC7CAC" w:rsidRPr="00EC0D14" w:rsidRDefault="00DC7CAC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85BCE16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4FDFCBA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ED56A7F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C637ECC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C7CAC" w:rsidRPr="00EC0D14" w14:paraId="0584D3A3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0AE92E3" w14:textId="7196469A" w:rsidR="00DC7CAC" w:rsidRPr="00EC0D14" w:rsidRDefault="00DC7CAC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44611F6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F2C022E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65C6346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1592F9F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C7CAC" w:rsidRPr="00EC0D14" w14:paraId="4145E180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3B7C4D8" w14:textId="2A7238C4" w:rsidR="00DC7CAC" w:rsidRPr="00EC0D14" w:rsidRDefault="00DC7CAC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C0767E3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3294C00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2558259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576952E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C7CAC" w:rsidRPr="00EC0D14" w14:paraId="51A4F108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0E8B289" w14:textId="2AE45B8F" w:rsidR="00DC7CAC" w:rsidRPr="00EC0D14" w:rsidRDefault="00DC7CAC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A15ECBC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627E6A0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3C76B68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470421C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C7CAC" w:rsidRPr="00EC0D14" w14:paraId="1EAFE371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FBF96F9" w14:textId="36A914CC" w:rsidR="00DC7CAC" w:rsidRPr="00EC0D14" w:rsidRDefault="00DC7CAC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40FAAD8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819F8E2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76DDCD3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CBD8BFA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C7CAC" w:rsidRPr="00EC0D14" w14:paraId="7FEAC886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CB535EC" w14:textId="15105DF4" w:rsidR="00DC7CAC" w:rsidRPr="00EC0D14" w:rsidRDefault="00DC7CAC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EE290B4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4D6076E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1E7F015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9F24FC4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C7CAC" w:rsidRPr="00EC0D14" w14:paraId="0E248C50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D1BB0F7" w14:textId="50262BD3" w:rsidR="00DC7CAC" w:rsidRPr="00EC0D14" w:rsidRDefault="00DC7CAC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A60F056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3F0EFC7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D2B8BA5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A99176C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C7CAC" w:rsidRPr="00EC0D14" w14:paraId="6F16510B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B279921" w14:textId="466BFBD3" w:rsidR="00DC7CAC" w:rsidRPr="00EC0D14" w:rsidRDefault="00DC7CAC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92A4614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5CF44DB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B916C5D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4F6E75A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C7CAC" w:rsidRPr="00EC0D14" w14:paraId="5ED6D5D6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62FFBAC" w14:textId="596B3E42" w:rsidR="00DC7CAC" w:rsidRPr="00EC0D14" w:rsidRDefault="00DC7CAC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9D6C5E2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F72451E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DD27DD1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F31A6BF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C7CAC" w:rsidRPr="00EC0D14" w14:paraId="02012154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2D654AC" w14:textId="78D7DF2D" w:rsidR="00DC7CAC" w:rsidRPr="00EC0D14" w:rsidRDefault="00DC7CAC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37B33D6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8805B34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F37B826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7A076FA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C7CAC" w:rsidRPr="00EC0D14" w14:paraId="1739EF37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0683217" w14:textId="02DF58AD" w:rsidR="00DC7CAC" w:rsidRPr="00EC0D14" w:rsidRDefault="00DC7CAC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8565408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2E27FCE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64DE7AA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5BD38D5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C7CAC" w:rsidRPr="00EC0D14" w14:paraId="429363C0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49ACE6C" w14:textId="00D69E19" w:rsidR="00DC7CAC" w:rsidRPr="00EC0D14" w:rsidRDefault="00DC7CAC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1EDDCF9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D433131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5C324DB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A69A95E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C7CAC" w:rsidRPr="00EC0D14" w14:paraId="5BACC361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B66861B" w14:textId="5EF32ED4" w:rsidR="00DC7CAC" w:rsidRPr="00EC0D14" w:rsidRDefault="00DC7CAC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7338CFB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FB4447D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1B437F1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9D2EBCB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C7CAC" w:rsidRPr="00EC0D14" w14:paraId="09AD3A1F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DD04B04" w14:textId="01A24866" w:rsidR="00DC7CAC" w:rsidRPr="00EC0D14" w:rsidRDefault="00DC7CAC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ADA85B7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C4865DD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078CBD2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52FE692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C7CAC" w:rsidRPr="00EC0D14" w14:paraId="028E0DD5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59B7663" w14:textId="6B042A0D" w:rsidR="00DC7CAC" w:rsidRPr="00EC0D14" w:rsidRDefault="00DC7CAC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819A239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A71363B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43A40E4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9D81AEF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C7CAC" w:rsidRPr="00EC0D14" w14:paraId="01C78485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EB5510A" w14:textId="156CC9E2" w:rsidR="00DC7CAC" w:rsidRPr="00EC0D14" w:rsidRDefault="00DC7CAC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CF2AA01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470A9C6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12E00BA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CDE9358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C7CAC" w:rsidRPr="00EC0D14" w14:paraId="6B225924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E338502" w14:textId="0133FCFB" w:rsidR="00DC7CAC" w:rsidRPr="00EC0D14" w:rsidRDefault="00DC7CAC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9827B63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DC477C2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5330B72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24AD034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C7CAC" w:rsidRPr="00EC0D14" w14:paraId="7F8DE992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FC2BCC1" w14:textId="4B4F6F63" w:rsidR="00DC7CAC" w:rsidRPr="00EC0D14" w:rsidRDefault="00DC7CAC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CD00990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40B9DCD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CB175B2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EFD1EA7" w14:textId="77777777" w:rsidR="00DC7CAC" w:rsidRPr="00EC0D14" w:rsidRDefault="00DC7CAC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DC7CAC" w:rsidRPr="00EC0D14" w14:paraId="1AE669F0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2467E74" w14:textId="26E471C0" w:rsidR="00DC7CAC" w:rsidRPr="00EC0D14" w:rsidRDefault="00DC7CAC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56DD7B8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1F994CC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ECE369F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8122370" w14:textId="77777777" w:rsidR="00DC7CAC" w:rsidRPr="00EC0D14" w:rsidRDefault="00DC7CAC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147AE565" w14:textId="77777777" w:rsidR="001B1570" w:rsidRDefault="00424E44" w:rsidP="001B1570">
      <w:pPr>
        <w:pStyle w:val="aa"/>
      </w:pPr>
      <w:r>
        <w:br w:type="page"/>
      </w:r>
    </w:p>
    <w:p w14:paraId="49BF18ED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432C0FA5" w14:textId="77777777" w:rsidR="001B1570" w:rsidRDefault="001B1570" w:rsidP="001B1570">
      <w:pPr>
        <w:pStyle w:val="aa"/>
      </w:pPr>
    </w:p>
    <w:p w14:paraId="0C60F4BA" w14:textId="26ABAE45" w:rsidR="004A6356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0293898" w:history="1">
        <w:r w:rsidR="004A6356" w:rsidRPr="00887AD7">
          <w:rPr>
            <w:rStyle w:val="af2"/>
            <w:noProof/>
          </w:rPr>
          <w:t>外部インターフェース概要図</w:t>
        </w:r>
        <w:r w:rsidR="004A6356">
          <w:rPr>
            <w:noProof/>
            <w:webHidden/>
          </w:rPr>
          <w:tab/>
        </w:r>
        <w:r w:rsidR="004A6356">
          <w:rPr>
            <w:noProof/>
            <w:webHidden/>
          </w:rPr>
          <w:fldChar w:fldCharType="begin"/>
        </w:r>
        <w:r w:rsidR="004A6356">
          <w:rPr>
            <w:noProof/>
            <w:webHidden/>
          </w:rPr>
          <w:instrText xml:space="preserve"> PAGEREF _Toc70293898 \h </w:instrText>
        </w:r>
        <w:r w:rsidR="004A6356">
          <w:rPr>
            <w:noProof/>
            <w:webHidden/>
          </w:rPr>
        </w:r>
        <w:r w:rsidR="004A6356">
          <w:rPr>
            <w:noProof/>
            <w:webHidden/>
          </w:rPr>
          <w:fldChar w:fldCharType="separate"/>
        </w:r>
        <w:r w:rsidR="00B36424">
          <w:rPr>
            <w:noProof/>
            <w:webHidden/>
          </w:rPr>
          <w:t>3</w:t>
        </w:r>
        <w:r w:rsidR="004A6356">
          <w:rPr>
            <w:noProof/>
            <w:webHidden/>
          </w:rPr>
          <w:fldChar w:fldCharType="end"/>
        </w:r>
      </w:hyperlink>
    </w:p>
    <w:p w14:paraId="7E99377E" w14:textId="50B032F4" w:rsidR="004A6356" w:rsidRDefault="004A6356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0293899" w:history="1">
        <w:r w:rsidRPr="00887AD7">
          <w:rPr>
            <w:rStyle w:val="af2"/>
            <w:noProof/>
          </w:rPr>
          <w:t>外部インターフェース概要説明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_Toc70293899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64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F2D841" w14:textId="11A5269D" w:rsidR="004A6356" w:rsidRDefault="004A6356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0293900" w:history="1">
        <w:r w:rsidRPr="00887AD7">
          <w:rPr>
            <w:rStyle w:val="af2"/>
            <w:noProof/>
          </w:rPr>
          <w:t>外部インターフェース連携方式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_Toc70293900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642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5F1CA4" w14:textId="7B3C48A3" w:rsidR="004A6356" w:rsidRDefault="004A6356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0293901" w:history="1">
        <w:r w:rsidRPr="00887AD7">
          <w:rPr>
            <w:rStyle w:val="af2"/>
            <w:noProof/>
          </w:rPr>
          <w:t>外部インターフェース項目定義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_Toc70293901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642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DA900E" w14:textId="7E9CDB6E" w:rsidR="004A6356" w:rsidRDefault="004A6356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0293902" w:history="1">
        <w:r w:rsidRPr="00887AD7">
          <w:rPr>
            <w:rStyle w:val="af2"/>
            <w:noProof/>
          </w:rPr>
          <w:t>外部インターフェース編集仕様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_Toc70293902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642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D51FB5" w14:textId="6EB516B3" w:rsidR="004A6356" w:rsidRDefault="004A6356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0293903" w:history="1">
        <w:r w:rsidRPr="00887AD7">
          <w:rPr>
            <w:rStyle w:val="af2"/>
            <w:noProof/>
          </w:rPr>
          <w:t>外部インターフェース更新仕様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_Toc70293903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642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2E4C8E" w14:textId="77777777" w:rsidR="00550CC3" w:rsidRPr="003A02B2" w:rsidRDefault="003C1464" w:rsidP="009F491C">
      <w:pPr>
        <w:pStyle w:val="aa"/>
      </w:pPr>
      <w:r>
        <w:fldChar w:fldCharType="end"/>
      </w:r>
    </w:p>
    <w:p w14:paraId="113BA959" w14:textId="77777777" w:rsidR="00550CC3" w:rsidRDefault="00144249" w:rsidP="00976698">
      <w:pPr>
        <w:pStyle w:val="1"/>
      </w:pPr>
      <w:bookmarkStart w:id="0" w:name="_Toc70293898"/>
      <w:r>
        <w:rPr>
          <w:rFonts w:hint="eastAsia"/>
        </w:rPr>
        <w:lastRenderedPageBreak/>
        <w:t>外部インターフェース概要図</w:t>
      </w:r>
      <w:bookmarkEnd w:id="0"/>
    </w:p>
    <w:p w14:paraId="38DC72EE" w14:textId="77777777" w:rsidR="00550CC3" w:rsidRDefault="00550CC3" w:rsidP="003F25F6">
      <w:pPr>
        <w:pStyle w:val="aa"/>
      </w:pPr>
    </w:p>
    <w:p w14:paraId="7C31E5C1" w14:textId="77777777" w:rsidR="004823D4" w:rsidRDefault="00C22E5C" w:rsidP="003F25F6">
      <w:pPr>
        <w:pStyle w:val="aa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60326BB" wp14:editId="01F1AA54">
                <wp:extent cx="9307830" cy="4674870"/>
                <wp:effectExtent l="0" t="0" r="26670" b="11430"/>
                <wp:docPr id="86" name="キャンバス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1" name="テキスト ボックス 21"/>
                        <wps:cNvSpPr txBox="1"/>
                        <wps:spPr>
                          <a:xfrm>
                            <a:off x="2381250" y="1695450"/>
                            <a:ext cx="4552950" cy="160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4E11D2" w14:textId="77777777" w:rsidR="00260E1A" w:rsidRDefault="00C22E5C" w:rsidP="00371B6C">
                              <w:pPr>
                                <w:pStyle w:val="aa"/>
                              </w:pPr>
                              <w:r>
                                <w:rPr>
                                  <w:rFonts w:hint="eastAsia"/>
                                </w:rPr>
                                <w:t>ここに当該外部インターフェースの</w:t>
                              </w:r>
                              <w:r w:rsidR="00260E1A">
                                <w:rPr>
                                  <w:rFonts w:hint="eastAsia"/>
                                </w:rPr>
                                <w:t>概要図を描きます。</w:t>
                              </w:r>
                            </w:p>
                            <w:p w14:paraId="290E70AB" w14:textId="77777777" w:rsidR="00260E1A" w:rsidRDefault="00260E1A" w:rsidP="00371B6C">
                              <w:pPr>
                                <w:pStyle w:val="aa"/>
                              </w:pPr>
                            </w:p>
                            <w:p w14:paraId="2A051F9F" w14:textId="77777777" w:rsidR="00260E1A" w:rsidRDefault="00260E1A" w:rsidP="00371B6C">
                              <w:pPr>
                                <w:pStyle w:val="aa"/>
                              </w:pPr>
                              <w:r>
                                <w:rPr>
                                  <w:rFonts w:hint="eastAsia"/>
                                </w:rPr>
                                <w:t>例えば</w:t>
                              </w:r>
                              <w:r w:rsidR="002F5462">
                                <w:rPr>
                                  <w:rFonts w:hint="eastAsia"/>
                                </w:rPr>
                                <w:t>AシステムとBシステムの間でデータ連携を</w:t>
                              </w:r>
                              <w:r w:rsidR="00FA2BBB">
                                <w:rPr>
                                  <w:rFonts w:hint="eastAsia"/>
                                </w:rPr>
                                <w:t>csvファイルの転送で行うのか、Web</w:t>
                              </w:r>
                              <w:r w:rsidR="00FA2BBB">
                                <w:t xml:space="preserve"> API</w:t>
                              </w:r>
                              <w:r w:rsidR="00FA2BBB">
                                <w:rPr>
                                  <w:rFonts w:hint="eastAsia"/>
                                </w:rPr>
                                <w:t>で行うのか等々</w:t>
                              </w:r>
                              <w:r w:rsidR="00371B6C">
                                <w:rPr>
                                  <w:rFonts w:hint="eastAsia"/>
                                </w:rPr>
                                <w:t>わかるような図を描きます。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60326BB" id="キャンバス 86" o:spid="_x0000_s1026" editas="canvas" style="width:732.9pt;height:368.1pt;mso-position-horizontal-relative:char;mso-position-vertical-relative:line" coordsize="93078,46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3078;height:46748;visibility:visible;mso-wrap-style:square" filled="t" stroked="t" strokecolor="black [3213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1" o:spid="_x0000_s1028" type="#_x0000_t202" style="position:absolute;left:23812;top:16954;width:45530;height:16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174E11D2" w14:textId="77777777" w:rsidR="00260E1A" w:rsidRDefault="00C22E5C" w:rsidP="00371B6C">
                        <w:pPr>
                          <w:pStyle w:val="aa"/>
                        </w:pPr>
                        <w:r>
                          <w:rPr>
                            <w:rFonts w:hint="eastAsia"/>
                          </w:rPr>
                          <w:t>ここに当該外部インターフェースの</w:t>
                        </w:r>
                        <w:r w:rsidR="00260E1A">
                          <w:rPr>
                            <w:rFonts w:hint="eastAsia"/>
                          </w:rPr>
                          <w:t>概要図を描きます。</w:t>
                        </w:r>
                      </w:p>
                      <w:p w14:paraId="290E70AB" w14:textId="77777777" w:rsidR="00260E1A" w:rsidRDefault="00260E1A" w:rsidP="00371B6C">
                        <w:pPr>
                          <w:pStyle w:val="aa"/>
                        </w:pPr>
                      </w:p>
                      <w:p w14:paraId="2A051F9F" w14:textId="77777777" w:rsidR="00260E1A" w:rsidRDefault="00260E1A" w:rsidP="00371B6C">
                        <w:pPr>
                          <w:pStyle w:val="aa"/>
                        </w:pPr>
                        <w:r>
                          <w:rPr>
                            <w:rFonts w:hint="eastAsia"/>
                          </w:rPr>
                          <w:t>例えば</w:t>
                        </w:r>
                        <w:r w:rsidR="002F5462">
                          <w:rPr>
                            <w:rFonts w:hint="eastAsia"/>
                          </w:rPr>
                          <w:t>AシステムとBシステムの間でデータ連携を</w:t>
                        </w:r>
                        <w:r w:rsidR="00FA2BBB">
                          <w:rPr>
                            <w:rFonts w:hint="eastAsia"/>
                          </w:rPr>
                          <w:t>csvファイルの転送で行うのか、Web</w:t>
                        </w:r>
                        <w:r w:rsidR="00FA2BBB">
                          <w:t xml:space="preserve"> API</w:t>
                        </w:r>
                        <w:r w:rsidR="00FA2BBB">
                          <w:rPr>
                            <w:rFonts w:hint="eastAsia"/>
                          </w:rPr>
                          <w:t>で行うのか等々</w:t>
                        </w:r>
                        <w:r w:rsidR="00371B6C">
                          <w:rPr>
                            <w:rFonts w:hint="eastAsia"/>
                          </w:rPr>
                          <w:t>わかるような図を描きます。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1482064" w14:textId="77777777" w:rsidR="006841B5" w:rsidRPr="00FF401A" w:rsidRDefault="006841B5" w:rsidP="003F25F6">
      <w:pPr>
        <w:pStyle w:val="aa"/>
      </w:pPr>
    </w:p>
    <w:p w14:paraId="670F58CB" w14:textId="77777777" w:rsidR="00131D97" w:rsidRDefault="00CE48CC" w:rsidP="00712EEE">
      <w:pPr>
        <w:pStyle w:val="1"/>
      </w:pPr>
      <w:bookmarkStart w:id="1" w:name="_Toc70293899"/>
      <w:r>
        <w:rPr>
          <w:rFonts w:hint="eastAsia"/>
        </w:rPr>
        <w:lastRenderedPageBreak/>
        <w:t>外部インターフェース</w:t>
      </w:r>
      <w:r w:rsidR="009F348B">
        <w:rPr>
          <w:rFonts w:hint="eastAsia"/>
        </w:rPr>
        <w:t>概要説明</w:t>
      </w:r>
      <w:bookmarkEnd w:id="1"/>
    </w:p>
    <w:p w14:paraId="52CE53FD" w14:textId="77777777" w:rsidR="009F348B" w:rsidRDefault="009F348B" w:rsidP="009C118A">
      <w:pPr>
        <w:pStyle w:val="aa"/>
      </w:pPr>
    </w:p>
    <w:p w14:paraId="5078EE7F" w14:textId="77777777" w:rsidR="009F348B" w:rsidRDefault="009F348B" w:rsidP="009C118A">
      <w:pPr>
        <w:pStyle w:val="aa"/>
      </w:pPr>
      <w:r>
        <w:rPr>
          <w:rFonts w:hint="eastAsia"/>
        </w:rPr>
        <w:t>・何を目的とした</w:t>
      </w:r>
      <w:r w:rsidR="00CE48CC">
        <w:rPr>
          <w:rFonts w:hint="eastAsia"/>
        </w:rPr>
        <w:t>外部インターフェース</w:t>
      </w:r>
      <w:r>
        <w:rPr>
          <w:rFonts w:hint="eastAsia"/>
        </w:rPr>
        <w:t>か</w:t>
      </w:r>
    </w:p>
    <w:p w14:paraId="4A6252F5" w14:textId="77777777" w:rsidR="009F348B" w:rsidRDefault="009F348B" w:rsidP="009C118A">
      <w:pPr>
        <w:pStyle w:val="aa"/>
      </w:pPr>
      <w:r>
        <w:rPr>
          <w:rFonts w:hint="eastAsia"/>
        </w:rPr>
        <w:t>・</w:t>
      </w:r>
      <w:r w:rsidR="00076912">
        <w:rPr>
          <w:rFonts w:hint="eastAsia"/>
        </w:rPr>
        <w:t>どのような情報を扱うのか</w:t>
      </w:r>
    </w:p>
    <w:p w14:paraId="39154C28" w14:textId="77777777" w:rsidR="009F348B" w:rsidRDefault="009F348B" w:rsidP="009C118A">
      <w:pPr>
        <w:pStyle w:val="aa"/>
      </w:pPr>
      <w:r>
        <w:rPr>
          <w:rFonts w:hint="eastAsia"/>
        </w:rPr>
        <w:t>・どのような</w:t>
      </w:r>
      <w:r w:rsidR="00076912">
        <w:rPr>
          <w:rFonts w:hint="eastAsia"/>
        </w:rPr>
        <w:t>タイミングで実施するのか</w:t>
      </w:r>
    </w:p>
    <w:p w14:paraId="01177B7E" w14:textId="77777777" w:rsidR="00C52799" w:rsidRDefault="00C52799" w:rsidP="009C118A">
      <w:pPr>
        <w:pStyle w:val="aa"/>
      </w:pPr>
    </w:p>
    <w:p w14:paraId="7CE945E5" w14:textId="77777777" w:rsidR="00233AC8" w:rsidRDefault="00076912" w:rsidP="00233AC8">
      <w:pPr>
        <w:pStyle w:val="1"/>
      </w:pPr>
      <w:bookmarkStart w:id="2" w:name="_Toc70293900"/>
      <w:r>
        <w:rPr>
          <w:rFonts w:hint="eastAsia"/>
        </w:rPr>
        <w:lastRenderedPageBreak/>
        <w:t>外部インターフェース</w:t>
      </w:r>
      <w:r w:rsidR="007322D6">
        <w:rPr>
          <w:rFonts w:hint="eastAsia"/>
        </w:rPr>
        <w:t>連携方式</w:t>
      </w:r>
      <w:bookmarkEnd w:id="2"/>
    </w:p>
    <w:p w14:paraId="1C2B5A15" w14:textId="77777777" w:rsidR="008E637C" w:rsidRDefault="008E637C" w:rsidP="009C118A">
      <w:pPr>
        <w:pStyle w:val="aa"/>
      </w:pPr>
    </w:p>
    <w:p w14:paraId="462B8842" w14:textId="77777777" w:rsidR="00551B75" w:rsidRDefault="001A34FD" w:rsidP="009C118A">
      <w:pPr>
        <w:pStyle w:val="aa"/>
        <w:rPr>
          <w:b/>
          <w:bCs/>
        </w:rPr>
      </w:pPr>
      <w:r w:rsidRPr="001A34FD">
        <w:rPr>
          <w:rFonts w:hint="eastAsia"/>
          <w:b/>
          <w:bCs/>
        </w:rPr>
        <w:t>【</w:t>
      </w:r>
      <w:r w:rsidR="00C07C48">
        <w:rPr>
          <w:rFonts w:hint="eastAsia"/>
          <w:b/>
          <w:bCs/>
        </w:rPr>
        <w:t>データ入力の方向</w:t>
      </w:r>
      <w:r w:rsidRPr="001A34FD">
        <w:rPr>
          <w:rFonts w:hint="eastAsia"/>
          <w:b/>
          <w:bCs/>
        </w:rPr>
        <w:t>】</w:t>
      </w:r>
    </w:p>
    <w:p w14:paraId="0F172166" w14:textId="77777777" w:rsidR="001A34FD" w:rsidRPr="001A34FD" w:rsidRDefault="0011797C" w:rsidP="009C118A">
      <w:pPr>
        <w:pStyle w:val="aa"/>
      </w:pPr>
      <w:r>
        <w:rPr>
          <w:rFonts w:hint="eastAsia"/>
        </w:rPr>
        <w:t>外部システムへの</w:t>
      </w:r>
      <w:r w:rsidR="00EC20E9">
        <w:rPr>
          <w:rFonts w:hint="eastAsia"/>
        </w:rPr>
        <w:t>入力</w:t>
      </w:r>
      <w:r>
        <w:rPr>
          <w:rFonts w:hint="eastAsia"/>
        </w:rPr>
        <w:t>or</w:t>
      </w:r>
      <w:r w:rsidR="00EC20E9">
        <w:rPr>
          <w:rFonts w:hint="eastAsia"/>
        </w:rPr>
        <w:t>当該</w:t>
      </w:r>
      <w:r>
        <w:rPr>
          <w:rFonts w:hint="eastAsia"/>
        </w:rPr>
        <w:t>システム</w:t>
      </w:r>
      <w:r w:rsidR="00EC20E9">
        <w:rPr>
          <w:rFonts w:hint="eastAsia"/>
        </w:rPr>
        <w:t>への入力or双方向</w:t>
      </w:r>
    </w:p>
    <w:p w14:paraId="0568FC3B" w14:textId="77777777" w:rsidR="001A34FD" w:rsidRDefault="001A34FD" w:rsidP="009C118A">
      <w:pPr>
        <w:pStyle w:val="aa"/>
      </w:pPr>
    </w:p>
    <w:p w14:paraId="27A1236D" w14:textId="77777777" w:rsidR="004417DA" w:rsidRDefault="004417DA" w:rsidP="009C118A">
      <w:pPr>
        <w:pStyle w:val="aa"/>
      </w:pPr>
      <w:r>
        <w:rPr>
          <w:rFonts w:hint="eastAsia"/>
        </w:rPr>
        <w:t>【</w:t>
      </w:r>
      <w:r w:rsidR="00A022F9" w:rsidRPr="00A022F9">
        <w:rPr>
          <w:rFonts w:hint="eastAsia"/>
          <w:b/>
          <w:bCs/>
        </w:rPr>
        <w:t>データ</w:t>
      </w:r>
      <w:r w:rsidR="00196BB7">
        <w:rPr>
          <w:rFonts w:hint="eastAsia"/>
          <w:b/>
          <w:bCs/>
        </w:rPr>
        <w:t>連携方式</w:t>
      </w:r>
      <w:r>
        <w:rPr>
          <w:rFonts w:hint="eastAsia"/>
        </w:rPr>
        <w:t>】</w:t>
      </w:r>
    </w:p>
    <w:p w14:paraId="6BD8C4B7" w14:textId="77777777" w:rsidR="004417DA" w:rsidRDefault="00196BB7" w:rsidP="009C118A">
      <w:pPr>
        <w:pStyle w:val="aa"/>
      </w:pPr>
      <w:r>
        <w:rPr>
          <w:rFonts w:hint="eastAsia"/>
        </w:rPr>
        <w:t>ファイル</w:t>
      </w:r>
      <w:r w:rsidR="00CA2EEF">
        <w:rPr>
          <w:rFonts w:hint="eastAsia"/>
        </w:rPr>
        <w:t>送信</w:t>
      </w:r>
      <w:r>
        <w:rPr>
          <w:rFonts w:hint="eastAsia"/>
        </w:rPr>
        <w:t>連携orテーブルビュー連携</w:t>
      </w:r>
      <w:r w:rsidR="00885368">
        <w:rPr>
          <w:rFonts w:hint="eastAsia"/>
        </w:rPr>
        <w:t xml:space="preserve">or </w:t>
      </w:r>
      <w:r w:rsidR="00AD3641">
        <w:rPr>
          <w:rFonts w:hint="eastAsia"/>
        </w:rPr>
        <w:t>WEB API</w:t>
      </w:r>
      <w:r w:rsidR="00885368">
        <w:rPr>
          <w:rFonts w:hint="eastAsia"/>
        </w:rPr>
        <w:t>連携</w:t>
      </w:r>
    </w:p>
    <w:p w14:paraId="75FFA28E" w14:textId="77777777" w:rsidR="00A022F9" w:rsidRPr="00AD3641" w:rsidRDefault="00A022F9" w:rsidP="009C118A">
      <w:pPr>
        <w:pStyle w:val="aa"/>
      </w:pPr>
    </w:p>
    <w:p w14:paraId="6B0C0803" w14:textId="77777777" w:rsidR="00AD6BBC" w:rsidRDefault="00AD6BBC" w:rsidP="00AD6BBC">
      <w:pPr>
        <w:pStyle w:val="aa"/>
        <w:rPr>
          <w:b/>
          <w:bCs/>
        </w:rPr>
      </w:pPr>
      <w:r w:rsidRPr="003860F7">
        <w:rPr>
          <w:rFonts w:hint="eastAsia"/>
          <w:b/>
          <w:bCs/>
        </w:rPr>
        <w:t>【</w:t>
      </w:r>
      <w:r>
        <w:rPr>
          <w:rFonts w:hint="eastAsia"/>
          <w:b/>
          <w:bCs/>
        </w:rPr>
        <w:t>文字コード</w:t>
      </w:r>
      <w:r w:rsidRPr="003860F7">
        <w:rPr>
          <w:rFonts w:hint="eastAsia"/>
          <w:b/>
          <w:bCs/>
        </w:rPr>
        <w:t>】</w:t>
      </w:r>
    </w:p>
    <w:p w14:paraId="479C409E" w14:textId="77777777" w:rsidR="00AD6BBC" w:rsidRDefault="00AD6BBC" w:rsidP="00AD6BBC">
      <w:pPr>
        <w:pStyle w:val="aa"/>
      </w:pPr>
      <w:r>
        <w:rPr>
          <w:rFonts w:hint="eastAsia"/>
        </w:rPr>
        <w:t>UTF-8</w:t>
      </w:r>
    </w:p>
    <w:p w14:paraId="5067CC08" w14:textId="77777777" w:rsidR="00AD6BBC" w:rsidRPr="00AD6BBC" w:rsidRDefault="00AD6BBC" w:rsidP="009C118A">
      <w:pPr>
        <w:pStyle w:val="aa"/>
      </w:pPr>
    </w:p>
    <w:p w14:paraId="390B388E" w14:textId="77777777" w:rsidR="00551B75" w:rsidRDefault="002F7A28" w:rsidP="009C118A">
      <w:pPr>
        <w:pStyle w:val="aa"/>
        <w:rPr>
          <w:b/>
          <w:bCs/>
        </w:rPr>
      </w:pPr>
      <w:r w:rsidRPr="002F7A28">
        <w:rPr>
          <w:rFonts w:hint="eastAsia"/>
          <w:b/>
          <w:bCs/>
        </w:rPr>
        <w:t>【</w:t>
      </w:r>
      <w:r w:rsidR="00274BDD">
        <w:rPr>
          <w:rFonts w:hint="eastAsia"/>
          <w:b/>
          <w:bCs/>
        </w:rPr>
        <w:t>ファイル</w:t>
      </w:r>
      <w:r w:rsidR="00EC3179">
        <w:rPr>
          <w:rFonts w:hint="eastAsia"/>
          <w:b/>
          <w:bCs/>
        </w:rPr>
        <w:t>種類</w:t>
      </w:r>
      <w:r w:rsidRPr="002F7A28">
        <w:rPr>
          <w:rFonts w:hint="eastAsia"/>
          <w:b/>
          <w:bCs/>
        </w:rPr>
        <w:t>】</w:t>
      </w:r>
    </w:p>
    <w:p w14:paraId="7E857DC4" w14:textId="77777777" w:rsidR="002F7A28" w:rsidRDefault="00B51539" w:rsidP="009C118A">
      <w:pPr>
        <w:pStyle w:val="aa"/>
      </w:pPr>
      <w:r>
        <w:rPr>
          <w:rFonts w:hint="eastAsia"/>
        </w:rPr>
        <w:t>csv, tsv, xlsx</w:t>
      </w:r>
      <w:r w:rsidR="007322D6">
        <w:t>, json</w:t>
      </w:r>
      <w:r>
        <w:rPr>
          <w:rFonts w:hint="eastAsia"/>
        </w:rPr>
        <w:t>...etc</w:t>
      </w:r>
    </w:p>
    <w:p w14:paraId="6236D4C4" w14:textId="77777777" w:rsidR="00153A6B" w:rsidRDefault="00153A6B" w:rsidP="009C118A">
      <w:pPr>
        <w:pStyle w:val="aa"/>
      </w:pPr>
    </w:p>
    <w:p w14:paraId="6C8D5A1D" w14:textId="77777777" w:rsidR="00EC3179" w:rsidRDefault="00EC3179" w:rsidP="009C118A">
      <w:pPr>
        <w:pStyle w:val="aa"/>
      </w:pPr>
      <w:r>
        <w:rPr>
          <w:rFonts w:hint="eastAsia"/>
        </w:rPr>
        <w:t>【</w:t>
      </w:r>
      <w:r w:rsidR="00E26E10">
        <w:rPr>
          <w:rFonts w:hint="eastAsia"/>
          <w:b/>
          <w:bCs/>
        </w:rPr>
        <w:t>連携</w:t>
      </w:r>
      <w:r w:rsidRPr="00EC3179">
        <w:rPr>
          <w:rFonts w:hint="eastAsia"/>
          <w:b/>
          <w:bCs/>
        </w:rPr>
        <w:t>ファイル</w:t>
      </w:r>
      <w:r w:rsidR="00121467">
        <w:rPr>
          <w:rFonts w:hint="eastAsia"/>
          <w:b/>
          <w:bCs/>
        </w:rPr>
        <w:t>配置場所</w:t>
      </w:r>
      <w:r w:rsidR="00693BEE">
        <w:rPr>
          <w:rFonts w:hint="eastAsia"/>
          <w:b/>
          <w:bCs/>
        </w:rPr>
        <w:t>、ファイル名フォーマット</w:t>
      </w:r>
      <w:r>
        <w:rPr>
          <w:rFonts w:hint="eastAsia"/>
        </w:rPr>
        <w:t>】</w:t>
      </w:r>
    </w:p>
    <w:p w14:paraId="05C6EE7E" w14:textId="77777777" w:rsidR="00153FFF" w:rsidRPr="00F16252" w:rsidRDefault="00153FFF" w:rsidP="009C118A">
      <w:pPr>
        <w:pStyle w:val="aa"/>
      </w:pPr>
      <w:r>
        <w:rPr>
          <w:rFonts w:hint="eastAsia"/>
        </w:rPr>
        <w:t>X</w:t>
      </w:r>
      <w:r>
        <w:t>XXXXXX/XXXXXXX/XXXXXX/</w:t>
      </w:r>
      <w:r w:rsidR="00F16252" w:rsidRPr="00E44738">
        <w:t>XXXXX_</w:t>
      </w:r>
      <w:r w:rsidR="00F16252" w:rsidRPr="00E44738">
        <w:rPr>
          <w:rFonts w:hint="eastAsia"/>
        </w:rPr>
        <w:t>yyyyMMddHHmmss</w:t>
      </w:r>
      <w:r w:rsidR="00F16252" w:rsidRPr="00E44738">
        <w:t>.</w:t>
      </w:r>
      <w:r w:rsidR="00E26E10">
        <w:rPr>
          <w:rFonts w:hint="eastAsia"/>
        </w:rPr>
        <w:t>csv</w:t>
      </w:r>
    </w:p>
    <w:p w14:paraId="3BB8173D" w14:textId="77777777" w:rsidR="00B5204B" w:rsidRPr="00E44738" w:rsidRDefault="00B5204B" w:rsidP="005D7754">
      <w:pPr>
        <w:pStyle w:val="aa"/>
      </w:pPr>
    </w:p>
    <w:p w14:paraId="2060533B" w14:textId="77777777" w:rsidR="00E44738" w:rsidRDefault="00E44738" w:rsidP="005D7754">
      <w:pPr>
        <w:pStyle w:val="aa"/>
      </w:pPr>
      <w:r>
        <w:rPr>
          <w:rFonts w:hint="eastAsia"/>
        </w:rPr>
        <w:t>【</w:t>
      </w:r>
      <w:r w:rsidR="00D53E96">
        <w:rPr>
          <w:rFonts w:hint="eastAsia"/>
          <w:b/>
          <w:bCs/>
        </w:rPr>
        <w:t>実行タイミング</w:t>
      </w:r>
      <w:r>
        <w:rPr>
          <w:rFonts w:hint="eastAsia"/>
        </w:rPr>
        <w:t>】</w:t>
      </w:r>
    </w:p>
    <w:p w14:paraId="2A65D0A2" w14:textId="77777777" w:rsidR="005D7754" w:rsidRDefault="00D53E96" w:rsidP="005D7754">
      <w:pPr>
        <w:pStyle w:val="aa"/>
      </w:pPr>
      <w:r>
        <w:rPr>
          <w:rFonts w:hint="eastAsia"/>
        </w:rPr>
        <w:t>日次</w:t>
      </w:r>
      <w:r w:rsidR="00521813">
        <w:rPr>
          <w:rFonts w:hint="eastAsia"/>
        </w:rPr>
        <w:t>2:00開始 (ex</w:t>
      </w:r>
      <w:r w:rsidR="007322D6">
        <w:rPr>
          <w:rFonts w:hint="eastAsia"/>
        </w:rPr>
        <w:t>：</w:t>
      </w:r>
      <w:r w:rsidR="0036599E">
        <w:rPr>
          <w:rFonts w:hint="eastAsia"/>
        </w:rPr>
        <w:t xml:space="preserve"> 30分毎、</w:t>
      </w:r>
      <w:r w:rsidR="00521813">
        <w:rPr>
          <w:rFonts w:hint="eastAsia"/>
        </w:rPr>
        <w:t>週次、月次</w:t>
      </w:r>
      <w:r w:rsidR="0036599E">
        <w:rPr>
          <w:rFonts w:hint="eastAsia"/>
        </w:rPr>
        <w:t>、毎週●曜日など</w:t>
      </w:r>
      <w:r w:rsidR="00521813">
        <w:rPr>
          <w:rFonts w:hint="eastAsia"/>
        </w:rPr>
        <w:t>)</w:t>
      </w:r>
    </w:p>
    <w:p w14:paraId="1F01944C" w14:textId="77777777" w:rsidR="00A6149F" w:rsidRPr="00A6149F" w:rsidRDefault="00A6149F" w:rsidP="009C118A">
      <w:pPr>
        <w:pStyle w:val="aa"/>
        <w:rPr>
          <w:b/>
          <w:bCs/>
        </w:rPr>
      </w:pPr>
    </w:p>
    <w:p w14:paraId="1AA2D8FD" w14:textId="77777777" w:rsidR="009F348B" w:rsidRDefault="00D20EF9" w:rsidP="009F348B">
      <w:pPr>
        <w:pStyle w:val="1"/>
      </w:pPr>
      <w:bookmarkStart w:id="3" w:name="_Toc70293901"/>
      <w:r>
        <w:rPr>
          <w:rFonts w:hint="eastAsia"/>
        </w:rPr>
        <w:lastRenderedPageBreak/>
        <w:t>外部インターフェース</w:t>
      </w:r>
      <w:r w:rsidR="009F348B">
        <w:rPr>
          <w:rFonts w:hint="eastAsia"/>
        </w:rPr>
        <w:t>項目定義</w:t>
      </w:r>
      <w:bookmarkEnd w:id="3"/>
    </w:p>
    <w:p w14:paraId="746B3048" w14:textId="77777777" w:rsidR="00C7658F" w:rsidRDefault="00C7658F" w:rsidP="009C118A">
      <w:pPr>
        <w:pStyle w:val="aa"/>
      </w:pPr>
    </w:p>
    <w:tbl>
      <w:tblPr>
        <w:tblStyle w:val="4-3"/>
        <w:tblW w:w="14676" w:type="dxa"/>
        <w:tblLayout w:type="fixed"/>
        <w:tblLook w:val="04A0" w:firstRow="1" w:lastRow="0" w:firstColumn="1" w:lastColumn="0" w:noHBand="0" w:noVBand="1"/>
      </w:tblPr>
      <w:tblGrid>
        <w:gridCol w:w="478"/>
        <w:gridCol w:w="3528"/>
        <w:gridCol w:w="1528"/>
        <w:gridCol w:w="1528"/>
        <w:gridCol w:w="1779"/>
        <w:gridCol w:w="1028"/>
        <w:gridCol w:w="1028"/>
        <w:gridCol w:w="3779"/>
      </w:tblGrid>
      <w:tr w:rsidR="008119C5" w:rsidRPr="00F76721" w14:paraId="1E2D6381" w14:textId="77777777" w:rsidTr="00320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4F283A35" w14:textId="77777777" w:rsidR="008119C5" w:rsidRPr="00F76721" w:rsidRDefault="008119C5" w:rsidP="00D92CBA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3528" w:type="dxa"/>
          </w:tcPr>
          <w:p w14:paraId="554DED6D" w14:textId="77777777" w:rsidR="008119C5" w:rsidRPr="00F76721" w:rsidRDefault="008119C5" w:rsidP="00D92CBA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項目名</w:t>
            </w:r>
          </w:p>
        </w:tc>
        <w:tc>
          <w:tcPr>
            <w:tcW w:w="1528" w:type="dxa"/>
          </w:tcPr>
          <w:p w14:paraId="299A5733" w14:textId="77777777" w:rsidR="008119C5" w:rsidRPr="00F76721" w:rsidRDefault="008119C5" w:rsidP="00D92CBA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項目種別</w:t>
            </w:r>
          </w:p>
        </w:tc>
        <w:tc>
          <w:tcPr>
            <w:tcW w:w="1528" w:type="dxa"/>
          </w:tcPr>
          <w:p w14:paraId="211008E2" w14:textId="77777777" w:rsidR="008119C5" w:rsidRDefault="008119C5" w:rsidP="00D92CBA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文字種</w:t>
            </w:r>
          </w:p>
        </w:tc>
        <w:tc>
          <w:tcPr>
            <w:tcW w:w="1779" w:type="dxa"/>
          </w:tcPr>
          <w:p w14:paraId="7F319945" w14:textId="77777777" w:rsidR="008119C5" w:rsidRPr="00F76721" w:rsidRDefault="008119C5" w:rsidP="00D92CBA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フォーマット</w:t>
            </w:r>
          </w:p>
        </w:tc>
        <w:tc>
          <w:tcPr>
            <w:tcW w:w="1028" w:type="dxa"/>
          </w:tcPr>
          <w:p w14:paraId="2CD1DDBC" w14:textId="77777777" w:rsidR="008119C5" w:rsidRDefault="008119C5" w:rsidP="00D92CBA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開始</w:t>
            </w:r>
            <w:r w:rsidR="006D41F4">
              <w:rPr>
                <w:rFonts w:hint="eastAsia"/>
                <w:sz w:val="12"/>
                <w:szCs w:val="12"/>
              </w:rPr>
              <w:t>桁</w:t>
            </w:r>
            <w:r>
              <w:rPr>
                <w:rFonts w:hint="eastAsia"/>
                <w:sz w:val="12"/>
                <w:szCs w:val="12"/>
              </w:rPr>
              <w:t>数</w:t>
            </w:r>
          </w:p>
        </w:tc>
        <w:tc>
          <w:tcPr>
            <w:tcW w:w="1028" w:type="dxa"/>
          </w:tcPr>
          <w:p w14:paraId="0A343DE8" w14:textId="77777777" w:rsidR="008119C5" w:rsidRDefault="006D41F4" w:rsidP="00D92CBA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桁</w:t>
            </w:r>
            <w:r w:rsidR="008119C5">
              <w:rPr>
                <w:rFonts w:hint="eastAsia"/>
                <w:sz w:val="12"/>
                <w:szCs w:val="12"/>
              </w:rPr>
              <w:t>数</w:t>
            </w:r>
          </w:p>
        </w:tc>
        <w:tc>
          <w:tcPr>
            <w:tcW w:w="3779" w:type="dxa"/>
          </w:tcPr>
          <w:p w14:paraId="1137A123" w14:textId="77777777" w:rsidR="008119C5" w:rsidRDefault="00BD49CA" w:rsidP="00D92CBA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備考</w:t>
            </w:r>
          </w:p>
        </w:tc>
      </w:tr>
      <w:tr w:rsidR="008119C5" w:rsidRPr="00F76721" w14:paraId="1F3D1D71" w14:textId="77777777" w:rsidTr="00320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4E4F10A6" w14:textId="64D66999" w:rsidR="008119C5" w:rsidRPr="00364CC8" w:rsidRDefault="008119C5" w:rsidP="00D92CBA">
            <w:pPr>
              <w:pStyle w:val="a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>
              <w:rPr>
                <w:sz w:val="12"/>
                <w:szCs w:val="12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3528" w:type="dxa"/>
          </w:tcPr>
          <w:p w14:paraId="4A3E8067" w14:textId="77777777" w:rsidR="008119C5" w:rsidRPr="00F76721" w:rsidRDefault="008119C5" w:rsidP="00D92C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No.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6882012"/>
            <w:placeholder>
              <w:docPart w:val="2EF361BF271B40F1B551B890727DA87E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528" w:type="dxa"/>
              </w:tcPr>
              <w:p w14:paraId="5AD0CFED" w14:textId="77777777" w:rsidR="008119C5" w:rsidRPr="00F76721" w:rsidRDefault="008119C5" w:rsidP="00D92CB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number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495540816"/>
            <w:placeholder>
              <w:docPart w:val="51E2CEBC1D7F4C89A5C54227BD0AB129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528" w:type="dxa"/>
              </w:tcPr>
              <w:p w14:paraId="17C58F24" w14:textId="77777777" w:rsidR="008119C5" w:rsidRPr="00F76721" w:rsidRDefault="008119C5" w:rsidP="00D92CB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halfWidthChar</w:t>
                </w:r>
              </w:p>
            </w:tc>
          </w:sdtContent>
        </w:sdt>
        <w:tc>
          <w:tcPr>
            <w:tcW w:w="1779" w:type="dxa"/>
          </w:tcPr>
          <w:p w14:paraId="11111BF7" w14:textId="77777777" w:rsidR="008119C5" w:rsidRPr="00F76721" w:rsidRDefault="008119C5" w:rsidP="00D92C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028" w:type="dxa"/>
          </w:tcPr>
          <w:p w14:paraId="586A9BEF" w14:textId="77777777" w:rsidR="008119C5" w:rsidRDefault="008119C5" w:rsidP="00D92C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028" w:type="dxa"/>
          </w:tcPr>
          <w:p w14:paraId="0CED0B6D" w14:textId="77777777" w:rsidR="008119C5" w:rsidRDefault="008119C5" w:rsidP="00D92C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3779" w:type="dxa"/>
          </w:tcPr>
          <w:p w14:paraId="7CDC01C7" w14:textId="77777777" w:rsidR="008119C5" w:rsidRDefault="008119C5" w:rsidP="00D92C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32097C" w:rsidRPr="00F76721" w14:paraId="22B551B7" w14:textId="77777777" w:rsidTr="0032097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069F2C21" w14:textId="1580DD0A" w:rsidR="0032097C" w:rsidRPr="00F76721" w:rsidRDefault="0032097C" w:rsidP="0032097C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28" w:type="dxa"/>
          </w:tcPr>
          <w:p w14:paraId="236CAAAF" w14:textId="77777777" w:rsidR="0032097C" w:rsidRPr="00F76721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タイトル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188367496"/>
            <w:placeholder>
              <w:docPart w:val="4B50A60349D6489390235B924B5A1703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528" w:type="dxa"/>
              </w:tcPr>
              <w:p w14:paraId="1ADCB3FF" w14:textId="77777777" w:rsidR="0032097C" w:rsidRPr="00F76721" w:rsidRDefault="0032097C" w:rsidP="0032097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401669318"/>
            <w:placeholder>
              <w:docPart w:val="7BB87AC8123F4F1991106CECF1C632EE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528" w:type="dxa"/>
              </w:tcPr>
              <w:p w14:paraId="1FF20EDC" w14:textId="77777777" w:rsidR="0032097C" w:rsidRPr="00F76721" w:rsidRDefault="0032097C" w:rsidP="0032097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mixedWidthChar</w:t>
                </w:r>
              </w:p>
            </w:tc>
          </w:sdtContent>
        </w:sdt>
        <w:tc>
          <w:tcPr>
            <w:tcW w:w="1779" w:type="dxa"/>
          </w:tcPr>
          <w:p w14:paraId="2430E3DE" w14:textId="77777777" w:rsidR="0032097C" w:rsidRPr="00F76721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028" w:type="dxa"/>
          </w:tcPr>
          <w:p w14:paraId="02A27C3E" w14:textId="77777777" w:rsidR="0032097C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028" w:type="dxa"/>
          </w:tcPr>
          <w:p w14:paraId="2E84F9AB" w14:textId="77777777" w:rsidR="0032097C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3779" w:type="dxa"/>
          </w:tcPr>
          <w:p w14:paraId="3E6ACFDE" w14:textId="77777777" w:rsidR="0032097C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32097C" w:rsidRPr="00F76721" w14:paraId="7021FF0B" w14:textId="77777777" w:rsidTr="00320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210C99B2" w14:textId="73AEE981" w:rsidR="0032097C" w:rsidRPr="00F76721" w:rsidRDefault="0032097C" w:rsidP="0032097C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28" w:type="dxa"/>
          </w:tcPr>
          <w:p w14:paraId="7B710EB0" w14:textId="77777777" w:rsidR="0032097C" w:rsidRPr="00F76721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社員コード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216210001"/>
            <w:placeholder>
              <w:docPart w:val="FD341851603743FC970FEFCDA8156AF3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528" w:type="dxa"/>
              </w:tcPr>
              <w:p w14:paraId="3B4D6BA7" w14:textId="77777777" w:rsidR="0032097C" w:rsidRPr="00F76721" w:rsidRDefault="0032097C" w:rsidP="0032097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273324110"/>
            <w:placeholder>
              <w:docPart w:val="2B460335EB034A1CB6D8425C0CBF6103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528" w:type="dxa"/>
              </w:tcPr>
              <w:p w14:paraId="2427A6EF" w14:textId="77777777" w:rsidR="0032097C" w:rsidRPr="00F76721" w:rsidRDefault="0032097C" w:rsidP="0032097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halfWidthChar</w:t>
                </w:r>
              </w:p>
            </w:tc>
          </w:sdtContent>
        </w:sdt>
        <w:tc>
          <w:tcPr>
            <w:tcW w:w="1779" w:type="dxa"/>
          </w:tcPr>
          <w:p w14:paraId="203BDA52" w14:textId="77777777" w:rsidR="0032097C" w:rsidRPr="00F76721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028" w:type="dxa"/>
          </w:tcPr>
          <w:p w14:paraId="333337CF" w14:textId="77777777" w:rsidR="0032097C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028" w:type="dxa"/>
          </w:tcPr>
          <w:p w14:paraId="4EF0C6A2" w14:textId="77777777" w:rsidR="0032097C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3779" w:type="dxa"/>
          </w:tcPr>
          <w:p w14:paraId="060104CE" w14:textId="77777777" w:rsidR="0032097C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32097C" w:rsidRPr="00F76721" w14:paraId="28B21C8C" w14:textId="77777777" w:rsidTr="0032097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63422947" w14:textId="0E30E23C" w:rsidR="0032097C" w:rsidRPr="00F76721" w:rsidRDefault="0032097C" w:rsidP="0032097C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28" w:type="dxa"/>
          </w:tcPr>
          <w:p w14:paraId="7C36725D" w14:textId="77777777" w:rsidR="0032097C" w:rsidRPr="00F76721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社員名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178156387"/>
            <w:placeholder>
              <w:docPart w:val="29488ACA827E441CB0A4D7CF1EAB9F72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528" w:type="dxa"/>
              </w:tcPr>
              <w:p w14:paraId="4FCE575D" w14:textId="77777777" w:rsidR="0032097C" w:rsidRPr="00F76721" w:rsidRDefault="0032097C" w:rsidP="0032097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967698094"/>
            <w:placeholder>
              <w:docPart w:val="91ACD9AB78684A619A81330A7B4AD57E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528" w:type="dxa"/>
              </w:tcPr>
              <w:p w14:paraId="39FA751C" w14:textId="77777777" w:rsidR="0032097C" w:rsidRPr="00F76721" w:rsidRDefault="0032097C" w:rsidP="0032097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mixedWidthChar</w:t>
                </w:r>
              </w:p>
            </w:tc>
          </w:sdtContent>
        </w:sdt>
        <w:tc>
          <w:tcPr>
            <w:tcW w:w="1779" w:type="dxa"/>
          </w:tcPr>
          <w:p w14:paraId="586B8358" w14:textId="77777777" w:rsidR="0032097C" w:rsidRPr="00F76721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028" w:type="dxa"/>
          </w:tcPr>
          <w:p w14:paraId="2F9AAE72" w14:textId="77777777" w:rsidR="0032097C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028" w:type="dxa"/>
          </w:tcPr>
          <w:p w14:paraId="5C231F55" w14:textId="77777777" w:rsidR="0032097C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3779" w:type="dxa"/>
          </w:tcPr>
          <w:p w14:paraId="4A75EA80" w14:textId="77777777" w:rsidR="0032097C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32097C" w:rsidRPr="00F76721" w14:paraId="6C12CF6B" w14:textId="77777777" w:rsidTr="00320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53FDFDDA" w14:textId="06570D21" w:rsidR="0032097C" w:rsidRPr="00F76721" w:rsidRDefault="0032097C" w:rsidP="0032097C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28" w:type="dxa"/>
          </w:tcPr>
          <w:p w14:paraId="5200699D" w14:textId="77777777" w:rsidR="0032097C" w:rsidRPr="00F76721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所属部署コード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809247702"/>
            <w:placeholder>
              <w:docPart w:val="FB6AD5C9CB014FCE8EC542ABA81D6B4C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528" w:type="dxa"/>
              </w:tcPr>
              <w:p w14:paraId="74E08892" w14:textId="77777777" w:rsidR="0032097C" w:rsidRPr="00F76721" w:rsidRDefault="0032097C" w:rsidP="0032097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426310556"/>
            <w:placeholder>
              <w:docPart w:val="12D9F592A36A4015AB10EF0A7967BC90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528" w:type="dxa"/>
              </w:tcPr>
              <w:p w14:paraId="64E42F64" w14:textId="77777777" w:rsidR="0032097C" w:rsidRPr="00F76721" w:rsidRDefault="0032097C" w:rsidP="0032097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halfWidthChar</w:t>
                </w:r>
              </w:p>
            </w:tc>
          </w:sdtContent>
        </w:sdt>
        <w:tc>
          <w:tcPr>
            <w:tcW w:w="1779" w:type="dxa"/>
          </w:tcPr>
          <w:p w14:paraId="20FAEDF7" w14:textId="77777777" w:rsidR="0032097C" w:rsidRPr="00F76721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028" w:type="dxa"/>
          </w:tcPr>
          <w:p w14:paraId="5587E004" w14:textId="77777777" w:rsidR="0032097C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028" w:type="dxa"/>
          </w:tcPr>
          <w:p w14:paraId="58A9D7A3" w14:textId="77777777" w:rsidR="0032097C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3779" w:type="dxa"/>
          </w:tcPr>
          <w:p w14:paraId="06C26E6C" w14:textId="77777777" w:rsidR="0032097C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32097C" w:rsidRPr="00F76721" w14:paraId="4AC50A40" w14:textId="77777777" w:rsidTr="0032097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28AC1FD4" w14:textId="7EA4C7AB" w:rsidR="0032097C" w:rsidRPr="00F76721" w:rsidRDefault="0032097C" w:rsidP="0032097C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28" w:type="dxa"/>
          </w:tcPr>
          <w:p w14:paraId="6E4DC77A" w14:textId="77777777" w:rsidR="0032097C" w:rsidRPr="00F76721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所属部署名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927082343"/>
            <w:placeholder>
              <w:docPart w:val="08588E44D8FB49F696F02CAC4503CDCD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528" w:type="dxa"/>
              </w:tcPr>
              <w:p w14:paraId="38EA8DC1" w14:textId="77777777" w:rsidR="0032097C" w:rsidRPr="00F76721" w:rsidRDefault="0032097C" w:rsidP="0032097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573660626"/>
            <w:placeholder>
              <w:docPart w:val="F1D65B5EDC4C4F9F9225EBC60A14E76A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528" w:type="dxa"/>
              </w:tcPr>
              <w:p w14:paraId="194CF776" w14:textId="77777777" w:rsidR="0032097C" w:rsidRPr="00F76721" w:rsidRDefault="0032097C" w:rsidP="0032097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mixedWidthChar</w:t>
                </w:r>
              </w:p>
            </w:tc>
          </w:sdtContent>
        </w:sdt>
        <w:tc>
          <w:tcPr>
            <w:tcW w:w="1779" w:type="dxa"/>
          </w:tcPr>
          <w:p w14:paraId="38BE353F" w14:textId="77777777" w:rsidR="0032097C" w:rsidRPr="00F76721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028" w:type="dxa"/>
          </w:tcPr>
          <w:p w14:paraId="740D8162" w14:textId="77777777" w:rsidR="0032097C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028" w:type="dxa"/>
          </w:tcPr>
          <w:p w14:paraId="45298217" w14:textId="77777777" w:rsidR="0032097C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3779" w:type="dxa"/>
          </w:tcPr>
          <w:p w14:paraId="64707F00" w14:textId="77777777" w:rsidR="0032097C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32097C" w:rsidRPr="00F76721" w14:paraId="65A18507" w14:textId="77777777" w:rsidTr="00320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04271EA2" w14:textId="4477321A" w:rsidR="0032097C" w:rsidRPr="00F76721" w:rsidRDefault="0032097C" w:rsidP="0032097C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28" w:type="dxa"/>
          </w:tcPr>
          <w:p w14:paraId="6BCED71C" w14:textId="77777777" w:rsidR="0032097C" w:rsidRPr="00F76721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936257128"/>
            <w:placeholder>
              <w:docPart w:val="C9F54DBA67D54F49AFBBD338CBBCB2EE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528" w:type="dxa"/>
              </w:tcPr>
              <w:p w14:paraId="791F3817" w14:textId="77777777" w:rsidR="0032097C" w:rsidRPr="00F76721" w:rsidRDefault="0032097C" w:rsidP="0032097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950630684"/>
            <w:placeholder>
              <w:docPart w:val="E0C143320B9B4887A9693308E401B766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528" w:type="dxa"/>
              </w:tcPr>
              <w:p w14:paraId="3DB7D25A" w14:textId="77777777" w:rsidR="0032097C" w:rsidRPr="00F76721" w:rsidRDefault="0032097C" w:rsidP="0032097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79" w:type="dxa"/>
          </w:tcPr>
          <w:p w14:paraId="500D943F" w14:textId="77777777" w:rsidR="0032097C" w:rsidRPr="00F76721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028" w:type="dxa"/>
          </w:tcPr>
          <w:p w14:paraId="33FD0EA7" w14:textId="77777777" w:rsidR="0032097C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028" w:type="dxa"/>
          </w:tcPr>
          <w:p w14:paraId="0E27E760" w14:textId="77777777" w:rsidR="0032097C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3779" w:type="dxa"/>
          </w:tcPr>
          <w:p w14:paraId="2BE40506" w14:textId="77777777" w:rsidR="0032097C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32097C" w:rsidRPr="00F76721" w14:paraId="33D24CBD" w14:textId="77777777" w:rsidTr="0032097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0079532F" w14:textId="7C048751" w:rsidR="0032097C" w:rsidRPr="00F76721" w:rsidRDefault="0032097C" w:rsidP="0032097C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28" w:type="dxa"/>
          </w:tcPr>
          <w:p w14:paraId="4978EC4B" w14:textId="77777777" w:rsidR="0032097C" w:rsidRPr="00F76721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110012445"/>
            <w:placeholder>
              <w:docPart w:val="186FFC4F5A5B41738E3D09295E8A4D4E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528" w:type="dxa"/>
              </w:tcPr>
              <w:p w14:paraId="3F0DD842" w14:textId="77777777" w:rsidR="0032097C" w:rsidRPr="00F76721" w:rsidRDefault="0032097C" w:rsidP="0032097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023172951"/>
            <w:placeholder>
              <w:docPart w:val="F5C1A5C8F9A441A4B3D40D80B2DF9016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528" w:type="dxa"/>
              </w:tcPr>
              <w:p w14:paraId="112E2735" w14:textId="77777777" w:rsidR="0032097C" w:rsidRPr="00F76721" w:rsidRDefault="0032097C" w:rsidP="0032097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79" w:type="dxa"/>
          </w:tcPr>
          <w:p w14:paraId="32A2DDD1" w14:textId="77777777" w:rsidR="0032097C" w:rsidRPr="00F76721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028" w:type="dxa"/>
          </w:tcPr>
          <w:p w14:paraId="2D24724B" w14:textId="77777777" w:rsidR="0032097C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028" w:type="dxa"/>
          </w:tcPr>
          <w:p w14:paraId="6A417924" w14:textId="77777777" w:rsidR="0032097C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3779" w:type="dxa"/>
          </w:tcPr>
          <w:p w14:paraId="6CD1485F" w14:textId="77777777" w:rsidR="0032097C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32097C" w:rsidRPr="00F76721" w14:paraId="496077B3" w14:textId="77777777" w:rsidTr="00320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25D6BB9D" w14:textId="1F3E81D3" w:rsidR="0032097C" w:rsidRPr="00F76721" w:rsidRDefault="0032097C" w:rsidP="0032097C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28" w:type="dxa"/>
          </w:tcPr>
          <w:p w14:paraId="39E83E6B" w14:textId="77777777" w:rsidR="0032097C" w:rsidRPr="00F76721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788545000"/>
            <w:placeholder>
              <w:docPart w:val="72BCF1DF1F334BCC9CA38D0BD51E9C20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528" w:type="dxa"/>
              </w:tcPr>
              <w:p w14:paraId="1DAF542F" w14:textId="77777777" w:rsidR="0032097C" w:rsidRPr="00F76721" w:rsidRDefault="0032097C" w:rsidP="0032097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1340968165"/>
            <w:placeholder>
              <w:docPart w:val="70614339E6C944B397DEC8779B772733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528" w:type="dxa"/>
              </w:tcPr>
              <w:p w14:paraId="6A3D4339" w14:textId="77777777" w:rsidR="0032097C" w:rsidRPr="00F76721" w:rsidRDefault="0032097C" w:rsidP="0032097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79" w:type="dxa"/>
          </w:tcPr>
          <w:p w14:paraId="4B48CBBB" w14:textId="77777777" w:rsidR="0032097C" w:rsidRPr="00F76721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028" w:type="dxa"/>
          </w:tcPr>
          <w:p w14:paraId="42BC9F99" w14:textId="77777777" w:rsidR="0032097C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028" w:type="dxa"/>
          </w:tcPr>
          <w:p w14:paraId="5943822D" w14:textId="77777777" w:rsidR="0032097C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3779" w:type="dxa"/>
          </w:tcPr>
          <w:p w14:paraId="0DE5F123" w14:textId="77777777" w:rsidR="0032097C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32097C" w:rsidRPr="00F76721" w14:paraId="72E69D92" w14:textId="77777777" w:rsidTr="0032097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14DCD968" w14:textId="7ED246AD" w:rsidR="0032097C" w:rsidRPr="00F76721" w:rsidRDefault="0032097C" w:rsidP="0032097C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28" w:type="dxa"/>
          </w:tcPr>
          <w:p w14:paraId="778D3A47" w14:textId="77777777" w:rsidR="0032097C" w:rsidRPr="00F76721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204297211"/>
            <w:placeholder>
              <w:docPart w:val="4831F7D6101B4F84AEB2A1ED642A5D90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528" w:type="dxa"/>
              </w:tcPr>
              <w:p w14:paraId="0001AB49" w14:textId="77777777" w:rsidR="0032097C" w:rsidRPr="00F76721" w:rsidRDefault="0032097C" w:rsidP="0032097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974057332"/>
            <w:placeholder>
              <w:docPart w:val="E16465132A644D1CADE4D9A22895FC3A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528" w:type="dxa"/>
              </w:tcPr>
              <w:p w14:paraId="5B14BBCD" w14:textId="77777777" w:rsidR="0032097C" w:rsidRPr="00F76721" w:rsidRDefault="0032097C" w:rsidP="0032097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79" w:type="dxa"/>
          </w:tcPr>
          <w:p w14:paraId="45758EBA" w14:textId="77777777" w:rsidR="0032097C" w:rsidRPr="00F76721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028" w:type="dxa"/>
          </w:tcPr>
          <w:p w14:paraId="49F14272" w14:textId="77777777" w:rsidR="0032097C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028" w:type="dxa"/>
          </w:tcPr>
          <w:p w14:paraId="478EF731" w14:textId="77777777" w:rsidR="0032097C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3779" w:type="dxa"/>
          </w:tcPr>
          <w:p w14:paraId="52ADDC3B" w14:textId="77777777" w:rsidR="0032097C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32097C" w:rsidRPr="00F76721" w14:paraId="1671A57F" w14:textId="77777777" w:rsidTr="00320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1437D796" w14:textId="4AEE2A78" w:rsidR="0032097C" w:rsidRPr="00F76721" w:rsidRDefault="0032097C" w:rsidP="0032097C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28" w:type="dxa"/>
          </w:tcPr>
          <w:p w14:paraId="3D565E8C" w14:textId="77777777" w:rsidR="0032097C" w:rsidRPr="00F76721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2121594082"/>
            <w:placeholder>
              <w:docPart w:val="48EB714D74864198942D8139DA453776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528" w:type="dxa"/>
              </w:tcPr>
              <w:p w14:paraId="3575FE85" w14:textId="77777777" w:rsidR="0032097C" w:rsidRPr="00F76721" w:rsidRDefault="0032097C" w:rsidP="0032097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6887326"/>
            <w:placeholder>
              <w:docPart w:val="5232DEDFBC5245F0A2F93FCC0FF95730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528" w:type="dxa"/>
              </w:tcPr>
              <w:p w14:paraId="0AB2101B" w14:textId="77777777" w:rsidR="0032097C" w:rsidRPr="00F76721" w:rsidRDefault="0032097C" w:rsidP="0032097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79" w:type="dxa"/>
          </w:tcPr>
          <w:p w14:paraId="6C20A2D7" w14:textId="77777777" w:rsidR="0032097C" w:rsidRPr="00F76721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028" w:type="dxa"/>
          </w:tcPr>
          <w:p w14:paraId="3B13F370" w14:textId="77777777" w:rsidR="0032097C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028" w:type="dxa"/>
          </w:tcPr>
          <w:p w14:paraId="076EE7BB" w14:textId="77777777" w:rsidR="0032097C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3779" w:type="dxa"/>
          </w:tcPr>
          <w:p w14:paraId="44BCB4D2" w14:textId="77777777" w:rsidR="0032097C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32097C" w:rsidRPr="00F76721" w14:paraId="545D48FD" w14:textId="77777777" w:rsidTr="0032097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20E6BE5F" w14:textId="0C3FC8D9" w:rsidR="0032097C" w:rsidRPr="00F76721" w:rsidRDefault="0032097C" w:rsidP="0032097C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28" w:type="dxa"/>
          </w:tcPr>
          <w:p w14:paraId="4F22160E" w14:textId="77777777" w:rsidR="0032097C" w:rsidRPr="00F76721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806079187"/>
            <w:placeholder>
              <w:docPart w:val="2180B1CE1ADB43F4946624F72E93614E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528" w:type="dxa"/>
              </w:tcPr>
              <w:p w14:paraId="69B5053A" w14:textId="77777777" w:rsidR="0032097C" w:rsidRPr="00F76721" w:rsidRDefault="0032097C" w:rsidP="0032097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786050361"/>
            <w:placeholder>
              <w:docPart w:val="8BC836A220D541CE9B7FBD700059D4D1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528" w:type="dxa"/>
              </w:tcPr>
              <w:p w14:paraId="609682B8" w14:textId="77777777" w:rsidR="0032097C" w:rsidRPr="00F76721" w:rsidRDefault="0032097C" w:rsidP="0032097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79" w:type="dxa"/>
          </w:tcPr>
          <w:p w14:paraId="0921C854" w14:textId="77777777" w:rsidR="0032097C" w:rsidRPr="00F76721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028" w:type="dxa"/>
          </w:tcPr>
          <w:p w14:paraId="700EFF2D" w14:textId="77777777" w:rsidR="0032097C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028" w:type="dxa"/>
          </w:tcPr>
          <w:p w14:paraId="0A605830" w14:textId="77777777" w:rsidR="0032097C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3779" w:type="dxa"/>
          </w:tcPr>
          <w:p w14:paraId="2D23E036" w14:textId="77777777" w:rsidR="0032097C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32097C" w:rsidRPr="00F76721" w14:paraId="380B1F1B" w14:textId="77777777" w:rsidTr="00320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19C5F5CB" w14:textId="1F49D496" w:rsidR="0032097C" w:rsidRPr="00F76721" w:rsidRDefault="0032097C" w:rsidP="0032097C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28" w:type="dxa"/>
          </w:tcPr>
          <w:p w14:paraId="5A732517" w14:textId="77777777" w:rsidR="0032097C" w:rsidRPr="00F76721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584612090"/>
            <w:placeholder>
              <w:docPart w:val="9CBC396C514B4E3F894D4BEFAD412538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528" w:type="dxa"/>
              </w:tcPr>
              <w:p w14:paraId="0E62D3FA" w14:textId="77777777" w:rsidR="0032097C" w:rsidRPr="00F76721" w:rsidRDefault="0032097C" w:rsidP="0032097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670334414"/>
            <w:placeholder>
              <w:docPart w:val="90023AD814E345C8BBFFEAE2E854AC41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528" w:type="dxa"/>
              </w:tcPr>
              <w:p w14:paraId="006AD186" w14:textId="77777777" w:rsidR="0032097C" w:rsidRPr="00F76721" w:rsidRDefault="0032097C" w:rsidP="0032097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79" w:type="dxa"/>
          </w:tcPr>
          <w:p w14:paraId="1CF4C1E5" w14:textId="77777777" w:rsidR="0032097C" w:rsidRPr="00F76721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028" w:type="dxa"/>
          </w:tcPr>
          <w:p w14:paraId="74BF3B37" w14:textId="77777777" w:rsidR="0032097C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028" w:type="dxa"/>
          </w:tcPr>
          <w:p w14:paraId="674FAE31" w14:textId="77777777" w:rsidR="0032097C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3779" w:type="dxa"/>
          </w:tcPr>
          <w:p w14:paraId="76DA841C" w14:textId="77777777" w:rsidR="0032097C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32097C" w:rsidRPr="00F76721" w14:paraId="12EA6309" w14:textId="77777777" w:rsidTr="0032097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1DB52F3E" w14:textId="7150442A" w:rsidR="0032097C" w:rsidRPr="00F76721" w:rsidRDefault="0032097C" w:rsidP="0032097C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28" w:type="dxa"/>
          </w:tcPr>
          <w:p w14:paraId="4AE22E98" w14:textId="77777777" w:rsidR="0032097C" w:rsidRPr="00F76721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778643039"/>
            <w:placeholder>
              <w:docPart w:val="54410C136C2F433D8DECBD5B1CCA5576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528" w:type="dxa"/>
              </w:tcPr>
              <w:p w14:paraId="62226B96" w14:textId="77777777" w:rsidR="0032097C" w:rsidRPr="00F76721" w:rsidRDefault="0032097C" w:rsidP="0032097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2076809616"/>
            <w:placeholder>
              <w:docPart w:val="87A698B62B9D464EAD74BE17DB763E95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528" w:type="dxa"/>
              </w:tcPr>
              <w:p w14:paraId="5D8648AF" w14:textId="77777777" w:rsidR="0032097C" w:rsidRPr="00F76721" w:rsidRDefault="0032097C" w:rsidP="0032097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79" w:type="dxa"/>
          </w:tcPr>
          <w:p w14:paraId="039F50B2" w14:textId="77777777" w:rsidR="0032097C" w:rsidRPr="00F76721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028" w:type="dxa"/>
          </w:tcPr>
          <w:p w14:paraId="11E77E74" w14:textId="77777777" w:rsidR="0032097C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028" w:type="dxa"/>
          </w:tcPr>
          <w:p w14:paraId="78EAEE0C" w14:textId="77777777" w:rsidR="0032097C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3779" w:type="dxa"/>
          </w:tcPr>
          <w:p w14:paraId="67BB2E41" w14:textId="77777777" w:rsidR="0032097C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32097C" w:rsidRPr="00F76721" w14:paraId="0D0B7921" w14:textId="77777777" w:rsidTr="00320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44E60791" w14:textId="42207EC6" w:rsidR="0032097C" w:rsidRPr="00F76721" w:rsidRDefault="0032097C" w:rsidP="0032097C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28" w:type="dxa"/>
          </w:tcPr>
          <w:p w14:paraId="47BD2176" w14:textId="77777777" w:rsidR="0032097C" w:rsidRPr="00F76721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290485832"/>
            <w:placeholder>
              <w:docPart w:val="A25915A273E94C0592766B13D11DBFC1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528" w:type="dxa"/>
              </w:tcPr>
              <w:p w14:paraId="3DB99943" w14:textId="77777777" w:rsidR="0032097C" w:rsidRPr="00F76721" w:rsidRDefault="0032097C" w:rsidP="0032097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2079554102"/>
            <w:placeholder>
              <w:docPart w:val="D375746CA2434B99B0487218153BD8CD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528" w:type="dxa"/>
              </w:tcPr>
              <w:p w14:paraId="143980AD" w14:textId="77777777" w:rsidR="0032097C" w:rsidRPr="00F76721" w:rsidRDefault="0032097C" w:rsidP="0032097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79" w:type="dxa"/>
          </w:tcPr>
          <w:p w14:paraId="7D0A1E72" w14:textId="77777777" w:rsidR="0032097C" w:rsidRPr="00F76721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028" w:type="dxa"/>
          </w:tcPr>
          <w:p w14:paraId="083F0510" w14:textId="77777777" w:rsidR="0032097C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028" w:type="dxa"/>
          </w:tcPr>
          <w:p w14:paraId="74B1DDD9" w14:textId="77777777" w:rsidR="0032097C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3779" w:type="dxa"/>
          </w:tcPr>
          <w:p w14:paraId="6698C005" w14:textId="77777777" w:rsidR="0032097C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32097C" w:rsidRPr="00F76721" w14:paraId="3DF0D1A2" w14:textId="77777777" w:rsidTr="0032097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0C329D64" w14:textId="32540837" w:rsidR="0032097C" w:rsidRPr="00F76721" w:rsidRDefault="0032097C" w:rsidP="0032097C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28" w:type="dxa"/>
          </w:tcPr>
          <w:p w14:paraId="0CCCB3DD" w14:textId="77777777" w:rsidR="0032097C" w:rsidRPr="00F76721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795491887"/>
            <w:placeholder>
              <w:docPart w:val="0EA6EEBE885F4098B7C0D9FB62605ECD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528" w:type="dxa"/>
              </w:tcPr>
              <w:p w14:paraId="241CD10C" w14:textId="77777777" w:rsidR="0032097C" w:rsidRPr="00F76721" w:rsidRDefault="0032097C" w:rsidP="0032097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1269591280"/>
            <w:placeholder>
              <w:docPart w:val="83727712D3C74E15BFC3099AC4185D4C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528" w:type="dxa"/>
              </w:tcPr>
              <w:p w14:paraId="008C6FD6" w14:textId="77777777" w:rsidR="0032097C" w:rsidRPr="00F76721" w:rsidRDefault="0032097C" w:rsidP="0032097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79" w:type="dxa"/>
          </w:tcPr>
          <w:p w14:paraId="26AB1A3E" w14:textId="77777777" w:rsidR="0032097C" w:rsidRPr="00F76721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028" w:type="dxa"/>
          </w:tcPr>
          <w:p w14:paraId="0D1A8A87" w14:textId="77777777" w:rsidR="0032097C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028" w:type="dxa"/>
          </w:tcPr>
          <w:p w14:paraId="4E411F64" w14:textId="77777777" w:rsidR="0032097C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3779" w:type="dxa"/>
          </w:tcPr>
          <w:p w14:paraId="335E2651" w14:textId="77777777" w:rsidR="0032097C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32097C" w:rsidRPr="00F76721" w14:paraId="2201E76F" w14:textId="77777777" w:rsidTr="00320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5AA71662" w14:textId="18AEF223" w:rsidR="0032097C" w:rsidRPr="00F76721" w:rsidRDefault="0032097C" w:rsidP="0032097C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28" w:type="dxa"/>
          </w:tcPr>
          <w:p w14:paraId="571281F8" w14:textId="77777777" w:rsidR="0032097C" w:rsidRPr="00F76721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982685566"/>
            <w:placeholder>
              <w:docPart w:val="EB51EEAF9BE348CCADBCC05B6FB2ED7C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528" w:type="dxa"/>
              </w:tcPr>
              <w:p w14:paraId="7C10F529" w14:textId="77777777" w:rsidR="0032097C" w:rsidRPr="00F76721" w:rsidRDefault="0032097C" w:rsidP="0032097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910508674"/>
            <w:placeholder>
              <w:docPart w:val="58702937094C48499B4D4ADC19E94947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528" w:type="dxa"/>
              </w:tcPr>
              <w:p w14:paraId="319A1F94" w14:textId="77777777" w:rsidR="0032097C" w:rsidRPr="00F76721" w:rsidRDefault="0032097C" w:rsidP="0032097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79" w:type="dxa"/>
          </w:tcPr>
          <w:p w14:paraId="00BA4A02" w14:textId="77777777" w:rsidR="0032097C" w:rsidRPr="00F76721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028" w:type="dxa"/>
          </w:tcPr>
          <w:p w14:paraId="05B5EF05" w14:textId="77777777" w:rsidR="0032097C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028" w:type="dxa"/>
          </w:tcPr>
          <w:p w14:paraId="2F9F4073" w14:textId="77777777" w:rsidR="0032097C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3779" w:type="dxa"/>
          </w:tcPr>
          <w:p w14:paraId="0B785281" w14:textId="77777777" w:rsidR="0032097C" w:rsidRDefault="0032097C" w:rsidP="003209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32097C" w:rsidRPr="00F76721" w14:paraId="739E690F" w14:textId="77777777" w:rsidTr="0032097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dxa"/>
          </w:tcPr>
          <w:p w14:paraId="3E1850DF" w14:textId="342EC298" w:rsidR="0032097C" w:rsidRPr="00F76721" w:rsidRDefault="0032097C" w:rsidP="0032097C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28" w:type="dxa"/>
          </w:tcPr>
          <w:p w14:paraId="45E35E67" w14:textId="77777777" w:rsidR="0032097C" w:rsidRPr="00F76721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418557038"/>
            <w:placeholder>
              <w:docPart w:val="B51CE7059FA4438585A85FA8F4F67DE7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528" w:type="dxa"/>
              </w:tcPr>
              <w:p w14:paraId="3EA9806A" w14:textId="77777777" w:rsidR="0032097C" w:rsidRPr="00F76721" w:rsidRDefault="0032097C" w:rsidP="0032097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263149924"/>
            <w:placeholder>
              <w:docPart w:val="2FBBFC5887964FB7A66ADFB2E754EBE5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528" w:type="dxa"/>
              </w:tcPr>
              <w:p w14:paraId="07B04B09" w14:textId="77777777" w:rsidR="0032097C" w:rsidRPr="00F76721" w:rsidRDefault="0032097C" w:rsidP="0032097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79" w:type="dxa"/>
          </w:tcPr>
          <w:p w14:paraId="113B5AA9" w14:textId="77777777" w:rsidR="0032097C" w:rsidRPr="00F76721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028" w:type="dxa"/>
          </w:tcPr>
          <w:p w14:paraId="2D11B653" w14:textId="77777777" w:rsidR="0032097C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028" w:type="dxa"/>
          </w:tcPr>
          <w:p w14:paraId="1B8C5915" w14:textId="77777777" w:rsidR="0032097C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3779" w:type="dxa"/>
          </w:tcPr>
          <w:p w14:paraId="724246AE" w14:textId="77777777" w:rsidR="0032097C" w:rsidRDefault="0032097C" w:rsidP="0032097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</w:tbl>
    <w:p w14:paraId="1F315B5D" w14:textId="77777777" w:rsidR="007F5F80" w:rsidRPr="007F5F80" w:rsidRDefault="007F5F80">
      <w:pPr>
        <w:widowControl/>
        <w:jc w:val="left"/>
        <w:rPr>
          <w:rFonts w:ascii="Meiryo UI" w:eastAsia="Meiryo UI" w:hAnsi="Meiryo UI"/>
        </w:rPr>
      </w:pPr>
    </w:p>
    <w:p w14:paraId="438ABC74" w14:textId="77777777" w:rsidR="00DB17DF" w:rsidRDefault="00E145E9" w:rsidP="00DB17DF">
      <w:pPr>
        <w:pStyle w:val="1"/>
      </w:pPr>
      <w:bookmarkStart w:id="4" w:name="_Toc70293902"/>
      <w:r>
        <w:rPr>
          <w:rFonts w:hint="eastAsia"/>
        </w:rPr>
        <w:lastRenderedPageBreak/>
        <w:t>外部インターフェース</w:t>
      </w:r>
      <w:r w:rsidR="00DB17DF">
        <w:rPr>
          <w:rFonts w:hint="eastAsia"/>
        </w:rPr>
        <w:t>編集仕様</w:t>
      </w:r>
      <w:bookmarkEnd w:id="4"/>
    </w:p>
    <w:p w14:paraId="3C6C746D" w14:textId="77777777" w:rsidR="000150D9" w:rsidRDefault="000150D9" w:rsidP="009C118A">
      <w:pPr>
        <w:pStyle w:val="aa"/>
      </w:pPr>
    </w:p>
    <w:tbl>
      <w:tblPr>
        <w:tblStyle w:val="4-3"/>
        <w:tblW w:w="14684" w:type="dxa"/>
        <w:tblLayout w:type="fixed"/>
        <w:tblLook w:val="04A0" w:firstRow="1" w:lastRow="0" w:firstColumn="1" w:lastColumn="0" w:noHBand="0" w:noVBand="1"/>
      </w:tblPr>
      <w:tblGrid>
        <w:gridCol w:w="510"/>
        <w:gridCol w:w="2835"/>
        <w:gridCol w:w="1134"/>
        <w:gridCol w:w="2268"/>
        <w:gridCol w:w="2835"/>
        <w:gridCol w:w="5102"/>
      </w:tblGrid>
      <w:tr w:rsidR="009F5BDB" w:rsidRPr="00F76721" w14:paraId="76527D10" w14:textId="77777777" w:rsidTr="00FE2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7BB3B9C" w14:textId="77777777" w:rsidR="009F5BDB" w:rsidRPr="00F76721" w:rsidRDefault="009F5BDB" w:rsidP="00EC0D14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2835" w:type="dxa"/>
          </w:tcPr>
          <w:p w14:paraId="54EAAA7C" w14:textId="77777777" w:rsidR="009F5BDB" w:rsidRPr="00F76721" w:rsidRDefault="009F5BDB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項目名</w:t>
            </w:r>
          </w:p>
        </w:tc>
        <w:tc>
          <w:tcPr>
            <w:tcW w:w="1134" w:type="dxa"/>
          </w:tcPr>
          <w:p w14:paraId="499B3695" w14:textId="77777777" w:rsidR="009F5BDB" w:rsidRPr="00F76721" w:rsidRDefault="009F5BDB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項目種別</w:t>
            </w:r>
          </w:p>
        </w:tc>
        <w:tc>
          <w:tcPr>
            <w:tcW w:w="2268" w:type="dxa"/>
          </w:tcPr>
          <w:p w14:paraId="6289BC4E" w14:textId="77777777" w:rsidR="009F5BDB" w:rsidRDefault="009F5BDB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取得元テーブル名</w:t>
            </w:r>
            <w:r w:rsidR="00073550">
              <w:rPr>
                <w:rFonts w:hint="eastAsia"/>
                <w:sz w:val="12"/>
                <w:szCs w:val="12"/>
              </w:rPr>
              <w:t>/設定ファイル</w:t>
            </w:r>
          </w:p>
        </w:tc>
        <w:tc>
          <w:tcPr>
            <w:tcW w:w="2835" w:type="dxa"/>
          </w:tcPr>
          <w:p w14:paraId="5909F5CB" w14:textId="77777777" w:rsidR="009F5BDB" w:rsidRPr="00F76721" w:rsidRDefault="009F5BDB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取得元テーブル項目名</w:t>
            </w:r>
            <w:r w:rsidR="00073550">
              <w:rPr>
                <w:rFonts w:hint="eastAsia"/>
                <w:sz w:val="12"/>
                <w:szCs w:val="12"/>
              </w:rPr>
              <w:t>/固定値</w:t>
            </w:r>
          </w:p>
        </w:tc>
        <w:tc>
          <w:tcPr>
            <w:tcW w:w="5102" w:type="dxa"/>
          </w:tcPr>
          <w:p w14:paraId="6E275771" w14:textId="77777777" w:rsidR="009F5BDB" w:rsidRPr="00F76721" w:rsidRDefault="009F5BDB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編集仕様</w:t>
            </w:r>
          </w:p>
        </w:tc>
      </w:tr>
      <w:bookmarkStart w:id="5" w:name="_Hlk54573103"/>
      <w:tr w:rsidR="00A41E50" w:rsidRPr="00F76721" w14:paraId="3993B455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594C81F" w14:textId="3B2AFE53" w:rsidR="00A41E50" w:rsidRPr="009F5BDB" w:rsidRDefault="00A41E50" w:rsidP="00A41E50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F5BDB">
              <w:rPr>
                <w:sz w:val="12"/>
                <w:szCs w:val="12"/>
              </w:rPr>
              <w:fldChar w:fldCharType="begin"/>
            </w:r>
            <w:r w:rsidRPr="009F5BD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9F5BDB">
              <w:rPr>
                <w:sz w:val="12"/>
                <w:szCs w:val="12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9F5BD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47CE2A19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No.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578831446"/>
            <w:placeholder>
              <w:docPart w:val="814D2A7D6E6546E28199EB497F095366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134" w:type="dxa"/>
              </w:tcPr>
              <w:p w14:paraId="4B31DCF2" w14:textId="77777777" w:rsidR="00A41E50" w:rsidRPr="00F76721" w:rsidRDefault="00A41E50" w:rsidP="00A41E5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number</w:t>
                </w:r>
              </w:p>
            </w:tc>
          </w:sdtContent>
        </w:sdt>
        <w:tc>
          <w:tcPr>
            <w:tcW w:w="2268" w:type="dxa"/>
          </w:tcPr>
          <w:p w14:paraId="52F5FDEA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  <w:tc>
          <w:tcPr>
            <w:tcW w:w="2835" w:type="dxa"/>
          </w:tcPr>
          <w:p w14:paraId="421AD738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連番</w:t>
            </w:r>
          </w:p>
        </w:tc>
        <w:tc>
          <w:tcPr>
            <w:tcW w:w="5102" w:type="dxa"/>
          </w:tcPr>
          <w:p w14:paraId="1ABF57B0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7EB68F06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279FFF6" w14:textId="41D8FD38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4D5D6D76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タイトル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774168887"/>
            <w:placeholder>
              <w:docPart w:val="04B094851510492FA7887E33844A496F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134" w:type="dxa"/>
              </w:tcPr>
              <w:p w14:paraId="143D33B1" w14:textId="77777777" w:rsidR="00A41E50" w:rsidRPr="00F76721" w:rsidRDefault="00A41E50" w:rsidP="00A41E5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2268" w:type="dxa"/>
          </w:tcPr>
          <w:p w14:paraId="0AF4CF64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a</w:t>
            </w:r>
            <w:r>
              <w:rPr>
                <w:sz w:val="12"/>
                <w:szCs w:val="12"/>
              </w:rPr>
              <w:t>pply_trn</w:t>
            </w:r>
          </w:p>
        </w:tc>
        <w:tc>
          <w:tcPr>
            <w:tcW w:w="2835" w:type="dxa"/>
          </w:tcPr>
          <w:p w14:paraId="6CC4EABE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application_</w:t>
            </w:r>
            <w:r>
              <w:rPr>
                <w:rFonts w:hint="eastAsia"/>
                <w:sz w:val="12"/>
                <w:szCs w:val="12"/>
              </w:rPr>
              <w:t>t</w:t>
            </w:r>
            <w:r>
              <w:rPr>
                <w:sz w:val="12"/>
                <w:szCs w:val="12"/>
              </w:rPr>
              <w:t>itle</w:t>
            </w:r>
          </w:p>
        </w:tc>
        <w:tc>
          <w:tcPr>
            <w:tcW w:w="5102" w:type="dxa"/>
          </w:tcPr>
          <w:p w14:paraId="596E7CCC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58AD33DF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C99CF1E" w14:textId="7346F515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73AB8823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社員コード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289006091"/>
            <w:placeholder>
              <w:docPart w:val="B0213A4D0AA34AAFADB282971AC51455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134" w:type="dxa"/>
              </w:tcPr>
              <w:p w14:paraId="1692A98B" w14:textId="77777777" w:rsidR="00A41E50" w:rsidRPr="00F76721" w:rsidRDefault="00A41E50" w:rsidP="00A41E5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2268" w:type="dxa"/>
          </w:tcPr>
          <w:p w14:paraId="137EF2AB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apply_trn</w:t>
            </w:r>
          </w:p>
        </w:tc>
        <w:tc>
          <w:tcPr>
            <w:tcW w:w="2835" w:type="dxa"/>
          </w:tcPr>
          <w:p w14:paraId="0830544E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e</w:t>
            </w:r>
            <w:r>
              <w:rPr>
                <w:sz w:val="12"/>
                <w:szCs w:val="12"/>
              </w:rPr>
              <w:t>mployee_code</w:t>
            </w:r>
          </w:p>
        </w:tc>
        <w:tc>
          <w:tcPr>
            <w:tcW w:w="5102" w:type="dxa"/>
          </w:tcPr>
          <w:p w14:paraId="411EE112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bookmarkEnd w:id="5"/>
      <w:tr w:rsidR="00A41E50" w:rsidRPr="00F76721" w14:paraId="2CB9446F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7ABE508" w14:textId="1CD83414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687E1069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社員名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2023364115"/>
            <w:placeholder>
              <w:docPart w:val="A324454809524FD99D33B74A7FD41ED3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134" w:type="dxa"/>
              </w:tcPr>
              <w:p w14:paraId="4748884D" w14:textId="77777777" w:rsidR="00A41E50" w:rsidRPr="00F76721" w:rsidRDefault="00A41E50" w:rsidP="00A41E5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2268" w:type="dxa"/>
          </w:tcPr>
          <w:p w14:paraId="44A1CAFD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employee_mst</w:t>
            </w:r>
          </w:p>
        </w:tc>
        <w:tc>
          <w:tcPr>
            <w:tcW w:w="2835" w:type="dxa"/>
          </w:tcPr>
          <w:p w14:paraId="0DF51DA9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employee_name</w:t>
            </w:r>
          </w:p>
        </w:tc>
        <w:tc>
          <w:tcPr>
            <w:tcW w:w="5102" w:type="dxa"/>
          </w:tcPr>
          <w:p w14:paraId="0F7F9664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XX申請書の社員コードに紐づく申請日時点で有効な社員名取得</w:t>
            </w:r>
          </w:p>
        </w:tc>
      </w:tr>
      <w:tr w:rsidR="00A41E50" w:rsidRPr="00F76721" w14:paraId="225A207D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A832273" w14:textId="3ED54AB2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73CD8498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所属部署コード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783159237"/>
            <w:placeholder>
              <w:docPart w:val="57CF45DD67A5487E8334A1D1FB434794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134" w:type="dxa"/>
              </w:tcPr>
              <w:p w14:paraId="2E64ADDC" w14:textId="77777777" w:rsidR="00A41E50" w:rsidRPr="00F76721" w:rsidRDefault="00A41E50" w:rsidP="00A41E5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2268" w:type="dxa"/>
          </w:tcPr>
          <w:p w14:paraId="676EA776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apply_trn</w:t>
            </w:r>
          </w:p>
        </w:tc>
        <w:tc>
          <w:tcPr>
            <w:tcW w:w="2835" w:type="dxa"/>
          </w:tcPr>
          <w:p w14:paraId="1B1B5234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d</w:t>
            </w:r>
            <w:r>
              <w:rPr>
                <w:sz w:val="12"/>
                <w:szCs w:val="12"/>
              </w:rPr>
              <w:t>epartment_code</w:t>
            </w:r>
          </w:p>
        </w:tc>
        <w:tc>
          <w:tcPr>
            <w:tcW w:w="5102" w:type="dxa"/>
          </w:tcPr>
          <w:p w14:paraId="022D63CB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3A591510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69D28A9" w14:textId="1D5B0B31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062DD6A8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所属部署名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898567482"/>
            <w:placeholder>
              <w:docPart w:val="E19CEAA227364DDDAAF80142A0086229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134" w:type="dxa"/>
              </w:tcPr>
              <w:p w14:paraId="279096DE" w14:textId="77777777" w:rsidR="00A41E50" w:rsidRPr="00F76721" w:rsidRDefault="00A41E50" w:rsidP="00A41E5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2268" w:type="dxa"/>
          </w:tcPr>
          <w:p w14:paraId="70F88016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d</w:t>
            </w:r>
            <w:r>
              <w:rPr>
                <w:sz w:val="12"/>
                <w:szCs w:val="12"/>
              </w:rPr>
              <w:t>epartment_mst</w:t>
            </w:r>
          </w:p>
        </w:tc>
        <w:tc>
          <w:tcPr>
            <w:tcW w:w="2835" w:type="dxa"/>
          </w:tcPr>
          <w:p w14:paraId="0856CA1A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d</w:t>
            </w:r>
            <w:r>
              <w:rPr>
                <w:sz w:val="12"/>
                <w:szCs w:val="12"/>
              </w:rPr>
              <w:t>epartment_name</w:t>
            </w:r>
          </w:p>
        </w:tc>
        <w:tc>
          <w:tcPr>
            <w:tcW w:w="5102" w:type="dxa"/>
          </w:tcPr>
          <w:p w14:paraId="0493EF89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XX申請書の所属部署コードに紐づく申請日時点で有効な部署名取得</w:t>
            </w:r>
          </w:p>
        </w:tc>
      </w:tr>
      <w:tr w:rsidR="00A41E50" w:rsidRPr="00F76721" w14:paraId="7548FBAB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689ECCB" w14:textId="08D12563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744DE363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117064345"/>
            <w:placeholder>
              <w:docPart w:val="478442E25CBF43F4AF0D7C42F1D4B36E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134" w:type="dxa"/>
              </w:tcPr>
              <w:p w14:paraId="6B193D48" w14:textId="77777777" w:rsidR="00A41E50" w:rsidRPr="00F76721" w:rsidRDefault="00A41E50" w:rsidP="00A41E5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4250D7C9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27311C3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037D3438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7A1BEA43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BEBB939" w14:textId="3072E3C6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6D2D7AF9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757253730"/>
            <w:placeholder>
              <w:docPart w:val="D866B844D7A9408783998CE7634A79D7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134" w:type="dxa"/>
              </w:tcPr>
              <w:p w14:paraId="04D3964D" w14:textId="77777777" w:rsidR="00A41E50" w:rsidRPr="00F76721" w:rsidRDefault="00A41E50" w:rsidP="00A41E5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4439B48E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4D08858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7F0B9339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0CE47351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BF71696" w14:textId="10797224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712A30E9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5597043"/>
            <w:placeholder>
              <w:docPart w:val="42A04734EC9E4434B62EB5F429C1334A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134" w:type="dxa"/>
              </w:tcPr>
              <w:p w14:paraId="7AA3523A" w14:textId="77777777" w:rsidR="00A41E50" w:rsidRPr="00F76721" w:rsidRDefault="00A41E50" w:rsidP="00A41E5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66967760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56E84E7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6BED6263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07FE98A5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328ADF0" w14:textId="626FD666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3AA59CEA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253970002"/>
            <w:placeholder>
              <w:docPart w:val="A7CC3B24E57F4F19B3233504B8011D48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134" w:type="dxa"/>
              </w:tcPr>
              <w:p w14:paraId="7E8196D8" w14:textId="77777777" w:rsidR="00A41E50" w:rsidRPr="00F76721" w:rsidRDefault="00A41E50" w:rsidP="00A41E5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4C84D481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ED93268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0D6F7595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5BDA2E8E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D32984E" w14:textId="35C91A8B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2909C22D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542171409"/>
            <w:placeholder>
              <w:docPart w:val="AEF1BB47848C4A9C830ED6032F1E1266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134" w:type="dxa"/>
              </w:tcPr>
              <w:p w14:paraId="766B0A04" w14:textId="77777777" w:rsidR="00A41E50" w:rsidRPr="00F76721" w:rsidRDefault="00A41E50" w:rsidP="00A41E5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036C3B36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A282E8D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228ED04F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3D15B0EC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C38DED7" w14:textId="3E3169A1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0CC9D578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33896873"/>
            <w:placeholder>
              <w:docPart w:val="8B67E2F6266949C3AE8514CBDF7BD97C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134" w:type="dxa"/>
              </w:tcPr>
              <w:p w14:paraId="360F1DA2" w14:textId="77777777" w:rsidR="00A41E50" w:rsidRPr="00F76721" w:rsidRDefault="00A41E50" w:rsidP="00A41E5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7CF09CCD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5BC5338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14D150CE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2050A012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4312F85" w14:textId="2DCF35D9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6DF8B65D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674066960"/>
            <w:placeholder>
              <w:docPart w:val="5CD88A8EE08E4947AC017CF651B4506B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134" w:type="dxa"/>
              </w:tcPr>
              <w:p w14:paraId="7978FEB3" w14:textId="77777777" w:rsidR="00A41E50" w:rsidRPr="00F76721" w:rsidRDefault="00A41E50" w:rsidP="00A41E5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31D00F0A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5DDCFC6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797889EF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49EE3908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0198AF6" w14:textId="38D45592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7EF4D096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2056687139"/>
            <w:placeholder>
              <w:docPart w:val="8D5F65C61C6A41989CE9AC65A8528649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134" w:type="dxa"/>
              </w:tcPr>
              <w:p w14:paraId="10F306CD" w14:textId="77777777" w:rsidR="00A41E50" w:rsidRPr="00F76721" w:rsidRDefault="00A41E50" w:rsidP="00A41E5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5658A722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210BA31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76C3A06C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74FD99C9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30ED407" w14:textId="39933201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7AE8EE80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928950217"/>
            <w:placeholder>
              <w:docPart w:val="A32C17290ED2417F9EAD26930095C0EE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134" w:type="dxa"/>
              </w:tcPr>
              <w:p w14:paraId="55129C29" w14:textId="77777777" w:rsidR="00A41E50" w:rsidRPr="00F76721" w:rsidRDefault="00A41E50" w:rsidP="00A41E5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45FDADE1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0047A8A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36DDC5E4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5531A31C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001ABAE" w14:textId="0929E674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1B240F33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858088749"/>
            <w:placeholder>
              <w:docPart w:val="40427A58DAE04246B05AF2E512534A13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134" w:type="dxa"/>
              </w:tcPr>
              <w:p w14:paraId="5167DAF6" w14:textId="77777777" w:rsidR="00A41E50" w:rsidRPr="00F76721" w:rsidRDefault="00A41E50" w:rsidP="00A41E5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1847FB7E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C87C85F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201EB5D0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5929C4CF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C4B4C00" w14:textId="14DD93FA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1FAF8C3F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698925036"/>
            <w:placeholder>
              <w:docPart w:val="6134B08AD9184364BCD3AC81A2F6DADE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134" w:type="dxa"/>
              </w:tcPr>
              <w:p w14:paraId="2CA40443" w14:textId="77777777" w:rsidR="00A41E50" w:rsidRPr="00F76721" w:rsidRDefault="00A41E50" w:rsidP="00A41E5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2B443ABC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38E0134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29D12FF6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7921E62D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2702E3D" w14:textId="23634BFC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14AAA95D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565093468"/>
            <w:placeholder>
              <w:docPart w:val="F84AF7F781934E7EBCB3F79EA0A4B010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134" w:type="dxa"/>
              </w:tcPr>
              <w:p w14:paraId="72300809" w14:textId="77777777" w:rsidR="00A41E50" w:rsidRPr="00F76721" w:rsidRDefault="00A41E50" w:rsidP="00A41E5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37B12467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1CE42E2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00E8AC2D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24885685" w14:textId="77777777" w:rsidR="00921FD2" w:rsidRDefault="00921FD2" w:rsidP="00921FD2"/>
    <w:p w14:paraId="1D6BE93C" w14:textId="77777777" w:rsidR="009076FF" w:rsidRDefault="009076FF" w:rsidP="009076FF">
      <w:pPr>
        <w:pStyle w:val="1"/>
      </w:pPr>
      <w:bookmarkStart w:id="6" w:name="_Toc70293903"/>
      <w:r>
        <w:rPr>
          <w:rFonts w:hint="eastAsia"/>
        </w:rPr>
        <w:lastRenderedPageBreak/>
        <w:t>外部インターフェース更新仕様</w:t>
      </w:r>
      <w:bookmarkEnd w:id="6"/>
    </w:p>
    <w:p w14:paraId="4FDF701F" w14:textId="77777777" w:rsidR="009076FF" w:rsidRDefault="009076FF" w:rsidP="009076FF">
      <w:pPr>
        <w:pStyle w:val="aa"/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2835"/>
        <w:gridCol w:w="1134"/>
        <w:gridCol w:w="2268"/>
        <w:gridCol w:w="2835"/>
        <w:gridCol w:w="5102"/>
      </w:tblGrid>
      <w:tr w:rsidR="009076FF" w:rsidRPr="00F76721" w14:paraId="5401E59E" w14:textId="77777777" w:rsidTr="0067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49DD407C" w14:textId="77777777" w:rsidR="009076FF" w:rsidRPr="00F76721" w:rsidRDefault="009076FF" w:rsidP="00670475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2835" w:type="dxa"/>
          </w:tcPr>
          <w:p w14:paraId="47FFAC1D" w14:textId="77777777" w:rsidR="009076FF" w:rsidRPr="00F76721" w:rsidRDefault="009076FF" w:rsidP="00670475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項目名</w:t>
            </w:r>
          </w:p>
        </w:tc>
        <w:tc>
          <w:tcPr>
            <w:tcW w:w="1134" w:type="dxa"/>
          </w:tcPr>
          <w:p w14:paraId="367AB0EC" w14:textId="77777777" w:rsidR="009076FF" w:rsidRPr="00F76721" w:rsidRDefault="009076FF" w:rsidP="00670475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項目種別</w:t>
            </w:r>
          </w:p>
        </w:tc>
        <w:tc>
          <w:tcPr>
            <w:tcW w:w="2268" w:type="dxa"/>
          </w:tcPr>
          <w:p w14:paraId="1BE22627" w14:textId="77777777" w:rsidR="009076FF" w:rsidRDefault="009076FF" w:rsidP="00670475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保存先テーブル名</w:t>
            </w:r>
          </w:p>
        </w:tc>
        <w:tc>
          <w:tcPr>
            <w:tcW w:w="2835" w:type="dxa"/>
          </w:tcPr>
          <w:p w14:paraId="4DDE6688" w14:textId="77777777" w:rsidR="009076FF" w:rsidRPr="00F76721" w:rsidRDefault="009076FF" w:rsidP="00670475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保存先テーブル項目名</w:t>
            </w:r>
          </w:p>
        </w:tc>
        <w:tc>
          <w:tcPr>
            <w:tcW w:w="5102" w:type="dxa"/>
          </w:tcPr>
          <w:p w14:paraId="68104A5E" w14:textId="77777777" w:rsidR="009076FF" w:rsidRPr="00F76721" w:rsidRDefault="009076FF" w:rsidP="00670475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更新仕様</w:t>
            </w:r>
          </w:p>
        </w:tc>
      </w:tr>
      <w:tr w:rsidR="00A41E50" w:rsidRPr="00F76721" w14:paraId="236E7404" w14:textId="77777777" w:rsidTr="00670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7D2C6B2" w14:textId="1E1C3C3A" w:rsidR="00A41E50" w:rsidRPr="009F5BDB" w:rsidRDefault="00A41E50" w:rsidP="00A41E50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F5BDB">
              <w:rPr>
                <w:sz w:val="12"/>
                <w:szCs w:val="12"/>
              </w:rPr>
              <w:fldChar w:fldCharType="begin"/>
            </w:r>
            <w:r w:rsidRPr="009F5BDB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9F5BDB">
              <w:rPr>
                <w:sz w:val="12"/>
                <w:szCs w:val="12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9F5BD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1C1D94E0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No.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782154975"/>
            <w:placeholder>
              <w:docPart w:val="1F5EFBAB246842F59E23666AF5EFC2BB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134" w:type="dxa"/>
              </w:tcPr>
              <w:p w14:paraId="35E512AB" w14:textId="77777777" w:rsidR="00A41E50" w:rsidRPr="00F76721" w:rsidRDefault="00A41E50" w:rsidP="00A41E5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number</w:t>
                </w:r>
              </w:p>
            </w:tc>
          </w:sdtContent>
        </w:sdt>
        <w:tc>
          <w:tcPr>
            <w:tcW w:w="2268" w:type="dxa"/>
          </w:tcPr>
          <w:p w14:paraId="3009F3ED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  <w:tc>
          <w:tcPr>
            <w:tcW w:w="2835" w:type="dxa"/>
          </w:tcPr>
          <w:p w14:paraId="08DFA1B8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  <w:tc>
          <w:tcPr>
            <w:tcW w:w="5102" w:type="dxa"/>
          </w:tcPr>
          <w:p w14:paraId="064BC26D" w14:textId="77777777" w:rsidR="00A41E50" w:rsidRPr="00F76721" w:rsidRDefault="00B063BA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</w:tr>
      <w:tr w:rsidR="00B063BA" w:rsidRPr="00F76721" w14:paraId="01A5056D" w14:textId="77777777" w:rsidTr="0067047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5F657B91" w14:textId="689E84AC" w:rsidR="00B063BA" w:rsidRPr="00F76721" w:rsidRDefault="00B063BA" w:rsidP="00B063BA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534259C5" w14:textId="77777777" w:rsidR="00B063BA" w:rsidRPr="00F76721" w:rsidRDefault="00B063BA" w:rsidP="00B063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タイトル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283161458"/>
            <w:placeholder>
              <w:docPart w:val="3DDCC391F7804BDD9CE608D69CF8F7ED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134" w:type="dxa"/>
              </w:tcPr>
              <w:p w14:paraId="337AAA37" w14:textId="77777777" w:rsidR="00B063BA" w:rsidRPr="00F76721" w:rsidRDefault="00B063BA" w:rsidP="00B063B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2268" w:type="dxa"/>
          </w:tcPr>
          <w:p w14:paraId="03E0DD0C" w14:textId="77777777" w:rsidR="00B063BA" w:rsidRPr="00F76721" w:rsidRDefault="00B063BA" w:rsidP="00B063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a</w:t>
            </w:r>
            <w:r>
              <w:rPr>
                <w:sz w:val="12"/>
                <w:szCs w:val="12"/>
              </w:rPr>
              <w:t>pply_trn</w:t>
            </w:r>
          </w:p>
        </w:tc>
        <w:tc>
          <w:tcPr>
            <w:tcW w:w="2835" w:type="dxa"/>
          </w:tcPr>
          <w:p w14:paraId="648CB966" w14:textId="77777777" w:rsidR="00B063BA" w:rsidRPr="00F76721" w:rsidRDefault="00B063BA" w:rsidP="00B063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application_</w:t>
            </w:r>
            <w:r>
              <w:rPr>
                <w:rFonts w:hint="eastAsia"/>
                <w:sz w:val="12"/>
                <w:szCs w:val="12"/>
              </w:rPr>
              <w:t>t</w:t>
            </w:r>
            <w:r>
              <w:rPr>
                <w:sz w:val="12"/>
                <w:szCs w:val="12"/>
              </w:rPr>
              <w:t>itle</w:t>
            </w:r>
          </w:p>
        </w:tc>
        <w:tc>
          <w:tcPr>
            <w:tcW w:w="5102" w:type="dxa"/>
          </w:tcPr>
          <w:p w14:paraId="05B1660F" w14:textId="77777777" w:rsidR="00B063BA" w:rsidRPr="00F76721" w:rsidRDefault="00B063BA" w:rsidP="00B063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063BA" w:rsidRPr="00F76721" w14:paraId="09C9AD37" w14:textId="77777777" w:rsidTr="00670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2CDCE03" w14:textId="11836449" w:rsidR="00B063BA" w:rsidRPr="00F76721" w:rsidRDefault="00B063BA" w:rsidP="00B063BA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1C651166" w14:textId="77777777" w:rsidR="00B063BA" w:rsidRPr="00F76721" w:rsidRDefault="00B063BA" w:rsidP="00B063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社員コード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854305317"/>
            <w:placeholder>
              <w:docPart w:val="CC307E1E2FF6441DA928666569657EB5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134" w:type="dxa"/>
              </w:tcPr>
              <w:p w14:paraId="6C593FE5" w14:textId="77777777" w:rsidR="00B063BA" w:rsidRPr="00F76721" w:rsidRDefault="00B063BA" w:rsidP="00B063B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2268" w:type="dxa"/>
          </w:tcPr>
          <w:p w14:paraId="36F5217A" w14:textId="77777777" w:rsidR="00B063BA" w:rsidRPr="00F76721" w:rsidRDefault="00B063BA" w:rsidP="00B063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apply_trn</w:t>
            </w:r>
          </w:p>
        </w:tc>
        <w:tc>
          <w:tcPr>
            <w:tcW w:w="2835" w:type="dxa"/>
          </w:tcPr>
          <w:p w14:paraId="75120921" w14:textId="77777777" w:rsidR="00B063BA" w:rsidRPr="00F76721" w:rsidRDefault="00B063BA" w:rsidP="00B063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e</w:t>
            </w:r>
            <w:r>
              <w:rPr>
                <w:sz w:val="12"/>
                <w:szCs w:val="12"/>
              </w:rPr>
              <w:t>mployee_code</w:t>
            </w:r>
          </w:p>
        </w:tc>
        <w:tc>
          <w:tcPr>
            <w:tcW w:w="5102" w:type="dxa"/>
          </w:tcPr>
          <w:p w14:paraId="4FF51F96" w14:textId="77777777" w:rsidR="00B063BA" w:rsidRPr="00F76721" w:rsidRDefault="00B063BA" w:rsidP="00B063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063BA" w:rsidRPr="00F76721" w14:paraId="30D479F7" w14:textId="77777777" w:rsidTr="0067047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1906C3CA" w14:textId="33805C5B" w:rsidR="00B063BA" w:rsidRPr="00F76721" w:rsidRDefault="00B063BA" w:rsidP="00B063BA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3391E7B0" w14:textId="77777777" w:rsidR="00B063BA" w:rsidRPr="00F76721" w:rsidRDefault="00B063BA" w:rsidP="00B063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社員名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378832041"/>
            <w:placeholder>
              <w:docPart w:val="5E43B0B7FE174D2A8D03E353404A86D9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134" w:type="dxa"/>
              </w:tcPr>
              <w:p w14:paraId="7F721377" w14:textId="77777777" w:rsidR="00B063BA" w:rsidRPr="00F76721" w:rsidRDefault="00B063BA" w:rsidP="00B063B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2268" w:type="dxa"/>
          </w:tcPr>
          <w:p w14:paraId="5661B5D7" w14:textId="77777777" w:rsidR="00B063BA" w:rsidRPr="00F76721" w:rsidRDefault="00831728" w:rsidP="00B063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</w:p>
        </w:tc>
        <w:tc>
          <w:tcPr>
            <w:tcW w:w="2835" w:type="dxa"/>
          </w:tcPr>
          <w:p w14:paraId="7D89CB73" w14:textId="77777777" w:rsidR="00B063BA" w:rsidRPr="00F76721" w:rsidRDefault="00831728" w:rsidP="00B063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</w:p>
        </w:tc>
        <w:tc>
          <w:tcPr>
            <w:tcW w:w="5102" w:type="dxa"/>
          </w:tcPr>
          <w:p w14:paraId="2A4EEC85" w14:textId="77777777" w:rsidR="00B063BA" w:rsidRPr="00F76721" w:rsidRDefault="00831728" w:rsidP="00B063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</w:tr>
      <w:tr w:rsidR="00B063BA" w:rsidRPr="00F76721" w14:paraId="0BD37F26" w14:textId="77777777" w:rsidTr="00670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257D5CA" w14:textId="11881A16" w:rsidR="00B063BA" w:rsidRPr="00F76721" w:rsidRDefault="00B063BA" w:rsidP="00B063BA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5EB19726" w14:textId="77777777" w:rsidR="00B063BA" w:rsidRPr="00F76721" w:rsidRDefault="00B063BA" w:rsidP="00B063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所属部署コード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229916745"/>
            <w:placeholder>
              <w:docPart w:val="17C59E92760C495FA308A4294832C31C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134" w:type="dxa"/>
              </w:tcPr>
              <w:p w14:paraId="5E0074CE" w14:textId="77777777" w:rsidR="00B063BA" w:rsidRPr="00F76721" w:rsidRDefault="00B063BA" w:rsidP="00B063B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2268" w:type="dxa"/>
          </w:tcPr>
          <w:p w14:paraId="528DE12B" w14:textId="77777777" w:rsidR="00B063BA" w:rsidRPr="00F76721" w:rsidRDefault="00B063BA" w:rsidP="00B063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apply_trn</w:t>
            </w:r>
          </w:p>
        </w:tc>
        <w:tc>
          <w:tcPr>
            <w:tcW w:w="2835" w:type="dxa"/>
          </w:tcPr>
          <w:p w14:paraId="280422C3" w14:textId="77777777" w:rsidR="00B063BA" w:rsidRPr="00F76721" w:rsidRDefault="00B063BA" w:rsidP="00B063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d</w:t>
            </w:r>
            <w:r>
              <w:rPr>
                <w:sz w:val="12"/>
                <w:szCs w:val="12"/>
              </w:rPr>
              <w:t>epartment_code</w:t>
            </w:r>
          </w:p>
        </w:tc>
        <w:tc>
          <w:tcPr>
            <w:tcW w:w="5102" w:type="dxa"/>
          </w:tcPr>
          <w:p w14:paraId="41B65B25" w14:textId="77777777" w:rsidR="00B063BA" w:rsidRPr="00F76721" w:rsidRDefault="00B063BA" w:rsidP="00B063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063BA" w:rsidRPr="00F76721" w14:paraId="430BE150" w14:textId="77777777" w:rsidTr="0067047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4BC18D13" w14:textId="50F149BA" w:rsidR="00B063BA" w:rsidRPr="00F76721" w:rsidRDefault="00B063BA" w:rsidP="00B063BA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5B4DFB8D" w14:textId="77777777" w:rsidR="00B063BA" w:rsidRPr="00F76721" w:rsidRDefault="00B063BA" w:rsidP="00B063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所属部署名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441388817"/>
            <w:placeholder>
              <w:docPart w:val="9EF30F90476348AE8987CE4B4BACB5CF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134" w:type="dxa"/>
              </w:tcPr>
              <w:p w14:paraId="59B82E68" w14:textId="77777777" w:rsidR="00B063BA" w:rsidRPr="00F76721" w:rsidRDefault="00B063BA" w:rsidP="00B063B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2268" w:type="dxa"/>
          </w:tcPr>
          <w:p w14:paraId="09D931FD" w14:textId="77777777" w:rsidR="00B063BA" w:rsidRPr="00F76721" w:rsidRDefault="00831728" w:rsidP="00B063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</w:p>
        </w:tc>
        <w:tc>
          <w:tcPr>
            <w:tcW w:w="2835" w:type="dxa"/>
          </w:tcPr>
          <w:p w14:paraId="6C5F6118" w14:textId="77777777" w:rsidR="00B063BA" w:rsidRPr="00F76721" w:rsidRDefault="00831728" w:rsidP="00B063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</w:p>
        </w:tc>
        <w:tc>
          <w:tcPr>
            <w:tcW w:w="5102" w:type="dxa"/>
          </w:tcPr>
          <w:p w14:paraId="221CB9AD" w14:textId="77777777" w:rsidR="00B063BA" w:rsidRPr="00F76721" w:rsidRDefault="00831728" w:rsidP="00B063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</w:tr>
      <w:tr w:rsidR="00A41E50" w:rsidRPr="00F76721" w14:paraId="5F095DFC" w14:textId="77777777" w:rsidTr="00670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9CF8E22" w14:textId="3A1B0302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6A8C808C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933935268"/>
            <w:placeholder>
              <w:docPart w:val="F2FD9945366B4F81ACBAD3D96DF84B30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134" w:type="dxa"/>
              </w:tcPr>
              <w:p w14:paraId="2B2C5EAA" w14:textId="77777777" w:rsidR="00A41E50" w:rsidRPr="00F76721" w:rsidRDefault="00A41E50" w:rsidP="00A41E5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6038777F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14D37DF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3A656611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091BF6C0" w14:textId="77777777" w:rsidTr="0067047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5677527" w14:textId="18596B3B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6D05FC28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679466418"/>
            <w:placeholder>
              <w:docPart w:val="5A2396F903DA48249C7CF16B23EFA711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134" w:type="dxa"/>
              </w:tcPr>
              <w:p w14:paraId="19A78411" w14:textId="77777777" w:rsidR="00A41E50" w:rsidRPr="00F76721" w:rsidRDefault="00A41E50" w:rsidP="00A41E5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4A824BA1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039C35F6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1ACEC302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14DD1CA9" w14:textId="77777777" w:rsidTr="00670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10D5E11F" w14:textId="1796B811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782A0CAB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957058476"/>
            <w:placeholder>
              <w:docPart w:val="50C322F10C3045D98D03E43F0614EF68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134" w:type="dxa"/>
              </w:tcPr>
              <w:p w14:paraId="0034F4FC" w14:textId="77777777" w:rsidR="00A41E50" w:rsidRPr="00F76721" w:rsidRDefault="00A41E50" w:rsidP="00A41E5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0AA71A94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7B347A1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43CFC59E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34ED0600" w14:textId="77777777" w:rsidTr="0067047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1A14635" w14:textId="35CBAD25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230F0552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395501799"/>
            <w:placeholder>
              <w:docPart w:val="4E31A10E0D8F4161A3AEF736F099C789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134" w:type="dxa"/>
              </w:tcPr>
              <w:p w14:paraId="124BD8C2" w14:textId="77777777" w:rsidR="00A41E50" w:rsidRPr="00F76721" w:rsidRDefault="00A41E50" w:rsidP="00A41E5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02C751C6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398D91B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09CDBD8A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1B0A4D89" w14:textId="77777777" w:rsidTr="00670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40C0C4D" w14:textId="57062FB9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5D409D15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29886429"/>
            <w:placeholder>
              <w:docPart w:val="9271CE0426834B5B9B195EF10E3F7833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134" w:type="dxa"/>
              </w:tcPr>
              <w:p w14:paraId="12D70C2E" w14:textId="77777777" w:rsidR="00A41E50" w:rsidRPr="00F76721" w:rsidRDefault="00A41E50" w:rsidP="00A41E5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5EFAFEE6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E11B49D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684ADCED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402A91C6" w14:textId="77777777" w:rsidTr="0067047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54D47A6" w14:textId="41B4992C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30C2A510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170638335"/>
            <w:placeholder>
              <w:docPart w:val="5953055F9B674070B40A7A53CEBFA853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134" w:type="dxa"/>
              </w:tcPr>
              <w:p w14:paraId="36433719" w14:textId="77777777" w:rsidR="00A41E50" w:rsidRPr="00F76721" w:rsidRDefault="00A41E50" w:rsidP="00A41E5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4BA57D38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6C19D98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6CC7984C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2C6461EE" w14:textId="77777777" w:rsidTr="00670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C271DA4" w14:textId="56EC17C4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43A8E5B5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050524326"/>
            <w:placeholder>
              <w:docPart w:val="DD93C67ED1BD4402BE3A6983DD3C2188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134" w:type="dxa"/>
              </w:tcPr>
              <w:p w14:paraId="41813562" w14:textId="77777777" w:rsidR="00A41E50" w:rsidRPr="00F76721" w:rsidRDefault="00A41E50" w:rsidP="00A41E5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14E9C845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7B4C679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1D2EEDC5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29999E10" w14:textId="77777777" w:rsidTr="0067047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20DA641" w14:textId="4447F805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00AFC756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699941684"/>
            <w:placeholder>
              <w:docPart w:val="CFC32F5BC3A94832804537266300AC3F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134" w:type="dxa"/>
              </w:tcPr>
              <w:p w14:paraId="727ED8CC" w14:textId="77777777" w:rsidR="00A41E50" w:rsidRPr="00F76721" w:rsidRDefault="00A41E50" w:rsidP="00A41E5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075010E9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5A570F8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56EBA805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55829B9E" w14:textId="77777777" w:rsidTr="00670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55181EA" w14:textId="4C287CD2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22F1A708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389072289"/>
            <w:placeholder>
              <w:docPart w:val="2754E5A11F3E49838D6F298401D0EBBA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134" w:type="dxa"/>
              </w:tcPr>
              <w:p w14:paraId="2BA19A26" w14:textId="77777777" w:rsidR="00A41E50" w:rsidRPr="00F76721" w:rsidRDefault="00A41E50" w:rsidP="00A41E5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71A37F24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8517207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57904A63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76AA323A" w14:textId="77777777" w:rsidTr="0067047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E98EC92" w14:textId="76CFFDEE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1BB84D4C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2130466976"/>
            <w:placeholder>
              <w:docPart w:val="BEED2E495CF74FD2B0FE291B45B9E4ED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134" w:type="dxa"/>
              </w:tcPr>
              <w:p w14:paraId="087A0F31" w14:textId="77777777" w:rsidR="00A41E50" w:rsidRPr="00F76721" w:rsidRDefault="00A41E50" w:rsidP="00A41E5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4DA56F37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EA87575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7FAEF998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0A547328" w14:textId="77777777" w:rsidTr="00670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A55DE91" w14:textId="4E8E6178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4B48587C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662504764"/>
            <w:placeholder>
              <w:docPart w:val="52EE45BBE7224E0C9B1CC52382C72A51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134" w:type="dxa"/>
              </w:tcPr>
              <w:p w14:paraId="317777F9" w14:textId="77777777" w:rsidR="00A41E50" w:rsidRPr="00F76721" w:rsidRDefault="00A41E50" w:rsidP="00A41E5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4F4246A6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C9D3B2D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76F40443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3B7DD7DB" w14:textId="77777777" w:rsidTr="0067047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4D27FE6" w14:textId="3A8A791D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B36424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7A81877F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588224530"/>
            <w:placeholder>
              <w:docPart w:val="05EFD9A962FF4F50918736D9733DFFFB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134" w:type="dxa"/>
              </w:tcPr>
              <w:p w14:paraId="56381762" w14:textId="77777777" w:rsidR="00A41E50" w:rsidRPr="00F76721" w:rsidRDefault="00A41E50" w:rsidP="00A41E5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40E5FB5E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1E92D26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7975E923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65CEB503" w14:textId="77777777" w:rsidR="009076FF" w:rsidRPr="00921FD2" w:rsidRDefault="009076FF" w:rsidP="00921FD2"/>
    <w:sectPr w:rsidR="009076FF" w:rsidRPr="00921FD2" w:rsidSect="00F54EE1">
      <w:headerReference w:type="default" r:id="rId9"/>
      <w:footerReference w:type="default" r:id="rId10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0DEF1A" w14:textId="77777777" w:rsidR="00065A8A" w:rsidRDefault="00065A8A" w:rsidP="00F95D5B">
      <w:r>
        <w:separator/>
      </w:r>
    </w:p>
  </w:endnote>
  <w:endnote w:type="continuationSeparator" w:id="0">
    <w:p w14:paraId="1863043B" w14:textId="77777777" w:rsidR="00065A8A" w:rsidRDefault="00065A8A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D54E1" w14:textId="77777777" w:rsidR="006B1362" w:rsidRDefault="006B1362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FC66B" w14:textId="77777777" w:rsidR="006B1362" w:rsidRPr="003A02B2" w:rsidRDefault="006B1362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777E0D" w14:textId="77777777" w:rsidR="00065A8A" w:rsidRDefault="00065A8A" w:rsidP="00F95D5B">
      <w:r>
        <w:separator/>
      </w:r>
    </w:p>
  </w:footnote>
  <w:footnote w:type="continuationSeparator" w:id="0">
    <w:p w14:paraId="33014BB8" w14:textId="77777777" w:rsidR="00065A8A" w:rsidRDefault="00065A8A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9E537" w14:textId="77777777" w:rsidR="006B1362" w:rsidRDefault="006B1362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320F5" w14:textId="77777777" w:rsidR="006B1362" w:rsidRDefault="006B1362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>
      <w:rPr>
        <w:rFonts w:hint="eastAsia"/>
      </w:rPr>
      <w:t>○○</w:t>
    </w:r>
    <w:r w:rsidR="00D17613">
      <w:rPr>
        <w:rFonts w:hint="eastAsia"/>
      </w:rPr>
      <w:t>外部インターフェース</w:t>
    </w:r>
    <w:r>
      <w:rPr>
        <w:rFonts w:hint="eastAsia"/>
      </w:rPr>
      <w:t>仕様書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0F"/>
    <w:rsid w:val="000144DD"/>
    <w:rsid w:val="000150D9"/>
    <w:rsid w:val="00037D33"/>
    <w:rsid w:val="00037E87"/>
    <w:rsid w:val="000435ED"/>
    <w:rsid w:val="000444CE"/>
    <w:rsid w:val="00060653"/>
    <w:rsid w:val="00065A8A"/>
    <w:rsid w:val="00073550"/>
    <w:rsid w:val="00076912"/>
    <w:rsid w:val="00090EB4"/>
    <w:rsid w:val="000A04BA"/>
    <w:rsid w:val="000A427F"/>
    <w:rsid w:val="000A4CD1"/>
    <w:rsid w:val="000B293A"/>
    <w:rsid w:val="000B6DBB"/>
    <w:rsid w:val="000C0C7F"/>
    <w:rsid w:val="000D4B59"/>
    <w:rsid w:val="000F539B"/>
    <w:rsid w:val="000F68B3"/>
    <w:rsid w:val="001015FD"/>
    <w:rsid w:val="0010171D"/>
    <w:rsid w:val="00102FE5"/>
    <w:rsid w:val="00106114"/>
    <w:rsid w:val="001061BD"/>
    <w:rsid w:val="00116C0F"/>
    <w:rsid w:val="0011797C"/>
    <w:rsid w:val="00121467"/>
    <w:rsid w:val="00122A51"/>
    <w:rsid w:val="00124BD4"/>
    <w:rsid w:val="00130AD5"/>
    <w:rsid w:val="00131D97"/>
    <w:rsid w:val="00144249"/>
    <w:rsid w:val="0015188E"/>
    <w:rsid w:val="0015319A"/>
    <w:rsid w:val="00153A6B"/>
    <w:rsid w:val="00153FFF"/>
    <w:rsid w:val="001560DE"/>
    <w:rsid w:val="00163BE0"/>
    <w:rsid w:val="001708B3"/>
    <w:rsid w:val="00172D20"/>
    <w:rsid w:val="00181421"/>
    <w:rsid w:val="00190454"/>
    <w:rsid w:val="00195BD8"/>
    <w:rsid w:val="00196BB7"/>
    <w:rsid w:val="001A34FD"/>
    <w:rsid w:val="001B1570"/>
    <w:rsid w:val="001B37B0"/>
    <w:rsid w:val="001C332B"/>
    <w:rsid w:val="001D05D2"/>
    <w:rsid w:val="001D15B3"/>
    <w:rsid w:val="001D6464"/>
    <w:rsid w:val="001E1B7E"/>
    <w:rsid w:val="001E3F73"/>
    <w:rsid w:val="001E761D"/>
    <w:rsid w:val="002110B9"/>
    <w:rsid w:val="002130FF"/>
    <w:rsid w:val="00213859"/>
    <w:rsid w:val="0022252D"/>
    <w:rsid w:val="002273FC"/>
    <w:rsid w:val="00233AC8"/>
    <w:rsid w:val="00242307"/>
    <w:rsid w:val="00244519"/>
    <w:rsid w:val="002448B5"/>
    <w:rsid w:val="00252F78"/>
    <w:rsid w:val="00256BF3"/>
    <w:rsid w:val="00260E1A"/>
    <w:rsid w:val="00267DF1"/>
    <w:rsid w:val="002716C5"/>
    <w:rsid w:val="00274BDD"/>
    <w:rsid w:val="0027652B"/>
    <w:rsid w:val="0027742D"/>
    <w:rsid w:val="0028452B"/>
    <w:rsid w:val="002860E4"/>
    <w:rsid w:val="0029474B"/>
    <w:rsid w:val="002948E5"/>
    <w:rsid w:val="002A19E4"/>
    <w:rsid w:val="002A6715"/>
    <w:rsid w:val="002B010A"/>
    <w:rsid w:val="002B1F0D"/>
    <w:rsid w:val="002B4AD5"/>
    <w:rsid w:val="002C2CFE"/>
    <w:rsid w:val="002F5462"/>
    <w:rsid w:val="002F7A28"/>
    <w:rsid w:val="00316B0F"/>
    <w:rsid w:val="0032097C"/>
    <w:rsid w:val="0032144F"/>
    <w:rsid w:val="00322CBC"/>
    <w:rsid w:val="00324F1F"/>
    <w:rsid w:val="00326CD2"/>
    <w:rsid w:val="003326EC"/>
    <w:rsid w:val="00350ECC"/>
    <w:rsid w:val="00363A29"/>
    <w:rsid w:val="00364CC8"/>
    <w:rsid w:val="0036599E"/>
    <w:rsid w:val="003662D9"/>
    <w:rsid w:val="00371B6C"/>
    <w:rsid w:val="00375773"/>
    <w:rsid w:val="003860F7"/>
    <w:rsid w:val="00397190"/>
    <w:rsid w:val="003A02B2"/>
    <w:rsid w:val="003B2707"/>
    <w:rsid w:val="003B5C05"/>
    <w:rsid w:val="003C1464"/>
    <w:rsid w:val="003C30E1"/>
    <w:rsid w:val="003D104A"/>
    <w:rsid w:val="003E39BB"/>
    <w:rsid w:val="003E3D85"/>
    <w:rsid w:val="003E4553"/>
    <w:rsid w:val="003E6EC7"/>
    <w:rsid w:val="003F25F6"/>
    <w:rsid w:val="003F4273"/>
    <w:rsid w:val="003F684C"/>
    <w:rsid w:val="00424E44"/>
    <w:rsid w:val="004417DA"/>
    <w:rsid w:val="00447E88"/>
    <w:rsid w:val="00455E58"/>
    <w:rsid w:val="00463264"/>
    <w:rsid w:val="004823D4"/>
    <w:rsid w:val="004A6356"/>
    <w:rsid w:val="004A64E7"/>
    <w:rsid w:val="004B1E64"/>
    <w:rsid w:val="004B1FCF"/>
    <w:rsid w:val="004B5A54"/>
    <w:rsid w:val="004D73A0"/>
    <w:rsid w:val="004E0391"/>
    <w:rsid w:val="004E5EB6"/>
    <w:rsid w:val="0050509C"/>
    <w:rsid w:val="005077F1"/>
    <w:rsid w:val="00521813"/>
    <w:rsid w:val="00525BE9"/>
    <w:rsid w:val="00535F6D"/>
    <w:rsid w:val="005363E9"/>
    <w:rsid w:val="0053659A"/>
    <w:rsid w:val="005475DF"/>
    <w:rsid w:val="00550CC3"/>
    <w:rsid w:val="00551B75"/>
    <w:rsid w:val="00553E6C"/>
    <w:rsid w:val="005553A7"/>
    <w:rsid w:val="005607C7"/>
    <w:rsid w:val="0056380C"/>
    <w:rsid w:val="005716CB"/>
    <w:rsid w:val="00577A45"/>
    <w:rsid w:val="00586E53"/>
    <w:rsid w:val="005B1876"/>
    <w:rsid w:val="005B6A76"/>
    <w:rsid w:val="005C631E"/>
    <w:rsid w:val="005D4C80"/>
    <w:rsid w:val="005D7754"/>
    <w:rsid w:val="005D7ED0"/>
    <w:rsid w:val="006006CE"/>
    <w:rsid w:val="00600C62"/>
    <w:rsid w:val="00613CAD"/>
    <w:rsid w:val="00620111"/>
    <w:rsid w:val="00632059"/>
    <w:rsid w:val="00650938"/>
    <w:rsid w:val="00651FA1"/>
    <w:rsid w:val="0065222D"/>
    <w:rsid w:val="00652C94"/>
    <w:rsid w:val="00655F1C"/>
    <w:rsid w:val="00663911"/>
    <w:rsid w:val="00670C27"/>
    <w:rsid w:val="00673B4F"/>
    <w:rsid w:val="00673C4D"/>
    <w:rsid w:val="00682BE2"/>
    <w:rsid w:val="006841B5"/>
    <w:rsid w:val="00691ED5"/>
    <w:rsid w:val="00693BEE"/>
    <w:rsid w:val="0069509D"/>
    <w:rsid w:val="006B1362"/>
    <w:rsid w:val="006C3877"/>
    <w:rsid w:val="006C7F44"/>
    <w:rsid w:val="006D09F3"/>
    <w:rsid w:val="006D1EE1"/>
    <w:rsid w:val="006D41F4"/>
    <w:rsid w:val="006D6CD5"/>
    <w:rsid w:val="006F02F4"/>
    <w:rsid w:val="006F1952"/>
    <w:rsid w:val="00704B65"/>
    <w:rsid w:val="007102B3"/>
    <w:rsid w:val="00712EEE"/>
    <w:rsid w:val="007139DB"/>
    <w:rsid w:val="007254F7"/>
    <w:rsid w:val="007316B6"/>
    <w:rsid w:val="007322D6"/>
    <w:rsid w:val="0073389E"/>
    <w:rsid w:val="007446E5"/>
    <w:rsid w:val="00744776"/>
    <w:rsid w:val="00774143"/>
    <w:rsid w:val="007825EE"/>
    <w:rsid w:val="0079011A"/>
    <w:rsid w:val="00797F56"/>
    <w:rsid w:val="007C0D63"/>
    <w:rsid w:val="007C77A8"/>
    <w:rsid w:val="007D5DF3"/>
    <w:rsid w:val="007E6DD2"/>
    <w:rsid w:val="007F5F80"/>
    <w:rsid w:val="008119C5"/>
    <w:rsid w:val="00813195"/>
    <w:rsid w:val="00813932"/>
    <w:rsid w:val="00814FAB"/>
    <w:rsid w:val="00815FC3"/>
    <w:rsid w:val="0082055B"/>
    <w:rsid w:val="00824147"/>
    <w:rsid w:val="00831728"/>
    <w:rsid w:val="008318EB"/>
    <w:rsid w:val="00843C24"/>
    <w:rsid w:val="0085629D"/>
    <w:rsid w:val="00860EA1"/>
    <w:rsid w:val="00866184"/>
    <w:rsid w:val="00867B32"/>
    <w:rsid w:val="00871308"/>
    <w:rsid w:val="008771A3"/>
    <w:rsid w:val="00885368"/>
    <w:rsid w:val="00897A67"/>
    <w:rsid w:val="008A4F68"/>
    <w:rsid w:val="008A744E"/>
    <w:rsid w:val="008B6CCE"/>
    <w:rsid w:val="008C2BED"/>
    <w:rsid w:val="008C360F"/>
    <w:rsid w:val="008D0918"/>
    <w:rsid w:val="008E2D8F"/>
    <w:rsid w:val="008E637C"/>
    <w:rsid w:val="0090249F"/>
    <w:rsid w:val="009030B7"/>
    <w:rsid w:val="009070E6"/>
    <w:rsid w:val="009076FF"/>
    <w:rsid w:val="009128BB"/>
    <w:rsid w:val="0091565B"/>
    <w:rsid w:val="00915FF0"/>
    <w:rsid w:val="00921FD2"/>
    <w:rsid w:val="0092341A"/>
    <w:rsid w:val="009276F1"/>
    <w:rsid w:val="00933627"/>
    <w:rsid w:val="00941A07"/>
    <w:rsid w:val="009529AA"/>
    <w:rsid w:val="00961290"/>
    <w:rsid w:val="00971223"/>
    <w:rsid w:val="00976698"/>
    <w:rsid w:val="00984495"/>
    <w:rsid w:val="00990F38"/>
    <w:rsid w:val="00991687"/>
    <w:rsid w:val="009A5125"/>
    <w:rsid w:val="009B3FE7"/>
    <w:rsid w:val="009C0183"/>
    <w:rsid w:val="009C118A"/>
    <w:rsid w:val="009F348B"/>
    <w:rsid w:val="009F491C"/>
    <w:rsid w:val="009F5BDB"/>
    <w:rsid w:val="009F7E8E"/>
    <w:rsid w:val="00A022F9"/>
    <w:rsid w:val="00A17640"/>
    <w:rsid w:val="00A41E50"/>
    <w:rsid w:val="00A52B07"/>
    <w:rsid w:val="00A55617"/>
    <w:rsid w:val="00A56C80"/>
    <w:rsid w:val="00A57557"/>
    <w:rsid w:val="00A6149F"/>
    <w:rsid w:val="00A64664"/>
    <w:rsid w:val="00A64D20"/>
    <w:rsid w:val="00A721A7"/>
    <w:rsid w:val="00A73D04"/>
    <w:rsid w:val="00A8661C"/>
    <w:rsid w:val="00A90BAE"/>
    <w:rsid w:val="00AB4032"/>
    <w:rsid w:val="00AB5C85"/>
    <w:rsid w:val="00AC2A0D"/>
    <w:rsid w:val="00AC4779"/>
    <w:rsid w:val="00AC7CB5"/>
    <w:rsid w:val="00AD3641"/>
    <w:rsid w:val="00AD6BBC"/>
    <w:rsid w:val="00AE4EE0"/>
    <w:rsid w:val="00AF156C"/>
    <w:rsid w:val="00B01759"/>
    <w:rsid w:val="00B063BA"/>
    <w:rsid w:val="00B077D6"/>
    <w:rsid w:val="00B1558A"/>
    <w:rsid w:val="00B17F10"/>
    <w:rsid w:val="00B36424"/>
    <w:rsid w:val="00B410B4"/>
    <w:rsid w:val="00B4404C"/>
    <w:rsid w:val="00B47BD2"/>
    <w:rsid w:val="00B51539"/>
    <w:rsid w:val="00B5204B"/>
    <w:rsid w:val="00B6746D"/>
    <w:rsid w:val="00B8136E"/>
    <w:rsid w:val="00B815A8"/>
    <w:rsid w:val="00B83015"/>
    <w:rsid w:val="00BA7594"/>
    <w:rsid w:val="00BC14D8"/>
    <w:rsid w:val="00BD49CA"/>
    <w:rsid w:val="00BD56CB"/>
    <w:rsid w:val="00BF54BB"/>
    <w:rsid w:val="00BF6FE5"/>
    <w:rsid w:val="00C0518B"/>
    <w:rsid w:val="00C07C48"/>
    <w:rsid w:val="00C12B3A"/>
    <w:rsid w:val="00C22E5C"/>
    <w:rsid w:val="00C3324D"/>
    <w:rsid w:val="00C34D36"/>
    <w:rsid w:val="00C52799"/>
    <w:rsid w:val="00C7282D"/>
    <w:rsid w:val="00C7658F"/>
    <w:rsid w:val="00C87C95"/>
    <w:rsid w:val="00C93177"/>
    <w:rsid w:val="00C93C96"/>
    <w:rsid w:val="00CA2EEF"/>
    <w:rsid w:val="00CA647F"/>
    <w:rsid w:val="00CB53E4"/>
    <w:rsid w:val="00CE48CC"/>
    <w:rsid w:val="00CF1F99"/>
    <w:rsid w:val="00CF3BB0"/>
    <w:rsid w:val="00CF7666"/>
    <w:rsid w:val="00D17613"/>
    <w:rsid w:val="00D20EF9"/>
    <w:rsid w:val="00D438B5"/>
    <w:rsid w:val="00D53A96"/>
    <w:rsid w:val="00D53E96"/>
    <w:rsid w:val="00D64E2A"/>
    <w:rsid w:val="00D755AF"/>
    <w:rsid w:val="00D86270"/>
    <w:rsid w:val="00D87FA8"/>
    <w:rsid w:val="00D914ED"/>
    <w:rsid w:val="00D92CBA"/>
    <w:rsid w:val="00DA3C02"/>
    <w:rsid w:val="00DB17DF"/>
    <w:rsid w:val="00DB6D2E"/>
    <w:rsid w:val="00DC7CAC"/>
    <w:rsid w:val="00DD753E"/>
    <w:rsid w:val="00E000CD"/>
    <w:rsid w:val="00E145E9"/>
    <w:rsid w:val="00E26E10"/>
    <w:rsid w:val="00E276BD"/>
    <w:rsid w:val="00E412B9"/>
    <w:rsid w:val="00E435BC"/>
    <w:rsid w:val="00E44738"/>
    <w:rsid w:val="00E478AA"/>
    <w:rsid w:val="00E517DF"/>
    <w:rsid w:val="00E675A8"/>
    <w:rsid w:val="00E726E3"/>
    <w:rsid w:val="00E745B6"/>
    <w:rsid w:val="00E82221"/>
    <w:rsid w:val="00EA2185"/>
    <w:rsid w:val="00EA31E5"/>
    <w:rsid w:val="00EA3607"/>
    <w:rsid w:val="00EA7D2E"/>
    <w:rsid w:val="00EB22EF"/>
    <w:rsid w:val="00EB4FEF"/>
    <w:rsid w:val="00EC0D14"/>
    <w:rsid w:val="00EC1015"/>
    <w:rsid w:val="00EC20E9"/>
    <w:rsid w:val="00EC3013"/>
    <w:rsid w:val="00EC3179"/>
    <w:rsid w:val="00EC5409"/>
    <w:rsid w:val="00ED4BB5"/>
    <w:rsid w:val="00EE1BB2"/>
    <w:rsid w:val="00F03028"/>
    <w:rsid w:val="00F1143A"/>
    <w:rsid w:val="00F1514B"/>
    <w:rsid w:val="00F160AA"/>
    <w:rsid w:val="00F16252"/>
    <w:rsid w:val="00F234EF"/>
    <w:rsid w:val="00F2484C"/>
    <w:rsid w:val="00F351F0"/>
    <w:rsid w:val="00F3765B"/>
    <w:rsid w:val="00F47583"/>
    <w:rsid w:val="00F50EB3"/>
    <w:rsid w:val="00F531D7"/>
    <w:rsid w:val="00F54EE1"/>
    <w:rsid w:val="00F76721"/>
    <w:rsid w:val="00F806E1"/>
    <w:rsid w:val="00F85E55"/>
    <w:rsid w:val="00F94E42"/>
    <w:rsid w:val="00F95D5B"/>
    <w:rsid w:val="00FA2BBB"/>
    <w:rsid w:val="00FA7412"/>
    <w:rsid w:val="00FB4FE3"/>
    <w:rsid w:val="00FD1A25"/>
    <w:rsid w:val="00FD2B60"/>
    <w:rsid w:val="00FE1B78"/>
    <w:rsid w:val="00FE2C01"/>
    <w:rsid w:val="00FE5C09"/>
    <w:rsid w:val="00FF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979719D"/>
  <w15:chartTrackingRefBased/>
  <w15:docId w15:val="{42FB6B18-5F7B-4102-B314-0D39DE861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E88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3E6EC7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character" w:styleId="af3">
    <w:name w:val="annotation reference"/>
    <w:basedOn w:val="a0"/>
    <w:uiPriority w:val="99"/>
    <w:semiHidden/>
    <w:unhideWhenUsed/>
    <w:rsid w:val="00990F38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990F38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990F38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90F38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990F38"/>
    <w:rPr>
      <w:b/>
      <w:bCs/>
    </w:rPr>
  </w:style>
  <w:style w:type="paragraph" w:styleId="af8">
    <w:name w:val="Revision"/>
    <w:hidden/>
    <w:uiPriority w:val="99"/>
    <w:semiHidden/>
    <w:rsid w:val="00990F38"/>
  </w:style>
  <w:style w:type="paragraph" w:customStyle="1" w:styleId="af9">
    <w:name w:val="オブジェクトタイトル(小)"/>
    <w:basedOn w:val="aa"/>
    <w:qFormat/>
    <w:rsid w:val="00C22E5C"/>
    <w:pPr>
      <w:spacing w:line="160" w:lineRule="exact"/>
      <w:jc w:val="center"/>
    </w:pPr>
    <w:rPr>
      <w:color w:val="000000" w:themeColor="text1"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54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13_&#22806;&#37096;&#12452;&#12531;&#12479;&#12540;&#12501;&#12455;&#12540;&#12473;&#20181;&#27096;\ED13_%5b&#22806;&#37096;&#12452;&#12531;&#12479;&#12540;&#12501;&#12455;&#12540;&#12473;ID%5d_&#22806;&#37096;&#12452;&#12531;&#12479;&#12540;&#12501;&#12455;&#12540;&#12473;&#20181;&#27096;&#26360;_&#12486;&#12531;&#12503;&#12524;&#12540;&#1248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EF361BF271B40F1B551B890727DA87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B90DD7E-0279-4654-8510-ECA21EB0341F}"/>
      </w:docPartPr>
      <w:docPartBody>
        <w:p w:rsidR="00C23633" w:rsidRDefault="00C23633">
          <w:pPr>
            <w:pStyle w:val="2EF361BF271B40F1B551B890727DA87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1E2CEBC1D7F4C89A5C54227BD0AB12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EAC7771-417D-4ACC-98DD-BF21A708437E}"/>
      </w:docPartPr>
      <w:docPartBody>
        <w:p w:rsidR="00C23633" w:rsidRDefault="00C23633">
          <w:pPr>
            <w:pStyle w:val="51E2CEBC1D7F4C89A5C54227BD0AB12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B50A60349D6489390235B924B5A170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69C40D7-7087-4ED5-9C7C-4A2DD930F44B}"/>
      </w:docPartPr>
      <w:docPartBody>
        <w:p w:rsidR="00C23633" w:rsidRDefault="00C23633">
          <w:pPr>
            <w:pStyle w:val="4B50A60349D6489390235B924B5A170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BB87AC8123F4F1991106CECF1C632E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5C2D49C-5915-4836-832E-DFA9702231FB}"/>
      </w:docPartPr>
      <w:docPartBody>
        <w:p w:rsidR="00C23633" w:rsidRDefault="00C23633">
          <w:pPr>
            <w:pStyle w:val="7BB87AC8123F4F1991106CECF1C632E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D341851603743FC970FEFCDA8156AF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7D8FC6D-A5F1-45DC-9B23-DAC09C486B8D}"/>
      </w:docPartPr>
      <w:docPartBody>
        <w:p w:rsidR="00C23633" w:rsidRDefault="00C23633">
          <w:pPr>
            <w:pStyle w:val="FD341851603743FC970FEFCDA8156AF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B460335EB034A1CB6D8425C0CBF610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D8FC3E0-9C98-49AC-BA7D-6296BEC9E4D5}"/>
      </w:docPartPr>
      <w:docPartBody>
        <w:p w:rsidR="00C23633" w:rsidRDefault="00C23633">
          <w:pPr>
            <w:pStyle w:val="2B460335EB034A1CB6D8425C0CBF610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9488ACA827E441CB0A4D7CF1EAB9F7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017F95F-3EC0-49EC-930B-FAEB78DA0F60}"/>
      </w:docPartPr>
      <w:docPartBody>
        <w:p w:rsidR="00C23633" w:rsidRDefault="00C23633">
          <w:pPr>
            <w:pStyle w:val="29488ACA827E441CB0A4D7CF1EAB9F7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1ACD9AB78684A619A81330A7B4AD57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7883668-AF64-4F39-9DEE-B57271243E26}"/>
      </w:docPartPr>
      <w:docPartBody>
        <w:p w:rsidR="00C23633" w:rsidRDefault="00C23633">
          <w:pPr>
            <w:pStyle w:val="91ACD9AB78684A619A81330A7B4AD57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B6AD5C9CB014FCE8EC542ABA81D6B4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BBFFA1E-01F1-4058-A589-2FA0B6763B2D}"/>
      </w:docPartPr>
      <w:docPartBody>
        <w:p w:rsidR="00C23633" w:rsidRDefault="00C23633">
          <w:pPr>
            <w:pStyle w:val="FB6AD5C9CB014FCE8EC542ABA81D6B4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2D9F592A36A4015AB10EF0A7967BC9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059B95A-EBA8-43DC-A7FC-A6A49E845120}"/>
      </w:docPartPr>
      <w:docPartBody>
        <w:p w:rsidR="00C23633" w:rsidRDefault="00C23633">
          <w:pPr>
            <w:pStyle w:val="12D9F592A36A4015AB10EF0A7967BC9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8588E44D8FB49F696F02CAC4503CDC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B7CBD59-3B87-4CDB-BBFE-6ACEE4EFBC37}"/>
      </w:docPartPr>
      <w:docPartBody>
        <w:p w:rsidR="00C23633" w:rsidRDefault="00C23633">
          <w:pPr>
            <w:pStyle w:val="08588E44D8FB49F696F02CAC4503CDC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1D65B5EDC4C4F9F9225EBC60A14E76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271FD7B-74BC-4E0A-B842-C228E6EFA57C}"/>
      </w:docPartPr>
      <w:docPartBody>
        <w:p w:rsidR="00C23633" w:rsidRDefault="00C23633">
          <w:pPr>
            <w:pStyle w:val="F1D65B5EDC4C4F9F9225EBC60A14E76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9F54DBA67D54F49AFBBD338CBBCB2E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A1813B2-8014-49DE-AD97-D334D392CB60}"/>
      </w:docPartPr>
      <w:docPartBody>
        <w:p w:rsidR="00C23633" w:rsidRDefault="00C23633">
          <w:pPr>
            <w:pStyle w:val="C9F54DBA67D54F49AFBBD338CBBCB2E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0C143320B9B4887A9693308E401B76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C649554-5185-4A11-A0C7-FF264C9243EF}"/>
      </w:docPartPr>
      <w:docPartBody>
        <w:p w:rsidR="00C23633" w:rsidRDefault="00C23633">
          <w:pPr>
            <w:pStyle w:val="E0C143320B9B4887A9693308E401B76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86FFC4F5A5B41738E3D09295E8A4D4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451DB2E-7DA8-40FA-A899-66D653493D06}"/>
      </w:docPartPr>
      <w:docPartBody>
        <w:p w:rsidR="00C23633" w:rsidRDefault="00C23633">
          <w:pPr>
            <w:pStyle w:val="186FFC4F5A5B41738E3D09295E8A4D4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5C1A5C8F9A441A4B3D40D80B2DF901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7C63C76-B20B-4770-8214-BBE6A9A6CEDE}"/>
      </w:docPartPr>
      <w:docPartBody>
        <w:p w:rsidR="00C23633" w:rsidRDefault="00C23633">
          <w:pPr>
            <w:pStyle w:val="F5C1A5C8F9A441A4B3D40D80B2DF901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2BCF1DF1F334BCC9CA38D0BD51E9C2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D0CA847-2542-42E9-906C-C9303290D576}"/>
      </w:docPartPr>
      <w:docPartBody>
        <w:p w:rsidR="00C23633" w:rsidRDefault="00C23633">
          <w:pPr>
            <w:pStyle w:val="72BCF1DF1F334BCC9CA38D0BD51E9C2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0614339E6C944B397DEC8779B77273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03CA760-7173-464E-B3AF-254BCB731113}"/>
      </w:docPartPr>
      <w:docPartBody>
        <w:p w:rsidR="00C23633" w:rsidRDefault="00C23633">
          <w:pPr>
            <w:pStyle w:val="70614339E6C944B397DEC8779B77273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831F7D6101B4F84AEB2A1ED642A5D9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313558A-3870-45F0-AFE3-53C213BCEEE6}"/>
      </w:docPartPr>
      <w:docPartBody>
        <w:p w:rsidR="00C23633" w:rsidRDefault="00C23633">
          <w:pPr>
            <w:pStyle w:val="4831F7D6101B4F84AEB2A1ED642A5D9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16465132A644D1CADE4D9A22895FC3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2E70D80-683C-4640-AA4C-E8116C15E941}"/>
      </w:docPartPr>
      <w:docPartBody>
        <w:p w:rsidR="00C23633" w:rsidRDefault="00C23633">
          <w:pPr>
            <w:pStyle w:val="E16465132A644D1CADE4D9A22895FC3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8EB714D74864198942D8139DA45377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EDE4CB1-C404-4289-AC25-A5EED8951510}"/>
      </w:docPartPr>
      <w:docPartBody>
        <w:p w:rsidR="00C23633" w:rsidRDefault="00C23633">
          <w:pPr>
            <w:pStyle w:val="48EB714D74864198942D8139DA45377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232DEDFBC5245F0A2F93FCC0FF9573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5A28898-1C65-4472-AF00-510C6E7E5CE8}"/>
      </w:docPartPr>
      <w:docPartBody>
        <w:p w:rsidR="00C23633" w:rsidRDefault="00C23633">
          <w:pPr>
            <w:pStyle w:val="5232DEDFBC5245F0A2F93FCC0FF9573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180B1CE1ADB43F4946624F72E93614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7613148-FB02-4208-B380-127F1F5C7896}"/>
      </w:docPartPr>
      <w:docPartBody>
        <w:p w:rsidR="00C23633" w:rsidRDefault="00C23633">
          <w:pPr>
            <w:pStyle w:val="2180B1CE1ADB43F4946624F72E93614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BC836A220D541CE9B7FBD700059D4D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BF21F6F-80EA-4038-B022-96CEBFFAFB75}"/>
      </w:docPartPr>
      <w:docPartBody>
        <w:p w:rsidR="00C23633" w:rsidRDefault="00C23633">
          <w:pPr>
            <w:pStyle w:val="8BC836A220D541CE9B7FBD700059D4D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CBC396C514B4E3F894D4BEFAD41253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19F577B-4727-4705-AF08-7F15E751C21B}"/>
      </w:docPartPr>
      <w:docPartBody>
        <w:p w:rsidR="00C23633" w:rsidRDefault="00C23633">
          <w:pPr>
            <w:pStyle w:val="9CBC396C514B4E3F894D4BEFAD41253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0023AD814E345C8BBFFEAE2E854AC4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F0597FB-0397-41F5-A640-CCE43EBBF5D6}"/>
      </w:docPartPr>
      <w:docPartBody>
        <w:p w:rsidR="00C23633" w:rsidRDefault="00C23633">
          <w:pPr>
            <w:pStyle w:val="90023AD814E345C8BBFFEAE2E854AC4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4410C136C2F433D8DECBD5B1CCA557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BC24C3D-E4D8-48B9-A026-CB9A4F70EA2F}"/>
      </w:docPartPr>
      <w:docPartBody>
        <w:p w:rsidR="00C23633" w:rsidRDefault="00C23633">
          <w:pPr>
            <w:pStyle w:val="54410C136C2F433D8DECBD5B1CCA557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7A698B62B9D464EAD74BE17DB763E9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AF0708B-C002-47EA-A66B-C9C119FAD9B6}"/>
      </w:docPartPr>
      <w:docPartBody>
        <w:p w:rsidR="00C23633" w:rsidRDefault="00C23633">
          <w:pPr>
            <w:pStyle w:val="87A698B62B9D464EAD74BE17DB763E9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25915A273E94C0592766B13D11DBFC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7CC240F-8018-462A-9EFA-371EB63A2089}"/>
      </w:docPartPr>
      <w:docPartBody>
        <w:p w:rsidR="00C23633" w:rsidRDefault="00C23633">
          <w:pPr>
            <w:pStyle w:val="A25915A273E94C0592766B13D11DBFC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375746CA2434B99B0487218153BD8C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92D829D-B07D-427F-A516-D55A6800676C}"/>
      </w:docPartPr>
      <w:docPartBody>
        <w:p w:rsidR="00C23633" w:rsidRDefault="00C23633">
          <w:pPr>
            <w:pStyle w:val="D375746CA2434B99B0487218153BD8C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EA6EEBE885F4098B7C0D9FB62605EC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43858F5-D231-464A-9127-E1F220EDD689}"/>
      </w:docPartPr>
      <w:docPartBody>
        <w:p w:rsidR="00C23633" w:rsidRDefault="00C23633">
          <w:pPr>
            <w:pStyle w:val="0EA6EEBE885F4098B7C0D9FB62605EC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3727712D3C74E15BFC3099AC4185D4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CC0C37C-912B-4C3D-B59B-02D926805182}"/>
      </w:docPartPr>
      <w:docPartBody>
        <w:p w:rsidR="00C23633" w:rsidRDefault="00C23633">
          <w:pPr>
            <w:pStyle w:val="83727712D3C74E15BFC3099AC4185D4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B51EEAF9BE348CCADBCC05B6FB2ED7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D873ECC-5B56-46FD-B881-63EAC23B7D6E}"/>
      </w:docPartPr>
      <w:docPartBody>
        <w:p w:rsidR="00C23633" w:rsidRDefault="00C23633">
          <w:pPr>
            <w:pStyle w:val="EB51EEAF9BE348CCADBCC05B6FB2ED7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8702937094C48499B4D4ADC19E9494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D2B7F0F-6119-4150-BBC9-950FA6A1FF23}"/>
      </w:docPartPr>
      <w:docPartBody>
        <w:p w:rsidR="00C23633" w:rsidRDefault="00C23633">
          <w:pPr>
            <w:pStyle w:val="58702937094C48499B4D4ADC19E9494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51CE7059FA4438585A85FA8F4F67DE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5D4B677-CB2D-41D4-9462-C44A52327CB3}"/>
      </w:docPartPr>
      <w:docPartBody>
        <w:p w:rsidR="00C23633" w:rsidRDefault="00C23633">
          <w:pPr>
            <w:pStyle w:val="B51CE7059FA4438585A85FA8F4F67DE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FBBFC5887964FB7A66ADFB2E754EBE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44CA39B-A210-483C-B8F6-2D855F3230F1}"/>
      </w:docPartPr>
      <w:docPartBody>
        <w:p w:rsidR="00C23633" w:rsidRDefault="00C23633">
          <w:pPr>
            <w:pStyle w:val="2FBBFC5887964FB7A66ADFB2E754EBE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14D2A7D6E6546E28199EB497F09536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AD9867A-55BD-482C-948E-75B4765F81C4}"/>
      </w:docPartPr>
      <w:docPartBody>
        <w:p w:rsidR="00C23633" w:rsidRDefault="00C23633">
          <w:pPr>
            <w:pStyle w:val="814D2A7D6E6546E28199EB497F09536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4B094851510492FA7887E33844A496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4089C1E-7957-45F6-A209-2CC3233EB286}"/>
      </w:docPartPr>
      <w:docPartBody>
        <w:p w:rsidR="00C23633" w:rsidRDefault="00C23633">
          <w:pPr>
            <w:pStyle w:val="04B094851510492FA7887E33844A496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0213A4D0AA34AAFADB282971AC5145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B3890EB-A9DB-4A2F-9210-067FAFA95E18}"/>
      </w:docPartPr>
      <w:docPartBody>
        <w:p w:rsidR="00C23633" w:rsidRDefault="00C23633">
          <w:pPr>
            <w:pStyle w:val="B0213A4D0AA34AAFADB282971AC5145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324454809524FD99D33B74A7FD41ED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821F4EC-B90E-49B7-AD86-88CCD370FC09}"/>
      </w:docPartPr>
      <w:docPartBody>
        <w:p w:rsidR="00C23633" w:rsidRDefault="00C23633">
          <w:pPr>
            <w:pStyle w:val="A324454809524FD99D33B74A7FD41ED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7CF45DD67A5487E8334A1D1FB43479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B7185E4-CE96-42A8-98A4-A8BA77536859}"/>
      </w:docPartPr>
      <w:docPartBody>
        <w:p w:rsidR="00C23633" w:rsidRDefault="00C23633">
          <w:pPr>
            <w:pStyle w:val="57CF45DD67A5487E8334A1D1FB43479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19CEAA227364DDDAAF80142A008622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DDDC135-703E-460E-AC79-E36D5DEC0A49}"/>
      </w:docPartPr>
      <w:docPartBody>
        <w:p w:rsidR="00C23633" w:rsidRDefault="00C23633">
          <w:pPr>
            <w:pStyle w:val="E19CEAA227364DDDAAF80142A008622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78442E25CBF43F4AF0D7C42F1D4B36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097815B-4F08-46B7-93F6-49C61FF32A5D}"/>
      </w:docPartPr>
      <w:docPartBody>
        <w:p w:rsidR="00C23633" w:rsidRDefault="00C23633">
          <w:pPr>
            <w:pStyle w:val="478442E25CBF43F4AF0D7C42F1D4B36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866B844D7A9408783998CE7634A79D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CC212EB-E58F-4098-99A7-285CAE134586}"/>
      </w:docPartPr>
      <w:docPartBody>
        <w:p w:rsidR="00C23633" w:rsidRDefault="00C23633">
          <w:pPr>
            <w:pStyle w:val="D866B844D7A9408783998CE7634A79D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2A04734EC9E4434B62EB5F429C1334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6BAAD48-8540-495F-9BFD-CE635FE30483}"/>
      </w:docPartPr>
      <w:docPartBody>
        <w:p w:rsidR="00C23633" w:rsidRDefault="00C23633">
          <w:pPr>
            <w:pStyle w:val="42A04734EC9E4434B62EB5F429C1334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7CC3B24E57F4F19B3233504B8011D4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F8D526D-37B5-4531-95B1-C4001FF7D4E9}"/>
      </w:docPartPr>
      <w:docPartBody>
        <w:p w:rsidR="00C23633" w:rsidRDefault="00C23633">
          <w:pPr>
            <w:pStyle w:val="A7CC3B24E57F4F19B3233504B8011D4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EF1BB47848C4A9C830ED6032F1E126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440DA7A-E47C-4DC7-86B1-5C1F7568DDE9}"/>
      </w:docPartPr>
      <w:docPartBody>
        <w:p w:rsidR="00C23633" w:rsidRDefault="00C23633">
          <w:pPr>
            <w:pStyle w:val="AEF1BB47848C4A9C830ED6032F1E126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B67E2F6266949C3AE8514CBDF7BD97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1D27855-F508-4547-B513-41C0E636F90B}"/>
      </w:docPartPr>
      <w:docPartBody>
        <w:p w:rsidR="00C23633" w:rsidRDefault="00C23633">
          <w:pPr>
            <w:pStyle w:val="8B67E2F6266949C3AE8514CBDF7BD97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CD88A8EE08E4947AC017CF651B4506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CA96D11-AEEC-499F-A874-6AF52187C799}"/>
      </w:docPartPr>
      <w:docPartBody>
        <w:p w:rsidR="00C23633" w:rsidRDefault="00C23633">
          <w:pPr>
            <w:pStyle w:val="5CD88A8EE08E4947AC017CF651B4506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D5F65C61C6A41989CE9AC65A852864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1BE6964-32F4-4099-8D18-A8D48296E95B}"/>
      </w:docPartPr>
      <w:docPartBody>
        <w:p w:rsidR="00C23633" w:rsidRDefault="00C23633">
          <w:pPr>
            <w:pStyle w:val="8D5F65C61C6A41989CE9AC65A852864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32C17290ED2417F9EAD26930095C0E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39D3FE4-EC7C-4DAF-8B7B-8B02D9FA934F}"/>
      </w:docPartPr>
      <w:docPartBody>
        <w:p w:rsidR="00C23633" w:rsidRDefault="00C23633">
          <w:pPr>
            <w:pStyle w:val="A32C17290ED2417F9EAD26930095C0E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0427A58DAE04246B05AF2E512534A1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E6C20FD-22E1-4151-8643-C6C1F873BC64}"/>
      </w:docPartPr>
      <w:docPartBody>
        <w:p w:rsidR="00C23633" w:rsidRDefault="00C23633">
          <w:pPr>
            <w:pStyle w:val="40427A58DAE04246B05AF2E512534A1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134B08AD9184364BCD3AC81A2F6DAD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1A28EA6-5F3E-41B2-808B-DDE49BDD9425}"/>
      </w:docPartPr>
      <w:docPartBody>
        <w:p w:rsidR="00C23633" w:rsidRDefault="00C23633">
          <w:pPr>
            <w:pStyle w:val="6134B08AD9184364BCD3AC81A2F6DAD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84AF7F781934E7EBCB3F79EA0A4B01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4458DBE-9A98-4CB3-A1CE-8A39AA89FFDC}"/>
      </w:docPartPr>
      <w:docPartBody>
        <w:p w:rsidR="00C23633" w:rsidRDefault="00C23633">
          <w:pPr>
            <w:pStyle w:val="F84AF7F781934E7EBCB3F79EA0A4B01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F5EFBAB246842F59E23666AF5EFC2B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4B314A0-AB9C-4C74-AF28-5AAFEDB52BCA}"/>
      </w:docPartPr>
      <w:docPartBody>
        <w:p w:rsidR="00C23633" w:rsidRDefault="00C23633">
          <w:pPr>
            <w:pStyle w:val="1F5EFBAB246842F59E23666AF5EFC2B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DDCC391F7804BDD9CE608D69CF8F7E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863FF31-AEA7-47D7-B5A9-86D460BDE437}"/>
      </w:docPartPr>
      <w:docPartBody>
        <w:p w:rsidR="00C23633" w:rsidRDefault="00C23633">
          <w:pPr>
            <w:pStyle w:val="3DDCC391F7804BDD9CE608D69CF8F7E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C307E1E2FF6441DA928666569657EB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67BEC06-56E9-41FF-B45A-F311A49FAE56}"/>
      </w:docPartPr>
      <w:docPartBody>
        <w:p w:rsidR="00C23633" w:rsidRDefault="00C23633">
          <w:pPr>
            <w:pStyle w:val="CC307E1E2FF6441DA928666569657EB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E43B0B7FE174D2A8D03E353404A86D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1F0C21D-15C3-40ED-AA1C-742280E87C86}"/>
      </w:docPartPr>
      <w:docPartBody>
        <w:p w:rsidR="00C23633" w:rsidRDefault="00C23633">
          <w:pPr>
            <w:pStyle w:val="5E43B0B7FE174D2A8D03E353404A86D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7C59E92760C495FA308A4294832C31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4D32111-AF17-4E17-A72B-DE1DAC2763F2}"/>
      </w:docPartPr>
      <w:docPartBody>
        <w:p w:rsidR="00C23633" w:rsidRDefault="00C23633">
          <w:pPr>
            <w:pStyle w:val="17C59E92760C495FA308A4294832C31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EF30F90476348AE8987CE4B4BACB5C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031E89C-47B3-4799-A64E-3CC60AA4BCF2}"/>
      </w:docPartPr>
      <w:docPartBody>
        <w:p w:rsidR="00C23633" w:rsidRDefault="00C23633">
          <w:pPr>
            <w:pStyle w:val="9EF30F90476348AE8987CE4B4BACB5C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2FD9945366B4F81ACBAD3D96DF84B3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572647F-E0EC-4D65-BFBF-5082605E1B97}"/>
      </w:docPartPr>
      <w:docPartBody>
        <w:p w:rsidR="00C23633" w:rsidRDefault="00C23633">
          <w:pPr>
            <w:pStyle w:val="F2FD9945366B4F81ACBAD3D96DF84B3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A2396F903DA48249C7CF16B23EFA71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805F0D4-7B7E-4DDA-B873-2C8DA1F0FD0A}"/>
      </w:docPartPr>
      <w:docPartBody>
        <w:p w:rsidR="00C23633" w:rsidRDefault="00C23633">
          <w:pPr>
            <w:pStyle w:val="5A2396F903DA48249C7CF16B23EFA71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0C322F10C3045D98D03E43F0614EF6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3A97729-6E06-43F2-82BD-E40348C9DF0F}"/>
      </w:docPartPr>
      <w:docPartBody>
        <w:p w:rsidR="00C23633" w:rsidRDefault="00C23633">
          <w:pPr>
            <w:pStyle w:val="50C322F10C3045D98D03E43F0614EF6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E31A10E0D8F4161A3AEF736F099C78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1B90CDC-BA49-4CA4-B575-E701C1F98C76}"/>
      </w:docPartPr>
      <w:docPartBody>
        <w:p w:rsidR="00C23633" w:rsidRDefault="00C23633">
          <w:pPr>
            <w:pStyle w:val="4E31A10E0D8F4161A3AEF736F099C78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271CE0426834B5B9B195EF10E3F783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9E24C01-2D4A-44E0-A3A9-7FA9507DAA89}"/>
      </w:docPartPr>
      <w:docPartBody>
        <w:p w:rsidR="00C23633" w:rsidRDefault="00C23633">
          <w:pPr>
            <w:pStyle w:val="9271CE0426834B5B9B195EF10E3F783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953055F9B674070B40A7A53CEBFA85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B6C25CC-D1AA-4DA6-B676-9C96BA80C6FF}"/>
      </w:docPartPr>
      <w:docPartBody>
        <w:p w:rsidR="00C23633" w:rsidRDefault="00C23633">
          <w:pPr>
            <w:pStyle w:val="5953055F9B674070B40A7A53CEBFA85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D93C67ED1BD4402BE3A6983DD3C218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B0D05EB-2134-4AB6-9C98-473C6136131C}"/>
      </w:docPartPr>
      <w:docPartBody>
        <w:p w:rsidR="00C23633" w:rsidRDefault="00C23633">
          <w:pPr>
            <w:pStyle w:val="DD93C67ED1BD4402BE3A6983DD3C218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FC32F5BC3A94832804537266300AC3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95BF541-B4DC-41BC-AD19-18D5616D9782}"/>
      </w:docPartPr>
      <w:docPartBody>
        <w:p w:rsidR="00C23633" w:rsidRDefault="00C23633">
          <w:pPr>
            <w:pStyle w:val="CFC32F5BC3A94832804537266300AC3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754E5A11F3E49838D6F298401D0EBB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3760E99-D3E2-437A-BC86-C0B825B0E88A}"/>
      </w:docPartPr>
      <w:docPartBody>
        <w:p w:rsidR="00C23633" w:rsidRDefault="00C23633">
          <w:pPr>
            <w:pStyle w:val="2754E5A11F3E49838D6F298401D0EBB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EED2E495CF74FD2B0FE291B45B9E4E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200AA2F-444E-45AB-B1D6-29D133923AA9}"/>
      </w:docPartPr>
      <w:docPartBody>
        <w:p w:rsidR="00C23633" w:rsidRDefault="00C23633">
          <w:pPr>
            <w:pStyle w:val="BEED2E495CF74FD2B0FE291B45B9E4E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2EE45BBE7224E0C9B1CC52382C72A5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E81D2EA-91FE-4E78-9A8C-CB3A6DD53E50}"/>
      </w:docPartPr>
      <w:docPartBody>
        <w:p w:rsidR="00C23633" w:rsidRDefault="00C23633">
          <w:pPr>
            <w:pStyle w:val="52EE45BBE7224E0C9B1CC52382C72A5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5EFD9A962FF4F50918736D9733DFFF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B6ECE20-5D4C-49F8-B412-EBC6B8968709}"/>
      </w:docPartPr>
      <w:docPartBody>
        <w:p w:rsidR="00C23633" w:rsidRDefault="00C23633">
          <w:pPr>
            <w:pStyle w:val="05EFD9A962FF4F50918736D9733DFFFB"/>
          </w:pPr>
          <w:r w:rsidRPr="000B0929">
            <w:rPr>
              <w:rStyle w:val="a3"/>
            </w:rPr>
            <w:t>アイテムを選択してください。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524"/>
    <w:rsid w:val="0015188E"/>
    <w:rsid w:val="00C22524"/>
    <w:rsid w:val="00C2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EF361BF271B40F1B551B890727DA87E">
    <w:name w:val="2EF361BF271B40F1B551B890727DA87E"/>
    <w:pPr>
      <w:widowControl w:val="0"/>
      <w:jc w:val="both"/>
    </w:pPr>
  </w:style>
  <w:style w:type="paragraph" w:customStyle="1" w:styleId="51E2CEBC1D7F4C89A5C54227BD0AB129">
    <w:name w:val="51E2CEBC1D7F4C89A5C54227BD0AB129"/>
    <w:pPr>
      <w:widowControl w:val="0"/>
      <w:jc w:val="both"/>
    </w:pPr>
  </w:style>
  <w:style w:type="paragraph" w:customStyle="1" w:styleId="4B50A60349D6489390235B924B5A1703">
    <w:name w:val="4B50A60349D6489390235B924B5A1703"/>
    <w:pPr>
      <w:widowControl w:val="0"/>
      <w:jc w:val="both"/>
    </w:pPr>
  </w:style>
  <w:style w:type="paragraph" w:customStyle="1" w:styleId="7BB87AC8123F4F1991106CECF1C632EE">
    <w:name w:val="7BB87AC8123F4F1991106CECF1C632EE"/>
    <w:pPr>
      <w:widowControl w:val="0"/>
      <w:jc w:val="both"/>
    </w:pPr>
  </w:style>
  <w:style w:type="paragraph" w:customStyle="1" w:styleId="FD341851603743FC970FEFCDA8156AF3">
    <w:name w:val="FD341851603743FC970FEFCDA8156AF3"/>
    <w:pPr>
      <w:widowControl w:val="0"/>
      <w:jc w:val="both"/>
    </w:pPr>
  </w:style>
  <w:style w:type="paragraph" w:customStyle="1" w:styleId="2B460335EB034A1CB6D8425C0CBF6103">
    <w:name w:val="2B460335EB034A1CB6D8425C0CBF6103"/>
    <w:pPr>
      <w:widowControl w:val="0"/>
      <w:jc w:val="both"/>
    </w:pPr>
  </w:style>
  <w:style w:type="paragraph" w:customStyle="1" w:styleId="29488ACA827E441CB0A4D7CF1EAB9F72">
    <w:name w:val="29488ACA827E441CB0A4D7CF1EAB9F72"/>
    <w:pPr>
      <w:widowControl w:val="0"/>
      <w:jc w:val="both"/>
    </w:pPr>
  </w:style>
  <w:style w:type="paragraph" w:customStyle="1" w:styleId="91ACD9AB78684A619A81330A7B4AD57E">
    <w:name w:val="91ACD9AB78684A619A81330A7B4AD57E"/>
    <w:pPr>
      <w:widowControl w:val="0"/>
      <w:jc w:val="both"/>
    </w:pPr>
  </w:style>
  <w:style w:type="paragraph" w:customStyle="1" w:styleId="FB6AD5C9CB014FCE8EC542ABA81D6B4C">
    <w:name w:val="FB6AD5C9CB014FCE8EC542ABA81D6B4C"/>
    <w:pPr>
      <w:widowControl w:val="0"/>
      <w:jc w:val="both"/>
    </w:pPr>
  </w:style>
  <w:style w:type="paragraph" w:customStyle="1" w:styleId="12D9F592A36A4015AB10EF0A7967BC90">
    <w:name w:val="12D9F592A36A4015AB10EF0A7967BC90"/>
    <w:pPr>
      <w:widowControl w:val="0"/>
      <w:jc w:val="both"/>
    </w:pPr>
  </w:style>
  <w:style w:type="paragraph" w:customStyle="1" w:styleId="08588E44D8FB49F696F02CAC4503CDCD">
    <w:name w:val="08588E44D8FB49F696F02CAC4503CDCD"/>
    <w:pPr>
      <w:widowControl w:val="0"/>
      <w:jc w:val="both"/>
    </w:pPr>
  </w:style>
  <w:style w:type="paragraph" w:customStyle="1" w:styleId="F1D65B5EDC4C4F9F9225EBC60A14E76A">
    <w:name w:val="F1D65B5EDC4C4F9F9225EBC60A14E76A"/>
    <w:pPr>
      <w:widowControl w:val="0"/>
      <w:jc w:val="both"/>
    </w:pPr>
  </w:style>
  <w:style w:type="paragraph" w:customStyle="1" w:styleId="C9F54DBA67D54F49AFBBD338CBBCB2EE">
    <w:name w:val="C9F54DBA67D54F49AFBBD338CBBCB2EE"/>
    <w:pPr>
      <w:widowControl w:val="0"/>
      <w:jc w:val="both"/>
    </w:pPr>
  </w:style>
  <w:style w:type="paragraph" w:customStyle="1" w:styleId="E0C143320B9B4887A9693308E401B766">
    <w:name w:val="E0C143320B9B4887A9693308E401B766"/>
    <w:pPr>
      <w:widowControl w:val="0"/>
      <w:jc w:val="both"/>
    </w:pPr>
  </w:style>
  <w:style w:type="paragraph" w:customStyle="1" w:styleId="186FFC4F5A5B41738E3D09295E8A4D4E">
    <w:name w:val="186FFC4F5A5B41738E3D09295E8A4D4E"/>
    <w:pPr>
      <w:widowControl w:val="0"/>
      <w:jc w:val="both"/>
    </w:pPr>
  </w:style>
  <w:style w:type="paragraph" w:customStyle="1" w:styleId="F5C1A5C8F9A441A4B3D40D80B2DF9016">
    <w:name w:val="F5C1A5C8F9A441A4B3D40D80B2DF9016"/>
    <w:pPr>
      <w:widowControl w:val="0"/>
      <w:jc w:val="both"/>
    </w:pPr>
  </w:style>
  <w:style w:type="paragraph" w:customStyle="1" w:styleId="72BCF1DF1F334BCC9CA38D0BD51E9C20">
    <w:name w:val="72BCF1DF1F334BCC9CA38D0BD51E9C20"/>
    <w:pPr>
      <w:widowControl w:val="0"/>
      <w:jc w:val="both"/>
    </w:pPr>
  </w:style>
  <w:style w:type="paragraph" w:customStyle="1" w:styleId="70614339E6C944B397DEC8779B772733">
    <w:name w:val="70614339E6C944B397DEC8779B772733"/>
    <w:pPr>
      <w:widowControl w:val="0"/>
      <w:jc w:val="both"/>
    </w:pPr>
  </w:style>
  <w:style w:type="paragraph" w:customStyle="1" w:styleId="4831F7D6101B4F84AEB2A1ED642A5D90">
    <w:name w:val="4831F7D6101B4F84AEB2A1ED642A5D90"/>
    <w:pPr>
      <w:widowControl w:val="0"/>
      <w:jc w:val="both"/>
    </w:pPr>
  </w:style>
  <w:style w:type="paragraph" w:customStyle="1" w:styleId="E16465132A644D1CADE4D9A22895FC3A">
    <w:name w:val="E16465132A644D1CADE4D9A22895FC3A"/>
    <w:pPr>
      <w:widowControl w:val="0"/>
      <w:jc w:val="both"/>
    </w:pPr>
  </w:style>
  <w:style w:type="paragraph" w:customStyle="1" w:styleId="48EB714D74864198942D8139DA453776">
    <w:name w:val="48EB714D74864198942D8139DA453776"/>
    <w:pPr>
      <w:widowControl w:val="0"/>
      <w:jc w:val="both"/>
    </w:pPr>
  </w:style>
  <w:style w:type="paragraph" w:customStyle="1" w:styleId="5232DEDFBC5245F0A2F93FCC0FF95730">
    <w:name w:val="5232DEDFBC5245F0A2F93FCC0FF95730"/>
    <w:pPr>
      <w:widowControl w:val="0"/>
      <w:jc w:val="both"/>
    </w:pPr>
  </w:style>
  <w:style w:type="paragraph" w:customStyle="1" w:styleId="2180B1CE1ADB43F4946624F72E93614E">
    <w:name w:val="2180B1CE1ADB43F4946624F72E93614E"/>
    <w:pPr>
      <w:widowControl w:val="0"/>
      <w:jc w:val="both"/>
    </w:pPr>
  </w:style>
  <w:style w:type="paragraph" w:customStyle="1" w:styleId="8BC836A220D541CE9B7FBD700059D4D1">
    <w:name w:val="8BC836A220D541CE9B7FBD700059D4D1"/>
    <w:pPr>
      <w:widowControl w:val="0"/>
      <w:jc w:val="both"/>
    </w:pPr>
  </w:style>
  <w:style w:type="paragraph" w:customStyle="1" w:styleId="9CBC396C514B4E3F894D4BEFAD412538">
    <w:name w:val="9CBC396C514B4E3F894D4BEFAD412538"/>
    <w:pPr>
      <w:widowControl w:val="0"/>
      <w:jc w:val="both"/>
    </w:pPr>
  </w:style>
  <w:style w:type="paragraph" w:customStyle="1" w:styleId="90023AD814E345C8BBFFEAE2E854AC41">
    <w:name w:val="90023AD814E345C8BBFFEAE2E854AC41"/>
    <w:pPr>
      <w:widowControl w:val="0"/>
      <w:jc w:val="both"/>
    </w:pPr>
  </w:style>
  <w:style w:type="paragraph" w:customStyle="1" w:styleId="54410C136C2F433D8DECBD5B1CCA5576">
    <w:name w:val="54410C136C2F433D8DECBD5B1CCA5576"/>
    <w:pPr>
      <w:widowControl w:val="0"/>
      <w:jc w:val="both"/>
    </w:pPr>
  </w:style>
  <w:style w:type="paragraph" w:customStyle="1" w:styleId="87A698B62B9D464EAD74BE17DB763E95">
    <w:name w:val="87A698B62B9D464EAD74BE17DB763E95"/>
    <w:pPr>
      <w:widowControl w:val="0"/>
      <w:jc w:val="both"/>
    </w:pPr>
  </w:style>
  <w:style w:type="paragraph" w:customStyle="1" w:styleId="A25915A273E94C0592766B13D11DBFC1">
    <w:name w:val="A25915A273E94C0592766B13D11DBFC1"/>
    <w:pPr>
      <w:widowControl w:val="0"/>
      <w:jc w:val="both"/>
    </w:pPr>
  </w:style>
  <w:style w:type="paragraph" w:customStyle="1" w:styleId="D375746CA2434B99B0487218153BD8CD">
    <w:name w:val="D375746CA2434B99B0487218153BD8CD"/>
    <w:pPr>
      <w:widowControl w:val="0"/>
      <w:jc w:val="both"/>
    </w:pPr>
  </w:style>
  <w:style w:type="paragraph" w:customStyle="1" w:styleId="0EA6EEBE885F4098B7C0D9FB62605ECD">
    <w:name w:val="0EA6EEBE885F4098B7C0D9FB62605ECD"/>
    <w:pPr>
      <w:widowControl w:val="0"/>
      <w:jc w:val="both"/>
    </w:pPr>
  </w:style>
  <w:style w:type="paragraph" w:customStyle="1" w:styleId="83727712D3C74E15BFC3099AC4185D4C">
    <w:name w:val="83727712D3C74E15BFC3099AC4185D4C"/>
    <w:pPr>
      <w:widowControl w:val="0"/>
      <w:jc w:val="both"/>
    </w:pPr>
  </w:style>
  <w:style w:type="paragraph" w:customStyle="1" w:styleId="EB51EEAF9BE348CCADBCC05B6FB2ED7C">
    <w:name w:val="EB51EEAF9BE348CCADBCC05B6FB2ED7C"/>
    <w:pPr>
      <w:widowControl w:val="0"/>
      <w:jc w:val="both"/>
    </w:pPr>
  </w:style>
  <w:style w:type="paragraph" w:customStyle="1" w:styleId="58702937094C48499B4D4ADC19E94947">
    <w:name w:val="58702937094C48499B4D4ADC19E94947"/>
    <w:pPr>
      <w:widowControl w:val="0"/>
      <w:jc w:val="both"/>
    </w:pPr>
  </w:style>
  <w:style w:type="paragraph" w:customStyle="1" w:styleId="B51CE7059FA4438585A85FA8F4F67DE7">
    <w:name w:val="B51CE7059FA4438585A85FA8F4F67DE7"/>
    <w:pPr>
      <w:widowControl w:val="0"/>
      <w:jc w:val="both"/>
    </w:pPr>
  </w:style>
  <w:style w:type="paragraph" w:customStyle="1" w:styleId="2FBBFC5887964FB7A66ADFB2E754EBE5">
    <w:name w:val="2FBBFC5887964FB7A66ADFB2E754EBE5"/>
    <w:pPr>
      <w:widowControl w:val="0"/>
      <w:jc w:val="both"/>
    </w:pPr>
  </w:style>
  <w:style w:type="paragraph" w:customStyle="1" w:styleId="814D2A7D6E6546E28199EB497F095366">
    <w:name w:val="814D2A7D6E6546E28199EB497F095366"/>
    <w:pPr>
      <w:widowControl w:val="0"/>
      <w:jc w:val="both"/>
    </w:pPr>
  </w:style>
  <w:style w:type="paragraph" w:customStyle="1" w:styleId="04B094851510492FA7887E33844A496F">
    <w:name w:val="04B094851510492FA7887E33844A496F"/>
    <w:pPr>
      <w:widowControl w:val="0"/>
      <w:jc w:val="both"/>
    </w:pPr>
  </w:style>
  <w:style w:type="paragraph" w:customStyle="1" w:styleId="B0213A4D0AA34AAFADB282971AC51455">
    <w:name w:val="B0213A4D0AA34AAFADB282971AC51455"/>
    <w:pPr>
      <w:widowControl w:val="0"/>
      <w:jc w:val="both"/>
    </w:pPr>
  </w:style>
  <w:style w:type="paragraph" w:customStyle="1" w:styleId="A324454809524FD99D33B74A7FD41ED3">
    <w:name w:val="A324454809524FD99D33B74A7FD41ED3"/>
    <w:pPr>
      <w:widowControl w:val="0"/>
      <w:jc w:val="both"/>
    </w:pPr>
  </w:style>
  <w:style w:type="paragraph" w:customStyle="1" w:styleId="57CF45DD67A5487E8334A1D1FB434794">
    <w:name w:val="57CF45DD67A5487E8334A1D1FB434794"/>
    <w:pPr>
      <w:widowControl w:val="0"/>
      <w:jc w:val="both"/>
    </w:pPr>
  </w:style>
  <w:style w:type="paragraph" w:customStyle="1" w:styleId="E19CEAA227364DDDAAF80142A0086229">
    <w:name w:val="E19CEAA227364DDDAAF80142A0086229"/>
    <w:pPr>
      <w:widowControl w:val="0"/>
      <w:jc w:val="both"/>
    </w:pPr>
  </w:style>
  <w:style w:type="paragraph" w:customStyle="1" w:styleId="478442E25CBF43F4AF0D7C42F1D4B36E">
    <w:name w:val="478442E25CBF43F4AF0D7C42F1D4B36E"/>
    <w:pPr>
      <w:widowControl w:val="0"/>
      <w:jc w:val="both"/>
    </w:pPr>
  </w:style>
  <w:style w:type="paragraph" w:customStyle="1" w:styleId="D866B844D7A9408783998CE7634A79D7">
    <w:name w:val="D866B844D7A9408783998CE7634A79D7"/>
    <w:pPr>
      <w:widowControl w:val="0"/>
      <w:jc w:val="both"/>
    </w:pPr>
  </w:style>
  <w:style w:type="paragraph" w:customStyle="1" w:styleId="42A04734EC9E4434B62EB5F429C1334A">
    <w:name w:val="42A04734EC9E4434B62EB5F429C1334A"/>
    <w:pPr>
      <w:widowControl w:val="0"/>
      <w:jc w:val="both"/>
    </w:pPr>
  </w:style>
  <w:style w:type="paragraph" w:customStyle="1" w:styleId="A7CC3B24E57F4F19B3233504B8011D48">
    <w:name w:val="A7CC3B24E57F4F19B3233504B8011D48"/>
    <w:pPr>
      <w:widowControl w:val="0"/>
      <w:jc w:val="both"/>
    </w:pPr>
  </w:style>
  <w:style w:type="paragraph" w:customStyle="1" w:styleId="AEF1BB47848C4A9C830ED6032F1E1266">
    <w:name w:val="AEF1BB47848C4A9C830ED6032F1E1266"/>
    <w:pPr>
      <w:widowControl w:val="0"/>
      <w:jc w:val="both"/>
    </w:pPr>
  </w:style>
  <w:style w:type="paragraph" w:customStyle="1" w:styleId="8B67E2F6266949C3AE8514CBDF7BD97C">
    <w:name w:val="8B67E2F6266949C3AE8514CBDF7BD97C"/>
    <w:pPr>
      <w:widowControl w:val="0"/>
      <w:jc w:val="both"/>
    </w:pPr>
  </w:style>
  <w:style w:type="paragraph" w:customStyle="1" w:styleId="5CD88A8EE08E4947AC017CF651B4506B">
    <w:name w:val="5CD88A8EE08E4947AC017CF651B4506B"/>
    <w:pPr>
      <w:widowControl w:val="0"/>
      <w:jc w:val="both"/>
    </w:pPr>
  </w:style>
  <w:style w:type="paragraph" w:customStyle="1" w:styleId="8D5F65C61C6A41989CE9AC65A8528649">
    <w:name w:val="8D5F65C61C6A41989CE9AC65A8528649"/>
    <w:pPr>
      <w:widowControl w:val="0"/>
      <w:jc w:val="both"/>
    </w:pPr>
  </w:style>
  <w:style w:type="paragraph" w:customStyle="1" w:styleId="A32C17290ED2417F9EAD26930095C0EE">
    <w:name w:val="A32C17290ED2417F9EAD26930095C0EE"/>
    <w:pPr>
      <w:widowControl w:val="0"/>
      <w:jc w:val="both"/>
    </w:pPr>
  </w:style>
  <w:style w:type="paragraph" w:customStyle="1" w:styleId="40427A58DAE04246B05AF2E512534A13">
    <w:name w:val="40427A58DAE04246B05AF2E512534A13"/>
    <w:pPr>
      <w:widowControl w:val="0"/>
      <w:jc w:val="both"/>
    </w:pPr>
  </w:style>
  <w:style w:type="paragraph" w:customStyle="1" w:styleId="6134B08AD9184364BCD3AC81A2F6DADE">
    <w:name w:val="6134B08AD9184364BCD3AC81A2F6DADE"/>
    <w:pPr>
      <w:widowControl w:val="0"/>
      <w:jc w:val="both"/>
    </w:pPr>
  </w:style>
  <w:style w:type="paragraph" w:customStyle="1" w:styleId="F84AF7F781934E7EBCB3F79EA0A4B010">
    <w:name w:val="F84AF7F781934E7EBCB3F79EA0A4B010"/>
    <w:pPr>
      <w:widowControl w:val="0"/>
      <w:jc w:val="both"/>
    </w:pPr>
  </w:style>
  <w:style w:type="paragraph" w:customStyle="1" w:styleId="1F5EFBAB246842F59E23666AF5EFC2BB">
    <w:name w:val="1F5EFBAB246842F59E23666AF5EFC2BB"/>
    <w:pPr>
      <w:widowControl w:val="0"/>
      <w:jc w:val="both"/>
    </w:pPr>
  </w:style>
  <w:style w:type="paragraph" w:customStyle="1" w:styleId="3DDCC391F7804BDD9CE608D69CF8F7ED">
    <w:name w:val="3DDCC391F7804BDD9CE608D69CF8F7ED"/>
    <w:pPr>
      <w:widowControl w:val="0"/>
      <w:jc w:val="both"/>
    </w:pPr>
  </w:style>
  <w:style w:type="paragraph" w:customStyle="1" w:styleId="CC307E1E2FF6441DA928666569657EB5">
    <w:name w:val="CC307E1E2FF6441DA928666569657EB5"/>
    <w:pPr>
      <w:widowControl w:val="0"/>
      <w:jc w:val="both"/>
    </w:pPr>
  </w:style>
  <w:style w:type="paragraph" w:customStyle="1" w:styleId="5E43B0B7FE174D2A8D03E353404A86D9">
    <w:name w:val="5E43B0B7FE174D2A8D03E353404A86D9"/>
    <w:pPr>
      <w:widowControl w:val="0"/>
      <w:jc w:val="both"/>
    </w:pPr>
  </w:style>
  <w:style w:type="paragraph" w:customStyle="1" w:styleId="17C59E92760C495FA308A4294832C31C">
    <w:name w:val="17C59E92760C495FA308A4294832C31C"/>
    <w:pPr>
      <w:widowControl w:val="0"/>
      <w:jc w:val="both"/>
    </w:pPr>
  </w:style>
  <w:style w:type="paragraph" w:customStyle="1" w:styleId="9EF30F90476348AE8987CE4B4BACB5CF">
    <w:name w:val="9EF30F90476348AE8987CE4B4BACB5CF"/>
    <w:pPr>
      <w:widowControl w:val="0"/>
      <w:jc w:val="both"/>
    </w:pPr>
  </w:style>
  <w:style w:type="paragraph" w:customStyle="1" w:styleId="F2FD9945366B4F81ACBAD3D96DF84B30">
    <w:name w:val="F2FD9945366B4F81ACBAD3D96DF84B30"/>
    <w:pPr>
      <w:widowControl w:val="0"/>
      <w:jc w:val="both"/>
    </w:pPr>
  </w:style>
  <w:style w:type="paragraph" w:customStyle="1" w:styleId="5A2396F903DA48249C7CF16B23EFA711">
    <w:name w:val="5A2396F903DA48249C7CF16B23EFA711"/>
    <w:pPr>
      <w:widowControl w:val="0"/>
      <w:jc w:val="both"/>
    </w:pPr>
  </w:style>
  <w:style w:type="paragraph" w:customStyle="1" w:styleId="50C322F10C3045D98D03E43F0614EF68">
    <w:name w:val="50C322F10C3045D98D03E43F0614EF68"/>
    <w:pPr>
      <w:widowControl w:val="0"/>
      <w:jc w:val="both"/>
    </w:pPr>
  </w:style>
  <w:style w:type="paragraph" w:customStyle="1" w:styleId="4E31A10E0D8F4161A3AEF736F099C789">
    <w:name w:val="4E31A10E0D8F4161A3AEF736F099C789"/>
    <w:pPr>
      <w:widowControl w:val="0"/>
      <w:jc w:val="both"/>
    </w:pPr>
  </w:style>
  <w:style w:type="paragraph" w:customStyle="1" w:styleId="9271CE0426834B5B9B195EF10E3F7833">
    <w:name w:val="9271CE0426834B5B9B195EF10E3F7833"/>
    <w:pPr>
      <w:widowControl w:val="0"/>
      <w:jc w:val="both"/>
    </w:pPr>
  </w:style>
  <w:style w:type="paragraph" w:customStyle="1" w:styleId="5953055F9B674070B40A7A53CEBFA853">
    <w:name w:val="5953055F9B674070B40A7A53CEBFA853"/>
    <w:pPr>
      <w:widowControl w:val="0"/>
      <w:jc w:val="both"/>
    </w:pPr>
  </w:style>
  <w:style w:type="paragraph" w:customStyle="1" w:styleId="DD93C67ED1BD4402BE3A6983DD3C2188">
    <w:name w:val="DD93C67ED1BD4402BE3A6983DD3C2188"/>
    <w:pPr>
      <w:widowControl w:val="0"/>
      <w:jc w:val="both"/>
    </w:pPr>
  </w:style>
  <w:style w:type="paragraph" w:customStyle="1" w:styleId="CFC32F5BC3A94832804537266300AC3F">
    <w:name w:val="CFC32F5BC3A94832804537266300AC3F"/>
    <w:pPr>
      <w:widowControl w:val="0"/>
      <w:jc w:val="both"/>
    </w:pPr>
  </w:style>
  <w:style w:type="paragraph" w:customStyle="1" w:styleId="2754E5A11F3E49838D6F298401D0EBBA">
    <w:name w:val="2754E5A11F3E49838D6F298401D0EBBA"/>
    <w:pPr>
      <w:widowControl w:val="0"/>
      <w:jc w:val="both"/>
    </w:pPr>
  </w:style>
  <w:style w:type="paragraph" w:customStyle="1" w:styleId="BEED2E495CF74FD2B0FE291B45B9E4ED">
    <w:name w:val="BEED2E495CF74FD2B0FE291B45B9E4ED"/>
    <w:pPr>
      <w:widowControl w:val="0"/>
      <w:jc w:val="both"/>
    </w:pPr>
  </w:style>
  <w:style w:type="paragraph" w:customStyle="1" w:styleId="52EE45BBE7224E0C9B1CC52382C72A51">
    <w:name w:val="52EE45BBE7224E0C9B1CC52382C72A51"/>
    <w:pPr>
      <w:widowControl w:val="0"/>
      <w:jc w:val="both"/>
    </w:pPr>
  </w:style>
  <w:style w:type="paragraph" w:customStyle="1" w:styleId="05EFD9A962FF4F50918736D9733DFFFB">
    <w:name w:val="05EFD9A962FF4F50918736D9733DFFF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ED13_[外部インターフェースID]_外部インターフェース仕様書_テンプレート.dotx</Template>
  <TotalTime>1</TotalTime>
  <Pages>3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masaki.kmkm@gmail.com</cp:lastModifiedBy>
  <cp:revision>5</cp:revision>
  <cp:lastPrinted>2025-02-18T02:53:00Z</cp:lastPrinted>
  <dcterms:created xsi:type="dcterms:W3CDTF">2023-02-22T00:26:00Z</dcterms:created>
  <dcterms:modified xsi:type="dcterms:W3CDTF">2025-02-18T02:53:00Z</dcterms:modified>
</cp:coreProperties>
</file>