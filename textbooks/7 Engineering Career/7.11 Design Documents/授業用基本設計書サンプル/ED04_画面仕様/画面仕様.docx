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E1C6" w14:textId="77777777" w:rsidR="00976698" w:rsidRDefault="00976698" w:rsidP="006D6CD5">
      <w:pPr>
        <w:pStyle w:val="aa"/>
      </w:pPr>
    </w:p>
    <w:p w14:paraId="3C015820" w14:textId="77777777" w:rsidR="00976698" w:rsidRDefault="00976698" w:rsidP="006D6CD5">
      <w:pPr>
        <w:pStyle w:val="aa"/>
      </w:pPr>
    </w:p>
    <w:p w14:paraId="1A9E8C62" w14:textId="77777777" w:rsidR="006D6CD5" w:rsidRDefault="006D6CD5" w:rsidP="006D6CD5">
      <w:pPr>
        <w:pStyle w:val="aa"/>
      </w:pPr>
    </w:p>
    <w:p w14:paraId="4F7C4D63" w14:textId="77777777" w:rsidR="006D6CD5" w:rsidRDefault="006D6CD5" w:rsidP="006D6CD5">
      <w:pPr>
        <w:pStyle w:val="aa"/>
      </w:pPr>
    </w:p>
    <w:p w14:paraId="6EB1BB3C" w14:textId="77777777" w:rsidR="006D6CD5" w:rsidRDefault="006D6CD5" w:rsidP="006D6CD5">
      <w:pPr>
        <w:pStyle w:val="aa"/>
      </w:pPr>
    </w:p>
    <w:p w14:paraId="3368D8B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584DEDB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〇〇画面仕様書</w:t>
      </w:r>
      <w:r>
        <w:rPr>
          <w:rFonts w:hint="eastAsia"/>
        </w:rPr>
        <w:t xml:space="preserve"> -</w:t>
      </w:r>
    </w:p>
    <w:p w14:paraId="40A5898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998F5A7" w14:textId="77777777" w:rsidR="0069509D" w:rsidRDefault="0069509D" w:rsidP="006D6CD5">
      <w:pPr>
        <w:pStyle w:val="aa"/>
      </w:pPr>
    </w:p>
    <w:p w14:paraId="6C14CEB3" w14:textId="77777777" w:rsidR="002948E5" w:rsidRDefault="002948E5" w:rsidP="006D6CD5">
      <w:pPr>
        <w:pStyle w:val="aa"/>
      </w:pPr>
    </w:p>
    <w:p w14:paraId="754A8A5B" w14:textId="77777777" w:rsidR="002948E5" w:rsidRDefault="002948E5" w:rsidP="006D6CD5">
      <w:pPr>
        <w:pStyle w:val="aa"/>
      </w:pPr>
    </w:p>
    <w:p w14:paraId="47AAC376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7FF75314" w14:textId="77777777" w:rsidTr="009C118A">
        <w:trPr>
          <w:jc w:val="center"/>
        </w:trPr>
        <w:tc>
          <w:tcPr>
            <w:tcW w:w="1271" w:type="dxa"/>
          </w:tcPr>
          <w:p w14:paraId="7D197030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画面ID</w:t>
            </w:r>
          </w:p>
        </w:tc>
        <w:tc>
          <w:tcPr>
            <w:tcW w:w="5670" w:type="dxa"/>
          </w:tcPr>
          <w:p w14:paraId="53F1D7F9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10A85B23" w14:textId="77777777" w:rsidTr="009C118A">
        <w:trPr>
          <w:jc w:val="center"/>
        </w:trPr>
        <w:tc>
          <w:tcPr>
            <w:tcW w:w="1271" w:type="dxa"/>
          </w:tcPr>
          <w:p w14:paraId="4E3B2E7C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画面名</w:t>
            </w:r>
          </w:p>
        </w:tc>
        <w:tc>
          <w:tcPr>
            <w:tcW w:w="5670" w:type="dxa"/>
          </w:tcPr>
          <w:p w14:paraId="4F732D94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〇〇画面</w:t>
            </w:r>
          </w:p>
        </w:tc>
      </w:tr>
    </w:tbl>
    <w:p w14:paraId="25BD156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DAC204D" w14:textId="77777777" w:rsidTr="00EA2185">
        <w:trPr>
          <w:jc w:val="center"/>
        </w:trPr>
        <w:tc>
          <w:tcPr>
            <w:tcW w:w="1271" w:type="dxa"/>
          </w:tcPr>
          <w:p w14:paraId="61EBA38E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7EE57D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69A7F9A" w14:textId="77777777" w:rsidTr="00EA2185">
        <w:trPr>
          <w:jc w:val="center"/>
        </w:trPr>
        <w:tc>
          <w:tcPr>
            <w:tcW w:w="1271" w:type="dxa"/>
          </w:tcPr>
          <w:p w14:paraId="4F602454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65E9C2F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076A8156" w14:textId="77777777" w:rsidTr="00EA2185">
        <w:trPr>
          <w:jc w:val="center"/>
        </w:trPr>
        <w:tc>
          <w:tcPr>
            <w:tcW w:w="1271" w:type="dxa"/>
          </w:tcPr>
          <w:p w14:paraId="501E308E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13989D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1BF06D80" w14:textId="77777777" w:rsidR="0069509D" w:rsidRDefault="0069509D" w:rsidP="006D6CD5">
      <w:pPr>
        <w:pStyle w:val="aa"/>
      </w:pPr>
    </w:p>
    <w:p w14:paraId="71A5963F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881EB6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162DA71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313D84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B11BC1C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126A38C5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01092B2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6D861D2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5FF25F8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708D46" w14:textId="384E5A3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E8A7C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07A103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5CC859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22DBE8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782CA9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8E529" w14:textId="5AE82C1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8C4B8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3A812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7908A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D4E194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FD4C08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6EDB14" w14:textId="2953C05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D770C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0F167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DE346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8CB3A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F19D6E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B7B38" w14:textId="678A6E50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E314A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9CD1B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2735E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4B842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DC6A3C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777F2" w14:textId="38A254C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A1790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AD9E3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9AC00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C59A8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573EB8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860EF6" w14:textId="2A9D8A1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F8F55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E9F69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A6820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D7521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D2FCB5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1F9155" w14:textId="0E721B3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1723F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CAF25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C02E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CC784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7A529C0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985FE8" w14:textId="2AA66C7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A433E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68F3A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57038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2E8FE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A0DB62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38AAF5" w14:textId="19D9D37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0360E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AA61D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677D40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0F3FC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DDD262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1153A0" w14:textId="74B05A1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C2051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49B5F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D5CB0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DB65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D6E08D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0DF80B" w14:textId="3807033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F18F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0102D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A6308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A13B5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A397D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56F015" w14:textId="201FB40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4541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F840B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D7576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415A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03517B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933628" w14:textId="639FF24A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91A0D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D4C30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49E8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611A2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550636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DBC79B" w14:textId="621D7EC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85766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1B1E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6C69A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1F501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9BCFAD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01AF7E" w14:textId="45396A8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B66F8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E095E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AE4C52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6BF5A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04E31E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F0C448" w14:textId="4707C15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A6C96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889C8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E9BE6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3A940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864233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DE3953" w14:textId="6EDB70A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49F2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D6DE5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BB93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9D737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524D4F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A85757" w14:textId="4EDF5D4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2B745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1A9E8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41272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8778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E1C6DC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0A742C" w14:textId="2ADC5D24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17AC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428A2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BA4B6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EBEE2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8DBCA2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BCE00" w14:textId="5E796DA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0A88A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29406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9902F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12A8A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2E6432F" w14:textId="77777777" w:rsidR="001B1570" w:rsidRDefault="00424E44" w:rsidP="001B1570">
      <w:pPr>
        <w:pStyle w:val="aa"/>
      </w:pPr>
      <w:r>
        <w:br w:type="page"/>
      </w:r>
    </w:p>
    <w:p w14:paraId="26AC2AD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5F3EF2B" w14:textId="77777777" w:rsidR="001B1570" w:rsidRDefault="001B1570" w:rsidP="001B1570">
      <w:pPr>
        <w:pStyle w:val="aa"/>
      </w:pPr>
    </w:p>
    <w:p w14:paraId="6A2B0A87" w14:textId="38ADF30B" w:rsidR="00812EF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689923" w:history="1">
        <w:r w:rsidR="00812EF4" w:rsidRPr="00140F0F">
          <w:rPr>
            <w:rStyle w:val="af2"/>
            <w:noProof/>
          </w:rPr>
          <w:t>画面レイアウト(全体)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_Toc69689923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3</w:t>
        </w:r>
        <w:r w:rsidR="00812EF4">
          <w:rPr>
            <w:noProof/>
            <w:webHidden/>
          </w:rPr>
          <w:fldChar w:fldCharType="end"/>
        </w:r>
      </w:hyperlink>
    </w:p>
    <w:p w14:paraId="103FC8F1" w14:textId="4F31DDD4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4" w:history="1">
        <w:r w:rsidRPr="00140F0F">
          <w:rPr>
            <w:rStyle w:val="af2"/>
            <w:noProof/>
          </w:rPr>
          <w:t>画面レイアウト(〇〇部)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C8E9A" w14:textId="7CE13A50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5" w:history="1">
        <w:r w:rsidRPr="00140F0F">
          <w:rPr>
            <w:rStyle w:val="af2"/>
            <w:noProof/>
          </w:rPr>
          <w:t>画面概要説明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7ADF8" w14:textId="40311A2E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6" w:history="1">
        <w:r w:rsidRPr="00140F0F">
          <w:rPr>
            <w:rStyle w:val="af2"/>
            <w:noProof/>
          </w:rPr>
          <w:t>画面項目定義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9DF07" w14:textId="6A67183B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7" w:history="1">
        <w:r w:rsidRPr="00140F0F">
          <w:rPr>
            <w:rStyle w:val="af2"/>
            <w:noProof/>
          </w:rPr>
          <w:t>画面項目属性定義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E0AE0" w14:textId="3E01A4E6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8" w:history="1">
        <w:r w:rsidRPr="00140F0F">
          <w:rPr>
            <w:rStyle w:val="af2"/>
            <w:noProof/>
          </w:rPr>
          <w:t>画面項目入力チェック・バリデーション定義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140C76" w14:textId="416B53FA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9" w:history="1">
        <w:r w:rsidRPr="00140F0F">
          <w:rPr>
            <w:rStyle w:val="af2"/>
            <w:noProof/>
          </w:rPr>
          <w:t>画面イベント定義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2F09F3" w14:textId="7B9337A8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0" w:history="1">
        <w:r w:rsidRPr="00140F0F">
          <w:rPr>
            <w:rStyle w:val="af2"/>
            <w:noProof/>
          </w:rPr>
          <w:t>画面編集仕様(〇〇イベント時)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9D6527" w14:textId="61DBF73B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1" w:history="1">
        <w:r w:rsidRPr="00140F0F">
          <w:rPr>
            <w:rStyle w:val="af2"/>
            <w:noProof/>
          </w:rPr>
          <w:t>画面更新仕様(〇〇イベント時)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3E53A5" w14:textId="2E79A92A" w:rsidR="00812EF4" w:rsidRDefault="00812EF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2" w:history="1">
        <w:r w:rsidRPr="00140F0F">
          <w:rPr>
            <w:rStyle w:val="af2"/>
            <w:noProof/>
          </w:rPr>
          <w:t>画面項目権限マトリックス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1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1BCFEA" w14:textId="77777777" w:rsidR="00550CC3" w:rsidRPr="003A02B2" w:rsidRDefault="003C1464" w:rsidP="009F491C">
      <w:pPr>
        <w:pStyle w:val="aa"/>
      </w:pPr>
      <w:r>
        <w:fldChar w:fldCharType="end"/>
      </w:r>
    </w:p>
    <w:p w14:paraId="2303F7DC" w14:textId="77777777" w:rsidR="00550CC3" w:rsidRDefault="003F25F6" w:rsidP="00976698">
      <w:pPr>
        <w:pStyle w:val="1"/>
      </w:pPr>
      <w:bookmarkStart w:id="0" w:name="_Toc69689923"/>
      <w:r>
        <w:rPr>
          <w:rFonts w:hint="eastAsia"/>
        </w:rPr>
        <w:lastRenderedPageBreak/>
        <w:t>画面レイアウト</w:t>
      </w:r>
      <w:r w:rsidR="004823D4">
        <w:rPr>
          <w:rFonts w:hint="eastAsia"/>
        </w:rPr>
        <w:t>(</w:t>
      </w:r>
      <w:r w:rsidR="004823D4">
        <w:rPr>
          <w:rFonts w:hint="eastAsia"/>
        </w:rPr>
        <w:t>全体</w:t>
      </w:r>
      <w:r w:rsidR="004823D4">
        <w:rPr>
          <w:rFonts w:hint="eastAsia"/>
        </w:rPr>
        <w:t>)</w:t>
      </w:r>
      <w:bookmarkEnd w:id="0"/>
    </w:p>
    <w:p w14:paraId="6A488112" w14:textId="77777777" w:rsidR="00550CC3" w:rsidRDefault="00550CC3" w:rsidP="003F25F6">
      <w:pPr>
        <w:pStyle w:val="aa"/>
      </w:pPr>
    </w:p>
    <w:p w14:paraId="7A8C862F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165D961F" wp14:editId="1F54D1A5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A6C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当該オートシェイプの代わりに画面イメージを添付します。</w:t>
                            </w:r>
                          </w:p>
                          <w:p w14:paraId="6F6EC921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0826E42A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70BC565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枠線が必要な理由は印刷した時に画面イメージと設計書の余白の境界をはっきりさせるためです。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枠線が無い場合、画面内の余白と設計書自体の余白が混ざり、画面の全体像がぼんやりしてしまいます。</w:t>
                            </w:r>
                          </w:p>
                          <w:p w14:paraId="79A09EFC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2002DF3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画面の全体像がわかるスクリーンショットを添付します。</w:t>
                            </w:r>
                          </w:p>
                          <w:p w14:paraId="7BEF754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非常に大きな画面の場合は個々のパーツが小さくなりますが、全体像の把握のために全体を掲載します。</w:t>
                            </w:r>
                          </w:p>
                          <w:p w14:paraId="2C721E6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個々のパーツについてはそれぞれクローズアップして掲載します。</w:t>
                            </w:r>
                          </w:p>
                          <w:p w14:paraId="310401BF" w14:textId="77777777" w:rsidR="006B1362" w:rsidRPr="00AC7CB5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全体だけで十分把握できるサイズの画面の場合は個々のパーツをクローズアップする必要はありません。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D961F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04774A6C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当該オートシェイプの代わりに画面イメージを添付します。</w:t>
                      </w:r>
                    </w:p>
                    <w:p w14:paraId="6F6EC921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0826E42A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70BC565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枠線が必要な理由は印刷した時に画面イメージと設計書の余白の境界をはっきりさせるためです。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枠線が無い場合、画面内の余白と設計書自体の余白が混ざり、画面の全体像がぼんやりしてしまいます。</w:t>
                      </w:r>
                    </w:p>
                    <w:p w14:paraId="79A09EFC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2002DF3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画面の全体像がわかるスクリーンショットを添付します。</w:t>
                      </w:r>
                    </w:p>
                    <w:p w14:paraId="7BEF754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非常に大きな画面の場合は個々のパーツが小さくなりますが、全体像の把握のために全体を掲載します。</w:t>
                      </w:r>
                    </w:p>
                    <w:p w14:paraId="2C721E6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個々のパーツについてはそれぞれクローズアップして掲載します。</w:t>
                      </w:r>
                    </w:p>
                    <w:p w14:paraId="310401BF" w14:textId="77777777" w:rsidR="006B1362" w:rsidRPr="00AC7CB5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全体だけで十分把握できるサイズの画面の場合は個々のパーツをクローズアップする必要はありません。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04BE25" w14:textId="77777777" w:rsidR="004823D4" w:rsidRDefault="004823D4" w:rsidP="004823D4">
      <w:pPr>
        <w:pStyle w:val="1"/>
      </w:pPr>
      <w:bookmarkStart w:id="1" w:name="_Toc69689924"/>
      <w:r>
        <w:rPr>
          <w:rFonts w:hint="eastAsia"/>
        </w:rPr>
        <w:lastRenderedPageBreak/>
        <w:t>画面レイアウト</w:t>
      </w:r>
      <w:r>
        <w:rPr>
          <w:rFonts w:hint="eastAsia"/>
        </w:rPr>
        <w:t>(</w:t>
      </w:r>
      <w:r>
        <w:rPr>
          <w:rFonts w:hint="eastAsia"/>
        </w:rPr>
        <w:t>〇〇部</w:t>
      </w:r>
      <w:r>
        <w:rPr>
          <w:rFonts w:hint="eastAsia"/>
        </w:rPr>
        <w:t>)</w:t>
      </w:r>
      <w:bookmarkEnd w:id="1"/>
    </w:p>
    <w:p w14:paraId="5CFF820F" w14:textId="77777777" w:rsidR="004823D4" w:rsidRPr="004823D4" w:rsidRDefault="004823D4" w:rsidP="003F25F6">
      <w:pPr>
        <w:pStyle w:val="aa"/>
      </w:pPr>
    </w:p>
    <w:p w14:paraId="512D5396" w14:textId="77777777" w:rsidR="00712EEE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13FB6B21" wp14:editId="2F498FB4">
                <wp:extent cx="9307830" cy="4789170"/>
                <wp:effectExtent l="0" t="0" r="26670" b="1143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E9AA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当該オートシェイプの代わりに画面イメージを添付します。</w:t>
                            </w:r>
                          </w:p>
                          <w:p w14:paraId="0C0C07F7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449A33BF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ABFF5E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枠線が必要な理由は印刷した時に画面イメージと設計書の余白の境界をはっきりさせるためです。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枠線が無い場合、画面内の余白と設計書自体の余白が混ざり、画面の全体像がぼんやりしてしまいます。</w:t>
                            </w:r>
                          </w:p>
                          <w:p w14:paraId="6148D496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2107780" w14:textId="77777777" w:rsidR="006B1362" w:rsidRPr="00AC7CB5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基本情報の表示部分(ヘッダ領域)、明細表示部分など、個々のパーツをクローズアップして掲載する場合に利用します。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B6B21" id="正方形/長方形 1" o:spid="_x0000_s1027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/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Eb3BWB16DZQLFf&#10;W2KhG05n+E2F/XLLnF8zi9OIPYYbxt/jRypocgr9iZIS7Pe39MEfhwStlDQ43Tl137bMCkrUZ43j&#10;c55Np2EdRGF6NpugYI8tm2OL3tZXgE2Y4S4zPB6Dv1fDUVqon3ERrUJWNDHNMXdOubeDcOW7rYOr&#10;jIvVKrrhCjDM3+pHwwN44DnMw1P7zKzph8bjvN3BsAnY4tXsdL4hUsNq60FWcbAOvPYvgOsjdnG/&#10;6sJ+Opaj12EhL38A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gJJr/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5037E9AA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当該オートシェイプの代わりに画面イメージを添付します。</w:t>
                      </w:r>
                    </w:p>
                    <w:p w14:paraId="0C0C07F7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449A33BF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ABFF5E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枠線が必要な理由は印刷した時に画面イメージと設計書の余白の境界をはっきりさせるためです。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枠線が無い場合、画面内の余白と設計書自体の余白が混ざり、画面の全体像がぼんやりしてしまいます。</w:t>
                      </w:r>
                    </w:p>
                    <w:p w14:paraId="6148D496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2107780" w14:textId="77777777" w:rsidR="006B1362" w:rsidRPr="00AC7CB5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基本情報の表示部分(ヘッダ領域)、明細表示部分など、個々のパーツをクローズアップして掲載する場合に利用します。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EC8F09" w14:textId="77777777" w:rsidR="00131D97" w:rsidRDefault="003F25F6" w:rsidP="00712EEE">
      <w:pPr>
        <w:pStyle w:val="1"/>
      </w:pPr>
      <w:bookmarkStart w:id="2" w:name="_Toc69689925"/>
      <w:r>
        <w:rPr>
          <w:rFonts w:hint="eastAsia"/>
        </w:rPr>
        <w:lastRenderedPageBreak/>
        <w:t>画面</w:t>
      </w:r>
      <w:r w:rsidR="009F348B">
        <w:rPr>
          <w:rFonts w:hint="eastAsia"/>
        </w:rPr>
        <w:t>概要説明</w:t>
      </w:r>
      <w:bookmarkEnd w:id="2"/>
    </w:p>
    <w:p w14:paraId="58383B89" w14:textId="77777777" w:rsidR="009F348B" w:rsidRDefault="009F348B" w:rsidP="009C118A">
      <w:pPr>
        <w:pStyle w:val="aa"/>
      </w:pPr>
    </w:p>
    <w:p w14:paraId="0050ECDC" w14:textId="77777777" w:rsidR="009F348B" w:rsidRDefault="009F348B" w:rsidP="009C118A">
      <w:pPr>
        <w:pStyle w:val="aa"/>
      </w:pPr>
      <w:r>
        <w:rPr>
          <w:rFonts w:hint="eastAsia"/>
        </w:rPr>
        <w:t>・何を目的とした画面か</w:t>
      </w:r>
    </w:p>
    <w:p w14:paraId="3B9B7197" w14:textId="77777777" w:rsidR="009F348B" w:rsidRDefault="009F348B" w:rsidP="009C118A">
      <w:pPr>
        <w:pStyle w:val="aa"/>
      </w:pPr>
      <w:r>
        <w:rPr>
          <w:rFonts w:hint="eastAsia"/>
        </w:rPr>
        <w:t>・どこから遷移するか(メニュー、あるいは別画面のリンクやボタンから)</w:t>
      </w:r>
    </w:p>
    <w:p w14:paraId="55617424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16B1597B" w14:textId="77777777" w:rsidR="009F348B" w:rsidRDefault="009F348B" w:rsidP="009C118A">
      <w:pPr>
        <w:pStyle w:val="aa"/>
      </w:pPr>
      <w:r>
        <w:rPr>
          <w:rFonts w:hint="eastAsia"/>
        </w:rPr>
        <w:t>・当該画面からファイルダウンロードや帳票出力があればどのようなファイル、帳票を出力するのか</w:t>
      </w:r>
    </w:p>
    <w:p w14:paraId="2CC27357" w14:textId="77777777" w:rsidR="009F348B" w:rsidRDefault="009F348B" w:rsidP="009C118A">
      <w:pPr>
        <w:pStyle w:val="aa"/>
      </w:pPr>
      <w:r>
        <w:rPr>
          <w:rFonts w:hint="eastAsia"/>
        </w:rPr>
        <w:t>・当該画面からシステムメールが送信されるのであればどのようなユーザ向けにどのような目的のメールが送信されるのか</w:t>
      </w:r>
    </w:p>
    <w:p w14:paraId="3ACF982A" w14:textId="77777777" w:rsidR="009F348B" w:rsidRPr="009F348B" w:rsidRDefault="008A4F68" w:rsidP="009C118A">
      <w:pPr>
        <w:pStyle w:val="aa"/>
      </w:pPr>
      <w:r>
        <w:rPr>
          <w:rFonts w:hint="eastAsia"/>
        </w:rPr>
        <w:t>等々をまとめます。</w:t>
      </w:r>
    </w:p>
    <w:p w14:paraId="490D48A4" w14:textId="77777777" w:rsidR="009F348B" w:rsidRDefault="009F348B" w:rsidP="009F348B">
      <w:pPr>
        <w:pStyle w:val="1"/>
      </w:pPr>
      <w:bookmarkStart w:id="3" w:name="_Toc69689926"/>
      <w:r>
        <w:rPr>
          <w:rFonts w:hint="eastAsia"/>
        </w:rPr>
        <w:lastRenderedPageBreak/>
        <w:t>画面項目定義</w:t>
      </w:r>
      <w:bookmarkEnd w:id="3"/>
    </w:p>
    <w:p w14:paraId="1DA89D10" w14:textId="77777777" w:rsidR="009F348B" w:rsidRDefault="009F348B" w:rsidP="009C118A">
      <w:pPr>
        <w:pStyle w:val="aa"/>
      </w:pP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D755AF" w:rsidRPr="00F76721" w14:paraId="1D578CA6" w14:textId="77777777" w:rsidTr="00E3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89E2E59" w14:textId="77777777" w:rsidR="00F76721" w:rsidRPr="00F76721" w:rsidRDefault="00F76721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17650DBC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1ACCB360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3A0A27B1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32A18585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798C1F72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0F9F5A58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6F59943E" w14:textId="77777777" w:rsidR="00F76721" w:rsidRPr="00F76721" w:rsidRDefault="0073755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5A990A27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3C276F48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4FE4F353" w14:textId="77777777" w:rsidR="00F76721" w:rsidRPr="00F76721" w:rsidRDefault="0027742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6B1362" w:rsidRPr="00F76721" w14:paraId="44F083DE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2BB7972" w14:textId="2B38BC03" w:rsidR="00322CBC" w:rsidRPr="006B1362" w:rsidRDefault="00322CBC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D2EECA6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画面タイトル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4158696"/>
            <w:placeholder>
              <w:docPart w:val="A11D3C0AB1B340AC90943FCA972554B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C3954CC" w14:textId="77777777" w:rsidR="00322CBC" w:rsidRPr="006B1362" w:rsidRDefault="000F68B3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3E7714AA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9608FA7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t>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777127182"/>
            <w:placeholder>
              <w:docPart w:val="A11D3C0AB1B340AC90943FCA972554B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0873E7F7" w14:textId="77777777" w:rsidR="00322CBC" w:rsidRPr="006B1362" w:rsidRDefault="008E17AC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A11D3C0AB1B340AC90943FCA972554B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6196B097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6D018418" w14:textId="77777777" w:rsidR="00322CBC" w:rsidRPr="006B1362" w:rsidRDefault="00D73AB5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0861955"/>
            <w:placeholder>
              <w:docPart w:val="A11D3C0AB1B340AC90943FCA972554B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6E35747E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82586823"/>
            <w:placeholder>
              <w:docPart w:val="5B68F8A7724C428CB46F797E1F61291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13C2F5A5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95675C3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1BC23C09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9FFC72B" w14:textId="7A5D8567" w:rsidR="00E3130E" w:rsidRPr="006B1362" w:rsidRDefault="00E3130E" w:rsidP="00E3130E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488AF9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検索キーワード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11967700"/>
            <w:placeholder>
              <w:docPart w:val="872F51E033DE4D09983955FE99D15CE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AC3F33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5A565EE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E834FD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103338081"/>
            <w:placeholder>
              <w:docPart w:val="266539A125AF456CA267011D8485F0F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4E9A73A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10233149"/>
            <w:placeholder>
              <w:docPart w:val="5104036C3E624A16804B3D04B1DD539E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65375E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1ADF0D8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56713608"/>
            <w:placeholder>
              <w:docPart w:val="AC24D7CECC78400396A2B35C92F0037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7A163852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58707233"/>
            <w:placeholder>
              <w:docPart w:val="AFF06E4754A64148B0450B0E6D11E27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17BAAE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0586FB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Start w:id="4" w:name="_Hlk68484664"/>
      <w:tr w:rsidR="00E3130E" w:rsidRPr="00F76721" w14:paraId="7D71F844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585F17A" w14:textId="0615CB00" w:rsidR="00E3130E" w:rsidRPr="006B1362" w:rsidRDefault="00E3130E" w:rsidP="00E3130E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E8D7E6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55353115"/>
            <w:placeholder>
              <w:docPart w:val="56D25FE730E340A0A6B556452C4230C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5363DC3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tc>
          <w:tcPr>
            <w:tcW w:w="1701" w:type="dxa"/>
          </w:tcPr>
          <w:p w14:paraId="5CEC125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7879B4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985746663"/>
            <w:placeholder>
              <w:docPart w:val="F36D30D0BBB44AA5A47ACF42E0160B7D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85C8AD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93379443"/>
            <w:placeholder>
              <w:docPart w:val="24F0A23E793D480BB0D41BECED8F0AD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71476612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B23A61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09053089"/>
            <w:placeholder>
              <w:docPart w:val="07B63162754144D39C9678075B71B12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1A6B8D0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69515234"/>
            <w:placeholder>
              <w:docPart w:val="B44F1EE2E2F14ECBAE2E65D8AECD288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40CC6D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935510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0A6A52A0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84E4589" w14:textId="220A9DDC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DCE63E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82209386"/>
            <w:placeholder>
              <w:docPart w:val="54C1C3C0CE71468CB86563AAAC6F9BF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1DC35B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list</w:t>
                </w:r>
              </w:p>
            </w:tc>
          </w:sdtContent>
        </w:sdt>
        <w:tc>
          <w:tcPr>
            <w:tcW w:w="1701" w:type="dxa"/>
          </w:tcPr>
          <w:p w14:paraId="3804A2C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4E5F0E8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488629330"/>
            <w:placeholder>
              <w:docPart w:val="0B9D7ACE80A94B6B84BCEFD10A699C7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457BFB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08332049"/>
            <w:placeholder>
              <w:docPart w:val="240D407F6F884B3A8C0625812100A2D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556365C3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143DB3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077282474"/>
            <w:placeholder>
              <w:docPart w:val="95C19D4BE6D744768FA72F183F3E85A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33D534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02028761"/>
            <w:placeholder>
              <w:docPart w:val="E3C963B45D63413F9AABFDC2181154B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62B0882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9645DAC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40EE4D80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BF06E03" w14:textId="780B1F6D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1B9312C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詳細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0976849"/>
            <w:placeholder>
              <w:docPart w:val="864A99A12AAD487D8B178F6ABBE23BC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8A034C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3515C7A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F993A3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7593676"/>
            <w:placeholder>
              <w:docPart w:val="393074C95BE94A4AB7C150AF6329546A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45A528D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78717962"/>
            <w:placeholder>
              <w:docPart w:val="1CAAD89547C341D8934C75648A52EB9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281DC28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18BC0CE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757749019"/>
            <w:placeholder>
              <w:docPart w:val="95F66BB90BC74FC083BC7B6848F00AF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147062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86894773"/>
            <w:placeholder>
              <w:docPart w:val="8675DFF53DB342ACA0DFB37C4F76EC0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1CC3EE0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38F063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bookmarkEnd w:id="4"/>
      <w:tr w:rsidR="00E3130E" w:rsidRPr="00F76721" w14:paraId="2EF75AB3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1FFDB5" w14:textId="670442BC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354CE97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3417635"/>
            <w:placeholder>
              <w:docPart w:val="6C367AEE2C8446DA82D40A9F45A2E12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786356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32BC3D69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A8CC26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38586788"/>
            <w:placeholder>
              <w:docPart w:val="25C17740F7A24FFF9EE8466C8531121A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050BD54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990443488"/>
            <w:placeholder>
              <w:docPart w:val="59116755DA544A0CB602F916B86C2464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320193B4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18C3FD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327211231"/>
            <w:placeholder>
              <w:docPart w:val="9D332439A4F04BF983B87A2E1B4891E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7C7A516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968130550"/>
            <w:placeholder>
              <w:docPart w:val="BC5B625744D44790BAF2406AA8BCDBD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B91D9FF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565018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5D4FB360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25F5EA4" w14:textId="586188AF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FBE9CB4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6630127"/>
            <w:placeholder>
              <w:docPart w:val="44C80F9C47B145F5807CB68C8DD235E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E8EB182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533C957A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63F4D9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290364685"/>
            <w:placeholder>
              <w:docPart w:val="9628CEF119034BAA962B90721DF4A8D6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58FDB9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073848451"/>
            <w:placeholder>
              <w:docPart w:val="E0A40E1E8C4A43C285D252D24508FBB3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0AE80BDF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31C1F97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34545675"/>
            <w:placeholder>
              <w:docPart w:val="BA68553DBD354731B2C11B9BBA7C256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68F4927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81850092"/>
            <w:placeholder>
              <w:docPart w:val="388BFBAD18DC4BEC9A7D2772D1331F9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09A391F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32353B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0AB4BEF1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5A15B8A" w14:textId="232AC289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A41AC07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9973487"/>
            <w:placeholder>
              <w:docPart w:val="DA0718DB2C68489E93FF9A98D876FF1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4715BC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7BDB26A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166BF71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7200278"/>
            <w:placeholder>
              <w:docPart w:val="C9FA0A1BAC824EAFB89575FFE6D5D3F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7DCB25BE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103386576"/>
            <w:placeholder>
              <w:docPart w:val="5912F164602D413B87DA2EE6CACCDCD6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7573E61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A4F6BD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130978595"/>
            <w:placeholder>
              <w:docPart w:val="24B1745E280D47CCBB5BCE64CAF9E18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53E98680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32383678"/>
            <w:placeholder>
              <w:docPart w:val="32A048FF89524A53BFBE8392A566C0B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0D9C38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D2EE28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18157656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30DE70F" w14:textId="534F05AF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7661D8A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30612077"/>
            <w:placeholder>
              <w:docPart w:val="890FEB349B274F8399FF16107145361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38810FA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15FFF22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6F8B56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637210177"/>
            <w:placeholder>
              <w:docPart w:val="DBBCD459BB89451CAA6F048EA81B5855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E531876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854198177"/>
            <w:placeholder>
              <w:docPart w:val="607C2C81E1DE4853B5F0E71A15FD387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34DE58FC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51088786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775526426"/>
            <w:placeholder>
              <w:docPart w:val="E506F63079E744B2ABE4DCA2934CE5C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4F440090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67353903"/>
            <w:placeholder>
              <w:docPart w:val="6314F877FAFD4DC8BC552E4F84508B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ED668D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02808907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43F89DA2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A697BD8" w14:textId="40DC5CAC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BC0B33C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詳細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78280873"/>
            <w:placeholder>
              <w:docPart w:val="CCE356A75ED24160A8DFF78943F885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AA8CD40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link</w:t>
                </w:r>
              </w:p>
            </w:tc>
          </w:sdtContent>
        </w:sdt>
        <w:tc>
          <w:tcPr>
            <w:tcW w:w="1701" w:type="dxa"/>
          </w:tcPr>
          <w:p w14:paraId="38D702E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B96BB5F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255368691"/>
            <w:placeholder>
              <w:docPart w:val="EB6FC4244E49408DBF788E7485578BAE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09EFD7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82691065"/>
            <w:placeholder>
              <w:docPart w:val="B0E4D3EA9472452CA831A2A0DF4AF2E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7E6F4CF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EE7C406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71770448"/>
            <w:placeholder>
              <w:docPart w:val="145AF9D0D01D47379403D997C0B1FCA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6C57C11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037972483"/>
            <w:placeholder>
              <w:docPart w:val="8361805BED3D4B859542CC975768B65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D968D6D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3BC904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47EC0B5E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3C42A84" w14:textId="718763B7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79FDB8E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9168647"/>
            <w:placeholder>
              <w:docPart w:val="DB481439EFB5466AAE20DA7A5BC48CD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AB682A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66BEC649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FC9D04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904330950"/>
            <w:placeholder>
              <w:docPart w:val="ED1D72900739484888177AEEBF119E2D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3C4769D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23873389"/>
            <w:placeholder>
              <w:docPart w:val="1CA82B08EE064D0AA99D3F16F2EDE4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AB42C3B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D11A61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915088052"/>
            <w:placeholder>
              <w:docPart w:val="7809F07968C348E99650F67944CA61E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791D3483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50397197"/>
            <w:placeholder>
              <w:docPart w:val="C2E23CFE3F2141D7917AF95674EE8B8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074915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2F83A94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0B17E12D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7CF98D" w14:textId="6A2B85CF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E7F58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1996231"/>
            <w:placeholder>
              <w:docPart w:val="BEF24FBCE8F34E6A82EFFF098EB1F5A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DE84D1B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73E2BB21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C31D54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771542338"/>
            <w:placeholder>
              <w:docPart w:val="ED98702E6FF04648ABDFF1455D63ABE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7ECFDB0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083340064"/>
            <w:placeholder>
              <w:docPart w:val="83E2AB07A0BA4A4EBF697666CD0BA7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0712C4B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612197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523254948"/>
            <w:placeholder>
              <w:docPart w:val="FA4C8E8BD552428E91410437A792F9B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2F67DAC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65807820"/>
            <w:placeholder>
              <w:docPart w:val="3AE937E681344E62B2959C098CC8C26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3E40B12D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2D9DD9E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226BF384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E26289B" w14:textId="38829E21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8F09110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5201157"/>
            <w:placeholder>
              <w:docPart w:val="77C068894BBF4A34A617489D3DC907B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FF9C29F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7BABFCE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0119A56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3745336"/>
            <w:placeholder>
              <w:docPart w:val="5E29A85E74AA4C93BBE3CEB9F6B4A68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0E5A911D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336120767"/>
            <w:placeholder>
              <w:docPart w:val="7CB65DF02DBD46D79BD19D8EDFC8719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437DBE0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49F01119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17740470"/>
            <w:placeholder>
              <w:docPart w:val="F1D7295801B348DA859C4B3C7AA3384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19CCBDE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2152971"/>
            <w:placeholder>
              <w:docPart w:val="EAFDE26D0D8940AFA9FE6C3E8B7D38D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5E9E2E3E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560ECDE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332D6556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69D3F7" w14:textId="42A632F3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0F5695F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253081"/>
            <w:placeholder>
              <w:docPart w:val="2784225ED59C4D3A96F3A767C0AF63C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1D835A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0E8F473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9AB290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069919534"/>
            <w:placeholder>
              <w:docPart w:val="0D201062304C469BBAC4A0FAFCB66C79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650A4B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483582030"/>
            <w:placeholder>
              <w:docPart w:val="08766432C02947BBA784FFBF2508FB0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7ECADCE9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4789C2D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277839545"/>
            <w:placeholder>
              <w:docPart w:val="B1C561BC8E8C48478F10DCA68511717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B04970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50169843"/>
            <w:placeholder>
              <w:docPart w:val="FCA79AA3C9754D039FE9AA6585BB533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A230172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BFB4FB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4C0DD45B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F956FE0" w14:textId="1F87DCD1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2F1EA32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68829886"/>
            <w:placeholder>
              <w:docPart w:val="67D1C62A5CC8478BB944AEECE74296B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5B269E4" w14:textId="77777777" w:rsidR="001A30CB" w:rsidRPr="006B1362" w:rsidRDefault="00FF7E6E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8950E9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95EA57B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765120271"/>
            <w:placeholder>
              <w:docPart w:val="92D7B29CEC374BE1B42D6E4DFC07A79E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EFF309B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60900741"/>
            <w:placeholder>
              <w:docPart w:val="149B1EC167034AFFABCEB4C6293F89C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7EF88ABD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FEF6C19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16568848"/>
            <w:placeholder>
              <w:docPart w:val="2EC39F97057E43DABFBD49B84A1F509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3F12C33D" w14:textId="77777777" w:rsidR="001A30CB" w:rsidRPr="006B1362" w:rsidRDefault="00CC6C8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80332352"/>
            <w:placeholder>
              <w:docPart w:val="1B3B19DB8AAE4E69824107061ADC385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DD8D1ED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11FA57FA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7921035A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988C49" w14:textId="38A1AF0D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C4AB591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6928290"/>
            <w:placeholder>
              <w:docPart w:val="470F2AD74B1A410F8859C0EDD9DD05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9246ED7" w14:textId="77777777" w:rsidR="001A30CB" w:rsidRPr="006B1362" w:rsidRDefault="00506ACA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5BD0EFC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0F4D46E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1511520770"/>
            <w:placeholder>
              <w:docPart w:val="1380C94000E84765A6A0F78D6E95F604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6B86559A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865512392"/>
            <w:placeholder>
              <w:docPart w:val="F89FBC31EFB1486ABBE2631936C77666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B8EE664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4293E1A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4521799"/>
            <w:placeholder>
              <w:docPart w:val="5806E3C1B6FA4A09ABE1BC2A4A7D617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4D4058FD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685137578"/>
            <w:placeholder>
              <w:docPart w:val="D69AF471AE0A4CF4ABB9071457C8D0F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38A2D12E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593FA16F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3D596DC6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28A8058" w14:textId="09209B48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66A7222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31042902"/>
            <w:placeholder>
              <w:docPart w:val="B26818C1FAD041D88C780575D980FAE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CA944BE" w14:textId="77777777" w:rsidR="001A30CB" w:rsidRPr="006B1362" w:rsidRDefault="00506ACA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4BEF4F4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CC81CD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185136432"/>
            <w:placeholder>
              <w:docPart w:val="E4366148CE874E10AB5343A9E407199C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64083D86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281768734"/>
            <w:placeholder>
              <w:docPart w:val="551C19BC355A46ACA4D96A96913A4A89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2B2D2575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E02C2E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95449530"/>
            <w:placeholder>
              <w:docPart w:val="3515630A3C4F42C9915C3D1ECD41E53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4AFD24F6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44908869"/>
            <w:placeholder>
              <w:docPart w:val="BC8AB2D687BE44C29844985910C943F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6C7FDEFC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009A5FCA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643682CF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AD510E9" w14:textId="4EF9CEE8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AF680A1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53672811"/>
            <w:placeholder>
              <w:docPart w:val="547252A2BBBE410BB04C5F296E6E76D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DB16CFD" w14:textId="77777777" w:rsidR="001A30CB" w:rsidRPr="006B1362" w:rsidRDefault="00506ACA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AAF1135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933FC4A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815251713"/>
            <w:placeholder>
              <w:docPart w:val="130ADD258B8847708A21B6B46B4E236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1A627B27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9627152"/>
            <w:placeholder>
              <w:docPart w:val="595E5398459E4B8C8FB1DC4BF4E08CEF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4F1B3998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27D5F6C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66250587"/>
            <w:placeholder>
              <w:docPart w:val="69660A5A182D43A89AA683D8F2DD674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7EC29EF4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678323271"/>
            <w:placeholder>
              <w:docPart w:val="72D162DED2DF4F63B2E088D0D4DFD0D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0B58E5FD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6C7BCB63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A452421" w14:textId="77777777" w:rsidR="009C118A" w:rsidRPr="00577A45" w:rsidRDefault="009C118A">
      <w:pPr>
        <w:widowControl/>
        <w:jc w:val="left"/>
      </w:pPr>
    </w:p>
    <w:p w14:paraId="6987D32A" w14:textId="77777777" w:rsidR="004823D4" w:rsidRDefault="004823D4" w:rsidP="004823D4">
      <w:pPr>
        <w:pStyle w:val="1"/>
      </w:pPr>
      <w:bookmarkStart w:id="5" w:name="_Toc69689927"/>
      <w:r>
        <w:rPr>
          <w:rFonts w:hint="eastAsia"/>
        </w:rPr>
        <w:lastRenderedPageBreak/>
        <w:t>画面項目</w:t>
      </w:r>
      <w:r w:rsidR="008E2D8F">
        <w:rPr>
          <w:rFonts w:hint="eastAsia"/>
        </w:rPr>
        <w:t>属性</w:t>
      </w:r>
      <w:r>
        <w:rPr>
          <w:rFonts w:hint="eastAsia"/>
        </w:rPr>
        <w:t>定義</w:t>
      </w:r>
      <w:bookmarkEnd w:id="5"/>
    </w:p>
    <w:p w14:paraId="1ABCCF8C" w14:textId="77777777" w:rsidR="00C7658F" w:rsidRDefault="00C7658F" w:rsidP="009C118A">
      <w:pPr>
        <w:pStyle w:val="aa"/>
      </w:pPr>
    </w:p>
    <w:tbl>
      <w:tblPr>
        <w:tblStyle w:val="4-3"/>
        <w:tblW w:w="14687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1134"/>
        <w:gridCol w:w="1701"/>
        <w:gridCol w:w="569"/>
        <w:gridCol w:w="1134"/>
        <w:gridCol w:w="1134"/>
        <w:gridCol w:w="1134"/>
        <w:gridCol w:w="1134"/>
        <w:gridCol w:w="1134"/>
        <w:gridCol w:w="1134"/>
      </w:tblGrid>
      <w:tr w:rsidR="000150D9" w:rsidRPr="00F76721" w14:paraId="52BEDA7B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72E6CE" w14:textId="77777777" w:rsidR="000150D9" w:rsidRPr="00F76721" w:rsidRDefault="000150D9" w:rsidP="008E2D8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4B0D4879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57A2296A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031BB116" w14:textId="77777777" w:rsidR="000150D9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01" w:type="dxa"/>
          </w:tcPr>
          <w:p w14:paraId="586549D8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569" w:type="dxa"/>
          </w:tcPr>
          <w:p w14:paraId="40CECDCB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必須</w:t>
            </w:r>
          </w:p>
        </w:tc>
        <w:tc>
          <w:tcPr>
            <w:tcW w:w="1134" w:type="dxa"/>
          </w:tcPr>
          <w:p w14:paraId="58B9CBEC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最小文字数</w:t>
            </w:r>
          </w:p>
        </w:tc>
        <w:tc>
          <w:tcPr>
            <w:tcW w:w="1134" w:type="dxa"/>
          </w:tcPr>
          <w:p w14:paraId="6AD0FB24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1134" w:type="dxa"/>
          </w:tcPr>
          <w:p w14:paraId="6E3F8F2F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最小Byte数</w:t>
            </w:r>
          </w:p>
        </w:tc>
        <w:tc>
          <w:tcPr>
            <w:tcW w:w="1134" w:type="dxa"/>
          </w:tcPr>
          <w:p w14:paraId="1764E8B3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最大Byte数</w:t>
            </w:r>
          </w:p>
        </w:tc>
        <w:tc>
          <w:tcPr>
            <w:tcW w:w="1134" w:type="dxa"/>
          </w:tcPr>
          <w:p w14:paraId="153FE0CA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範囲最小値</w:t>
            </w:r>
          </w:p>
        </w:tc>
        <w:tc>
          <w:tcPr>
            <w:tcW w:w="1134" w:type="dxa"/>
          </w:tcPr>
          <w:p w14:paraId="4E9F5CFB" w14:textId="77777777" w:rsidR="000150D9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範囲最大値</w:t>
            </w:r>
          </w:p>
        </w:tc>
      </w:tr>
      <w:tr w:rsidR="00EB32A0" w:rsidRPr="00F76721" w14:paraId="02EF4AF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D07D97" w14:textId="2D7AE167" w:rsidR="00EB32A0" w:rsidRPr="00364CC8" w:rsidRDefault="00EB32A0" w:rsidP="00EB32A0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6F130D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更新日時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70660130"/>
            <w:placeholder>
              <w:docPart w:val="5CF329B97361491DA267456993913D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33AA3AE" w14:textId="77777777" w:rsidR="00EB32A0" w:rsidRPr="00F76721" w:rsidRDefault="00EB32A0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36640463"/>
            <w:placeholder>
              <w:docPart w:val="FE075D90BF5B4C1FA0625ABB876DA96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7BA60866" w14:textId="77777777" w:rsidR="00EB32A0" w:rsidRPr="00F76721" w:rsidRDefault="00FD7D04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B9D281F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yyyy</w:t>
            </w:r>
            <w:r>
              <w:rPr>
                <w:sz w:val="12"/>
                <w:szCs w:val="12"/>
              </w:rPr>
              <w:t>/MM/dd HH:mm:ss</w:t>
            </w: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856339598"/>
            <w:placeholder>
              <w:docPart w:val="514F2D979DEC4B80BFD7AF1B742D850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4718E96E" w14:textId="77777777" w:rsidR="00EB32A0" w:rsidRPr="00F76721" w:rsidRDefault="00EB32A0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1BFF555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C338595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989ED0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D116ACD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3B2121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7729C9E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78425F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1CC239" w14:textId="701C0E11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753D74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96545026"/>
            <w:placeholder>
              <w:docPart w:val="3F6691F2822B41DEB8726C0A1DD65F0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676B615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33835155"/>
            <w:placeholder>
              <w:docPart w:val="C3CD894E9D22440FAA55679EBDF0EB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3333FDB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C988D19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287576403"/>
            <w:placeholder>
              <w:docPart w:val="267D9109BFCD4F6E8B6453C51EE32991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3369E67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0BAB90D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659D11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EB6F6A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21832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CB24C5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F28B3B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17F313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03EBA" w14:textId="686E2874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635DE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0481264"/>
            <w:placeholder>
              <w:docPart w:val="5C56A40564A6423C87CE3DEF34056A9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E165C5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406467471"/>
            <w:placeholder>
              <w:docPart w:val="8F067C1A9B3448F0A615D9748FD7A63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7AE0F48E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312D6F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249153786"/>
            <w:placeholder>
              <w:docPart w:val="A542C309C8E44FAFA008D5502CABC5CA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24CD5A1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7505B2B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6A6F81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87844E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EBA65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5910C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9E56C7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8CDC98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8F6A29" w14:textId="2147C88F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E891A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92319692"/>
            <w:placeholder>
              <w:docPart w:val="5D758805087B467A9FA3EC4B4EB781F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C2920D2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692063617"/>
            <w:placeholder>
              <w:docPart w:val="DAC8683F74CD40CBB848CAD647BFC61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70DCC7A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0E3D6F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840203245"/>
            <w:placeholder>
              <w:docPart w:val="21632121B3D44AE9944277D319E4ADD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1FBB7DDB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76D7FB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6CAAA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7F479E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8F49D2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3CE68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A63FC2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64C1A18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B8F398" w14:textId="5FD4A79D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765E6D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7140771"/>
            <w:placeholder>
              <w:docPart w:val="3B655FCC39E44D54B2729FDFB6B49C0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B565B3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6664240"/>
            <w:placeholder>
              <w:docPart w:val="C95E41FB63F2445680FB74651BD00DB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3AF53567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C0E78B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093978160"/>
            <w:placeholder>
              <w:docPart w:val="EE6680EF9DB443488724DBE733D29188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23A35EA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E330A4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71E2F7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C0EF73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2FBC4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35780F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EFC011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2F30CE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5E5BEE" w14:textId="34999A08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5F9B9E4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2951042"/>
            <w:placeholder>
              <w:docPart w:val="8C281BEFB5B743DB8D681556FD71BBD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85D203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88368488"/>
            <w:placeholder>
              <w:docPart w:val="32CDD2C24E3D40479B2CA34DF0AFE14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07A8D2C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2AA70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2078657952"/>
            <w:placeholder>
              <w:docPart w:val="EA8DD3C18B2048B69A190C15BEF8C426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FA36F0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BE626D9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76D102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E10656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610039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F661DB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B8E738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1997A98A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22A32" w14:textId="1A7AE38D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2598FD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82862000"/>
            <w:placeholder>
              <w:docPart w:val="6E1A31A2BF234AF2890C44E8C03B451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0EF12A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324396701"/>
            <w:placeholder>
              <w:docPart w:val="D727DE3105594E12BDAFB94E10196E3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4EAA6BD3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AF7667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636993136"/>
            <w:placeholder>
              <w:docPart w:val="DBAD60EB399345088BE37B133FC2D1D4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023349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61A4FF1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DAC95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6B928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6E14984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CE2C2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F82021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5BDC9CB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4FE3E7" w14:textId="5CA6A794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5E70DC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2085342"/>
            <w:placeholder>
              <w:docPart w:val="E363C05F8D8F4DEC9F468407155FC54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C08649B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025915247"/>
            <w:placeholder>
              <w:docPart w:val="5B7B9F60935041C89AE3D8AE28EF470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49087BEE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587295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91697621"/>
            <w:placeholder>
              <w:docPart w:val="E851AAEC61564965AAE4595FD4EF2E1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D4993D9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5AB9A9D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FB6B92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E9477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3683CB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EEC63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3374EF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451DD7F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75E982" w14:textId="0C422804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B8BFAD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39716024"/>
            <w:placeholder>
              <w:docPart w:val="866431AEEF634DA69563973749FFEE1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421EE8E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178697110"/>
            <w:placeholder>
              <w:docPart w:val="607EB92CE7F54261849DC4F6BE0C2E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64C9942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44487F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703867202"/>
            <w:placeholder>
              <w:docPart w:val="D4BE87930B1548FEA8B0C6FADB71930D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7420B74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6238FC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D50C57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EB3B10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E9B5B1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90283B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08478E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4EDD882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F39146" w14:textId="39FFB207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F1903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3984629"/>
            <w:placeholder>
              <w:docPart w:val="E43F9740944147E089AEDC414BA7681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D9A7EAD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26981280"/>
            <w:placeholder>
              <w:docPart w:val="2AC7B71A303547E5B56A5D91324F0BD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5AFAA3B0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C66860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449827882"/>
            <w:placeholder>
              <w:docPart w:val="EDD4FC27997B448687411CF29D1764A2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6431AF3C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611C7D11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F6E11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6255EF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2B8BAA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3DDE78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308ACE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1F14178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64DD" w14:textId="1E0B6AAE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3D32F34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48488066"/>
            <w:placeholder>
              <w:docPart w:val="A4A3EAD44DA04B20818404ED6ACD665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7C6AB37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44887622"/>
            <w:placeholder>
              <w:docPart w:val="AD503C6D83F442C7B82BA4B95F5A811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2BA3483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215C9F5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853576504"/>
            <w:placeholder>
              <w:docPart w:val="2CA223DD1D904FF1B9BD15926546899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8F1986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37700CB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0A5BBC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1208FB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36269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D7330C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723AF9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590DF6D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0D6C664" w14:textId="56C797DB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A85E7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79635318"/>
            <w:placeholder>
              <w:docPart w:val="678C8E954BD3435C9566878DC2EB0FD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E079AA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488431624"/>
            <w:placeholder>
              <w:docPart w:val="0EA74F1ACEC74F0FA8C965F15A6954A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34C4505C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A4B97A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334771901"/>
            <w:placeholder>
              <w:docPart w:val="4D9B4F1994FC4012BDC89F4D76005D1A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7107129A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37618BB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439C95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7EEE57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2E65A5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A25112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0FD291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C750FE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C47599" w14:textId="67FDEBF5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6E024F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8322543"/>
            <w:placeholder>
              <w:docPart w:val="83B494AC984A4873A0DDC4D1431FB1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FF7861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840463372"/>
            <w:placeholder>
              <w:docPart w:val="1027013A739E4F2F92AD01F8A461C6C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45DF7F63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A26D5C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701819265"/>
            <w:placeholder>
              <w:docPart w:val="4EA0B81C74FD40A2A3BF7441E2005928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2EE4F55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0A4B23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56D1B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2B8F1A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C1AD9F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D29048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A00F3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801602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EF8647" w14:textId="4D4AB686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FF3394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1940093"/>
            <w:placeholder>
              <w:docPart w:val="F272E60E5E094E578FE36DC1C67DABF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56A69E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820770408"/>
            <w:placeholder>
              <w:docPart w:val="3C37242A1EAB48319B5B683876D101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4E6D2159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BA5452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613160847"/>
            <w:placeholder>
              <w:docPart w:val="C93F984EF23F4CE8AF5F5B621135A33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1E5A994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14B6DD7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659BE5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BE819B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22EB8C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74631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D0B5D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D0F349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D3BBC6" w14:textId="7B07C0C5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D7667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63189268"/>
            <w:placeholder>
              <w:docPart w:val="97E11CCE8B944B4FA9C8A86DD184E2F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28273F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643191910"/>
            <w:placeholder>
              <w:docPart w:val="D565231E92804AC680BFB4F3A8FFFDF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41A6AB6F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20BA02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014065705"/>
            <w:placeholder>
              <w:docPart w:val="335760065B5F4AE1909F911E4647D609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30D034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5431987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A37110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D9456B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ECF6DE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6B89622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2644DF2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7163FD0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60C864" w14:textId="5AF9CAB2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F467C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60708143"/>
            <w:placeholder>
              <w:docPart w:val="B303220C782B41E4BE62138E6038677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D3D8FF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90884200"/>
            <w:placeholder>
              <w:docPart w:val="00204DFC54D948BA90C841A70F6F016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7DC8AE6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6D77DB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592196671"/>
            <w:placeholder>
              <w:docPart w:val="146A000C3C7C481084D2B5163AA28240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63FD7B8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E7841B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67E876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1DB73D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20B6ED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BA6D84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AC34CB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39720E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EEAD84" w14:textId="64CF6C77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6836ECE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22018566"/>
            <w:placeholder>
              <w:docPart w:val="5521BA1981FA4B09BB7CA401AF2CE8E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B3EA41C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09870703"/>
            <w:placeholder>
              <w:docPart w:val="A28B2FDF5A684E3E9E2E80932AD6DC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3D2AA6C1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84C192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345509676"/>
            <w:placeholder>
              <w:docPart w:val="CAA8C4C920C84AB1BBF3A4A7C2774605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0A6CA06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451E5E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4EDDD5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451D15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D9A67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D305B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8FB81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4FAAAE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D70F9E" w14:textId="6253915D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07F135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14151394"/>
            <w:placeholder>
              <w:docPart w:val="0C494E70D088417CB907876189F1650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615BC82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685475495"/>
            <w:placeholder>
              <w:docPart w:val="B1F8EC6A9FE84813B1E96E861A8A2F2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EndPr/>
          <w:sdtContent>
            <w:tc>
              <w:tcPr>
                <w:tcW w:w="1134" w:type="dxa"/>
              </w:tcPr>
              <w:p w14:paraId="1AEDA138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94E9A9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349444053"/>
            <w:placeholder>
              <w:docPart w:val="917BB17BEFD0434BADA1A65FA1236A6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569" w:type="dxa"/>
              </w:tcPr>
              <w:p w14:paraId="478D640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1642495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804535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8FD138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FE4133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BC1FCA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0633B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F7C2FD3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2A437072" w14:textId="77777777" w:rsidR="000150D9" w:rsidRDefault="000150D9" w:rsidP="000150D9">
      <w:pPr>
        <w:pStyle w:val="1"/>
      </w:pPr>
      <w:bookmarkStart w:id="6" w:name="_Toc69689928"/>
      <w:r>
        <w:rPr>
          <w:rFonts w:hint="eastAsia"/>
        </w:rPr>
        <w:lastRenderedPageBreak/>
        <w:t>画面項目</w:t>
      </w:r>
      <w:r w:rsidR="00DB6D2E">
        <w:rPr>
          <w:rFonts w:hint="eastAsia"/>
        </w:rPr>
        <w:t>入力チェック</w:t>
      </w:r>
      <w:r w:rsidR="00BA7594">
        <w:rPr>
          <w:rFonts w:hint="eastAsia"/>
        </w:rPr>
        <w:t>・</w:t>
      </w:r>
      <w:r w:rsidR="00DB6D2E">
        <w:rPr>
          <w:rFonts w:hint="eastAsia"/>
        </w:rPr>
        <w:t>バリデーション</w:t>
      </w:r>
      <w:r>
        <w:rPr>
          <w:rFonts w:hint="eastAsia"/>
        </w:rPr>
        <w:t>定義</w:t>
      </w:r>
      <w:bookmarkEnd w:id="6"/>
    </w:p>
    <w:p w14:paraId="783D8121" w14:textId="77777777" w:rsidR="008E2D8F" w:rsidRPr="00577A45" w:rsidRDefault="008E2D8F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1701"/>
        <w:gridCol w:w="2835"/>
        <w:gridCol w:w="1134"/>
        <w:gridCol w:w="1134"/>
        <w:gridCol w:w="1134"/>
        <w:gridCol w:w="5102"/>
        <w:gridCol w:w="1134"/>
      </w:tblGrid>
      <w:tr w:rsidR="005B6A76" w:rsidRPr="00F76721" w14:paraId="73C86FAA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8FC646" w14:textId="77777777" w:rsidR="005B6A76" w:rsidRPr="00F76721" w:rsidRDefault="005B6A76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28B64BDD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チェック</w:t>
            </w:r>
            <w:r w:rsidR="00EA3607">
              <w:rPr>
                <w:rFonts w:hint="eastAsia"/>
                <w:sz w:val="12"/>
                <w:szCs w:val="12"/>
              </w:rPr>
              <w:t>/</w:t>
            </w:r>
            <w:r w:rsidR="00BA7594">
              <w:rPr>
                <w:rFonts w:hint="eastAsia"/>
                <w:sz w:val="12"/>
                <w:szCs w:val="12"/>
              </w:rPr>
              <w:t>バリデーション</w:t>
            </w:r>
            <w:r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74892E5B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対象項目名</w:t>
            </w:r>
          </w:p>
        </w:tc>
        <w:tc>
          <w:tcPr>
            <w:tcW w:w="1134" w:type="dxa"/>
          </w:tcPr>
          <w:p w14:paraId="4DC4476D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7DF50FDD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Client/Server</w:t>
            </w:r>
          </w:p>
        </w:tc>
        <w:tc>
          <w:tcPr>
            <w:tcW w:w="1134" w:type="dxa"/>
          </w:tcPr>
          <w:p w14:paraId="3D6E875F" w14:textId="77777777" w:rsidR="005B6A76" w:rsidRPr="00037E87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37E87">
              <w:rPr>
                <w:rFonts w:hint="eastAsia"/>
                <w:sz w:val="12"/>
                <w:szCs w:val="12"/>
              </w:rPr>
              <w:t>チェック</w:t>
            </w:r>
            <w:r>
              <w:rPr>
                <w:rFonts w:hint="eastAsia"/>
                <w:sz w:val="12"/>
                <w:szCs w:val="12"/>
              </w:rPr>
              <w:t>タイミング</w:t>
            </w:r>
          </w:p>
        </w:tc>
        <w:tc>
          <w:tcPr>
            <w:tcW w:w="5102" w:type="dxa"/>
          </w:tcPr>
          <w:p w14:paraId="544C2B8A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エラーおよびワーニング判定条件</w:t>
            </w:r>
          </w:p>
        </w:tc>
        <w:tc>
          <w:tcPr>
            <w:tcW w:w="1134" w:type="dxa"/>
          </w:tcPr>
          <w:p w14:paraId="092F39C8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メッセージID</w:t>
            </w:r>
          </w:p>
        </w:tc>
      </w:tr>
      <w:tr w:rsidR="00F44F7A" w:rsidRPr="00F76721" w14:paraId="703DA6A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70CDEF" w14:textId="14B2DDC3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199295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〇〇チェック</w:t>
            </w:r>
          </w:p>
        </w:tc>
        <w:tc>
          <w:tcPr>
            <w:tcW w:w="2835" w:type="dxa"/>
          </w:tcPr>
          <w:p w14:paraId="4BD478A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94923384"/>
            <w:placeholder>
              <w:docPart w:val="2590F7E72DE24333A0BD032A747A30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1265EE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709497474"/>
            <w:placeholder>
              <w:docPart w:val="9BD04CC9D8D340E0A1A2540F50CBD53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2813F73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380701187"/>
            <w:placeholder>
              <w:docPart w:val="8435D369850049DD8E011064369932FB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210012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ADB85A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エラーやワーニングとする条件を定義する。出力メッセージはIDを付与して別途一覧で管理する。</w:t>
            </w:r>
          </w:p>
        </w:tc>
        <w:tc>
          <w:tcPr>
            <w:tcW w:w="1134" w:type="dxa"/>
          </w:tcPr>
          <w:p w14:paraId="72A2F27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6C4959B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2F87FA" w14:textId="1EEA345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280288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ユーザID必須入力チェック</w:t>
            </w:r>
          </w:p>
        </w:tc>
        <w:tc>
          <w:tcPr>
            <w:tcW w:w="2835" w:type="dxa"/>
          </w:tcPr>
          <w:p w14:paraId="29A0CC4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1984783"/>
            <w:placeholder>
              <w:docPart w:val="5BFEDC9D41854AD5BFC676780AABD82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8C9302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200466493"/>
            <w:placeholder>
              <w:docPart w:val="0B2CBE3B48984AA0903D9820D1A4E02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7948639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Client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282453337"/>
            <w:placeholder>
              <w:docPart w:val="A968F1289FA24DB2AF5477E2353D51E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6922610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submit</w:t>
                </w:r>
              </w:p>
            </w:tc>
          </w:sdtContent>
        </w:sdt>
        <w:tc>
          <w:tcPr>
            <w:tcW w:w="5102" w:type="dxa"/>
          </w:tcPr>
          <w:p w14:paraId="66F0AE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ユーザIDが入力されていることをチェックする。入力されていない場合はエラーメッセージを表示する。</w:t>
            </w:r>
          </w:p>
        </w:tc>
        <w:tc>
          <w:tcPr>
            <w:tcW w:w="1134" w:type="dxa"/>
          </w:tcPr>
          <w:p w14:paraId="3A5D424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09B445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AC1FCB" w14:textId="331BE685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0C4C895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F3D72D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21291556"/>
            <w:placeholder>
              <w:docPart w:val="773181B246DE459C8803A6C5F5C6C5E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36CAB8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455782627"/>
            <w:placeholder>
              <w:docPart w:val="172E1E1E820F4E7D96C25D5C3F3FDC09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1AFE38A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531029726"/>
            <w:placeholder>
              <w:docPart w:val="1B59CC323BE44B10A15091D4E9CC061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25CF74B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2BD96D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E5010A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03955A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9877A6" w14:textId="0BD15AFA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732D2D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CED9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5631169"/>
            <w:placeholder>
              <w:docPart w:val="B793DA23346C497B9F12DBA966806D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174E60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066306834"/>
            <w:placeholder>
              <w:docPart w:val="3D7B57B9931B44599B7F0007D365E126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1CA8707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558446284"/>
            <w:placeholder>
              <w:docPart w:val="6F769239D3E642669370610D99ABA4E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4EF05E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0C2611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14421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A99F96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98094A" w14:textId="095F0047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5DA92E0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56B93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78872438"/>
            <w:placeholder>
              <w:docPart w:val="FB0D6021B0CF4FAA82E09ECAA2B8ACE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00BB56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12749119"/>
            <w:placeholder>
              <w:docPart w:val="FA049073D2714FA3802859632C27AFF0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7C3A8B5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296766447"/>
            <w:placeholder>
              <w:docPart w:val="13ACB992B42647B4B2FD9C707B1A35C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6CFFF2B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20FA1E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C3477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BE95E5A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009A7C" w14:textId="2B4220D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423373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D8F67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23967805"/>
            <w:placeholder>
              <w:docPart w:val="DCBFDDA4F2A5439EB2F4658E75CD4E0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0738D5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279105049"/>
            <w:placeholder>
              <w:docPart w:val="9C76ECF906C54B7B935E14046C4E5A9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6C0139B6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91476524"/>
            <w:placeholder>
              <w:docPart w:val="02D72339B5DC475691029EF5F4B0698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60FDA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93B6EC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815805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923430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D566E1" w14:textId="160C9FD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FD8AAD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1DEF0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49552413"/>
            <w:placeholder>
              <w:docPart w:val="669953053BBE46C4A6698873AE01D8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56827A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717396835"/>
            <w:placeholder>
              <w:docPart w:val="EC04B51B7C4842C08607FD6B7AD223B3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67C6F7E7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383179844"/>
            <w:placeholder>
              <w:docPart w:val="59F8D945CE1B432D8191579338A8A71B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572153E0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49B94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FAF74D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CF19B0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CEA62C" w14:textId="421E892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AC9EF4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FEC617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197434"/>
            <w:placeholder>
              <w:docPart w:val="326D06EA324742C08CCF17E9C886E5A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A63C55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169252029"/>
            <w:placeholder>
              <w:docPart w:val="26A2E46BB2BB4BFE884F3702765B00D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7096231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806625492"/>
            <w:placeholder>
              <w:docPart w:val="2D02657FC32C4CE7837CF1346A0C98E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4ACC578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C46EF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850559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B60FCD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5A627" w14:textId="37E97E4F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E53DFA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B7564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24211808"/>
            <w:placeholder>
              <w:docPart w:val="03BA3F0B3875489CB90E65CA76FECBA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E7557A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241951676"/>
            <w:placeholder>
              <w:docPart w:val="0EDF93AFDE124D5EB46393024D8CE985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16B1740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435648692"/>
            <w:placeholder>
              <w:docPart w:val="AC971859514C42258CA149A0F770B6A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30BDAEE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77EC874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80E65B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2CD6F6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D18CE5" w14:textId="356DA86D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C16E22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4EF4F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68654764"/>
            <w:placeholder>
              <w:docPart w:val="9E72E437756E485492038ADC2881CC9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BBE8EF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627664658"/>
            <w:placeholder>
              <w:docPart w:val="A094EECB10C1488FB2EFC4EEC9BF6922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587EF34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153213323"/>
            <w:placeholder>
              <w:docPart w:val="4BDF8670B3B14099956ED47230D8530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1948573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0745CF9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389C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198D5C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692B6" w14:textId="4E994A4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EA72BF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E4F0A3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54122130"/>
            <w:placeholder>
              <w:docPart w:val="D4DA6C48128C4E6EA6418BFD98A752B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9468A5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622541339"/>
            <w:placeholder>
              <w:docPart w:val="4A461C5B4EDF4E0ABA292CC0E37763B0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0236CA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94599646"/>
            <w:placeholder>
              <w:docPart w:val="F4C8197C9DF54D8FADF48356AABBD5F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B0C439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7089177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65763B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FCE1CB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4DB731" w14:textId="0F0CF24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37997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AB085F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78318006"/>
            <w:placeholder>
              <w:docPart w:val="3E275306EBB04C13A672D31318D4954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110B4B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274288805"/>
            <w:placeholder>
              <w:docPart w:val="7C555D27CBA94767B0A8CD4498A2DA8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38F0C138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714630337"/>
            <w:placeholder>
              <w:docPart w:val="B56336AD9ACA410AB966FC2A09837E1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7314FC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09CEFF6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28F86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16CE34A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2FC8FB" w14:textId="420A037F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13E29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D6E83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03979257"/>
            <w:placeholder>
              <w:docPart w:val="498DF26432604BB3B7BA1A1D08F0DF6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797E6D8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576941227"/>
            <w:placeholder>
              <w:docPart w:val="A9047D92235C4F51B2C9B59A320EBA0A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097FA3E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715403730"/>
            <w:placeholder>
              <w:docPart w:val="E9A6D8258D914223890E4376ACD4C07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0C031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840B81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5E3061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95A6B8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58664D" w14:textId="5A96BCC2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F59585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9EB6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8521740"/>
            <w:placeholder>
              <w:docPart w:val="0F7546ED2E61401386A717E7A7DC26A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0C0D65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801961941"/>
            <w:placeholder>
              <w:docPart w:val="0C7CE498DBCB4F92B4CE6E3C4CC0F856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00EC6FBA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762288359"/>
            <w:placeholder>
              <w:docPart w:val="01C72EBF3BED41D29F6D8BAB4FB7B93A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986E00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64E41E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342163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FF1241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DB30EC" w14:textId="493D4C39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4FF0874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829B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13368540"/>
            <w:placeholder>
              <w:docPart w:val="B25DAFAC37854610B2AB74B7182F2F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2A05F6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408455427"/>
            <w:placeholder>
              <w:docPart w:val="415E9D7FFAF54FB0B13996F942366B69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5D79521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324153924"/>
            <w:placeholder>
              <w:docPart w:val="5CE0066621B54365858E1314BCA192E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124EAAA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EF67E6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15CCB5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947F40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035B21" w14:textId="2F6E813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8CBEA3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E40E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4160160"/>
            <w:placeholder>
              <w:docPart w:val="23177C3710E8452896699466DB778B9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500ACEA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362950225"/>
            <w:placeholder>
              <w:docPart w:val="B6F4E01691BC49F79D76CFF7B16489C3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25F65B5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52689976"/>
            <w:placeholder>
              <w:docPart w:val="AF5F91D262454FEFA10F9C64E7000F1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7719CF6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437476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7BA833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D78240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69625F" w14:textId="00ED9BAB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DEFA85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19AC3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48190649"/>
            <w:placeholder>
              <w:docPart w:val="3E209EA8D8014A64AE5F0BDB4B3663C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9F0333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823788399"/>
            <w:placeholder>
              <w:docPart w:val="6DA04E0C715D4D01B66549BBF03502CC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7EEA77A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658497148"/>
            <w:placeholder>
              <w:docPart w:val="E9334C3926BD44A5BF889E301DEC1F9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03FD79B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E32595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C9A108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773E8C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0A90A9" w14:textId="77D3FA84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15C69C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51DA1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7486009"/>
            <w:placeholder>
              <w:docPart w:val="35D80EFB86904D89BADCCC6AB6C9E36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C28A16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710138040"/>
            <w:placeholder>
              <w:docPart w:val="7CFD0A6651AF455C9268984BE00F857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EndPr/>
          <w:sdtContent>
            <w:tc>
              <w:tcPr>
                <w:tcW w:w="1134" w:type="dxa"/>
              </w:tcPr>
              <w:p w14:paraId="6DC5192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948208215"/>
            <w:placeholder>
              <w:docPart w:val="F7007B4EFEFD49CDB83D9A1931791D2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EndPr/>
          <w:sdtContent>
            <w:tc>
              <w:tcPr>
                <w:tcW w:w="1134" w:type="dxa"/>
              </w:tcPr>
              <w:p w14:paraId="3D61D4B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D294BB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44A74E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4B62E33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6C1749CB" w14:textId="77777777" w:rsidR="000150D9" w:rsidRDefault="000150D9" w:rsidP="000150D9">
      <w:pPr>
        <w:pStyle w:val="1"/>
      </w:pPr>
      <w:bookmarkStart w:id="7" w:name="_Toc69689929"/>
      <w:r>
        <w:rPr>
          <w:rFonts w:hint="eastAsia"/>
        </w:rPr>
        <w:lastRenderedPageBreak/>
        <w:t>画面イベント定義</w:t>
      </w:r>
      <w:bookmarkEnd w:id="7"/>
    </w:p>
    <w:p w14:paraId="5476E6D5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1701"/>
        <w:gridCol w:w="2835"/>
        <w:gridCol w:w="2835"/>
        <w:gridCol w:w="1134"/>
        <w:gridCol w:w="1134"/>
        <w:gridCol w:w="4535"/>
      </w:tblGrid>
      <w:tr w:rsidR="009F491C" w:rsidRPr="00F76721" w14:paraId="516FAC5B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825D68" w14:textId="77777777" w:rsidR="009F491C" w:rsidRPr="00F76721" w:rsidRDefault="009F491C" w:rsidP="00D755A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54464B6D" w14:textId="77777777" w:rsidR="009F491C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アクション名</w:t>
            </w:r>
          </w:p>
        </w:tc>
        <w:tc>
          <w:tcPr>
            <w:tcW w:w="2835" w:type="dxa"/>
          </w:tcPr>
          <w:p w14:paraId="27C87D20" w14:textId="77777777" w:rsidR="009F491C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イベント名</w:t>
            </w:r>
          </w:p>
        </w:tc>
        <w:tc>
          <w:tcPr>
            <w:tcW w:w="2835" w:type="dxa"/>
          </w:tcPr>
          <w:p w14:paraId="5174F703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対象項目名</w:t>
            </w:r>
          </w:p>
        </w:tc>
        <w:tc>
          <w:tcPr>
            <w:tcW w:w="1134" w:type="dxa"/>
          </w:tcPr>
          <w:p w14:paraId="0F350562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001C4B89" w14:textId="77777777" w:rsidR="009F491C" w:rsidRPr="00037E87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イベントタイミング</w:t>
            </w:r>
          </w:p>
        </w:tc>
        <w:tc>
          <w:tcPr>
            <w:tcW w:w="4535" w:type="dxa"/>
          </w:tcPr>
          <w:p w14:paraId="588A6C75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イベント処理内容</w:t>
            </w:r>
          </w:p>
        </w:tc>
      </w:tr>
      <w:tr w:rsidR="00F44F7A" w:rsidRPr="00F76721" w14:paraId="1F0D273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33FDD8" w14:textId="52C81F3C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99E18B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イベントが発生するアクション</w:t>
            </w:r>
          </w:p>
        </w:tc>
        <w:tc>
          <w:tcPr>
            <w:tcW w:w="2835" w:type="dxa"/>
          </w:tcPr>
          <w:p w14:paraId="6126143E" w14:textId="77777777" w:rsidR="00F44F7A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</w:t>
            </w:r>
          </w:p>
        </w:tc>
        <w:tc>
          <w:tcPr>
            <w:tcW w:w="2835" w:type="dxa"/>
          </w:tcPr>
          <w:p w14:paraId="0CE3757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イベントが発生する画面項目定義の項目名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22457535"/>
            <w:placeholder>
              <w:docPart w:val="4AA16C0BD0024E0993180BD7EACE31B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D1E92D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883399053"/>
            <w:placeholder>
              <w:docPart w:val="17C6E55AF95F43C48F464396372FC3A7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68F389C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1F8C0E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イベントのロジック説明を記載する</w:t>
            </w:r>
          </w:p>
        </w:tc>
      </w:tr>
      <w:tr w:rsidR="00F44F7A" w:rsidRPr="00F76721" w14:paraId="7B44844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A59BBA" w14:textId="1BC4CE3E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A5424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7903A593" w14:textId="77777777" w:rsidR="00F44F7A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データ保存時の入力チェック</w:t>
            </w:r>
          </w:p>
        </w:tc>
        <w:tc>
          <w:tcPr>
            <w:tcW w:w="2835" w:type="dxa"/>
          </w:tcPr>
          <w:p w14:paraId="1BF3F58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71428812"/>
            <w:placeholder>
              <w:docPart w:val="18CB138F7CA9427CA556356BB887F7B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91F49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1624660895"/>
            <w:placeholder>
              <w:docPart w:val="09172C25A1B9487E8B2547C0F2A220D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050F7C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leftClick</w:t>
                </w:r>
              </w:p>
            </w:tc>
          </w:sdtContent>
        </w:sdt>
        <w:tc>
          <w:tcPr>
            <w:tcW w:w="4535" w:type="dxa"/>
          </w:tcPr>
          <w:p w14:paraId="7D3F2A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入力項目についてバリデーション仕様の通りチェックする。</w:t>
            </w:r>
          </w:p>
        </w:tc>
      </w:tr>
      <w:tr w:rsidR="00F44F7A" w:rsidRPr="00F76721" w14:paraId="0DC0E066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92BC02" w14:textId="2E9A89C7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E435F1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69A397F8" w14:textId="77777777" w:rsidR="00F44F7A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440A022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4425288"/>
            <w:placeholder>
              <w:docPart w:val="9CD5F5C197E24A39BA079B299C2517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F014BB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660603194"/>
            <w:placeholder>
              <w:docPart w:val="0853E985111A43D7B61FCDDF4E3E13E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7FC2722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submit</w:t>
                </w:r>
              </w:p>
            </w:tc>
          </w:sdtContent>
        </w:sdt>
        <w:tc>
          <w:tcPr>
            <w:tcW w:w="4535" w:type="dxa"/>
          </w:tcPr>
          <w:p w14:paraId="61A18D9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入力項目の内容を保存する。</w:t>
            </w:r>
          </w:p>
        </w:tc>
      </w:tr>
      <w:tr w:rsidR="00F44F7A" w:rsidRPr="00F76721" w14:paraId="2C09997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6D7209" w14:textId="7B77D12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0BC99F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E6B524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40347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14806823"/>
            <w:placeholder>
              <w:docPart w:val="B312B67765B2468588B7590859399CC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82904A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170099069"/>
            <w:placeholder>
              <w:docPart w:val="24947E3798684D40AE065322B7939CA0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8A3810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39AFDD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1236EF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5255F0" w14:textId="62F6790B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CB77F8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A41F6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54B51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0959875"/>
            <w:placeholder>
              <w:docPart w:val="AA73E5AAFD3C44D8ADA842D9DFFEA2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9B3051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766765033"/>
            <w:placeholder>
              <w:docPart w:val="DB3E8DBB8E5A4AA18F35869B7B2C505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53D670B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4AECE0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F47DDA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63B916" w14:textId="5DC0F57E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7C0814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2C0CB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F0511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5142557"/>
            <w:placeholder>
              <w:docPart w:val="E02DF0649CA3434BA16CE3DEFD93103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96401A6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661699461"/>
            <w:placeholder>
              <w:docPart w:val="3618E6854AC042F1820F779E21D3D447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3CA027C7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722DB6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310679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0F2456" w14:textId="2A5B04F9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6F1DAD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764937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7AFD2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29931378"/>
            <w:placeholder>
              <w:docPart w:val="BE168163855A4685BF744EA06A54F1C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14E737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377356273"/>
            <w:placeholder>
              <w:docPart w:val="1F7B9A079AF34451B063920190D0C92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9AFB1A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7440552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610893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627681" w14:textId="285456CF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768EF4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AF79E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E3DB2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06992582"/>
            <w:placeholder>
              <w:docPart w:val="9BBA0AF99925466B98DC12E7873306C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55BFB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356960924"/>
            <w:placeholder>
              <w:docPart w:val="F65D6752223047E1ABBA679A4C4CEAC1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74C979A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704C316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39B1EC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6C2D57" w14:textId="32D8F02B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581424D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D63BD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C1E0D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3680848"/>
            <w:placeholder>
              <w:docPart w:val="50167A1E78B84A8395D69EBF78E90DA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8DAC9F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076829771"/>
            <w:placeholder>
              <w:docPart w:val="7F2019A0E6A4415AB084C7DE4F503E2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7C828488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36234F0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41CA0B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F969D9" w14:textId="00F4FD80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B5E9FB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213ED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757DE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83454645"/>
            <w:placeholder>
              <w:docPart w:val="8A0879BE82BD49DE8687971264F3276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C6BC3A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065871050"/>
            <w:placeholder>
              <w:docPart w:val="AA8731519AEC4E6AB41F45213C3C146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2D3EF65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37CC19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8692DA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4E6FEA" w14:textId="75A8BA6F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12818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A505F4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63653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89948267"/>
            <w:placeholder>
              <w:docPart w:val="A992D81D8FD74EAEB6011E5CB3A745B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82F64B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577893903"/>
            <w:placeholder>
              <w:docPart w:val="D0555E3097034BBA829FAF24574DE1A2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5D38C4D5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5E40A3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AFBE22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097705" w14:textId="40F0311B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427F7B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C57464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B2F017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8558050"/>
            <w:placeholder>
              <w:docPart w:val="E02AF211DA92406D8EF5DF4A2866C7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558ABD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143780365"/>
            <w:placeholder>
              <w:docPart w:val="8484054D93F74C79A85F4A337414D89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35C44C9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6BA0FC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A4E595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1F564B" w14:textId="601320B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93E65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9CB623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83991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0897112"/>
            <w:placeholder>
              <w:docPart w:val="E70B95200DFF4446A9340DA79F7A060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59501A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945119810"/>
            <w:placeholder>
              <w:docPart w:val="E1F00FCCB9C64D988402905D7E51D37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606CB4D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56261C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029BFF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C78D4B" w14:textId="574EAD2C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48452C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368A90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2890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01831118"/>
            <w:placeholder>
              <w:docPart w:val="CE906BA671EC4CECA430470BA60D259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C31435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13377771"/>
            <w:placeholder>
              <w:docPart w:val="535B3E91995C41BA8AA96701457B079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8F0D3F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9FFAA0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95AD93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B5DA72" w14:textId="6D1218F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078A02F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4A1408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358A1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54077672"/>
            <w:placeholder>
              <w:docPart w:val="41C10CE3F4AB4526907CCC0C0A11EB1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5FF17F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2095129411"/>
            <w:placeholder>
              <w:docPart w:val="F714D3A6BD1845A6B1566102AB0D64B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646BAB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2274E3F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E43FA6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4B11CE" w14:textId="6DFDCCF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3F6DFF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0FB795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A6B2B0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18451224"/>
            <w:placeholder>
              <w:docPart w:val="89C7C5EF3C9A44BB9A3E4998F3AB7F5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C5E109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487365994"/>
            <w:placeholder>
              <w:docPart w:val="6E9D0D9321D2455F902AB70FAC3D805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2FAE7BE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3D3C54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F59AD4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EA1172" w14:textId="68C1BC9D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EABF59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F97E0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F64497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79259319"/>
            <w:placeholder>
              <w:docPart w:val="7AD043823DC842DC94D84DFD80D0825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563A7F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367762985"/>
            <w:placeholder>
              <w:docPart w:val="529D2820EA1A4F7296E929D0A91F87F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0B30404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51F5DA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C0E5BD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599187" w14:textId="2628DC4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D30B0D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FE4A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6EBC3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7819021"/>
            <w:placeholder>
              <w:docPart w:val="09A7360BB1FA4C3D8D0146226417CA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83756F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665309042"/>
            <w:placeholder>
              <w:docPart w:val="3DCA40DBB9F340FB88E1C680EA7C37F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EndPr/>
          <w:sdtContent>
            <w:tc>
              <w:tcPr>
                <w:tcW w:w="1134" w:type="dxa"/>
              </w:tcPr>
              <w:p w14:paraId="4E0ED73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2A62D19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DE597AD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2BF8A283" w14:textId="77777777" w:rsidR="00DB17DF" w:rsidRDefault="00DB17DF" w:rsidP="00DB17DF">
      <w:pPr>
        <w:pStyle w:val="1"/>
      </w:pPr>
      <w:bookmarkStart w:id="8" w:name="_Toc69689930"/>
      <w:r>
        <w:rPr>
          <w:rFonts w:hint="eastAsia"/>
        </w:rPr>
        <w:lastRenderedPageBreak/>
        <w:t>画面編集仕様</w:t>
      </w:r>
      <w:r>
        <w:rPr>
          <w:rFonts w:hint="eastAsia"/>
        </w:rPr>
        <w:t>(</w:t>
      </w:r>
      <w:r w:rsidR="003C30E1">
        <w:rPr>
          <w:rFonts w:hint="eastAsia"/>
        </w:rPr>
        <w:t>〇〇イベント時</w:t>
      </w:r>
      <w:r>
        <w:rPr>
          <w:rFonts w:hint="eastAsia"/>
        </w:rPr>
        <w:t>)</w:t>
      </w:r>
      <w:bookmarkEnd w:id="8"/>
    </w:p>
    <w:p w14:paraId="7C7F4D2F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002D3E3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C0FCDC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18B15645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647607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5B4BC4E9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04CE142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0E72EFF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9" w:name="_Hlk54573103"/>
      <w:tr w:rsidR="00F44F7A" w:rsidRPr="00F76721" w14:paraId="66EFC7D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8790FE" w14:textId="5AA47575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D23E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53239490"/>
            <w:placeholder>
              <w:docPart w:val="6C60FF4A1F04444CBFAF139FF75DEC3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AC433E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4090FA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取得元のテーブル名など</w:t>
            </w:r>
          </w:p>
        </w:tc>
        <w:tc>
          <w:tcPr>
            <w:tcW w:w="2835" w:type="dxa"/>
          </w:tcPr>
          <w:p w14:paraId="2AAA132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取得元テーブルの項目名や固定値など</w:t>
            </w:r>
          </w:p>
        </w:tc>
        <w:tc>
          <w:tcPr>
            <w:tcW w:w="5102" w:type="dxa"/>
          </w:tcPr>
          <w:p w14:paraId="59AD42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画面に描画するデータをどこから取得するかを定義します。</w:t>
            </w:r>
          </w:p>
        </w:tc>
      </w:tr>
      <w:tr w:rsidR="00F44F7A" w:rsidRPr="00F76721" w14:paraId="7C6D2EC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D34EF7" w14:textId="491236E6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891FD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71529332"/>
            <w:placeholder>
              <w:docPart w:val="5B860839D1C446BE82E0E0BA9C0E53E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7983BB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36380B4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2835" w:type="dxa"/>
          </w:tcPr>
          <w:p w14:paraId="1F14E8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5102" w:type="dxa"/>
          </w:tcPr>
          <w:p w14:paraId="0019E4D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DD9604C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848E3" w14:textId="3BC8D57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00DD6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34143670"/>
            <w:placeholder>
              <w:docPart w:val="E440964E547343FD9353B6D9B5A4D7D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E3A369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5A4E3D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</w:t>
            </w:r>
          </w:p>
        </w:tc>
        <w:tc>
          <w:tcPr>
            <w:tcW w:w="2835" w:type="dxa"/>
          </w:tcPr>
          <w:p w14:paraId="06A63C6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ser_name</w:t>
            </w:r>
          </w:p>
        </w:tc>
        <w:tc>
          <w:tcPr>
            <w:tcW w:w="5102" w:type="dxa"/>
          </w:tcPr>
          <w:p w14:paraId="32687E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9"/>
      <w:tr w:rsidR="00F44F7A" w:rsidRPr="00F76721" w14:paraId="4D71C4C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503187" w14:textId="0398EBB3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88F3D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コピーライト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42954585"/>
            <w:placeholder>
              <w:docPart w:val="0BC85FE412F8457190AB484C9222429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3004DB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5DB3071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82365A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©</w:t>
            </w:r>
            <w:r>
              <w:rPr>
                <w:sz w:val="12"/>
                <w:szCs w:val="12"/>
              </w:rPr>
              <w:t xml:space="preserve"> 2020 optimal system design works.</w:t>
            </w:r>
          </w:p>
        </w:tc>
        <w:tc>
          <w:tcPr>
            <w:tcW w:w="5102" w:type="dxa"/>
          </w:tcPr>
          <w:p w14:paraId="41008EC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04703D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96DC63" w14:textId="4A3AEBB1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691907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17897620"/>
            <w:placeholder>
              <w:docPart w:val="3CDF4E77FB48448DB27A3C91D36B277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960F30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58822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984E80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AC55B2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710EB7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B480A" w14:textId="5A6FB14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1B7881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07702120"/>
            <w:placeholder>
              <w:docPart w:val="95A8D4549E4E4DE799A5B64DC6B597D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8EBC55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FDD0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265DC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DE8625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22EDFE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26CC17" w14:textId="63F68B0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E70523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57474114"/>
            <w:placeholder>
              <w:docPart w:val="EBA1907B082145E7A01D5ED5F01EED3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60FDDB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BA143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A7690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B75684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94CB25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50BF3D" w14:textId="0C71BDD6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C57FF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0666999"/>
            <w:placeholder>
              <w:docPart w:val="3EC0327CE30C49AAAE0613F01989E89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ACA394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B038AB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ED84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FFAF31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31DAE9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638109" w14:textId="2EB2D2DC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A5A1BA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67652042"/>
            <w:placeholder>
              <w:docPart w:val="1DCAA4585A55453E86C35C3CC90F27C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DE37FE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BAF920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981AB5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E98486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D62AFC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BFD2B7" w14:textId="71C8E5A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E0373A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934056171"/>
            <w:placeholder>
              <w:docPart w:val="414115E2BCC64B33A4B56AD1A36D122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5777CF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402FB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1691F8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EBE95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E66848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FD4519" w14:textId="45FA431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8509C9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58471099"/>
            <w:placeholder>
              <w:docPart w:val="EAAC64CF21524C438CC9C5177F2B7B3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793EB6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0BB92A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6F5293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3A1C8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DE4252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F5E15E" w14:textId="7B94F8F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D395D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60534444"/>
            <w:placeholder>
              <w:docPart w:val="B98E2973612A4193B105471C267990E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C27FF8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583584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ADF75E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9BA5F3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86B9EA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718D3A" w14:textId="488C3A39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43B7E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10196922"/>
            <w:placeholder>
              <w:docPart w:val="A7EC6C5C2C144BEFB9F46C4E145FFD6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7F3A80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81355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E6F6B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39363E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6F851D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36149" w14:textId="3B0275C9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3A812D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3870933"/>
            <w:placeholder>
              <w:docPart w:val="91C260C76F0445CF9BAE416B53995F5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1E6F24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3EA896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A52F6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7190C4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62FE46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6957DC" w14:textId="08BE0299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75C853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00275944"/>
            <w:placeholder>
              <w:docPart w:val="00C2BF826FD64EDAA39514DAA262C41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36E5C6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BDCA13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A213F6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8A216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69C213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5A0C8C" w14:textId="4065672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7A03B7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0684570"/>
            <w:placeholder>
              <w:docPart w:val="830531A42C904C17B74B401AD77263F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917021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2B780A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D0244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00D3AF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CA7FD4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B44FF7" w14:textId="6F2AF3D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66CAE1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7006637"/>
            <w:placeholder>
              <w:docPart w:val="F5AE182289554E5E8F772E83E01F9D6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25F8FC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1AD26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B078E5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BEC8B4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13AF90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AD835D" w14:textId="0CFCADE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953B1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55408354"/>
            <w:placeholder>
              <w:docPart w:val="3DFF6623FAA249BAA912FFCB4F6567A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2088C97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D064F4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61C292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163157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E6F6A7C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4355100E" w14:textId="77777777" w:rsidR="003C30E1" w:rsidRDefault="003C30E1" w:rsidP="003C30E1">
      <w:pPr>
        <w:pStyle w:val="1"/>
      </w:pPr>
      <w:bookmarkStart w:id="10" w:name="_Toc69689931"/>
      <w:r>
        <w:rPr>
          <w:rFonts w:hint="eastAsia"/>
        </w:rPr>
        <w:lastRenderedPageBreak/>
        <w:t>画面更新仕様</w:t>
      </w:r>
      <w:r>
        <w:rPr>
          <w:rFonts w:hint="eastAsia"/>
        </w:rPr>
        <w:t>(</w:t>
      </w:r>
      <w:r>
        <w:rPr>
          <w:rFonts w:hint="eastAsia"/>
        </w:rPr>
        <w:t>〇〇イベント時</w:t>
      </w:r>
      <w:r>
        <w:rPr>
          <w:rFonts w:hint="eastAsia"/>
        </w:rPr>
        <w:t>)</w:t>
      </w:r>
      <w:bookmarkEnd w:id="10"/>
    </w:p>
    <w:p w14:paraId="3155D06A" w14:textId="77777777" w:rsidR="00DB17DF" w:rsidRDefault="00DB17DF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F5BDB" w:rsidRPr="00F76721" w14:paraId="0FA5E402" w14:textId="77777777" w:rsidTr="00ED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429387E" w14:textId="77777777" w:rsidR="009F5BDB" w:rsidRPr="00F76721" w:rsidRDefault="009F5BDB" w:rsidP="00860EA1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7C690646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42296BA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DFD3B9C" w14:textId="77777777" w:rsidR="009F5BDB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16E48194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574BBD31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F44F7A" w:rsidRPr="00F76721" w14:paraId="0DAB2840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28E715" w14:textId="2E595000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E35FFF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48797839"/>
            <w:placeholder>
              <w:docPart w:val="06336EFE03C949A499F7C7B45F83D1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8A9CA2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4BCF3B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保存先のテーブル名など</w:t>
            </w:r>
          </w:p>
        </w:tc>
        <w:tc>
          <w:tcPr>
            <w:tcW w:w="2835" w:type="dxa"/>
          </w:tcPr>
          <w:p w14:paraId="3FDE7A2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保存先テーブルの項目名や固定値など</w:t>
            </w:r>
          </w:p>
        </w:tc>
        <w:tc>
          <w:tcPr>
            <w:tcW w:w="5102" w:type="dxa"/>
          </w:tcPr>
          <w:p w14:paraId="5500759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画面で入力されたデータをどこへ保存するかを定義します。</w:t>
            </w:r>
          </w:p>
        </w:tc>
      </w:tr>
      <w:tr w:rsidR="00F44F7A" w:rsidRPr="00F76721" w14:paraId="7E8C6360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A33DA4A" w14:textId="10D9B21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24A4E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03000751"/>
            <w:placeholder>
              <w:docPart w:val="92DC692172D74AA0AC0A4515CB724CD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7A619F1" w14:textId="77777777" w:rsidR="00F44F7A" w:rsidRPr="00F76721" w:rsidRDefault="00517A8B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6A3E2D9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2835" w:type="dxa"/>
          </w:tcPr>
          <w:p w14:paraId="6E6790B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5102" w:type="dxa"/>
          </w:tcPr>
          <w:p w14:paraId="162758F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ログインユーザのIDを保存する。</w:t>
            </w:r>
          </w:p>
        </w:tc>
      </w:tr>
      <w:tr w:rsidR="00F44F7A" w:rsidRPr="00F76721" w14:paraId="1A81AEC2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CD58CD" w14:textId="3E3D795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2D4A54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0493430"/>
            <w:placeholder>
              <w:docPart w:val="9FCAC22E23E640F3A432C0FE36D1B64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2D5C24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2D89FE3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</w:t>
            </w:r>
          </w:p>
        </w:tc>
        <w:tc>
          <w:tcPr>
            <w:tcW w:w="2835" w:type="dxa"/>
          </w:tcPr>
          <w:p w14:paraId="21E9A20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ser_name</w:t>
            </w:r>
          </w:p>
        </w:tc>
        <w:tc>
          <w:tcPr>
            <w:tcW w:w="5102" w:type="dxa"/>
          </w:tcPr>
          <w:p w14:paraId="1AFA970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ログインユーザの名称を保存する。</w:t>
            </w:r>
          </w:p>
        </w:tc>
      </w:tr>
      <w:tr w:rsidR="00F44F7A" w:rsidRPr="00F76721" w14:paraId="0DCA0C35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C1A0491" w14:textId="74FAB33E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D2E227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09831877"/>
            <w:placeholder>
              <w:docPart w:val="FD920D796B03471CB72CAA825ADCDCE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DEC14F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4ECAE8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F1563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385C45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F2995B3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B43157D" w14:textId="3AFED56D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79C13C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4363613"/>
            <w:placeholder>
              <w:docPart w:val="B36D7DAEA0194395806E38D570B7797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9AFC26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6C21F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041ED5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C3A2E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3E33639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60CA91" w14:textId="77CF590C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48150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20035376"/>
            <w:placeholder>
              <w:docPart w:val="0E20C543330C45B0AC01D5528D2D21F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55AE2F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AC2E81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24E8EA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AC35D6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B63D248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A401A6" w14:textId="023299A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4E0081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25077025"/>
            <w:placeholder>
              <w:docPart w:val="FC497CBC2EB8468CB0AE86E9E5FA045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1A2F21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32EE5E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9369E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F6E093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898A1D0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86C515" w14:textId="02BE5D7D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043A7E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18260290"/>
            <w:placeholder>
              <w:docPart w:val="B4AF9A0BAF62412CB82A8C0C908FFB5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E8DD4C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2290AD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B92DD6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C44DB2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285D8DD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2849463" w14:textId="2B35A75E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33D5C2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95733470"/>
            <w:placeholder>
              <w:docPart w:val="A2129912FFEB4C40A1EBF24CC3DDB39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404205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D5ADA2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70858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4C05B9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5F5447C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DD748C" w14:textId="467231D7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1CCE5A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2041440"/>
            <w:placeholder>
              <w:docPart w:val="F7F3E15C848C43DCB516CDF3411CFA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C939D8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60FE83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B4B5B9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505AE1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33F1F51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D511A7F" w14:textId="758F4863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B723E9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75771931"/>
            <w:placeholder>
              <w:docPart w:val="A9089CDC63774367AECAABFFE612A32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8D9345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FBA2B6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41FC5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1EB198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7691CCA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A14702" w14:textId="18E50A3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12DF6B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94178347"/>
            <w:placeholder>
              <w:docPart w:val="4E88033F17CD40AB81624CE6E0FC2B9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B5F706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768CF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E0D96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F01E98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2BD8D30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6823A11" w14:textId="245DFFC9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FA58F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37443631"/>
            <w:placeholder>
              <w:docPart w:val="66C0366CDB794184AFFE31D7337D416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B34F8A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A347D4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B6FFB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97D9B5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42D80A2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DE147A" w14:textId="3E64B7D6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EC43BF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33574682"/>
            <w:placeholder>
              <w:docPart w:val="AF4142AF7D3F4BA0828404E6B6A43E8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93DAD6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E3127A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C9E0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1AC906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79F1C82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ACBB4A" w14:textId="267CC75F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D9A011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10402696"/>
            <w:placeholder>
              <w:docPart w:val="0E9EEC14BA1D4D52B5D43418D73EB1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827B455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63DDB7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198C7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52DC30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AB43F37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159FF0" w14:textId="3443647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EA585A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79878908"/>
            <w:placeholder>
              <w:docPart w:val="417982263AB2403C852948802E9FC7E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F04BB0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38886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79770E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D2528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B14A0AE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FE9C95E" w14:textId="7016308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6DEF15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56265274"/>
            <w:placeholder>
              <w:docPart w:val="96C3CDB45A574A949156E4936BCDA1C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1DC85E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40A6BD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D9529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242E33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60DD0DA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1652747" w14:textId="7852A3F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0A0A7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51282944"/>
            <w:placeholder>
              <w:docPart w:val="5E6ECA43AEF44B308534378E738887D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0E38A31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DD6484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9ED2B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806559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B121CFA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40EE7E3C" w14:textId="77777777" w:rsidR="00070280" w:rsidRDefault="00070280" w:rsidP="00070280">
      <w:pPr>
        <w:pStyle w:val="1"/>
      </w:pPr>
      <w:bookmarkStart w:id="11" w:name="_Toc69689932"/>
      <w:r>
        <w:rPr>
          <w:rFonts w:hint="eastAsia"/>
        </w:rPr>
        <w:lastRenderedPageBreak/>
        <w:t>画面</w:t>
      </w:r>
      <w:r w:rsidR="00B465FC">
        <w:rPr>
          <w:rFonts w:hint="eastAsia"/>
        </w:rPr>
        <w:t>項目</w:t>
      </w:r>
      <w:r w:rsidR="006935D0">
        <w:rPr>
          <w:rFonts w:hint="eastAsia"/>
        </w:rPr>
        <w:t>権限マトリックス</w:t>
      </w:r>
      <w:bookmarkEnd w:id="11"/>
    </w:p>
    <w:p w14:paraId="186D8E5A" w14:textId="77777777" w:rsidR="00070280" w:rsidRDefault="00070280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1701"/>
        <w:gridCol w:w="1701"/>
        <w:gridCol w:w="1701"/>
        <w:gridCol w:w="1701"/>
        <w:gridCol w:w="1701"/>
        <w:gridCol w:w="1701"/>
      </w:tblGrid>
      <w:tr w:rsidR="00505370" w:rsidRPr="00F76721" w14:paraId="4F17BE70" w14:textId="77777777" w:rsidTr="00505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FAE245" w14:textId="77777777" w:rsidR="00505370" w:rsidRPr="00F76721" w:rsidRDefault="00505370" w:rsidP="00A02DF8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CC74728" w14:textId="77777777" w:rsidR="00505370" w:rsidRPr="00F76721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401BE6B" w14:textId="77777777" w:rsidR="00505370" w:rsidRPr="00F76721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31F2F680" w14:textId="77777777" w:rsid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管理者権限</w:t>
            </w:r>
          </w:p>
        </w:tc>
        <w:tc>
          <w:tcPr>
            <w:tcW w:w="1701" w:type="dxa"/>
          </w:tcPr>
          <w:p w14:paraId="50E747FE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一般ユーザ権限</w:t>
            </w:r>
          </w:p>
        </w:tc>
        <w:tc>
          <w:tcPr>
            <w:tcW w:w="1701" w:type="dxa"/>
          </w:tcPr>
          <w:p w14:paraId="53C1BDA7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4A959C77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68A0512D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69572448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</w:tr>
      <w:tr w:rsidR="00122D0F" w:rsidRPr="00F76721" w14:paraId="04ACB5F5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1B82F" w14:textId="0C85D913" w:rsidR="00122D0F" w:rsidRPr="00842802" w:rsidRDefault="00122D0F" w:rsidP="00122D0F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842802">
              <w:rPr>
                <w:sz w:val="12"/>
                <w:szCs w:val="12"/>
              </w:rPr>
              <w:fldChar w:fldCharType="begin"/>
            </w:r>
            <w:r w:rsidRPr="00842802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842802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842802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033D9B0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88544921"/>
            <w:placeholder>
              <w:docPart w:val="8DFA65B800FC41C9BB2D210F48688B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032FD0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6996202"/>
            <w:placeholder>
              <w:docPart w:val="6D0E127927EB48FFA7D51E71825FCF0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F21789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76287326"/>
            <w:placeholder>
              <w:docPart w:val="EFD4CB06DEE04E88839C5A684E5A54D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21D0A0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32170859"/>
            <w:placeholder>
              <w:docPart w:val="868855A875CE48B786812377E065D2A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F16BD6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06758923"/>
            <w:placeholder>
              <w:docPart w:val="C1F4C8C58FF448068714CABB61F0EAA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66E0DB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721250951"/>
            <w:placeholder>
              <w:docPart w:val="0ECD02CBEA4E49A08D3A0F7408C3C54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710D66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10795701"/>
            <w:placeholder>
              <w:docPart w:val="0100AA98210B4DF39505FFC06C85164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BFE451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6E44A1A2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CD397D" w14:textId="3D06B5E8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23672D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08950378"/>
            <w:placeholder>
              <w:docPart w:val="C32BC938F60E40848A3C8A61C4004A6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539D91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224055119"/>
            <w:placeholder>
              <w:docPart w:val="436EAD0BE3574A24B29A53FD93823BF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749A2C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87207798"/>
            <w:placeholder>
              <w:docPart w:val="12128639C2704943B21705FA4798D46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EF7070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表示可/編集不可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48150890"/>
            <w:placeholder>
              <w:docPart w:val="F1638B8476384821AD4C94935D45FEE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5D4B99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915735299"/>
            <w:placeholder>
              <w:docPart w:val="67FF8E553FFE43089E85A516B21273A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CE06B8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370580"/>
            <w:placeholder>
              <w:docPart w:val="4ACC983C7BB943F6B798DAA6E668F04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889470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140325921"/>
            <w:placeholder>
              <w:docPart w:val="B05321E5EF08401EA51AD116BCF9C4B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576812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52CC73B4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F9AB1A" w14:textId="413F03FB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A25E9F9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66177594"/>
            <w:placeholder>
              <w:docPart w:val="C3894265582245BFB886E4EBC3E8F11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B8DD40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16382053"/>
            <w:placeholder>
              <w:docPart w:val="D300B5BECBE2421692F509059942C31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B0B802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4301832"/>
            <w:placeholder>
              <w:docPart w:val="4D41D963167742EFAC84CB189304CDB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33F7AB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表示可/編集不可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509561736"/>
            <w:placeholder>
              <w:docPart w:val="8D29B7D6CE4347F4BF3FD2495934069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55444B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59558153"/>
            <w:placeholder>
              <w:docPart w:val="89B6332D7E1E4131BB560DBA8054C8A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CDD89E2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43573667"/>
            <w:placeholder>
              <w:docPart w:val="A4582B965DDD4546A4D5ADECC084C67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9FF75A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28553666"/>
            <w:placeholder>
              <w:docPart w:val="7AA8022D5DE347CBAE9C8C1A5DA8121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85227C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0834601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7F90A4" w14:textId="3C110A12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DCABA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部門長評価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30750467"/>
            <w:placeholder>
              <w:docPart w:val="2CFEE185E4A746F88E709966F5DB3E3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CB2423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combobox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6645590"/>
            <w:placeholder>
              <w:docPart w:val="D63C9DB5BB1845F499921EFF097A3CC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DA23CCC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98118518"/>
            <w:placeholder>
              <w:docPart w:val="8D0DF655E3714C6DA90A1717EEFC385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40346A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非表示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540157622"/>
            <w:placeholder>
              <w:docPart w:val="DE4596AA07FB41DB9BB9B62AEDA51B7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CB99DA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74630778"/>
            <w:placeholder>
              <w:docPart w:val="EF92D4D4463C485782131BB300DC419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7E2D41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42217895"/>
            <w:placeholder>
              <w:docPart w:val="3970D7ABF7474ADBAA8835C087B1851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3EFFCF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62090468"/>
            <w:placeholder>
              <w:docPart w:val="EE263FAD3A4049FCBA1AA9E4B007992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8C8F59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736FC68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215027" w14:textId="3829F98B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40CE66D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35722494"/>
            <w:placeholder>
              <w:docPart w:val="2F91484291434C52883E0620914B13D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DF0998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30198700"/>
            <w:placeholder>
              <w:docPart w:val="0B89FC1209CB49EB807478822F6520B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23F614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09464947"/>
            <w:placeholder>
              <w:docPart w:val="AF785EC9549E4C6486DA449406902E0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484D84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44934423"/>
            <w:placeholder>
              <w:docPart w:val="11B0F6EE414D4A0BAA0950F4A5531BE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7693D8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63280146"/>
            <w:placeholder>
              <w:docPart w:val="9E9BB681BE734945937ABC1737CF71A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B6A774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83028353"/>
            <w:placeholder>
              <w:docPart w:val="FFBCD662B3544567811569FF6D57C2E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E6EB5B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961650649"/>
            <w:placeholder>
              <w:docPart w:val="B57ACA3C5B1A40D5A2AFF332CCB247F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83DD590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6246F8D0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7E0ECE" w14:textId="409CCCD5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0AB366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38420475"/>
            <w:placeholder>
              <w:docPart w:val="C08C11505D4449B3844AD493517767B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391439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25011314"/>
            <w:placeholder>
              <w:docPart w:val="165C83E48597454995CAE2C72FEEA1B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6DAFB8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74765894"/>
            <w:placeholder>
              <w:docPart w:val="D3A5BE4771BD4D11B3E5B2FB9777D2A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9EF632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1059203"/>
            <w:placeholder>
              <w:docPart w:val="10B682EC6EFF434995262D7EACF4B71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FBC6A9F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63601707"/>
            <w:placeholder>
              <w:docPart w:val="6978DB82D5D44435A5079117FDFF360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A533539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994363150"/>
            <w:placeholder>
              <w:docPart w:val="968F7EA126E544CB89670676924F9C9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52D8EE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52485765"/>
            <w:placeholder>
              <w:docPart w:val="9E88220B587C464B8FCE301C192B970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FD0A49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8401BF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C43A19" w14:textId="1AA98D75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DF5B88F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20117528"/>
            <w:placeholder>
              <w:docPart w:val="CEA71002261F4C7689C370830972864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6B619D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781524749"/>
            <w:placeholder>
              <w:docPart w:val="7CAA0E68C59049CF9D9A26201FCF323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30B444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48196086"/>
            <w:placeholder>
              <w:docPart w:val="6C0B328DFDED4A06A5BD992458E3BB1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246F73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281565872"/>
            <w:placeholder>
              <w:docPart w:val="85642B7E7C91426BB7EDB90C86F8404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785CA6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49046484"/>
            <w:placeholder>
              <w:docPart w:val="65A218EA37EC47338187B1181FADAB8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2B27C5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279683000"/>
            <w:placeholder>
              <w:docPart w:val="7261ADB191E141338D65C5E8F968780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459659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061398322"/>
            <w:placeholder>
              <w:docPart w:val="A63E585A7BA745C2965750DFC369DAC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49BCE2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6531F1B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7D80E3" w14:textId="55C21C8A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FC65A1B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3151821"/>
            <w:placeholder>
              <w:docPart w:val="06962269B0AA42CAAD7EED7A7F3ECD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77BAF40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28759985"/>
            <w:placeholder>
              <w:docPart w:val="B5BC248B549D432E95DA1EF51B98F60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EFF046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62864669"/>
            <w:placeholder>
              <w:docPart w:val="25F22717A74B4695A4894561A5EDD64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858378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235046109"/>
            <w:placeholder>
              <w:docPart w:val="95DCC499AB614F8D94DF3FC8D3C8B68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B56657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601333248"/>
            <w:placeholder>
              <w:docPart w:val="A0E992C9D9D54533922BDFED589AF79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C8088D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07397554"/>
            <w:placeholder>
              <w:docPart w:val="B1A540E875C94AFE9D3465CD7E78866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A0F43F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47627115"/>
            <w:placeholder>
              <w:docPart w:val="778092B88AA84C1594B7B0A25084DB1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6AEADE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9B77FFD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DD4FFC" w14:textId="44B3F4EC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E525614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2957832"/>
            <w:placeholder>
              <w:docPart w:val="2412FDAF5FF449BDB27867E4B6B5679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7BD2DE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3748176"/>
            <w:placeholder>
              <w:docPart w:val="5B7D93CAAB5444CCB5569E7738A6601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F96112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141764274"/>
            <w:placeholder>
              <w:docPart w:val="3AD0DD4078424D81B108E98AB85F7C1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B1D5ED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64037679"/>
            <w:placeholder>
              <w:docPart w:val="F2A31DA71CFB4838B9DFCEBDA52731E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0CC04C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31612064"/>
            <w:placeholder>
              <w:docPart w:val="6DFDD264AD5B4245B2D67F273A1B631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DDFC8E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47942672"/>
            <w:placeholder>
              <w:docPart w:val="E59C31F2BA6649EDBD2B29D10E1F7E9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D2BA08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85273197"/>
            <w:placeholder>
              <w:docPart w:val="35ABDCF6BB17411395964E1A8C064F3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DBB68F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5D2A06ED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B5CAB9" w14:textId="1D853421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C2F15C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76426074"/>
            <w:placeholder>
              <w:docPart w:val="88BCE603CAA349C6ACCDC959BFE592D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563C68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44629382"/>
            <w:placeholder>
              <w:docPart w:val="B0B9452FC0DD48668706C25E3439D6A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FC39197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45099762"/>
            <w:placeholder>
              <w:docPart w:val="C1223EC6BD4B4F9E8B7F7EDCFE31581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CB52D5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63142543"/>
            <w:placeholder>
              <w:docPart w:val="CFAFFE10FF384CDC84366FFAB45B84E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D983FA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34161882"/>
            <w:placeholder>
              <w:docPart w:val="387EA10655544C16830F18900733337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4CE276F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2866541"/>
            <w:placeholder>
              <w:docPart w:val="D0D6EA1A912D4F7DA5CAED09B1BDEDC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3CB914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80845240"/>
            <w:placeholder>
              <w:docPart w:val="EEDAC5709A8441D39A33158BFB4F656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3916DB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3F740890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5893F5" w14:textId="02F01E15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130DA05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65257861"/>
            <w:placeholder>
              <w:docPart w:val="816247F810564284815F81933B7004D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A28DE9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07978659"/>
            <w:placeholder>
              <w:docPart w:val="15EE23D1478D44C894E4C40465B5581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CF0FCF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2145235"/>
            <w:placeholder>
              <w:docPart w:val="F81E3036E4C243619A495F5E5720D7E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426221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017910093"/>
            <w:placeholder>
              <w:docPart w:val="5D31F12AE7354381B8135442F5C2FA5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5F7B95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26148499"/>
            <w:placeholder>
              <w:docPart w:val="E1D72B9ABEBC463CA8DF1BC00530906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B8DC30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65080218"/>
            <w:placeholder>
              <w:docPart w:val="E0EB4FCB1E94498FA899E3C7DA7D96B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87FB298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09184821"/>
            <w:placeholder>
              <w:docPart w:val="487813AF2C3A4E7E9C476EE47864B1F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5F33CE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305F908E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796150" w14:textId="7B68CC3B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973493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1735119"/>
            <w:placeholder>
              <w:docPart w:val="CE48CCB729F44F0993D568CF820ED71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BC89E3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26490977"/>
            <w:placeholder>
              <w:docPart w:val="8CFD4B8778EB439F808C5F2AD10AEF6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A6A109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705303003"/>
            <w:placeholder>
              <w:docPart w:val="3C12A78EC01C4C6B95FD97916A63050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20AAF8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34291544"/>
            <w:placeholder>
              <w:docPart w:val="F90205D5F49A4C89A6F74F8C955757D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EFC4C2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59203027"/>
            <w:placeholder>
              <w:docPart w:val="75A59737612E46EB8AB18609425906F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002F91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9284042"/>
            <w:placeholder>
              <w:docPart w:val="B4E43C648AF840C0BBF5BB3836CD588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D19ED2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55101549"/>
            <w:placeholder>
              <w:docPart w:val="05DDC9DD84ED49D4A81D3F782F13F80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6AB9AD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4D1E2C2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3973D2" w14:textId="03EFD50B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1D3023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77504827"/>
            <w:placeholder>
              <w:docPart w:val="E329CF772B92460480DEFB65EC7597B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ACC50F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83568033"/>
            <w:placeholder>
              <w:docPart w:val="69B1F8D5FCCE4E509029BCC90C9C0DE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B4AA13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71419624"/>
            <w:placeholder>
              <w:docPart w:val="945ED6E672A5442EBD7224C0CC8EA40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917BDE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14299707"/>
            <w:placeholder>
              <w:docPart w:val="78E7944BD30944F4AC3ACB2F5410EA4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EDC471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77035325"/>
            <w:placeholder>
              <w:docPart w:val="65F352FFFD594AA6988A1B64ED63E30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3A01BD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15168396"/>
            <w:placeholder>
              <w:docPart w:val="3827B10523754904BBF2E8383D2AC97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058E2D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27162414"/>
            <w:placeholder>
              <w:docPart w:val="8795B09056A84D4889EAF89C2C505C8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D02525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134F91FC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908566" w14:textId="09C713B1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85A5A7E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9991522"/>
            <w:placeholder>
              <w:docPart w:val="58308CD00AE54CE799F1767C7AB96CB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D4E75B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662541014"/>
            <w:placeholder>
              <w:docPart w:val="4EA02F2964984270AA906890D74CA5C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60663B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56621282"/>
            <w:placeholder>
              <w:docPart w:val="29F272446DC548BF93C83A54275EA07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E2D325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56425060"/>
            <w:placeholder>
              <w:docPart w:val="1D9C861DBE264D28AF7664030052B2E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6F0DD9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28764609"/>
            <w:placeholder>
              <w:docPart w:val="428B9E6CA1D24689B00A3CB1FD1200D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170D2B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358502985"/>
            <w:placeholder>
              <w:docPart w:val="3C4718A959164FBFABB301B9273807E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050F54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77255985"/>
            <w:placeholder>
              <w:docPart w:val="63A6330AB4BC466CAFCCFCB4F2FF042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CDD5D4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042D7C9A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A02CB6" w14:textId="2DA74406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1E03CDA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43512566"/>
            <w:placeholder>
              <w:docPart w:val="3133E63C65184E93B33221913EBDA48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28B3F0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08189992"/>
            <w:placeholder>
              <w:docPart w:val="FD476B4E9E36459EADFB40DE3C777FD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2FEB6F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29769307"/>
            <w:placeholder>
              <w:docPart w:val="7357EA0B6BB144E893521225076CCE2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0BE8C2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737699754"/>
            <w:placeholder>
              <w:docPart w:val="6A8A91A870B7459596F2201C8025B9C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914A81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203081"/>
            <w:placeholder>
              <w:docPart w:val="D340E730778D4F7A803BA69A65AEBC1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8822D7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66561542"/>
            <w:placeholder>
              <w:docPart w:val="FACB79A6819A483BA3C53144D1CE9E5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6517DCC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57565111"/>
            <w:placeholder>
              <w:docPart w:val="A2F62DC1BADD45BFA7EF8368DAC59F8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F7E1D0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073371A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011E39B" w14:textId="04D66E1E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9558BF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9775205"/>
            <w:placeholder>
              <w:docPart w:val="042CDED6D7DB475582E88412007084D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1E7A10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82086637"/>
            <w:placeholder>
              <w:docPart w:val="BFFF8C64209044CC90BFE0B19BF8D6B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E1A688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919778155"/>
            <w:placeholder>
              <w:docPart w:val="66AE0A491AD04FCCAB9127C19674220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628159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4694506"/>
            <w:placeholder>
              <w:docPart w:val="60BBE58E156940A6AE6B396B357E2F6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AD073C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88561378"/>
            <w:placeholder>
              <w:docPart w:val="FB0F439454E34E6E819F71BCBD7AFFE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9F68F2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38108628"/>
            <w:placeholder>
              <w:docPart w:val="C7DF75F42A2940AF8C7BCB08AFCF5B7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2DEC0A9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53885057"/>
            <w:placeholder>
              <w:docPart w:val="380584CF0FB54497B09C97A26219F92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691BFA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0ED704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159F75" w14:textId="560066A7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B93427D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8112337"/>
            <w:placeholder>
              <w:docPart w:val="317881B1A577414A9F0EA53E13FF6AE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B6AA05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11979723"/>
            <w:placeholder>
              <w:docPart w:val="F1980B9EB2E14EDA8D60A43ACD9CFB6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2495BE8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92534582"/>
            <w:placeholder>
              <w:docPart w:val="55C397F14ACC4FB18534103ED5901A9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FBA751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95444354"/>
            <w:placeholder>
              <w:docPart w:val="3178A849F992428496C98410238B376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F29DFF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48526027"/>
            <w:placeholder>
              <w:docPart w:val="04102C41A83943449B54B260575CBB5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482224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66203901"/>
            <w:placeholder>
              <w:docPart w:val="703170D314BC4136953B51734598768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F6A014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15505245"/>
            <w:placeholder>
              <w:docPart w:val="317333D298AE49888FAB5731A824188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00C06B9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0208F4B3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F93280" w14:textId="154170F9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611C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61354A7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9326325"/>
            <w:placeholder>
              <w:docPart w:val="20C726531F034C5E88CC00ED2D495AE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EA38A0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952690239"/>
            <w:placeholder>
              <w:docPart w:val="D946A2213722483E9FE1E1C4B028133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42F3C01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741396341"/>
            <w:placeholder>
              <w:docPart w:val="F109E27F3A2F4E33A53D92753870A43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C1DAC2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01950320"/>
            <w:placeholder>
              <w:docPart w:val="10D7ABBCD6FA4C4F83603EA1BFDB10B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3962B7B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135666628"/>
            <w:placeholder>
              <w:docPart w:val="DD357608B17C46038A731E1975CD4EC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1B2F26B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32464867"/>
            <w:placeholder>
              <w:docPart w:val="9A8B7EC852DF472CB5FF83DF4DA6B11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7AEC697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81566051"/>
            <w:placeholder>
              <w:docPart w:val="596047B412FE467983FED442A4B386C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EndPr/>
          <w:sdtContent>
            <w:tc>
              <w:tcPr>
                <w:tcW w:w="1701" w:type="dxa"/>
              </w:tcPr>
              <w:p w14:paraId="5A97865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2CA022A3" w14:textId="77777777" w:rsidR="006935D0" w:rsidRPr="00070280" w:rsidRDefault="006935D0">
      <w:pPr>
        <w:widowControl/>
        <w:jc w:val="left"/>
        <w:rPr>
          <w:rFonts w:ascii="Meiryo UI" w:eastAsia="Meiryo UI" w:hAnsi="Meiryo UI"/>
        </w:rPr>
      </w:pPr>
    </w:p>
    <w:sectPr w:rsidR="006935D0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D8B9D" w14:textId="77777777" w:rsidR="00E74FC5" w:rsidRDefault="00E74FC5" w:rsidP="00F95D5B">
      <w:r>
        <w:separator/>
      </w:r>
    </w:p>
  </w:endnote>
  <w:endnote w:type="continuationSeparator" w:id="0">
    <w:p w14:paraId="57444F2C" w14:textId="77777777" w:rsidR="00E74FC5" w:rsidRDefault="00E74FC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8EA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72C4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DE6DD" w14:textId="77777777" w:rsidR="00E74FC5" w:rsidRDefault="00E74FC5" w:rsidP="00F95D5B">
      <w:r>
        <w:separator/>
      </w:r>
    </w:p>
  </w:footnote>
  <w:footnote w:type="continuationSeparator" w:id="0">
    <w:p w14:paraId="0D85910D" w14:textId="77777777" w:rsidR="00E74FC5" w:rsidRDefault="00E74FC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89C8D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0A03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○○画面仕様書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0A"/>
    <w:rsid w:val="000069F1"/>
    <w:rsid w:val="000144DD"/>
    <w:rsid w:val="000150D9"/>
    <w:rsid w:val="00037D33"/>
    <w:rsid w:val="00037E87"/>
    <w:rsid w:val="000444CE"/>
    <w:rsid w:val="00060653"/>
    <w:rsid w:val="00070280"/>
    <w:rsid w:val="00073550"/>
    <w:rsid w:val="000A024F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35A4F"/>
    <w:rsid w:val="0015188E"/>
    <w:rsid w:val="001708B3"/>
    <w:rsid w:val="00172D20"/>
    <w:rsid w:val="00195BD8"/>
    <w:rsid w:val="001A30CB"/>
    <w:rsid w:val="001B1570"/>
    <w:rsid w:val="001B37B0"/>
    <w:rsid w:val="001B79DB"/>
    <w:rsid w:val="001C7EF8"/>
    <w:rsid w:val="001D15B3"/>
    <w:rsid w:val="001D6464"/>
    <w:rsid w:val="001E0582"/>
    <w:rsid w:val="00213859"/>
    <w:rsid w:val="00234DAC"/>
    <w:rsid w:val="00244519"/>
    <w:rsid w:val="00252B52"/>
    <w:rsid w:val="00252F78"/>
    <w:rsid w:val="002611C4"/>
    <w:rsid w:val="0027652B"/>
    <w:rsid w:val="0027742D"/>
    <w:rsid w:val="0028452B"/>
    <w:rsid w:val="0029474B"/>
    <w:rsid w:val="002948E5"/>
    <w:rsid w:val="002A19E4"/>
    <w:rsid w:val="002A6715"/>
    <w:rsid w:val="002B010A"/>
    <w:rsid w:val="002C2CFE"/>
    <w:rsid w:val="00322CBC"/>
    <w:rsid w:val="00332C30"/>
    <w:rsid w:val="0034076C"/>
    <w:rsid w:val="00350ECC"/>
    <w:rsid w:val="00364CC8"/>
    <w:rsid w:val="00375773"/>
    <w:rsid w:val="003951C3"/>
    <w:rsid w:val="00397190"/>
    <w:rsid w:val="003A02B2"/>
    <w:rsid w:val="003A79E4"/>
    <w:rsid w:val="003B5C05"/>
    <w:rsid w:val="003C1464"/>
    <w:rsid w:val="003C30E1"/>
    <w:rsid w:val="003E6EC7"/>
    <w:rsid w:val="003F25F6"/>
    <w:rsid w:val="00424E44"/>
    <w:rsid w:val="00441DD6"/>
    <w:rsid w:val="00447E88"/>
    <w:rsid w:val="00455E58"/>
    <w:rsid w:val="00463264"/>
    <w:rsid w:val="004823D4"/>
    <w:rsid w:val="004918E3"/>
    <w:rsid w:val="0049195F"/>
    <w:rsid w:val="00491C25"/>
    <w:rsid w:val="004A64E7"/>
    <w:rsid w:val="004B1E64"/>
    <w:rsid w:val="004E5EB6"/>
    <w:rsid w:val="0050509C"/>
    <w:rsid w:val="00505370"/>
    <w:rsid w:val="00506ACA"/>
    <w:rsid w:val="00517A8B"/>
    <w:rsid w:val="00550CC3"/>
    <w:rsid w:val="0056380C"/>
    <w:rsid w:val="005716CB"/>
    <w:rsid w:val="00577A45"/>
    <w:rsid w:val="005A7C38"/>
    <w:rsid w:val="005B1876"/>
    <w:rsid w:val="005B1EA8"/>
    <w:rsid w:val="005B6A76"/>
    <w:rsid w:val="005C631E"/>
    <w:rsid w:val="005C7A7B"/>
    <w:rsid w:val="005D3833"/>
    <w:rsid w:val="005F0543"/>
    <w:rsid w:val="00620111"/>
    <w:rsid w:val="00640B0C"/>
    <w:rsid w:val="00651FA1"/>
    <w:rsid w:val="00655F1C"/>
    <w:rsid w:val="00663911"/>
    <w:rsid w:val="00673B4F"/>
    <w:rsid w:val="00673C4D"/>
    <w:rsid w:val="00684BF6"/>
    <w:rsid w:val="006935D0"/>
    <w:rsid w:val="0069509D"/>
    <w:rsid w:val="0069780A"/>
    <w:rsid w:val="006B1362"/>
    <w:rsid w:val="006C3877"/>
    <w:rsid w:val="006D6CD5"/>
    <w:rsid w:val="006F02F4"/>
    <w:rsid w:val="006F1952"/>
    <w:rsid w:val="007023F8"/>
    <w:rsid w:val="00712EEE"/>
    <w:rsid w:val="00715CE5"/>
    <w:rsid w:val="007316B6"/>
    <w:rsid w:val="0073389E"/>
    <w:rsid w:val="007346C4"/>
    <w:rsid w:val="00737556"/>
    <w:rsid w:val="007446E5"/>
    <w:rsid w:val="00791F13"/>
    <w:rsid w:val="00792898"/>
    <w:rsid w:val="00797F56"/>
    <w:rsid w:val="007A3A11"/>
    <w:rsid w:val="007A4F1E"/>
    <w:rsid w:val="007B42BF"/>
    <w:rsid w:val="007C0D63"/>
    <w:rsid w:val="007C77A8"/>
    <w:rsid w:val="00812EF4"/>
    <w:rsid w:val="00813195"/>
    <w:rsid w:val="00815ECB"/>
    <w:rsid w:val="00822F18"/>
    <w:rsid w:val="008310E4"/>
    <w:rsid w:val="00842802"/>
    <w:rsid w:val="00853EA0"/>
    <w:rsid w:val="0085629D"/>
    <w:rsid w:val="00860EA1"/>
    <w:rsid w:val="00862904"/>
    <w:rsid w:val="00867B32"/>
    <w:rsid w:val="008A4F68"/>
    <w:rsid w:val="008A63B9"/>
    <w:rsid w:val="008C1409"/>
    <w:rsid w:val="008C2BED"/>
    <w:rsid w:val="008C360F"/>
    <w:rsid w:val="008D0918"/>
    <w:rsid w:val="008E17AC"/>
    <w:rsid w:val="008E2D8F"/>
    <w:rsid w:val="00905DF0"/>
    <w:rsid w:val="00915FF0"/>
    <w:rsid w:val="0092341A"/>
    <w:rsid w:val="009276F1"/>
    <w:rsid w:val="00933627"/>
    <w:rsid w:val="00941A07"/>
    <w:rsid w:val="00971223"/>
    <w:rsid w:val="00976698"/>
    <w:rsid w:val="00984495"/>
    <w:rsid w:val="00990F38"/>
    <w:rsid w:val="009A5125"/>
    <w:rsid w:val="009B3FE7"/>
    <w:rsid w:val="009B61BE"/>
    <w:rsid w:val="009C0183"/>
    <w:rsid w:val="009C118A"/>
    <w:rsid w:val="009E66E9"/>
    <w:rsid w:val="009F348B"/>
    <w:rsid w:val="009F491C"/>
    <w:rsid w:val="009F5BDB"/>
    <w:rsid w:val="00A073FD"/>
    <w:rsid w:val="00A80B47"/>
    <w:rsid w:val="00AB05B9"/>
    <w:rsid w:val="00AB4032"/>
    <w:rsid w:val="00AC2A0D"/>
    <w:rsid w:val="00AC47A8"/>
    <w:rsid w:val="00AC70A6"/>
    <w:rsid w:val="00AC7CB5"/>
    <w:rsid w:val="00AE7C55"/>
    <w:rsid w:val="00AF21E7"/>
    <w:rsid w:val="00B01759"/>
    <w:rsid w:val="00B1558A"/>
    <w:rsid w:val="00B44331"/>
    <w:rsid w:val="00B44D7B"/>
    <w:rsid w:val="00B465FC"/>
    <w:rsid w:val="00B815A8"/>
    <w:rsid w:val="00B8523A"/>
    <w:rsid w:val="00BA7594"/>
    <w:rsid w:val="00BC14D8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7658F"/>
    <w:rsid w:val="00C925EC"/>
    <w:rsid w:val="00C93C96"/>
    <w:rsid w:val="00CA647F"/>
    <w:rsid w:val="00CC3C15"/>
    <w:rsid w:val="00CC6C8B"/>
    <w:rsid w:val="00CD45A5"/>
    <w:rsid w:val="00CF1F99"/>
    <w:rsid w:val="00CF5A31"/>
    <w:rsid w:val="00D37795"/>
    <w:rsid w:val="00D601AE"/>
    <w:rsid w:val="00D73AB5"/>
    <w:rsid w:val="00D755AF"/>
    <w:rsid w:val="00D87FA8"/>
    <w:rsid w:val="00DA340B"/>
    <w:rsid w:val="00DA3C02"/>
    <w:rsid w:val="00DB17DF"/>
    <w:rsid w:val="00DB6D2E"/>
    <w:rsid w:val="00DD753E"/>
    <w:rsid w:val="00E242FF"/>
    <w:rsid w:val="00E3130E"/>
    <w:rsid w:val="00E37225"/>
    <w:rsid w:val="00E412B9"/>
    <w:rsid w:val="00E435BC"/>
    <w:rsid w:val="00E517DF"/>
    <w:rsid w:val="00E74FC5"/>
    <w:rsid w:val="00E82221"/>
    <w:rsid w:val="00E94A5E"/>
    <w:rsid w:val="00E95515"/>
    <w:rsid w:val="00EA2185"/>
    <w:rsid w:val="00EA31E5"/>
    <w:rsid w:val="00EA3607"/>
    <w:rsid w:val="00EB32A0"/>
    <w:rsid w:val="00EB4FEF"/>
    <w:rsid w:val="00EC0D14"/>
    <w:rsid w:val="00ED4BB5"/>
    <w:rsid w:val="00EE1BB2"/>
    <w:rsid w:val="00EE7B31"/>
    <w:rsid w:val="00F1514B"/>
    <w:rsid w:val="00F160AA"/>
    <w:rsid w:val="00F234EF"/>
    <w:rsid w:val="00F2484C"/>
    <w:rsid w:val="00F37337"/>
    <w:rsid w:val="00F44F7A"/>
    <w:rsid w:val="00F50EB3"/>
    <w:rsid w:val="00F531D7"/>
    <w:rsid w:val="00F76721"/>
    <w:rsid w:val="00F806E1"/>
    <w:rsid w:val="00F85E55"/>
    <w:rsid w:val="00F90DB9"/>
    <w:rsid w:val="00F95D5B"/>
    <w:rsid w:val="00FC6D1D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B49899"/>
  <w15:chartTrackingRefBased/>
  <w15:docId w15:val="{779CC088-30E3-4449-8ED7-3FD7D5F6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4_&#30011;&#38754;&#20181;&#27096;\ED04_%5b&#30011;&#38754;ID%5d_&#30011;&#38754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1D3C0AB1B340AC90943FCA972554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9FE113-100F-46B8-B7B3-821CC399C317}"/>
      </w:docPartPr>
      <w:docPartBody>
        <w:p w:rsidR="00ED2520" w:rsidRDefault="00ED2520">
          <w:pPr>
            <w:pStyle w:val="A11D3C0AB1B340AC90943FCA972554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68F8A7724C428CB46F797E1F6129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349CC0-AB9C-4D80-AAB8-8D7A56BC1086}"/>
      </w:docPartPr>
      <w:docPartBody>
        <w:p w:rsidR="00ED2520" w:rsidRDefault="00ED2520">
          <w:pPr>
            <w:pStyle w:val="5B68F8A7724C428CB46F797E1F6129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2F51E033DE4D09983955FE99D15C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5C78A1-3606-4877-87EF-8F87726DFF8E}"/>
      </w:docPartPr>
      <w:docPartBody>
        <w:p w:rsidR="00ED2520" w:rsidRDefault="00ED2520">
          <w:pPr>
            <w:pStyle w:val="872F51E033DE4D09983955FE99D15C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6539A125AF456CA267011D8485F0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77D6B9-056C-417C-9046-D6C1166418B2}"/>
      </w:docPartPr>
      <w:docPartBody>
        <w:p w:rsidR="00ED2520" w:rsidRDefault="00ED2520">
          <w:pPr>
            <w:pStyle w:val="266539A125AF456CA267011D8485F0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04036C3E624A16804B3D04B1DD53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288AA7-ACD6-4CA6-8172-102FFC25685E}"/>
      </w:docPartPr>
      <w:docPartBody>
        <w:p w:rsidR="00ED2520" w:rsidRDefault="00ED2520">
          <w:pPr>
            <w:pStyle w:val="5104036C3E624A16804B3D04B1DD53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24D7CECC78400396A2B35C92F003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11985D-52C8-4442-95F9-55CBAE09C74F}"/>
      </w:docPartPr>
      <w:docPartBody>
        <w:p w:rsidR="00ED2520" w:rsidRDefault="00ED2520">
          <w:pPr>
            <w:pStyle w:val="AC24D7CECC78400396A2B35C92F003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F06E4754A64148B0450B0E6D11E2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4A4D0-0D4F-4F04-9D7A-DBCDC16058AD}"/>
      </w:docPartPr>
      <w:docPartBody>
        <w:p w:rsidR="00ED2520" w:rsidRDefault="00ED2520">
          <w:pPr>
            <w:pStyle w:val="AFF06E4754A64148B0450B0E6D11E2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D25FE730E340A0A6B556452C4230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5C59DD-B680-4557-AADE-1CC97CE54962}"/>
      </w:docPartPr>
      <w:docPartBody>
        <w:p w:rsidR="00ED2520" w:rsidRDefault="00ED2520">
          <w:pPr>
            <w:pStyle w:val="56D25FE730E340A0A6B556452C4230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6D30D0BBB44AA5A47ACF42E0160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ABD768-270E-467A-9DF9-65DF7AADA055}"/>
      </w:docPartPr>
      <w:docPartBody>
        <w:p w:rsidR="00ED2520" w:rsidRDefault="00ED2520">
          <w:pPr>
            <w:pStyle w:val="F36D30D0BBB44AA5A47ACF42E0160B7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F0A23E793D480BB0D41BECED8F0A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32FD9C-E319-4772-9FA0-CE953EFF5ED1}"/>
      </w:docPartPr>
      <w:docPartBody>
        <w:p w:rsidR="00ED2520" w:rsidRDefault="00ED2520">
          <w:pPr>
            <w:pStyle w:val="24F0A23E793D480BB0D41BECED8F0A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B63162754144D39C9678075B71B1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0199BA-4706-4B70-B5DA-FB7E39BFFCDC}"/>
      </w:docPartPr>
      <w:docPartBody>
        <w:p w:rsidR="00ED2520" w:rsidRDefault="00ED2520">
          <w:pPr>
            <w:pStyle w:val="07B63162754144D39C9678075B71B1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4F1EE2E2F14ECBAE2E65D8AECD28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75A7FF-5E9D-4F73-8169-EB130D652CF2}"/>
      </w:docPartPr>
      <w:docPartBody>
        <w:p w:rsidR="00ED2520" w:rsidRDefault="00ED2520">
          <w:pPr>
            <w:pStyle w:val="B44F1EE2E2F14ECBAE2E65D8AECD28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C1C3C0CE71468CB86563AAAC6F9B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030CEE-0969-4B5D-84BE-913945AAAAA5}"/>
      </w:docPartPr>
      <w:docPartBody>
        <w:p w:rsidR="00ED2520" w:rsidRDefault="00ED2520">
          <w:pPr>
            <w:pStyle w:val="54C1C3C0CE71468CB86563AAAC6F9BF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9D7ACE80A94B6B84BCEFD10A699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6BBD76-415F-444A-8D39-D9CF6B9A7BCB}"/>
      </w:docPartPr>
      <w:docPartBody>
        <w:p w:rsidR="00ED2520" w:rsidRDefault="00ED2520">
          <w:pPr>
            <w:pStyle w:val="0B9D7ACE80A94B6B84BCEFD10A699C7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0D407F6F884B3A8C0625812100A2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8D9FBA-CCAC-477A-AF4E-1334A9CC40D6}"/>
      </w:docPartPr>
      <w:docPartBody>
        <w:p w:rsidR="00ED2520" w:rsidRDefault="00ED2520">
          <w:pPr>
            <w:pStyle w:val="240D407F6F884B3A8C0625812100A2D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C19D4BE6D744768FA72F183F3E85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D3818C-14FF-492E-B31F-5CF730904AF9}"/>
      </w:docPartPr>
      <w:docPartBody>
        <w:p w:rsidR="00ED2520" w:rsidRDefault="00ED2520">
          <w:pPr>
            <w:pStyle w:val="95C19D4BE6D744768FA72F183F3E85A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C963B45D63413F9AABFDC2181154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0F6D46-9243-42CB-94C5-C3196A6BD0A1}"/>
      </w:docPartPr>
      <w:docPartBody>
        <w:p w:rsidR="00ED2520" w:rsidRDefault="00ED2520">
          <w:pPr>
            <w:pStyle w:val="E3C963B45D63413F9AABFDC2181154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4A99A12AAD487D8B178F6ABBE23B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27EC63-4E21-43E2-97FF-4EEA70F21DA3}"/>
      </w:docPartPr>
      <w:docPartBody>
        <w:p w:rsidR="00ED2520" w:rsidRDefault="00ED2520">
          <w:pPr>
            <w:pStyle w:val="864A99A12AAD487D8B178F6ABBE23B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3074C95BE94A4AB7C150AF632954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64147A-CC3F-4A9D-89D2-B93F2242C5CD}"/>
      </w:docPartPr>
      <w:docPartBody>
        <w:p w:rsidR="00ED2520" w:rsidRDefault="00ED2520">
          <w:pPr>
            <w:pStyle w:val="393074C95BE94A4AB7C150AF632954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AAD89547C341D8934C75648A52EB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D1D62C-98A4-4E21-AC4E-340379B0DD95}"/>
      </w:docPartPr>
      <w:docPartBody>
        <w:p w:rsidR="00ED2520" w:rsidRDefault="00ED2520">
          <w:pPr>
            <w:pStyle w:val="1CAAD89547C341D8934C75648A52EB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F66BB90BC74FC083BC7B6848F00A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D9978D-2AA3-4D5A-8A5E-4BD27B2F18A6}"/>
      </w:docPartPr>
      <w:docPartBody>
        <w:p w:rsidR="00ED2520" w:rsidRDefault="00ED2520">
          <w:pPr>
            <w:pStyle w:val="95F66BB90BC74FC083BC7B6848F00AF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75DFF53DB342ACA0DFB37C4F76EC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C39BC6-1B78-43BE-9805-68863910D3C2}"/>
      </w:docPartPr>
      <w:docPartBody>
        <w:p w:rsidR="00ED2520" w:rsidRDefault="00ED2520">
          <w:pPr>
            <w:pStyle w:val="8675DFF53DB342ACA0DFB37C4F76EC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367AEE2C8446DA82D40A9F45A2E1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2C2DB9-E860-4753-978A-5AAF13F114C8}"/>
      </w:docPartPr>
      <w:docPartBody>
        <w:p w:rsidR="00ED2520" w:rsidRDefault="00ED2520">
          <w:pPr>
            <w:pStyle w:val="6C367AEE2C8446DA82D40A9F45A2E1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C17740F7A24FFF9EE8466C85311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AA6256-2660-43FD-B7E6-A3AF80AD8D16}"/>
      </w:docPartPr>
      <w:docPartBody>
        <w:p w:rsidR="00ED2520" w:rsidRDefault="00ED2520">
          <w:pPr>
            <w:pStyle w:val="25C17740F7A24FFF9EE8466C853112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116755DA544A0CB602F916B86C24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790CB7-FB6D-4640-9024-92958CEF840E}"/>
      </w:docPartPr>
      <w:docPartBody>
        <w:p w:rsidR="00ED2520" w:rsidRDefault="00ED2520">
          <w:pPr>
            <w:pStyle w:val="59116755DA544A0CB602F916B86C24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332439A4F04BF983B87A2E1B4891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129525-AD66-42DD-980B-8CF47AC70AFD}"/>
      </w:docPartPr>
      <w:docPartBody>
        <w:p w:rsidR="00ED2520" w:rsidRDefault="00ED2520">
          <w:pPr>
            <w:pStyle w:val="9D332439A4F04BF983B87A2E1B4891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5B625744D44790BAF2406AA8BCDB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D726A9-5695-48EA-B728-98B646EBCFD9}"/>
      </w:docPartPr>
      <w:docPartBody>
        <w:p w:rsidR="00ED2520" w:rsidRDefault="00ED2520">
          <w:pPr>
            <w:pStyle w:val="BC5B625744D44790BAF2406AA8BCDB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C80F9C47B145F5807CB68C8DD235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8EA9D0-DCD0-481B-84B4-5F01BBE3BA67}"/>
      </w:docPartPr>
      <w:docPartBody>
        <w:p w:rsidR="00ED2520" w:rsidRDefault="00ED2520">
          <w:pPr>
            <w:pStyle w:val="44C80F9C47B145F5807CB68C8DD235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28CEF119034BAA962B90721DF4A8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712A1F-DDA2-418E-AA24-8499EFBF412D}"/>
      </w:docPartPr>
      <w:docPartBody>
        <w:p w:rsidR="00ED2520" w:rsidRDefault="00ED2520">
          <w:pPr>
            <w:pStyle w:val="9628CEF119034BAA962B90721DF4A8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A40E1E8C4A43C285D252D24508FB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CB3063-FF50-46D0-8F3D-498A1FD5FC10}"/>
      </w:docPartPr>
      <w:docPartBody>
        <w:p w:rsidR="00ED2520" w:rsidRDefault="00ED2520">
          <w:pPr>
            <w:pStyle w:val="E0A40E1E8C4A43C285D252D24508FB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68553DBD354731B2C11B9BBA7C25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62C380-7604-4DB9-A11A-34DC72CCDAAB}"/>
      </w:docPartPr>
      <w:docPartBody>
        <w:p w:rsidR="00ED2520" w:rsidRDefault="00ED2520">
          <w:pPr>
            <w:pStyle w:val="BA68553DBD354731B2C11B9BBA7C25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8BFBAD18DC4BEC9A7D2772D1331F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A03DCC-6BE3-4AD2-A119-330C7715C5CA}"/>
      </w:docPartPr>
      <w:docPartBody>
        <w:p w:rsidR="00ED2520" w:rsidRDefault="00ED2520">
          <w:pPr>
            <w:pStyle w:val="388BFBAD18DC4BEC9A7D2772D1331F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0718DB2C68489E93FF9A98D876FF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DC748F-7A6A-4A17-8F80-F459EFA920D9}"/>
      </w:docPartPr>
      <w:docPartBody>
        <w:p w:rsidR="00ED2520" w:rsidRDefault="00ED2520">
          <w:pPr>
            <w:pStyle w:val="DA0718DB2C68489E93FF9A98D876FF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FA0A1BAC824EAFB89575FFE6D5D3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2C2792-0833-43F2-97D2-3569FACD387F}"/>
      </w:docPartPr>
      <w:docPartBody>
        <w:p w:rsidR="00ED2520" w:rsidRDefault="00ED2520">
          <w:pPr>
            <w:pStyle w:val="C9FA0A1BAC824EAFB89575FFE6D5D3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12F164602D413B87DA2EE6CACCDC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918710-D80A-4D22-A64F-AECF56C6218D}"/>
      </w:docPartPr>
      <w:docPartBody>
        <w:p w:rsidR="00ED2520" w:rsidRDefault="00ED2520">
          <w:pPr>
            <w:pStyle w:val="5912F164602D413B87DA2EE6CACCDC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B1745E280D47CCBB5BCE64CAF9E1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43745D-4CD4-4C00-B5DA-C726319DFFDB}"/>
      </w:docPartPr>
      <w:docPartBody>
        <w:p w:rsidR="00ED2520" w:rsidRDefault="00ED2520">
          <w:pPr>
            <w:pStyle w:val="24B1745E280D47CCBB5BCE64CAF9E1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A048FF89524A53BFBE8392A566C0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1BE67A-48D7-434A-80C1-7E1831A4B7FD}"/>
      </w:docPartPr>
      <w:docPartBody>
        <w:p w:rsidR="00ED2520" w:rsidRDefault="00ED2520">
          <w:pPr>
            <w:pStyle w:val="32A048FF89524A53BFBE8392A566C0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0FEB349B274F8399FF1610714536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B02802-FA48-4F62-96FE-92AB8FAD1622}"/>
      </w:docPartPr>
      <w:docPartBody>
        <w:p w:rsidR="00ED2520" w:rsidRDefault="00ED2520">
          <w:pPr>
            <w:pStyle w:val="890FEB349B274F8399FF1610714536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BCD459BB89451CAA6F048EA81B58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40A6D6-2B5A-4E4A-ACB8-89DB5863DE15}"/>
      </w:docPartPr>
      <w:docPartBody>
        <w:p w:rsidR="00ED2520" w:rsidRDefault="00ED2520">
          <w:pPr>
            <w:pStyle w:val="DBBCD459BB89451CAA6F048EA81B585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7C2C81E1DE4853B5F0E71A15FD38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33E1CC-EC65-498A-AC63-5A96AFE708AD}"/>
      </w:docPartPr>
      <w:docPartBody>
        <w:p w:rsidR="00ED2520" w:rsidRDefault="00ED2520">
          <w:pPr>
            <w:pStyle w:val="607C2C81E1DE4853B5F0E71A15FD387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06F63079E744B2ABE4DCA2934CE5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EC749D-D5CA-4FF8-85E3-F7AE07EB43FE}"/>
      </w:docPartPr>
      <w:docPartBody>
        <w:p w:rsidR="00ED2520" w:rsidRDefault="00ED2520">
          <w:pPr>
            <w:pStyle w:val="E506F63079E744B2ABE4DCA2934CE5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14F877FAFD4DC8BC552E4F84508B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146220-9833-4D08-84AE-7505F559263E}"/>
      </w:docPartPr>
      <w:docPartBody>
        <w:p w:rsidR="00ED2520" w:rsidRDefault="00ED2520">
          <w:pPr>
            <w:pStyle w:val="6314F877FAFD4DC8BC552E4F84508B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E356A75ED24160A8DFF78943F8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31BC7D-FB43-4682-BCC0-9473FD8AEE14}"/>
      </w:docPartPr>
      <w:docPartBody>
        <w:p w:rsidR="00ED2520" w:rsidRDefault="00ED2520">
          <w:pPr>
            <w:pStyle w:val="CCE356A75ED24160A8DFF78943F885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6FC4244E49408DBF788E7485578B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8A5D17-3243-4E67-8300-D602EC91ECE7}"/>
      </w:docPartPr>
      <w:docPartBody>
        <w:p w:rsidR="00ED2520" w:rsidRDefault="00ED2520">
          <w:pPr>
            <w:pStyle w:val="EB6FC4244E49408DBF788E7485578B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E4D3EA9472452CA831A2A0DF4AF2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16DE56-890C-4C47-8D36-E3E93A34EF07}"/>
      </w:docPartPr>
      <w:docPartBody>
        <w:p w:rsidR="00ED2520" w:rsidRDefault="00ED2520">
          <w:pPr>
            <w:pStyle w:val="B0E4D3EA9472452CA831A2A0DF4AF2E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5AF9D0D01D47379403D997C0B1FC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E899EA-9A6C-40E7-8C79-5ABD063A3057}"/>
      </w:docPartPr>
      <w:docPartBody>
        <w:p w:rsidR="00ED2520" w:rsidRDefault="00ED2520">
          <w:pPr>
            <w:pStyle w:val="145AF9D0D01D47379403D997C0B1FC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61805BED3D4B859542CC975768B6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61B2BF-A5EA-4B55-96E7-95D844FA7E88}"/>
      </w:docPartPr>
      <w:docPartBody>
        <w:p w:rsidR="00ED2520" w:rsidRDefault="00ED2520">
          <w:pPr>
            <w:pStyle w:val="8361805BED3D4B859542CC975768B65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481439EFB5466AAE20DA7A5BC48C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46A313-E7B4-41A8-A21F-07E092788459}"/>
      </w:docPartPr>
      <w:docPartBody>
        <w:p w:rsidR="00ED2520" w:rsidRDefault="00ED2520">
          <w:pPr>
            <w:pStyle w:val="DB481439EFB5466AAE20DA7A5BC48C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1D72900739484888177AEEBF119E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8AFCF9-38C6-4F94-84E3-B5BE4B028C48}"/>
      </w:docPartPr>
      <w:docPartBody>
        <w:p w:rsidR="00ED2520" w:rsidRDefault="00ED2520">
          <w:pPr>
            <w:pStyle w:val="ED1D72900739484888177AEEBF119E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A82B08EE064D0AA99D3F16F2EDE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F23849-05AF-44E7-8B46-8A0844A1C3D9}"/>
      </w:docPartPr>
      <w:docPartBody>
        <w:p w:rsidR="00ED2520" w:rsidRDefault="00ED2520">
          <w:pPr>
            <w:pStyle w:val="1CA82B08EE064D0AA99D3F16F2EDE4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9F07968C348E99650F67944CA61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889B24-0C61-468C-96B3-9E6B7F803B48}"/>
      </w:docPartPr>
      <w:docPartBody>
        <w:p w:rsidR="00ED2520" w:rsidRDefault="00ED2520">
          <w:pPr>
            <w:pStyle w:val="7809F07968C348E99650F67944CA61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E23CFE3F2141D7917AF95674EE8B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A02787-61D2-4D50-A2F7-F41572194C3D}"/>
      </w:docPartPr>
      <w:docPartBody>
        <w:p w:rsidR="00ED2520" w:rsidRDefault="00ED2520">
          <w:pPr>
            <w:pStyle w:val="C2E23CFE3F2141D7917AF95674EE8B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F24FBCE8F34E6A82EFFF098EB1F5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2F688C-11BD-4976-84B9-DCF6CE09F946}"/>
      </w:docPartPr>
      <w:docPartBody>
        <w:p w:rsidR="00ED2520" w:rsidRDefault="00ED2520">
          <w:pPr>
            <w:pStyle w:val="BEF24FBCE8F34E6A82EFFF098EB1F5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98702E6FF04648ABDFF1455D63AB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4BAE53-0630-4ECA-9810-2D95CFE7BE5D}"/>
      </w:docPartPr>
      <w:docPartBody>
        <w:p w:rsidR="00ED2520" w:rsidRDefault="00ED2520">
          <w:pPr>
            <w:pStyle w:val="ED98702E6FF04648ABDFF1455D63AB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E2AB07A0BA4A4EBF697666CD0BA7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430F6D-D738-493F-9F86-388E6462AE11}"/>
      </w:docPartPr>
      <w:docPartBody>
        <w:p w:rsidR="00ED2520" w:rsidRDefault="00ED2520">
          <w:pPr>
            <w:pStyle w:val="83E2AB07A0BA4A4EBF697666CD0BA7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4C8E8BD552428E91410437A792F9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856C3-7FF6-435F-A045-DF3176EDE2D8}"/>
      </w:docPartPr>
      <w:docPartBody>
        <w:p w:rsidR="00ED2520" w:rsidRDefault="00ED2520">
          <w:pPr>
            <w:pStyle w:val="FA4C8E8BD552428E91410437A792F9B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E937E681344E62B2959C098CC8C2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3A9CDA-7CD9-4737-BA26-618B79914E4A}"/>
      </w:docPartPr>
      <w:docPartBody>
        <w:p w:rsidR="00ED2520" w:rsidRDefault="00ED2520">
          <w:pPr>
            <w:pStyle w:val="3AE937E681344E62B2959C098CC8C2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C068894BBF4A34A617489D3DC907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208E3D-05D3-4AF2-862E-62FE1095CEEF}"/>
      </w:docPartPr>
      <w:docPartBody>
        <w:p w:rsidR="00ED2520" w:rsidRDefault="00ED2520">
          <w:pPr>
            <w:pStyle w:val="77C068894BBF4A34A617489D3DC907B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29A85E74AA4C93BBE3CEB9F6B4A6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1E257E-4999-4A1B-91FB-62F44D5976BB}"/>
      </w:docPartPr>
      <w:docPartBody>
        <w:p w:rsidR="00ED2520" w:rsidRDefault="00ED2520">
          <w:pPr>
            <w:pStyle w:val="5E29A85E74AA4C93BBE3CEB9F6B4A68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B65DF02DBD46D79BD19D8EDFC871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228B13-5390-48EB-910C-A738CE12B581}"/>
      </w:docPartPr>
      <w:docPartBody>
        <w:p w:rsidR="00ED2520" w:rsidRDefault="00ED2520">
          <w:pPr>
            <w:pStyle w:val="7CB65DF02DBD46D79BD19D8EDFC871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D7295801B348DA859C4B3C7AA338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58527D-726E-429F-BA14-82F81ACA8358}"/>
      </w:docPartPr>
      <w:docPartBody>
        <w:p w:rsidR="00ED2520" w:rsidRDefault="00ED2520">
          <w:pPr>
            <w:pStyle w:val="F1D7295801B348DA859C4B3C7AA338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FDE26D0D8940AFA9FE6C3E8B7D38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CD89EF-1293-4345-8625-52B52D686D02}"/>
      </w:docPartPr>
      <w:docPartBody>
        <w:p w:rsidR="00ED2520" w:rsidRDefault="00ED2520">
          <w:pPr>
            <w:pStyle w:val="EAFDE26D0D8940AFA9FE6C3E8B7D38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84225ED59C4D3A96F3A767C0AF63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5C4366-820B-499F-A92F-26F3ECE5E369}"/>
      </w:docPartPr>
      <w:docPartBody>
        <w:p w:rsidR="00ED2520" w:rsidRDefault="00ED2520">
          <w:pPr>
            <w:pStyle w:val="2784225ED59C4D3A96F3A767C0AF63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201062304C469BBAC4A0FAFCB66C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C8021B-DA15-4AB5-BFE7-6C8670E1BDBD}"/>
      </w:docPartPr>
      <w:docPartBody>
        <w:p w:rsidR="00ED2520" w:rsidRDefault="00ED2520">
          <w:pPr>
            <w:pStyle w:val="0D201062304C469BBAC4A0FAFCB66C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766432C02947BBA784FFBF2508FB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8FDF7A-0F38-4567-A763-BAE180CF773B}"/>
      </w:docPartPr>
      <w:docPartBody>
        <w:p w:rsidR="00ED2520" w:rsidRDefault="00ED2520">
          <w:pPr>
            <w:pStyle w:val="08766432C02947BBA784FFBF2508FB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C561BC8E8C48478F10DCA685117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385F71-F5A9-46C0-906C-D9DB5E169794}"/>
      </w:docPartPr>
      <w:docPartBody>
        <w:p w:rsidR="00ED2520" w:rsidRDefault="00ED2520">
          <w:pPr>
            <w:pStyle w:val="B1C561BC8E8C48478F10DCA68511717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A79AA3C9754D039FE9AA6585BB53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9EDC2E-60D9-41D3-B19D-9957E9631B02}"/>
      </w:docPartPr>
      <w:docPartBody>
        <w:p w:rsidR="00ED2520" w:rsidRDefault="00ED2520">
          <w:pPr>
            <w:pStyle w:val="FCA79AA3C9754D039FE9AA6585BB53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D1C62A5CC8478BB944AEECE74296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563412-25EB-4D13-BF09-32074F6AAF63}"/>
      </w:docPartPr>
      <w:docPartBody>
        <w:p w:rsidR="00ED2520" w:rsidRDefault="00ED2520">
          <w:pPr>
            <w:pStyle w:val="67D1C62A5CC8478BB944AEECE74296B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7B29CEC374BE1B42D6E4DFC07A7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39BE77-F5C0-490F-8A32-C0A76F2E42E8}"/>
      </w:docPartPr>
      <w:docPartBody>
        <w:p w:rsidR="00ED2520" w:rsidRDefault="00ED2520">
          <w:pPr>
            <w:pStyle w:val="92D7B29CEC374BE1B42D6E4DFC07A7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9B1EC167034AFFABCEB4C6293F89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3494E4-A696-4893-9539-A30215779CB2}"/>
      </w:docPartPr>
      <w:docPartBody>
        <w:p w:rsidR="00ED2520" w:rsidRDefault="00ED2520">
          <w:pPr>
            <w:pStyle w:val="149B1EC167034AFFABCEB4C6293F89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C39F97057E43DABFBD49B84A1F50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78493C-C0EF-4FD9-BB27-8431BEC62BB7}"/>
      </w:docPartPr>
      <w:docPartBody>
        <w:p w:rsidR="00ED2520" w:rsidRDefault="00ED2520">
          <w:pPr>
            <w:pStyle w:val="2EC39F97057E43DABFBD49B84A1F50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3B19DB8AAE4E69824107061ADC38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2C7331-C128-4CA4-A7D4-8D33F6556F52}"/>
      </w:docPartPr>
      <w:docPartBody>
        <w:p w:rsidR="00ED2520" w:rsidRDefault="00ED2520">
          <w:pPr>
            <w:pStyle w:val="1B3B19DB8AAE4E69824107061ADC38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0F2AD74B1A410F8859C0EDD9DD05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ABC21F-6CC6-4DE2-9E65-A2DCB548B659}"/>
      </w:docPartPr>
      <w:docPartBody>
        <w:p w:rsidR="00ED2520" w:rsidRDefault="00ED2520">
          <w:pPr>
            <w:pStyle w:val="470F2AD74B1A410F8859C0EDD9DD05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80C94000E84765A6A0F78D6E95F6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34CBB3-0C64-4BDD-A630-32A349EF9696}"/>
      </w:docPartPr>
      <w:docPartBody>
        <w:p w:rsidR="00ED2520" w:rsidRDefault="00ED2520">
          <w:pPr>
            <w:pStyle w:val="1380C94000E84765A6A0F78D6E95F6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9FBC31EFB1486ABBE2631936C776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4F4D2F-13FE-4364-9C24-999C2C58917D}"/>
      </w:docPartPr>
      <w:docPartBody>
        <w:p w:rsidR="00ED2520" w:rsidRDefault="00ED2520">
          <w:pPr>
            <w:pStyle w:val="F89FBC31EFB1486ABBE2631936C776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06E3C1B6FA4A09ABE1BC2A4A7D61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69E338-9652-4266-A9D3-E1A7D4EAB1F9}"/>
      </w:docPartPr>
      <w:docPartBody>
        <w:p w:rsidR="00ED2520" w:rsidRDefault="00ED2520">
          <w:pPr>
            <w:pStyle w:val="5806E3C1B6FA4A09ABE1BC2A4A7D61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9AF471AE0A4CF4ABB9071457C8D0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FB6922-2F8D-45D0-8E12-2C1F81139233}"/>
      </w:docPartPr>
      <w:docPartBody>
        <w:p w:rsidR="00ED2520" w:rsidRDefault="00ED2520">
          <w:pPr>
            <w:pStyle w:val="D69AF471AE0A4CF4ABB9071457C8D0F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6818C1FAD041D88C780575D980FA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E89CC9-76E6-4BE4-B89E-90559B9EAC4A}"/>
      </w:docPartPr>
      <w:docPartBody>
        <w:p w:rsidR="00ED2520" w:rsidRDefault="00ED2520">
          <w:pPr>
            <w:pStyle w:val="B26818C1FAD041D88C780575D980FA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366148CE874E10AB5343A9E40719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18C989-F7E0-4A5B-977F-8DE1F7EFC2FD}"/>
      </w:docPartPr>
      <w:docPartBody>
        <w:p w:rsidR="00ED2520" w:rsidRDefault="00ED2520">
          <w:pPr>
            <w:pStyle w:val="E4366148CE874E10AB5343A9E40719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C19BC355A46ACA4D96A96913A4A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D64A69-525A-4F1F-B428-8E9587C65BE2}"/>
      </w:docPartPr>
      <w:docPartBody>
        <w:p w:rsidR="00ED2520" w:rsidRDefault="00ED2520">
          <w:pPr>
            <w:pStyle w:val="551C19BC355A46ACA4D96A96913A4A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15630A3C4F42C9915C3D1ECD41E5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5C33C0-19BE-423F-B1AA-1E2ED75E27BF}"/>
      </w:docPartPr>
      <w:docPartBody>
        <w:p w:rsidR="00ED2520" w:rsidRDefault="00ED2520">
          <w:pPr>
            <w:pStyle w:val="3515630A3C4F42C9915C3D1ECD41E5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8AB2D687BE44C29844985910C943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957661-51B8-4932-B307-39AB7E91B96B}"/>
      </w:docPartPr>
      <w:docPartBody>
        <w:p w:rsidR="00ED2520" w:rsidRDefault="00ED2520">
          <w:pPr>
            <w:pStyle w:val="BC8AB2D687BE44C29844985910C943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7252A2BBBE410BB04C5F296E6E76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A75B7F-5F48-4FC6-BE2B-ABFF0E2C9AC3}"/>
      </w:docPartPr>
      <w:docPartBody>
        <w:p w:rsidR="00ED2520" w:rsidRDefault="00ED2520">
          <w:pPr>
            <w:pStyle w:val="547252A2BBBE410BB04C5F296E6E76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0ADD258B8847708A21B6B46B4E2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8ACAA6-7288-4C65-97A2-0000BE3A1AAC}"/>
      </w:docPartPr>
      <w:docPartBody>
        <w:p w:rsidR="00ED2520" w:rsidRDefault="00ED2520">
          <w:pPr>
            <w:pStyle w:val="130ADD258B8847708A21B6B46B4E23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5E5398459E4B8C8FB1DC4BF4E08C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8B4309-A4B9-46DA-B598-6311D17B1218}"/>
      </w:docPartPr>
      <w:docPartBody>
        <w:p w:rsidR="00ED2520" w:rsidRDefault="00ED2520">
          <w:pPr>
            <w:pStyle w:val="595E5398459E4B8C8FB1DC4BF4E08CE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660A5A182D43A89AA683D8F2DD67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E63DC7-806E-4FA6-9CE0-91FF7221582A}"/>
      </w:docPartPr>
      <w:docPartBody>
        <w:p w:rsidR="00ED2520" w:rsidRDefault="00ED2520">
          <w:pPr>
            <w:pStyle w:val="69660A5A182D43A89AA683D8F2DD674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D162DED2DF4F63B2E088D0D4DF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B9DEA2-EBCB-43AD-A6B1-79AB2D35F3DC}"/>
      </w:docPartPr>
      <w:docPartBody>
        <w:p w:rsidR="00ED2520" w:rsidRDefault="00ED2520">
          <w:pPr>
            <w:pStyle w:val="72D162DED2DF4F63B2E088D0D4DFD0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F329B97361491DA267456993913D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324211-53E7-4E25-93DF-1164D3BF6842}"/>
      </w:docPartPr>
      <w:docPartBody>
        <w:p w:rsidR="00ED2520" w:rsidRDefault="00ED2520">
          <w:pPr>
            <w:pStyle w:val="5CF329B97361491DA267456993913D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075D90BF5B4C1FA0625ABB876DA9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8DFDF1-1DD0-4D9F-AC0E-5FB0791DD77B}"/>
      </w:docPartPr>
      <w:docPartBody>
        <w:p w:rsidR="00ED2520" w:rsidRDefault="00ED2520">
          <w:pPr>
            <w:pStyle w:val="FE075D90BF5B4C1FA0625ABB876DA9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4F2D979DEC4B80BFD7AF1B742D85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EF320D-F173-489F-B777-07919AD12EAA}"/>
      </w:docPartPr>
      <w:docPartBody>
        <w:p w:rsidR="00ED2520" w:rsidRDefault="00ED2520">
          <w:pPr>
            <w:pStyle w:val="514F2D979DEC4B80BFD7AF1B742D85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F6691F2822B41DEB8726C0A1DD65F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168F26-EA55-4F4D-A516-0182923B5792}"/>
      </w:docPartPr>
      <w:docPartBody>
        <w:p w:rsidR="00ED2520" w:rsidRDefault="00ED2520">
          <w:pPr>
            <w:pStyle w:val="3F6691F2822B41DEB8726C0A1DD65F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CD894E9D22440FAA55679EBDF0EB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9CD60A-F088-4C81-A987-389EAEB6449F}"/>
      </w:docPartPr>
      <w:docPartBody>
        <w:p w:rsidR="00ED2520" w:rsidRDefault="00ED2520">
          <w:pPr>
            <w:pStyle w:val="C3CD894E9D22440FAA55679EBDF0EB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7D9109BFCD4F6E8B6453C51EE329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2B31A9-834F-4061-8DD6-5EB9E87A73E7}"/>
      </w:docPartPr>
      <w:docPartBody>
        <w:p w:rsidR="00ED2520" w:rsidRDefault="00ED2520">
          <w:pPr>
            <w:pStyle w:val="267D9109BFCD4F6E8B6453C51EE329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56A40564A6423C87CE3DEF34056A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3DCA53-9205-456C-B4AA-C1250415FCE7}"/>
      </w:docPartPr>
      <w:docPartBody>
        <w:p w:rsidR="00ED2520" w:rsidRDefault="00ED2520">
          <w:pPr>
            <w:pStyle w:val="5C56A40564A6423C87CE3DEF34056A9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F067C1A9B3448F0A615D9748FD7A6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3F627A-8E55-49BC-AFFC-4CAC1669D4D1}"/>
      </w:docPartPr>
      <w:docPartBody>
        <w:p w:rsidR="00ED2520" w:rsidRDefault="00ED2520">
          <w:pPr>
            <w:pStyle w:val="8F067C1A9B3448F0A615D9748FD7A6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42C309C8E44FAFA008D5502CABC5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77827B-72EC-4FFE-9AB7-6D2AF5EBCFC7}"/>
      </w:docPartPr>
      <w:docPartBody>
        <w:p w:rsidR="00ED2520" w:rsidRDefault="00ED2520">
          <w:pPr>
            <w:pStyle w:val="A542C309C8E44FAFA008D5502CABC5C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758805087B467A9FA3EC4B4EB781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AD04D0-03E1-4E03-B50B-3B859E0AF7F0}"/>
      </w:docPartPr>
      <w:docPartBody>
        <w:p w:rsidR="00ED2520" w:rsidRDefault="00ED2520">
          <w:pPr>
            <w:pStyle w:val="5D758805087B467A9FA3EC4B4EB781F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C8683F74CD40CBB848CAD647BFC6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93222A-19E6-478F-8C9B-2304535F9C53}"/>
      </w:docPartPr>
      <w:docPartBody>
        <w:p w:rsidR="00ED2520" w:rsidRDefault="00ED2520">
          <w:pPr>
            <w:pStyle w:val="DAC8683F74CD40CBB848CAD647BFC6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632121B3D44AE9944277D319E4AD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011489-D77F-4CE2-977E-0039E532E26C}"/>
      </w:docPartPr>
      <w:docPartBody>
        <w:p w:rsidR="00ED2520" w:rsidRDefault="00ED2520">
          <w:pPr>
            <w:pStyle w:val="21632121B3D44AE9944277D319E4AD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655FCC39E44D54B2729FDFB6B49C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42337C-A81C-4348-93AD-C52D90CBF897}"/>
      </w:docPartPr>
      <w:docPartBody>
        <w:p w:rsidR="00ED2520" w:rsidRDefault="00ED2520">
          <w:pPr>
            <w:pStyle w:val="3B655FCC39E44D54B2729FDFB6B49C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5E41FB63F2445680FB74651BD00D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F1187E-56D1-4B2A-B0D0-7AE47F3B53DC}"/>
      </w:docPartPr>
      <w:docPartBody>
        <w:p w:rsidR="00ED2520" w:rsidRDefault="00ED2520">
          <w:pPr>
            <w:pStyle w:val="C95E41FB63F2445680FB74651BD00D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6680EF9DB443488724DBE733D291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1F8A1A-B3BA-497B-B677-21D0A782BE19}"/>
      </w:docPartPr>
      <w:docPartBody>
        <w:p w:rsidR="00ED2520" w:rsidRDefault="00ED2520">
          <w:pPr>
            <w:pStyle w:val="EE6680EF9DB443488724DBE733D2918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281BEFB5B743DB8D681556FD71BB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8AF5D2-8F38-4272-AFDF-8407DABC322F}"/>
      </w:docPartPr>
      <w:docPartBody>
        <w:p w:rsidR="00ED2520" w:rsidRDefault="00ED2520">
          <w:pPr>
            <w:pStyle w:val="8C281BEFB5B743DB8D681556FD71BB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CDD2C24E3D40479B2CA34DF0AFE1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F730F8-3952-475A-85FA-1BC95241CB7B}"/>
      </w:docPartPr>
      <w:docPartBody>
        <w:p w:rsidR="00ED2520" w:rsidRDefault="00ED2520">
          <w:pPr>
            <w:pStyle w:val="32CDD2C24E3D40479B2CA34DF0AFE14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8DD3C18B2048B69A190C15BEF8C4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96F22D-5C96-4019-8F83-6F8E2FD62E01}"/>
      </w:docPartPr>
      <w:docPartBody>
        <w:p w:rsidR="00ED2520" w:rsidRDefault="00ED2520">
          <w:pPr>
            <w:pStyle w:val="EA8DD3C18B2048B69A190C15BEF8C42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1A31A2BF234AF2890C44E8C03B45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7F5DEA-BA45-428E-AB1C-922A99803E8A}"/>
      </w:docPartPr>
      <w:docPartBody>
        <w:p w:rsidR="00ED2520" w:rsidRDefault="00ED2520">
          <w:pPr>
            <w:pStyle w:val="6E1A31A2BF234AF2890C44E8C03B451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27DE3105594E12BDAFB94E10196E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680BDF-85BB-4138-AAEF-73A4AB7BC9CE}"/>
      </w:docPartPr>
      <w:docPartBody>
        <w:p w:rsidR="00ED2520" w:rsidRDefault="00ED2520">
          <w:pPr>
            <w:pStyle w:val="D727DE3105594E12BDAFB94E10196E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AD60EB399345088BE37B133FC2D1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49BB0C-3850-4648-8CA6-CA6413418D1E}"/>
      </w:docPartPr>
      <w:docPartBody>
        <w:p w:rsidR="00ED2520" w:rsidRDefault="00ED2520">
          <w:pPr>
            <w:pStyle w:val="DBAD60EB399345088BE37B133FC2D1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63C05F8D8F4DEC9F468407155FC5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ADAFE9-1582-4CA2-BC34-53B40E11C6FA}"/>
      </w:docPartPr>
      <w:docPartBody>
        <w:p w:rsidR="00ED2520" w:rsidRDefault="00ED2520">
          <w:pPr>
            <w:pStyle w:val="E363C05F8D8F4DEC9F468407155FC5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7B9F60935041C89AE3D8AE28EF4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17C1F9-1299-43B9-B40E-10504556FB0D}"/>
      </w:docPartPr>
      <w:docPartBody>
        <w:p w:rsidR="00ED2520" w:rsidRDefault="00ED2520">
          <w:pPr>
            <w:pStyle w:val="5B7B9F60935041C89AE3D8AE28EF47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51AAEC61564965AAE4595FD4EF2E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B29276-4FF9-471C-8CE9-9586CF1CC6C5}"/>
      </w:docPartPr>
      <w:docPartBody>
        <w:p w:rsidR="00ED2520" w:rsidRDefault="00ED2520">
          <w:pPr>
            <w:pStyle w:val="E851AAEC61564965AAE4595FD4EF2E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6431AEEF634DA69563973749FFEE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408BCD-3A21-414B-A5E4-31D8FBBD03E6}"/>
      </w:docPartPr>
      <w:docPartBody>
        <w:p w:rsidR="00ED2520" w:rsidRDefault="00ED2520">
          <w:pPr>
            <w:pStyle w:val="866431AEEF634DA69563973749FFEE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7EB92CE7F54261849DC4F6BE0C2E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CFC84A-72B1-4E88-84F2-8B920356B04A}"/>
      </w:docPartPr>
      <w:docPartBody>
        <w:p w:rsidR="00ED2520" w:rsidRDefault="00ED2520">
          <w:pPr>
            <w:pStyle w:val="607EB92CE7F54261849DC4F6BE0C2E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BE87930B1548FEA8B0C6FADB719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DDAE4D-8702-4BD5-A8F2-221EF7221B50}"/>
      </w:docPartPr>
      <w:docPartBody>
        <w:p w:rsidR="00ED2520" w:rsidRDefault="00ED2520">
          <w:pPr>
            <w:pStyle w:val="D4BE87930B1548FEA8B0C6FADB719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3F9740944147E089AEDC414BA768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418F75-5240-4CF3-B342-CDFA7AD6B402}"/>
      </w:docPartPr>
      <w:docPartBody>
        <w:p w:rsidR="00ED2520" w:rsidRDefault="00ED2520">
          <w:pPr>
            <w:pStyle w:val="E43F9740944147E089AEDC414BA768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C7B71A303547E5B56A5D91324F0B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00C01-546F-4D3E-AB1E-1831585EE738}"/>
      </w:docPartPr>
      <w:docPartBody>
        <w:p w:rsidR="00ED2520" w:rsidRDefault="00ED2520">
          <w:pPr>
            <w:pStyle w:val="2AC7B71A303547E5B56A5D91324F0B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D4FC27997B448687411CF29D1764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6DE01E-4743-45DE-B48B-2C582C3EE70B}"/>
      </w:docPartPr>
      <w:docPartBody>
        <w:p w:rsidR="00ED2520" w:rsidRDefault="00ED2520">
          <w:pPr>
            <w:pStyle w:val="EDD4FC27997B448687411CF29D1764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A3EAD44DA04B20818404ED6ACD66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3171F1-579A-4D10-B99F-9695C8C6843E}"/>
      </w:docPartPr>
      <w:docPartBody>
        <w:p w:rsidR="00ED2520" w:rsidRDefault="00ED2520">
          <w:pPr>
            <w:pStyle w:val="A4A3EAD44DA04B20818404ED6ACD66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503C6D83F442C7B82BA4B95F5A8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A3ED4-50B5-492F-BCB6-D0C4BD4F4F2D}"/>
      </w:docPartPr>
      <w:docPartBody>
        <w:p w:rsidR="00ED2520" w:rsidRDefault="00ED2520">
          <w:pPr>
            <w:pStyle w:val="AD503C6D83F442C7B82BA4B95F5A81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A223DD1D904FF1B9BD1592654689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402718-ABDC-439B-8BAC-D4093543DAB6}"/>
      </w:docPartPr>
      <w:docPartBody>
        <w:p w:rsidR="00ED2520" w:rsidRDefault="00ED2520">
          <w:pPr>
            <w:pStyle w:val="2CA223DD1D904FF1B9BD1592654689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8C8E954BD3435C9566878DC2EB0F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833AFA-560E-45F2-AB12-1A429E40F81F}"/>
      </w:docPartPr>
      <w:docPartBody>
        <w:p w:rsidR="00ED2520" w:rsidRDefault="00ED2520">
          <w:pPr>
            <w:pStyle w:val="678C8E954BD3435C9566878DC2EB0F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A74F1ACEC74F0FA8C965F15A6954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98593D-A15E-4741-BD2F-645318FCF9B4}"/>
      </w:docPartPr>
      <w:docPartBody>
        <w:p w:rsidR="00ED2520" w:rsidRDefault="00ED2520">
          <w:pPr>
            <w:pStyle w:val="0EA74F1ACEC74F0FA8C965F15A6954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9B4F1994FC4012BDC89F4D76005D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B8B174-B464-4148-9BD6-3BA8DCBBD212}"/>
      </w:docPartPr>
      <w:docPartBody>
        <w:p w:rsidR="00ED2520" w:rsidRDefault="00ED2520">
          <w:pPr>
            <w:pStyle w:val="4D9B4F1994FC4012BDC89F4D76005D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B494AC984A4873A0DDC4D1431FB1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5F468F-D516-428E-9C1D-70AAD6EBB474}"/>
      </w:docPartPr>
      <w:docPartBody>
        <w:p w:rsidR="00ED2520" w:rsidRDefault="00ED2520">
          <w:pPr>
            <w:pStyle w:val="83B494AC984A4873A0DDC4D1431FB1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27013A739E4F2F92AD01F8A461C6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E51B1B-3A35-4F11-A231-3F17943C311D}"/>
      </w:docPartPr>
      <w:docPartBody>
        <w:p w:rsidR="00ED2520" w:rsidRDefault="00ED2520">
          <w:pPr>
            <w:pStyle w:val="1027013A739E4F2F92AD01F8A461C6C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A0B81C74FD40A2A3BF7441E20059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CA9602-272E-42D8-8174-97CB53EDD22A}"/>
      </w:docPartPr>
      <w:docPartBody>
        <w:p w:rsidR="00ED2520" w:rsidRDefault="00ED2520">
          <w:pPr>
            <w:pStyle w:val="4EA0B81C74FD40A2A3BF7441E20059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72E60E5E094E578FE36DC1C67DAB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66F64D-64F0-4BCC-BACA-B02FBE543BC2}"/>
      </w:docPartPr>
      <w:docPartBody>
        <w:p w:rsidR="00ED2520" w:rsidRDefault="00ED2520">
          <w:pPr>
            <w:pStyle w:val="F272E60E5E094E578FE36DC1C67DAB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37242A1EAB48319B5B683876D101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26DF2B-A0A3-4FCC-AD28-98EEC9FA5914}"/>
      </w:docPartPr>
      <w:docPartBody>
        <w:p w:rsidR="00ED2520" w:rsidRDefault="00ED2520">
          <w:pPr>
            <w:pStyle w:val="3C37242A1EAB48319B5B683876D101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3F984EF23F4CE8AF5F5B621135A3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29DFF8-BCAC-4474-BED0-B2E3A0A7B4FD}"/>
      </w:docPartPr>
      <w:docPartBody>
        <w:p w:rsidR="00ED2520" w:rsidRDefault="00ED2520">
          <w:pPr>
            <w:pStyle w:val="C93F984EF23F4CE8AF5F5B621135A3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E11CCE8B944B4FA9C8A86DD184E2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6E3609-6484-4053-AA97-1A81BAD6882F}"/>
      </w:docPartPr>
      <w:docPartBody>
        <w:p w:rsidR="00ED2520" w:rsidRDefault="00ED2520">
          <w:pPr>
            <w:pStyle w:val="97E11CCE8B944B4FA9C8A86DD184E2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65231E92804AC680BFB4F3A8FFFD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3E07D3-4440-4D98-A559-9602DDB00E1A}"/>
      </w:docPartPr>
      <w:docPartBody>
        <w:p w:rsidR="00ED2520" w:rsidRDefault="00ED2520">
          <w:pPr>
            <w:pStyle w:val="D565231E92804AC680BFB4F3A8FFFD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5760065B5F4AE1909F911E4647D6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A4DEDF-2220-42F5-8084-90B21C0481B1}"/>
      </w:docPartPr>
      <w:docPartBody>
        <w:p w:rsidR="00ED2520" w:rsidRDefault="00ED2520">
          <w:pPr>
            <w:pStyle w:val="335760065B5F4AE1909F911E4647D6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03220C782B41E4BE62138E603867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1B6782-7434-4161-AAFA-38AA623B29AD}"/>
      </w:docPartPr>
      <w:docPartBody>
        <w:p w:rsidR="00ED2520" w:rsidRDefault="00ED2520">
          <w:pPr>
            <w:pStyle w:val="B303220C782B41E4BE62138E603867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0204DFC54D948BA90C841A70F6F01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C547C4-0A8F-4C0C-BBA3-C9D446E606D7}"/>
      </w:docPartPr>
      <w:docPartBody>
        <w:p w:rsidR="00ED2520" w:rsidRDefault="00ED2520">
          <w:pPr>
            <w:pStyle w:val="00204DFC54D948BA90C841A70F6F01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6A000C3C7C481084D2B5163AA282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E20E87-5691-4C81-9595-16EDD7F95C24}"/>
      </w:docPartPr>
      <w:docPartBody>
        <w:p w:rsidR="00ED2520" w:rsidRDefault="00ED2520">
          <w:pPr>
            <w:pStyle w:val="146A000C3C7C481084D2B5163AA282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21BA1981FA4B09BB7CA401AF2CE8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6EBED2-22B6-42A3-B58E-DC6A5031C5D3}"/>
      </w:docPartPr>
      <w:docPartBody>
        <w:p w:rsidR="00ED2520" w:rsidRDefault="00ED2520">
          <w:pPr>
            <w:pStyle w:val="5521BA1981FA4B09BB7CA401AF2CE8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8B2FDF5A684E3E9E2E80932AD6DC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19FD12-B0D3-4F7C-9256-330100D44C05}"/>
      </w:docPartPr>
      <w:docPartBody>
        <w:p w:rsidR="00ED2520" w:rsidRDefault="00ED2520">
          <w:pPr>
            <w:pStyle w:val="A28B2FDF5A684E3E9E2E80932AD6DC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A8C4C920C84AB1BBF3A4A7C27746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EA100C-FF78-4920-A60A-C52E708713CC}"/>
      </w:docPartPr>
      <w:docPartBody>
        <w:p w:rsidR="00ED2520" w:rsidRDefault="00ED2520">
          <w:pPr>
            <w:pStyle w:val="CAA8C4C920C84AB1BBF3A4A7C27746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494E70D088417CB907876189F165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FD4F08-7794-48CF-A1C9-138047B31E8C}"/>
      </w:docPartPr>
      <w:docPartBody>
        <w:p w:rsidR="00ED2520" w:rsidRDefault="00ED2520">
          <w:pPr>
            <w:pStyle w:val="0C494E70D088417CB907876189F165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F8EC6A9FE84813B1E96E861A8A2F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09266A-1E55-4618-9021-F476DD1D3326}"/>
      </w:docPartPr>
      <w:docPartBody>
        <w:p w:rsidR="00ED2520" w:rsidRDefault="00ED2520">
          <w:pPr>
            <w:pStyle w:val="B1F8EC6A9FE84813B1E96E861A8A2F2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7BB17BEFD0434BADA1A65FA1236A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FF5943-A1AD-4BC4-B43B-2641765D497F}"/>
      </w:docPartPr>
      <w:docPartBody>
        <w:p w:rsidR="00ED2520" w:rsidRDefault="00ED2520">
          <w:pPr>
            <w:pStyle w:val="917BB17BEFD0434BADA1A65FA1236A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90F7E72DE24333A0BD032A747A30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87ABD4-059A-426B-9CA9-3B476515AECA}"/>
      </w:docPartPr>
      <w:docPartBody>
        <w:p w:rsidR="00ED2520" w:rsidRDefault="00ED2520">
          <w:pPr>
            <w:pStyle w:val="2590F7E72DE24333A0BD032A747A30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D04CC9D8D340E0A1A2540F50CBD5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DA9923-9729-4C87-9DFC-D517E6E7B634}"/>
      </w:docPartPr>
      <w:docPartBody>
        <w:p w:rsidR="00ED2520" w:rsidRDefault="00ED2520">
          <w:pPr>
            <w:pStyle w:val="9BD04CC9D8D340E0A1A2540F50CBD53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35D369850049DD8E011064369932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F8129E-89E7-497B-BC18-EDC92D90A345}"/>
      </w:docPartPr>
      <w:docPartBody>
        <w:p w:rsidR="00ED2520" w:rsidRDefault="00ED2520">
          <w:pPr>
            <w:pStyle w:val="8435D369850049DD8E011064369932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FEDC9D41854AD5BFC676780AABD8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4DB2D5-F977-4F12-9E50-E405FE64F45D}"/>
      </w:docPartPr>
      <w:docPartBody>
        <w:p w:rsidR="00ED2520" w:rsidRDefault="00ED2520">
          <w:pPr>
            <w:pStyle w:val="5BFEDC9D41854AD5BFC676780AABD8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2CBE3B48984AA0903D9820D1A4E0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A21CB8-F029-4AAD-BCB4-5D3060A7A29E}"/>
      </w:docPartPr>
      <w:docPartBody>
        <w:p w:rsidR="00ED2520" w:rsidRDefault="00ED2520">
          <w:pPr>
            <w:pStyle w:val="0B2CBE3B48984AA0903D9820D1A4E02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68F1289FA24DB2AF5477E2353D51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847EB-A019-425F-B1D4-3551047B8010}"/>
      </w:docPartPr>
      <w:docPartBody>
        <w:p w:rsidR="00ED2520" w:rsidRDefault="00ED2520">
          <w:pPr>
            <w:pStyle w:val="A968F1289FA24DB2AF5477E2353D51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3181B246DE459C8803A6C5F5C6C5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A2BB54-47D6-49AA-B7A1-B51D5D780A51}"/>
      </w:docPartPr>
      <w:docPartBody>
        <w:p w:rsidR="00ED2520" w:rsidRDefault="00ED2520">
          <w:pPr>
            <w:pStyle w:val="773181B246DE459C8803A6C5F5C6C5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2E1E1E820F4E7D96C25D5C3F3FDC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185CF6-65AD-4652-8A97-E4F59FC87A61}"/>
      </w:docPartPr>
      <w:docPartBody>
        <w:p w:rsidR="00ED2520" w:rsidRDefault="00ED2520">
          <w:pPr>
            <w:pStyle w:val="172E1E1E820F4E7D96C25D5C3F3FDC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59CC323BE44B10A15091D4E9CC06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C744A-2955-4470-94AD-D7AD6108CE4C}"/>
      </w:docPartPr>
      <w:docPartBody>
        <w:p w:rsidR="00ED2520" w:rsidRDefault="00ED2520">
          <w:pPr>
            <w:pStyle w:val="1B59CC323BE44B10A15091D4E9CC06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93DA23346C497B9F12DBA966806D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E3A1C2-1A54-4CCD-AC92-C5B85988AD16}"/>
      </w:docPartPr>
      <w:docPartBody>
        <w:p w:rsidR="00ED2520" w:rsidRDefault="00ED2520">
          <w:pPr>
            <w:pStyle w:val="B793DA23346C497B9F12DBA966806D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7B57B9931B44599B7F0007D365E1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783981-3B17-4CEA-B18B-AD7C4EAF188E}"/>
      </w:docPartPr>
      <w:docPartBody>
        <w:p w:rsidR="00ED2520" w:rsidRDefault="00ED2520">
          <w:pPr>
            <w:pStyle w:val="3D7B57B9931B44599B7F0007D365E12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769239D3E642669370610D99ABA4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A88F0B-B304-4AAA-8535-70EBAF6413FE}"/>
      </w:docPartPr>
      <w:docPartBody>
        <w:p w:rsidR="00ED2520" w:rsidRDefault="00ED2520">
          <w:pPr>
            <w:pStyle w:val="6F769239D3E642669370610D99ABA4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0D6021B0CF4FAA82E09ECAA2B8AC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09A1E2-EFB5-442B-B942-A00472DBF1EB}"/>
      </w:docPartPr>
      <w:docPartBody>
        <w:p w:rsidR="00ED2520" w:rsidRDefault="00ED2520">
          <w:pPr>
            <w:pStyle w:val="FB0D6021B0CF4FAA82E09ECAA2B8ACE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049073D2714FA3802859632C27AF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F2DD30-D264-4FEA-9BC2-2ED883533F08}"/>
      </w:docPartPr>
      <w:docPartBody>
        <w:p w:rsidR="00ED2520" w:rsidRDefault="00ED2520">
          <w:pPr>
            <w:pStyle w:val="FA049073D2714FA3802859632C27AF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CB992B42647B4B2FD9C707B1A3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44A695-A4DF-403D-8192-EA8ED641921C}"/>
      </w:docPartPr>
      <w:docPartBody>
        <w:p w:rsidR="00ED2520" w:rsidRDefault="00ED2520">
          <w:pPr>
            <w:pStyle w:val="13ACB992B42647B4B2FD9C707B1A35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BFDDA4F2A5439EB2F4658E75CD4E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444D73-DEC8-4696-9072-5B67F3CB75B8}"/>
      </w:docPartPr>
      <w:docPartBody>
        <w:p w:rsidR="00ED2520" w:rsidRDefault="00ED2520">
          <w:pPr>
            <w:pStyle w:val="DCBFDDA4F2A5439EB2F4658E75CD4E0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76ECF906C54B7B935E14046C4E5A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55B8C9-ABB6-422A-B8EB-84121765C41A}"/>
      </w:docPartPr>
      <w:docPartBody>
        <w:p w:rsidR="00ED2520" w:rsidRDefault="00ED2520">
          <w:pPr>
            <w:pStyle w:val="9C76ECF906C54B7B935E14046C4E5A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D72339B5DC475691029EF5F4B069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5F7CB2-7AA1-4096-814B-D0EB53773440}"/>
      </w:docPartPr>
      <w:docPartBody>
        <w:p w:rsidR="00ED2520" w:rsidRDefault="00ED2520">
          <w:pPr>
            <w:pStyle w:val="02D72339B5DC475691029EF5F4B069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9953053BBE46C4A6698873AE01D8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6ACB5D-FCC8-4594-804C-395404F7C292}"/>
      </w:docPartPr>
      <w:docPartBody>
        <w:p w:rsidR="00ED2520" w:rsidRDefault="00ED2520">
          <w:pPr>
            <w:pStyle w:val="669953053BBE46C4A6698873AE01D8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C04B51B7C4842C08607FD6B7AD223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03541D-4B4D-46E8-969E-006BF265B5F2}"/>
      </w:docPartPr>
      <w:docPartBody>
        <w:p w:rsidR="00ED2520" w:rsidRDefault="00ED2520">
          <w:pPr>
            <w:pStyle w:val="EC04B51B7C4842C08607FD6B7AD223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F8D945CE1B432D8191579338A8A7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EC51B4-70E9-4E44-847D-3EE53EF63591}"/>
      </w:docPartPr>
      <w:docPartBody>
        <w:p w:rsidR="00ED2520" w:rsidRDefault="00ED2520">
          <w:pPr>
            <w:pStyle w:val="59F8D945CE1B432D8191579338A8A7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6D06EA324742C08CCF17E9C886E5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B468FC-9095-4726-AAFB-29F9782821A2}"/>
      </w:docPartPr>
      <w:docPartBody>
        <w:p w:rsidR="00ED2520" w:rsidRDefault="00ED2520">
          <w:pPr>
            <w:pStyle w:val="326D06EA324742C08CCF17E9C886E5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A2E46BB2BB4BFE884F3702765B00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E9A41B-DC2F-4D05-94F9-17C7EF4515E0}"/>
      </w:docPartPr>
      <w:docPartBody>
        <w:p w:rsidR="00ED2520" w:rsidRDefault="00ED2520">
          <w:pPr>
            <w:pStyle w:val="26A2E46BB2BB4BFE884F3702765B00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02657FC32C4CE7837CF1346A0C98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17580A-4B0A-4709-996D-9EC3751734B8}"/>
      </w:docPartPr>
      <w:docPartBody>
        <w:p w:rsidR="00ED2520" w:rsidRDefault="00ED2520">
          <w:pPr>
            <w:pStyle w:val="2D02657FC32C4CE7837CF1346A0C98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BA3F0B3875489CB90E65CA76FECB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40A1D9-5622-425F-979F-D7FFFD1580EF}"/>
      </w:docPartPr>
      <w:docPartBody>
        <w:p w:rsidR="00ED2520" w:rsidRDefault="00ED2520">
          <w:pPr>
            <w:pStyle w:val="03BA3F0B3875489CB90E65CA76FECBA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DF93AFDE124D5EB46393024D8CE9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AE317C-449D-462D-9BB9-195E10177F06}"/>
      </w:docPartPr>
      <w:docPartBody>
        <w:p w:rsidR="00ED2520" w:rsidRDefault="00ED2520">
          <w:pPr>
            <w:pStyle w:val="0EDF93AFDE124D5EB46393024D8CE9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971859514C42258CA149A0F770B6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5CDB7A-6268-4A70-A6D8-FF738BD3B2E0}"/>
      </w:docPartPr>
      <w:docPartBody>
        <w:p w:rsidR="00ED2520" w:rsidRDefault="00ED2520">
          <w:pPr>
            <w:pStyle w:val="AC971859514C42258CA149A0F770B6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72E437756E485492038ADC2881CC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0F470-2FB5-46F7-888D-B90B6794C566}"/>
      </w:docPartPr>
      <w:docPartBody>
        <w:p w:rsidR="00ED2520" w:rsidRDefault="00ED2520">
          <w:pPr>
            <w:pStyle w:val="9E72E437756E485492038ADC2881CC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94EECB10C1488FB2EFC4EEC9BF6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1DC1D9-C410-481A-A419-FF451C8E11D7}"/>
      </w:docPartPr>
      <w:docPartBody>
        <w:p w:rsidR="00ED2520" w:rsidRDefault="00ED2520">
          <w:pPr>
            <w:pStyle w:val="A094EECB10C1488FB2EFC4EEC9BF69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DF8670B3B14099956ED47230D85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A39927-14C1-4780-AED8-D88EC1E8AE54}"/>
      </w:docPartPr>
      <w:docPartBody>
        <w:p w:rsidR="00ED2520" w:rsidRDefault="00ED2520">
          <w:pPr>
            <w:pStyle w:val="4BDF8670B3B14099956ED47230D85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DA6C48128C4E6EA6418BFD98A752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90090B-D7FA-4727-9183-0C2489EA8A43}"/>
      </w:docPartPr>
      <w:docPartBody>
        <w:p w:rsidR="00ED2520" w:rsidRDefault="00ED2520">
          <w:pPr>
            <w:pStyle w:val="D4DA6C48128C4E6EA6418BFD98A752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461C5B4EDF4E0ABA292CC0E37763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6E0D25-CBA6-4E3A-95C1-19359749BA3D}"/>
      </w:docPartPr>
      <w:docPartBody>
        <w:p w:rsidR="00ED2520" w:rsidRDefault="00ED2520">
          <w:pPr>
            <w:pStyle w:val="4A461C5B4EDF4E0ABA292CC0E37763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C8197C9DF54D8FADF48356AABBD5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1CB830-947D-4214-BF11-2121B677F42F}"/>
      </w:docPartPr>
      <w:docPartBody>
        <w:p w:rsidR="00ED2520" w:rsidRDefault="00ED2520">
          <w:pPr>
            <w:pStyle w:val="F4C8197C9DF54D8FADF48356AABBD5F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275306EBB04C13A672D31318D495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899242-B668-4BC0-9E47-B8C89A3CBAB0}"/>
      </w:docPartPr>
      <w:docPartBody>
        <w:p w:rsidR="00ED2520" w:rsidRDefault="00ED2520">
          <w:pPr>
            <w:pStyle w:val="3E275306EBB04C13A672D31318D4954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55D27CBA94767B0A8CD4498A2DA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C7A305-9357-4201-8E26-B18B9B292F08}"/>
      </w:docPartPr>
      <w:docPartBody>
        <w:p w:rsidR="00ED2520" w:rsidRDefault="00ED2520">
          <w:pPr>
            <w:pStyle w:val="7C555D27CBA94767B0A8CD4498A2DA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6336AD9ACA410AB966FC2A09837E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097439-B844-4B66-BC5E-49297C23ED92}"/>
      </w:docPartPr>
      <w:docPartBody>
        <w:p w:rsidR="00ED2520" w:rsidRDefault="00ED2520">
          <w:pPr>
            <w:pStyle w:val="B56336AD9ACA410AB966FC2A09837E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8DF26432604BB3B7BA1A1D08F0DF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4057DA-CA5F-45A7-84E5-CA4C61F1311A}"/>
      </w:docPartPr>
      <w:docPartBody>
        <w:p w:rsidR="00ED2520" w:rsidRDefault="00ED2520">
          <w:pPr>
            <w:pStyle w:val="498DF26432604BB3B7BA1A1D08F0DF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047D92235C4F51B2C9B59A320EBA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CCCFB3-DE5D-45C7-807C-895C518E1463}"/>
      </w:docPartPr>
      <w:docPartBody>
        <w:p w:rsidR="00ED2520" w:rsidRDefault="00ED2520">
          <w:pPr>
            <w:pStyle w:val="A9047D92235C4F51B2C9B59A320EBA0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A6D8258D914223890E4376ACD4C0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4094F4-5559-4AE9-8C59-C6157394D7C6}"/>
      </w:docPartPr>
      <w:docPartBody>
        <w:p w:rsidR="00ED2520" w:rsidRDefault="00ED2520">
          <w:pPr>
            <w:pStyle w:val="E9A6D8258D914223890E4376ACD4C07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7546ED2E61401386A717E7A7DC26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BF79AF-A2BE-4C3C-8C14-07E80BD45317}"/>
      </w:docPartPr>
      <w:docPartBody>
        <w:p w:rsidR="00ED2520" w:rsidRDefault="00ED2520">
          <w:pPr>
            <w:pStyle w:val="0F7546ED2E61401386A717E7A7DC26A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7CE498DBCB4F92B4CE6E3C4CC0F8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9C548B-03F2-4341-B9AE-5B3442773C01}"/>
      </w:docPartPr>
      <w:docPartBody>
        <w:p w:rsidR="00ED2520" w:rsidRDefault="00ED2520">
          <w:pPr>
            <w:pStyle w:val="0C7CE498DBCB4F92B4CE6E3C4CC0F8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C72EBF3BED41D29F6D8BAB4FB7B9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77CD07-35F0-4D04-BE7D-8A58BBE60508}"/>
      </w:docPartPr>
      <w:docPartBody>
        <w:p w:rsidR="00ED2520" w:rsidRDefault="00ED2520">
          <w:pPr>
            <w:pStyle w:val="01C72EBF3BED41D29F6D8BAB4FB7B9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5DAFAC37854610B2AB74B7182F2F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823600-6EA4-4A24-B912-D0D951914AA6}"/>
      </w:docPartPr>
      <w:docPartBody>
        <w:p w:rsidR="00ED2520" w:rsidRDefault="00ED2520">
          <w:pPr>
            <w:pStyle w:val="B25DAFAC37854610B2AB74B7182F2F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5E9D7FFAF54FB0B13996F942366B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798A62-9C90-423B-BA48-5B9B15CEC842}"/>
      </w:docPartPr>
      <w:docPartBody>
        <w:p w:rsidR="00ED2520" w:rsidRDefault="00ED2520">
          <w:pPr>
            <w:pStyle w:val="415E9D7FFAF54FB0B13996F942366B6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E0066621B54365858E1314BCA192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1AC090-EC6A-4AB8-AF30-C581ED0D89EC}"/>
      </w:docPartPr>
      <w:docPartBody>
        <w:p w:rsidR="00ED2520" w:rsidRDefault="00ED2520">
          <w:pPr>
            <w:pStyle w:val="5CE0066621B54365858E1314BCA192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177C3710E8452896699466DB778B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6B03FF-E78E-4333-A62D-2144493DECB4}"/>
      </w:docPartPr>
      <w:docPartBody>
        <w:p w:rsidR="00ED2520" w:rsidRDefault="00ED2520">
          <w:pPr>
            <w:pStyle w:val="23177C3710E8452896699466DB778B9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F4E01691BC49F79D76CFF7B16489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665669-FD0E-4BDD-90C0-8C091D188DD1}"/>
      </w:docPartPr>
      <w:docPartBody>
        <w:p w:rsidR="00ED2520" w:rsidRDefault="00ED2520">
          <w:pPr>
            <w:pStyle w:val="B6F4E01691BC49F79D76CFF7B16489C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5F91D262454FEFA10F9C64E7000F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80734A-01AB-4FEF-BEB7-0E025FDBD57B}"/>
      </w:docPartPr>
      <w:docPartBody>
        <w:p w:rsidR="00ED2520" w:rsidRDefault="00ED2520">
          <w:pPr>
            <w:pStyle w:val="AF5F91D262454FEFA10F9C64E7000F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209EA8D8014A64AE5F0BDB4B3663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527463-CA06-4357-873B-CD3FDDD27A1D}"/>
      </w:docPartPr>
      <w:docPartBody>
        <w:p w:rsidR="00ED2520" w:rsidRDefault="00ED2520">
          <w:pPr>
            <w:pStyle w:val="3E209EA8D8014A64AE5F0BDB4B3663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A04E0C715D4D01B66549BBF03502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A91621-66CD-494F-9FBB-A1F605310235}"/>
      </w:docPartPr>
      <w:docPartBody>
        <w:p w:rsidR="00ED2520" w:rsidRDefault="00ED2520">
          <w:pPr>
            <w:pStyle w:val="6DA04E0C715D4D01B66549BBF03502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334C3926BD44A5BF889E301DEC1F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23CC58-A50B-4C38-B0A3-AA2403E2DD37}"/>
      </w:docPartPr>
      <w:docPartBody>
        <w:p w:rsidR="00ED2520" w:rsidRDefault="00ED2520">
          <w:pPr>
            <w:pStyle w:val="E9334C3926BD44A5BF889E301DEC1F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D80EFB86904D89BADCCC6AB6C9E3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473A59-23E1-4DFB-A3A9-6AB98A47305C}"/>
      </w:docPartPr>
      <w:docPartBody>
        <w:p w:rsidR="00ED2520" w:rsidRDefault="00ED2520">
          <w:pPr>
            <w:pStyle w:val="35D80EFB86904D89BADCCC6AB6C9E3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FD0A6651AF455C9268984BE00F85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9EDBE9-F070-44AF-9B84-4F65829A3989}"/>
      </w:docPartPr>
      <w:docPartBody>
        <w:p w:rsidR="00ED2520" w:rsidRDefault="00ED2520">
          <w:pPr>
            <w:pStyle w:val="7CFD0A6651AF455C9268984BE00F857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007B4EFEFD49CDB83D9A1931791D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3F5FDD-2BAC-4C5D-B6A0-58DDB95A8CEF}"/>
      </w:docPartPr>
      <w:docPartBody>
        <w:p w:rsidR="00ED2520" w:rsidRDefault="00ED2520">
          <w:pPr>
            <w:pStyle w:val="F7007B4EFEFD49CDB83D9A1931791D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A16C0BD0024E0993180BD7EACE31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070368-1D5D-4EB9-899C-E4F73146F9D2}"/>
      </w:docPartPr>
      <w:docPartBody>
        <w:p w:rsidR="00ED2520" w:rsidRDefault="00ED2520">
          <w:pPr>
            <w:pStyle w:val="4AA16C0BD0024E0993180BD7EACE31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C6E55AF95F43C48F464396372FC3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FA3E62-2611-47E8-8B6B-103F81C46724}"/>
      </w:docPartPr>
      <w:docPartBody>
        <w:p w:rsidR="00ED2520" w:rsidRDefault="00ED2520">
          <w:pPr>
            <w:pStyle w:val="17C6E55AF95F43C48F464396372FC3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CB138F7CA9427CA556356BB887F7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4FB496-2D94-4A86-8D2E-6610B29F9662}"/>
      </w:docPartPr>
      <w:docPartBody>
        <w:p w:rsidR="00ED2520" w:rsidRDefault="00ED2520">
          <w:pPr>
            <w:pStyle w:val="18CB138F7CA9427CA556356BB887F7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172C25A1B9487E8B2547C0F2A220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7B2B1-422A-4662-AAF9-C80698947EFA}"/>
      </w:docPartPr>
      <w:docPartBody>
        <w:p w:rsidR="00ED2520" w:rsidRDefault="00ED2520">
          <w:pPr>
            <w:pStyle w:val="09172C25A1B9487E8B2547C0F2A220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D5F5C197E24A39BA079B299C2517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AC4B3E-9787-4D7A-9303-D53B802C8128}"/>
      </w:docPartPr>
      <w:docPartBody>
        <w:p w:rsidR="00ED2520" w:rsidRDefault="00ED2520">
          <w:pPr>
            <w:pStyle w:val="9CD5F5C197E24A39BA079B299C2517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3E985111A43D7B61FCDDF4E3E13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F135BF-5439-4341-BA5A-9AD15E3B33AC}"/>
      </w:docPartPr>
      <w:docPartBody>
        <w:p w:rsidR="00ED2520" w:rsidRDefault="00ED2520">
          <w:pPr>
            <w:pStyle w:val="0853E985111A43D7B61FCDDF4E3E13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12B67765B2468588B7590859399C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4860B0-B324-4AB8-AA83-C4DF88DC7CA1}"/>
      </w:docPartPr>
      <w:docPartBody>
        <w:p w:rsidR="00ED2520" w:rsidRDefault="00ED2520">
          <w:pPr>
            <w:pStyle w:val="B312B67765B2468588B7590859399C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947E3798684D40AE065322B7939C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78F16C-6233-4BE1-AC97-74BECF43B608}"/>
      </w:docPartPr>
      <w:docPartBody>
        <w:p w:rsidR="00ED2520" w:rsidRDefault="00ED2520">
          <w:pPr>
            <w:pStyle w:val="24947E3798684D40AE065322B7939C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73E5AAFD3C44D8ADA842D9DFFEA2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86048D-2F5A-4294-A6C0-EF76EA4DE3E1}"/>
      </w:docPartPr>
      <w:docPartBody>
        <w:p w:rsidR="00ED2520" w:rsidRDefault="00ED2520">
          <w:pPr>
            <w:pStyle w:val="AA73E5AAFD3C44D8ADA842D9DFFEA2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3E8DBB8E5A4AA18F35869B7B2C5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363C78-5862-43E4-BBF5-84CEEC6DB725}"/>
      </w:docPartPr>
      <w:docPartBody>
        <w:p w:rsidR="00ED2520" w:rsidRDefault="00ED2520">
          <w:pPr>
            <w:pStyle w:val="DB3E8DBB8E5A4AA18F35869B7B2C50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2DF0649CA3434BA16CE3DEFD9310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5EDCF8-62C8-4F3D-A7B9-ACD9ABE75F0C}"/>
      </w:docPartPr>
      <w:docPartBody>
        <w:p w:rsidR="00ED2520" w:rsidRDefault="00ED2520">
          <w:pPr>
            <w:pStyle w:val="E02DF0649CA3434BA16CE3DEFD93103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18E6854AC042F1820F779E21D3D4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9D6E49-BED4-4859-9072-7673C95B7970}"/>
      </w:docPartPr>
      <w:docPartBody>
        <w:p w:rsidR="00ED2520" w:rsidRDefault="00ED2520">
          <w:pPr>
            <w:pStyle w:val="3618E6854AC042F1820F779E21D3D44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168163855A4685BF744EA06A54F1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9DE522-6D8E-477B-A396-CE113AC8ED0F}"/>
      </w:docPartPr>
      <w:docPartBody>
        <w:p w:rsidR="00ED2520" w:rsidRDefault="00ED2520">
          <w:pPr>
            <w:pStyle w:val="BE168163855A4685BF744EA06A54F1C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7B9A079AF34451B063920190D0C9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6C5B8F-8D07-4876-9E09-ADFA416CD522}"/>
      </w:docPartPr>
      <w:docPartBody>
        <w:p w:rsidR="00ED2520" w:rsidRDefault="00ED2520">
          <w:pPr>
            <w:pStyle w:val="1F7B9A079AF34451B063920190D0C9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BA0AF99925466B98DC12E7873306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B78EFD-3F92-47DD-8426-7FF8F9BABD6D}"/>
      </w:docPartPr>
      <w:docPartBody>
        <w:p w:rsidR="00ED2520" w:rsidRDefault="00ED2520">
          <w:pPr>
            <w:pStyle w:val="9BBA0AF99925466B98DC12E7873306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5D6752223047E1ABBA679A4C4CEA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9B8DD2-07A7-4134-B4FA-88834A132894}"/>
      </w:docPartPr>
      <w:docPartBody>
        <w:p w:rsidR="00ED2520" w:rsidRDefault="00ED2520">
          <w:pPr>
            <w:pStyle w:val="F65D6752223047E1ABBA679A4C4CEA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167A1E78B84A8395D69EBF78E90D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E0A533-92EB-45A1-A327-5487A52AB8FE}"/>
      </w:docPartPr>
      <w:docPartBody>
        <w:p w:rsidR="00ED2520" w:rsidRDefault="00ED2520">
          <w:pPr>
            <w:pStyle w:val="50167A1E78B84A8395D69EBF78E90DA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2019A0E6A4415AB084C7DE4F503E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15FC04-2371-4241-B88A-C5AA86F61C38}"/>
      </w:docPartPr>
      <w:docPartBody>
        <w:p w:rsidR="00ED2520" w:rsidRDefault="00ED2520">
          <w:pPr>
            <w:pStyle w:val="7F2019A0E6A4415AB084C7DE4F503E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879BE82BD49DE8687971264F327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AAE517-C89D-4491-817A-C12139EBD481}"/>
      </w:docPartPr>
      <w:docPartBody>
        <w:p w:rsidR="00ED2520" w:rsidRDefault="00ED2520">
          <w:pPr>
            <w:pStyle w:val="8A0879BE82BD49DE8687971264F327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8731519AEC4E6AB41F45213C3C14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0FC704-03E1-48E6-AE4C-78172DFAEAF7}"/>
      </w:docPartPr>
      <w:docPartBody>
        <w:p w:rsidR="00ED2520" w:rsidRDefault="00ED2520">
          <w:pPr>
            <w:pStyle w:val="AA8731519AEC4E6AB41F45213C3C14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92D81D8FD74EAEB6011E5CB3A745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F64EBF-CD6D-4938-96FB-1C97713287E1}"/>
      </w:docPartPr>
      <w:docPartBody>
        <w:p w:rsidR="00ED2520" w:rsidRDefault="00ED2520">
          <w:pPr>
            <w:pStyle w:val="A992D81D8FD74EAEB6011E5CB3A745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555E3097034BBA829FAF24574DE1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71AD28-E1ED-437F-89AE-BCB385682F97}"/>
      </w:docPartPr>
      <w:docPartBody>
        <w:p w:rsidR="00ED2520" w:rsidRDefault="00ED2520">
          <w:pPr>
            <w:pStyle w:val="D0555E3097034BBA829FAF24574DE1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2AF211DA92406D8EF5DF4A2866C7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37C15-A505-4B28-9818-35D40A0CB987}"/>
      </w:docPartPr>
      <w:docPartBody>
        <w:p w:rsidR="00ED2520" w:rsidRDefault="00ED2520">
          <w:pPr>
            <w:pStyle w:val="E02AF211DA92406D8EF5DF4A2866C7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84054D93F74C79A85F4A337414D8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6DCA6D-3308-42E0-89B9-6307C4585EAC}"/>
      </w:docPartPr>
      <w:docPartBody>
        <w:p w:rsidR="00ED2520" w:rsidRDefault="00ED2520">
          <w:pPr>
            <w:pStyle w:val="8484054D93F74C79A85F4A337414D8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0B95200DFF4446A9340DA79F7A06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AD7FB7-DA84-4D0B-AB73-A550E0B8E71A}"/>
      </w:docPartPr>
      <w:docPartBody>
        <w:p w:rsidR="00ED2520" w:rsidRDefault="00ED2520">
          <w:pPr>
            <w:pStyle w:val="E70B95200DFF4446A9340DA79F7A06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F00FCCB9C64D988402905D7E51D3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1F684D-F293-4419-B94E-B9DFA749CAB0}"/>
      </w:docPartPr>
      <w:docPartBody>
        <w:p w:rsidR="00ED2520" w:rsidRDefault="00ED2520">
          <w:pPr>
            <w:pStyle w:val="E1F00FCCB9C64D988402905D7E51D3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906BA671EC4CECA430470BA60D25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DBB797-201B-4DE7-B80B-183BE057CC8D}"/>
      </w:docPartPr>
      <w:docPartBody>
        <w:p w:rsidR="00ED2520" w:rsidRDefault="00ED2520">
          <w:pPr>
            <w:pStyle w:val="CE906BA671EC4CECA430470BA60D25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5B3E91995C41BA8AA96701457B07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C26214-228B-452B-8A55-4409757A0672}"/>
      </w:docPartPr>
      <w:docPartBody>
        <w:p w:rsidR="00ED2520" w:rsidRDefault="00ED2520">
          <w:pPr>
            <w:pStyle w:val="535B3E91995C41BA8AA96701457B07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C10CE3F4AB4526907CCC0C0A11EB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590024-05E8-44E0-AC6B-CB8DC3E35DA1}"/>
      </w:docPartPr>
      <w:docPartBody>
        <w:p w:rsidR="00ED2520" w:rsidRDefault="00ED2520">
          <w:pPr>
            <w:pStyle w:val="41C10CE3F4AB4526907CCC0C0A11EB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14D3A6BD1845A6B1566102AB0D64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093A41-D49E-4CC0-B4CE-D6923D5AB5C4}"/>
      </w:docPartPr>
      <w:docPartBody>
        <w:p w:rsidR="00ED2520" w:rsidRDefault="00ED2520">
          <w:pPr>
            <w:pStyle w:val="F714D3A6BD1845A6B1566102AB0D64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C7C5EF3C9A44BB9A3E4998F3AB7F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72ADC8-1374-41A1-B9BF-D9E7BBA314DD}"/>
      </w:docPartPr>
      <w:docPartBody>
        <w:p w:rsidR="00ED2520" w:rsidRDefault="00ED2520">
          <w:pPr>
            <w:pStyle w:val="89C7C5EF3C9A44BB9A3E4998F3AB7F5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9D0D9321D2455F902AB70FAC3D80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CEED9E-9C7F-4714-860C-63485D6C8BF3}"/>
      </w:docPartPr>
      <w:docPartBody>
        <w:p w:rsidR="00ED2520" w:rsidRDefault="00ED2520">
          <w:pPr>
            <w:pStyle w:val="6E9D0D9321D2455F902AB70FAC3D80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D043823DC842DC94D84DFD80D082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EF8ECB-8FAE-43A1-ADCC-1525BA31D302}"/>
      </w:docPartPr>
      <w:docPartBody>
        <w:p w:rsidR="00ED2520" w:rsidRDefault="00ED2520">
          <w:pPr>
            <w:pStyle w:val="7AD043823DC842DC94D84DFD80D082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9D2820EA1A4F7296E929D0A91F87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3F6AB6-D8AB-4FC5-978F-B6A6D19C439C}"/>
      </w:docPartPr>
      <w:docPartBody>
        <w:p w:rsidR="00ED2520" w:rsidRDefault="00ED2520">
          <w:pPr>
            <w:pStyle w:val="529D2820EA1A4F7296E929D0A91F87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A7360BB1FA4C3D8D0146226417CA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E7A69-ECDE-4861-B581-C4BB727C7E41}"/>
      </w:docPartPr>
      <w:docPartBody>
        <w:p w:rsidR="00ED2520" w:rsidRDefault="00ED2520">
          <w:pPr>
            <w:pStyle w:val="09A7360BB1FA4C3D8D0146226417CA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CA40DBB9F340FB88E1C680EA7C37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B86DCF-E94D-435C-AC22-823DD2BED752}"/>
      </w:docPartPr>
      <w:docPartBody>
        <w:p w:rsidR="00ED2520" w:rsidRDefault="00ED2520">
          <w:pPr>
            <w:pStyle w:val="3DCA40DBB9F340FB88E1C680EA7C37F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60FF4A1F04444CBFAF139FF75DEC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7BC300-119E-4F54-9C35-F172DFDC6E04}"/>
      </w:docPartPr>
      <w:docPartBody>
        <w:p w:rsidR="00ED2520" w:rsidRDefault="00ED2520">
          <w:pPr>
            <w:pStyle w:val="6C60FF4A1F04444CBFAF139FF75DEC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860839D1C446BE82E0E0BA9C0E53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BD6F19-8173-4EE4-8B8B-568A95B71BCC}"/>
      </w:docPartPr>
      <w:docPartBody>
        <w:p w:rsidR="00ED2520" w:rsidRDefault="00ED2520">
          <w:pPr>
            <w:pStyle w:val="5B860839D1C446BE82E0E0BA9C0E53E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40964E547343FD9353B6D9B5A4D7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8E1A04-2495-4876-9809-7C131D15B0D3}"/>
      </w:docPartPr>
      <w:docPartBody>
        <w:p w:rsidR="00ED2520" w:rsidRDefault="00ED2520">
          <w:pPr>
            <w:pStyle w:val="E440964E547343FD9353B6D9B5A4D7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C85FE412F8457190AB484C922242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30DDEB-A018-426C-906B-B76DC164F336}"/>
      </w:docPartPr>
      <w:docPartBody>
        <w:p w:rsidR="00ED2520" w:rsidRDefault="00ED2520">
          <w:pPr>
            <w:pStyle w:val="0BC85FE412F8457190AB484C922242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DF4E77FB48448DB27A3C91D36B27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F737B3-6733-4F5B-BBD0-42098AB66698}"/>
      </w:docPartPr>
      <w:docPartBody>
        <w:p w:rsidR="00ED2520" w:rsidRDefault="00ED2520">
          <w:pPr>
            <w:pStyle w:val="3CDF4E77FB48448DB27A3C91D36B27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A8D4549E4E4DE799A5B64DC6B59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7DECA9-C2A1-4098-954E-367186E3A404}"/>
      </w:docPartPr>
      <w:docPartBody>
        <w:p w:rsidR="00ED2520" w:rsidRDefault="00ED2520">
          <w:pPr>
            <w:pStyle w:val="95A8D4549E4E4DE799A5B64DC6B597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A1907B082145E7A01D5ED5F01EED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804B56-6C3C-4B59-8D67-77F67D93F06C}"/>
      </w:docPartPr>
      <w:docPartBody>
        <w:p w:rsidR="00ED2520" w:rsidRDefault="00ED2520">
          <w:pPr>
            <w:pStyle w:val="EBA1907B082145E7A01D5ED5F01EED3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C0327CE30C49AAAE0613F01989E8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40F5A8-84F6-4568-BB12-2A9AC91334AF}"/>
      </w:docPartPr>
      <w:docPartBody>
        <w:p w:rsidR="00ED2520" w:rsidRDefault="00ED2520">
          <w:pPr>
            <w:pStyle w:val="3EC0327CE30C49AAAE0613F01989E8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CAA4585A55453E86C35C3CC90F27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5AF180-5E32-4E16-97F1-F57C3104BC48}"/>
      </w:docPartPr>
      <w:docPartBody>
        <w:p w:rsidR="00ED2520" w:rsidRDefault="00ED2520">
          <w:pPr>
            <w:pStyle w:val="1DCAA4585A55453E86C35C3CC90F27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4115E2BCC64B33A4B56AD1A36D12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8B80F-DFC0-4590-BDF8-968F1F570681}"/>
      </w:docPartPr>
      <w:docPartBody>
        <w:p w:rsidR="00ED2520" w:rsidRDefault="00ED2520">
          <w:pPr>
            <w:pStyle w:val="414115E2BCC64B33A4B56AD1A36D122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AC64CF21524C438CC9C5177F2B7B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9267AA-0703-4765-95B0-784B86F692C0}"/>
      </w:docPartPr>
      <w:docPartBody>
        <w:p w:rsidR="00ED2520" w:rsidRDefault="00ED2520">
          <w:pPr>
            <w:pStyle w:val="EAAC64CF21524C438CC9C5177F2B7B3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8E2973612A4193B105471C267990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611C0A-27DF-4CBF-B48F-B445210ADD86}"/>
      </w:docPartPr>
      <w:docPartBody>
        <w:p w:rsidR="00ED2520" w:rsidRDefault="00ED2520">
          <w:pPr>
            <w:pStyle w:val="B98E2973612A4193B105471C267990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EC6C5C2C144BEFB9F46C4E145FFD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3D19A2-EA58-44ED-AA80-972AF26C5F02}"/>
      </w:docPartPr>
      <w:docPartBody>
        <w:p w:rsidR="00ED2520" w:rsidRDefault="00ED2520">
          <w:pPr>
            <w:pStyle w:val="A7EC6C5C2C144BEFB9F46C4E145FFD6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C260C76F0445CF9BAE416B53995F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E265CA-6840-4F4E-B465-42D6F7D49572}"/>
      </w:docPartPr>
      <w:docPartBody>
        <w:p w:rsidR="00ED2520" w:rsidRDefault="00ED2520">
          <w:pPr>
            <w:pStyle w:val="91C260C76F0445CF9BAE416B53995F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0C2BF826FD64EDAA39514DAA262C4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507F3-4073-4B2C-A8D9-6F392C0E0A80}"/>
      </w:docPartPr>
      <w:docPartBody>
        <w:p w:rsidR="00ED2520" w:rsidRDefault="00ED2520">
          <w:pPr>
            <w:pStyle w:val="00C2BF826FD64EDAA39514DAA262C4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0531A42C904C17B74B401AD77263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71CD1E-CD9C-4F8A-8BB9-FD5F6021EE5E}"/>
      </w:docPartPr>
      <w:docPartBody>
        <w:p w:rsidR="00ED2520" w:rsidRDefault="00ED2520">
          <w:pPr>
            <w:pStyle w:val="830531A42C904C17B74B401AD77263F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AE182289554E5E8F772E83E01F9D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50FA1F-F304-4F50-8B0E-65A270DD9844}"/>
      </w:docPartPr>
      <w:docPartBody>
        <w:p w:rsidR="00ED2520" w:rsidRDefault="00ED2520">
          <w:pPr>
            <w:pStyle w:val="F5AE182289554E5E8F772E83E01F9D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FF6623FAA249BAA912FFCB4F6567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2FB14C-8D0A-4AB5-BE47-4F3B3FEBF2E7}"/>
      </w:docPartPr>
      <w:docPartBody>
        <w:p w:rsidR="00ED2520" w:rsidRDefault="00ED2520">
          <w:pPr>
            <w:pStyle w:val="3DFF6623FAA249BAA912FFCB4F6567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336EFE03C949A499F7C7B45F83D1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0CF8C7-4831-4053-90F1-C2B62B90F307}"/>
      </w:docPartPr>
      <w:docPartBody>
        <w:p w:rsidR="00ED2520" w:rsidRDefault="00ED2520">
          <w:pPr>
            <w:pStyle w:val="06336EFE03C949A499F7C7B45F83D1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C692172D74AA0AC0A4515CB724C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529D33-34DC-4D4F-B6BB-E5AA578F49E3}"/>
      </w:docPartPr>
      <w:docPartBody>
        <w:p w:rsidR="00ED2520" w:rsidRDefault="00ED2520">
          <w:pPr>
            <w:pStyle w:val="92DC692172D74AA0AC0A4515CB724CD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CAC22E23E640F3A432C0FE36D1B6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2992D1-D37D-47DA-B058-89D3682F73BF}"/>
      </w:docPartPr>
      <w:docPartBody>
        <w:p w:rsidR="00ED2520" w:rsidRDefault="00ED2520">
          <w:pPr>
            <w:pStyle w:val="9FCAC22E23E640F3A432C0FE36D1B6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920D796B03471CB72CAA825ADCDC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737024-369F-4199-9021-2E7828D13A76}"/>
      </w:docPartPr>
      <w:docPartBody>
        <w:p w:rsidR="00ED2520" w:rsidRDefault="00ED2520">
          <w:pPr>
            <w:pStyle w:val="FD920D796B03471CB72CAA825ADCDC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6D7DAEA0194395806E38D570B779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144E31-9D51-4A60-880E-CDF2AF6DD506}"/>
      </w:docPartPr>
      <w:docPartBody>
        <w:p w:rsidR="00ED2520" w:rsidRDefault="00ED2520">
          <w:pPr>
            <w:pStyle w:val="B36D7DAEA0194395806E38D570B7797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0C543330C45B0AC01D5528D2D21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07BE62-23B7-4DC8-B0C9-D870EE67485E}"/>
      </w:docPartPr>
      <w:docPartBody>
        <w:p w:rsidR="00ED2520" w:rsidRDefault="00ED2520">
          <w:pPr>
            <w:pStyle w:val="0E20C543330C45B0AC01D5528D2D21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497CBC2EB8468CB0AE86E9E5FA04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DDC2EC-5FBC-489E-983D-88F58274F7E3}"/>
      </w:docPartPr>
      <w:docPartBody>
        <w:p w:rsidR="00ED2520" w:rsidRDefault="00ED2520">
          <w:pPr>
            <w:pStyle w:val="FC497CBC2EB8468CB0AE86E9E5FA045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AF9A0BAF62412CB82A8C0C908FFB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4693E-407E-4756-8D6E-1DE25AD0706C}"/>
      </w:docPartPr>
      <w:docPartBody>
        <w:p w:rsidR="00ED2520" w:rsidRDefault="00ED2520">
          <w:pPr>
            <w:pStyle w:val="B4AF9A0BAF62412CB82A8C0C908FFB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129912FFEB4C40A1EBF24CC3DDB3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62A0E4-3C33-41B0-932B-444628074152}"/>
      </w:docPartPr>
      <w:docPartBody>
        <w:p w:rsidR="00ED2520" w:rsidRDefault="00ED2520">
          <w:pPr>
            <w:pStyle w:val="A2129912FFEB4C40A1EBF24CC3DDB3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F3E15C848C43DCB516CDF3411CFA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96DFCF-A383-4627-9186-477AB18BA004}"/>
      </w:docPartPr>
      <w:docPartBody>
        <w:p w:rsidR="00ED2520" w:rsidRDefault="00ED2520">
          <w:pPr>
            <w:pStyle w:val="F7F3E15C848C43DCB516CDF3411CFA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089CDC63774367AECAABFFE612A3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6AA2C-B711-467B-AF4F-A44A180B641E}"/>
      </w:docPartPr>
      <w:docPartBody>
        <w:p w:rsidR="00ED2520" w:rsidRDefault="00ED2520">
          <w:pPr>
            <w:pStyle w:val="A9089CDC63774367AECAABFFE612A3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88033F17CD40AB81624CE6E0FC2B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3CA606-B690-44D3-AEBF-510A43B26EA1}"/>
      </w:docPartPr>
      <w:docPartBody>
        <w:p w:rsidR="00ED2520" w:rsidRDefault="00ED2520">
          <w:pPr>
            <w:pStyle w:val="4E88033F17CD40AB81624CE6E0FC2B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C0366CDB794184AFFE31D7337D41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BCFFD1-046A-4540-94A0-32B70AD6348E}"/>
      </w:docPartPr>
      <w:docPartBody>
        <w:p w:rsidR="00ED2520" w:rsidRDefault="00ED2520">
          <w:pPr>
            <w:pStyle w:val="66C0366CDB794184AFFE31D7337D41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4142AF7D3F4BA0828404E6B6A43E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F3308D-538F-423F-8CD2-73950F52FA29}"/>
      </w:docPartPr>
      <w:docPartBody>
        <w:p w:rsidR="00ED2520" w:rsidRDefault="00ED2520">
          <w:pPr>
            <w:pStyle w:val="AF4142AF7D3F4BA0828404E6B6A43E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9EEC14BA1D4D52B5D43418D73EB1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FC7256-13A1-4B7D-82C0-D60099F65B29}"/>
      </w:docPartPr>
      <w:docPartBody>
        <w:p w:rsidR="00ED2520" w:rsidRDefault="00ED2520">
          <w:pPr>
            <w:pStyle w:val="0E9EEC14BA1D4D52B5D43418D73EB1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7982263AB2403C852948802E9FC7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615A0F-5F99-4D7D-AE2A-28900CF6CDF4}"/>
      </w:docPartPr>
      <w:docPartBody>
        <w:p w:rsidR="00ED2520" w:rsidRDefault="00ED2520">
          <w:pPr>
            <w:pStyle w:val="417982263AB2403C852948802E9FC7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C3CDB45A574A949156E4936BCDA1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2145A1-E834-48A4-A3FC-7F46B0D9CFCB}"/>
      </w:docPartPr>
      <w:docPartBody>
        <w:p w:rsidR="00ED2520" w:rsidRDefault="00ED2520">
          <w:pPr>
            <w:pStyle w:val="96C3CDB45A574A949156E4936BCDA1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6ECA43AEF44B308534378E738887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B2DAF9-0282-4527-8F36-3A4F6BA5F41D}"/>
      </w:docPartPr>
      <w:docPartBody>
        <w:p w:rsidR="00ED2520" w:rsidRDefault="00ED2520">
          <w:pPr>
            <w:pStyle w:val="5E6ECA43AEF44B308534378E738887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FA65B800FC41C9BB2D210F48688B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2CF886-D64F-4909-BB87-DD21D6E39B6B}"/>
      </w:docPartPr>
      <w:docPartBody>
        <w:p w:rsidR="00ED2520" w:rsidRDefault="00ED2520">
          <w:pPr>
            <w:pStyle w:val="8DFA65B800FC41C9BB2D210F48688B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0E127927EB48FFA7D51E71825FCF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A5DFEA-E454-4CAA-A318-7BE63F94DBC3}"/>
      </w:docPartPr>
      <w:docPartBody>
        <w:p w:rsidR="00ED2520" w:rsidRDefault="00ED2520">
          <w:pPr>
            <w:pStyle w:val="6D0E127927EB48FFA7D51E71825FCF0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D4CB06DEE04E88839C5A684E5A54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AB9581-DDBB-4F7C-8EF3-2D1D7270BC1E}"/>
      </w:docPartPr>
      <w:docPartBody>
        <w:p w:rsidR="00ED2520" w:rsidRDefault="00ED2520">
          <w:pPr>
            <w:pStyle w:val="EFD4CB06DEE04E88839C5A684E5A54D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8855A875CE48B786812377E065D2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A01BFB-3C40-4116-A213-94F2C71B274A}"/>
      </w:docPartPr>
      <w:docPartBody>
        <w:p w:rsidR="00ED2520" w:rsidRDefault="00ED2520">
          <w:pPr>
            <w:pStyle w:val="868855A875CE48B786812377E065D2A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F4C8C58FF448068714CABB61F0EA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30F10C-43A8-465C-AB22-A595B9461FA0}"/>
      </w:docPartPr>
      <w:docPartBody>
        <w:p w:rsidR="00ED2520" w:rsidRDefault="00ED2520">
          <w:pPr>
            <w:pStyle w:val="C1F4C8C58FF448068714CABB61F0EAA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CD02CBEA4E49A08D3A0F7408C3C5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BC977-91C5-4968-9F76-F33FC78E1F9F}"/>
      </w:docPartPr>
      <w:docPartBody>
        <w:p w:rsidR="00ED2520" w:rsidRDefault="00ED2520">
          <w:pPr>
            <w:pStyle w:val="0ECD02CBEA4E49A08D3A0F7408C3C54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00AA98210B4DF39505FFC06C8516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C02682-64B8-4FD1-B768-8BB8F21C2A6E}"/>
      </w:docPartPr>
      <w:docPartBody>
        <w:p w:rsidR="00ED2520" w:rsidRDefault="00ED2520">
          <w:pPr>
            <w:pStyle w:val="0100AA98210B4DF39505FFC06C85164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2BC938F60E40848A3C8A61C4004A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6BE54-5847-4916-A656-13C24A429E04}"/>
      </w:docPartPr>
      <w:docPartBody>
        <w:p w:rsidR="00ED2520" w:rsidRDefault="00ED2520">
          <w:pPr>
            <w:pStyle w:val="C32BC938F60E40848A3C8A61C4004A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36EAD0BE3574A24B29A53FD93823B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EBB0C4-8F98-40A5-A0F5-75A03C5A00F8}"/>
      </w:docPartPr>
      <w:docPartBody>
        <w:p w:rsidR="00ED2520" w:rsidRDefault="00ED2520">
          <w:pPr>
            <w:pStyle w:val="436EAD0BE3574A24B29A53FD93823BF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128639C2704943B21705FA4798D4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8F5ECA-C4BE-43D7-B078-782D031C9D83}"/>
      </w:docPartPr>
      <w:docPartBody>
        <w:p w:rsidR="00ED2520" w:rsidRDefault="00ED2520">
          <w:pPr>
            <w:pStyle w:val="12128639C2704943B21705FA4798D46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638B8476384821AD4C94935D45FE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11AC34-23B2-44CA-982C-CBA77ECE1371}"/>
      </w:docPartPr>
      <w:docPartBody>
        <w:p w:rsidR="00ED2520" w:rsidRDefault="00ED2520">
          <w:pPr>
            <w:pStyle w:val="F1638B8476384821AD4C94935D45FEE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FF8E553FFE43089E85A516B2127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4BB826-C9F1-4897-BD26-426D015C122A}"/>
      </w:docPartPr>
      <w:docPartBody>
        <w:p w:rsidR="00ED2520" w:rsidRDefault="00ED2520">
          <w:pPr>
            <w:pStyle w:val="67FF8E553FFE43089E85A516B21273A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CC983C7BB943F6B798DAA6E668F0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8567BF-9992-4162-90D8-0E4BDAFDEF07}"/>
      </w:docPartPr>
      <w:docPartBody>
        <w:p w:rsidR="00ED2520" w:rsidRDefault="00ED2520">
          <w:pPr>
            <w:pStyle w:val="4ACC983C7BB943F6B798DAA6E668F04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5321E5EF08401EA51AD116BCF9C4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656312-B4F8-4928-8099-891CDEE9F04F}"/>
      </w:docPartPr>
      <w:docPartBody>
        <w:p w:rsidR="00ED2520" w:rsidRDefault="00ED2520">
          <w:pPr>
            <w:pStyle w:val="B05321E5EF08401EA51AD116BCF9C4B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894265582245BFB886E4EBC3E8F1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B795D9-D5A1-42A3-B8C1-0987BABB4AAC}"/>
      </w:docPartPr>
      <w:docPartBody>
        <w:p w:rsidR="00ED2520" w:rsidRDefault="00ED2520">
          <w:pPr>
            <w:pStyle w:val="C3894265582245BFB886E4EBC3E8F11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00B5BECBE2421692F509059942C3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F2F05C-6940-42BE-873B-2655F224E1D9}"/>
      </w:docPartPr>
      <w:docPartBody>
        <w:p w:rsidR="00ED2520" w:rsidRDefault="00ED2520">
          <w:pPr>
            <w:pStyle w:val="D300B5BECBE2421692F509059942C31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41D963167742EFAC84CB189304CD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C5F506-930E-4A06-B2D5-23D3EE4741D9}"/>
      </w:docPartPr>
      <w:docPartBody>
        <w:p w:rsidR="00ED2520" w:rsidRDefault="00ED2520">
          <w:pPr>
            <w:pStyle w:val="4D41D963167742EFAC84CB189304CDB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29B7D6CE4347F4BF3FD249593406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5783E1-06BD-4157-A8C8-9D52BD762031}"/>
      </w:docPartPr>
      <w:docPartBody>
        <w:p w:rsidR="00ED2520" w:rsidRDefault="00ED2520">
          <w:pPr>
            <w:pStyle w:val="8D29B7D6CE4347F4BF3FD2495934069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B6332D7E1E4131BB560DBA8054C8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BC6488-29A2-4185-9051-BA688CA4B4B1}"/>
      </w:docPartPr>
      <w:docPartBody>
        <w:p w:rsidR="00ED2520" w:rsidRDefault="00ED2520">
          <w:pPr>
            <w:pStyle w:val="89B6332D7E1E4131BB560DBA8054C8A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82B965DDD4546A4D5ADECC084C6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62A7D9-61B2-4E37-B37D-D813F74D481D}"/>
      </w:docPartPr>
      <w:docPartBody>
        <w:p w:rsidR="00ED2520" w:rsidRDefault="00ED2520">
          <w:pPr>
            <w:pStyle w:val="A4582B965DDD4546A4D5ADECC084C67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A8022D5DE347CBAE9C8C1A5DA81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FE7EE3-8881-44B0-9BEF-63CD08251686}"/>
      </w:docPartPr>
      <w:docPartBody>
        <w:p w:rsidR="00ED2520" w:rsidRDefault="00ED2520">
          <w:pPr>
            <w:pStyle w:val="7AA8022D5DE347CBAE9C8C1A5DA8121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FEE185E4A746F88E709966F5DB3E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7950C4-8EAC-41EC-8C83-5278700E4115}"/>
      </w:docPartPr>
      <w:docPartBody>
        <w:p w:rsidR="00ED2520" w:rsidRDefault="00ED2520">
          <w:pPr>
            <w:pStyle w:val="2CFEE185E4A746F88E709966F5DB3E3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3C9DB5BB1845F499921EFF097A3C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612730-4E94-4E29-96F0-2BDB778AB5B3}"/>
      </w:docPartPr>
      <w:docPartBody>
        <w:p w:rsidR="00ED2520" w:rsidRDefault="00ED2520">
          <w:pPr>
            <w:pStyle w:val="D63C9DB5BB1845F499921EFF097A3CC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0DF655E3714C6DA90A1717EEFC38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0D8612-FAE9-442E-90E3-CC21A528F819}"/>
      </w:docPartPr>
      <w:docPartBody>
        <w:p w:rsidR="00ED2520" w:rsidRDefault="00ED2520">
          <w:pPr>
            <w:pStyle w:val="8D0DF655E3714C6DA90A1717EEFC385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4596AA07FB41DB9BB9B62AEDA51B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723303-A943-4935-ABB4-A23F5428DC56}"/>
      </w:docPartPr>
      <w:docPartBody>
        <w:p w:rsidR="00ED2520" w:rsidRDefault="00ED2520">
          <w:pPr>
            <w:pStyle w:val="DE4596AA07FB41DB9BB9B62AEDA51B7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92D4D4463C485782131BB300DC41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36A8A8-C63A-4C32-9DD2-32139C1BA8F2}"/>
      </w:docPartPr>
      <w:docPartBody>
        <w:p w:rsidR="00ED2520" w:rsidRDefault="00ED2520">
          <w:pPr>
            <w:pStyle w:val="EF92D4D4463C485782131BB300DC419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70D7ABF7474ADBAA8835C087B185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F34E6E-1565-4310-BE0C-166F997D8412}"/>
      </w:docPartPr>
      <w:docPartBody>
        <w:p w:rsidR="00ED2520" w:rsidRDefault="00ED2520">
          <w:pPr>
            <w:pStyle w:val="3970D7ABF7474ADBAA8835C087B1851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263FAD3A4049FCBA1AA9E4B00799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539E6F-A5AD-491D-93AE-E3A7A11D5AA6}"/>
      </w:docPartPr>
      <w:docPartBody>
        <w:p w:rsidR="00ED2520" w:rsidRDefault="00ED2520">
          <w:pPr>
            <w:pStyle w:val="EE263FAD3A4049FCBA1AA9E4B007992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91484291434C52883E0620914B13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2408F3-A4D7-48D4-8550-7D8DADB2D106}"/>
      </w:docPartPr>
      <w:docPartBody>
        <w:p w:rsidR="00ED2520" w:rsidRDefault="00ED2520">
          <w:pPr>
            <w:pStyle w:val="2F91484291434C52883E0620914B13D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89FC1209CB49EB807478822F6520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A40A5-66ED-4AC0-8088-3F065368B98E}"/>
      </w:docPartPr>
      <w:docPartBody>
        <w:p w:rsidR="00ED2520" w:rsidRDefault="00ED2520">
          <w:pPr>
            <w:pStyle w:val="0B89FC1209CB49EB807478822F6520B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785EC9549E4C6486DA449406902E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CAA601-B0B9-499D-8570-48B636EEE5BB}"/>
      </w:docPartPr>
      <w:docPartBody>
        <w:p w:rsidR="00ED2520" w:rsidRDefault="00ED2520">
          <w:pPr>
            <w:pStyle w:val="AF785EC9549E4C6486DA449406902E0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B0F6EE414D4A0BAA0950F4A5531B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39C68E-ADB0-4BDD-9D2B-77CDF0429EB1}"/>
      </w:docPartPr>
      <w:docPartBody>
        <w:p w:rsidR="00ED2520" w:rsidRDefault="00ED2520">
          <w:pPr>
            <w:pStyle w:val="11B0F6EE414D4A0BAA0950F4A5531BE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9BB681BE734945937ABC1737CF71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05C37D-71A0-4820-AB84-4651B5A868B1}"/>
      </w:docPartPr>
      <w:docPartBody>
        <w:p w:rsidR="00ED2520" w:rsidRDefault="00ED2520">
          <w:pPr>
            <w:pStyle w:val="9E9BB681BE734945937ABC1737CF71A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BCD662B3544567811569FF6D57C2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D29759-36C7-43D3-8273-4A3D2B91E893}"/>
      </w:docPartPr>
      <w:docPartBody>
        <w:p w:rsidR="00ED2520" w:rsidRDefault="00ED2520">
          <w:pPr>
            <w:pStyle w:val="FFBCD662B3544567811569FF6D57C2E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7ACA3C5B1A40D5A2AFF332CCB247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813F79-7E3B-4320-B983-6DAFC88A261D}"/>
      </w:docPartPr>
      <w:docPartBody>
        <w:p w:rsidR="00ED2520" w:rsidRDefault="00ED2520">
          <w:pPr>
            <w:pStyle w:val="B57ACA3C5B1A40D5A2AFF332CCB247F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8C11505D4449B3844AD493517767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CCC81A-C265-43E3-B8D4-1A5FA698E6E3}"/>
      </w:docPartPr>
      <w:docPartBody>
        <w:p w:rsidR="00ED2520" w:rsidRDefault="00ED2520">
          <w:pPr>
            <w:pStyle w:val="C08C11505D4449B3844AD493517767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5C83E48597454995CAE2C72FEEA1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7632EC-BCB5-4AFC-B237-9CDD5A8BEFF3}"/>
      </w:docPartPr>
      <w:docPartBody>
        <w:p w:rsidR="00ED2520" w:rsidRDefault="00ED2520">
          <w:pPr>
            <w:pStyle w:val="165C83E48597454995CAE2C72FEEA1B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A5BE4771BD4D11B3E5B2FB9777D2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6AE99E-738F-45FF-8DD8-73A200C9F58A}"/>
      </w:docPartPr>
      <w:docPartBody>
        <w:p w:rsidR="00ED2520" w:rsidRDefault="00ED2520">
          <w:pPr>
            <w:pStyle w:val="D3A5BE4771BD4D11B3E5B2FB9777D2A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B682EC6EFF434995262D7EACF4B7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D44879-E6FF-412A-AACF-3456F9611A43}"/>
      </w:docPartPr>
      <w:docPartBody>
        <w:p w:rsidR="00ED2520" w:rsidRDefault="00ED2520">
          <w:pPr>
            <w:pStyle w:val="10B682EC6EFF434995262D7EACF4B71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78DB82D5D44435A5079117FDFF36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420A12-ECAB-4DD4-8BDE-E52AD81FD014}"/>
      </w:docPartPr>
      <w:docPartBody>
        <w:p w:rsidR="00ED2520" w:rsidRDefault="00ED2520">
          <w:pPr>
            <w:pStyle w:val="6978DB82D5D44435A5079117FDFF360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8F7EA126E544CB89670676924F9C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DD9BF-AA43-4DB9-9AB8-72B14D5D5D4B}"/>
      </w:docPartPr>
      <w:docPartBody>
        <w:p w:rsidR="00ED2520" w:rsidRDefault="00ED2520">
          <w:pPr>
            <w:pStyle w:val="968F7EA126E544CB89670676924F9C9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88220B587C464B8FCE301C192B9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EC757B-BFEE-4962-99DA-8D01C6DEE894}"/>
      </w:docPartPr>
      <w:docPartBody>
        <w:p w:rsidR="00ED2520" w:rsidRDefault="00ED2520">
          <w:pPr>
            <w:pStyle w:val="9E88220B587C464B8FCE301C192B970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A71002261F4C7689C37083097286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586928-1666-40EC-BBD1-804049143F7C}"/>
      </w:docPartPr>
      <w:docPartBody>
        <w:p w:rsidR="00ED2520" w:rsidRDefault="00ED2520">
          <w:pPr>
            <w:pStyle w:val="CEA71002261F4C7689C37083097286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A0E68C59049CF9D9A26201FCF32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396AF0-BC22-4A6C-9F9C-AD0DF37BAC75}"/>
      </w:docPartPr>
      <w:docPartBody>
        <w:p w:rsidR="00ED2520" w:rsidRDefault="00ED2520">
          <w:pPr>
            <w:pStyle w:val="7CAA0E68C59049CF9D9A26201FCF323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0B328DFDED4A06A5BD992458E3BB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5482E1-FC64-4EB3-AF2A-C305621C87B8}"/>
      </w:docPartPr>
      <w:docPartBody>
        <w:p w:rsidR="00ED2520" w:rsidRDefault="00ED2520">
          <w:pPr>
            <w:pStyle w:val="6C0B328DFDED4A06A5BD992458E3BB1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5642B7E7C91426BB7EDB90C86F840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7601EE-9A4E-4ACA-AC2F-6D5B61E13D68}"/>
      </w:docPartPr>
      <w:docPartBody>
        <w:p w:rsidR="00ED2520" w:rsidRDefault="00ED2520">
          <w:pPr>
            <w:pStyle w:val="85642B7E7C91426BB7EDB90C86F8404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A218EA37EC47338187B1181FADAB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11A58C-E6F7-446D-95EC-FCBB20FDE883}"/>
      </w:docPartPr>
      <w:docPartBody>
        <w:p w:rsidR="00ED2520" w:rsidRDefault="00ED2520">
          <w:pPr>
            <w:pStyle w:val="65A218EA37EC47338187B1181FADAB8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61ADB191E141338D65C5E8F96878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9CA7CE-CEC9-4B0E-823C-60A5E85C5180}"/>
      </w:docPartPr>
      <w:docPartBody>
        <w:p w:rsidR="00ED2520" w:rsidRDefault="00ED2520">
          <w:pPr>
            <w:pStyle w:val="7261ADB191E141338D65C5E8F968780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3E585A7BA745C2965750DFC369DA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36F68A-D192-446C-81B5-E54B5FD61B35}"/>
      </w:docPartPr>
      <w:docPartBody>
        <w:p w:rsidR="00ED2520" w:rsidRDefault="00ED2520">
          <w:pPr>
            <w:pStyle w:val="A63E585A7BA745C2965750DFC369DAC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962269B0AA42CAAD7EED7A7F3ECD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9855AA-8CB0-4D86-BBE2-3FC97502F990}"/>
      </w:docPartPr>
      <w:docPartBody>
        <w:p w:rsidR="00ED2520" w:rsidRDefault="00ED2520">
          <w:pPr>
            <w:pStyle w:val="06962269B0AA42CAAD7EED7A7F3ECD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BC248B549D432E95DA1EF51B98F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9359BE-11F8-4737-82E4-72FBE86C3FE5}"/>
      </w:docPartPr>
      <w:docPartBody>
        <w:p w:rsidR="00ED2520" w:rsidRDefault="00ED2520">
          <w:pPr>
            <w:pStyle w:val="B5BC248B549D432E95DA1EF51B98F60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F22717A74B4695A4894561A5EDD6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6D6876-0717-4110-A092-342E9B35C552}"/>
      </w:docPartPr>
      <w:docPartBody>
        <w:p w:rsidR="00ED2520" w:rsidRDefault="00ED2520">
          <w:pPr>
            <w:pStyle w:val="25F22717A74B4695A4894561A5EDD64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DCC499AB614F8D94DF3FC8D3C8B6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27A819-6A8F-4A16-AD1A-CB4C1F6D2E4E}"/>
      </w:docPartPr>
      <w:docPartBody>
        <w:p w:rsidR="00ED2520" w:rsidRDefault="00ED2520">
          <w:pPr>
            <w:pStyle w:val="95DCC499AB614F8D94DF3FC8D3C8B68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E992C9D9D54533922BDFED589AF7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E0400C-685E-46A3-8954-A027CAFE70C8}"/>
      </w:docPartPr>
      <w:docPartBody>
        <w:p w:rsidR="00ED2520" w:rsidRDefault="00ED2520">
          <w:pPr>
            <w:pStyle w:val="A0E992C9D9D54533922BDFED589AF79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A540E875C94AFE9D3465CD7E7886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E46F5E-FD56-416E-9FFD-49F4147C1493}"/>
      </w:docPartPr>
      <w:docPartBody>
        <w:p w:rsidR="00ED2520" w:rsidRDefault="00ED2520">
          <w:pPr>
            <w:pStyle w:val="B1A540E875C94AFE9D3465CD7E78866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8092B88AA84C1594B7B0A25084DB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FA207E-C85E-4B82-83F4-5A084DDFDDBA}"/>
      </w:docPartPr>
      <w:docPartBody>
        <w:p w:rsidR="00ED2520" w:rsidRDefault="00ED2520">
          <w:pPr>
            <w:pStyle w:val="778092B88AA84C1594B7B0A25084DB1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12FDAF5FF449BDB27867E4B6B567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E6FE42-20DF-4461-B4E2-EE4BDDCF65E5}"/>
      </w:docPartPr>
      <w:docPartBody>
        <w:p w:rsidR="00ED2520" w:rsidRDefault="00ED2520">
          <w:pPr>
            <w:pStyle w:val="2412FDAF5FF449BDB27867E4B6B567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7D93CAAB5444CCB5569E7738A660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CE6CD3-6232-43DE-9AC2-719A276CB416}"/>
      </w:docPartPr>
      <w:docPartBody>
        <w:p w:rsidR="00ED2520" w:rsidRDefault="00ED2520">
          <w:pPr>
            <w:pStyle w:val="5B7D93CAAB5444CCB5569E7738A6601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D0DD4078424D81B108E98AB85F7C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17CA94-55DD-40CC-A30F-29D976B64405}"/>
      </w:docPartPr>
      <w:docPartBody>
        <w:p w:rsidR="00ED2520" w:rsidRDefault="00ED2520">
          <w:pPr>
            <w:pStyle w:val="3AD0DD4078424D81B108E98AB85F7C1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A31DA71CFB4838B9DFCEBDA52731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3E3487-DE9B-4B1D-A0ED-022677B621D0}"/>
      </w:docPartPr>
      <w:docPartBody>
        <w:p w:rsidR="00ED2520" w:rsidRDefault="00ED2520">
          <w:pPr>
            <w:pStyle w:val="F2A31DA71CFB4838B9DFCEBDA52731E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FDD264AD5B4245B2D67F273A1B6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9005D3-5954-42B2-AC58-2694F8B67453}"/>
      </w:docPartPr>
      <w:docPartBody>
        <w:p w:rsidR="00ED2520" w:rsidRDefault="00ED2520">
          <w:pPr>
            <w:pStyle w:val="6DFDD264AD5B4245B2D67F273A1B631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9C31F2BA6649EDBD2B29D10E1F7E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002EDA-B4B6-453E-8517-D9D1AC6E5138}"/>
      </w:docPartPr>
      <w:docPartBody>
        <w:p w:rsidR="00ED2520" w:rsidRDefault="00ED2520">
          <w:pPr>
            <w:pStyle w:val="E59C31F2BA6649EDBD2B29D10E1F7E9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ABDCF6BB17411395964E1A8C064F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576D32-4D10-427A-95A2-6462074D294A}"/>
      </w:docPartPr>
      <w:docPartBody>
        <w:p w:rsidR="00ED2520" w:rsidRDefault="00ED2520">
          <w:pPr>
            <w:pStyle w:val="35ABDCF6BB17411395964E1A8C064F3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BCE603CAA349C6ACCDC959BFE592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ED8549-37B9-4DCE-9C04-910859B602DC}"/>
      </w:docPartPr>
      <w:docPartBody>
        <w:p w:rsidR="00ED2520" w:rsidRDefault="00ED2520">
          <w:pPr>
            <w:pStyle w:val="88BCE603CAA349C6ACCDC959BFE592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B9452FC0DD48668706C25E3439D6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E2F2D0-DA95-4F69-A6A9-44E3A755448F}"/>
      </w:docPartPr>
      <w:docPartBody>
        <w:p w:rsidR="00ED2520" w:rsidRDefault="00ED2520">
          <w:pPr>
            <w:pStyle w:val="B0B9452FC0DD48668706C25E3439D6A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223EC6BD4B4F9E8B7F7EDCFE3158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6354F8-F533-4929-9A7B-B6F697736D72}"/>
      </w:docPartPr>
      <w:docPartBody>
        <w:p w:rsidR="00ED2520" w:rsidRDefault="00ED2520">
          <w:pPr>
            <w:pStyle w:val="C1223EC6BD4B4F9E8B7F7EDCFE31581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AFFE10FF384CDC84366FFAB45B84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65059F-DA45-4068-A97A-5C859165C587}"/>
      </w:docPartPr>
      <w:docPartBody>
        <w:p w:rsidR="00ED2520" w:rsidRDefault="00ED2520">
          <w:pPr>
            <w:pStyle w:val="CFAFFE10FF384CDC84366FFAB45B84E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7EA10655544C16830F1890073333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F076B5-99F2-4484-8025-51633CEB90FD}"/>
      </w:docPartPr>
      <w:docPartBody>
        <w:p w:rsidR="00ED2520" w:rsidRDefault="00ED2520">
          <w:pPr>
            <w:pStyle w:val="387EA10655544C16830F18900733337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D6EA1A912D4F7DA5CAED09B1BDED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DB7E30-BD4E-4D65-B790-3AFE0A0EFDBE}"/>
      </w:docPartPr>
      <w:docPartBody>
        <w:p w:rsidR="00ED2520" w:rsidRDefault="00ED2520">
          <w:pPr>
            <w:pStyle w:val="D0D6EA1A912D4F7DA5CAED09B1BDEDC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DAC5709A8441D39A33158BFB4F65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1B34AC-47EA-4496-A15A-3DBBA7625263}"/>
      </w:docPartPr>
      <w:docPartBody>
        <w:p w:rsidR="00ED2520" w:rsidRDefault="00ED2520">
          <w:pPr>
            <w:pStyle w:val="EEDAC5709A8441D39A33158BFB4F656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6247F810564284815F81933B7004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C68F7D-817E-426C-994E-13CDA7C28FA2}"/>
      </w:docPartPr>
      <w:docPartBody>
        <w:p w:rsidR="00ED2520" w:rsidRDefault="00ED2520">
          <w:pPr>
            <w:pStyle w:val="816247F810564284815F81933B7004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EE23D1478D44C894E4C40465B558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2B10F3-94C7-4DC3-B937-402BA07D65DC}"/>
      </w:docPartPr>
      <w:docPartBody>
        <w:p w:rsidR="00ED2520" w:rsidRDefault="00ED2520">
          <w:pPr>
            <w:pStyle w:val="15EE23D1478D44C894E4C40465B5581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1E3036E4C243619A495F5E5720D7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79750D-28B7-403E-AE29-65331433EA4F}"/>
      </w:docPartPr>
      <w:docPartBody>
        <w:p w:rsidR="00ED2520" w:rsidRDefault="00ED2520">
          <w:pPr>
            <w:pStyle w:val="F81E3036E4C243619A495F5E5720D7E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31F12AE7354381B8135442F5C2FA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095E35-30B3-4DEA-9D17-D82E01BDCB73}"/>
      </w:docPartPr>
      <w:docPartBody>
        <w:p w:rsidR="00ED2520" w:rsidRDefault="00ED2520">
          <w:pPr>
            <w:pStyle w:val="5D31F12AE7354381B8135442F5C2FA5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D72B9ABEBC463CA8DF1BC0053090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7CB8AE-A67C-4F51-A250-072545E7F07A}"/>
      </w:docPartPr>
      <w:docPartBody>
        <w:p w:rsidR="00ED2520" w:rsidRDefault="00ED2520">
          <w:pPr>
            <w:pStyle w:val="E1D72B9ABEBC463CA8DF1BC00530906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EB4FCB1E94498FA899E3C7DA7D96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487D6A-E1F8-4C37-A863-B7ED357915D5}"/>
      </w:docPartPr>
      <w:docPartBody>
        <w:p w:rsidR="00ED2520" w:rsidRDefault="00ED2520">
          <w:pPr>
            <w:pStyle w:val="E0EB4FCB1E94498FA899E3C7DA7D96B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7813AF2C3A4E7E9C476EE47864B1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7D8ACE-2003-460E-85E8-C2ADC1F2BB04}"/>
      </w:docPartPr>
      <w:docPartBody>
        <w:p w:rsidR="00ED2520" w:rsidRDefault="00ED2520">
          <w:pPr>
            <w:pStyle w:val="487813AF2C3A4E7E9C476EE47864B1F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48CCB729F44F0993D568CF820ED7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8307D4-F842-4293-B1DB-39CC564AB23C}"/>
      </w:docPartPr>
      <w:docPartBody>
        <w:p w:rsidR="00ED2520" w:rsidRDefault="00ED2520">
          <w:pPr>
            <w:pStyle w:val="CE48CCB729F44F0993D568CF820ED7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FD4B8778EB439F808C5F2AD10AEF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86D841-37AF-4164-B269-9B099792EF21}"/>
      </w:docPartPr>
      <w:docPartBody>
        <w:p w:rsidR="00ED2520" w:rsidRDefault="00ED2520">
          <w:pPr>
            <w:pStyle w:val="8CFD4B8778EB439F808C5F2AD10AEF6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12A78EC01C4C6B95FD97916A6305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DAA305-F8C5-49BD-B8A3-F8E8871BB974}"/>
      </w:docPartPr>
      <w:docPartBody>
        <w:p w:rsidR="00ED2520" w:rsidRDefault="00ED2520">
          <w:pPr>
            <w:pStyle w:val="3C12A78EC01C4C6B95FD97916A63050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0205D5F49A4C89A6F74F8C955757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ADF7AF-A90F-4276-AC01-EA9FB4C5D98A}"/>
      </w:docPartPr>
      <w:docPartBody>
        <w:p w:rsidR="00ED2520" w:rsidRDefault="00ED2520">
          <w:pPr>
            <w:pStyle w:val="F90205D5F49A4C89A6F74F8C955757D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5A59737612E46EB8AB18609425906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A2D787-D6CD-4A06-A9BE-4FC5A95BD889}"/>
      </w:docPartPr>
      <w:docPartBody>
        <w:p w:rsidR="00ED2520" w:rsidRDefault="00ED2520">
          <w:pPr>
            <w:pStyle w:val="75A59737612E46EB8AB18609425906F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E43C648AF840C0BBF5BB3836CD58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AAD003-B0C4-4FE3-AA73-0F9DB521D9C3}"/>
      </w:docPartPr>
      <w:docPartBody>
        <w:p w:rsidR="00ED2520" w:rsidRDefault="00ED2520">
          <w:pPr>
            <w:pStyle w:val="B4E43C648AF840C0BBF5BB3836CD588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DDC9DD84ED49D4A81D3F782F13F8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43852D-624E-447D-9BD6-33C343EC3EC8}"/>
      </w:docPartPr>
      <w:docPartBody>
        <w:p w:rsidR="00ED2520" w:rsidRDefault="00ED2520">
          <w:pPr>
            <w:pStyle w:val="05DDC9DD84ED49D4A81D3F782F13F80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29CF772B92460480DEFB65EC7597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C9B17C-95C1-46C2-9128-BEEF87EEBEEA}"/>
      </w:docPartPr>
      <w:docPartBody>
        <w:p w:rsidR="00ED2520" w:rsidRDefault="00ED2520">
          <w:pPr>
            <w:pStyle w:val="E329CF772B92460480DEFB65EC7597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B1F8D5FCCE4E509029BCC90C9C0D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23CD0E-0ADB-433F-99B4-3BEFC8B364FC}"/>
      </w:docPartPr>
      <w:docPartBody>
        <w:p w:rsidR="00ED2520" w:rsidRDefault="00ED2520">
          <w:pPr>
            <w:pStyle w:val="69B1F8D5FCCE4E509029BCC90C9C0DE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5ED6E672A5442EBD7224C0CC8EA4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C3A347-04A8-4A30-ADAC-6AB7D803AA64}"/>
      </w:docPartPr>
      <w:docPartBody>
        <w:p w:rsidR="00ED2520" w:rsidRDefault="00ED2520">
          <w:pPr>
            <w:pStyle w:val="945ED6E672A5442EBD7224C0CC8EA40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E7944BD30944F4AC3ACB2F5410EA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18FA16-3DF9-493F-839E-08A61DF5FAD0}"/>
      </w:docPartPr>
      <w:docPartBody>
        <w:p w:rsidR="00ED2520" w:rsidRDefault="00ED2520">
          <w:pPr>
            <w:pStyle w:val="78E7944BD30944F4AC3ACB2F5410EA4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F352FFFD594AA6988A1B64ED63E3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6A8070-CD96-42E2-A311-31401F8A6AA7}"/>
      </w:docPartPr>
      <w:docPartBody>
        <w:p w:rsidR="00ED2520" w:rsidRDefault="00ED2520">
          <w:pPr>
            <w:pStyle w:val="65F352FFFD594AA6988A1B64ED63E30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27B10523754904BBF2E8383D2AC9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8DAF8E-9797-4698-A1C8-951DA80E2167}"/>
      </w:docPartPr>
      <w:docPartBody>
        <w:p w:rsidR="00ED2520" w:rsidRDefault="00ED2520">
          <w:pPr>
            <w:pStyle w:val="3827B10523754904BBF2E8383D2AC97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95B09056A84D4889EAF89C2C505C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AF362-E3DD-4213-A0BE-747B929D90BE}"/>
      </w:docPartPr>
      <w:docPartBody>
        <w:p w:rsidR="00ED2520" w:rsidRDefault="00ED2520">
          <w:pPr>
            <w:pStyle w:val="8795B09056A84D4889EAF89C2C505C8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308CD00AE54CE799F1767C7AB96C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1CAF27-2207-4E9C-88E0-C975A6593E6B}"/>
      </w:docPartPr>
      <w:docPartBody>
        <w:p w:rsidR="00ED2520" w:rsidRDefault="00ED2520">
          <w:pPr>
            <w:pStyle w:val="58308CD00AE54CE799F1767C7AB96CB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A02F2964984270AA906890D74CA5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CF2BB9-F169-4386-A918-1A529F884767}"/>
      </w:docPartPr>
      <w:docPartBody>
        <w:p w:rsidR="00ED2520" w:rsidRDefault="00ED2520">
          <w:pPr>
            <w:pStyle w:val="4EA02F2964984270AA906890D74CA5C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F272446DC548BF93C83A54275EA0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03F3CB3-638E-4965-B767-26A117BEB847}"/>
      </w:docPartPr>
      <w:docPartBody>
        <w:p w:rsidR="00ED2520" w:rsidRDefault="00ED2520">
          <w:pPr>
            <w:pStyle w:val="29F272446DC548BF93C83A54275EA07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9C861DBE264D28AF7664030052B2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02F044-4E3B-4E18-A7CE-BDDFC680987F}"/>
      </w:docPartPr>
      <w:docPartBody>
        <w:p w:rsidR="00ED2520" w:rsidRDefault="00ED2520">
          <w:pPr>
            <w:pStyle w:val="1D9C861DBE264D28AF7664030052B2E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8B9E6CA1D24689B00A3CB1FD1200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58F51B-9155-4AB5-B73E-73597349BE3A}"/>
      </w:docPartPr>
      <w:docPartBody>
        <w:p w:rsidR="00ED2520" w:rsidRDefault="00ED2520">
          <w:pPr>
            <w:pStyle w:val="428B9E6CA1D24689B00A3CB1FD1200D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4718A959164FBFABB301B9273807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24B6B4-8921-41E8-BB1F-05C3B28AE422}"/>
      </w:docPartPr>
      <w:docPartBody>
        <w:p w:rsidR="00ED2520" w:rsidRDefault="00ED2520">
          <w:pPr>
            <w:pStyle w:val="3C4718A959164FBFABB301B9273807E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A6330AB4BC466CAFCCFCB4F2FF04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307921-DDEB-44B4-9041-33764420909E}"/>
      </w:docPartPr>
      <w:docPartBody>
        <w:p w:rsidR="00ED2520" w:rsidRDefault="00ED2520">
          <w:pPr>
            <w:pStyle w:val="63A6330AB4BC466CAFCCFCB4F2FF042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33E63C65184E93B33221913EBDA4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232C1A-87AF-4FD8-9809-230E0F4B25CC}"/>
      </w:docPartPr>
      <w:docPartBody>
        <w:p w:rsidR="00ED2520" w:rsidRDefault="00ED2520">
          <w:pPr>
            <w:pStyle w:val="3133E63C65184E93B33221913EBDA4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476B4E9E36459EADFB40DE3C777F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E2BDDA-9968-465B-ABA2-2720C8FA139D}"/>
      </w:docPartPr>
      <w:docPartBody>
        <w:p w:rsidR="00ED2520" w:rsidRDefault="00ED2520">
          <w:pPr>
            <w:pStyle w:val="FD476B4E9E36459EADFB40DE3C777FD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7EA0B6BB144E893521225076CCE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464F05-E131-4E5A-B599-C2785E04E682}"/>
      </w:docPartPr>
      <w:docPartBody>
        <w:p w:rsidR="00ED2520" w:rsidRDefault="00ED2520">
          <w:pPr>
            <w:pStyle w:val="7357EA0B6BB144E893521225076CCE2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A8A91A870B7459596F2201C8025B9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509783-F4B7-497B-A72A-9D435DEBCB55}"/>
      </w:docPartPr>
      <w:docPartBody>
        <w:p w:rsidR="00ED2520" w:rsidRDefault="00ED2520">
          <w:pPr>
            <w:pStyle w:val="6A8A91A870B7459596F2201C8025B9C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40E730778D4F7A803BA69A65AEBC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3FFB3A-1D6D-445D-8D20-0C5082AEC035}"/>
      </w:docPartPr>
      <w:docPartBody>
        <w:p w:rsidR="00ED2520" w:rsidRDefault="00ED2520">
          <w:pPr>
            <w:pStyle w:val="D340E730778D4F7A803BA69A65AEBC1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CB79A6819A483BA3C53144D1CE9E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1F6ED4-8F0E-4CFC-B9C9-CDCA4CE6F454}"/>
      </w:docPartPr>
      <w:docPartBody>
        <w:p w:rsidR="00ED2520" w:rsidRDefault="00ED2520">
          <w:pPr>
            <w:pStyle w:val="FACB79A6819A483BA3C53144D1CE9E5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F62DC1BADD45BFA7EF8368DAC59F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6BBC1E-6451-479B-872F-07932532C7FE}"/>
      </w:docPartPr>
      <w:docPartBody>
        <w:p w:rsidR="00ED2520" w:rsidRDefault="00ED2520">
          <w:pPr>
            <w:pStyle w:val="A2F62DC1BADD45BFA7EF8368DAC59F8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2CDED6D7DB475582E88412007084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6C6AC3-49EC-46A0-AFF1-890A0E9D2FF4}"/>
      </w:docPartPr>
      <w:docPartBody>
        <w:p w:rsidR="00ED2520" w:rsidRDefault="00ED2520">
          <w:pPr>
            <w:pStyle w:val="042CDED6D7DB475582E88412007084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FF8C64209044CC90BFE0B19BF8D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C77677-A854-4C78-8F2A-5DCBEDC18623}"/>
      </w:docPartPr>
      <w:docPartBody>
        <w:p w:rsidR="00ED2520" w:rsidRDefault="00ED2520">
          <w:pPr>
            <w:pStyle w:val="BFFF8C64209044CC90BFE0B19BF8D6B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AE0A491AD04FCCAB9127C1967422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4BCDE4-FBAB-4B38-8A79-0C0BF898E182}"/>
      </w:docPartPr>
      <w:docPartBody>
        <w:p w:rsidR="00ED2520" w:rsidRDefault="00ED2520">
          <w:pPr>
            <w:pStyle w:val="66AE0A491AD04FCCAB9127C19674220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BBE58E156940A6AE6B396B357E2F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7AD4EB-802C-4B26-8DFB-22800BC51857}"/>
      </w:docPartPr>
      <w:docPartBody>
        <w:p w:rsidR="00ED2520" w:rsidRDefault="00ED2520">
          <w:pPr>
            <w:pStyle w:val="60BBE58E156940A6AE6B396B357E2F6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0F439454E34E6E819F71BCBD7AFF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04338F-9334-47A2-AFD6-F5A7A947E6ED}"/>
      </w:docPartPr>
      <w:docPartBody>
        <w:p w:rsidR="00ED2520" w:rsidRDefault="00ED2520">
          <w:pPr>
            <w:pStyle w:val="FB0F439454E34E6E819F71BCBD7AFFE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DF75F42A2940AF8C7BCB08AFCF5B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5B2FF7-722A-48A4-A371-9CFB9C7C348F}"/>
      </w:docPartPr>
      <w:docPartBody>
        <w:p w:rsidR="00ED2520" w:rsidRDefault="00ED2520">
          <w:pPr>
            <w:pStyle w:val="C7DF75F42A2940AF8C7BCB08AFCF5B7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0584CF0FB54497B09C97A26219F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3B7A46-FD34-4378-8395-E18192068EDA}"/>
      </w:docPartPr>
      <w:docPartBody>
        <w:p w:rsidR="00ED2520" w:rsidRDefault="00ED2520">
          <w:pPr>
            <w:pStyle w:val="380584CF0FB54497B09C97A26219F92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881B1A577414A9F0EA53E13FF6A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8AD5D7-D508-4189-A335-BFE18C7806F2}"/>
      </w:docPartPr>
      <w:docPartBody>
        <w:p w:rsidR="00ED2520" w:rsidRDefault="00ED2520">
          <w:pPr>
            <w:pStyle w:val="317881B1A577414A9F0EA53E13FF6A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980B9EB2E14EDA8D60A43ACD9CFB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D37BAC-6412-4B11-8A05-6A8D21B510D3}"/>
      </w:docPartPr>
      <w:docPartBody>
        <w:p w:rsidR="00ED2520" w:rsidRDefault="00ED2520">
          <w:pPr>
            <w:pStyle w:val="F1980B9EB2E14EDA8D60A43ACD9CFB6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C397F14ACC4FB18534103ED5901A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3F48FD-C3B4-41DB-8EA7-E5FA96C8D3E9}"/>
      </w:docPartPr>
      <w:docPartBody>
        <w:p w:rsidR="00ED2520" w:rsidRDefault="00ED2520">
          <w:pPr>
            <w:pStyle w:val="55C397F14ACC4FB18534103ED5901A9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8A849F992428496C98410238B37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C56D34-2F57-427C-8873-E55709E56CE4}"/>
      </w:docPartPr>
      <w:docPartBody>
        <w:p w:rsidR="00ED2520" w:rsidRDefault="00ED2520">
          <w:pPr>
            <w:pStyle w:val="3178A849F992428496C98410238B376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102C41A83943449B54B260575CBB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D9E5CB-A895-47E1-9E90-5CBC6A727DF0}"/>
      </w:docPartPr>
      <w:docPartBody>
        <w:p w:rsidR="00ED2520" w:rsidRDefault="00ED2520">
          <w:pPr>
            <w:pStyle w:val="04102C41A83943449B54B260575CBB5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3170D314BC4136953B5173459876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7A5996-28F1-4BA2-AE7B-CF787028D982}"/>
      </w:docPartPr>
      <w:docPartBody>
        <w:p w:rsidR="00ED2520" w:rsidRDefault="00ED2520">
          <w:pPr>
            <w:pStyle w:val="703170D314BC4136953B51734598768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333D298AE49888FAB5731A82418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5A6801-96B7-4D92-8B96-3783D9AFC124}"/>
      </w:docPartPr>
      <w:docPartBody>
        <w:p w:rsidR="00ED2520" w:rsidRDefault="00ED2520">
          <w:pPr>
            <w:pStyle w:val="317333D298AE49888FAB5731A824188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C726531F034C5E88CC00ED2D495A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3A87CC-281A-48D9-9C67-01D937A8B375}"/>
      </w:docPartPr>
      <w:docPartBody>
        <w:p w:rsidR="00ED2520" w:rsidRDefault="00ED2520">
          <w:pPr>
            <w:pStyle w:val="20C726531F034C5E88CC00ED2D495A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46A2213722483E9FE1E1C4B02813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0D0D49-391F-48EF-8F27-3A1F35E6CCAB}"/>
      </w:docPartPr>
      <w:docPartBody>
        <w:p w:rsidR="00ED2520" w:rsidRDefault="00ED2520">
          <w:pPr>
            <w:pStyle w:val="D946A2213722483E9FE1E1C4B028133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09E27F3A2F4E33A53D92753870A4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DA1F60-6ADE-4CD3-A73C-79442AE9856E}"/>
      </w:docPartPr>
      <w:docPartBody>
        <w:p w:rsidR="00ED2520" w:rsidRDefault="00ED2520">
          <w:pPr>
            <w:pStyle w:val="F109E27F3A2F4E33A53D92753870A43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D7ABBCD6FA4C4F83603EA1BFDB10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981270-0EBC-4489-90FF-F34E62F4420D}"/>
      </w:docPartPr>
      <w:docPartBody>
        <w:p w:rsidR="00ED2520" w:rsidRDefault="00ED2520">
          <w:pPr>
            <w:pStyle w:val="10D7ABBCD6FA4C4F83603EA1BFDB10B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357608B17C46038A731E1975CD4E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432E6A-4DDC-47B3-AD4F-214B9DBB7B6C}"/>
      </w:docPartPr>
      <w:docPartBody>
        <w:p w:rsidR="00ED2520" w:rsidRDefault="00ED2520">
          <w:pPr>
            <w:pStyle w:val="DD357608B17C46038A731E1975CD4EC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8B7EC852DF472CB5FF83DF4DA6B1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202C4E-C8E6-4CCC-AC52-58F3719AD407}"/>
      </w:docPartPr>
      <w:docPartBody>
        <w:p w:rsidR="00ED2520" w:rsidRDefault="00ED2520">
          <w:pPr>
            <w:pStyle w:val="9A8B7EC852DF472CB5FF83DF4DA6B11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6047B412FE467983FED442A4B386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C93434-A7A1-49C3-A172-0AF9CEC918C0}"/>
      </w:docPartPr>
      <w:docPartBody>
        <w:p w:rsidR="00ED2520" w:rsidRDefault="00ED2520">
          <w:pPr>
            <w:pStyle w:val="596047B412FE467983FED442A4B386CE"/>
          </w:pPr>
          <w:r w:rsidRPr="009551F5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2"/>
    <w:rsid w:val="0015188E"/>
    <w:rsid w:val="00D16A82"/>
    <w:rsid w:val="00E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1D3C0AB1B340AC90943FCA972554B7">
    <w:name w:val="A11D3C0AB1B340AC90943FCA972554B7"/>
    <w:pPr>
      <w:widowControl w:val="0"/>
      <w:jc w:val="both"/>
    </w:pPr>
  </w:style>
  <w:style w:type="paragraph" w:customStyle="1" w:styleId="5B68F8A7724C428CB46F797E1F61291E">
    <w:name w:val="5B68F8A7724C428CB46F797E1F61291E"/>
    <w:pPr>
      <w:widowControl w:val="0"/>
      <w:jc w:val="both"/>
    </w:pPr>
  </w:style>
  <w:style w:type="paragraph" w:customStyle="1" w:styleId="872F51E033DE4D09983955FE99D15CE1">
    <w:name w:val="872F51E033DE4D09983955FE99D15CE1"/>
    <w:pPr>
      <w:widowControl w:val="0"/>
      <w:jc w:val="both"/>
    </w:pPr>
  </w:style>
  <w:style w:type="paragraph" w:customStyle="1" w:styleId="266539A125AF456CA267011D8485F0FB">
    <w:name w:val="266539A125AF456CA267011D8485F0FB"/>
    <w:pPr>
      <w:widowControl w:val="0"/>
      <w:jc w:val="both"/>
    </w:pPr>
  </w:style>
  <w:style w:type="paragraph" w:customStyle="1" w:styleId="5104036C3E624A16804B3D04B1DD539E">
    <w:name w:val="5104036C3E624A16804B3D04B1DD539E"/>
    <w:pPr>
      <w:widowControl w:val="0"/>
      <w:jc w:val="both"/>
    </w:pPr>
  </w:style>
  <w:style w:type="paragraph" w:customStyle="1" w:styleId="AC24D7CECC78400396A2B35C92F00374">
    <w:name w:val="AC24D7CECC78400396A2B35C92F00374"/>
    <w:pPr>
      <w:widowControl w:val="0"/>
      <w:jc w:val="both"/>
    </w:pPr>
  </w:style>
  <w:style w:type="paragraph" w:customStyle="1" w:styleId="AFF06E4754A64148B0450B0E6D11E279">
    <w:name w:val="AFF06E4754A64148B0450B0E6D11E279"/>
    <w:pPr>
      <w:widowControl w:val="0"/>
      <w:jc w:val="both"/>
    </w:pPr>
  </w:style>
  <w:style w:type="paragraph" w:customStyle="1" w:styleId="56D25FE730E340A0A6B556452C4230C9">
    <w:name w:val="56D25FE730E340A0A6B556452C4230C9"/>
    <w:pPr>
      <w:widowControl w:val="0"/>
      <w:jc w:val="both"/>
    </w:pPr>
  </w:style>
  <w:style w:type="paragraph" w:customStyle="1" w:styleId="F36D30D0BBB44AA5A47ACF42E0160B7D">
    <w:name w:val="F36D30D0BBB44AA5A47ACF42E0160B7D"/>
    <w:pPr>
      <w:widowControl w:val="0"/>
      <w:jc w:val="both"/>
    </w:pPr>
  </w:style>
  <w:style w:type="paragraph" w:customStyle="1" w:styleId="24F0A23E793D480BB0D41BECED8F0ADD">
    <w:name w:val="24F0A23E793D480BB0D41BECED8F0ADD"/>
    <w:pPr>
      <w:widowControl w:val="0"/>
      <w:jc w:val="both"/>
    </w:pPr>
  </w:style>
  <w:style w:type="paragraph" w:customStyle="1" w:styleId="07B63162754144D39C9678075B71B12A">
    <w:name w:val="07B63162754144D39C9678075B71B12A"/>
    <w:pPr>
      <w:widowControl w:val="0"/>
      <w:jc w:val="both"/>
    </w:pPr>
  </w:style>
  <w:style w:type="paragraph" w:customStyle="1" w:styleId="B44F1EE2E2F14ECBAE2E65D8AECD2886">
    <w:name w:val="B44F1EE2E2F14ECBAE2E65D8AECD2886"/>
    <w:pPr>
      <w:widowControl w:val="0"/>
      <w:jc w:val="both"/>
    </w:pPr>
  </w:style>
  <w:style w:type="paragraph" w:customStyle="1" w:styleId="54C1C3C0CE71468CB86563AAAC6F9BFD">
    <w:name w:val="54C1C3C0CE71468CB86563AAAC6F9BFD"/>
    <w:pPr>
      <w:widowControl w:val="0"/>
      <w:jc w:val="both"/>
    </w:pPr>
  </w:style>
  <w:style w:type="paragraph" w:customStyle="1" w:styleId="0B9D7ACE80A94B6B84BCEFD10A699C7F">
    <w:name w:val="0B9D7ACE80A94B6B84BCEFD10A699C7F"/>
    <w:pPr>
      <w:widowControl w:val="0"/>
      <w:jc w:val="both"/>
    </w:pPr>
  </w:style>
  <w:style w:type="paragraph" w:customStyle="1" w:styleId="240D407F6F884B3A8C0625812100A2D0">
    <w:name w:val="240D407F6F884B3A8C0625812100A2D0"/>
    <w:pPr>
      <w:widowControl w:val="0"/>
      <w:jc w:val="both"/>
    </w:pPr>
  </w:style>
  <w:style w:type="paragraph" w:customStyle="1" w:styleId="95C19D4BE6D744768FA72F183F3E85A3">
    <w:name w:val="95C19D4BE6D744768FA72F183F3E85A3"/>
    <w:pPr>
      <w:widowControl w:val="0"/>
      <w:jc w:val="both"/>
    </w:pPr>
  </w:style>
  <w:style w:type="paragraph" w:customStyle="1" w:styleId="E3C963B45D63413F9AABFDC2181154B3">
    <w:name w:val="E3C963B45D63413F9AABFDC2181154B3"/>
    <w:pPr>
      <w:widowControl w:val="0"/>
      <w:jc w:val="both"/>
    </w:pPr>
  </w:style>
  <w:style w:type="paragraph" w:customStyle="1" w:styleId="864A99A12AAD487D8B178F6ABBE23BCC">
    <w:name w:val="864A99A12AAD487D8B178F6ABBE23BCC"/>
    <w:pPr>
      <w:widowControl w:val="0"/>
      <w:jc w:val="both"/>
    </w:pPr>
  </w:style>
  <w:style w:type="paragraph" w:customStyle="1" w:styleId="393074C95BE94A4AB7C150AF6329546A">
    <w:name w:val="393074C95BE94A4AB7C150AF6329546A"/>
    <w:pPr>
      <w:widowControl w:val="0"/>
      <w:jc w:val="both"/>
    </w:pPr>
  </w:style>
  <w:style w:type="paragraph" w:customStyle="1" w:styleId="1CAAD89547C341D8934C75648A52EB97">
    <w:name w:val="1CAAD89547C341D8934C75648A52EB97"/>
    <w:pPr>
      <w:widowControl w:val="0"/>
      <w:jc w:val="both"/>
    </w:pPr>
  </w:style>
  <w:style w:type="paragraph" w:customStyle="1" w:styleId="95F66BB90BC74FC083BC7B6848F00AF2">
    <w:name w:val="95F66BB90BC74FC083BC7B6848F00AF2"/>
    <w:pPr>
      <w:widowControl w:val="0"/>
      <w:jc w:val="both"/>
    </w:pPr>
  </w:style>
  <w:style w:type="paragraph" w:customStyle="1" w:styleId="8675DFF53DB342ACA0DFB37C4F76EC0F">
    <w:name w:val="8675DFF53DB342ACA0DFB37C4F76EC0F"/>
    <w:pPr>
      <w:widowControl w:val="0"/>
      <w:jc w:val="both"/>
    </w:pPr>
  </w:style>
  <w:style w:type="paragraph" w:customStyle="1" w:styleId="6C367AEE2C8446DA82D40A9F45A2E122">
    <w:name w:val="6C367AEE2C8446DA82D40A9F45A2E122"/>
    <w:pPr>
      <w:widowControl w:val="0"/>
      <w:jc w:val="both"/>
    </w:pPr>
  </w:style>
  <w:style w:type="paragraph" w:customStyle="1" w:styleId="25C17740F7A24FFF9EE8466C8531121A">
    <w:name w:val="25C17740F7A24FFF9EE8466C8531121A"/>
    <w:pPr>
      <w:widowControl w:val="0"/>
      <w:jc w:val="both"/>
    </w:pPr>
  </w:style>
  <w:style w:type="paragraph" w:customStyle="1" w:styleId="59116755DA544A0CB602F916B86C2464">
    <w:name w:val="59116755DA544A0CB602F916B86C2464"/>
    <w:pPr>
      <w:widowControl w:val="0"/>
      <w:jc w:val="both"/>
    </w:pPr>
  </w:style>
  <w:style w:type="paragraph" w:customStyle="1" w:styleId="9D332439A4F04BF983B87A2E1B4891EE">
    <w:name w:val="9D332439A4F04BF983B87A2E1B4891EE"/>
    <w:pPr>
      <w:widowControl w:val="0"/>
      <w:jc w:val="both"/>
    </w:pPr>
  </w:style>
  <w:style w:type="paragraph" w:customStyle="1" w:styleId="BC5B625744D44790BAF2406AA8BCDBD6">
    <w:name w:val="BC5B625744D44790BAF2406AA8BCDBD6"/>
    <w:pPr>
      <w:widowControl w:val="0"/>
      <w:jc w:val="both"/>
    </w:pPr>
  </w:style>
  <w:style w:type="paragraph" w:customStyle="1" w:styleId="44C80F9C47B145F5807CB68C8DD235E5">
    <w:name w:val="44C80F9C47B145F5807CB68C8DD235E5"/>
    <w:pPr>
      <w:widowControl w:val="0"/>
      <w:jc w:val="both"/>
    </w:pPr>
  </w:style>
  <w:style w:type="paragraph" w:customStyle="1" w:styleId="9628CEF119034BAA962B90721DF4A8D6">
    <w:name w:val="9628CEF119034BAA962B90721DF4A8D6"/>
    <w:pPr>
      <w:widowControl w:val="0"/>
      <w:jc w:val="both"/>
    </w:pPr>
  </w:style>
  <w:style w:type="paragraph" w:customStyle="1" w:styleId="E0A40E1E8C4A43C285D252D24508FBB3">
    <w:name w:val="E0A40E1E8C4A43C285D252D24508FBB3"/>
    <w:pPr>
      <w:widowControl w:val="0"/>
      <w:jc w:val="both"/>
    </w:pPr>
  </w:style>
  <w:style w:type="paragraph" w:customStyle="1" w:styleId="BA68553DBD354731B2C11B9BBA7C256F">
    <w:name w:val="BA68553DBD354731B2C11B9BBA7C256F"/>
    <w:pPr>
      <w:widowControl w:val="0"/>
      <w:jc w:val="both"/>
    </w:pPr>
  </w:style>
  <w:style w:type="paragraph" w:customStyle="1" w:styleId="388BFBAD18DC4BEC9A7D2772D1331F94">
    <w:name w:val="388BFBAD18DC4BEC9A7D2772D1331F94"/>
    <w:pPr>
      <w:widowControl w:val="0"/>
      <w:jc w:val="both"/>
    </w:pPr>
  </w:style>
  <w:style w:type="paragraph" w:customStyle="1" w:styleId="DA0718DB2C68489E93FF9A98D876FF18">
    <w:name w:val="DA0718DB2C68489E93FF9A98D876FF18"/>
    <w:pPr>
      <w:widowControl w:val="0"/>
      <w:jc w:val="both"/>
    </w:pPr>
  </w:style>
  <w:style w:type="paragraph" w:customStyle="1" w:styleId="C9FA0A1BAC824EAFB89575FFE6D5D3F8">
    <w:name w:val="C9FA0A1BAC824EAFB89575FFE6D5D3F8"/>
    <w:pPr>
      <w:widowControl w:val="0"/>
      <w:jc w:val="both"/>
    </w:pPr>
  </w:style>
  <w:style w:type="paragraph" w:customStyle="1" w:styleId="5912F164602D413B87DA2EE6CACCDCD6">
    <w:name w:val="5912F164602D413B87DA2EE6CACCDCD6"/>
    <w:pPr>
      <w:widowControl w:val="0"/>
      <w:jc w:val="both"/>
    </w:pPr>
  </w:style>
  <w:style w:type="paragraph" w:customStyle="1" w:styleId="24B1745E280D47CCBB5BCE64CAF9E186">
    <w:name w:val="24B1745E280D47CCBB5BCE64CAF9E186"/>
    <w:pPr>
      <w:widowControl w:val="0"/>
      <w:jc w:val="both"/>
    </w:pPr>
  </w:style>
  <w:style w:type="paragraph" w:customStyle="1" w:styleId="32A048FF89524A53BFBE8392A566C0B3">
    <w:name w:val="32A048FF89524A53BFBE8392A566C0B3"/>
    <w:pPr>
      <w:widowControl w:val="0"/>
      <w:jc w:val="both"/>
    </w:pPr>
  </w:style>
  <w:style w:type="paragraph" w:customStyle="1" w:styleId="890FEB349B274F8399FF161071453619">
    <w:name w:val="890FEB349B274F8399FF161071453619"/>
    <w:pPr>
      <w:widowControl w:val="0"/>
      <w:jc w:val="both"/>
    </w:pPr>
  </w:style>
  <w:style w:type="paragraph" w:customStyle="1" w:styleId="DBBCD459BB89451CAA6F048EA81B5855">
    <w:name w:val="DBBCD459BB89451CAA6F048EA81B5855"/>
    <w:pPr>
      <w:widowControl w:val="0"/>
      <w:jc w:val="both"/>
    </w:pPr>
  </w:style>
  <w:style w:type="paragraph" w:customStyle="1" w:styleId="607C2C81E1DE4853B5F0E71A15FD3877">
    <w:name w:val="607C2C81E1DE4853B5F0E71A15FD3877"/>
    <w:pPr>
      <w:widowControl w:val="0"/>
      <w:jc w:val="both"/>
    </w:pPr>
  </w:style>
  <w:style w:type="paragraph" w:customStyle="1" w:styleId="E506F63079E744B2ABE4DCA2934CE5CB">
    <w:name w:val="E506F63079E744B2ABE4DCA2934CE5CB"/>
    <w:pPr>
      <w:widowControl w:val="0"/>
      <w:jc w:val="both"/>
    </w:pPr>
  </w:style>
  <w:style w:type="paragraph" w:customStyle="1" w:styleId="6314F877FAFD4DC8BC552E4F84508BB8">
    <w:name w:val="6314F877FAFD4DC8BC552E4F84508BB8"/>
    <w:pPr>
      <w:widowControl w:val="0"/>
      <w:jc w:val="both"/>
    </w:pPr>
  </w:style>
  <w:style w:type="paragraph" w:customStyle="1" w:styleId="CCE356A75ED24160A8DFF78943F88576">
    <w:name w:val="CCE356A75ED24160A8DFF78943F88576"/>
    <w:pPr>
      <w:widowControl w:val="0"/>
      <w:jc w:val="both"/>
    </w:pPr>
  </w:style>
  <w:style w:type="paragraph" w:customStyle="1" w:styleId="EB6FC4244E49408DBF788E7485578BAE">
    <w:name w:val="EB6FC4244E49408DBF788E7485578BAE"/>
    <w:pPr>
      <w:widowControl w:val="0"/>
      <w:jc w:val="both"/>
    </w:pPr>
  </w:style>
  <w:style w:type="paragraph" w:customStyle="1" w:styleId="B0E4D3EA9472452CA831A2A0DF4AF2E0">
    <w:name w:val="B0E4D3EA9472452CA831A2A0DF4AF2E0"/>
    <w:pPr>
      <w:widowControl w:val="0"/>
      <w:jc w:val="both"/>
    </w:pPr>
  </w:style>
  <w:style w:type="paragraph" w:customStyle="1" w:styleId="145AF9D0D01D47379403D997C0B1FCAC">
    <w:name w:val="145AF9D0D01D47379403D997C0B1FCAC"/>
    <w:pPr>
      <w:widowControl w:val="0"/>
      <w:jc w:val="both"/>
    </w:pPr>
  </w:style>
  <w:style w:type="paragraph" w:customStyle="1" w:styleId="8361805BED3D4B859542CC975768B658">
    <w:name w:val="8361805BED3D4B859542CC975768B658"/>
    <w:pPr>
      <w:widowControl w:val="0"/>
      <w:jc w:val="both"/>
    </w:pPr>
  </w:style>
  <w:style w:type="paragraph" w:customStyle="1" w:styleId="DB481439EFB5466AAE20DA7A5BC48CD1">
    <w:name w:val="DB481439EFB5466AAE20DA7A5BC48CD1"/>
    <w:pPr>
      <w:widowControl w:val="0"/>
      <w:jc w:val="both"/>
    </w:pPr>
  </w:style>
  <w:style w:type="paragraph" w:customStyle="1" w:styleId="ED1D72900739484888177AEEBF119E2D">
    <w:name w:val="ED1D72900739484888177AEEBF119E2D"/>
    <w:pPr>
      <w:widowControl w:val="0"/>
      <w:jc w:val="both"/>
    </w:pPr>
  </w:style>
  <w:style w:type="paragraph" w:customStyle="1" w:styleId="1CA82B08EE064D0AA99D3F16F2EDE440">
    <w:name w:val="1CA82B08EE064D0AA99D3F16F2EDE440"/>
    <w:pPr>
      <w:widowControl w:val="0"/>
      <w:jc w:val="both"/>
    </w:pPr>
  </w:style>
  <w:style w:type="paragraph" w:customStyle="1" w:styleId="7809F07968C348E99650F67944CA61E6">
    <w:name w:val="7809F07968C348E99650F67944CA61E6"/>
    <w:pPr>
      <w:widowControl w:val="0"/>
      <w:jc w:val="both"/>
    </w:pPr>
  </w:style>
  <w:style w:type="paragraph" w:customStyle="1" w:styleId="C2E23CFE3F2141D7917AF95674EE8B86">
    <w:name w:val="C2E23CFE3F2141D7917AF95674EE8B86"/>
    <w:pPr>
      <w:widowControl w:val="0"/>
      <w:jc w:val="both"/>
    </w:pPr>
  </w:style>
  <w:style w:type="paragraph" w:customStyle="1" w:styleId="BEF24FBCE8F34E6A82EFFF098EB1F5A6">
    <w:name w:val="BEF24FBCE8F34E6A82EFFF098EB1F5A6"/>
    <w:pPr>
      <w:widowControl w:val="0"/>
      <w:jc w:val="both"/>
    </w:pPr>
  </w:style>
  <w:style w:type="paragraph" w:customStyle="1" w:styleId="ED98702E6FF04648ABDFF1455D63ABEB">
    <w:name w:val="ED98702E6FF04648ABDFF1455D63ABEB"/>
    <w:pPr>
      <w:widowControl w:val="0"/>
      <w:jc w:val="both"/>
    </w:pPr>
  </w:style>
  <w:style w:type="paragraph" w:customStyle="1" w:styleId="83E2AB07A0BA4A4EBF697666CD0BA740">
    <w:name w:val="83E2AB07A0BA4A4EBF697666CD0BA740"/>
    <w:pPr>
      <w:widowControl w:val="0"/>
      <w:jc w:val="both"/>
    </w:pPr>
  </w:style>
  <w:style w:type="paragraph" w:customStyle="1" w:styleId="FA4C8E8BD552428E91410437A792F9B1">
    <w:name w:val="FA4C8E8BD552428E91410437A792F9B1"/>
    <w:pPr>
      <w:widowControl w:val="0"/>
      <w:jc w:val="both"/>
    </w:pPr>
  </w:style>
  <w:style w:type="paragraph" w:customStyle="1" w:styleId="3AE937E681344E62B2959C098CC8C268">
    <w:name w:val="3AE937E681344E62B2959C098CC8C268"/>
    <w:pPr>
      <w:widowControl w:val="0"/>
      <w:jc w:val="both"/>
    </w:pPr>
  </w:style>
  <w:style w:type="paragraph" w:customStyle="1" w:styleId="77C068894BBF4A34A617489D3DC907BA">
    <w:name w:val="77C068894BBF4A34A617489D3DC907BA"/>
    <w:pPr>
      <w:widowControl w:val="0"/>
      <w:jc w:val="both"/>
    </w:pPr>
  </w:style>
  <w:style w:type="paragraph" w:customStyle="1" w:styleId="5E29A85E74AA4C93BBE3CEB9F6B4A68F">
    <w:name w:val="5E29A85E74AA4C93BBE3CEB9F6B4A68F"/>
    <w:pPr>
      <w:widowControl w:val="0"/>
      <w:jc w:val="both"/>
    </w:pPr>
  </w:style>
  <w:style w:type="paragraph" w:customStyle="1" w:styleId="7CB65DF02DBD46D79BD19D8EDFC87190">
    <w:name w:val="7CB65DF02DBD46D79BD19D8EDFC87190"/>
    <w:pPr>
      <w:widowControl w:val="0"/>
      <w:jc w:val="both"/>
    </w:pPr>
  </w:style>
  <w:style w:type="paragraph" w:customStyle="1" w:styleId="F1D7295801B348DA859C4B3C7AA3384C">
    <w:name w:val="F1D7295801B348DA859C4B3C7AA3384C"/>
    <w:pPr>
      <w:widowControl w:val="0"/>
      <w:jc w:val="both"/>
    </w:pPr>
  </w:style>
  <w:style w:type="paragraph" w:customStyle="1" w:styleId="EAFDE26D0D8940AFA9FE6C3E8B7D38DE">
    <w:name w:val="EAFDE26D0D8940AFA9FE6C3E8B7D38DE"/>
    <w:pPr>
      <w:widowControl w:val="0"/>
      <w:jc w:val="both"/>
    </w:pPr>
  </w:style>
  <w:style w:type="paragraph" w:customStyle="1" w:styleId="2784225ED59C4D3A96F3A767C0AF63C2">
    <w:name w:val="2784225ED59C4D3A96F3A767C0AF63C2"/>
    <w:pPr>
      <w:widowControl w:val="0"/>
      <w:jc w:val="both"/>
    </w:pPr>
  </w:style>
  <w:style w:type="paragraph" w:customStyle="1" w:styleId="0D201062304C469BBAC4A0FAFCB66C79">
    <w:name w:val="0D201062304C469BBAC4A0FAFCB66C79"/>
    <w:pPr>
      <w:widowControl w:val="0"/>
      <w:jc w:val="both"/>
    </w:pPr>
  </w:style>
  <w:style w:type="paragraph" w:customStyle="1" w:styleId="08766432C02947BBA784FFBF2508FB0C">
    <w:name w:val="08766432C02947BBA784FFBF2508FB0C"/>
    <w:pPr>
      <w:widowControl w:val="0"/>
      <w:jc w:val="both"/>
    </w:pPr>
  </w:style>
  <w:style w:type="paragraph" w:customStyle="1" w:styleId="B1C561BC8E8C48478F10DCA68511717B">
    <w:name w:val="B1C561BC8E8C48478F10DCA68511717B"/>
    <w:pPr>
      <w:widowControl w:val="0"/>
      <w:jc w:val="both"/>
    </w:pPr>
  </w:style>
  <w:style w:type="paragraph" w:customStyle="1" w:styleId="FCA79AA3C9754D039FE9AA6585BB5332">
    <w:name w:val="FCA79AA3C9754D039FE9AA6585BB5332"/>
    <w:pPr>
      <w:widowControl w:val="0"/>
      <w:jc w:val="both"/>
    </w:pPr>
  </w:style>
  <w:style w:type="paragraph" w:customStyle="1" w:styleId="67D1C62A5CC8478BB944AEECE74296B4">
    <w:name w:val="67D1C62A5CC8478BB944AEECE74296B4"/>
    <w:pPr>
      <w:widowControl w:val="0"/>
      <w:jc w:val="both"/>
    </w:pPr>
  </w:style>
  <w:style w:type="paragraph" w:customStyle="1" w:styleId="92D7B29CEC374BE1B42D6E4DFC07A79E">
    <w:name w:val="92D7B29CEC374BE1B42D6E4DFC07A79E"/>
    <w:pPr>
      <w:widowControl w:val="0"/>
      <w:jc w:val="both"/>
    </w:pPr>
  </w:style>
  <w:style w:type="paragraph" w:customStyle="1" w:styleId="149B1EC167034AFFABCEB4C6293F89C2">
    <w:name w:val="149B1EC167034AFFABCEB4C6293F89C2"/>
    <w:pPr>
      <w:widowControl w:val="0"/>
      <w:jc w:val="both"/>
    </w:pPr>
  </w:style>
  <w:style w:type="paragraph" w:customStyle="1" w:styleId="2EC39F97057E43DABFBD49B84A1F5091">
    <w:name w:val="2EC39F97057E43DABFBD49B84A1F5091"/>
    <w:pPr>
      <w:widowControl w:val="0"/>
      <w:jc w:val="both"/>
    </w:pPr>
  </w:style>
  <w:style w:type="paragraph" w:customStyle="1" w:styleId="1B3B19DB8AAE4E69824107061ADC3850">
    <w:name w:val="1B3B19DB8AAE4E69824107061ADC3850"/>
    <w:pPr>
      <w:widowControl w:val="0"/>
      <w:jc w:val="both"/>
    </w:pPr>
  </w:style>
  <w:style w:type="paragraph" w:customStyle="1" w:styleId="470F2AD74B1A410F8859C0EDD9DD051B">
    <w:name w:val="470F2AD74B1A410F8859C0EDD9DD051B"/>
    <w:pPr>
      <w:widowControl w:val="0"/>
      <w:jc w:val="both"/>
    </w:pPr>
  </w:style>
  <w:style w:type="paragraph" w:customStyle="1" w:styleId="1380C94000E84765A6A0F78D6E95F604">
    <w:name w:val="1380C94000E84765A6A0F78D6E95F604"/>
    <w:pPr>
      <w:widowControl w:val="0"/>
      <w:jc w:val="both"/>
    </w:pPr>
  </w:style>
  <w:style w:type="paragraph" w:customStyle="1" w:styleId="F89FBC31EFB1486ABBE2631936C77666">
    <w:name w:val="F89FBC31EFB1486ABBE2631936C77666"/>
    <w:pPr>
      <w:widowControl w:val="0"/>
      <w:jc w:val="both"/>
    </w:pPr>
  </w:style>
  <w:style w:type="paragraph" w:customStyle="1" w:styleId="5806E3C1B6FA4A09ABE1BC2A4A7D617E">
    <w:name w:val="5806E3C1B6FA4A09ABE1BC2A4A7D617E"/>
    <w:pPr>
      <w:widowControl w:val="0"/>
      <w:jc w:val="both"/>
    </w:pPr>
  </w:style>
  <w:style w:type="paragraph" w:customStyle="1" w:styleId="D69AF471AE0A4CF4ABB9071457C8D0FC">
    <w:name w:val="D69AF471AE0A4CF4ABB9071457C8D0FC"/>
    <w:pPr>
      <w:widowControl w:val="0"/>
      <w:jc w:val="both"/>
    </w:pPr>
  </w:style>
  <w:style w:type="paragraph" w:customStyle="1" w:styleId="B26818C1FAD041D88C780575D980FAE6">
    <w:name w:val="B26818C1FAD041D88C780575D980FAE6"/>
    <w:pPr>
      <w:widowControl w:val="0"/>
      <w:jc w:val="both"/>
    </w:pPr>
  </w:style>
  <w:style w:type="paragraph" w:customStyle="1" w:styleId="E4366148CE874E10AB5343A9E407199C">
    <w:name w:val="E4366148CE874E10AB5343A9E407199C"/>
    <w:pPr>
      <w:widowControl w:val="0"/>
      <w:jc w:val="both"/>
    </w:pPr>
  </w:style>
  <w:style w:type="paragraph" w:customStyle="1" w:styleId="551C19BC355A46ACA4D96A96913A4A89">
    <w:name w:val="551C19BC355A46ACA4D96A96913A4A89"/>
    <w:pPr>
      <w:widowControl w:val="0"/>
      <w:jc w:val="both"/>
    </w:pPr>
  </w:style>
  <w:style w:type="paragraph" w:customStyle="1" w:styleId="3515630A3C4F42C9915C3D1ECD41E53A">
    <w:name w:val="3515630A3C4F42C9915C3D1ECD41E53A"/>
    <w:pPr>
      <w:widowControl w:val="0"/>
      <w:jc w:val="both"/>
    </w:pPr>
  </w:style>
  <w:style w:type="paragraph" w:customStyle="1" w:styleId="BC8AB2D687BE44C29844985910C943F4">
    <w:name w:val="BC8AB2D687BE44C29844985910C943F4"/>
    <w:pPr>
      <w:widowControl w:val="0"/>
      <w:jc w:val="both"/>
    </w:pPr>
  </w:style>
  <w:style w:type="paragraph" w:customStyle="1" w:styleId="547252A2BBBE410BB04C5F296E6E76DB">
    <w:name w:val="547252A2BBBE410BB04C5F296E6E76DB"/>
    <w:pPr>
      <w:widowControl w:val="0"/>
      <w:jc w:val="both"/>
    </w:pPr>
  </w:style>
  <w:style w:type="paragraph" w:customStyle="1" w:styleId="130ADD258B8847708A21B6B46B4E236F">
    <w:name w:val="130ADD258B8847708A21B6B46B4E236F"/>
    <w:pPr>
      <w:widowControl w:val="0"/>
      <w:jc w:val="both"/>
    </w:pPr>
  </w:style>
  <w:style w:type="paragraph" w:customStyle="1" w:styleId="595E5398459E4B8C8FB1DC4BF4E08CEF">
    <w:name w:val="595E5398459E4B8C8FB1DC4BF4E08CEF"/>
    <w:pPr>
      <w:widowControl w:val="0"/>
      <w:jc w:val="both"/>
    </w:pPr>
  </w:style>
  <w:style w:type="paragraph" w:customStyle="1" w:styleId="69660A5A182D43A89AA683D8F2DD674D">
    <w:name w:val="69660A5A182D43A89AA683D8F2DD674D"/>
    <w:pPr>
      <w:widowControl w:val="0"/>
      <w:jc w:val="both"/>
    </w:pPr>
  </w:style>
  <w:style w:type="paragraph" w:customStyle="1" w:styleId="72D162DED2DF4F63B2E088D0D4DFD0DD">
    <w:name w:val="72D162DED2DF4F63B2E088D0D4DFD0DD"/>
    <w:pPr>
      <w:widowControl w:val="0"/>
      <w:jc w:val="both"/>
    </w:pPr>
  </w:style>
  <w:style w:type="paragraph" w:customStyle="1" w:styleId="5CF329B97361491DA267456993913D3D">
    <w:name w:val="5CF329B97361491DA267456993913D3D"/>
    <w:pPr>
      <w:widowControl w:val="0"/>
      <w:jc w:val="both"/>
    </w:pPr>
  </w:style>
  <w:style w:type="paragraph" w:customStyle="1" w:styleId="FE075D90BF5B4C1FA0625ABB876DA967">
    <w:name w:val="FE075D90BF5B4C1FA0625ABB876DA967"/>
    <w:pPr>
      <w:widowControl w:val="0"/>
      <w:jc w:val="both"/>
    </w:pPr>
  </w:style>
  <w:style w:type="paragraph" w:customStyle="1" w:styleId="514F2D979DEC4B80BFD7AF1B742D8503">
    <w:name w:val="514F2D979DEC4B80BFD7AF1B742D8503"/>
    <w:pPr>
      <w:widowControl w:val="0"/>
      <w:jc w:val="both"/>
    </w:pPr>
  </w:style>
  <w:style w:type="paragraph" w:customStyle="1" w:styleId="3F6691F2822B41DEB8726C0A1DD65F06">
    <w:name w:val="3F6691F2822B41DEB8726C0A1DD65F06"/>
    <w:pPr>
      <w:widowControl w:val="0"/>
      <w:jc w:val="both"/>
    </w:pPr>
  </w:style>
  <w:style w:type="paragraph" w:customStyle="1" w:styleId="C3CD894E9D22440FAA55679EBDF0EB48">
    <w:name w:val="C3CD894E9D22440FAA55679EBDF0EB48"/>
    <w:pPr>
      <w:widowControl w:val="0"/>
      <w:jc w:val="both"/>
    </w:pPr>
  </w:style>
  <w:style w:type="paragraph" w:customStyle="1" w:styleId="267D9109BFCD4F6E8B6453C51EE32991">
    <w:name w:val="267D9109BFCD4F6E8B6453C51EE32991"/>
    <w:pPr>
      <w:widowControl w:val="0"/>
      <w:jc w:val="both"/>
    </w:pPr>
  </w:style>
  <w:style w:type="paragraph" w:customStyle="1" w:styleId="5C56A40564A6423C87CE3DEF34056A98">
    <w:name w:val="5C56A40564A6423C87CE3DEF34056A98"/>
    <w:pPr>
      <w:widowControl w:val="0"/>
      <w:jc w:val="both"/>
    </w:pPr>
  </w:style>
  <w:style w:type="paragraph" w:customStyle="1" w:styleId="8F067C1A9B3448F0A615D9748FD7A63D">
    <w:name w:val="8F067C1A9B3448F0A615D9748FD7A63D"/>
    <w:pPr>
      <w:widowControl w:val="0"/>
      <w:jc w:val="both"/>
    </w:pPr>
  </w:style>
  <w:style w:type="paragraph" w:customStyle="1" w:styleId="A542C309C8E44FAFA008D5502CABC5CA">
    <w:name w:val="A542C309C8E44FAFA008D5502CABC5CA"/>
    <w:pPr>
      <w:widowControl w:val="0"/>
      <w:jc w:val="both"/>
    </w:pPr>
  </w:style>
  <w:style w:type="paragraph" w:customStyle="1" w:styleId="5D758805087B467A9FA3EC4B4EB781F5">
    <w:name w:val="5D758805087B467A9FA3EC4B4EB781F5"/>
    <w:pPr>
      <w:widowControl w:val="0"/>
      <w:jc w:val="both"/>
    </w:pPr>
  </w:style>
  <w:style w:type="paragraph" w:customStyle="1" w:styleId="DAC8683F74CD40CBB848CAD647BFC611">
    <w:name w:val="DAC8683F74CD40CBB848CAD647BFC611"/>
    <w:pPr>
      <w:widowControl w:val="0"/>
      <w:jc w:val="both"/>
    </w:pPr>
  </w:style>
  <w:style w:type="paragraph" w:customStyle="1" w:styleId="21632121B3D44AE9944277D319E4ADDC">
    <w:name w:val="21632121B3D44AE9944277D319E4ADDC"/>
    <w:pPr>
      <w:widowControl w:val="0"/>
      <w:jc w:val="both"/>
    </w:pPr>
  </w:style>
  <w:style w:type="paragraph" w:customStyle="1" w:styleId="3B655FCC39E44D54B2729FDFB6B49C07">
    <w:name w:val="3B655FCC39E44D54B2729FDFB6B49C07"/>
    <w:pPr>
      <w:widowControl w:val="0"/>
      <w:jc w:val="both"/>
    </w:pPr>
  </w:style>
  <w:style w:type="paragraph" w:customStyle="1" w:styleId="C95E41FB63F2445680FB74651BD00DBF">
    <w:name w:val="C95E41FB63F2445680FB74651BD00DBF"/>
    <w:pPr>
      <w:widowControl w:val="0"/>
      <w:jc w:val="both"/>
    </w:pPr>
  </w:style>
  <w:style w:type="paragraph" w:customStyle="1" w:styleId="EE6680EF9DB443488724DBE733D29188">
    <w:name w:val="EE6680EF9DB443488724DBE733D29188"/>
    <w:pPr>
      <w:widowControl w:val="0"/>
      <w:jc w:val="both"/>
    </w:pPr>
  </w:style>
  <w:style w:type="paragraph" w:customStyle="1" w:styleId="8C281BEFB5B743DB8D681556FD71BBDD">
    <w:name w:val="8C281BEFB5B743DB8D681556FD71BBDD"/>
    <w:pPr>
      <w:widowControl w:val="0"/>
      <w:jc w:val="both"/>
    </w:pPr>
  </w:style>
  <w:style w:type="paragraph" w:customStyle="1" w:styleId="32CDD2C24E3D40479B2CA34DF0AFE149">
    <w:name w:val="32CDD2C24E3D40479B2CA34DF0AFE149"/>
    <w:pPr>
      <w:widowControl w:val="0"/>
      <w:jc w:val="both"/>
    </w:pPr>
  </w:style>
  <w:style w:type="paragraph" w:customStyle="1" w:styleId="EA8DD3C18B2048B69A190C15BEF8C426">
    <w:name w:val="EA8DD3C18B2048B69A190C15BEF8C426"/>
    <w:pPr>
      <w:widowControl w:val="0"/>
      <w:jc w:val="both"/>
    </w:pPr>
  </w:style>
  <w:style w:type="paragraph" w:customStyle="1" w:styleId="6E1A31A2BF234AF2890C44E8C03B451D">
    <w:name w:val="6E1A31A2BF234AF2890C44E8C03B451D"/>
    <w:pPr>
      <w:widowControl w:val="0"/>
      <w:jc w:val="both"/>
    </w:pPr>
  </w:style>
  <w:style w:type="paragraph" w:customStyle="1" w:styleId="D727DE3105594E12BDAFB94E10196E3D">
    <w:name w:val="D727DE3105594E12BDAFB94E10196E3D"/>
    <w:pPr>
      <w:widowControl w:val="0"/>
      <w:jc w:val="both"/>
    </w:pPr>
  </w:style>
  <w:style w:type="paragraph" w:customStyle="1" w:styleId="DBAD60EB399345088BE37B133FC2D1D4">
    <w:name w:val="DBAD60EB399345088BE37B133FC2D1D4"/>
    <w:pPr>
      <w:widowControl w:val="0"/>
      <w:jc w:val="both"/>
    </w:pPr>
  </w:style>
  <w:style w:type="paragraph" w:customStyle="1" w:styleId="E363C05F8D8F4DEC9F468407155FC543">
    <w:name w:val="E363C05F8D8F4DEC9F468407155FC543"/>
    <w:pPr>
      <w:widowControl w:val="0"/>
      <w:jc w:val="both"/>
    </w:pPr>
  </w:style>
  <w:style w:type="paragraph" w:customStyle="1" w:styleId="5B7B9F60935041C89AE3D8AE28EF4703">
    <w:name w:val="5B7B9F60935041C89AE3D8AE28EF4703"/>
    <w:pPr>
      <w:widowControl w:val="0"/>
      <w:jc w:val="both"/>
    </w:pPr>
  </w:style>
  <w:style w:type="paragraph" w:customStyle="1" w:styleId="E851AAEC61564965AAE4595FD4EF2E1C">
    <w:name w:val="E851AAEC61564965AAE4595FD4EF2E1C"/>
    <w:pPr>
      <w:widowControl w:val="0"/>
      <w:jc w:val="both"/>
    </w:pPr>
  </w:style>
  <w:style w:type="paragraph" w:customStyle="1" w:styleId="866431AEEF634DA69563973749FFEE11">
    <w:name w:val="866431AEEF634DA69563973749FFEE11"/>
    <w:pPr>
      <w:widowControl w:val="0"/>
      <w:jc w:val="both"/>
    </w:pPr>
  </w:style>
  <w:style w:type="paragraph" w:customStyle="1" w:styleId="607EB92CE7F54261849DC4F6BE0C2E2E">
    <w:name w:val="607EB92CE7F54261849DC4F6BE0C2E2E"/>
    <w:pPr>
      <w:widowControl w:val="0"/>
      <w:jc w:val="both"/>
    </w:pPr>
  </w:style>
  <w:style w:type="paragraph" w:customStyle="1" w:styleId="D4BE87930B1548FEA8B0C6FADB71930D">
    <w:name w:val="D4BE87930B1548FEA8B0C6FADB71930D"/>
    <w:pPr>
      <w:widowControl w:val="0"/>
      <w:jc w:val="both"/>
    </w:pPr>
  </w:style>
  <w:style w:type="paragraph" w:customStyle="1" w:styleId="E43F9740944147E089AEDC414BA76814">
    <w:name w:val="E43F9740944147E089AEDC414BA76814"/>
    <w:pPr>
      <w:widowControl w:val="0"/>
      <w:jc w:val="both"/>
    </w:pPr>
  </w:style>
  <w:style w:type="paragraph" w:customStyle="1" w:styleId="2AC7B71A303547E5B56A5D91324F0BDC">
    <w:name w:val="2AC7B71A303547E5B56A5D91324F0BDC"/>
    <w:pPr>
      <w:widowControl w:val="0"/>
      <w:jc w:val="both"/>
    </w:pPr>
  </w:style>
  <w:style w:type="paragraph" w:customStyle="1" w:styleId="EDD4FC27997B448687411CF29D1764A2">
    <w:name w:val="EDD4FC27997B448687411CF29D1764A2"/>
    <w:pPr>
      <w:widowControl w:val="0"/>
      <w:jc w:val="both"/>
    </w:pPr>
  </w:style>
  <w:style w:type="paragraph" w:customStyle="1" w:styleId="A4A3EAD44DA04B20818404ED6ACD665A">
    <w:name w:val="A4A3EAD44DA04B20818404ED6ACD665A"/>
    <w:pPr>
      <w:widowControl w:val="0"/>
      <w:jc w:val="both"/>
    </w:pPr>
  </w:style>
  <w:style w:type="paragraph" w:customStyle="1" w:styleId="AD503C6D83F442C7B82BA4B95F5A8113">
    <w:name w:val="AD503C6D83F442C7B82BA4B95F5A8113"/>
    <w:pPr>
      <w:widowControl w:val="0"/>
      <w:jc w:val="both"/>
    </w:pPr>
  </w:style>
  <w:style w:type="paragraph" w:customStyle="1" w:styleId="2CA223DD1D904FF1B9BD15926546899C">
    <w:name w:val="2CA223DD1D904FF1B9BD15926546899C"/>
    <w:pPr>
      <w:widowControl w:val="0"/>
      <w:jc w:val="both"/>
    </w:pPr>
  </w:style>
  <w:style w:type="paragraph" w:customStyle="1" w:styleId="678C8E954BD3435C9566878DC2EB0FD1">
    <w:name w:val="678C8E954BD3435C9566878DC2EB0FD1"/>
    <w:pPr>
      <w:widowControl w:val="0"/>
      <w:jc w:val="both"/>
    </w:pPr>
  </w:style>
  <w:style w:type="paragraph" w:customStyle="1" w:styleId="0EA74F1ACEC74F0FA8C965F15A6954A7">
    <w:name w:val="0EA74F1ACEC74F0FA8C965F15A6954A7"/>
    <w:pPr>
      <w:widowControl w:val="0"/>
      <w:jc w:val="both"/>
    </w:pPr>
  </w:style>
  <w:style w:type="paragraph" w:customStyle="1" w:styleId="4D9B4F1994FC4012BDC89F4D76005D1A">
    <w:name w:val="4D9B4F1994FC4012BDC89F4D76005D1A"/>
    <w:pPr>
      <w:widowControl w:val="0"/>
      <w:jc w:val="both"/>
    </w:pPr>
  </w:style>
  <w:style w:type="paragraph" w:customStyle="1" w:styleId="83B494AC984A4873A0DDC4D1431FB15E">
    <w:name w:val="83B494AC984A4873A0DDC4D1431FB15E"/>
    <w:pPr>
      <w:widowControl w:val="0"/>
      <w:jc w:val="both"/>
    </w:pPr>
  </w:style>
  <w:style w:type="paragraph" w:customStyle="1" w:styleId="1027013A739E4F2F92AD01F8A461C6CE">
    <w:name w:val="1027013A739E4F2F92AD01F8A461C6CE"/>
    <w:pPr>
      <w:widowControl w:val="0"/>
      <w:jc w:val="both"/>
    </w:pPr>
  </w:style>
  <w:style w:type="paragraph" w:customStyle="1" w:styleId="4EA0B81C74FD40A2A3BF7441E2005928">
    <w:name w:val="4EA0B81C74FD40A2A3BF7441E2005928"/>
    <w:pPr>
      <w:widowControl w:val="0"/>
      <w:jc w:val="both"/>
    </w:pPr>
  </w:style>
  <w:style w:type="paragraph" w:customStyle="1" w:styleId="F272E60E5E094E578FE36DC1C67DABF8">
    <w:name w:val="F272E60E5E094E578FE36DC1C67DABF8"/>
    <w:pPr>
      <w:widowControl w:val="0"/>
      <w:jc w:val="both"/>
    </w:pPr>
  </w:style>
  <w:style w:type="paragraph" w:customStyle="1" w:styleId="3C37242A1EAB48319B5B683876D1018B">
    <w:name w:val="3C37242A1EAB48319B5B683876D1018B"/>
    <w:pPr>
      <w:widowControl w:val="0"/>
      <w:jc w:val="both"/>
    </w:pPr>
  </w:style>
  <w:style w:type="paragraph" w:customStyle="1" w:styleId="C93F984EF23F4CE8AF5F5B621135A333">
    <w:name w:val="C93F984EF23F4CE8AF5F5B621135A333"/>
    <w:pPr>
      <w:widowControl w:val="0"/>
      <w:jc w:val="both"/>
    </w:pPr>
  </w:style>
  <w:style w:type="paragraph" w:customStyle="1" w:styleId="97E11CCE8B944B4FA9C8A86DD184E2F4">
    <w:name w:val="97E11CCE8B944B4FA9C8A86DD184E2F4"/>
    <w:pPr>
      <w:widowControl w:val="0"/>
      <w:jc w:val="both"/>
    </w:pPr>
  </w:style>
  <w:style w:type="paragraph" w:customStyle="1" w:styleId="D565231E92804AC680BFB4F3A8FFFDF0">
    <w:name w:val="D565231E92804AC680BFB4F3A8FFFDF0"/>
    <w:pPr>
      <w:widowControl w:val="0"/>
      <w:jc w:val="both"/>
    </w:pPr>
  </w:style>
  <w:style w:type="paragraph" w:customStyle="1" w:styleId="335760065B5F4AE1909F911E4647D609">
    <w:name w:val="335760065B5F4AE1909F911E4647D609"/>
    <w:pPr>
      <w:widowControl w:val="0"/>
      <w:jc w:val="both"/>
    </w:pPr>
  </w:style>
  <w:style w:type="paragraph" w:customStyle="1" w:styleId="B303220C782B41E4BE62138E60386772">
    <w:name w:val="B303220C782B41E4BE62138E60386772"/>
    <w:pPr>
      <w:widowControl w:val="0"/>
      <w:jc w:val="both"/>
    </w:pPr>
  </w:style>
  <w:style w:type="paragraph" w:customStyle="1" w:styleId="00204DFC54D948BA90C841A70F6F0163">
    <w:name w:val="00204DFC54D948BA90C841A70F6F0163"/>
    <w:pPr>
      <w:widowControl w:val="0"/>
      <w:jc w:val="both"/>
    </w:pPr>
  </w:style>
  <w:style w:type="paragraph" w:customStyle="1" w:styleId="146A000C3C7C481084D2B5163AA28240">
    <w:name w:val="146A000C3C7C481084D2B5163AA28240"/>
    <w:pPr>
      <w:widowControl w:val="0"/>
      <w:jc w:val="both"/>
    </w:pPr>
  </w:style>
  <w:style w:type="paragraph" w:customStyle="1" w:styleId="5521BA1981FA4B09BB7CA401AF2CE8EE">
    <w:name w:val="5521BA1981FA4B09BB7CA401AF2CE8EE"/>
    <w:pPr>
      <w:widowControl w:val="0"/>
      <w:jc w:val="both"/>
    </w:pPr>
  </w:style>
  <w:style w:type="paragraph" w:customStyle="1" w:styleId="A28B2FDF5A684E3E9E2E80932AD6DCEE">
    <w:name w:val="A28B2FDF5A684E3E9E2E80932AD6DCEE"/>
    <w:pPr>
      <w:widowControl w:val="0"/>
      <w:jc w:val="both"/>
    </w:pPr>
  </w:style>
  <w:style w:type="paragraph" w:customStyle="1" w:styleId="CAA8C4C920C84AB1BBF3A4A7C2774605">
    <w:name w:val="CAA8C4C920C84AB1BBF3A4A7C2774605"/>
    <w:pPr>
      <w:widowControl w:val="0"/>
      <w:jc w:val="both"/>
    </w:pPr>
  </w:style>
  <w:style w:type="paragraph" w:customStyle="1" w:styleId="0C494E70D088417CB907876189F1650C">
    <w:name w:val="0C494E70D088417CB907876189F1650C"/>
    <w:pPr>
      <w:widowControl w:val="0"/>
      <w:jc w:val="both"/>
    </w:pPr>
  </w:style>
  <w:style w:type="paragraph" w:customStyle="1" w:styleId="B1F8EC6A9FE84813B1E96E861A8A2F27">
    <w:name w:val="B1F8EC6A9FE84813B1E96E861A8A2F27"/>
    <w:pPr>
      <w:widowControl w:val="0"/>
      <w:jc w:val="both"/>
    </w:pPr>
  </w:style>
  <w:style w:type="paragraph" w:customStyle="1" w:styleId="917BB17BEFD0434BADA1A65FA1236A63">
    <w:name w:val="917BB17BEFD0434BADA1A65FA1236A63"/>
    <w:pPr>
      <w:widowControl w:val="0"/>
      <w:jc w:val="both"/>
    </w:pPr>
  </w:style>
  <w:style w:type="paragraph" w:customStyle="1" w:styleId="2590F7E72DE24333A0BD032A747A305E">
    <w:name w:val="2590F7E72DE24333A0BD032A747A305E"/>
    <w:pPr>
      <w:widowControl w:val="0"/>
      <w:jc w:val="both"/>
    </w:pPr>
  </w:style>
  <w:style w:type="paragraph" w:customStyle="1" w:styleId="9BD04CC9D8D340E0A1A2540F50CBD537">
    <w:name w:val="9BD04CC9D8D340E0A1A2540F50CBD537"/>
    <w:pPr>
      <w:widowControl w:val="0"/>
      <w:jc w:val="both"/>
    </w:pPr>
  </w:style>
  <w:style w:type="paragraph" w:customStyle="1" w:styleId="8435D369850049DD8E011064369932FB">
    <w:name w:val="8435D369850049DD8E011064369932FB"/>
    <w:pPr>
      <w:widowControl w:val="0"/>
      <w:jc w:val="both"/>
    </w:pPr>
  </w:style>
  <w:style w:type="paragraph" w:customStyle="1" w:styleId="5BFEDC9D41854AD5BFC676780AABD82C">
    <w:name w:val="5BFEDC9D41854AD5BFC676780AABD82C"/>
    <w:pPr>
      <w:widowControl w:val="0"/>
      <w:jc w:val="both"/>
    </w:pPr>
  </w:style>
  <w:style w:type="paragraph" w:customStyle="1" w:styleId="0B2CBE3B48984AA0903D9820D1A4E021">
    <w:name w:val="0B2CBE3B48984AA0903D9820D1A4E021"/>
    <w:pPr>
      <w:widowControl w:val="0"/>
      <w:jc w:val="both"/>
    </w:pPr>
  </w:style>
  <w:style w:type="paragraph" w:customStyle="1" w:styleId="A968F1289FA24DB2AF5477E2353D51E8">
    <w:name w:val="A968F1289FA24DB2AF5477E2353D51E8"/>
    <w:pPr>
      <w:widowControl w:val="0"/>
      <w:jc w:val="both"/>
    </w:pPr>
  </w:style>
  <w:style w:type="paragraph" w:customStyle="1" w:styleId="773181B246DE459C8803A6C5F5C6C5E3">
    <w:name w:val="773181B246DE459C8803A6C5F5C6C5E3"/>
    <w:pPr>
      <w:widowControl w:val="0"/>
      <w:jc w:val="both"/>
    </w:pPr>
  </w:style>
  <w:style w:type="paragraph" w:customStyle="1" w:styleId="172E1E1E820F4E7D96C25D5C3F3FDC09">
    <w:name w:val="172E1E1E820F4E7D96C25D5C3F3FDC09"/>
    <w:pPr>
      <w:widowControl w:val="0"/>
      <w:jc w:val="both"/>
    </w:pPr>
  </w:style>
  <w:style w:type="paragraph" w:customStyle="1" w:styleId="1B59CC323BE44B10A15091D4E9CC0618">
    <w:name w:val="1B59CC323BE44B10A15091D4E9CC0618"/>
    <w:pPr>
      <w:widowControl w:val="0"/>
      <w:jc w:val="both"/>
    </w:pPr>
  </w:style>
  <w:style w:type="paragraph" w:customStyle="1" w:styleId="B793DA23346C497B9F12DBA966806D1B">
    <w:name w:val="B793DA23346C497B9F12DBA966806D1B"/>
    <w:pPr>
      <w:widowControl w:val="0"/>
      <w:jc w:val="both"/>
    </w:pPr>
  </w:style>
  <w:style w:type="paragraph" w:customStyle="1" w:styleId="3D7B57B9931B44599B7F0007D365E126">
    <w:name w:val="3D7B57B9931B44599B7F0007D365E126"/>
    <w:pPr>
      <w:widowControl w:val="0"/>
      <w:jc w:val="both"/>
    </w:pPr>
  </w:style>
  <w:style w:type="paragraph" w:customStyle="1" w:styleId="6F769239D3E642669370610D99ABA4E3">
    <w:name w:val="6F769239D3E642669370610D99ABA4E3"/>
    <w:pPr>
      <w:widowControl w:val="0"/>
      <w:jc w:val="both"/>
    </w:pPr>
  </w:style>
  <w:style w:type="paragraph" w:customStyle="1" w:styleId="FB0D6021B0CF4FAA82E09ECAA2B8ACE4">
    <w:name w:val="FB0D6021B0CF4FAA82E09ECAA2B8ACE4"/>
    <w:pPr>
      <w:widowControl w:val="0"/>
      <w:jc w:val="both"/>
    </w:pPr>
  </w:style>
  <w:style w:type="paragraph" w:customStyle="1" w:styleId="FA049073D2714FA3802859632C27AFF0">
    <w:name w:val="FA049073D2714FA3802859632C27AFF0"/>
    <w:pPr>
      <w:widowControl w:val="0"/>
      <w:jc w:val="both"/>
    </w:pPr>
  </w:style>
  <w:style w:type="paragraph" w:customStyle="1" w:styleId="13ACB992B42647B4B2FD9C707B1A35CF">
    <w:name w:val="13ACB992B42647B4B2FD9C707B1A35CF"/>
    <w:pPr>
      <w:widowControl w:val="0"/>
      <w:jc w:val="both"/>
    </w:pPr>
  </w:style>
  <w:style w:type="paragraph" w:customStyle="1" w:styleId="DCBFDDA4F2A5439EB2F4658E75CD4E0E">
    <w:name w:val="DCBFDDA4F2A5439EB2F4658E75CD4E0E"/>
    <w:pPr>
      <w:widowControl w:val="0"/>
      <w:jc w:val="both"/>
    </w:pPr>
  </w:style>
  <w:style w:type="paragraph" w:customStyle="1" w:styleId="9C76ECF906C54B7B935E14046C4E5A91">
    <w:name w:val="9C76ECF906C54B7B935E14046C4E5A91"/>
    <w:pPr>
      <w:widowControl w:val="0"/>
      <w:jc w:val="both"/>
    </w:pPr>
  </w:style>
  <w:style w:type="paragraph" w:customStyle="1" w:styleId="02D72339B5DC475691029EF5F4B0698D">
    <w:name w:val="02D72339B5DC475691029EF5F4B0698D"/>
    <w:pPr>
      <w:widowControl w:val="0"/>
      <w:jc w:val="both"/>
    </w:pPr>
  </w:style>
  <w:style w:type="paragraph" w:customStyle="1" w:styleId="669953053BBE46C4A6698873AE01D876">
    <w:name w:val="669953053BBE46C4A6698873AE01D876"/>
    <w:pPr>
      <w:widowControl w:val="0"/>
      <w:jc w:val="both"/>
    </w:pPr>
  </w:style>
  <w:style w:type="paragraph" w:customStyle="1" w:styleId="EC04B51B7C4842C08607FD6B7AD223B3">
    <w:name w:val="EC04B51B7C4842C08607FD6B7AD223B3"/>
    <w:pPr>
      <w:widowControl w:val="0"/>
      <w:jc w:val="both"/>
    </w:pPr>
  </w:style>
  <w:style w:type="paragraph" w:customStyle="1" w:styleId="59F8D945CE1B432D8191579338A8A71B">
    <w:name w:val="59F8D945CE1B432D8191579338A8A71B"/>
    <w:pPr>
      <w:widowControl w:val="0"/>
      <w:jc w:val="both"/>
    </w:pPr>
  </w:style>
  <w:style w:type="paragraph" w:customStyle="1" w:styleId="326D06EA324742C08CCF17E9C886E5A7">
    <w:name w:val="326D06EA324742C08CCF17E9C886E5A7"/>
    <w:pPr>
      <w:widowControl w:val="0"/>
      <w:jc w:val="both"/>
    </w:pPr>
  </w:style>
  <w:style w:type="paragraph" w:customStyle="1" w:styleId="26A2E46BB2BB4BFE884F3702765B00D7">
    <w:name w:val="26A2E46BB2BB4BFE884F3702765B00D7"/>
    <w:pPr>
      <w:widowControl w:val="0"/>
      <w:jc w:val="both"/>
    </w:pPr>
  </w:style>
  <w:style w:type="paragraph" w:customStyle="1" w:styleId="2D02657FC32C4CE7837CF1346A0C98E8">
    <w:name w:val="2D02657FC32C4CE7837CF1346A0C98E8"/>
    <w:pPr>
      <w:widowControl w:val="0"/>
      <w:jc w:val="both"/>
    </w:pPr>
  </w:style>
  <w:style w:type="paragraph" w:customStyle="1" w:styleId="03BA3F0B3875489CB90E65CA76FECBAA">
    <w:name w:val="03BA3F0B3875489CB90E65CA76FECBAA"/>
    <w:pPr>
      <w:widowControl w:val="0"/>
      <w:jc w:val="both"/>
    </w:pPr>
  </w:style>
  <w:style w:type="paragraph" w:customStyle="1" w:styleId="0EDF93AFDE124D5EB46393024D8CE985">
    <w:name w:val="0EDF93AFDE124D5EB46393024D8CE985"/>
    <w:pPr>
      <w:widowControl w:val="0"/>
      <w:jc w:val="both"/>
    </w:pPr>
  </w:style>
  <w:style w:type="paragraph" w:customStyle="1" w:styleId="AC971859514C42258CA149A0F770B6AE">
    <w:name w:val="AC971859514C42258CA149A0F770B6AE"/>
    <w:pPr>
      <w:widowControl w:val="0"/>
      <w:jc w:val="both"/>
    </w:pPr>
  </w:style>
  <w:style w:type="paragraph" w:customStyle="1" w:styleId="9E72E437756E485492038ADC2881CC93">
    <w:name w:val="9E72E437756E485492038ADC2881CC93"/>
    <w:pPr>
      <w:widowControl w:val="0"/>
      <w:jc w:val="both"/>
    </w:pPr>
  </w:style>
  <w:style w:type="paragraph" w:customStyle="1" w:styleId="A094EECB10C1488FB2EFC4EEC9BF6922">
    <w:name w:val="A094EECB10C1488FB2EFC4EEC9BF6922"/>
    <w:pPr>
      <w:widowControl w:val="0"/>
      <w:jc w:val="both"/>
    </w:pPr>
  </w:style>
  <w:style w:type="paragraph" w:customStyle="1" w:styleId="4BDF8670B3B14099956ED47230D8530D">
    <w:name w:val="4BDF8670B3B14099956ED47230D8530D"/>
    <w:pPr>
      <w:widowControl w:val="0"/>
      <w:jc w:val="both"/>
    </w:pPr>
  </w:style>
  <w:style w:type="paragraph" w:customStyle="1" w:styleId="D4DA6C48128C4E6EA6418BFD98A752BF">
    <w:name w:val="D4DA6C48128C4E6EA6418BFD98A752BF"/>
    <w:pPr>
      <w:widowControl w:val="0"/>
      <w:jc w:val="both"/>
    </w:pPr>
  </w:style>
  <w:style w:type="paragraph" w:customStyle="1" w:styleId="4A461C5B4EDF4E0ABA292CC0E37763B0">
    <w:name w:val="4A461C5B4EDF4E0ABA292CC0E37763B0"/>
    <w:pPr>
      <w:widowControl w:val="0"/>
      <w:jc w:val="both"/>
    </w:pPr>
  </w:style>
  <w:style w:type="paragraph" w:customStyle="1" w:styleId="F4C8197C9DF54D8FADF48356AABBD5F9">
    <w:name w:val="F4C8197C9DF54D8FADF48356AABBD5F9"/>
    <w:pPr>
      <w:widowControl w:val="0"/>
      <w:jc w:val="both"/>
    </w:pPr>
  </w:style>
  <w:style w:type="paragraph" w:customStyle="1" w:styleId="3E275306EBB04C13A672D31318D4954B">
    <w:name w:val="3E275306EBB04C13A672D31318D4954B"/>
    <w:pPr>
      <w:widowControl w:val="0"/>
      <w:jc w:val="both"/>
    </w:pPr>
  </w:style>
  <w:style w:type="paragraph" w:customStyle="1" w:styleId="7C555D27CBA94767B0A8CD4498A2DA87">
    <w:name w:val="7C555D27CBA94767B0A8CD4498A2DA87"/>
    <w:pPr>
      <w:widowControl w:val="0"/>
      <w:jc w:val="both"/>
    </w:pPr>
  </w:style>
  <w:style w:type="paragraph" w:customStyle="1" w:styleId="B56336AD9ACA410AB966FC2A09837E16">
    <w:name w:val="B56336AD9ACA410AB966FC2A09837E16"/>
    <w:pPr>
      <w:widowControl w:val="0"/>
      <w:jc w:val="both"/>
    </w:pPr>
  </w:style>
  <w:style w:type="paragraph" w:customStyle="1" w:styleId="498DF26432604BB3B7BA1A1D08F0DF65">
    <w:name w:val="498DF26432604BB3B7BA1A1D08F0DF65"/>
    <w:pPr>
      <w:widowControl w:val="0"/>
      <w:jc w:val="both"/>
    </w:pPr>
  </w:style>
  <w:style w:type="paragraph" w:customStyle="1" w:styleId="A9047D92235C4F51B2C9B59A320EBA0A">
    <w:name w:val="A9047D92235C4F51B2C9B59A320EBA0A"/>
    <w:pPr>
      <w:widowControl w:val="0"/>
      <w:jc w:val="both"/>
    </w:pPr>
  </w:style>
  <w:style w:type="paragraph" w:customStyle="1" w:styleId="E9A6D8258D914223890E4376ACD4C078">
    <w:name w:val="E9A6D8258D914223890E4376ACD4C078"/>
    <w:pPr>
      <w:widowControl w:val="0"/>
      <w:jc w:val="both"/>
    </w:pPr>
  </w:style>
  <w:style w:type="paragraph" w:customStyle="1" w:styleId="0F7546ED2E61401386A717E7A7DC26A5">
    <w:name w:val="0F7546ED2E61401386A717E7A7DC26A5"/>
    <w:pPr>
      <w:widowControl w:val="0"/>
      <w:jc w:val="both"/>
    </w:pPr>
  </w:style>
  <w:style w:type="paragraph" w:customStyle="1" w:styleId="0C7CE498DBCB4F92B4CE6E3C4CC0F856">
    <w:name w:val="0C7CE498DBCB4F92B4CE6E3C4CC0F856"/>
    <w:pPr>
      <w:widowControl w:val="0"/>
      <w:jc w:val="both"/>
    </w:pPr>
  </w:style>
  <w:style w:type="paragraph" w:customStyle="1" w:styleId="01C72EBF3BED41D29F6D8BAB4FB7B93A">
    <w:name w:val="01C72EBF3BED41D29F6D8BAB4FB7B93A"/>
    <w:pPr>
      <w:widowControl w:val="0"/>
      <w:jc w:val="both"/>
    </w:pPr>
  </w:style>
  <w:style w:type="paragraph" w:customStyle="1" w:styleId="B25DAFAC37854610B2AB74B7182F2F1B">
    <w:name w:val="B25DAFAC37854610B2AB74B7182F2F1B"/>
    <w:pPr>
      <w:widowControl w:val="0"/>
      <w:jc w:val="both"/>
    </w:pPr>
  </w:style>
  <w:style w:type="paragraph" w:customStyle="1" w:styleId="415E9D7FFAF54FB0B13996F942366B69">
    <w:name w:val="415E9D7FFAF54FB0B13996F942366B69"/>
    <w:pPr>
      <w:widowControl w:val="0"/>
      <w:jc w:val="both"/>
    </w:pPr>
  </w:style>
  <w:style w:type="paragraph" w:customStyle="1" w:styleId="5CE0066621B54365858E1314BCA192E6">
    <w:name w:val="5CE0066621B54365858E1314BCA192E6"/>
    <w:pPr>
      <w:widowControl w:val="0"/>
      <w:jc w:val="both"/>
    </w:pPr>
  </w:style>
  <w:style w:type="paragraph" w:customStyle="1" w:styleId="23177C3710E8452896699466DB778B9B">
    <w:name w:val="23177C3710E8452896699466DB778B9B"/>
    <w:pPr>
      <w:widowControl w:val="0"/>
      <w:jc w:val="both"/>
    </w:pPr>
  </w:style>
  <w:style w:type="paragraph" w:customStyle="1" w:styleId="B6F4E01691BC49F79D76CFF7B16489C3">
    <w:name w:val="B6F4E01691BC49F79D76CFF7B16489C3"/>
    <w:pPr>
      <w:widowControl w:val="0"/>
      <w:jc w:val="both"/>
    </w:pPr>
  </w:style>
  <w:style w:type="paragraph" w:customStyle="1" w:styleId="AF5F91D262454FEFA10F9C64E7000F19">
    <w:name w:val="AF5F91D262454FEFA10F9C64E7000F19"/>
    <w:pPr>
      <w:widowControl w:val="0"/>
      <w:jc w:val="both"/>
    </w:pPr>
  </w:style>
  <w:style w:type="paragraph" w:customStyle="1" w:styleId="3E209EA8D8014A64AE5F0BDB4B3663CD">
    <w:name w:val="3E209EA8D8014A64AE5F0BDB4B3663CD"/>
    <w:pPr>
      <w:widowControl w:val="0"/>
      <w:jc w:val="both"/>
    </w:pPr>
  </w:style>
  <w:style w:type="paragraph" w:customStyle="1" w:styleId="6DA04E0C715D4D01B66549BBF03502CC">
    <w:name w:val="6DA04E0C715D4D01B66549BBF03502CC"/>
    <w:pPr>
      <w:widowControl w:val="0"/>
      <w:jc w:val="both"/>
    </w:pPr>
  </w:style>
  <w:style w:type="paragraph" w:customStyle="1" w:styleId="E9334C3926BD44A5BF889E301DEC1F9C">
    <w:name w:val="E9334C3926BD44A5BF889E301DEC1F9C"/>
    <w:pPr>
      <w:widowControl w:val="0"/>
      <w:jc w:val="both"/>
    </w:pPr>
  </w:style>
  <w:style w:type="paragraph" w:customStyle="1" w:styleId="35D80EFB86904D89BADCCC6AB6C9E364">
    <w:name w:val="35D80EFB86904D89BADCCC6AB6C9E364"/>
    <w:pPr>
      <w:widowControl w:val="0"/>
      <w:jc w:val="both"/>
    </w:pPr>
  </w:style>
  <w:style w:type="paragraph" w:customStyle="1" w:styleId="7CFD0A6651AF455C9268984BE00F8571">
    <w:name w:val="7CFD0A6651AF455C9268984BE00F8571"/>
    <w:pPr>
      <w:widowControl w:val="0"/>
      <w:jc w:val="both"/>
    </w:pPr>
  </w:style>
  <w:style w:type="paragraph" w:customStyle="1" w:styleId="F7007B4EFEFD49CDB83D9A1931791D2D">
    <w:name w:val="F7007B4EFEFD49CDB83D9A1931791D2D"/>
    <w:pPr>
      <w:widowControl w:val="0"/>
      <w:jc w:val="both"/>
    </w:pPr>
  </w:style>
  <w:style w:type="paragraph" w:customStyle="1" w:styleId="4AA16C0BD0024E0993180BD7EACE31B0">
    <w:name w:val="4AA16C0BD0024E0993180BD7EACE31B0"/>
    <w:pPr>
      <w:widowControl w:val="0"/>
      <w:jc w:val="both"/>
    </w:pPr>
  </w:style>
  <w:style w:type="paragraph" w:customStyle="1" w:styleId="17C6E55AF95F43C48F464396372FC3A7">
    <w:name w:val="17C6E55AF95F43C48F464396372FC3A7"/>
    <w:pPr>
      <w:widowControl w:val="0"/>
      <w:jc w:val="both"/>
    </w:pPr>
  </w:style>
  <w:style w:type="paragraph" w:customStyle="1" w:styleId="18CB138F7CA9427CA556356BB887F7BF">
    <w:name w:val="18CB138F7CA9427CA556356BB887F7BF"/>
    <w:pPr>
      <w:widowControl w:val="0"/>
      <w:jc w:val="both"/>
    </w:pPr>
  </w:style>
  <w:style w:type="paragraph" w:customStyle="1" w:styleId="09172C25A1B9487E8B2547C0F2A220DF">
    <w:name w:val="09172C25A1B9487E8B2547C0F2A220DF"/>
    <w:pPr>
      <w:widowControl w:val="0"/>
      <w:jc w:val="both"/>
    </w:pPr>
  </w:style>
  <w:style w:type="paragraph" w:customStyle="1" w:styleId="9CD5F5C197E24A39BA079B299C25173D">
    <w:name w:val="9CD5F5C197E24A39BA079B299C25173D"/>
    <w:pPr>
      <w:widowControl w:val="0"/>
      <w:jc w:val="both"/>
    </w:pPr>
  </w:style>
  <w:style w:type="paragraph" w:customStyle="1" w:styleId="0853E985111A43D7B61FCDDF4E3E13EE">
    <w:name w:val="0853E985111A43D7B61FCDDF4E3E13EE"/>
    <w:pPr>
      <w:widowControl w:val="0"/>
      <w:jc w:val="both"/>
    </w:pPr>
  </w:style>
  <w:style w:type="paragraph" w:customStyle="1" w:styleId="B312B67765B2468588B7590859399CC9">
    <w:name w:val="B312B67765B2468588B7590859399CC9"/>
    <w:pPr>
      <w:widowControl w:val="0"/>
      <w:jc w:val="both"/>
    </w:pPr>
  </w:style>
  <w:style w:type="paragraph" w:customStyle="1" w:styleId="24947E3798684D40AE065322B7939CA0">
    <w:name w:val="24947E3798684D40AE065322B7939CA0"/>
    <w:pPr>
      <w:widowControl w:val="0"/>
      <w:jc w:val="both"/>
    </w:pPr>
  </w:style>
  <w:style w:type="paragraph" w:customStyle="1" w:styleId="AA73E5AAFD3C44D8ADA842D9DFFEA26F">
    <w:name w:val="AA73E5AAFD3C44D8ADA842D9DFFEA26F"/>
    <w:pPr>
      <w:widowControl w:val="0"/>
      <w:jc w:val="both"/>
    </w:pPr>
  </w:style>
  <w:style w:type="paragraph" w:customStyle="1" w:styleId="DB3E8DBB8E5A4AA18F35869B7B2C505C">
    <w:name w:val="DB3E8DBB8E5A4AA18F35869B7B2C505C"/>
    <w:pPr>
      <w:widowControl w:val="0"/>
      <w:jc w:val="both"/>
    </w:pPr>
  </w:style>
  <w:style w:type="paragraph" w:customStyle="1" w:styleId="E02DF0649CA3434BA16CE3DEFD931037">
    <w:name w:val="E02DF0649CA3434BA16CE3DEFD931037"/>
    <w:pPr>
      <w:widowControl w:val="0"/>
      <w:jc w:val="both"/>
    </w:pPr>
  </w:style>
  <w:style w:type="paragraph" w:customStyle="1" w:styleId="3618E6854AC042F1820F779E21D3D447">
    <w:name w:val="3618E6854AC042F1820F779E21D3D447"/>
    <w:pPr>
      <w:widowControl w:val="0"/>
      <w:jc w:val="both"/>
    </w:pPr>
  </w:style>
  <w:style w:type="paragraph" w:customStyle="1" w:styleId="BE168163855A4685BF744EA06A54F1C5">
    <w:name w:val="BE168163855A4685BF744EA06A54F1C5"/>
    <w:pPr>
      <w:widowControl w:val="0"/>
      <w:jc w:val="both"/>
    </w:pPr>
  </w:style>
  <w:style w:type="paragraph" w:customStyle="1" w:styleId="1F7B9A079AF34451B063920190D0C923">
    <w:name w:val="1F7B9A079AF34451B063920190D0C923"/>
    <w:pPr>
      <w:widowControl w:val="0"/>
      <w:jc w:val="both"/>
    </w:pPr>
  </w:style>
  <w:style w:type="paragraph" w:customStyle="1" w:styleId="9BBA0AF99925466B98DC12E7873306CC">
    <w:name w:val="9BBA0AF99925466B98DC12E7873306CC"/>
    <w:pPr>
      <w:widowControl w:val="0"/>
      <w:jc w:val="both"/>
    </w:pPr>
  </w:style>
  <w:style w:type="paragraph" w:customStyle="1" w:styleId="F65D6752223047E1ABBA679A4C4CEAC1">
    <w:name w:val="F65D6752223047E1ABBA679A4C4CEAC1"/>
    <w:pPr>
      <w:widowControl w:val="0"/>
      <w:jc w:val="both"/>
    </w:pPr>
  </w:style>
  <w:style w:type="paragraph" w:customStyle="1" w:styleId="50167A1E78B84A8395D69EBF78E90DAA">
    <w:name w:val="50167A1E78B84A8395D69EBF78E90DAA"/>
    <w:pPr>
      <w:widowControl w:val="0"/>
      <w:jc w:val="both"/>
    </w:pPr>
  </w:style>
  <w:style w:type="paragraph" w:customStyle="1" w:styleId="7F2019A0E6A4415AB084C7DE4F503E2C">
    <w:name w:val="7F2019A0E6A4415AB084C7DE4F503E2C"/>
    <w:pPr>
      <w:widowControl w:val="0"/>
      <w:jc w:val="both"/>
    </w:pPr>
  </w:style>
  <w:style w:type="paragraph" w:customStyle="1" w:styleId="8A0879BE82BD49DE8687971264F3276C">
    <w:name w:val="8A0879BE82BD49DE8687971264F3276C"/>
    <w:pPr>
      <w:widowControl w:val="0"/>
      <w:jc w:val="both"/>
    </w:pPr>
  </w:style>
  <w:style w:type="paragraph" w:customStyle="1" w:styleId="AA8731519AEC4E6AB41F45213C3C1466">
    <w:name w:val="AA8731519AEC4E6AB41F45213C3C1466"/>
    <w:pPr>
      <w:widowControl w:val="0"/>
      <w:jc w:val="both"/>
    </w:pPr>
  </w:style>
  <w:style w:type="paragraph" w:customStyle="1" w:styleId="A992D81D8FD74EAEB6011E5CB3A745BC">
    <w:name w:val="A992D81D8FD74EAEB6011E5CB3A745BC"/>
    <w:pPr>
      <w:widowControl w:val="0"/>
      <w:jc w:val="both"/>
    </w:pPr>
  </w:style>
  <w:style w:type="paragraph" w:customStyle="1" w:styleId="D0555E3097034BBA829FAF24574DE1A2">
    <w:name w:val="D0555E3097034BBA829FAF24574DE1A2"/>
    <w:pPr>
      <w:widowControl w:val="0"/>
      <w:jc w:val="both"/>
    </w:pPr>
  </w:style>
  <w:style w:type="paragraph" w:customStyle="1" w:styleId="E02AF211DA92406D8EF5DF4A2866C76F">
    <w:name w:val="E02AF211DA92406D8EF5DF4A2866C76F"/>
    <w:pPr>
      <w:widowControl w:val="0"/>
      <w:jc w:val="both"/>
    </w:pPr>
  </w:style>
  <w:style w:type="paragraph" w:customStyle="1" w:styleId="8484054D93F74C79A85F4A337414D89E">
    <w:name w:val="8484054D93F74C79A85F4A337414D89E"/>
    <w:pPr>
      <w:widowControl w:val="0"/>
      <w:jc w:val="both"/>
    </w:pPr>
  </w:style>
  <w:style w:type="paragraph" w:customStyle="1" w:styleId="E70B95200DFF4446A9340DA79F7A0606">
    <w:name w:val="E70B95200DFF4446A9340DA79F7A0606"/>
    <w:pPr>
      <w:widowControl w:val="0"/>
      <w:jc w:val="both"/>
    </w:pPr>
  </w:style>
  <w:style w:type="paragraph" w:customStyle="1" w:styleId="E1F00FCCB9C64D988402905D7E51D379">
    <w:name w:val="E1F00FCCB9C64D988402905D7E51D379"/>
    <w:pPr>
      <w:widowControl w:val="0"/>
      <w:jc w:val="both"/>
    </w:pPr>
  </w:style>
  <w:style w:type="paragraph" w:customStyle="1" w:styleId="CE906BA671EC4CECA430470BA60D259A">
    <w:name w:val="CE906BA671EC4CECA430470BA60D259A"/>
    <w:pPr>
      <w:widowControl w:val="0"/>
      <w:jc w:val="both"/>
    </w:pPr>
  </w:style>
  <w:style w:type="paragraph" w:customStyle="1" w:styleId="535B3E91995C41BA8AA96701457B079F">
    <w:name w:val="535B3E91995C41BA8AA96701457B079F"/>
    <w:pPr>
      <w:widowControl w:val="0"/>
      <w:jc w:val="both"/>
    </w:pPr>
  </w:style>
  <w:style w:type="paragraph" w:customStyle="1" w:styleId="41C10CE3F4AB4526907CCC0C0A11EB19">
    <w:name w:val="41C10CE3F4AB4526907CCC0C0A11EB19"/>
    <w:pPr>
      <w:widowControl w:val="0"/>
      <w:jc w:val="both"/>
    </w:pPr>
  </w:style>
  <w:style w:type="paragraph" w:customStyle="1" w:styleId="F714D3A6BD1845A6B1566102AB0D64B3">
    <w:name w:val="F714D3A6BD1845A6B1566102AB0D64B3"/>
    <w:pPr>
      <w:widowControl w:val="0"/>
      <w:jc w:val="both"/>
    </w:pPr>
  </w:style>
  <w:style w:type="paragraph" w:customStyle="1" w:styleId="89C7C5EF3C9A44BB9A3E4998F3AB7F5B">
    <w:name w:val="89C7C5EF3C9A44BB9A3E4998F3AB7F5B"/>
    <w:pPr>
      <w:widowControl w:val="0"/>
      <w:jc w:val="both"/>
    </w:pPr>
  </w:style>
  <w:style w:type="paragraph" w:customStyle="1" w:styleId="6E9D0D9321D2455F902AB70FAC3D805F">
    <w:name w:val="6E9D0D9321D2455F902AB70FAC3D805F"/>
    <w:pPr>
      <w:widowControl w:val="0"/>
      <w:jc w:val="both"/>
    </w:pPr>
  </w:style>
  <w:style w:type="paragraph" w:customStyle="1" w:styleId="7AD043823DC842DC94D84DFD80D0825F">
    <w:name w:val="7AD043823DC842DC94D84DFD80D0825F"/>
    <w:pPr>
      <w:widowControl w:val="0"/>
      <w:jc w:val="both"/>
    </w:pPr>
  </w:style>
  <w:style w:type="paragraph" w:customStyle="1" w:styleId="529D2820EA1A4F7296E929D0A91F87FE">
    <w:name w:val="529D2820EA1A4F7296E929D0A91F87FE"/>
    <w:pPr>
      <w:widowControl w:val="0"/>
      <w:jc w:val="both"/>
    </w:pPr>
  </w:style>
  <w:style w:type="paragraph" w:customStyle="1" w:styleId="09A7360BB1FA4C3D8D0146226417CA6F">
    <w:name w:val="09A7360BB1FA4C3D8D0146226417CA6F"/>
    <w:pPr>
      <w:widowControl w:val="0"/>
      <w:jc w:val="both"/>
    </w:pPr>
  </w:style>
  <w:style w:type="paragraph" w:customStyle="1" w:styleId="3DCA40DBB9F340FB88E1C680EA7C37FC">
    <w:name w:val="3DCA40DBB9F340FB88E1C680EA7C37FC"/>
    <w:pPr>
      <w:widowControl w:val="0"/>
      <w:jc w:val="both"/>
    </w:pPr>
  </w:style>
  <w:style w:type="paragraph" w:customStyle="1" w:styleId="6C60FF4A1F04444CBFAF139FF75DEC3C">
    <w:name w:val="6C60FF4A1F04444CBFAF139FF75DEC3C"/>
    <w:pPr>
      <w:widowControl w:val="0"/>
      <w:jc w:val="both"/>
    </w:pPr>
  </w:style>
  <w:style w:type="paragraph" w:customStyle="1" w:styleId="5B860839D1C446BE82E0E0BA9C0E53EA">
    <w:name w:val="5B860839D1C446BE82E0E0BA9C0E53EA"/>
    <w:pPr>
      <w:widowControl w:val="0"/>
      <w:jc w:val="both"/>
    </w:pPr>
  </w:style>
  <w:style w:type="paragraph" w:customStyle="1" w:styleId="E440964E547343FD9353B6D9B5A4D7D4">
    <w:name w:val="E440964E547343FD9353B6D9B5A4D7D4"/>
    <w:pPr>
      <w:widowControl w:val="0"/>
      <w:jc w:val="both"/>
    </w:pPr>
  </w:style>
  <w:style w:type="paragraph" w:customStyle="1" w:styleId="0BC85FE412F8457190AB484C92224299">
    <w:name w:val="0BC85FE412F8457190AB484C92224299"/>
    <w:pPr>
      <w:widowControl w:val="0"/>
      <w:jc w:val="both"/>
    </w:pPr>
  </w:style>
  <w:style w:type="paragraph" w:customStyle="1" w:styleId="3CDF4E77FB48448DB27A3C91D36B2774">
    <w:name w:val="3CDF4E77FB48448DB27A3C91D36B2774"/>
    <w:pPr>
      <w:widowControl w:val="0"/>
      <w:jc w:val="both"/>
    </w:pPr>
  </w:style>
  <w:style w:type="paragraph" w:customStyle="1" w:styleId="95A8D4549E4E4DE799A5B64DC6B597D7">
    <w:name w:val="95A8D4549E4E4DE799A5B64DC6B597D7"/>
    <w:pPr>
      <w:widowControl w:val="0"/>
      <w:jc w:val="both"/>
    </w:pPr>
  </w:style>
  <w:style w:type="paragraph" w:customStyle="1" w:styleId="EBA1907B082145E7A01D5ED5F01EED39">
    <w:name w:val="EBA1907B082145E7A01D5ED5F01EED39"/>
    <w:pPr>
      <w:widowControl w:val="0"/>
      <w:jc w:val="both"/>
    </w:pPr>
  </w:style>
  <w:style w:type="paragraph" w:customStyle="1" w:styleId="3EC0327CE30C49AAAE0613F01989E89A">
    <w:name w:val="3EC0327CE30C49AAAE0613F01989E89A"/>
    <w:pPr>
      <w:widowControl w:val="0"/>
      <w:jc w:val="both"/>
    </w:pPr>
  </w:style>
  <w:style w:type="paragraph" w:customStyle="1" w:styleId="1DCAA4585A55453E86C35C3CC90F27C1">
    <w:name w:val="1DCAA4585A55453E86C35C3CC90F27C1"/>
    <w:pPr>
      <w:widowControl w:val="0"/>
      <w:jc w:val="both"/>
    </w:pPr>
  </w:style>
  <w:style w:type="paragraph" w:customStyle="1" w:styleId="414115E2BCC64B33A4B56AD1A36D1225">
    <w:name w:val="414115E2BCC64B33A4B56AD1A36D1225"/>
    <w:pPr>
      <w:widowControl w:val="0"/>
      <w:jc w:val="both"/>
    </w:pPr>
  </w:style>
  <w:style w:type="paragraph" w:customStyle="1" w:styleId="EAAC64CF21524C438CC9C5177F2B7B3F">
    <w:name w:val="EAAC64CF21524C438CC9C5177F2B7B3F"/>
    <w:pPr>
      <w:widowControl w:val="0"/>
      <w:jc w:val="both"/>
    </w:pPr>
  </w:style>
  <w:style w:type="paragraph" w:customStyle="1" w:styleId="B98E2973612A4193B105471C267990E3">
    <w:name w:val="B98E2973612A4193B105471C267990E3"/>
    <w:pPr>
      <w:widowControl w:val="0"/>
      <w:jc w:val="both"/>
    </w:pPr>
  </w:style>
  <w:style w:type="paragraph" w:customStyle="1" w:styleId="A7EC6C5C2C144BEFB9F46C4E145FFD62">
    <w:name w:val="A7EC6C5C2C144BEFB9F46C4E145FFD62"/>
    <w:pPr>
      <w:widowControl w:val="0"/>
      <w:jc w:val="both"/>
    </w:pPr>
  </w:style>
  <w:style w:type="paragraph" w:customStyle="1" w:styleId="91C260C76F0445CF9BAE416B53995F50">
    <w:name w:val="91C260C76F0445CF9BAE416B53995F50"/>
    <w:pPr>
      <w:widowControl w:val="0"/>
      <w:jc w:val="both"/>
    </w:pPr>
  </w:style>
  <w:style w:type="paragraph" w:customStyle="1" w:styleId="00C2BF826FD64EDAA39514DAA262C41C">
    <w:name w:val="00C2BF826FD64EDAA39514DAA262C41C"/>
    <w:pPr>
      <w:widowControl w:val="0"/>
      <w:jc w:val="both"/>
    </w:pPr>
  </w:style>
  <w:style w:type="paragraph" w:customStyle="1" w:styleId="830531A42C904C17B74B401AD77263F9">
    <w:name w:val="830531A42C904C17B74B401AD77263F9"/>
    <w:pPr>
      <w:widowControl w:val="0"/>
      <w:jc w:val="both"/>
    </w:pPr>
  </w:style>
  <w:style w:type="paragraph" w:customStyle="1" w:styleId="F5AE182289554E5E8F772E83E01F9D63">
    <w:name w:val="F5AE182289554E5E8F772E83E01F9D63"/>
    <w:pPr>
      <w:widowControl w:val="0"/>
      <w:jc w:val="both"/>
    </w:pPr>
  </w:style>
  <w:style w:type="paragraph" w:customStyle="1" w:styleId="3DFF6623FAA249BAA912FFCB4F6567A7">
    <w:name w:val="3DFF6623FAA249BAA912FFCB4F6567A7"/>
    <w:pPr>
      <w:widowControl w:val="0"/>
      <w:jc w:val="both"/>
    </w:pPr>
  </w:style>
  <w:style w:type="paragraph" w:customStyle="1" w:styleId="06336EFE03C949A499F7C7B45F83D13D">
    <w:name w:val="06336EFE03C949A499F7C7B45F83D13D"/>
    <w:pPr>
      <w:widowControl w:val="0"/>
      <w:jc w:val="both"/>
    </w:pPr>
  </w:style>
  <w:style w:type="paragraph" w:customStyle="1" w:styleId="92DC692172D74AA0AC0A4515CB724CDA">
    <w:name w:val="92DC692172D74AA0AC0A4515CB724CDA"/>
    <w:pPr>
      <w:widowControl w:val="0"/>
      <w:jc w:val="both"/>
    </w:pPr>
  </w:style>
  <w:style w:type="paragraph" w:customStyle="1" w:styleId="9FCAC22E23E640F3A432C0FE36D1B648">
    <w:name w:val="9FCAC22E23E640F3A432C0FE36D1B648"/>
    <w:pPr>
      <w:widowControl w:val="0"/>
      <w:jc w:val="both"/>
    </w:pPr>
  </w:style>
  <w:style w:type="paragraph" w:customStyle="1" w:styleId="FD920D796B03471CB72CAA825ADCDCEB">
    <w:name w:val="FD920D796B03471CB72CAA825ADCDCEB"/>
    <w:pPr>
      <w:widowControl w:val="0"/>
      <w:jc w:val="both"/>
    </w:pPr>
  </w:style>
  <w:style w:type="paragraph" w:customStyle="1" w:styleId="B36D7DAEA0194395806E38D570B7797B">
    <w:name w:val="B36D7DAEA0194395806E38D570B7797B"/>
    <w:pPr>
      <w:widowControl w:val="0"/>
      <w:jc w:val="both"/>
    </w:pPr>
  </w:style>
  <w:style w:type="paragraph" w:customStyle="1" w:styleId="0E20C543330C45B0AC01D5528D2D21F7">
    <w:name w:val="0E20C543330C45B0AC01D5528D2D21F7"/>
    <w:pPr>
      <w:widowControl w:val="0"/>
      <w:jc w:val="both"/>
    </w:pPr>
  </w:style>
  <w:style w:type="paragraph" w:customStyle="1" w:styleId="FC497CBC2EB8468CB0AE86E9E5FA0453">
    <w:name w:val="FC497CBC2EB8468CB0AE86E9E5FA0453"/>
    <w:pPr>
      <w:widowControl w:val="0"/>
      <w:jc w:val="both"/>
    </w:pPr>
  </w:style>
  <w:style w:type="paragraph" w:customStyle="1" w:styleId="B4AF9A0BAF62412CB82A8C0C908FFB50">
    <w:name w:val="B4AF9A0BAF62412CB82A8C0C908FFB50"/>
    <w:pPr>
      <w:widowControl w:val="0"/>
      <w:jc w:val="both"/>
    </w:pPr>
  </w:style>
  <w:style w:type="paragraph" w:customStyle="1" w:styleId="A2129912FFEB4C40A1EBF24CC3DDB392">
    <w:name w:val="A2129912FFEB4C40A1EBF24CC3DDB392"/>
    <w:pPr>
      <w:widowControl w:val="0"/>
      <w:jc w:val="both"/>
    </w:pPr>
  </w:style>
  <w:style w:type="paragraph" w:customStyle="1" w:styleId="F7F3E15C848C43DCB516CDF3411CFA9D">
    <w:name w:val="F7F3E15C848C43DCB516CDF3411CFA9D"/>
    <w:pPr>
      <w:widowControl w:val="0"/>
      <w:jc w:val="both"/>
    </w:pPr>
  </w:style>
  <w:style w:type="paragraph" w:customStyle="1" w:styleId="A9089CDC63774367AECAABFFE612A32A">
    <w:name w:val="A9089CDC63774367AECAABFFE612A32A"/>
    <w:pPr>
      <w:widowControl w:val="0"/>
      <w:jc w:val="both"/>
    </w:pPr>
  </w:style>
  <w:style w:type="paragraph" w:customStyle="1" w:styleId="4E88033F17CD40AB81624CE6E0FC2B9E">
    <w:name w:val="4E88033F17CD40AB81624CE6E0FC2B9E"/>
    <w:pPr>
      <w:widowControl w:val="0"/>
      <w:jc w:val="both"/>
    </w:pPr>
  </w:style>
  <w:style w:type="paragraph" w:customStyle="1" w:styleId="66C0366CDB794184AFFE31D7337D416D">
    <w:name w:val="66C0366CDB794184AFFE31D7337D416D"/>
    <w:pPr>
      <w:widowControl w:val="0"/>
      <w:jc w:val="both"/>
    </w:pPr>
  </w:style>
  <w:style w:type="paragraph" w:customStyle="1" w:styleId="AF4142AF7D3F4BA0828404E6B6A43E8D">
    <w:name w:val="AF4142AF7D3F4BA0828404E6B6A43E8D"/>
    <w:pPr>
      <w:widowControl w:val="0"/>
      <w:jc w:val="both"/>
    </w:pPr>
  </w:style>
  <w:style w:type="paragraph" w:customStyle="1" w:styleId="0E9EEC14BA1D4D52B5D43418D73EB176">
    <w:name w:val="0E9EEC14BA1D4D52B5D43418D73EB176"/>
    <w:pPr>
      <w:widowControl w:val="0"/>
      <w:jc w:val="both"/>
    </w:pPr>
  </w:style>
  <w:style w:type="paragraph" w:customStyle="1" w:styleId="417982263AB2403C852948802E9FC7E9">
    <w:name w:val="417982263AB2403C852948802E9FC7E9"/>
    <w:pPr>
      <w:widowControl w:val="0"/>
      <w:jc w:val="both"/>
    </w:pPr>
  </w:style>
  <w:style w:type="paragraph" w:customStyle="1" w:styleId="96C3CDB45A574A949156E4936BCDA1CD">
    <w:name w:val="96C3CDB45A574A949156E4936BCDA1CD"/>
    <w:pPr>
      <w:widowControl w:val="0"/>
      <w:jc w:val="both"/>
    </w:pPr>
  </w:style>
  <w:style w:type="paragraph" w:customStyle="1" w:styleId="5E6ECA43AEF44B308534378E738887D9">
    <w:name w:val="5E6ECA43AEF44B308534378E738887D9"/>
    <w:pPr>
      <w:widowControl w:val="0"/>
      <w:jc w:val="both"/>
    </w:pPr>
  </w:style>
  <w:style w:type="paragraph" w:customStyle="1" w:styleId="8DFA65B800FC41C9BB2D210F48688B9D">
    <w:name w:val="8DFA65B800FC41C9BB2D210F48688B9D"/>
    <w:pPr>
      <w:widowControl w:val="0"/>
      <w:jc w:val="both"/>
    </w:pPr>
  </w:style>
  <w:style w:type="paragraph" w:customStyle="1" w:styleId="6D0E127927EB48FFA7D51E71825FCF0C">
    <w:name w:val="6D0E127927EB48FFA7D51E71825FCF0C"/>
    <w:pPr>
      <w:widowControl w:val="0"/>
      <w:jc w:val="both"/>
    </w:pPr>
  </w:style>
  <w:style w:type="paragraph" w:customStyle="1" w:styleId="EFD4CB06DEE04E88839C5A684E5A54D3">
    <w:name w:val="EFD4CB06DEE04E88839C5A684E5A54D3"/>
    <w:pPr>
      <w:widowControl w:val="0"/>
      <w:jc w:val="both"/>
    </w:pPr>
  </w:style>
  <w:style w:type="paragraph" w:customStyle="1" w:styleId="868855A875CE48B786812377E065D2AE">
    <w:name w:val="868855A875CE48B786812377E065D2AE"/>
    <w:pPr>
      <w:widowControl w:val="0"/>
      <w:jc w:val="both"/>
    </w:pPr>
  </w:style>
  <w:style w:type="paragraph" w:customStyle="1" w:styleId="C1F4C8C58FF448068714CABB61F0EAAC">
    <w:name w:val="C1F4C8C58FF448068714CABB61F0EAAC"/>
    <w:pPr>
      <w:widowControl w:val="0"/>
      <w:jc w:val="both"/>
    </w:pPr>
  </w:style>
  <w:style w:type="paragraph" w:customStyle="1" w:styleId="0ECD02CBEA4E49A08D3A0F7408C3C549">
    <w:name w:val="0ECD02CBEA4E49A08D3A0F7408C3C549"/>
    <w:pPr>
      <w:widowControl w:val="0"/>
      <w:jc w:val="both"/>
    </w:pPr>
  </w:style>
  <w:style w:type="paragraph" w:customStyle="1" w:styleId="0100AA98210B4DF39505FFC06C851644">
    <w:name w:val="0100AA98210B4DF39505FFC06C851644"/>
    <w:pPr>
      <w:widowControl w:val="0"/>
      <w:jc w:val="both"/>
    </w:pPr>
  </w:style>
  <w:style w:type="paragraph" w:customStyle="1" w:styleId="C32BC938F60E40848A3C8A61C4004A63">
    <w:name w:val="C32BC938F60E40848A3C8A61C4004A63"/>
    <w:pPr>
      <w:widowControl w:val="0"/>
      <w:jc w:val="both"/>
    </w:pPr>
  </w:style>
  <w:style w:type="paragraph" w:customStyle="1" w:styleId="436EAD0BE3574A24B29A53FD93823BF3">
    <w:name w:val="436EAD0BE3574A24B29A53FD93823BF3"/>
    <w:pPr>
      <w:widowControl w:val="0"/>
      <w:jc w:val="both"/>
    </w:pPr>
  </w:style>
  <w:style w:type="paragraph" w:customStyle="1" w:styleId="12128639C2704943B21705FA4798D46B">
    <w:name w:val="12128639C2704943B21705FA4798D46B"/>
    <w:pPr>
      <w:widowControl w:val="0"/>
      <w:jc w:val="both"/>
    </w:pPr>
  </w:style>
  <w:style w:type="paragraph" w:customStyle="1" w:styleId="F1638B8476384821AD4C94935D45FEE2">
    <w:name w:val="F1638B8476384821AD4C94935D45FEE2"/>
    <w:pPr>
      <w:widowControl w:val="0"/>
      <w:jc w:val="both"/>
    </w:pPr>
  </w:style>
  <w:style w:type="paragraph" w:customStyle="1" w:styleId="67FF8E553FFE43089E85A516B21273A6">
    <w:name w:val="67FF8E553FFE43089E85A516B21273A6"/>
    <w:pPr>
      <w:widowControl w:val="0"/>
      <w:jc w:val="both"/>
    </w:pPr>
  </w:style>
  <w:style w:type="paragraph" w:customStyle="1" w:styleId="4ACC983C7BB943F6B798DAA6E668F04C">
    <w:name w:val="4ACC983C7BB943F6B798DAA6E668F04C"/>
    <w:pPr>
      <w:widowControl w:val="0"/>
      <w:jc w:val="both"/>
    </w:pPr>
  </w:style>
  <w:style w:type="paragraph" w:customStyle="1" w:styleId="B05321E5EF08401EA51AD116BCF9C4B5">
    <w:name w:val="B05321E5EF08401EA51AD116BCF9C4B5"/>
    <w:pPr>
      <w:widowControl w:val="0"/>
      <w:jc w:val="both"/>
    </w:pPr>
  </w:style>
  <w:style w:type="paragraph" w:customStyle="1" w:styleId="C3894265582245BFB886E4EBC3E8F11F">
    <w:name w:val="C3894265582245BFB886E4EBC3E8F11F"/>
    <w:pPr>
      <w:widowControl w:val="0"/>
      <w:jc w:val="both"/>
    </w:pPr>
  </w:style>
  <w:style w:type="paragraph" w:customStyle="1" w:styleId="D300B5BECBE2421692F509059942C317">
    <w:name w:val="D300B5BECBE2421692F509059942C317"/>
    <w:pPr>
      <w:widowControl w:val="0"/>
      <w:jc w:val="both"/>
    </w:pPr>
  </w:style>
  <w:style w:type="paragraph" w:customStyle="1" w:styleId="4D41D963167742EFAC84CB189304CDB9">
    <w:name w:val="4D41D963167742EFAC84CB189304CDB9"/>
    <w:pPr>
      <w:widowControl w:val="0"/>
      <w:jc w:val="both"/>
    </w:pPr>
  </w:style>
  <w:style w:type="paragraph" w:customStyle="1" w:styleId="8D29B7D6CE4347F4BF3FD2495934069B">
    <w:name w:val="8D29B7D6CE4347F4BF3FD2495934069B"/>
    <w:pPr>
      <w:widowControl w:val="0"/>
      <w:jc w:val="both"/>
    </w:pPr>
  </w:style>
  <w:style w:type="paragraph" w:customStyle="1" w:styleId="89B6332D7E1E4131BB560DBA8054C8AF">
    <w:name w:val="89B6332D7E1E4131BB560DBA8054C8AF"/>
    <w:pPr>
      <w:widowControl w:val="0"/>
      <w:jc w:val="both"/>
    </w:pPr>
  </w:style>
  <w:style w:type="paragraph" w:customStyle="1" w:styleId="A4582B965DDD4546A4D5ADECC084C676">
    <w:name w:val="A4582B965DDD4546A4D5ADECC084C676"/>
    <w:pPr>
      <w:widowControl w:val="0"/>
      <w:jc w:val="both"/>
    </w:pPr>
  </w:style>
  <w:style w:type="paragraph" w:customStyle="1" w:styleId="7AA8022D5DE347CBAE9C8C1A5DA8121A">
    <w:name w:val="7AA8022D5DE347CBAE9C8C1A5DA8121A"/>
    <w:pPr>
      <w:widowControl w:val="0"/>
      <w:jc w:val="both"/>
    </w:pPr>
  </w:style>
  <w:style w:type="paragraph" w:customStyle="1" w:styleId="2CFEE185E4A746F88E709966F5DB3E35">
    <w:name w:val="2CFEE185E4A746F88E709966F5DB3E35"/>
    <w:pPr>
      <w:widowControl w:val="0"/>
      <w:jc w:val="both"/>
    </w:pPr>
  </w:style>
  <w:style w:type="paragraph" w:customStyle="1" w:styleId="D63C9DB5BB1845F499921EFF097A3CCC">
    <w:name w:val="D63C9DB5BB1845F499921EFF097A3CCC"/>
    <w:pPr>
      <w:widowControl w:val="0"/>
      <w:jc w:val="both"/>
    </w:pPr>
  </w:style>
  <w:style w:type="paragraph" w:customStyle="1" w:styleId="8D0DF655E3714C6DA90A1717EEFC3853">
    <w:name w:val="8D0DF655E3714C6DA90A1717EEFC3853"/>
    <w:pPr>
      <w:widowControl w:val="0"/>
      <w:jc w:val="both"/>
    </w:pPr>
  </w:style>
  <w:style w:type="paragraph" w:customStyle="1" w:styleId="DE4596AA07FB41DB9BB9B62AEDA51B74">
    <w:name w:val="DE4596AA07FB41DB9BB9B62AEDA51B74"/>
    <w:pPr>
      <w:widowControl w:val="0"/>
      <w:jc w:val="both"/>
    </w:pPr>
  </w:style>
  <w:style w:type="paragraph" w:customStyle="1" w:styleId="EF92D4D4463C485782131BB300DC4198">
    <w:name w:val="EF92D4D4463C485782131BB300DC4198"/>
    <w:pPr>
      <w:widowControl w:val="0"/>
      <w:jc w:val="both"/>
    </w:pPr>
  </w:style>
  <w:style w:type="paragraph" w:customStyle="1" w:styleId="3970D7ABF7474ADBAA8835C087B18510">
    <w:name w:val="3970D7ABF7474ADBAA8835C087B18510"/>
    <w:pPr>
      <w:widowControl w:val="0"/>
      <w:jc w:val="both"/>
    </w:pPr>
  </w:style>
  <w:style w:type="paragraph" w:customStyle="1" w:styleId="EE263FAD3A4049FCBA1AA9E4B0079927">
    <w:name w:val="EE263FAD3A4049FCBA1AA9E4B0079927"/>
    <w:pPr>
      <w:widowControl w:val="0"/>
      <w:jc w:val="both"/>
    </w:pPr>
  </w:style>
  <w:style w:type="paragraph" w:customStyle="1" w:styleId="2F91484291434C52883E0620914B13DA">
    <w:name w:val="2F91484291434C52883E0620914B13DA"/>
    <w:pPr>
      <w:widowControl w:val="0"/>
      <w:jc w:val="both"/>
    </w:pPr>
  </w:style>
  <w:style w:type="paragraph" w:customStyle="1" w:styleId="0B89FC1209CB49EB807478822F6520B0">
    <w:name w:val="0B89FC1209CB49EB807478822F6520B0"/>
    <w:pPr>
      <w:widowControl w:val="0"/>
      <w:jc w:val="both"/>
    </w:pPr>
  </w:style>
  <w:style w:type="paragraph" w:customStyle="1" w:styleId="AF785EC9549E4C6486DA449406902E0A">
    <w:name w:val="AF785EC9549E4C6486DA449406902E0A"/>
    <w:pPr>
      <w:widowControl w:val="0"/>
      <w:jc w:val="both"/>
    </w:pPr>
  </w:style>
  <w:style w:type="paragraph" w:customStyle="1" w:styleId="11B0F6EE414D4A0BAA0950F4A5531BEA">
    <w:name w:val="11B0F6EE414D4A0BAA0950F4A5531BEA"/>
    <w:pPr>
      <w:widowControl w:val="0"/>
      <w:jc w:val="both"/>
    </w:pPr>
  </w:style>
  <w:style w:type="paragraph" w:customStyle="1" w:styleId="9E9BB681BE734945937ABC1737CF71AB">
    <w:name w:val="9E9BB681BE734945937ABC1737CF71AB"/>
    <w:pPr>
      <w:widowControl w:val="0"/>
      <w:jc w:val="both"/>
    </w:pPr>
  </w:style>
  <w:style w:type="paragraph" w:customStyle="1" w:styleId="FFBCD662B3544567811569FF6D57C2E1">
    <w:name w:val="FFBCD662B3544567811569FF6D57C2E1"/>
    <w:pPr>
      <w:widowControl w:val="0"/>
      <w:jc w:val="both"/>
    </w:pPr>
  </w:style>
  <w:style w:type="paragraph" w:customStyle="1" w:styleId="B57ACA3C5B1A40D5A2AFF332CCB247F3">
    <w:name w:val="B57ACA3C5B1A40D5A2AFF332CCB247F3"/>
    <w:pPr>
      <w:widowControl w:val="0"/>
      <w:jc w:val="both"/>
    </w:pPr>
  </w:style>
  <w:style w:type="paragraph" w:customStyle="1" w:styleId="C08C11505D4449B3844AD493517767B3">
    <w:name w:val="C08C11505D4449B3844AD493517767B3"/>
    <w:pPr>
      <w:widowControl w:val="0"/>
      <w:jc w:val="both"/>
    </w:pPr>
  </w:style>
  <w:style w:type="paragraph" w:customStyle="1" w:styleId="165C83E48597454995CAE2C72FEEA1B9">
    <w:name w:val="165C83E48597454995CAE2C72FEEA1B9"/>
    <w:pPr>
      <w:widowControl w:val="0"/>
      <w:jc w:val="both"/>
    </w:pPr>
  </w:style>
  <w:style w:type="paragraph" w:customStyle="1" w:styleId="D3A5BE4771BD4D11B3E5B2FB9777D2A4">
    <w:name w:val="D3A5BE4771BD4D11B3E5B2FB9777D2A4"/>
    <w:pPr>
      <w:widowControl w:val="0"/>
      <w:jc w:val="both"/>
    </w:pPr>
  </w:style>
  <w:style w:type="paragraph" w:customStyle="1" w:styleId="10B682EC6EFF434995262D7EACF4B711">
    <w:name w:val="10B682EC6EFF434995262D7EACF4B711"/>
    <w:pPr>
      <w:widowControl w:val="0"/>
      <w:jc w:val="both"/>
    </w:pPr>
  </w:style>
  <w:style w:type="paragraph" w:customStyle="1" w:styleId="6978DB82D5D44435A5079117FDFF3608">
    <w:name w:val="6978DB82D5D44435A5079117FDFF3608"/>
    <w:pPr>
      <w:widowControl w:val="0"/>
      <w:jc w:val="both"/>
    </w:pPr>
  </w:style>
  <w:style w:type="paragraph" w:customStyle="1" w:styleId="968F7EA126E544CB89670676924F9C9D">
    <w:name w:val="968F7EA126E544CB89670676924F9C9D"/>
    <w:pPr>
      <w:widowControl w:val="0"/>
      <w:jc w:val="both"/>
    </w:pPr>
  </w:style>
  <w:style w:type="paragraph" w:customStyle="1" w:styleId="9E88220B587C464B8FCE301C192B9703">
    <w:name w:val="9E88220B587C464B8FCE301C192B9703"/>
    <w:pPr>
      <w:widowControl w:val="0"/>
      <w:jc w:val="both"/>
    </w:pPr>
  </w:style>
  <w:style w:type="paragraph" w:customStyle="1" w:styleId="CEA71002261F4C7689C370830972864F">
    <w:name w:val="CEA71002261F4C7689C370830972864F"/>
    <w:pPr>
      <w:widowControl w:val="0"/>
      <w:jc w:val="both"/>
    </w:pPr>
  </w:style>
  <w:style w:type="paragraph" w:customStyle="1" w:styleId="7CAA0E68C59049CF9D9A26201FCF3230">
    <w:name w:val="7CAA0E68C59049CF9D9A26201FCF3230"/>
    <w:pPr>
      <w:widowControl w:val="0"/>
      <w:jc w:val="both"/>
    </w:pPr>
  </w:style>
  <w:style w:type="paragraph" w:customStyle="1" w:styleId="6C0B328DFDED4A06A5BD992458E3BB12">
    <w:name w:val="6C0B328DFDED4A06A5BD992458E3BB12"/>
    <w:pPr>
      <w:widowControl w:val="0"/>
      <w:jc w:val="both"/>
    </w:pPr>
  </w:style>
  <w:style w:type="paragraph" w:customStyle="1" w:styleId="85642B7E7C91426BB7EDB90C86F84040">
    <w:name w:val="85642B7E7C91426BB7EDB90C86F84040"/>
    <w:pPr>
      <w:widowControl w:val="0"/>
      <w:jc w:val="both"/>
    </w:pPr>
  </w:style>
  <w:style w:type="paragraph" w:customStyle="1" w:styleId="65A218EA37EC47338187B1181FADAB8D">
    <w:name w:val="65A218EA37EC47338187B1181FADAB8D"/>
    <w:pPr>
      <w:widowControl w:val="0"/>
      <w:jc w:val="both"/>
    </w:pPr>
  </w:style>
  <w:style w:type="paragraph" w:customStyle="1" w:styleId="7261ADB191E141338D65C5E8F968780B">
    <w:name w:val="7261ADB191E141338D65C5E8F968780B"/>
    <w:pPr>
      <w:widowControl w:val="0"/>
      <w:jc w:val="both"/>
    </w:pPr>
  </w:style>
  <w:style w:type="paragraph" w:customStyle="1" w:styleId="A63E585A7BA745C2965750DFC369DACE">
    <w:name w:val="A63E585A7BA745C2965750DFC369DACE"/>
    <w:pPr>
      <w:widowControl w:val="0"/>
      <w:jc w:val="both"/>
    </w:pPr>
  </w:style>
  <w:style w:type="paragraph" w:customStyle="1" w:styleId="06962269B0AA42CAAD7EED7A7F3ECD9D">
    <w:name w:val="06962269B0AA42CAAD7EED7A7F3ECD9D"/>
    <w:pPr>
      <w:widowControl w:val="0"/>
      <w:jc w:val="both"/>
    </w:pPr>
  </w:style>
  <w:style w:type="paragraph" w:customStyle="1" w:styleId="B5BC248B549D432E95DA1EF51B98F602">
    <w:name w:val="B5BC248B549D432E95DA1EF51B98F602"/>
    <w:pPr>
      <w:widowControl w:val="0"/>
      <w:jc w:val="both"/>
    </w:pPr>
  </w:style>
  <w:style w:type="paragraph" w:customStyle="1" w:styleId="25F22717A74B4695A4894561A5EDD64A">
    <w:name w:val="25F22717A74B4695A4894561A5EDD64A"/>
    <w:pPr>
      <w:widowControl w:val="0"/>
      <w:jc w:val="both"/>
    </w:pPr>
  </w:style>
  <w:style w:type="paragraph" w:customStyle="1" w:styleId="95DCC499AB614F8D94DF3FC8D3C8B687">
    <w:name w:val="95DCC499AB614F8D94DF3FC8D3C8B687"/>
    <w:pPr>
      <w:widowControl w:val="0"/>
      <w:jc w:val="both"/>
    </w:pPr>
  </w:style>
  <w:style w:type="paragraph" w:customStyle="1" w:styleId="A0E992C9D9D54533922BDFED589AF794">
    <w:name w:val="A0E992C9D9D54533922BDFED589AF794"/>
    <w:pPr>
      <w:widowControl w:val="0"/>
      <w:jc w:val="both"/>
    </w:pPr>
  </w:style>
  <w:style w:type="paragraph" w:customStyle="1" w:styleId="B1A540E875C94AFE9D3465CD7E78866A">
    <w:name w:val="B1A540E875C94AFE9D3465CD7E78866A"/>
    <w:pPr>
      <w:widowControl w:val="0"/>
      <w:jc w:val="both"/>
    </w:pPr>
  </w:style>
  <w:style w:type="paragraph" w:customStyle="1" w:styleId="778092B88AA84C1594B7B0A25084DB1F">
    <w:name w:val="778092B88AA84C1594B7B0A25084DB1F"/>
    <w:pPr>
      <w:widowControl w:val="0"/>
      <w:jc w:val="both"/>
    </w:pPr>
  </w:style>
  <w:style w:type="paragraph" w:customStyle="1" w:styleId="2412FDAF5FF449BDB27867E4B6B56792">
    <w:name w:val="2412FDAF5FF449BDB27867E4B6B56792"/>
    <w:pPr>
      <w:widowControl w:val="0"/>
      <w:jc w:val="both"/>
    </w:pPr>
  </w:style>
  <w:style w:type="paragraph" w:customStyle="1" w:styleId="5B7D93CAAB5444CCB5569E7738A6601A">
    <w:name w:val="5B7D93CAAB5444CCB5569E7738A6601A"/>
    <w:pPr>
      <w:widowControl w:val="0"/>
      <w:jc w:val="both"/>
    </w:pPr>
  </w:style>
  <w:style w:type="paragraph" w:customStyle="1" w:styleId="3AD0DD4078424D81B108E98AB85F7C1B">
    <w:name w:val="3AD0DD4078424D81B108E98AB85F7C1B"/>
    <w:pPr>
      <w:widowControl w:val="0"/>
      <w:jc w:val="both"/>
    </w:pPr>
  </w:style>
  <w:style w:type="paragraph" w:customStyle="1" w:styleId="F2A31DA71CFB4838B9DFCEBDA52731EB">
    <w:name w:val="F2A31DA71CFB4838B9DFCEBDA52731EB"/>
    <w:pPr>
      <w:widowControl w:val="0"/>
      <w:jc w:val="both"/>
    </w:pPr>
  </w:style>
  <w:style w:type="paragraph" w:customStyle="1" w:styleId="6DFDD264AD5B4245B2D67F273A1B631C">
    <w:name w:val="6DFDD264AD5B4245B2D67F273A1B631C"/>
    <w:pPr>
      <w:widowControl w:val="0"/>
      <w:jc w:val="both"/>
    </w:pPr>
  </w:style>
  <w:style w:type="paragraph" w:customStyle="1" w:styleId="E59C31F2BA6649EDBD2B29D10E1F7E9C">
    <w:name w:val="E59C31F2BA6649EDBD2B29D10E1F7E9C"/>
    <w:pPr>
      <w:widowControl w:val="0"/>
      <w:jc w:val="both"/>
    </w:pPr>
  </w:style>
  <w:style w:type="paragraph" w:customStyle="1" w:styleId="35ABDCF6BB17411395964E1A8C064F3F">
    <w:name w:val="35ABDCF6BB17411395964E1A8C064F3F"/>
    <w:pPr>
      <w:widowControl w:val="0"/>
      <w:jc w:val="both"/>
    </w:pPr>
  </w:style>
  <w:style w:type="paragraph" w:customStyle="1" w:styleId="88BCE603CAA349C6ACCDC959BFE592DC">
    <w:name w:val="88BCE603CAA349C6ACCDC959BFE592DC"/>
    <w:pPr>
      <w:widowControl w:val="0"/>
      <w:jc w:val="both"/>
    </w:pPr>
  </w:style>
  <w:style w:type="paragraph" w:customStyle="1" w:styleId="B0B9452FC0DD48668706C25E3439D6AF">
    <w:name w:val="B0B9452FC0DD48668706C25E3439D6AF"/>
    <w:pPr>
      <w:widowControl w:val="0"/>
      <w:jc w:val="both"/>
    </w:pPr>
  </w:style>
  <w:style w:type="paragraph" w:customStyle="1" w:styleId="C1223EC6BD4B4F9E8B7F7EDCFE315813">
    <w:name w:val="C1223EC6BD4B4F9E8B7F7EDCFE315813"/>
    <w:pPr>
      <w:widowControl w:val="0"/>
      <w:jc w:val="both"/>
    </w:pPr>
  </w:style>
  <w:style w:type="paragraph" w:customStyle="1" w:styleId="CFAFFE10FF384CDC84366FFAB45B84E0">
    <w:name w:val="CFAFFE10FF384CDC84366FFAB45B84E0"/>
    <w:pPr>
      <w:widowControl w:val="0"/>
      <w:jc w:val="both"/>
    </w:pPr>
  </w:style>
  <w:style w:type="paragraph" w:customStyle="1" w:styleId="387EA10655544C16830F189007333371">
    <w:name w:val="387EA10655544C16830F189007333371"/>
    <w:pPr>
      <w:widowControl w:val="0"/>
      <w:jc w:val="both"/>
    </w:pPr>
  </w:style>
  <w:style w:type="paragraph" w:customStyle="1" w:styleId="D0D6EA1A912D4F7DA5CAED09B1BDEDC2">
    <w:name w:val="D0D6EA1A912D4F7DA5CAED09B1BDEDC2"/>
    <w:pPr>
      <w:widowControl w:val="0"/>
      <w:jc w:val="both"/>
    </w:pPr>
  </w:style>
  <w:style w:type="paragraph" w:customStyle="1" w:styleId="EEDAC5709A8441D39A33158BFB4F6560">
    <w:name w:val="EEDAC5709A8441D39A33158BFB4F6560"/>
    <w:pPr>
      <w:widowControl w:val="0"/>
      <w:jc w:val="both"/>
    </w:pPr>
  </w:style>
  <w:style w:type="paragraph" w:customStyle="1" w:styleId="816247F810564284815F81933B7004D9">
    <w:name w:val="816247F810564284815F81933B7004D9"/>
    <w:pPr>
      <w:widowControl w:val="0"/>
      <w:jc w:val="both"/>
    </w:pPr>
  </w:style>
  <w:style w:type="paragraph" w:customStyle="1" w:styleId="15EE23D1478D44C894E4C40465B55817">
    <w:name w:val="15EE23D1478D44C894E4C40465B55817"/>
    <w:pPr>
      <w:widowControl w:val="0"/>
      <w:jc w:val="both"/>
    </w:pPr>
  </w:style>
  <w:style w:type="paragraph" w:customStyle="1" w:styleId="F81E3036E4C243619A495F5E5720D7E4">
    <w:name w:val="F81E3036E4C243619A495F5E5720D7E4"/>
    <w:pPr>
      <w:widowControl w:val="0"/>
      <w:jc w:val="both"/>
    </w:pPr>
  </w:style>
  <w:style w:type="paragraph" w:customStyle="1" w:styleId="5D31F12AE7354381B8135442F5C2FA54">
    <w:name w:val="5D31F12AE7354381B8135442F5C2FA54"/>
    <w:pPr>
      <w:widowControl w:val="0"/>
      <w:jc w:val="both"/>
    </w:pPr>
  </w:style>
  <w:style w:type="paragraph" w:customStyle="1" w:styleId="E1D72B9ABEBC463CA8DF1BC005309063">
    <w:name w:val="E1D72B9ABEBC463CA8DF1BC005309063"/>
    <w:pPr>
      <w:widowControl w:val="0"/>
      <w:jc w:val="both"/>
    </w:pPr>
  </w:style>
  <w:style w:type="paragraph" w:customStyle="1" w:styleId="E0EB4FCB1E94498FA899E3C7DA7D96B3">
    <w:name w:val="E0EB4FCB1E94498FA899E3C7DA7D96B3"/>
    <w:pPr>
      <w:widowControl w:val="0"/>
      <w:jc w:val="both"/>
    </w:pPr>
  </w:style>
  <w:style w:type="paragraph" w:customStyle="1" w:styleId="487813AF2C3A4E7E9C476EE47864B1F6">
    <w:name w:val="487813AF2C3A4E7E9C476EE47864B1F6"/>
    <w:pPr>
      <w:widowControl w:val="0"/>
      <w:jc w:val="both"/>
    </w:pPr>
  </w:style>
  <w:style w:type="paragraph" w:customStyle="1" w:styleId="CE48CCB729F44F0993D568CF820ED71E">
    <w:name w:val="CE48CCB729F44F0993D568CF820ED71E"/>
    <w:pPr>
      <w:widowControl w:val="0"/>
      <w:jc w:val="both"/>
    </w:pPr>
  </w:style>
  <w:style w:type="paragraph" w:customStyle="1" w:styleId="8CFD4B8778EB439F808C5F2AD10AEF68">
    <w:name w:val="8CFD4B8778EB439F808C5F2AD10AEF68"/>
    <w:pPr>
      <w:widowControl w:val="0"/>
      <w:jc w:val="both"/>
    </w:pPr>
  </w:style>
  <w:style w:type="paragraph" w:customStyle="1" w:styleId="3C12A78EC01C4C6B95FD97916A630507">
    <w:name w:val="3C12A78EC01C4C6B95FD97916A630507"/>
    <w:pPr>
      <w:widowControl w:val="0"/>
      <w:jc w:val="both"/>
    </w:pPr>
  </w:style>
  <w:style w:type="paragraph" w:customStyle="1" w:styleId="F90205D5F49A4C89A6F74F8C955757DF">
    <w:name w:val="F90205D5F49A4C89A6F74F8C955757DF"/>
    <w:pPr>
      <w:widowControl w:val="0"/>
      <w:jc w:val="both"/>
    </w:pPr>
  </w:style>
  <w:style w:type="paragraph" w:customStyle="1" w:styleId="75A59737612E46EB8AB18609425906FC">
    <w:name w:val="75A59737612E46EB8AB18609425906FC"/>
    <w:pPr>
      <w:widowControl w:val="0"/>
      <w:jc w:val="both"/>
    </w:pPr>
  </w:style>
  <w:style w:type="paragraph" w:customStyle="1" w:styleId="B4E43C648AF840C0BBF5BB3836CD5882">
    <w:name w:val="B4E43C648AF840C0BBF5BB3836CD5882"/>
    <w:pPr>
      <w:widowControl w:val="0"/>
      <w:jc w:val="both"/>
    </w:pPr>
  </w:style>
  <w:style w:type="paragraph" w:customStyle="1" w:styleId="05DDC9DD84ED49D4A81D3F782F13F80F">
    <w:name w:val="05DDC9DD84ED49D4A81D3F782F13F80F"/>
    <w:pPr>
      <w:widowControl w:val="0"/>
      <w:jc w:val="both"/>
    </w:pPr>
  </w:style>
  <w:style w:type="paragraph" w:customStyle="1" w:styleId="E329CF772B92460480DEFB65EC7597BC">
    <w:name w:val="E329CF772B92460480DEFB65EC7597BC"/>
    <w:pPr>
      <w:widowControl w:val="0"/>
      <w:jc w:val="both"/>
    </w:pPr>
  </w:style>
  <w:style w:type="paragraph" w:customStyle="1" w:styleId="69B1F8D5FCCE4E509029BCC90C9C0DE9">
    <w:name w:val="69B1F8D5FCCE4E509029BCC90C9C0DE9"/>
    <w:pPr>
      <w:widowControl w:val="0"/>
      <w:jc w:val="both"/>
    </w:pPr>
  </w:style>
  <w:style w:type="paragraph" w:customStyle="1" w:styleId="945ED6E672A5442EBD7224C0CC8EA40D">
    <w:name w:val="945ED6E672A5442EBD7224C0CC8EA40D"/>
    <w:pPr>
      <w:widowControl w:val="0"/>
      <w:jc w:val="both"/>
    </w:pPr>
  </w:style>
  <w:style w:type="paragraph" w:customStyle="1" w:styleId="78E7944BD30944F4AC3ACB2F5410EA4D">
    <w:name w:val="78E7944BD30944F4AC3ACB2F5410EA4D"/>
    <w:pPr>
      <w:widowControl w:val="0"/>
      <w:jc w:val="both"/>
    </w:pPr>
  </w:style>
  <w:style w:type="paragraph" w:customStyle="1" w:styleId="65F352FFFD594AA6988A1B64ED63E300">
    <w:name w:val="65F352FFFD594AA6988A1B64ED63E300"/>
    <w:pPr>
      <w:widowControl w:val="0"/>
      <w:jc w:val="both"/>
    </w:pPr>
  </w:style>
  <w:style w:type="paragraph" w:customStyle="1" w:styleId="3827B10523754904BBF2E8383D2AC977">
    <w:name w:val="3827B10523754904BBF2E8383D2AC977"/>
    <w:pPr>
      <w:widowControl w:val="0"/>
      <w:jc w:val="both"/>
    </w:pPr>
  </w:style>
  <w:style w:type="paragraph" w:customStyle="1" w:styleId="8795B09056A84D4889EAF89C2C505C88">
    <w:name w:val="8795B09056A84D4889EAF89C2C505C88"/>
    <w:pPr>
      <w:widowControl w:val="0"/>
      <w:jc w:val="both"/>
    </w:pPr>
  </w:style>
  <w:style w:type="paragraph" w:customStyle="1" w:styleId="58308CD00AE54CE799F1767C7AB96CB4">
    <w:name w:val="58308CD00AE54CE799F1767C7AB96CB4"/>
    <w:pPr>
      <w:widowControl w:val="0"/>
      <w:jc w:val="both"/>
    </w:pPr>
  </w:style>
  <w:style w:type="paragraph" w:customStyle="1" w:styleId="4EA02F2964984270AA906890D74CA5C5">
    <w:name w:val="4EA02F2964984270AA906890D74CA5C5"/>
    <w:pPr>
      <w:widowControl w:val="0"/>
      <w:jc w:val="both"/>
    </w:pPr>
  </w:style>
  <w:style w:type="paragraph" w:customStyle="1" w:styleId="29F272446DC548BF93C83A54275EA07E">
    <w:name w:val="29F272446DC548BF93C83A54275EA07E"/>
    <w:pPr>
      <w:widowControl w:val="0"/>
      <w:jc w:val="both"/>
    </w:pPr>
  </w:style>
  <w:style w:type="paragraph" w:customStyle="1" w:styleId="1D9C861DBE264D28AF7664030052B2E9">
    <w:name w:val="1D9C861DBE264D28AF7664030052B2E9"/>
    <w:pPr>
      <w:widowControl w:val="0"/>
      <w:jc w:val="both"/>
    </w:pPr>
  </w:style>
  <w:style w:type="paragraph" w:customStyle="1" w:styleId="428B9E6CA1D24689B00A3CB1FD1200D9">
    <w:name w:val="428B9E6CA1D24689B00A3CB1FD1200D9"/>
    <w:pPr>
      <w:widowControl w:val="0"/>
      <w:jc w:val="both"/>
    </w:pPr>
  </w:style>
  <w:style w:type="paragraph" w:customStyle="1" w:styleId="3C4718A959164FBFABB301B9273807E3">
    <w:name w:val="3C4718A959164FBFABB301B9273807E3"/>
    <w:pPr>
      <w:widowControl w:val="0"/>
      <w:jc w:val="both"/>
    </w:pPr>
  </w:style>
  <w:style w:type="paragraph" w:customStyle="1" w:styleId="63A6330AB4BC466CAFCCFCB4F2FF0420">
    <w:name w:val="63A6330AB4BC466CAFCCFCB4F2FF0420"/>
    <w:pPr>
      <w:widowControl w:val="0"/>
      <w:jc w:val="both"/>
    </w:pPr>
  </w:style>
  <w:style w:type="paragraph" w:customStyle="1" w:styleId="3133E63C65184E93B33221913EBDA485">
    <w:name w:val="3133E63C65184E93B33221913EBDA485"/>
    <w:pPr>
      <w:widowControl w:val="0"/>
      <w:jc w:val="both"/>
    </w:pPr>
  </w:style>
  <w:style w:type="paragraph" w:customStyle="1" w:styleId="FD476B4E9E36459EADFB40DE3C777FD3">
    <w:name w:val="FD476B4E9E36459EADFB40DE3C777FD3"/>
    <w:pPr>
      <w:widowControl w:val="0"/>
      <w:jc w:val="both"/>
    </w:pPr>
  </w:style>
  <w:style w:type="paragraph" w:customStyle="1" w:styleId="7357EA0B6BB144E893521225076CCE2A">
    <w:name w:val="7357EA0B6BB144E893521225076CCE2A"/>
    <w:pPr>
      <w:widowControl w:val="0"/>
      <w:jc w:val="both"/>
    </w:pPr>
  </w:style>
  <w:style w:type="paragraph" w:customStyle="1" w:styleId="6A8A91A870B7459596F2201C8025B9CD">
    <w:name w:val="6A8A91A870B7459596F2201C8025B9CD"/>
    <w:pPr>
      <w:widowControl w:val="0"/>
      <w:jc w:val="both"/>
    </w:pPr>
  </w:style>
  <w:style w:type="paragraph" w:customStyle="1" w:styleId="D340E730778D4F7A803BA69A65AEBC1B">
    <w:name w:val="D340E730778D4F7A803BA69A65AEBC1B"/>
    <w:pPr>
      <w:widowControl w:val="0"/>
      <w:jc w:val="both"/>
    </w:pPr>
  </w:style>
  <w:style w:type="paragraph" w:customStyle="1" w:styleId="FACB79A6819A483BA3C53144D1CE9E55">
    <w:name w:val="FACB79A6819A483BA3C53144D1CE9E55"/>
    <w:pPr>
      <w:widowControl w:val="0"/>
      <w:jc w:val="both"/>
    </w:pPr>
  </w:style>
  <w:style w:type="paragraph" w:customStyle="1" w:styleId="A2F62DC1BADD45BFA7EF8368DAC59F8E">
    <w:name w:val="A2F62DC1BADD45BFA7EF8368DAC59F8E"/>
    <w:pPr>
      <w:widowControl w:val="0"/>
      <w:jc w:val="both"/>
    </w:pPr>
  </w:style>
  <w:style w:type="paragraph" w:customStyle="1" w:styleId="042CDED6D7DB475582E88412007084D6">
    <w:name w:val="042CDED6D7DB475582E88412007084D6"/>
    <w:pPr>
      <w:widowControl w:val="0"/>
      <w:jc w:val="both"/>
    </w:pPr>
  </w:style>
  <w:style w:type="paragraph" w:customStyle="1" w:styleId="BFFF8C64209044CC90BFE0B19BF8D6B8">
    <w:name w:val="BFFF8C64209044CC90BFE0B19BF8D6B8"/>
    <w:pPr>
      <w:widowControl w:val="0"/>
      <w:jc w:val="both"/>
    </w:pPr>
  </w:style>
  <w:style w:type="paragraph" w:customStyle="1" w:styleId="66AE0A491AD04FCCAB9127C196742209">
    <w:name w:val="66AE0A491AD04FCCAB9127C196742209"/>
    <w:pPr>
      <w:widowControl w:val="0"/>
      <w:jc w:val="both"/>
    </w:pPr>
  </w:style>
  <w:style w:type="paragraph" w:customStyle="1" w:styleId="60BBE58E156940A6AE6B396B357E2F61">
    <w:name w:val="60BBE58E156940A6AE6B396B357E2F61"/>
    <w:pPr>
      <w:widowControl w:val="0"/>
      <w:jc w:val="both"/>
    </w:pPr>
  </w:style>
  <w:style w:type="paragraph" w:customStyle="1" w:styleId="FB0F439454E34E6E819F71BCBD7AFFEF">
    <w:name w:val="FB0F439454E34E6E819F71BCBD7AFFEF"/>
    <w:pPr>
      <w:widowControl w:val="0"/>
      <w:jc w:val="both"/>
    </w:pPr>
  </w:style>
  <w:style w:type="paragraph" w:customStyle="1" w:styleId="C7DF75F42A2940AF8C7BCB08AFCF5B73">
    <w:name w:val="C7DF75F42A2940AF8C7BCB08AFCF5B73"/>
    <w:pPr>
      <w:widowControl w:val="0"/>
      <w:jc w:val="both"/>
    </w:pPr>
  </w:style>
  <w:style w:type="paragraph" w:customStyle="1" w:styleId="380584CF0FB54497B09C97A26219F922">
    <w:name w:val="380584CF0FB54497B09C97A26219F922"/>
    <w:pPr>
      <w:widowControl w:val="0"/>
      <w:jc w:val="both"/>
    </w:pPr>
  </w:style>
  <w:style w:type="paragraph" w:customStyle="1" w:styleId="317881B1A577414A9F0EA53E13FF6AE7">
    <w:name w:val="317881B1A577414A9F0EA53E13FF6AE7"/>
    <w:pPr>
      <w:widowControl w:val="0"/>
      <w:jc w:val="both"/>
    </w:pPr>
  </w:style>
  <w:style w:type="paragraph" w:customStyle="1" w:styleId="F1980B9EB2E14EDA8D60A43ACD9CFB6B">
    <w:name w:val="F1980B9EB2E14EDA8D60A43ACD9CFB6B"/>
    <w:pPr>
      <w:widowControl w:val="0"/>
      <w:jc w:val="both"/>
    </w:pPr>
  </w:style>
  <w:style w:type="paragraph" w:customStyle="1" w:styleId="55C397F14ACC4FB18534103ED5901A9E">
    <w:name w:val="55C397F14ACC4FB18534103ED5901A9E"/>
    <w:pPr>
      <w:widowControl w:val="0"/>
      <w:jc w:val="both"/>
    </w:pPr>
  </w:style>
  <w:style w:type="paragraph" w:customStyle="1" w:styleId="3178A849F992428496C98410238B3769">
    <w:name w:val="3178A849F992428496C98410238B3769"/>
    <w:pPr>
      <w:widowControl w:val="0"/>
      <w:jc w:val="both"/>
    </w:pPr>
  </w:style>
  <w:style w:type="paragraph" w:customStyle="1" w:styleId="04102C41A83943449B54B260575CBB5C">
    <w:name w:val="04102C41A83943449B54B260575CBB5C"/>
    <w:pPr>
      <w:widowControl w:val="0"/>
      <w:jc w:val="both"/>
    </w:pPr>
  </w:style>
  <w:style w:type="paragraph" w:customStyle="1" w:styleId="703170D314BC4136953B517345987688">
    <w:name w:val="703170D314BC4136953B517345987688"/>
    <w:pPr>
      <w:widowControl w:val="0"/>
      <w:jc w:val="both"/>
    </w:pPr>
  </w:style>
  <w:style w:type="paragraph" w:customStyle="1" w:styleId="317333D298AE49888FAB5731A824188B">
    <w:name w:val="317333D298AE49888FAB5731A824188B"/>
    <w:pPr>
      <w:widowControl w:val="0"/>
      <w:jc w:val="both"/>
    </w:pPr>
  </w:style>
  <w:style w:type="paragraph" w:customStyle="1" w:styleId="20C726531F034C5E88CC00ED2D495AE6">
    <w:name w:val="20C726531F034C5E88CC00ED2D495AE6"/>
    <w:pPr>
      <w:widowControl w:val="0"/>
      <w:jc w:val="both"/>
    </w:pPr>
  </w:style>
  <w:style w:type="paragraph" w:customStyle="1" w:styleId="D946A2213722483E9FE1E1C4B0281336">
    <w:name w:val="D946A2213722483E9FE1E1C4B0281336"/>
    <w:pPr>
      <w:widowControl w:val="0"/>
      <w:jc w:val="both"/>
    </w:pPr>
  </w:style>
  <w:style w:type="paragraph" w:customStyle="1" w:styleId="F109E27F3A2F4E33A53D92753870A43F">
    <w:name w:val="F109E27F3A2F4E33A53D92753870A43F"/>
    <w:pPr>
      <w:widowControl w:val="0"/>
      <w:jc w:val="both"/>
    </w:pPr>
  </w:style>
  <w:style w:type="paragraph" w:customStyle="1" w:styleId="10D7ABBCD6FA4C4F83603EA1BFDB10BA">
    <w:name w:val="10D7ABBCD6FA4C4F83603EA1BFDB10BA"/>
    <w:pPr>
      <w:widowControl w:val="0"/>
      <w:jc w:val="both"/>
    </w:pPr>
  </w:style>
  <w:style w:type="paragraph" w:customStyle="1" w:styleId="DD357608B17C46038A731E1975CD4EC4">
    <w:name w:val="DD357608B17C46038A731E1975CD4EC4"/>
    <w:pPr>
      <w:widowControl w:val="0"/>
      <w:jc w:val="both"/>
    </w:pPr>
  </w:style>
  <w:style w:type="paragraph" w:customStyle="1" w:styleId="9A8B7EC852DF472CB5FF83DF4DA6B11D">
    <w:name w:val="9A8B7EC852DF472CB5FF83DF4DA6B11D"/>
    <w:pPr>
      <w:widowControl w:val="0"/>
      <w:jc w:val="both"/>
    </w:pPr>
  </w:style>
  <w:style w:type="paragraph" w:customStyle="1" w:styleId="596047B412FE467983FED442A4B386CE">
    <w:name w:val="596047B412FE467983FED442A4B386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ED04_[画面ID]_画面仕様書_テンプレート.dotx</Template>
  <TotalTime>2</TotalTime>
  <Pages>3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2023-02-22T00:00:00Z</dcterms:created>
  <dcterms:modified xsi:type="dcterms:W3CDTF">2025-02-18T02:53:00Z</dcterms:modified>
</cp:coreProperties>
</file>