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E4D75" w14:textId="77777777" w:rsidR="00976698" w:rsidRDefault="00976698" w:rsidP="006D6CD5">
      <w:pPr>
        <w:pStyle w:val="aa"/>
      </w:pPr>
    </w:p>
    <w:p w14:paraId="40BE83A8" w14:textId="77777777" w:rsidR="00976698" w:rsidRDefault="00976698" w:rsidP="006D6CD5">
      <w:pPr>
        <w:pStyle w:val="aa"/>
      </w:pPr>
    </w:p>
    <w:p w14:paraId="67CD8B23" w14:textId="77777777" w:rsidR="006D6CD5" w:rsidRDefault="006D6CD5" w:rsidP="006D6CD5">
      <w:pPr>
        <w:pStyle w:val="aa"/>
      </w:pPr>
    </w:p>
    <w:p w14:paraId="535FA604" w14:textId="77777777" w:rsidR="006D6CD5" w:rsidRDefault="006D6CD5" w:rsidP="006D6CD5">
      <w:pPr>
        <w:pStyle w:val="aa"/>
      </w:pPr>
    </w:p>
    <w:p w14:paraId="1770BB4D" w14:textId="77777777" w:rsidR="006D6CD5" w:rsidRDefault="006D6CD5" w:rsidP="006D6CD5">
      <w:pPr>
        <w:pStyle w:val="aa"/>
      </w:pPr>
    </w:p>
    <w:p w14:paraId="5ACE3643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34049882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 w:rsidR="0074228B">
        <w:rPr>
          <w:rFonts w:hint="eastAsia"/>
        </w:rPr>
        <w:t>アプリケーション</w:t>
      </w:r>
      <w:r>
        <w:rPr>
          <w:rFonts w:hint="eastAsia"/>
        </w:rPr>
        <w:t>仕様書</w:t>
      </w:r>
      <w:r>
        <w:rPr>
          <w:rFonts w:hint="eastAsia"/>
        </w:rPr>
        <w:t xml:space="preserve"> -</w:t>
      </w:r>
    </w:p>
    <w:p w14:paraId="2F5B89D8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65C3FC68" w14:textId="77777777" w:rsidR="0069509D" w:rsidRDefault="0069509D" w:rsidP="006D6CD5">
      <w:pPr>
        <w:pStyle w:val="aa"/>
      </w:pPr>
    </w:p>
    <w:p w14:paraId="2AB712ED" w14:textId="77777777" w:rsidR="002948E5" w:rsidRDefault="002948E5" w:rsidP="006D6CD5">
      <w:pPr>
        <w:pStyle w:val="aa"/>
      </w:pPr>
    </w:p>
    <w:p w14:paraId="4C5DCC36" w14:textId="77777777" w:rsidR="002948E5" w:rsidRDefault="002948E5" w:rsidP="006D6CD5">
      <w:pPr>
        <w:pStyle w:val="aa"/>
      </w:pPr>
    </w:p>
    <w:p w14:paraId="457023B6" w14:textId="77777777" w:rsidR="00124BD4" w:rsidRDefault="00124BD4" w:rsidP="006D6CD5">
      <w:pPr>
        <w:pStyle w:val="aa"/>
      </w:pPr>
    </w:p>
    <w:p w14:paraId="7A16CCC3" w14:textId="77777777" w:rsidR="00124BD4" w:rsidRDefault="00124BD4" w:rsidP="006D6CD5">
      <w:pPr>
        <w:pStyle w:val="aa"/>
      </w:pPr>
    </w:p>
    <w:p w14:paraId="57BA5843" w14:textId="77777777" w:rsidR="0074228B" w:rsidRDefault="0074228B" w:rsidP="006D6CD5">
      <w:pPr>
        <w:pStyle w:val="aa"/>
      </w:pPr>
    </w:p>
    <w:p w14:paraId="22D8F342" w14:textId="77777777" w:rsidR="0074228B" w:rsidRDefault="0074228B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2B010A" w:rsidRPr="00EA2185" w14:paraId="0A27F707" w14:textId="77777777" w:rsidTr="00EA2185">
        <w:trPr>
          <w:jc w:val="center"/>
        </w:trPr>
        <w:tc>
          <w:tcPr>
            <w:tcW w:w="1271" w:type="dxa"/>
          </w:tcPr>
          <w:p w14:paraId="77F8FA8C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670" w:type="dxa"/>
          </w:tcPr>
          <w:p w14:paraId="25B0C951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6A0F6883" w14:textId="77777777" w:rsidTr="00EA2185">
        <w:trPr>
          <w:jc w:val="center"/>
        </w:trPr>
        <w:tc>
          <w:tcPr>
            <w:tcW w:w="1271" w:type="dxa"/>
          </w:tcPr>
          <w:p w14:paraId="3A3C8FC6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670" w:type="dxa"/>
          </w:tcPr>
          <w:p w14:paraId="40647CAA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  <w:tr w:rsidR="002B010A" w:rsidRPr="00EA2185" w14:paraId="6ABDE9B7" w14:textId="77777777" w:rsidTr="00EA2185">
        <w:trPr>
          <w:jc w:val="center"/>
        </w:trPr>
        <w:tc>
          <w:tcPr>
            <w:tcW w:w="1271" w:type="dxa"/>
          </w:tcPr>
          <w:p w14:paraId="6C2952DD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670" w:type="dxa"/>
          </w:tcPr>
          <w:p w14:paraId="085CC9FF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</w:tbl>
    <w:p w14:paraId="12BC0686" w14:textId="77777777" w:rsidR="0069509D" w:rsidRDefault="0069509D" w:rsidP="006D6CD5">
      <w:pPr>
        <w:pStyle w:val="aa"/>
      </w:pPr>
    </w:p>
    <w:p w14:paraId="5252EB84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52220091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897CD1" w:rsidRPr="00EC0D14" w14:paraId="149B6C04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D7C9DCD" w14:textId="77777777" w:rsidR="00897CD1" w:rsidRPr="00EC0D14" w:rsidRDefault="00897CD1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30BECD97" w14:textId="77777777" w:rsidR="00897CD1" w:rsidRPr="00EC0D14" w:rsidRDefault="00897CD1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22E1E71C" w14:textId="77777777" w:rsidR="00897CD1" w:rsidRPr="00EC0D14" w:rsidRDefault="00897CD1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4F6BDB10" w14:textId="77777777" w:rsidR="00897CD1" w:rsidRPr="00EC0D14" w:rsidRDefault="00897CD1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77BFCFFF" w14:textId="77777777" w:rsidR="00897CD1" w:rsidRPr="00EC0D14" w:rsidRDefault="00897CD1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897CD1" w:rsidRPr="00EC0D14" w14:paraId="370BD2B9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98B8B07" w14:textId="0C1FDA52" w:rsidR="00897CD1" w:rsidRPr="00EC0D14" w:rsidRDefault="00897CD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60AF4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9616082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57C05AAE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09639DEE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4DAE6955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897CD1" w:rsidRPr="00EC0D14" w14:paraId="54F84CA2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B9FCBD0" w14:textId="5B140E30" w:rsidR="00897CD1" w:rsidRPr="00EC0D14" w:rsidRDefault="00897CD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60AF4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C5AC4C7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13BD471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F51DE33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2C61AA1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97CD1" w:rsidRPr="00EC0D14" w14:paraId="28745B1D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4A0BAE4" w14:textId="309D355E" w:rsidR="00897CD1" w:rsidRPr="00EC0D14" w:rsidRDefault="00897CD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60AF4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52EA714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9CC7378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376AE32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B056158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97CD1" w:rsidRPr="00EC0D14" w14:paraId="21388C52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2D841D4" w14:textId="38F9D79C" w:rsidR="00897CD1" w:rsidRPr="00EC0D14" w:rsidRDefault="00897CD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60AF4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D6210C6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62A3C99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D6363B2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8F45A4A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97CD1" w:rsidRPr="00EC0D14" w14:paraId="11B83806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16BEB8D" w14:textId="70AAB5AE" w:rsidR="00897CD1" w:rsidRPr="00EC0D14" w:rsidRDefault="00897CD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60AF4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43837D1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BC24496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6CE0B7A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99B311F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97CD1" w:rsidRPr="00EC0D14" w14:paraId="0C706D65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349F5C6" w14:textId="4EC3CD14" w:rsidR="00897CD1" w:rsidRPr="00EC0D14" w:rsidRDefault="00897CD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60AF4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766A498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7C511C5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E476F08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57B7627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97CD1" w:rsidRPr="00EC0D14" w14:paraId="2169F115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0216A25" w14:textId="23264718" w:rsidR="00897CD1" w:rsidRPr="00EC0D14" w:rsidRDefault="00897CD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60AF4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CF1FEF6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ACEDDF6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D2601DB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6220015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97CD1" w:rsidRPr="00EC0D14" w14:paraId="1BD2AD84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8528918" w14:textId="3394DEBD" w:rsidR="00897CD1" w:rsidRPr="00EC0D14" w:rsidRDefault="00897CD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60AF4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1624F17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380D217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00880B2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13DD2F3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97CD1" w:rsidRPr="00EC0D14" w14:paraId="26B3FB46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C575E04" w14:textId="1BB394B9" w:rsidR="00897CD1" w:rsidRPr="00EC0D14" w:rsidRDefault="00897CD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60AF4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EBEC114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701FF66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2AFAB71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8510185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97CD1" w:rsidRPr="00EC0D14" w14:paraId="2B59FCB4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1BB697F" w14:textId="3B0A2543" w:rsidR="00897CD1" w:rsidRPr="00EC0D14" w:rsidRDefault="00897CD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60AF4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DCB0866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10E140A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4237529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F528235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97CD1" w:rsidRPr="00EC0D14" w14:paraId="7824F649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64049E0" w14:textId="49F2297D" w:rsidR="00897CD1" w:rsidRPr="00EC0D14" w:rsidRDefault="00897CD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60AF4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B5EF0F6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44EFE5B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580E5F7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D0306B3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97CD1" w:rsidRPr="00EC0D14" w14:paraId="3D4B7A9A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D095910" w14:textId="143CF91D" w:rsidR="00897CD1" w:rsidRPr="00EC0D14" w:rsidRDefault="00897CD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60AF4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AAA8F1C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C40E5E8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0C0F317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53A6BEE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97CD1" w:rsidRPr="00EC0D14" w14:paraId="6214BACD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3AB4A6D" w14:textId="298401B1" w:rsidR="00897CD1" w:rsidRPr="00EC0D14" w:rsidRDefault="00897CD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60AF4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D530154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466C32A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559FF51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8A4B731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97CD1" w:rsidRPr="00EC0D14" w14:paraId="4BA30174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04F28CF" w14:textId="1941E1F3" w:rsidR="00897CD1" w:rsidRPr="00EC0D14" w:rsidRDefault="00897CD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60AF4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7DD5AFB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1F7F120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FEA3D54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83F9E26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97CD1" w:rsidRPr="00EC0D14" w14:paraId="5A2C7BD7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77B9D53" w14:textId="20C66604" w:rsidR="00897CD1" w:rsidRPr="00EC0D14" w:rsidRDefault="00897CD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60AF4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C4F5F5A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C09F69B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5467C56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C1CDBE3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97CD1" w:rsidRPr="00EC0D14" w14:paraId="4D850308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797C1EA" w14:textId="390D7ADD" w:rsidR="00897CD1" w:rsidRPr="00EC0D14" w:rsidRDefault="00897CD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60AF4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3F733E8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D8F158A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53A02D5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D8B8BF4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97CD1" w:rsidRPr="00EC0D14" w14:paraId="3D7DB65C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2D21942" w14:textId="12248056" w:rsidR="00897CD1" w:rsidRPr="00EC0D14" w:rsidRDefault="00897CD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60AF4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11FBA2A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935B826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CE660F3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D220745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97CD1" w:rsidRPr="00EC0D14" w14:paraId="414F5679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AC9CE87" w14:textId="70002C9A" w:rsidR="00897CD1" w:rsidRPr="00EC0D14" w:rsidRDefault="00897CD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60AF4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B04C21F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097F821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116CDCD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2E1F3B5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97CD1" w:rsidRPr="00EC0D14" w14:paraId="03AF0432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BB53321" w14:textId="3320FD74" w:rsidR="00897CD1" w:rsidRPr="00EC0D14" w:rsidRDefault="00897CD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60AF4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177444B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783B9C7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37ADA8B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B1EB268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97CD1" w:rsidRPr="00EC0D14" w14:paraId="52765CCD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C409F6B" w14:textId="347A248A" w:rsidR="00897CD1" w:rsidRPr="00EC0D14" w:rsidRDefault="00897CD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60AF4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630C0FD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76859CB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94976D9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2611BDB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21D2FFD0" w14:textId="77777777" w:rsidR="001B1570" w:rsidRDefault="00424E44" w:rsidP="001B1570">
      <w:pPr>
        <w:pStyle w:val="aa"/>
      </w:pPr>
      <w:r>
        <w:br w:type="page"/>
      </w:r>
    </w:p>
    <w:p w14:paraId="36AC9226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156F8F81" w14:textId="77777777" w:rsidR="001B1570" w:rsidRDefault="001B1570" w:rsidP="001B1570">
      <w:pPr>
        <w:pStyle w:val="aa"/>
      </w:pPr>
    </w:p>
    <w:p w14:paraId="73E0F737" w14:textId="295AF9DE" w:rsidR="00BB2B5E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1238839" w:history="1">
        <w:r w:rsidR="00BB2B5E" w:rsidRPr="002416D5">
          <w:rPr>
            <w:rStyle w:val="af2"/>
            <w:noProof/>
          </w:rPr>
          <w:t>システム構成について</w:t>
        </w:r>
        <w:r w:rsidR="00BB2B5E">
          <w:rPr>
            <w:noProof/>
            <w:webHidden/>
          </w:rPr>
          <w:tab/>
        </w:r>
        <w:r w:rsidR="00BB2B5E">
          <w:rPr>
            <w:noProof/>
            <w:webHidden/>
          </w:rPr>
          <w:fldChar w:fldCharType="begin"/>
        </w:r>
        <w:r w:rsidR="00BB2B5E">
          <w:rPr>
            <w:noProof/>
            <w:webHidden/>
          </w:rPr>
          <w:instrText xml:space="preserve"> PAGEREF _Toc71238839 \h </w:instrText>
        </w:r>
        <w:r w:rsidR="00BB2B5E">
          <w:rPr>
            <w:noProof/>
            <w:webHidden/>
          </w:rPr>
        </w:r>
        <w:r w:rsidR="00BB2B5E">
          <w:rPr>
            <w:noProof/>
            <w:webHidden/>
          </w:rPr>
          <w:fldChar w:fldCharType="separate"/>
        </w:r>
        <w:r w:rsidR="00460AF4">
          <w:rPr>
            <w:noProof/>
            <w:webHidden/>
          </w:rPr>
          <w:t>3</w:t>
        </w:r>
        <w:r w:rsidR="00BB2B5E">
          <w:rPr>
            <w:noProof/>
            <w:webHidden/>
          </w:rPr>
          <w:fldChar w:fldCharType="end"/>
        </w:r>
      </w:hyperlink>
    </w:p>
    <w:p w14:paraId="1878F165" w14:textId="3B971F98" w:rsidR="00BB2B5E" w:rsidRDefault="00BB2B5E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38840" w:history="1">
        <w:r w:rsidRPr="002416D5">
          <w:rPr>
            <w:rStyle w:val="af2"/>
            <w:noProof/>
          </w:rPr>
          <w:t>ディレクトリ配置について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_Toc71238840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0AF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D15F45" w14:textId="3AD8E2FF" w:rsidR="00BB2B5E" w:rsidRDefault="00BB2B5E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38841" w:history="1">
        <w:r w:rsidRPr="002416D5">
          <w:rPr>
            <w:rStyle w:val="af2"/>
            <w:noProof/>
          </w:rPr>
          <w:t>アーキテクチャについて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_Toc71238841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0AF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40C104" w14:textId="010D090F" w:rsidR="00BB2B5E" w:rsidRDefault="00BB2B5E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38842" w:history="1">
        <w:r w:rsidRPr="002416D5">
          <w:rPr>
            <w:rStyle w:val="af2"/>
            <w:noProof/>
          </w:rPr>
          <w:t>フロントエンド、バックエンド間の処理フローについて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_Toc71238842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0AF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39A67A" w14:textId="507CBB81" w:rsidR="00BB2B5E" w:rsidRDefault="00BB2B5E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38843" w:history="1">
        <w:r w:rsidRPr="002416D5">
          <w:rPr>
            <w:rStyle w:val="af2"/>
            <w:noProof/>
          </w:rPr>
          <w:t>採番ルールについて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_Toc71238843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0AF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B438A3" w14:textId="0ADB065C" w:rsidR="00BB2B5E" w:rsidRDefault="00BB2B5E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38844" w:history="1">
        <w:r w:rsidRPr="002416D5">
          <w:rPr>
            <w:rStyle w:val="af2"/>
            <w:noProof/>
          </w:rPr>
          <w:t>非機能要件について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_Toc71238844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0AF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2EDA667" w14:textId="1351A59D" w:rsidR="00BB2B5E" w:rsidRDefault="00BB2B5E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38845" w:history="1">
        <w:r w:rsidRPr="002416D5">
          <w:rPr>
            <w:rStyle w:val="af2"/>
            <w:noProof/>
          </w:rPr>
          <w:t>バッチ処理の留意事項について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_Toc71238845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0AF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2156F79" w14:textId="644158BA" w:rsidR="00BB2B5E" w:rsidRDefault="00BB2B5E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38846" w:history="1">
        <w:r w:rsidRPr="002416D5">
          <w:rPr>
            <w:rStyle w:val="af2"/>
            <w:noProof/>
          </w:rPr>
          <w:t>権限ロールについて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_Toc71238846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0AF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B623552" w14:textId="77777777" w:rsidR="00550CC3" w:rsidRPr="003A02B2" w:rsidRDefault="003C1464" w:rsidP="009F491C">
      <w:pPr>
        <w:pStyle w:val="aa"/>
      </w:pPr>
      <w:r>
        <w:fldChar w:fldCharType="end"/>
      </w:r>
    </w:p>
    <w:p w14:paraId="61A465C0" w14:textId="77777777" w:rsidR="00550CC3" w:rsidRDefault="002E5D3A" w:rsidP="00976698">
      <w:pPr>
        <w:pStyle w:val="1"/>
      </w:pPr>
      <w:bookmarkStart w:id="0" w:name="_Toc71238839"/>
      <w:r>
        <w:rPr>
          <w:rFonts w:hint="eastAsia"/>
        </w:rPr>
        <w:lastRenderedPageBreak/>
        <w:t>システム構成</w:t>
      </w:r>
      <w:r w:rsidR="007549B5">
        <w:rPr>
          <w:rFonts w:hint="eastAsia"/>
        </w:rPr>
        <w:t>について</w:t>
      </w:r>
      <w:bookmarkEnd w:id="0"/>
    </w:p>
    <w:p w14:paraId="7AE06438" w14:textId="77777777" w:rsidR="00550CC3" w:rsidRDefault="00550CC3" w:rsidP="003F25F6">
      <w:pPr>
        <w:pStyle w:val="aa"/>
      </w:pPr>
    </w:p>
    <w:p w14:paraId="0D71A0A6" w14:textId="77777777" w:rsidR="003A16C0" w:rsidRDefault="00F26ABB" w:rsidP="003F25F6">
      <w:pPr>
        <w:pStyle w:val="aa"/>
      </w:pPr>
      <w:r>
        <w:rPr>
          <w:rFonts w:hint="eastAsia"/>
        </w:rPr>
        <w:t>◯◯システムのサーバー構成は以下</w:t>
      </w:r>
      <w:r w:rsidR="003A16C0">
        <w:rPr>
          <w:rFonts w:hint="eastAsia"/>
        </w:rPr>
        <w:t>の</w:t>
      </w:r>
      <w:r w:rsidR="007D54A5">
        <w:rPr>
          <w:rFonts w:hint="eastAsia"/>
        </w:rPr>
        <w:t>とおり。</w:t>
      </w:r>
    </w:p>
    <w:p w14:paraId="5B2CADC9" w14:textId="77777777" w:rsidR="003A16C0" w:rsidRDefault="003A16C0" w:rsidP="003A16C0">
      <w:pPr>
        <w:pStyle w:val="aa"/>
      </w:pPr>
      <w:r w:rsidRPr="003A16C0">
        <w:rPr>
          <w:rFonts w:hint="eastAsia"/>
          <w:noProof/>
        </w:rPr>
        <mc:AlternateContent>
          <mc:Choice Requires="wpc">
            <w:drawing>
              <wp:inline distT="0" distB="0" distL="0" distR="0" wp14:anchorId="273412AD" wp14:editId="13BD4706">
                <wp:extent cx="9311640" cy="4602480"/>
                <wp:effectExtent l="0" t="0" r="22860" b="26670"/>
                <wp:docPr id="2" name="キャンバス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218AA6AD" id="キャンバス 2" o:spid="_x0000_s1026" editas="canvas" style="width:733.2pt;height:362.4pt;mso-position-horizontal-relative:char;mso-position-vertical-relative:line" coordsize="93116,46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3116;height:46024;visibility:visible;mso-wrap-style:square" filled="t" stroked="t" strokecolor="black [3213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5C13DBAC" w14:textId="77777777" w:rsidR="004823D4" w:rsidRDefault="00617F10" w:rsidP="004823D4">
      <w:pPr>
        <w:pStyle w:val="1"/>
      </w:pPr>
      <w:bookmarkStart w:id="1" w:name="_Toc71238840"/>
      <w:r>
        <w:rPr>
          <w:rFonts w:hint="eastAsia"/>
        </w:rPr>
        <w:lastRenderedPageBreak/>
        <w:t>ディレクトリ</w:t>
      </w:r>
      <w:r w:rsidR="008C11DF">
        <w:rPr>
          <w:rFonts w:hint="eastAsia"/>
        </w:rPr>
        <w:t>配置</w:t>
      </w:r>
      <w:r w:rsidR="007549B5">
        <w:rPr>
          <w:rFonts w:hint="eastAsia"/>
        </w:rPr>
        <w:t>について</w:t>
      </w:r>
      <w:bookmarkEnd w:id="1"/>
    </w:p>
    <w:p w14:paraId="00DF45A8" w14:textId="77777777" w:rsidR="004823D4" w:rsidRPr="004823D4" w:rsidRDefault="004823D4" w:rsidP="003F25F6">
      <w:pPr>
        <w:pStyle w:val="aa"/>
      </w:pPr>
    </w:p>
    <w:p w14:paraId="107FEE4A" w14:textId="77777777" w:rsidR="00712EEE" w:rsidRDefault="00617F10" w:rsidP="003F25F6">
      <w:pPr>
        <w:pStyle w:val="aa"/>
      </w:pPr>
      <w:r>
        <w:rPr>
          <w:rFonts w:hint="eastAsia"/>
        </w:rPr>
        <w:t>各サーバーにおける実行モジュールやログファイルの配置は以下のとおり。</w:t>
      </w:r>
    </w:p>
    <w:p w14:paraId="16E53F77" w14:textId="77777777" w:rsidR="00617F10" w:rsidRDefault="00617F10" w:rsidP="003F25F6">
      <w:pPr>
        <w:pStyle w:val="aa"/>
      </w:pPr>
    </w:p>
    <w:p w14:paraId="73C06825" w14:textId="77777777" w:rsidR="000C670D" w:rsidRDefault="000C670D" w:rsidP="000C670D">
      <w:pPr>
        <w:pStyle w:val="aa"/>
      </w:pPr>
      <w:r>
        <w:rPr>
          <w:rFonts w:hint="eastAsia"/>
        </w:rPr>
        <w:t>XXXXサーバー(IP：XXX.XXX.XXX.XXX)</w:t>
      </w:r>
    </w:p>
    <w:tbl>
      <w:tblPr>
        <w:tblStyle w:val="4-30"/>
        <w:tblW w:w="14685" w:type="dxa"/>
        <w:tblLook w:val="04A0" w:firstRow="1" w:lastRow="0" w:firstColumn="1" w:lastColumn="0" w:noHBand="0" w:noVBand="1"/>
      </w:tblPr>
      <w:tblGrid>
        <w:gridCol w:w="2268"/>
        <w:gridCol w:w="1701"/>
        <w:gridCol w:w="10716"/>
      </w:tblGrid>
      <w:tr w:rsidR="000C670D" w:rsidRPr="002F270C" w14:paraId="3F73B947" w14:textId="77777777" w:rsidTr="002F2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7684692" w14:textId="77777777" w:rsidR="000C670D" w:rsidRPr="002F270C" w:rsidRDefault="000C670D" w:rsidP="00AF7590">
            <w:pPr>
              <w:pStyle w:val="aa"/>
              <w:rPr>
                <w:sz w:val="12"/>
                <w:szCs w:val="12"/>
              </w:rPr>
            </w:pPr>
            <w:r w:rsidRPr="002F270C">
              <w:rPr>
                <w:rFonts w:hint="eastAsia"/>
                <w:sz w:val="12"/>
                <w:szCs w:val="12"/>
              </w:rPr>
              <w:t>モジュール名</w:t>
            </w:r>
          </w:p>
        </w:tc>
        <w:tc>
          <w:tcPr>
            <w:tcW w:w="1701" w:type="dxa"/>
          </w:tcPr>
          <w:p w14:paraId="3668194B" w14:textId="77777777" w:rsidR="000C670D" w:rsidRPr="002F270C" w:rsidRDefault="000C670D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2F270C">
              <w:rPr>
                <w:rFonts w:hint="eastAsia"/>
                <w:sz w:val="12"/>
                <w:szCs w:val="12"/>
              </w:rPr>
              <w:t>区分</w:t>
            </w:r>
          </w:p>
        </w:tc>
        <w:tc>
          <w:tcPr>
            <w:tcW w:w="10716" w:type="dxa"/>
          </w:tcPr>
          <w:p w14:paraId="529F2C4F" w14:textId="77777777" w:rsidR="000C670D" w:rsidRPr="002F270C" w:rsidRDefault="000C670D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2F270C">
              <w:rPr>
                <w:rFonts w:hint="eastAsia"/>
                <w:sz w:val="12"/>
                <w:szCs w:val="12"/>
              </w:rPr>
              <w:t>ディレクトリ</w:t>
            </w:r>
          </w:p>
        </w:tc>
      </w:tr>
      <w:tr w:rsidR="000C670D" w:rsidRPr="002F270C" w14:paraId="253EB618" w14:textId="77777777" w:rsidTr="002F2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597A5D1" w14:textId="77777777" w:rsidR="000C670D" w:rsidRPr="002E32A8" w:rsidRDefault="00B962F8" w:rsidP="00AF7590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2E32A8">
              <w:rPr>
                <w:rFonts w:hint="eastAsia"/>
                <w:b w:val="0"/>
                <w:bCs w:val="0"/>
                <w:sz w:val="12"/>
                <w:szCs w:val="12"/>
              </w:rPr>
              <w:t>MySQL</w:t>
            </w:r>
          </w:p>
        </w:tc>
        <w:sdt>
          <w:sdtPr>
            <w:rPr>
              <w:sz w:val="12"/>
              <w:szCs w:val="12"/>
            </w:rPr>
            <w:alias w:val="ディレクトリ区分"/>
            <w:tag w:val="ディレクトリ区分"/>
            <w:id w:val="-777792376"/>
            <w:placeholder>
              <w:docPart w:val="E0C718D29C104D2797270AC773C8888B"/>
            </w:placeholder>
            <w:comboBox>
              <w:listItem w:displayText="-" w:value="-"/>
              <w:listItem w:displayText="インストール先" w:value="インストール先"/>
              <w:listItem w:displayText="ログ出力先" w:value="ログ出力先"/>
              <w:listItem w:displayText="静的コンテンツ配置先" w:value="静的コンテンツ配置先"/>
              <w:listItem w:displayText="設定ファイル配置先" w:value="設定ファイル配置先"/>
              <w:listItem w:displayText="ルートディレクトリ" w:value="ルートディレクトリ"/>
              <w:listItem w:displayText="テンポラリ" w:value="テンポラリ"/>
            </w:comboBox>
          </w:sdtPr>
          <w:sdtEndPr/>
          <w:sdtContent>
            <w:tc>
              <w:tcPr>
                <w:tcW w:w="1701" w:type="dxa"/>
              </w:tcPr>
              <w:p w14:paraId="35C138A4" w14:textId="77777777" w:rsidR="000C670D" w:rsidRPr="002F270C" w:rsidRDefault="000C670D" w:rsidP="00AF759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F270C">
                  <w:rPr>
                    <w:sz w:val="12"/>
                    <w:szCs w:val="12"/>
                  </w:rPr>
                  <w:t>インストール先</w:t>
                </w:r>
              </w:p>
            </w:tc>
          </w:sdtContent>
        </w:sdt>
        <w:tc>
          <w:tcPr>
            <w:tcW w:w="10716" w:type="dxa"/>
          </w:tcPr>
          <w:p w14:paraId="50A6ACC4" w14:textId="77777777" w:rsidR="000C670D" w:rsidRPr="002F270C" w:rsidRDefault="000C670D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2F270C">
              <w:rPr>
                <w:rFonts w:hint="eastAsia"/>
                <w:sz w:val="12"/>
                <w:szCs w:val="12"/>
              </w:rPr>
              <w:t>XXXXX/XXXXX/XXXXXX</w:t>
            </w:r>
          </w:p>
        </w:tc>
      </w:tr>
      <w:tr w:rsidR="000C670D" w:rsidRPr="002F270C" w14:paraId="4F0C30B7" w14:textId="77777777" w:rsidTr="002F2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1DC76DB" w14:textId="77777777" w:rsidR="000C670D" w:rsidRPr="002E32A8" w:rsidRDefault="002E32A8" w:rsidP="00AF7590">
            <w:pPr>
              <w:pStyle w:val="aa"/>
              <w:rPr>
                <w:b w:val="0"/>
                <w:bCs w:val="0"/>
                <w:color w:val="BFBFBF" w:themeColor="background1" w:themeShade="BF"/>
                <w:sz w:val="12"/>
                <w:szCs w:val="12"/>
              </w:rPr>
            </w:pPr>
            <w:r w:rsidRPr="002E32A8">
              <w:rPr>
                <w:rFonts w:hint="eastAsia"/>
                <w:b w:val="0"/>
                <w:bCs w:val="0"/>
                <w:color w:val="BFBFBF" w:themeColor="background1" w:themeShade="BF"/>
                <w:sz w:val="12"/>
                <w:szCs w:val="12"/>
              </w:rPr>
              <w:t>MySQL</w:t>
            </w:r>
          </w:p>
        </w:tc>
        <w:sdt>
          <w:sdtPr>
            <w:rPr>
              <w:sz w:val="12"/>
              <w:szCs w:val="12"/>
            </w:rPr>
            <w:alias w:val="ディレクトリ区分"/>
            <w:tag w:val="ディレクトリ区分"/>
            <w:id w:val="-880626731"/>
            <w:placeholder>
              <w:docPart w:val="BCC85B9112094290B2419E4790BF2B2D"/>
            </w:placeholder>
            <w:comboBox>
              <w:listItem w:displayText="-" w:value="-"/>
              <w:listItem w:displayText="インストール先" w:value="インストール先"/>
              <w:listItem w:displayText="ログ出力先" w:value="ログ出力先"/>
              <w:listItem w:displayText="静的コンテンツ配置先" w:value="静的コンテンツ配置先"/>
              <w:listItem w:displayText="設定ファイル配置先" w:value="設定ファイル配置先"/>
              <w:listItem w:displayText="ルートディレクトリ" w:value="ルートディレクトリ"/>
              <w:listItem w:displayText="テンポラリ" w:value="テンポラリ"/>
            </w:comboBox>
          </w:sdtPr>
          <w:sdtEndPr/>
          <w:sdtContent>
            <w:tc>
              <w:tcPr>
                <w:tcW w:w="1701" w:type="dxa"/>
              </w:tcPr>
              <w:p w14:paraId="31C89BFB" w14:textId="77777777" w:rsidR="000C670D" w:rsidRPr="002F270C" w:rsidRDefault="00442CA8" w:rsidP="00AF759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F270C">
                  <w:rPr>
                    <w:sz w:val="12"/>
                    <w:szCs w:val="12"/>
                  </w:rPr>
                  <w:t>設定ファイル配置先</w:t>
                </w:r>
              </w:p>
            </w:tc>
          </w:sdtContent>
        </w:sdt>
        <w:tc>
          <w:tcPr>
            <w:tcW w:w="10716" w:type="dxa"/>
          </w:tcPr>
          <w:p w14:paraId="7814BFBA" w14:textId="77777777" w:rsidR="000C670D" w:rsidRPr="002F270C" w:rsidRDefault="000C670D" w:rsidP="00AF759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2F270C">
              <w:rPr>
                <w:rFonts w:hint="eastAsia"/>
                <w:sz w:val="12"/>
                <w:szCs w:val="12"/>
              </w:rPr>
              <w:t>XXXXX/XXXXX/XXXXXX</w:t>
            </w:r>
          </w:p>
        </w:tc>
      </w:tr>
      <w:tr w:rsidR="00442CA8" w:rsidRPr="002F270C" w14:paraId="2D225CD3" w14:textId="77777777" w:rsidTr="002F2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1B5B6EC" w14:textId="77777777" w:rsidR="00442CA8" w:rsidRPr="002E32A8" w:rsidRDefault="002E32A8" w:rsidP="00442CA8">
            <w:pPr>
              <w:pStyle w:val="aa"/>
              <w:rPr>
                <w:b w:val="0"/>
                <w:bCs w:val="0"/>
                <w:color w:val="BFBFBF" w:themeColor="background1" w:themeShade="BF"/>
                <w:sz w:val="12"/>
                <w:szCs w:val="12"/>
              </w:rPr>
            </w:pPr>
            <w:r w:rsidRPr="002E32A8">
              <w:rPr>
                <w:rFonts w:hint="eastAsia"/>
                <w:b w:val="0"/>
                <w:bCs w:val="0"/>
                <w:color w:val="BFBFBF" w:themeColor="background1" w:themeShade="BF"/>
                <w:sz w:val="12"/>
                <w:szCs w:val="12"/>
              </w:rPr>
              <w:t>MySQL</w:t>
            </w:r>
          </w:p>
        </w:tc>
        <w:sdt>
          <w:sdtPr>
            <w:rPr>
              <w:sz w:val="12"/>
              <w:szCs w:val="12"/>
            </w:rPr>
            <w:alias w:val="ディレクトリ区分"/>
            <w:tag w:val="ディレクトリ区分"/>
            <w:id w:val="-1121454749"/>
            <w:placeholder>
              <w:docPart w:val="7806F98857334691B454D11694D5A286"/>
            </w:placeholder>
            <w:comboBox>
              <w:listItem w:displayText="-" w:value="-"/>
              <w:listItem w:displayText="インストール先" w:value="インストール先"/>
              <w:listItem w:displayText="ログ出力先" w:value="ログ出力先"/>
              <w:listItem w:displayText="静的コンテンツ配置先" w:value="静的コンテンツ配置先"/>
              <w:listItem w:displayText="設定ファイル配置先" w:value="設定ファイル配置先"/>
              <w:listItem w:displayText="ルートディレクトリ" w:value="ルートディレクトリ"/>
              <w:listItem w:displayText="テンポラリ" w:value="テンポラリ"/>
            </w:comboBox>
          </w:sdtPr>
          <w:sdtEndPr/>
          <w:sdtContent>
            <w:tc>
              <w:tcPr>
                <w:tcW w:w="1701" w:type="dxa"/>
              </w:tcPr>
              <w:p w14:paraId="5337386D" w14:textId="77777777" w:rsidR="00442CA8" w:rsidRPr="002F270C" w:rsidRDefault="00442CA8" w:rsidP="00442CA8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F270C">
                  <w:rPr>
                    <w:sz w:val="12"/>
                    <w:szCs w:val="12"/>
                  </w:rPr>
                  <w:t>ログ出力先</w:t>
                </w:r>
              </w:p>
            </w:tc>
          </w:sdtContent>
        </w:sdt>
        <w:tc>
          <w:tcPr>
            <w:tcW w:w="10716" w:type="dxa"/>
          </w:tcPr>
          <w:p w14:paraId="087C8C63" w14:textId="77777777" w:rsidR="00442CA8" w:rsidRPr="002F270C" w:rsidRDefault="00442CA8" w:rsidP="00442CA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2F270C">
              <w:rPr>
                <w:rFonts w:hint="eastAsia"/>
                <w:sz w:val="12"/>
                <w:szCs w:val="12"/>
              </w:rPr>
              <w:t>XXXXX/XXXXX/XXXXXX</w:t>
            </w:r>
          </w:p>
        </w:tc>
      </w:tr>
    </w:tbl>
    <w:p w14:paraId="1A4FE099" w14:textId="77777777" w:rsidR="000C670D" w:rsidRDefault="000C670D" w:rsidP="003F25F6">
      <w:pPr>
        <w:pStyle w:val="aa"/>
      </w:pPr>
    </w:p>
    <w:p w14:paraId="05680E2D" w14:textId="77777777" w:rsidR="000C670D" w:rsidRDefault="000C670D" w:rsidP="000C670D">
      <w:pPr>
        <w:pStyle w:val="aa"/>
      </w:pPr>
      <w:r>
        <w:rPr>
          <w:rFonts w:hint="eastAsia"/>
        </w:rPr>
        <w:t>XXXXサーバー(IP：XXX.XXX.XXX.XXX)</w:t>
      </w:r>
    </w:p>
    <w:tbl>
      <w:tblPr>
        <w:tblStyle w:val="4-30"/>
        <w:tblW w:w="14685" w:type="dxa"/>
        <w:tblLook w:val="04A0" w:firstRow="1" w:lastRow="0" w:firstColumn="1" w:lastColumn="0" w:noHBand="0" w:noVBand="1"/>
      </w:tblPr>
      <w:tblGrid>
        <w:gridCol w:w="2268"/>
        <w:gridCol w:w="1701"/>
        <w:gridCol w:w="10716"/>
      </w:tblGrid>
      <w:tr w:rsidR="000C670D" w:rsidRPr="002F270C" w14:paraId="7BFD6E84" w14:textId="77777777" w:rsidTr="002F2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3F4777E" w14:textId="77777777" w:rsidR="000C670D" w:rsidRPr="002F270C" w:rsidRDefault="000C670D" w:rsidP="00AF7590">
            <w:pPr>
              <w:pStyle w:val="aa"/>
              <w:rPr>
                <w:sz w:val="12"/>
                <w:szCs w:val="12"/>
              </w:rPr>
            </w:pPr>
            <w:r w:rsidRPr="002F270C">
              <w:rPr>
                <w:rFonts w:hint="eastAsia"/>
                <w:sz w:val="12"/>
                <w:szCs w:val="12"/>
              </w:rPr>
              <w:t>モジュール名</w:t>
            </w:r>
          </w:p>
        </w:tc>
        <w:tc>
          <w:tcPr>
            <w:tcW w:w="1701" w:type="dxa"/>
          </w:tcPr>
          <w:p w14:paraId="5498D784" w14:textId="77777777" w:rsidR="000C670D" w:rsidRPr="002F270C" w:rsidRDefault="000C670D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2F270C">
              <w:rPr>
                <w:rFonts w:hint="eastAsia"/>
                <w:sz w:val="12"/>
                <w:szCs w:val="12"/>
              </w:rPr>
              <w:t>区分</w:t>
            </w:r>
          </w:p>
        </w:tc>
        <w:tc>
          <w:tcPr>
            <w:tcW w:w="10716" w:type="dxa"/>
          </w:tcPr>
          <w:p w14:paraId="0690CC62" w14:textId="77777777" w:rsidR="000C670D" w:rsidRPr="002F270C" w:rsidRDefault="000C670D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2F270C">
              <w:rPr>
                <w:rFonts w:hint="eastAsia"/>
                <w:sz w:val="12"/>
                <w:szCs w:val="12"/>
              </w:rPr>
              <w:t>ディレクトリ</w:t>
            </w:r>
          </w:p>
        </w:tc>
      </w:tr>
      <w:tr w:rsidR="000C670D" w:rsidRPr="002F270C" w14:paraId="5A56975E" w14:textId="77777777" w:rsidTr="002F2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485B085" w14:textId="77777777" w:rsidR="000C670D" w:rsidRPr="002E32A8" w:rsidRDefault="00062871" w:rsidP="00AF7590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2E32A8">
              <w:rPr>
                <w:rFonts w:hint="eastAsia"/>
                <w:b w:val="0"/>
                <w:bCs w:val="0"/>
                <w:sz w:val="12"/>
                <w:szCs w:val="12"/>
              </w:rPr>
              <w:t>Nginx</w:t>
            </w:r>
          </w:p>
        </w:tc>
        <w:sdt>
          <w:sdtPr>
            <w:rPr>
              <w:sz w:val="12"/>
              <w:szCs w:val="12"/>
            </w:rPr>
            <w:alias w:val="ディレクトリ区分"/>
            <w:tag w:val="ディレクトリ区分"/>
            <w:id w:val="1600993975"/>
            <w:placeholder>
              <w:docPart w:val="C81900F93D1848C496BE2EAF8FED368A"/>
            </w:placeholder>
            <w:comboBox>
              <w:listItem w:displayText="-" w:value="-"/>
              <w:listItem w:displayText="インストール先" w:value="インストール先"/>
              <w:listItem w:displayText="ログ出力先" w:value="ログ出力先"/>
              <w:listItem w:displayText="静的コンテンツ配置先" w:value="静的コンテンツ配置先"/>
              <w:listItem w:displayText="設定ファイル配置先" w:value="設定ファイル配置先"/>
              <w:listItem w:displayText="ルートディレクトリ" w:value="ルートディレクトリ"/>
              <w:listItem w:displayText="テンポラリ" w:value="テンポラリ"/>
            </w:comboBox>
          </w:sdtPr>
          <w:sdtEndPr/>
          <w:sdtContent>
            <w:tc>
              <w:tcPr>
                <w:tcW w:w="1701" w:type="dxa"/>
              </w:tcPr>
              <w:p w14:paraId="57D1ADD0" w14:textId="77777777" w:rsidR="000C670D" w:rsidRPr="002F270C" w:rsidRDefault="000C670D" w:rsidP="00AF759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F270C">
                  <w:rPr>
                    <w:sz w:val="12"/>
                    <w:szCs w:val="12"/>
                  </w:rPr>
                  <w:t>インストール先</w:t>
                </w:r>
              </w:p>
            </w:tc>
          </w:sdtContent>
        </w:sdt>
        <w:tc>
          <w:tcPr>
            <w:tcW w:w="10716" w:type="dxa"/>
          </w:tcPr>
          <w:p w14:paraId="2205FA0D" w14:textId="77777777" w:rsidR="000C670D" w:rsidRPr="002F270C" w:rsidRDefault="000C670D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2F270C">
              <w:rPr>
                <w:rFonts w:hint="eastAsia"/>
                <w:sz w:val="12"/>
                <w:szCs w:val="12"/>
              </w:rPr>
              <w:t>XXXXX/XXXXX/XXXXXX</w:t>
            </w:r>
          </w:p>
        </w:tc>
      </w:tr>
      <w:tr w:rsidR="000C670D" w:rsidRPr="002F270C" w14:paraId="5886EED6" w14:textId="77777777" w:rsidTr="002F2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6F9D866" w14:textId="77777777" w:rsidR="000C670D" w:rsidRPr="002E32A8" w:rsidRDefault="00584AB4" w:rsidP="00AF7590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2E32A8">
              <w:rPr>
                <w:rFonts w:hint="eastAsia"/>
                <w:b w:val="0"/>
                <w:bCs w:val="0"/>
                <w:sz w:val="12"/>
                <w:szCs w:val="12"/>
              </w:rPr>
              <w:t>◯◯システム</w:t>
            </w:r>
          </w:p>
        </w:tc>
        <w:sdt>
          <w:sdtPr>
            <w:rPr>
              <w:sz w:val="12"/>
              <w:szCs w:val="12"/>
            </w:rPr>
            <w:alias w:val="ディレクトリ区分"/>
            <w:tag w:val="ディレクトリ区分"/>
            <w:id w:val="-770932332"/>
            <w:placeholder>
              <w:docPart w:val="5E9BD2B4CBFB4821B99BA5E737BA0BDE"/>
            </w:placeholder>
            <w:comboBox>
              <w:listItem w:displayText="-" w:value="-"/>
              <w:listItem w:displayText="インストール先" w:value="インストール先"/>
              <w:listItem w:displayText="ログ出力先" w:value="ログ出力先"/>
              <w:listItem w:displayText="静的コンテンツ配置先" w:value="静的コンテンツ配置先"/>
              <w:listItem w:displayText="設定ファイル配置先" w:value="設定ファイル配置先"/>
              <w:listItem w:displayText="ルートディレクトリ" w:value="ルートディレクトリ"/>
              <w:listItem w:displayText="テンポラリ" w:value="テンポラリ"/>
            </w:comboBox>
          </w:sdtPr>
          <w:sdtEndPr/>
          <w:sdtContent>
            <w:tc>
              <w:tcPr>
                <w:tcW w:w="1701" w:type="dxa"/>
              </w:tcPr>
              <w:p w14:paraId="79EFA66E" w14:textId="77777777" w:rsidR="000C670D" w:rsidRPr="002F270C" w:rsidRDefault="000B6086" w:rsidP="00AF759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F270C">
                  <w:rPr>
                    <w:sz w:val="12"/>
                    <w:szCs w:val="12"/>
                  </w:rPr>
                  <w:t>ルートディレクトリ</w:t>
                </w:r>
              </w:p>
            </w:tc>
          </w:sdtContent>
        </w:sdt>
        <w:tc>
          <w:tcPr>
            <w:tcW w:w="10716" w:type="dxa"/>
          </w:tcPr>
          <w:p w14:paraId="79D0C0F2" w14:textId="77777777" w:rsidR="000C670D" w:rsidRPr="002F270C" w:rsidRDefault="000C670D" w:rsidP="00AF759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2F270C">
              <w:rPr>
                <w:rFonts w:hint="eastAsia"/>
                <w:sz w:val="12"/>
                <w:szCs w:val="12"/>
              </w:rPr>
              <w:t>XXXXX/XXXXX/XXXXXX</w:t>
            </w:r>
          </w:p>
        </w:tc>
      </w:tr>
      <w:tr w:rsidR="000C670D" w:rsidRPr="002F270C" w14:paraId="44D42099" w14:textId="77777777" w:rsidTr="002F2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B856960" w14:textId="77777777" w:rsidR="000C670D" w:rsidRPr="002E32A8" w:rsidRDefault="000B6086" w:rsidP="000C670D">
            <w:pPr>
              <w:pStyle w:val="aa"/>
              <w:rPr>
                <w:b w:val="0"/>
                <w:bCs w:val="0"/>
                <w:color w:val="BFBFBF" w:themeColor="background1" w:themeShade="BF"/>
                <w:sz w:val="12"/>
                <w:szCs w:val="12"/>
              </w:rPr>
            </w:pPr>
            <w:r w:rsidRPr="002E32A8">
              <w:rPr>
                <w:rFonts w:hint="eastAsia"/>
                <w:b w:val="0"/>
                <w:bCs w:val="0"/>
                <w:color w:val="BFBFBF" w:themeColor="background1" w:themeShade="BF"/>
                <w:sz w:val="12"/>
                <w:szCs w:val="12"/>
              </w:rPr>
              <w:t>◯◯システム</w:t>
            </w:r>
          </w:p>
        </w:tc>
        <w:sdt>
          <w:sdtPr>
            <w:rPr>
              <w:sz w:val="12"/>
              <w:szCs w:val="12"/>
            </w:rPr>
            <w:alias w:val="ディレクトリ区分"/>
            <w:tag w:val="ディレクトリ区分"/>
            <w:id w:val="-2045512442"/>
            <w:placeholder>
              <w:docPart w:val="299BFA29C3B74786B871B851D96DD955"/>
            </w:placeholder>
            <w:comboBox>
              <w:listItem w:displayText="-" w:value="-"/>
              <w:listItem w:displayText="インストール先" w:value="インストール先"/>
              <w:listItem w:displayText="ログ出力先" w:value="ログ出力先"/>
              <w:listItem w:displayText="静的コンテンツ配置先" w:value="静的コンテンツ配置先"/>
              <w:listItem w:displayText="設定ファイル配置先" w:value="設定ファイル配置先"/>
              <w:listItem w:displayText="ルートディレクトリ" w:value="ルートディレクトリ"/>
              <w:listItem w:displayText="テンポラリ" w:value="テンポラリ"/>
            </w:comboBox>
          </w:sdtPr>
          <w:sdtEndPr/>
          <w:sdtContent>
            <w:tc>
              <w:tcPr>
                <w:tcW w:w="1701" w:type="dxa"/>
              </w:tcPr>
              <w:p w14:paraId="5828555A" w14:textId="77777777" w:rsidR="000C670D" w:rsidRPr="002F270C" w:rsidRDefault="000B6086" w:rsidP="000C670D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F270C">
                  <w:rPr>
                    <w:sz w:val="12"/>
                    <w:szCs w:val="12"/>
                  </w:rPr>
                  <w:t>設定ファイル配置先</w:t>
                </w:r>
              </w:p>
            </w:tc>
          </w:sdtContent>
        </w:sdt>
        <w:tc>
          <w:tcPr>
            <w:tcW w:w="10716" w:type="dxa"/>
          </w:tcPr>
          <w:p w14:paraId="1E5F307E" w14:textId="77777777" w:rsidR="000C670D" w:rsidRPr="002F270C" w:rsidRDefault="000C670D" w:rsidP="000C670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2F270C">
              <w:rPr>
                <w:rFonts w:hint="eastAsia"/>
                <w:sz w:val="12"/>
                <w:szCs w:val="12"/>
              </w:rPr>
              <w:t>XXXXX/XXXXX/XXXXXX</w:t>
            </w:r>
          </w:p>
        </w:tc>
      </w:tr>
      <w:tr w:rsidR="00013264" w:rsidRPr="002F270C" w14:paraId="5ADC69A1" w14:textId="77777777" w:rsidTr="002F2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8F36AB8" w14:textId="77777777" w:rsidR="00013264" w:rsidRPr="002E32A8" w:rsidRDefault="000B6086" w:rsidP="00013264">
            <w:pPr>
              <w:pStyle w:val="aa"/>
              <w:rPr>
                <w:b w:val="0"/>
                <w:bCs w:val="0"/>
                <w:color w:val="BFBFBF" w:themeColor="background1" w:themeShade="BF"/>
                <w:sz w:val="12"/>
                <w:szCs w:val="12"/>
              </w:rPr>
            </w:pPr>
            <w:r w:rsidRPr="002E32A8">
              <w:rPr>
                <w:rFonts w:hint="eastAsia"/>
                <w:b w:val="0"/>
                <w:bCs w:val="0"/>
                <w:color w:val="BFBFBF" w:themeColor="background1" w:themeShade="BF"/>
                <w:sz w:val="12"/>
                <w:szCs w:val="12"/>
              </w:rPr>
              <w:t>◯◯システム</w:t>
            </w:r>
          </w:p>
        </w:tc>
        <w:sdt>
          <w:sdtPr>
            <w:rPr>
              <w:sz w:val="12"/>
              <w:szCs w:val="12"/>
            </w:rPr>
            <w:alias w:val="ディレクトリ区分"/>
            <w:tag w:val="ディレクトリ区分"/>
            <w:id w:val="-738481779"/>
            <w:placeholder>
              <w:docPart w:val="F37718B1ED5F4D9CAC2A01B1E45CC000"/>
            </w:placeholder>
            <w:comboBox>
              <w:listItem w:displayText="-" w:value="-"/>
              <w:listItem w:displayText="インストール先" w:value="インストール先"/>
              <w:listItem w:displayText="ログ出力先" w:value="ログ出力先"/>
              <w:listItem w:displayText="静的コンテンツ配置先" w:value="静的コンテンツ配置先"/>
              <w:listItem w:displayText="設定ファイル配置先" w:value="設定ファイル配置先"/>
              <w:listItem w:displayText="ルートディレクトリ" w:value="ルートディレクトリ"/>
              <w:listItem w:displayText="テンポラリ" w:value="テンポラリ"/>
            </w:comboBox>
          </w:sdtPr>
          <w:sdtEndPr/>
          <w:sdtContent>
            <w:tc>
              <w:tcPr>
                <w:tcW w:w="1701" w:type="dxa"/>
              </w:tcPr>
              <w:p w14:paraId="4D51E637" w14:textId="77777777" w:rsidR="00013264" w:rsidRPr="002F270C" w:rsidRDefault="000B6086" w:rsidP="00013264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F270C">
                  <w:rPr>
                    <w:sz w:val="12"/>
                    <w:szCs w:val="12"/>
                  </w:rPr>
                  <w:t>ログ出力先</w:t>
                </w:r>
              </w:p>
            </w:tc>
          </w:sdtContent>
        </w:sdt>
        <w:tc>
          <w:tcPr>
            <w:tcW w:w="10716" w:type="dxa"/>
          </w:tcPr>
          <w:p w14:paraId="59F9AFDC" w14:textId="77777777" w:rsidR="00013264" w:rsidRPr="002F270C" w:rsidRDefault="00013264" w:rsidP="0001326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2F270C">
              <w:rPr>
                <w:rFonts w:hint="eastAsia"/>
                <w:sz w:val="12"/>
                <w:szCs w:val="12"/>
              </w:rPr>
              <w:t>XXXXX/XXXXX/XXXXXX</w:t>
            </w:r>
          </w:p>
        </w:tc>
      </w:tr>
      <w:tr w:rsidR="000B6086" w:rsidRPr="002F270C" w14:paraId="6B83B5E1" w14:textId="77777777" w:rsidTr="002F2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4CD361B" w14:textId="77777777" w:rsidR="000B6086" w:rsidRPr="002E32A8" w:rsidRDefault="000B6086" w:rsidP="000B6086">
            <w:pPr>
              <w:pStyle w:val="aa"/>
              <w:rPr>
                <w:b w:val="0"/>
                <w:bCs w:val="0"/>
                <w:color w:val="BFBFBF" w:themeColor="background1" w:themeShade="BF"/>
                <w:sz w:val="12"/>
                <w:szCs w:val="12"/>
              </w:rPr>
            </w:pPr>
            <w:r w:rsidRPr="002E32A8">
              <w:rPr>
                <w:rFonts w:hint="eastAsia"/>
                <w:b w:val="0"/>
                <w:bCs w:val="0"/>
                <w:color w:val="BFBFBF" w:themeColor="background1" w:themeShade="BF"/>
                <w:sz w:val="12"/>
                <w:szCs w:val="12"/>
              </w:rPr>
              <w:t>◯◯システム</w:t>
            </w:r>
          </w:p>
        </w:tc>
        <w:sdt>
          <w:sdtPr>
            <w:rPr>
              <w:sz w:val="12"/>
              <w:szCs w:val="12"/>
            </w:rPr>
            <w:alias w:val="ディレクトリ区分"/>
            <w:tag w:val="ディレクトリ区分"/>
            <w:id w:val="-495111460"/>
            <w:placeholder>
              <w:docPart w:val="4A5F365A0FA84015928D7A295F805C72"/>
            </w:placeholder>
            <w:comboBox>
              <w:listItem w:displayText="-" w:value="-"/>
              <w:listItem w:displayText="インストール先" w:value="インストール先"/>
              <w:listItem w:displayText="ログ出力先" w:value="ログ出力先"/>
              <w:listItem w:displayText="静的コンテンツ配置先" w:value="静的コンテンツ配置先"/>
              <w:listItem w:displayText="設定ファイル配置先" w:value="設定ファイル配置先"/>
              <w:listItem w:displayText="ルートディレクトリ" w:value="ルートディレクトリ"/>
              <w:listItem w:displayText="テンポラリ" w:value="テンポラリ"/>
            </w:comboBox>
          </w:sdtPr>
          <w:sdtEndPr/>
          <w:sdtContent>
            <w:tc>
              <w:tcPr>
                <w:tcW w:w="1701" w:type="dxa"/>
              </w:tcPr>
              <w:p w14:paraId="5FA183DF" w14:textId="77777777" w:rsidR="000B6086" w:rsidRPr="002F270C" w:rsidRDefault="000B6086" w:rsidP="000B6086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F270C">
                  <w:rPr>
                    <w:sz w:val="12"/>
                    <w:szCs w:val="12"/>
                  </w:rPr>
                  <w:t>テンポラリ</w:t>
                </w:r>
              </w:p>
            </w:tc>
          </w:sdtContent>
        </w:sdt>
        <w:tc>
          <w:tcPr>
            <w:tcW w:w="10716" w:type="dxa"/>
          </w:tcPr>
          <w:p w14:paraId="524CE896" w14:textId="77777777" w:rsidR="000B6086" w:rsidRPr="002F270C" w:rsidRDefault="000B6086" w:rsidP="000B608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2F270C">
              <w:rPr>
                <w:rFonts w:hint="eastAsia"/>
                <w:sz w:val="12"/>
                <w:szCs w:val="12"/>
              </w:rPr>
              <w:t>XXXXX/XXXXX/XXXXXX</w:t>
            </w:r>
          </w:p>
        </w:tc>
      </w:tr>
    </w:tbl>
    <w:p w14:paraId="36E56E74" w14:textId="77777777" w:rsidR="000C670D" w:rsidRPr="000C670D" w:rsidRDefault="000C670D" w:rsidP="003F25F6">
      <w:pPr>
        <w:pStyle w:val="aa"/>
      </w:pPr>
    </w:p>
    <w:p w14:paraId="1ACB1968" w14:textId="77777777" w:rsidR="00131D97" w:rsidRDefault="003737F2" w:rsidP="00712EEE">
      <w:pPr>
        <w:pStyle w:val="1"/>
      </w:pPr>
      <w:bookmarkStart w:id="2" w:name="_Toc71238841"/>
      <w:r>
        <w:rPr>
          <w:rFonts w:hint="eastAsia"/>
        </w:rPr>
        <w:lastRenderedPageBreak/>
        <w:t>アーキテクチャ</w:t>
      </w:r>
      <w:r w:rsidR="007549B5">
        <w:rPr>
          <w:rFonts w:hint="eastAsia"/>
        </w:rPr>
        <w:t>について</w:t>
      </w:r>
      <w:bookmarkEnd w:id="2"/>
    </w:p>
    <w:p w14:paraId="7C9A6645" w14:textId="77777777" w:rsidR="009F348B" w:rsidRDefault="009F348B" w:rsidP="009C118A">
      <w:pPr>
        <w:pStyle w:val="aa"/>
      </w:pPr>
    </w:p>
    <w:p w14:paraId="4A526DCF" w14:textId="77777777" w:rsidR="0037772C" w:rsidRDefault="0037772C" w:rsidP="009C118A">
      <w:pPr>
        <w:pStyle w:val="aa"/>
      </w:pPr>
      <w:r>
        <w:rPr>
          <w:rFonts w:hint="eastAsia"/>
        </w:rPr>
        <w:t>◯◯システムの開発</w:t>
      </w:r>
      <w:r w:rsidR="003737F2">
        <w:rPr>
          <w:rFonts w:hint="eastAsia"/>
        </w:rPr>
        <w:t>におけるアーキテクチャ、</w:t>
      </w:r>
      <w:r>
        <w:rPr>
          <w:rFonts w:hint="eastAsia"/>
        </w:rPr>
        <w:t>利用するプログラミング言語、フレームワーク</w:t>
      </w:r>
      <w:r w:rsidR="007B6595">
        <w:rPr>
          <w:rFonts w:hint="eastAsia"/>
        </w:rPr>
        <w:t>、</w:t>
      </w:r>
      <w:r w:rsidR="00AC4538">
        <w:rPr>
          <w:rFonts w:hint="eastAsia"/>
        </w:rPr>
        <w:t>対応言語等</w:t>
      </w:r>
      <w:r w:rsidR="007B6595">
        <w:rPr>
          <w:rFonts w:hint="eastAsia"/>
        </w:rPr>
        <w:t>については以下のとおり。</w:t>
      </w:r>
    </w:p>
    <w:p w14:paraId="574B8B12" w14:textId="77777777" w:rsidR="007B6595" w:rsidRDefault="007B6595" w:rsidP="009C118A">
      <w:pPr>
        <w:pStyle w:val="aa"/>
      </w:pPr>
    </w:p>
    <w:p w14:paraId="08230876" w14:textId="77777777" w:rsidR="0094122C" w:rsidRPr="006570D7" w:rsidRDefault="00E233F8" w:rsidP="0094122C">
      <w:pPr>
        <w:pStyle w:val="aa"/>
        <w:rPr>
          <w:b/>
          <w:bCs/>
        </w:rPr>
      </w:pPr>
      <w:r>
        <w:rPr>
          <w:rFonts w:hint="eastAsia"/>
          <w:b/>
          <w:bCs/>
        </w:rPr>
        <w:t>ソフトウェアアーキテクチャ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3255"/>
        <w:gridCol w:w="11419"/>
      </w:tblGrid>
      <w:tr w:rsidR="006F22E4" w14:paraId="4C130496" w14:textId="77777777" w:rsidTr="00A32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9" w:type="pct"/>
          </w:tcPr>
          <w:p w14:paraId="43083EF4" w14:textId="77777777" w:rsidR="006F22E4" w:rsidRDefault="00E233F8" w:rsidP="00AF7590">
            <w:pPr>
              <w:pStyle w:val="aa"/>
            </w:pPr>
            <w:r>
              <w:rPr>
                <w:rFonts w:hint="eastAsia"/>
              </w:rPr>
              <w:t>アーキテクチャ</w:t>
            </w:r>
            <w:r w:rsidR="006F22E4">
              <w:rPr>
                <w:rFonts w:hint="eastAsia"/>
              </w:rPr>
              <w:t>名</w:t>
            </w:r>
          </w:p>
        </w:tc>
        <w:tc>
          <w:tcPr>
            <w:tcW w:w="3891" w:type="pct"/>
          </w:tcPr>
          <w:p w14:paraId="2E63F74D" w14:textId="77777777" w:rsidR="006F22E4" w:rsidRDefault="006F22E4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備考</w:t>
            </w:r>
          </w:p>
        </w:tc>
      </w:tr>
      <w:tr w:rsidR="006F22E4" w14:paraId="65B9AEB1" w14:textId="77777777" w:rsidTr="00A3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10A3D080" w14:textId="77777777" w:rsidR="006F22E4" w:rsidRPr="009210F7" w:rsidRDefault="006F22E4" w:rsidP="00AF7590">
            <w:pPr>
              <w:pStyle w:val="aa"/>
              <w:rPr>
                <w:b w:val="0"/>
                <w:bCs w:val="0"/>
              </w:rPr>
            </w:pPr>
            <w:r w:rsidRPr="009210F7">
              <w:rPr>
                <w:rFonts w:hint="eastAsia"/>
                <w:b w:val="0"/>
                <w:bCs w:val="0"/>
              </w:rPr>
              <w:t>MVC</w:t>
            </w:r>
          </w:p>
        </w:tc>
        <w:tc>
          <w:tcPr>
            <w:tcW w:w="3891" w:type="pct"/>
          </w:tcPr>
          <w:p w14:paraId="77828873" w14:textId="77777777" w:rsidR="006F22E4" w:rsidRDefault="006F22E4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F6FB384" w14:textId="77777777" w:rsidR="0094122C" w:rsidRDefault="0094122C" w:rsidP="009C118A">
      <w:pPr>
        <w:pStyle w:val="aa"/>
      </w:pPr>
    </w:p>
    <w:p w14:paraId="1B46820F" w14:textId="77777777" w:rsidR="00E05E07" w:rsidRPr="006570D7" w:rsidRDefault="006570D7" w:rsidP="009C118A">
      <w:pPr>
        <w:pStyle w:val="aa"/>
        <w:rPr>
          <w:b/>
          <w:bCs/>
        </w:rPr>
      </w:pPr>
      <w:r w:rsidRPr="006570D7">
        <w:rPr>
          <w:rFonts w:hint="eastAsia"/>
          <w:b/>
          <w:bCs/>
        </w:rPr>
        <w:t>プログラミング言語、フレームワーク等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3284"/>
        <w:gridCol w:w="2530"/>
        <w:gridCol w:w="8860"/>
      </w:tblGrid>
      <w:tr w:rsidR="007D7C91" w14:paraId="76FAD7A8" w14:textId="77777777" w:rsidTr="00903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19" w:type="pct"/>
          </w:tcPr>
          <w:p w14:paraId="7AF82847" w14:textId="77777777" w:rsidR="007D7C91" w:rsidRDefault="004A2C8B" w:rsidP="00AF7590">
            <w:pPr>
              <w:pStyle w:val="aa"/>
            </w:pPr>
            <w:r>
              <w:rPr>
                <w:rFonts w:hint="eastAsia"/>
              </w:rPr>
              <w:t>利用技術・製品名称</w:t>
            </w:r>
          </w:p>
        </w:tc>
        <w:tc>
          <w:tcPr>
            <w:tcW w:w="862" w:type="pct"/>
          </w:tcPr>
          <w:p w14:paraId="1D2E19CA" w14:textId="77777777" w:rsidR="007D7C91" w:rsidRDefault="004A2C8B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バージョン</w:t>
            </w:r>
          </w:p>
        </w:tc>
        <w:tc>
          <w:tcPr>
            <w:tcW w:w="3019" w:type="pct"/>
          </w:tcPr>
          <w:p w14:paraId="0CA026BD" w14:textId="77777777" w:rsidR="007D7C91" w:rsidRDefault="00230852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備考</w:t>
            </w:r>
          </w:p>
        </w:tc>
      </w:tr>
      <w:tr w:rsidR="007D7C91" w14:paraId="32238882" w14:textId="77777777" w:rsidTr="00AF7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pct"/>
          </w:tcPr>
          <w:p w14:paraId="10302E50" w14:textId="77777777" w:rsidR="007D7C91" w:rsidRPr="009210F7" w:rsidRDefault="007D7C91" w:rsidP="00AF7590">
            <w:pPr>
              <w:pStyle w:val="aa"/>
              <w:rPr>
                <w:b w:val="0"/>
                <w:bCs w:val="0"/>
              </w:rPr>
            </w:pPr>
            <w:r w:rsidRPr="009210F7">
              <w:rPr>
                <w:rFonts w:hint="eastAsia"/>
                <w:b w:val="0"/>
                <w:bCs w:val="0"/>
              </w:rPr>
              <w:t>Nginx</w:t>
            </w:r>
          </w:p>
        </w:tc>
        <w:tc>
          <w:tcPr>
            <w:tcW w:w="862" w:type="pct"/>
          </w:tcPr>
          <w:p w14:paraId="236D644B" w14:textId="77777777" w:rsidR="007D7C91" w:rsidRDefault="007D7C91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pct"/>
          </w:tcPr>
          <w:p w14:paraId="36AD51AF" w14:textId="77777777" w:rsidR="007D7C91" w:rsidRDefault="007D7C91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4554" w14:paraId="5615A716" w14:textId="77777777" w:rsidTr="00AF7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pct"/>
          </w:tcPr>
          <w:p w14:paraId="1838A637" w14:textId="77777777" w:rsidR="002A4554" w:rsidRPr="009210F7" w:rsidRDefault="00013E27" w:rsidP="00AF7590">
            <w:pPr>
              <w:pStyle w:val="aa"/>
              <w:rPr>
                <w:b w:val="0"/>
                <w:bCs w:val="0"/>
              </w:rPr>
            </w:pPr>
            <w:r w:rsidRPr="009210F7">
              <w:rPr>
                <w:rFonts w:hint="eastAsia"/>
                <w:b w:val="0"/>
                <w:bCs w:val="0"/>
              </w:rPr>
              <w:t>TypeScript</w:t>
            </w:r>
          </w:p>
        </w:tc>
        <w:tc>
          <w:tcPr>
            <w:tcW w:w="862" w:type="pct"/>
          </w:tcPr>
          <w:p w14:paraId="504D4E4B" w14:textId="77777777" w:rsidR="002A4554" w:rsidRDefault="002A4554" w:rsidP="00AF759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pct"/>
          </w:tcPr>
          <w:p w14:paraId="40C16392" w14:textId="77777777" w:rsidR="002A4554" w:rsidRDefault="002A4554" w:rsidP="00AF759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0852" w14:paraId="2CC2E941" w14:textId="77777777" w:rsidTr="00AF7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pct"/>
          </w:tcPr>
          <w:p w14:paraId="17B7E909" w14:textId="77777777" w:rsidR="00230852" w:rsidRPr="009210F7" w:rsidRDefault="00013E27" w:rsidP="00230852">
            <w:pPr>
              <w:pStyle w:val="aa"/>
              <w:rPr>
                <w:b w:val="0"/>
                <w:bCs w:val="0"/>
              </w:rPr>
            </w:pPr>
            <w:r w:rsidRPr="009210F7">
              <w:rPr>
                <w:rFonts w:hint="eastAsia"/>
                <w:b w:val="0"/>
                <w:bCs w:val="0"/>
              </w:rPr>
              <w:t>Node.js</w:t>
            </w:r>
          </w:p>
        </w:tc>
        <w:tc>
          <w:tcPr>
            <w:tcW w:w="862" w:type="pct"/>
          </w:tcPr>
          <w:p w14:paraId="0573C348" w14:textId="77777777" w:rsidR="00230852" w:rsidRDefault="00230852" w:rsidP="0023085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pct"/>
          </w:tcPr>
          <w:p w14:paraId="45175FCC" w14:textId="77777777" w:rsidR="00230852" w:rsidRDefault="00230852" w:rsidP="0023085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0852" w14:paraId="41BD380B" w14:textId="77777777" w:rsidTr="00AF7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pct"/>
          </w:tcPr>
          <w:p w14:paraId="4C7B3BC7" w14:textId="77777777" w:rsidR="00230852" w:rsidRPr="009210F7" w:rsidRDefault="005E0D0E" w:rsidP="00230852">
            <w:pPr>
              <w:pStyle w:val="aa"/>
              <w:rPr>
                <w:b w:val="0"/>
                <w:bCs w:val="0"/>
              </w:rPr>
            </w:pPr>
            <w:r w:rsidRPr="009210F7">
              <w:rPr>
                <w:rFonts w:hint="eastAsia"/>
                <w:b w:val="0"/>
                <w:bCs w:val="0"/>
              </w:rPr>
              <w:t>HTML</w:t>
            </w:r>
          </w:p>
        </w:tc>
        <w:tc>
          <w:tcPr>
            <w:tcW w:w="862" w:type="pct"/>
          </w:tcPr>
          <w:p w14:paraId="2EB120FA" w14:textId="77777777" w:rsidR="00230852" w:rsidRDefault="00230852" w:rsidP="0023085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pct"/>
          </w:tcPr>
          <w:p w14:paraId="5C4AEEEF" w14:textId="77777777" w:rsidR="00230852" w:rsidRDefault="00230852" w:rsidP="0023085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0852" w14:paraId="5226DA9D" w14:textId="77777777" w:rsidTr="00AF7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pct"/>
          </w:tcPr>
          <w:p w14:paraId="131BC315" w14:textId="77777777" w:rsidR="00230852" w:rsidRPr="009210F7" w:rsidRDefault="005E0D0E" w:rsidP="00230852">
            <w:pPr>
              <w:pStyle w:val="aa"/>
              <w:rPr>
                <w:b w:val="0"/>
                <w:bCs w:val="0"/>
              </w:rPr>
            </w:pPr>
            <w:r w:rsidRPr="009210F7">
              <w:rPr>
                <w:rFonts w:hint="eastAsia"/>
                <w:b w:val="0"/>
                <w:bCs w:val="0"/>
              </w:rPr>
              <w:t>CSS</w:t>
            </w:r>
          </w:p>
        </w:tc>
        <w:tc>
          <w:tcPr>
            <w:tcW w:w="862" w:type="pct"/>
          </w:tcPr>
          <w:p w14:paraId="2B17C23D" w14:textId="77777777" w:rsidR="00230852" w:rsidRDefault="00230852" w:rsidP="0023085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pct"/>
          </w:tcPr>
          <w:p w14:paraId="49836E2F" w14:textId="77777777" w:rsidR="00230852" w:rsidRDefault="00230852" w:rsidP="0023085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0E" w14:paraId="7BDDD042" w14:textId="77777777" w:rsidTr="00AF7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pct"/>
          </w:tcPr>
          <w:p w14:paraId="379D9533" w14:textId="77777777" w:rsidR="005E0D0E" w:rsidRPr="009210F7" w:rsidRDefault="00013E27" w:rsidP="00230852">
            <w:pPr>
              <w:pStyle w:val="aa"/>
              <w:rPr>
                <w:b w:val="0"/>
                <w:bCs w:val="0"/>
              </w:rPr>
            </w:pPr>
            <w:r w:rsidRPr="009210F7">
              <w:rPr>
                <w:rFonts w:hint="eastAsia"/>
                <w:b w:val="0"/>
                <w:bCs w:val="0"/>
              </w:rPr>
              <w:t>React</w:t>
            </w:r>
          </w:p>
        </w:tc>
        <w:tc>
          <w:tcPr>
            <w:tcW w:w="862" w:type="pct"/>
          </w:tcPr>
          <w:p w14:paraId="3371890A" w14:textId="77777777" w:rsidR="005E0D0E" w:rsidRDefault="005E0D0E" w:rsidP="0023085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pct"/>
          </w:tcPr>
          <w:p w14:paraId="25A3115C" w14:textId="77777777" w:rsidR="005E0D0E" w:rsidRDefault="005E0D0E" w:rsidP="0023085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30DA" w14:paraId="4DA31E2E" w14:textId="77777777" w:rsidTr="00AF7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pct"/>
          </w:tcPr>
          <w:p w14:paraId="078B6C04" w14:textId="77777777" w:rsidR="006230DA" w:rsidRPr="009210F7" w:rsidRDefault="00F92C37" w:rsidP="00230852">
            <w:pPr>
              <w:pStyle w:val="aa"/>
              <w:rPr>
                <w:b w:val="0"/>
                <w:bCs w:val="0"/>
              </w:rPr>
            </w:pPr>
            <w:r w:rsidRPr="009210F7">
              <w:rPr>
                <w:rFonts w:hint="eastAsia"/>
                <w:b w:val="0"/>
                <w:bCs w:val="0"/>
              </w:rPr>
              <w:t>MySQL</w:t>
            </w:r>
          </w:p>
        </w:tc>
        <w:tc>
          <w:tcPr>
            <w:tcW w:w="862" w:type="pct"/>
          </w:tcPr>
          <w:p w14:paraId="0ABB88A2" w14:textId="77777777" w:rsidR="006230DA" w:rsidRDefault="006230DA" w:rsidP="0023085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pct"/>
          </w:tcPr>
          <w:p w14:paraId="577564A6" w14:textId="77777777" w:rsidR="006230DA" w:rsidRDefault="006230DA" w:rsidP="0023085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0DA" w14:paraId="76B7C6DE" w14:textId="77777777" w:rsidTr="00AF7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pct"/>
          </w:tcPr>
          <w:p w14:paraId="05C99771" w14:textId="77777777" w:rsidR="006230DA" w:rsidRDefault="006230DA" w:rsidP="00230852">
            <w:pPr>
              <w:pStyle w:val="aa"/>
            </w:pPr>
          </w:p>
        </w:tc>
        <w:tc>
          <w:tcPr>
            <w:tcW w:w="862" w:type="pct"/>
          </w:tcPr>
          <w:p w14:paraId="21C37D87" w14:textId="77777777" w:rsidR="006230DA" w:rsidRDefault="006230DA" w:rsidP="0023085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pct"/>
          </w:tcPr>
          <w:p w14:paraId="63B375B7" w14:textId="77777777" w:rsidR="006230DA" w:rsidRDefault="006230DA" w:rsidP="0023085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55273E" w14:textId="77777777" w:rsidR="007D7C91" w:rsidRDefault="007D7C91" w:rsidP="009C118A">
      <w:pPr>
        <w:pStyle w:val="aa"/>
      </w:pPr>
    </w:p>
    <w:p w14:paraId="74CF1AE9" w14:textId="77777777" w:rsidR="00E05E07" w:rsidRDefault="006570D7" w:rsidP="009C118A">
      <w:pPr>
        <w:pStyle w:val="aa"/>
        <w:rPr>
          <w:b/>
          <w:bCs/>
        </w:rPr>
      </w:pPr>
      <w:r w:rsidRPr="006570D7">
        <w:rPr>
          <w:rFonts w:hint="eastAsia"/>
          <w:b/>
          <w:bCs/>
        </w:rPr>
        <w:t>文字コード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3255"/>
        <w:gridCol w:w="11419"/>
      </w:tblGrid>
      <w:tr w:rsidR="00CD07DC" w14:paraId="58AB7AA6" w14:textId="77777777" w:rsidTr="00921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9" w:type="pct"/>
          </w:tcPr>
          <w:p w14:paraId="48484EFD" w14:textId="77777777" w:rsidR="00CD07DC" w:rsidRDefault="00CD07DC" w:rsidP="00AF7590">
            <w:pPr>
              <w:pStyle w:val="aa"/>
            </w:pPr>
            <w:r>
              <w:rPr>
                <w:rFonts w:hint="eastAsia"/>
              </w:rPr>
              <w:t>文字コード</w:t>
            </w:r>
          </w:p>
        </w:tc>
        <w:tc>
          <w:tcPr>
            <w:tcW w:w="3891" w:type="pct"/>
          </w:tcPr>
          <w:p w14:paraId="190B1183" w14:textId="77777777" w:rsidR="00CD07DC" w:rsidRDefault="00CD07DC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備考</w:t>
            </w:r>
          </w:p>
        </w:tc>
      </w:tr>
      <w:tr w:rsidR="00CD07DC" w14:paraId="48A409DC" w14:textId="77777777" w:rsidTr="0092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458D04A7" w14:textId="77777777" w:rsidR="00CD07DC" w:rsidRPr="009210F7" w:rsidRDefault="00CD07DC" w:rsidP="00AF7590">
            <w:pPr>
              <w:pStyle w:val="aa"/>
              <w:rPr>
                <w:b w:val="0"/>
                <w:bCs w:val="0"/>
              </w:rPr>
            </w:pPr>
            <w:r w:rsidRPr="009210F7">
              <w:rPr>
                <w:rFonts w:hint="eastAsia"/>
                <w:b w:val="0"/>
                <w:bCs w:val="0"/>
              </w:rPr>
              <w:t>UTF-8</w:t>
            </w:r>
          </w:p>
        </w:tc>
        <w:tc>
          <w:tcPr>
            <w:tcW w:w="3891" w:type="pct"/>
          </w:tcPr>
          <w:p w14:paraId="4DF8460C" w14:textId="77777777" w:rsidR="00CD07DC" w:rsidRDefault="00CD07DC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81B0C0C" w14:textId="77777777" w:rsidR="007B0B12" w:rsidRDefault="007B0B12" w:rsidP="009C118A">
      <w:pPr>
        <w:pStyle w:val="aa"/>
        <w:rPr>
          <w:b/>
          <w:bCs/>
        </w:rPr>
      </w:pPr>
    </w:p>
    <w:p w14:paraId="20A9FB02" w14:textId="77777777" w:rsidR="00903035" w:rsidRDefault="00FC6EF4" w:rsidP="00903035">
      <w:pPr>
        <w:pStyle w:val="aa"/>
        <w:rPr>
          <w:b/>
          <w:bCs/>
        </w:rPr>
      </w:pPr>
      <w:r>
        <w:rPr>
          <w:rFonts w:hint="eastAsia"/>
          <w:b/>
          <w:bCs/>
        </w:rPr>
        <w:lastRenderedPageBreak/>
        <w:t>対応</w:t>
      </w:r>
      <w:r w:rsidR="00903035">
        <w:rPr>
          <w:rFonts w:hint="eastAsia"/>
          <w:b/>
          <w:bCs/>
        </w:rPr>
        <w:t>言語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3255"/>
        <w:gridCol w:w="11419"/>
      </w:tblGrid>
      <w:tr w:rsidR="00903035" w14:paraId="42A20B21" w14:textId="77777777" w:rsidTr="002A5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9" w:type="pct"/>
          </w:tcPr>
          <w:p w14:paraId="340F3C9E" w14:textId="77777777" w:rsidR="00903035" w:rsidRDefault="00903035" w:rsidP="00AF7590">
            <w:pPr>
              <w:pStyle w:val="aa"/>
            </w:pPr>
            <w:r>
              <w:rPr>
                <w:rFonts w:hint="eastAsia"/>
              </w:rPr>
              <w:t>対応言語</w:t>
            </w:r>
          </w:p>
        </w:tc>
        <w:tc>
          <w:tcPr>
            <w:tcW w:w="3891" w:type="pct"/>
          </w:tcPr>
          <w:p w14:paraId="4795386A" w14:textId="77777777" w:rsidR="00903035" w:rsidRDefault="00903035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備考</w:t>
            </w:r>
          </w:p>
        </w:tc>
      </w:tr>
      <w:tr w:rsidR="00903035" w14:paraId="1EEDA067" w14:textId="77777777" w:rsidTr="002A5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5D91DBE9" w14:textId="77777777" w:rsidR="00903035" w:rsidRPr="009210F7" w:rsidRDefault="00903035" w:rsidP="00AF7590">
            <w:pPr>
              <w:pStyle w:val="aa"/>
              <w:rPr>
                <w:b w:val="0"/>
                <w:bCs w:val="0"/>
              </w:rPr>
            </w:pPr>
            <w:r w:rsidRPr="009210F7">
              <w:rPr>
                <w:rFonts w:hint="eastAsia"/>
                <w:b w:val="0"/>
                <w:bCs w:val="0"/>
              </w:rPr>
              <w:t>日本語</w:t>
            </w:r>
          </w:p>
        </w:tc>
        <w:tc>
          <w:tcPr>
            <w:tcW w:w="3891" w:type="pct"/>
          </w:tcPr>
          <w:p w14:paraId="3FAE5B34" w14:textId="77777777" w:rsidR="00903035" w:rsidRDefault="00903035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035" w14:paraId="397401F1" w14:textId="77777777" w:rsidTr="002A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1D2F3FF9" w14:textId="77777777" w:rsidR="00903035" w:rsidRPr="009210F7" w:rsidRDefault="00903035" w:rsidP="00AF7590">
            <w:pPr>
              <w:pStyle w:val="aa"/>
              <w:rPr>
                <w:b w:val="0"/>
                <w:bCs w:val="0"/>
              </w:rPr>
            </w:pPr>
            <w:r w:rsidRPr="009210F7">
              <w:rPr>
                <w:rFonts w:hint="eastAsia"/>
                <w:b w:val="0"/>
                <w:bCs w:val="0"/>
              </w:rPr>
              <w:t>英語</w:t>
            </w:r>
          </w:p>
        </w:tc>
        <w:tc>
          <w:tcPr>
            <w:tcW w:w="3891" w:type="pct"/>
          </w:tcPr>
          <w:p w14:paraId="38B601E8" w14:textId="77777777" w:rsidR="00903035" w:rsidRDefault="00903035" w:rsidP="00AF759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7B3A2B" w14:textId="77777777" w:rsidR="00903035" w:rsidRDefault="00903035" w:rsidP="009C118A">
      <w:pPr>
        <w:pStyle w:val="aa"/>
        <w:rPr>
          <w:b/>
          <w:bCs/>
        </w:rPr>
      </w:pPr>
    </w:p>
    <w:p w14:paraId="3C733F44" w14:textId="77777777" w:rsidR="002A596A" w:rsidRDefault="006637C5" w:rsidP="009C118A">
      <w:pPr>
        <w:pStyle w:val="aa"/>
        <w:rPr>
          <w:b/>
          <w:bCs/>
        </w:rPr>
      </w:pPr>
      <w:r>
        <w:rPr>
          <w:rFonts w:hint="eastAsia"/>
          <w:b/>
          <w:bCs/>
        </w:rPr>
        <w:t>メッセージ方式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3255"/>
        <w:gridCol w:w="11419"/>
      </w:tblGrid>
      <w:tr w:rsidR="006637C5" w14:paraId="0491FD32" w14:textId="77777777" w:rsidTr="00AF7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9" w:type="pct"/>
          </w:tcPr>
          <w:p w14:paraId="2C4EDDA9" w14:textId="77777777" w:rsidR="006637C5" w:rsidRDefault="006637C5" w:rsidP="00AF7590">
            <w:pPr>
              <w:pStyle w:val="aa"/>
            </w:pPr>
            <w:r>
              <w:rPr>
                <w:rFonts w:hint="eastAsia"/>
              </w:rPr>
              <w:t>メッセージ方式</w:t>
            </w:r>
          </w:p>
        </w:tc>
        <w:tc>
          <w:tcPr>
            <w:tcW w:w="3891" w:type="pct"/>
          </w:tcPr>
          <w:p w14:paraId="689A5A95" w14:textId="77777777" w:rsidR="006637C5" w:rsidRDefault="006637C5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備考</w:t>
            </w:r>
          </w:p>
        </w:tc>
      </w:tr>
      <w:tr w:rsidR="006637C5" w14:paraId="23AA8A9A" w14:textId="77777777" w:rsidTr="00AF7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6FAB0C53" w14:textId="77777777" w:rsidR="006637C5" w:rsidRPr="009210F7" w:rsidRDefault="0011018C" w:rsidP="00AF7590">
            <w:pPr>
              <w:pStyle w:val="aa"/>
              <w:rPr>
                <w:b w:val="0"/>
                <w:bCs w:val="0"/>
              </w:rPr>
            </w:pPr>
            <w:r w:rsidRPr="009210F7">
              <w:rPr>
                <w:rFonts w:hint="eastAsia"/>
                <w:b w:val="0"/>
                <w:bCs w:val="0"/>
              </w:rPr>
              <w:t>XXXXXX</w:t>
            </w:r>
          </w:p>
        </w:tc>
        <w:tc>
          <w:tcPr>
            <w:tcW w:w="3891" w:type="pct"/>
          </w:tcPr>
          <w:p w14:paraId="1004CFF4" w14:textId="77777777" w:rsidR="006637C5" w:rsidRDefault="0011018C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XXXXXXモジュールを利用</w:t>
            </w:r>
            <w:r w:rsidR="00574C76">
              <w:rPr>
                <w:rFonts w:hint="eastAsia"/>
              </w:rPr>
              <w:t>して日本語、英語メッセージの切り替えを行います。</w:t>
            </w:r>
          </w:p>
        </w:tc>
      </w:tr>
      <w:tr w:rsidR="006637C5" w14:paraId="24CC73E8" w14:textId="77777777" w:rsidTr="00AF7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6093E9F2" w14:textId="77777777" w:rsidR="006637C5" w:rsidRDefault="006637C5" w:rsidP="00AF7590">
            <w:pPr>
              <w:pStyle w:val="aa"/>
            </w:pPr>
          </w:p>
        </w:tc>
        <w:tc>
          <w:tcPr>
            <w:tcW w:w="3891" w:type="pct"/>
          </w:tcPr>
          <w:p w14:paraId="2582C501" w14:textId="77777777" w:rsidR="006637C5" w:rsidRDefault="006637C5" w:rsidP="00AF759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875C21" w14:textId="77777777" w:rsidR="006637C5" w:rsidRDefault="006637C5" w:rsidP="009C118A">
      <w:pPr>
        <w:pStyle w:val="aa"/>
        <w:rPr>
          <w:b/>
          <w:bCs/>
        </w:rPr>
      </w:pPr>
    </w:p>
    <w:p w14:paraId="2DE63774" w14:textId="77777777" w:rsidR="00574C76" w:rsidRDefault="00426A69" w:rsidP="009C118A">
      <w:pPr>
        <w:pStyle w:val="aa"/>
        <w:rPr>
          <w:b/>
          <w:bCs/>
        </w:rPr>
      </w:pPr>
      <w:r>
        <w:rPr>
          <w:rFonts w:hint="eastAsia"/>
          <w:b/>
          <w:bCs/>
        </w:rPr>
        <w:t>ログ出力方式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3256"/>
        <w:gridCol w:w="1416"/>
        <w:gridCol w:w="2694"/>
        <w:gridCol w:w="2694"/>
        <w:gridCol w:w="4614"/>
      </w:tblGrid>
      <w:tr w:rsidR="005D6980" w14:paraId="2CB044F0" w14:textId="77777777" w:rsidTr="005D6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9" w:type="pct"/>
          </w:tcPr>
          <w:p w14:paraId="73EA3255" w14:textId="77777777" w:rsidR="005D6980" w:rsidRDefault="005D6980" w:rsidP="00AF7590">
            <w:pPr>
              <w:pStyle w:val="aa"/>
            </w:pPr>
            <w:r>
              <w:rPr>
                <w:rFonts w:hint="eastAsia"/>
              </w:rPr>
              <w:t>対象ログ</w:t>
            </w:r>
          </w:p>
        </w:tc>
        <w:tc>
          <w:tcPr>
            <w:tcW w:w="482" w:type="pct"/>
          </w:tcPr>
          <w:p w14:paraId="7A99D4DF" w14:textId="77777777" w:rsidR="005D6980" w:rsidRDefault="005D6980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保存期間</w:t>
            </w:r>
          </w:p>
        </w:tc>
        <w:tc>
          <w:tcPr>
            <w:tcW w:w="918" w:type="pct"/>
          </w:tcPr>
          <w:p w14:paraId="7A8861B9" w14:textId="77777777" w:rsidR="005D6980" w:rsidRDefault="005D6980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アーカイブ周期</w:t>
            </w:r>
          </w:p>
        </w:tc>
        <w:tc>
          <w:tcPr>
            <w:tcW w:w="918" w:type="pct"/>
          </w:tcPr>
          <w:p w14:paraId="5D19FA01" w14:textId="77777777" w:rsidR="005D6980" w:rsidRDefault="005D6980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ファイル名フォーマット</w:t>
            </w:r>
          </w:p>
        </w:tc>
        <w:tc>
          <w:tcPr>
            <w:tcW w:w="1572" w:type="pct"/>
          </w:tcPr>
          <w:p w14:paraId="4898E5AF" w14:textId="77777777" w:rsidR="005D6980" w:rsidRDefault="005D6980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備考</w:t>
            </w:r>
          </w:p>
        </w:tc>
      </w:tr>
      <w:tr w:rsidR="005D6980" w14:paraId="407A25F6" w14:textId="77777777" w:rsidTr="005D6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01518747" w14:textId="77777777" w:rsidR="005D6980" w:rsidRPr="009210F7" w:rsidRDefault="005D6980" w:rsidP="00AF7590">
            <w:pPr>
              <w:pStyle w:val="aa"/>
              <w:rPr>
                <w:b w:val="0"/>
                <w:bCs w:val="0"/>
              </w:rPr>
            </w:pPr>
            <w:r w:rsidRPr="009210F7">
              <w:rPr>
                <w:rFonts w:hint="eastAsia"/>
                <w:b w:val="0"/>
                <w:bCs w:val="0"/>
              </w:rPr>
              <w:t>XXXXXX</w:t>
            </w:r>
          </w:p>
        </w:tc>
        <w:tc>
          <w:tcPr>
            <w:tcW w:w="482" w:type="pct"/>
          </w:tcPr>
          <w:p w14:paraId="2FBF6B56" w14:textId="77777777" w:rsidR="005D6980" w:rsidRDefault="00B3612F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1年</w:t>
            </w:r>
          </w:p>
        </w:tc>
        <w:tc>
          <w:tcPr>
            <w:tcW w:w="918" w:type="pct"/>
          </w:tcPr>
          <w:p w14:paraId="5D859317" w14:textId="77777777" w:rsidR="005D6980" w:rsidRDefault="005D6980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日次</w:t>
            </w:r>
          </w:p>
        </w:tc>
        <w:tc>
          <w:tcPr>
            <w:tcW w:w="918" w:type="pct"/>
          </w:tcPr>
          <w:p w14:paraId="6868BE52" w14:textId="77777777" w:rsidR="005D6980" w:rsidRDefault="005D6980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2" w:type="pct"/>
          </w:tcPr>
          <w:p w14:paraId="155A3399" w14:textId="77777777" w:rsidR="005D6980" w:rsidRDefault="005D6980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6980" w14:paraId="05D31D64" w14:textId="77777777" w:rsidTr="005D6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290F1CBE" w14:textId="77777777" w:rsidR="005D6980" w:rsidRDefault="005D6980" w:rsidP="00AF7590">
            <w:pPr>
              <w:pStyle w:val="aa"/>
            </w:pPr>
          </w:p>
        </w:tc>
        <w:tc>
          <w:tcPr>
            <w:tcW w:w="482" w:type="pct"/>
          </w:tcPr>
          <w:p w14:paraId="43CE7EB6" w14:textId="77777777" w:rsidR="005D6980" w:rsidRDefault="005D6980" w:rsidP="00AF759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8" w:type="pct"/>
          </w:tcPr>
          <w:p w14:paraId="63DFF637" w14:textId="77777777" w:rsidR="005D6980" w:rsidRDefault="005D6980" w:rsidP="00AF759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8" w:type="pct"/>
          </w:tcPr>
          <w:p w14:paraId="21F57D9D" w14:textId="77777777" w:rsidR="005D6980" w:rsidRDefault="005D6980" w:rsidP="00AF759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2" w:type="pct"/>
          </w:tcPr>
          <w:p w14:paraId="61E0BD82" w14:textId="77777777" w:rsidR="005D6980" w:rsidRDefault="005D6980" w:rsidP="00AF759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1B2DCB" w14:textId="77777777" w:rsidR="00426A69" w:rsidRDefault="00426A69" w:rsidP="009C118A">
      <w:pPr>
        <w:pStyle w:val="aa"/>
        <w:rPr>
          <w:b/>
          <w:bCs/>
        </w:rPr>
      </w:pPr>
    </w:p>
    <w:p w14:paraId="20B87B85" w14:textId="77777777" w:rsidR="00AC4538" w:rsidRDefault="00B76D83" w:rsidP="009C118A">
      <w:pPr>
        <w:pStyle w:val="aa"/>
        <w:rPr>
          <w:b/>
          <w:bCs/>
        </w:rPr>
      </w:pPr>
      <w:r>
        <w:rPr>
          <w:rFonts w:hint="eastAsia"/>
          <w:b/>
          <w:bCs/>
        </w:rPr>
        <w:t>採用する</w:t>
      </w:r>
      <w:r w:rsidR="00AC4538">
        <w:rPr>
          <w:rFonts w:hint="eastAsia"/>
          <w:b/>
          <w:bCs/>
        </w:rPr>
        <w:t>排他制御方式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3255"/>
        <w:gridCol w:w="11419"/>
      </w:tblGrid>
      <w:tr w:rsidR="00AC4538" w14:paraId="6BCCE5A2" w14:textId="77777777" w:rsidTr="00AF7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9" w:type="pct"/>
          </w:tcPr>
          <w:p w14:paraId="60676EB0" w14:textId="77777777" w:rsidR="00AC4538" w:rsidRDefault="00F2621E" w:rsidP="00AF7590">
            <w:pPr>
              <w:pStyle w:val="aa"/>
            </w:pPr>
            <w:r>
              <w:rPr>
                <w:rFonts w:hint="eastAsia"/>
              </w:rPr>
              <w:t>排他制御</w:t>
            </w:r>
            <w:r w:rsidR="00AC4538">
              <w:rPr>
                <w:rFonts w:hint="eastAsia"/>
              </w:rPr>
              <w:t>方式</w:t>
            </w:r>
          </w:p>
        </w:tc>
        <w:tc>
          <w:tcPr>
            <w:tcW w:w="3891" w:type="pct"/>
          </w:tcPr>
          <w:p w14:paraId="7B0E39D0" w14:textId="77777777" w:rsidR="00AC4538" w:rsidRDefault="00AC4538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備考</w:t>
            </w:r>
          </w:p>
        </w:tc>
      </w:tr>
      <w:tr w:rsidR="00AC4538" w14:paraId="48B5FC7B" w14:textId="77777777" w:rsidTr="00AF7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2E926878" w14:textId="77777777" w:rsidR="00AC4538" w:rsidRPr="009210F7" w:rsidRDefault="00F2621E" w:rsidP="00AF7590">
            <w:pPr>
              <w:pStyle w:val="aa"/>
              <w:rPr>
                <w:b w:val="0"/>
                <w:bCs w:val="0"/>
              </w:rPr>
            </w:pPr>
            <w:r w:rsidRPr="009210F7">
              <w:rPr>
                <w:rFonts w:hint="eastAsia"/>
                <w:b w:val="0"/>
                <w:bCs w:val="0"/>
              </w:rPr>
              <w:t>楽観的排他制御</w:t>
            </w:r>
          </w:p>
        </w:tc>
        <w:tc>
          <w:tcPr>
            <w:tcW w:w="3891" w:type="pct"/>
          </w:tcPr>
          <w:p w14:paraId="41BE9DBC" w14:textId="77777777" w:rsidR="00AC4538" w:rsidRDefault="00F2621E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楽観ロックを利用した排他制御方式</w:t>
            </w:r>
          </w:p>
        </w:tc>
      </w:tr>
    </w:tbl>
    <w:p w14:paraId="08A3C398" w14:textId="77777777" w:rsidR="00AC4538" w:rsidRDefault="00AC4538" w:rsidP="009C118A">
      <w:pPr>
        <w:pStyle w:val="aa"/>
        <w:rPr>
          <w:b/>
          <w:bCs/>
        </w:rPr>
      </w:pPr>
    </w:p>
    <w:p w14:paraId="0D934795" w14:textId="77777777" w:rsidR="00CD07C6" w:rsidRDefault="00FC0F57" w:rsidP="009C118A">
      <w:pPr>
        <w:pStyle w:val="aa"/>
        <w:rPr>
          <w:b/>
          <w:bCs/>
        </w:rPr>
      </w:pPr>
      <w:r>
        <w:rPr>
          <w:rFonts w:hint="eastAsia"/>
          <w:b/>
          <w:bCs/>
        </w:rPr>
        <w:t>認証方式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3254"/>
        <w:gridCol w:w="1415"/>
        <w:gridCol w:w="10005"/>
      </w:tblGrid>
      <w:tr w:rsidR="00B12346" w14:paraId="3BE70C34" w14:textId="77777777" w:rsidTr="00B12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9" w:type="pct"/>
          </w:tcPr>
          <w:p w14:paraId="662DDCCB" w14:textId="77777777" w:rsidR="00B12346" w:rsidRDefault="00B12346" w:rsidP="00AF7590">
            <w:pPr>
              <w:pStyle w:val="aa"/>
            </w:pPr>
            <w:r>
              <w:rPr>
                <w:rFonts w:hint="eastAsia"/>
              </w:rPr>
              <w:t>認証方式</w:t>
            </w:r>
          </w:p>
        </w:tc>
        <w:tc>
          <w:tcPr>
            <w:tcW w:w="482" w:type="pct"/>
          </w:tcPr>
          <w:p w14:paraId="087C4465" w14:textId="77777777" w:rsidR="00B12346" w:rsidRDefault="00B12346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利用有無</w:t>
            </w:r>
          </w:p>
        </w:tc>
        <w:tc>
          <w:tcPr>
            <w:tcW w:w="3408" w:type="pct"/>
          </w:tcPr>
          <w:p w14:paraId="225898B5" w14:textId="77777777" w:rsidR="00B12346" w:rsidRDefault="00B12346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備考</w:t>
            </w:r>
          </w:p>
        </w:tc>
      </w:tr>
      <w:tr w:rsidR="00B12346" w14:paraId="608426A9" w14:textId="77777777" w:rsidTr="00B12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29CC066D" w14:textId="77777777" w:rsidR="00B12346" w:rsidRPr="009210F7" w:rsidRDefault="00B12346" w:rsidP="00AF7590">
            <w:pPr>
              <w:pStyle w:val="aa"/>
              <w:rPr>
                <w:b w:val="0"/>
                <w:bCs w:val="0"/>
              </w:rPr>
            </w:pPr>
            <w:r w:rsidRPr="009210F7">
              <w:rPr>
                <w:rFonts w:hint="eastAsia"/>
                <w:b w:val="0"/>
                <w:bCs w:val="0"/>
              </w:rPr>
              <w:t>ID・パスワード認証</w:t>
            </w:r>
          </w:p>
        </w:tc>
        <w:tc>
          <w:tcPr>
            <w:tcW w:w="482" w:type="pct"/>
          </w:tcPr>
          <w:p w14:paraId="131F4DC8" w14:textId="77777777" w:rsidR="00B12346" w:rsidRDefault="00B12346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利用する</w:t>
            </w:r>
          </w:p>
        </w:tc>
        <w:tc>
          <w:tcPr>
            <w:tcW w:w="3408" w:type="pct"/>
          </w:tcPr>
          <w:p w14:paraId="32F79E64" w14:textId="77777777" w:rsidR="00B12346" w:rsidRDefault="00B12346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2346" w14:paraId="550D47E7" w14:textId="77777777" w:rsidTr="00B12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48CC1469" w14:textId="77777777" w:rsidR="00B12346" w:rsidRPr="009210F7" w:rsidRDefault="00B12346" w:rsidP="00AF7590">
            <w:pPr>
              <w:pStyle w:val="aa"/>
              <w:rPr>
                <w:b w:val="0"/>
                <w:bCs w:val="0"/>
              </w:rPr>
            </w:pPr>
            <w:r w:rsidRPr="009210F7">
              <w:rPr>
                <w:rFonts w:hint="eastAsia"/>
                <w:b w:val="0"/>
                <w:bCs w:val="0"/>
              </w:rPr>
              <w:t>Googleアカウント認証</w:t>
            </w:r>
          </w:p>
        </w:tc>
        <w:tc>
          <w:tcPr>
            <w:tcW w:w="482" w:type="pct"/>
          </w:tcPr>
          <w:p w14:paraId="5837D304" w14:textId="77777777" w:rsidR="00B12346" w:rsidRDefault="00B12346" w:rsidP="00AF759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利用する</w:t>
            </w:r>
          </w:p>
        </w:tc>
        <w:tc>
          <w:tcPr>
            <w:tcW w:w="3408" w:type="pct"/>
          </w:tcPr>
          <w:p w14:paraId="70A7163E" w14:textId="77777777" w:rsidR="00B12346" w:rsidRDefault="00B12346" w:rsidP="00AF759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2346" w14:paraId="03CC033C" w14:textId="77777777" w:rsidTr="00B12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798C3AA9" w14:textId="77777777" w:rsidR="00B12346" w:rsidRPr="009210F7" w:rsidRDefault="00B12346" w:rsidP="00AF7590">
            <w:pPr>
              <w:pStyle w:val="aa"/>
              <w:rPr>
                <w:b w:val="0"/>
                <w:bCs w:val="0"/>
              </w:rPr>
            </w:pPr>
            <w:r w:rsidRPr="009210F7">
              <w:rPr>
                <w:rFonts w:hint="eastAsia"/>
                <w:b w:val="0"/>
                <w:bCs w:val="0"/>
              </w:rPr>
              <w:t>◯◯アカウント認証</w:t>
            </w:r>
          </w:p>
        </w:tc>
        <w:tc>
          <w:tcPr>
            <w:tcW w:w="482" w:type="pct"/>
          </w:tcPr>
          <w:p w14:paraId="13B36C1E" w14:textId="77777777" w:rsidR="00B12346" w:rsidRDefault="00B12346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利用しない</w:t>
            </w:r>
          </w:p>
        </w:tc>
        <w:tc>
          <w:tcPr>
            <w:tcW w:w="3408" w:type="pct"/>
          </w:tcPr>
          <w:p w14:paraId="65478527" w14:textId="77777777" w:rsidR="00B12346" w:rsidRDefault="00B12346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4A4D503" w14:textId="77777777" w:rsidR="00FC0F57" w:rsidRDefault="00FC0F57" w:rsidP="009C118A">
      <w:pPr>
        <w:pStyle w:val="aa"/>
        <w:rPr>
          <w:b/>
          <w:bCs/>
        </w:rPr>
      </w:pPr>
    </w:p>
    <w:p w14:paraId="028CA11F" w14:textId="77777777" w:rsidR="001C1475" w:rsidRDefault="003A7F52" w:rsidP="009C118A">
      <w:pPr>
        <w:pStyle w:val="aa"/>
        <w:rPr>
          <w:b/>
          <w:bCs/>
        </w:rPr>
      </w:pPr>
      <w:r>
        <w:rPr>
          <w:rFonts w:hint="eastAsia"/>
          <w:b/>
          <w:bCs/>
        </w:rPr>
        <w:t>セッション管理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3256"/>
        <w:gridCol w:w="2901"/>
        <w:gridCol w:w="3727"/>
        <w:gridCol w:w="4790"/>
      </w:tblGrid>
      <w:tr w:rsidR="00DE6488" w14:paraId="113A0DC7" w14:textId="77777777" w:rsidTr="00DE6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9" w:type="pct"/>
          </w:tcPr>
          <w:p w14:paraId="680DCB3F" w14:textId="77777777" w:rsidR="00DE6488" w:rsidRDefault="00DE6488" w:rsidP="00AF7590">
            <w:pPr>
              <w:pStyle w:val="aa"/>
            </w:pPr>
            <w:r>
              <w:rPr>
                <w:rFonts w:hint="eastAsia"/>
              </w:rPr>
              <w:t>同一アカウントの多重ログイン制限</w:t>
            </w:r>
          </w:p>
        </w:tc>
        <w:tc>
          <w:tcPr>
            <w:tcW w:w="988" w:type="pct"/>
          </w:tcPr>
          <w:p w14:paraId="743B1770" w14:textId="77777777" w:rsidR="00DE6488" w:rsidRDefault="00DE6488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多重ログイン数</w:t>
            </w:r>
          </w:p>
        </w:tc>
        <w:tc>
          <w:tcPr>
            <w:tcW w:w="1270" w:type="pct"/>
          </w:tcPr>
          <w:p w14:paraId="19FF1595" w14:textId="77777777" w:rsidR="00DE6488" w:rsidRDefault="00DE6488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セッション有効期限</w:t>
            </w:r>
          </w:p>
        </w:tc>
        <w:tc>
          <w:tcPr>
            <w:tcW w:w="1632" w:type="pct"/>
          </w:tcPr>
          <w:p w14:paraId="69EBAC33" w14:textId="77777777" w:rsidR="00DE6488" w:rsidRDefault="00DE6488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備考</w:t>
            </w:r>
          </w:p>
        </w:tc>
      </w:tr>
      <w:tr w:rsidR="00DE6488" w14:paraId="2D3F76CC" w14:textId="77777777" w:rsidTr="00DE6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7B2F3852" w14:textId="77777777" w:rsidR="00DE6488" w:rsidRPr="00405B08" w:rsidRDefault="00DE6488" w:rsidP="00AF7590">
            <w:pPr>
              <w:pStyle w:val="aa"/>
              <w:rPr>
                <w:b w:val="0"/>
                <w:bCs w:val="0"/>
              </w:rPr>
            </w:pPr>
            <w:r w:rsidRPr="00405B08">
              <w:rPr>
                <w:rFonts w:hint="eastAsia"/>
                <w:b w:val="0"/>
                <w:bCs w:val="0"/>
              </w:rPr>
              <w:t>多重ログイン可</w:t>
            </w:r>
          </w:p>
        </w:tc>
        <w:tc>
          <w:tcPr>
            <w:tcW w:w="988" w:type="pct"/>
          </w:tcPr>
          <w:p w14:paraId="5D90A85C" w14:textId="77777777" w:rsidR="00DE6488" w:rsidRDefault="008118B7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2つまで</w:t>
            </w:r>
          </w:p>
        </w:tc>
        <w:tc>
          <w:tcPr>
            <w:tcW w:w="1270" w:type="pct"/>
          </w:tcPr>
          <w:p w14:paraId="1197B3F5" w14:textId="77777777" w:rsidR="00DE6488" w:rsidRDefault="00405B08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最終操作時刻から</w:t>
            </w:r>
            <w:r w:rsidR="008118B7">
              <w:rPr>
                <w:rFonts w:hint="eastAsia"/>
              </w:rPr>
              <w:t>30分</w:t>
            </w:r>
          </w:p>
        </w:tc>
        <w:tc>
          <w:tcPr>
            <w:tcW w:w="1632" w:type="pct"/>
          </w:tcPr>
          <w:p w14:paraId="03DF6C04" w14:textId="77777777" w:rsidR="00DE6488" w:rsidRDefault="00DE6488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BD436D" w14:textId="77777777" w:rsidR="0068460E" w:rsidRDefault="0068460E" w:rsidP="009C118A">
      <w:pPr>
        <w:pStyle w:val="aa"/>
        <w:rPr>
          <w:b/>
          <w:bCs/>
        </w:rPr>
      </w:pPr>
    </w:p>
    <w:p w14:paraId="55D0AC33" w14:textId="77777777" w:rsidR="00452F83" w:rsidRDefault="00452F83" w:rsidP="009C118A">
      <w:pPr>
        <w:pStyle w:val="aa"/>
        <w:rPr>
          <w:b/>
          <w:bCs/>
        </w:rPr>
      </w:pPr>
      <w:r>
        <w:rPr>
          <w:rFonts w:hint="eastAsia"/>
          <w:b/>
          <w:bCs/>
        </w:rPr>
        <w:t>メール送信方式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3254"/>
        <w:gridCol w:w="1415"/>
        <w:gridCol w:w="10005"/>
      </w:tblGrid>
      <w:tr w:rsidR="00452F83" w14:paraId="2B9D7250" w14:textId="77777777" w:rsidTr="006E3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9" w:type="pct"/>
          </w:tcPr>
          <w:p w14:paraId="416B0741" w14:textId="77777777" w:rsidR="00452F83" w:rsidRDefault="00452F83" w:rsidP="00AF7590">
            <w:pPr>
              <w:pStyle w:val="aa"/>
            </w:pPr>
            <w:r>
              <w:rPr>
                <w:rFonts w:hint="eastAsia"/>
              </w:rPr>
              <w:t>メール</w:t>
            </w:r>
            <w:r w:rsidR="00A30E2A">
              <w:rPr>
                <w:rFonts w:hint="eastAsia"/>
              </w:rPr>
              <w:t>送信</w:t>
            </w:r>
            <w:r>
              <w:rPr>
                <w:rFonts w:hint="eastAsia"/>
              </w:rPr>
              <w:t>方式</w:t>
            </w:r>
          </w:p>
        </w:tc>
        <w:tc>
          <w:tcPr>
            <w:tcW w:w="482" w:type="pct"/>
          </w:tcPr>
          <w:p w14:paraId="42022394" w14:textId="77777777" w:rsidR="00452F83" w:rsidRDefault="00452F83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利用有無</w:t>
            </w:r>
          </w:p>
        </w:tc>
        <w:tc>
          <w:tcPr>
            <w:tcW w:w="3409" w:type="pct"/>
          </w:tcPr>
          <w:p w14:paraId="671BABDF" w14:textId="77777777" w:rsidR="00452F83" w:rsidRDefault="00452F83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備考</w:t>
            </w:r>
          </w:p>
        </w:tc>
      </w:tr>
      <w:tr w:rsidR="00452F83" w14:paraId="6681E7E3" w14:textId="77777777" w:rsidTr="006E3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52373AE8" w14:textId="77777777" w:rsidR="00452F83" w:rsidRPr="009210F7" w:rsidRDefault="00A30E2A" w:rsidP="00AF7590">
            <w:pPr>
              <w:pStyle w:val="aa"/>
              <w:rPr>
                <w:b w:val="0"/>
                <w:bCs w:val="0"/>
              </w:rPr>
            </w:pPr>
            <w:r w:rsidRPr="009210F7">
              <w:rPr>
                <w:rFonts w:hint="eastAsia"/>
                <w:b w:val="0"/>
                <w:bCs w:val="0"/>
              </w:rPr>
              <w:t>テキスト</w:t>
            </w:r>
          </w:p>
        </w:tc>
        <w:tc>
          <w:tcPr>
            <w:tcW w:w="482" w:type="pct"/>
          </w:tcPr>
          <w:p w14:paraId="2BDBB9F0" w14:textId="77777777" w:rsidR="00452F83" w:rsidRDefault="00452F83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利用する</w:t>
            </w:r>
          </w:p>
        </w:tc>
        <w:tc>
          <w:tcPr>
            <w:tcW w:w="3409" w:type="pct"/>
          </w:tcPr>
          <w:p w14:paraId="2778F5FE" w14:textId="77777777" w:rsidR="00452F83" w:rsidRDefault="00452F83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2F83" w14:paraId="2319BF82" w14:textId="77777777" w:rsidTr="006E3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20A9EEC5" w14:textId="77777777" w:rsidR="00452F83" w:rsidRPr="009210F7" w:rsidRDefault="0044274F" w:rsidP="00AF7590">
            <w:pPr>
              <w:pStyle w:val="aa"/>
              <w:rPr>
                <w:b w:val="0"/>
                <w:bCs w:val="0"/>
              </w:rPr>
            </w:pPr>
            <w:r w:rsidRPr="009210F7">
              <w:rPr>
                <w:rFonts w:hint="eastAsia"/>
                <w:b w:val="0"/>
                <w:bCs w:val="0"/>
              </w:rPr>
              <w:t>HTML</w:t>
            </w:r>
          </w:p>
        </w:tc>
        <w:tc>
          <w:tcPr>
            <w:tcW w:w="482" w:type="pct"/>
          </w:tcPr>
          <w:p w14:paraId="3239C659" w14:textId="77777777" w:rsidR="00452F83" w:rsidRDefault="00452F83" w:rsidP="00AF759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利用する</w:t>
            </w:r>
          </w:p>
        </w:tc>
        <w:tc>
          <w:tcPr>
            <w:tcW w:w="3409" w:type="pct"/>
          </w:tcPr>
          <w:p w14:paraId="6D7B0272" w14:textId="77777777" w:rsidR="00452F83" w:rsidRDefault="00452F83" w:rsidP="00AF759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D4ADE0" w14:textId="77777777" w:rsidR="00452F83" w:rsidRDefault="00452F83" w:rsidP="009C118A">
      <w:pPr>
        <w:pStyle w:val="aa"/>
        <w:rPr>
          <w:b/>
          <w:bCs/>
        </w:rPr>
      </w:pPr>
    </w:p>
    <w:p w14:paraId="531F476F" w14:textId="77777777" w:rsidR="00EF1C74" w:rsidRDefault="0080111C" w:rsidP="009C118A">
      <w:pPr>
        <w:pStyle w:val="aa"/>
        <w:rPr>
          <w:b/>
          <w:bCs/>
        </w:rPr>
      </w:pPr>
      <w:r>
        <w:rPr>
          <w:rFonts w:hint="eastAsia"/>
          <w:b/>
          <w:bCs/>
        </w:rPr>
        <w:t>添付ファイル保存</w:t>
      </w:r>
      <w:r w:rsidR="00E734A3">
        <w:rPr>
          <w:rFonts w:hint="eastAsia"/>
          <w:b/>
          <w:bCs/>
        </w:rPr>
        <w:t>方法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3254"/>
        <w:gridCol w:w="1415"/>
        <w:gridCol w:w="10005"/>
      </w:tblGrid>
      <w:tr w:rsidR="00EF1C74" w14:paraId="78B14D77" w14:textId="77777777" w:rsidTr="00AF7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9" w:type="pct"/>
          </w:tcPr>
          <w:p w14:paraId="72045E17" w14:textId="77777777" w:rsidR="00EF1C74" w:rsidRDefault="00EF1C74" w:rsidP="00AF7590">
            <w:pPr>
              <w:pStyle w:val="aa"/>
            </w:pPr>
            <w:r>
              <w:rPr>
                <w:rFonts w:hint="eastAsia"/>
              </w:rPr>
              <w:t>ファイル</w:t>
            </w:r>
            <w:r w:rsidR="003E0F3D">
              <w:rPr>
                <w:rFonts w:hint="eastAsia"/>
              </w:rPr>
              <w:t>保存先</w:t>
            </w:r>
          </w:p>
        </w:tc>
        <w:tc>
          <w:tcPr>
            <w:tcW w:w="482" w:type="pct"/>
          </w:tcPr>
          <w:p w14:paraId="2C9A805C" w14:textId="77777777" w:rsidR="00EF1C74" w:rsidRDefault="00EF1C74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利用有無</w:t>
            </w:r>
          </w:p>
        </w:tc>
        <w:tc>
          <w:tcPr>
            <w:tcW w:w="3409" w:type="pct"/>
          </w:tcPr>
          <w:p w14:paraId="3E3B0165" w14:textId="77777777" w:rsidR="00EF1C74" w:rsidRDefault="00EF1C74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備考</w:t>
            </w:r>
          </w:p>
        </w:tc>
      </w:tr>
      <w:tr w:rsidR="00EF1C74" w14:paraId="7C431635" w14:textId="77777777" w:rsidTr="00AF7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44F5BCE6" w14:textId="77777777" w:rsidR="00EF1C74" w:rsidRPr="009210F7" w:rsidRDefault="00800B64" w:rsidP="00AF7590">
            <w:pPr>
              <w:pStyle w:val="aa"/>
              <w:rPr>
                <w:b w:val="0"/>
                <w:bCs w:val="0"/>
              </w:rPr>
            </w:pPr>
            <w:r w:rsidRPr="009210F7">
              <w:rPr>
                <w:rFonts w:hint="eastAsia"/>
                <w:b w:val="0"/>
                <w:bCs w:val="0"/>
              </w:rPr>
              <w:t>ファイルシステム</w:t>
            </w:r>
          </w:p>
        </w:tc>
        <w:tc>
          <w:tcPr>
            <w:tcW w:w="482" w:type="pct"/>
          </w:tcPr>
          <w:p w14:paraId="225CA856" w14:textId="77777777" w:rsidR="00EF1C74" w:rsidRDefault="00EF1C74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利用する</w:t>
            </w:r>
          </w:p>
        </w:tc>
        <w:tc>
          <w:tcPr>
            <w:tcW w:w="3409" w:type="pct"/>
          </w:tcPr>
          <w:p w14:paraId="57B2AA7B" w14:textId="77777777" w:rsidR="00EF1C74" w:rsidRDefault="00596D8C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アップロード時のテンポラリ領域として利用</w:t>
            </w:r>
          </w:p>
        </w:tc>
      </w:tr>
      <w:tr w:rsidR="00EF1C74" w14:paraId="169BE172" w14:textId="77777777" w:rsidTr="00AF7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34B7F42D" w14:textId="77777777" w:rsidR="00EF1C74" w:rsidRPr="009210F7" w:rsidRDefault="00800B64" w:rsidP="00AF7590">
            <w:pPr>
              <w:pStyle w:val="aa"/>
              <w:rPr>
                <w:b w:val="0"/>
                <w:bCs w:val="0"/>
              </w:rPr>
            </w:pPr>
            <w:r w:rsidRPr="009210F7">
              <w:rPr>
                <w:rFonts w:hint="eastAsia"/>
                <w:b w:val="0"/>
                <w:bCs w:val="0"/>
              </w:rPr>
              <w:t>DB</w:t>
            </w:r>
          </w:p>
        </w:tc>
        <w:tc>
          <w:tcPr>
            <w:tcW w:w="482" w:type="pct"/>
          </w:tcPr>
          <w:p w14:paraId="101F452E" w14:textId="77777777" w:rsidR="00EF1C74" w:rsidRDefault="00EF1C74" w:rsidP="00AF759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利用する</w:t>
            </w:r>
          </w:p>
        </w:tc>
        <w:tc>
          <w:tcPr>
            <w:tcW w:w="3409" w:type="pct"/>
          </w:tcPr>
          <w:p w14:paraId="1AADBF98" w14:textId="77777777" w:rsidR="00EF1C74" w:rsidRDefault="00EF1C74" w:rsidP="00AF759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0B64" w14:paraId="5673DB56" w14:textId="77777777" w:rsidTr="00AF7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752480DE" w14:textId="77777777" w:rsidR="00800B64" w:rsidRPr="009210F7" w:rsidRDefault="00800B64" w:rsidP="00AF7590">
            <w:pPr>
              <w:pStyle w:val="aa"/>
              <w:rPr>
                <w:b w:val="0"/>
                <w:bCs w:val="0"/>
              </w:rPr>
            </w:pPr>
            <w:r w:rsidRPr="009210F7">
              <w:rPr>
                <w:rFonts w:hint="eastAsia"/>
                <w:b w:val="0"/>
                <w:bCs w:val="0"/>
              </w:rPr>
              <w:t>GoogleDrive</w:t>
            </w:r>
          </w:p>
        </w:tc>
        <w:tc>
          <w:tcPr>
            <w:tcW w:w="482" w:type="pct"/>
          </w:tcPr>
          <w:p w14:paraId="1470B62B" w14:textId="77777777" w:rsidR="00800B64" w:rsidRDefault="006562CD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利用しない</w:t>
            </w:r>
          </w:p>
        </w:tc>
        <w:tc>
          <w:tcPr>
            <w:tcW w:w="3409" w:type="pct"/>
          </w:tcPr>
          <w:p w14:paraId="43094A4A" w14:textId="77777777" w:rsidR="00800B64" w:rsidRDefault="00800B64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0B64" w14:paraId="548C862B" w14:textId="77777777" w:rsidTr="00AF7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35B26602" w14:textId="77777777" w:rsidR="00800B64" w:rsidRPr="009210F7" w:rsidRDefault="00800B64" w:rsidP="00AF7590">
            <w:pPr>
              <w:pStyle w:val="aa"/>
              <w:rPr>
                <w:b w:val="0"/>
                <w:bCs w:val="0"/>
              </w:rPr>
            </w:pPr>
            <w:r w:rsidRPr="009210F7">
              <w:rPr>
                <w:rFonts w:hint="eastAsia"/>
                <w:b w:val="0"/>
                <w:bCs w:val="0"/>
              </w:rPr>
              <w:t>S3</w:t>
            </w:r>
          </w:p>
        </w:tc>
        <w:tc>
          <w:tcPr>
            <w:tcW w:w="482" w:type="pct"/>
          </w:tcPr>
          <w:p w14:paraId="1800268F" w14:textId="77777777" w:rsidR="00800B64" w:rsidRDefault="006562CD" w:rsidP="00AF759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利用しない</w:t>
            </w:r>
          </w:p>
        </w:tc>
        <w:tc>
          <w:tcPr>
            <w:tcW w:w="3409" w:type="pct"/>
          </w:tcPr>
          <w:p w14:paraId="58D3E888" w14:textId="77777777" w:rsidR="00800B64" w:rsidRDefault="00800B64" w:rsidP="00AF759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03F484" w14:textId="77777777" w:rsidR="00EF1C74" w:rsidRPr="00FC0F57" w:rsidRDefault="00EF1C74" w:rsidP="009C118A">
      <w:pPr>
        <w:pStyle w:val="aa"/>
        <w:rPr>
          <w:b/>
          <w:bCs/>
        </w:rPr>
      </w:pPr>
    </w:p>
    <w:p w14:paraId="68C83E13" w14:textId="77777777" w:rsidR="0059515F" w:rsidRDefault="00BC34DE" w:rsidP="0059515F">
      <w:pPr>
        <w:pStyle w:val="1"/>
      </w:pPr>
      <w:bookmarkStart w:id="3" w:name="_Toc71238842"/>
      <w:r>
        <w:rPr>
          <w:rFonts w:hint="eastAsia"/>
        </w:rPr>
        <w:lastRenderedPageBreak/>
        <w:t>フロントエンド、バックエンド</w:t>
      </w:r>
      <w:r w:rsidR="00453D2C">
        <w:rPr>
          <w:rFonts w:hint="eastAsia"/>
        </w:rPr>
        <w:t>間</w:t>
      </w:r>
      <w:r>
        <w:rPr>
          <w:rFonts w:hint="eastAsia"/>
        </w:rPr>
        <w:t>の処理フロー</w:t>
      </w:r>
      <w:r w:rsidR="0059515F">
        <w:rPr>
          <w:rFonts w:hint="eastAsia"/>
        </w:rPr>
        <w:t>について</w:t>
      </w:r>
      <w:bookmarkEnd w:id="3"/>
    </w:p>
    <w:p w14:paraId="65023BBD" w14:textId="77777777" w:rsidR="007B6595" w:rsidRPr="00E35050" w:rsidRDefault="007B6595" w:rsidP="009C118A">
      <w:pPr>
        <w:pStyle w:val="aa"/>
      </w:pPr>
    </w:p>
    <w:p w14:paraId="21BA9D86" w14:textId="77777777" w:rsidR="0069006D" w:rsidRDefault="0069006D" w:rsidP="009C118A">
      <w:pPr>
        <w:pStyle w:val="aa"/>
      </w:pPr>
      <w:r>
        <w:rPr>
          <w:rFonts w:hint="eastAsia"/>
        </w:rPr>
        <w:t>◯◯システムにおける</w:t>
      </w:r>
      <w:r w:rsidR="00B6303B">
        <w:rPr>
          <w:rFonts w:hint="eastAsia"/>
        </w:rPr>
        <w:t>フロントエンド、バックエンド</w:t>
      </w:r>
      <w:r>
        <w:rPr>
          <w:rFonts w:hint="eastAsia"/>
        </w:rPr>
        <w:t>間の処理フローについては</w:t>
      </w:r>
      <w:r w:rsidR="003B7D6F">
        <w:rPr>
          <w:rFonts w:hint="eastAsia"/>
        </w:rPr>
        <w:t>以下のとおり</w:t>
      </w:r>
      <w:r w:rsidR="004A7F6B">
        <w:rPr>
          <w:rFonts w:hint="eastAsia"/>
        </w:rPr>
        <w:t>。</w:t>
      </w:r>
    </w:p>
    <w:p w14:paraId="0F39EBAF" w14:textId="77777777" w:rsidR="003B7D6F" w:rsidRDefault="003B7D6F" w:rsidP="009C118A">
      <w:pPr>
        <w:pStyle w:val="aa"/>
      </w:pPr>
    </w:p>
    <w:p w14:paraId="3C134F6C" w14:textId="77777777" w:rsidR="007712E9" w:rsidRDefault="005764BA" w:rsidP="009C118A">
      <w:pPr>
        <w:pStyle w:val="aa"/>
      </w:pPr>
      <w:r w:rsidRPr="00EB7CF9">
        <w:rPr>
          <w:rFonts w:hint="eastAsia"/>
          <w:noProof/>
          <w:color w:val="000000" w:themeColor="text1"/>
        </w:rPr>
        <mc:AlternateContent>
          <mc:Choice Requires="wpc">
            <w:drawing>
              <wp:inline distT="0" distB="0" distL="0" distR="0" wp14:anchorId="5F5A724A" wp14:editId="2BDF7B2B">
                <wp:extent cx="9288780" cy="4286250"/>
                <wp:effectExtent l="0" t="0" r="26670" b="19050"/>
                <wp:docPr id="3" name="キャンバス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5" name="四角形: 角を丸くする 5"/>
                        <wps:cNvSpPr/>
                        <wps:spPr>
                          <a:xfrm>
                            <a:off x="358140" y="552450"/>
                            <a:ext cx="1809750" cy="10668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2B7608" w14:textId="77777777" w:rsidR="00EB7CF9" w:rsidRDefault="00A02935" w:rsidP="00A02935">
                              <w:pPr>
                                <w:pStyle w:val="af9"/>
                              </w:pPr>
                              <w:r>
                                <w:rPr>
                                  <w:rFonts w:hint="eastAsia"/>
                                </w:rPr>
                                <w:t>HTML画面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正方形/長方形 6"/>
                        <wps:cNvSpPr/>
                        <wps:spPr>
                          <a:xfrm>
                            <a:off x="2960370" y="1314450"/>
                            <a:ext cx="986790" cy="6553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A2638A" w14:textId="77777777" w:rsidR="00A02935" w:rsidRDefault="00A02935" w:rsidP="00A02935">
                              <w:pPr>
                                <w:pStyle w:val="af9"/>
                              </w:pPr>
                              <w:r>
                                <w:rPr>
                                  <w:rFonts w:hint="eastAsia"/>
                                </w:rPr>
                                <w:t>ルーティング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正方形/長方形 7"/>
                        <wps:cNvSpPr/>
                        <wps:spPr>
                          <a:xfrm>
                            <a:off x="5718810" y="769620"/>
                            <a:ext cx="1501140" cy="3048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90A1A9" w14:textId="77777777" w:rsidR="00A02935" w:rsidRDefault="00A02935" w:rsidP="00A02935">
                              <w:pPr>
                                <w:pStyle w:val="af9"/>
                              </w:pPr>
                              <w:r>
                                <w:rPr>
                                  <w:rFonts w:hint="eastAsia"/>
                                </w:rPr>
                                <w:t>ビジネスロジック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フローチャート: 磁気ディスク 8"/>
                        <wps:cNvSpPr/>
                        <wps:spPr>
                          <a:xfrm>
                            <a:off x="7829550" y="1615440"/>
                            <a:ext cx="1135380" cy="647700"/>
                          </a:xfrm>
                          <a:prstGeom prst="flowChartMagneticDisk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99E8AD" w14:textId="77777777" w:rsidR="00A02935" w:rsidRPr="00A02935" w:rsidRDefault="00A02935" w:rsidP="00A02935">
                              <w:pPr>
                                <w:pStyle w:val="af9"/>
                              </w:pPr>
                              <w:r w:rsidRPr="00A02935">
                                <w:rPr>
                                  <w:rFonts w:hint="eastAsia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四角形: 角を丸くする 10"/>
                        <wps:cNvSpPr/>
                        <wps:spPr>
                          <a:xfrm>
                            <a:off x="347640" y="2111670"/>
                            <a:ext cx="1809750" cy="10668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0AD8BC" w14:textId="77777777" w:rsidR="00A02935" w:rsidRDefault="00A02935" w:rsidP="00A02935">
                              <w:pPr>
                                <w:pStyle w:val="af9"/>
                              </w:pPr>
                              <w:r>
                                <w:rPr>
                                  <w:rFonts w:hint="eastAsia"/>
                                </w:rPr>
                                <w:t>HTML画面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コネクタ: カギ線 11"/>
                        <wps:cNvCnPr>
                          <a:stCxn id="5" idx="3"/>
                          <a:endCxn id="6" idx="0"/>
                        </wps:cNvCnPr>
                        <wps:spPr>
                          <a:xfrm>
                            <a:off x="2167890" y="1085850"/>
                            <a:ext cx="1285875" cy="22860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コネクタ: カギ線 12"/>
                        <wps:cNvCnPr>
                          <a:stCxn id="7" idx="2"/>
                          <a:endCxn id="10" idx="3"/>
                        </wps:cNvCnPr>
                        <wps:spPr>
                          <a:xfrm rot="5400000" flipH="1">
                            <a:off x="3727110" y="1075350"/>
                            <a:ext cx="1172550" cy="4311990"/>
                          </a:xfrm>
                          <a:prstGeom prst="bentConnector4">
                            <a:avLst>
                              <a:gd name="adj1" fmla="val -19496"/>
                              <a:gd name="adj2" fmla="val 5870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コネクタ: カギ線 13"/>
                        <wps:cNvCnPr>
                          <a:stCxn id="6" idx="3"/>
                          <a:endCxn id="7" idx="1"/>
                        </wps:cNvCnPr>
                        <wps:spPr>
                          <a:xfrm>
                            <a:off x="3947160" y="1642110"/>
                            <a:ext cx="1771650" cy="65151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コネクタ: カギ線 14"/>
                        <wps:cNvCnPr>
                          <a:stCxn id="7" idx="3"/>
                          <a:endCxn id="8" idx="2"/>
                        </wps:cNvCnPr>
                        <wps:spPr>
                          <a:xfrm flipV="1">
                            <a:off x="7219950" y="1939290"/>
                            <a:ext cx="609600" cy="35433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吹き出し: 折線 (枠付き、強調線付き) 16"/>
                        <wps:cNvSpPr/>
                        <wps:spPr>
                          <a:xfrm>
                            <a:off x="4297680" y="624840"/>
                            <a:ext cx="1280160" cy="612648"/>
                          </a:xfrm>
                          <a:prstGeom prst="accentBorderCallout2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7F0C5B" w14:textId="77777777" w:rsidR="00A02935" w:rsidRDefault="009445E1" w:rsidP="00703B1D">
                              <w:pPr>
                                <w:pStyle w:val="af9"/>
                              </w:pPr>
                              <w:r>
                                <w:t>URL</w:t>
                              </w:r>
                              <w:r>
                                <w:rPr>
                                  <w:rFonts w:hint="eastAsia"/>
                                </w:rPr>
                                <w:t>マッピングに</w:t>
                              </w:r>
                              <w:r w:rsidR="002B201D">
                                <w:rPr>
                                  <w:rFonts w:hint="eastAsia"/>
                                </w:rPr>
                                <w:t>応じた処理の振り分け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吹き出し: 折線 (枠付き、強調線付き) 17"/>
                        <wps:cNvSpPr/>
                        <wps:spPr>
                          <a:xfrm>
                            <a:off x="2180250" y="3205480"/>
                            <a:ext cx="1280160" cy="612140"/>
                          </a:xfrm>
                          <a:prstGeom prst="accentBorderCallout2">
                            <a:avLst>
                              <a:gd name="adj1" fmla="val 28086"/>
                              <a:gd name="adj2" fmla="val 105357"/>
                              <a:gd name="adj3" fmla="val 25596"/>
                              <a:gd name="adj4" fmla="val 124404"/>
                              <a:gd name="adj5" fmla="val -10736"/>
                              <a:gd name="adj6" fmla="val 133393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42DC2F" w14:textId="77777777" w:rsidR="00633C85" w:rsidRDefault="00633C85" w:rsidP="00633C85">
                              <w:pPr>
                                <w:spacing w:line="240" w:lineRule="exact"/>
                                <w:jc w:val="center"/>
                                <w:rPr>
                                  <w:rFonts w:ascii="Meiryo UI" w:eastAsia="Meiryo UI" w:hAnsi="Meiryo UI" w:cs="Times New Roman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返却値を</w:t>
                              </w:r>
                              <w:r w:rsidR="000D57D9"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画面へ出力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5A724A" id="キャンバス 3" o:spid="_x0000_s1026" editas="canvas" style="width:731.4pt;height:337.5pt;mso-position-horizontal-relative:char;mso-position-vertical-relative:line" coordsize="92887,42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">
                <v:shape id="_x0000_s1027" type="#_x0000_t75" style="position:absolute;width:92887;height:42862;visibility:visible;mso-wrap-style:square" filled="t" stroked="t" strokecolor="black [3213]">
                  <v:fill o:detectmouseclick="t"/>
                  <v:path o:connecttype="none"/>
                </v:shape>
                <v:roundrect id="四角形: 角を丸くする 5" o:spid="_x0000_s1028" style="position:absolute;left:3581;top:5524;width:18097;height:10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562B7608" w14:textId="77777777" w:rsidR="00EB7CF9" w:rsidRDefault="00A02935" w:rsidP="00A02935">
                        <w:pPr>
                          <w:pStyle w:val="af9"/>
                        </w:pPr>
                        <w:r>
                          <w:rPr>
                            <w:rFonts w:hint="eastAsia"/>
                          </w:rPr>
                          <w:t>HTML画面</w:t>
                        </w:r>
                      </w:p>
                    </w:txbxContent>
                  </v:textbox>
                </v:roundrect>
                <v:rect id="正方形/長方形 6" o:spid="_x0000_s1029" style="position:absolute;left:29603;top:13144;width:9868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" fillcolor="white [3212]" strokecolor="black [3213]" strokeweight="1pt">
                  <v:textbox>
                    <w:txbxContent>
                      <w:p w14:paraId="4EA2638A" w14:textId="77777777" w:rsidR="00A02935" w:rsidRDefault="00A02935" w:rsidP="00A02935">
                        <w:pPr>
                          <w:pStyle w:val="af9"/>
                        </w:pPr>
                        <w:r>
                          <w:rPr>
                            <w:rFonts w:hint="eastAsia"/>
                          </w:rPr>
                          <w:t>ルーティング</w:t>
                        </w:r>
                      </w:p>
                    </w:txbxContent>
                  </v:textbox>
                </v:rect>
                <v:rect id="正方形/長方形 7" o:spid="_x0000_s1030" style="position:absolute;left:57188;top:7696;width:15011;height:30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" fillcolor="white [3212]" strokecolor="black [3213]" strokeweight="1pt">
                  <v:textbox>
                    <w:txbxContent>
                      <w:p w14:paraId="6E90A1A9" w14:textId="77777777" w:rsidR="00A02935" w:rsidRDefault="00A02935" w:rsidP="00A02935">
                        <w:pPr>
                          <w:pStyle w:val="af9"/>
                        </w:pPr>
                        <w:r>
                          <w:rPr>
                            <w:rFonts w:hint="eastAsia"/>
                          </w:rPr>
                          <w:t>ビジネスロジック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フローチャート: 磁気ディスク 8" o:spid="_x0000_s1031" type="#_x0000_t132" style="position:absolute;left:78295;top:16154;width:11354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5B99E8AD" w14:textId="77777777" w:rsidR="00A02935" w:rsidRPr="00A02935" w:rsidRDefault="00A02935" w:rsidP="00A02935">
                        <w:pPr>
                          <w:pStyle w:val="af9"/>
                        </w:pPr>
                        <w:r w:rsidRPr="00A02935">
                          <w:rPr>
                            <w:rFonts w:hint="eastAsia"/>
                          </w:rPr>
                          <w:t>DB</w:t>
                        </w:r>
                      </w:p>
                    </w:txbxContent>
                  </v:textbox>
                </v:shape>
                <v:roundrect id="四角形: 角を丸くする 10" o:spid="_x0000_s1032" style="position:absolute;left:3476;top:21116;width:18097;height:10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5F0AD8BC" w14:textId="77777777" w:rsidR="00A02935" w:rsidRDefault="00A02935" w:rsidP="00A02935">
                        <w:pPr>
                          <w:pStyle w:val="af9"/>
                        </w:pPr>
                        <w:r>
                          <w:rPr>
                            <w:rFonts w:hint="eastAsia"/>
                          </w:rPr>
                          <w:t>HTML</w:t>
                        </w:r>
                        <w:r>
                          <w:rPr>
                            <w:rFonts w:hint="eastAsia"/>
                          </w:rPr>
                          <w:t>画面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コネクタ: カギ線 11" o:spid="_x0000_s1033" type="#_x0000_t33" style="position:absolute;left:21678;top:10858;width:12859;height:228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" strokecolor="black [3213]" strokeweight="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コネクタ: カギ線 12" o:spid="_x0000_s1034" type="#_x0000_t35" style="position:absolute;left:37270;top:10753;width:11726;height:4312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" adj="-4211,12680" strokecolor="black [3213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コネクタ: カギ線 13" o:spid="_x0000_s1035" type="#_x0000_t34" style="position:absolute;left:39471;top:16421;width:17717;height:651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" strokecolor="black [3213]" strokeweight=".5pt">
                  <v:stroke endarrow="block"/>
                </v:shape>
                <v:shape id="コネクタ: カギ線 14" o:spid="_x0000_s1036" type="#_x0000_t34" style="position:absolute;left:72199;top:19392;width:6096;height:354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" strokecolor="black [3213]" strokeweight=".5pt">
                  <v:stroke endarrow="block"/>
                </v:shape>
                <v:shapetype id="_x0000_t51" coordsize="21600,21600" o:spt="51" adj="-10080,24300,-3600,4050,-1800,4050" path="m@0@1l@2@3@4@5nfem@4,l@4,21600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 accentbar="t"/>
                </v:shapetype>
                <v:shape id="吹き出し: 折線 (枠付き、強調線付き) 16" o:spid="_x0000_s1037" type="#_x0000_t51" style="position:absolute;left:42976;top:6248;width:12802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" fillcolor="white [3212]" strokecolor="black [3213]" strokeweight="1pt">
                  <v:textbox>
                    <w:txbxContent>
                      <w:p w14:paraId="5C7F0C5B" w14:textId="77777777" w:rsidR="00A02935" w:rsidRDefault="009445E1" w:rsidP="00703B1D">
                        <w:pPr>
                          <w:pStyle w:val="af9"/>
                        </w:pPr>
                        <w:r>
                          <w:t>URL</w:t>
                        </w:r>
                        <w:r>
                          <w:rPr>
                            <w:rFonts w:hint="eastAsia"/>
                          </w:rPr>
                          <w:t>マッピングに</w:t>
                        </w:r>
                        <w:r w:rsidR="002B201D">
                          <w:rPr>
                            <w:rFonts w:hint="eastAsia"/>
                          </w:rPr>
                          <w:t>応じた処理の振り分け</w:t>
                        </w:r>
                      </w:p>
                    </w:txbxContent>
                  </v:textbox>
                  <o:callout v:ext="edit" minusy="t"/>
                </v:shape>
                <v:shape id="吹き出し: 折線 (枠付き、強調線付き) 17" o:spid="_x0000_s1038" type="#_x0000_t51" style="position:absolute;left:21802;top:32054;width:12802;height:6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" adj="28813,-2319,26871,5529,22757,6067" fillcolor="white [3212]" strokecolor="black [3213]" strokeweight="1pt">
                  <v:textbox>
                    <w:txbxContent>
                      <w:p w14:paraId="4242DC2F" w14:textId="77777777" w:rsidR="00633C85" w:rsidRDefault="00633C85" w:rsidP="00633C85">
                        <w:pPr>
                          <w:spacing w:line="240" w:lineRule="exact"/>
                          <w:jc w:val="center"/>
                          <w:rPr>
                            <w:rFonts w:ascii="Meiryo UI" w:eastAsia="Meiryo UI" w:hAnsi="Meiryo UI" w:cs="Times New Roman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eiryo UI" w:eastAsia="Meiryo UI" w:hAnsi="Meiryo UI" w:cs="Times New Roman" w:hint="eastAsia"/>
                            <w:color w:val="000000"/>
                            <w:sz w:val="16"/>
                            <w:szCs w:val="16"/>
                          </w:rPr>
                          <w:t>返却値を</w:t>
                        </w:r>
                        <w:r w:rsidR="000D57D9">
                          <w:rPr>
                            <w:rFonts w:ascii="Meiryo UI" w:eastAsia="Meiryo UI" w:hAnsi="Meiryo UI" w:cs="Times New Roman" w:hint="eastAsia"/>
                            <w:color w:val="000000"/>
                            <w:sz w:val="16"/>
                            <w:szCs w:val="16"/>
                          </w:rPr>
                          <w:t>画面へ出力</w:t>
                        </w:r>
                      </w:p>
                    </w:txbxContent>
                  </v:textbox>
                  <o:callout v:ext="edit" minusx="t"/>
                </v:shape>
                <w10:anchorlock/>
              </v:group>
            </w:pict>
          </mc:Fallback>
        </mc:AlternateContent>
      </w:r>
    </w:p>
    <w:p w14:paraId="4BDABA93" w14:textId="77777777" w:rsidR="005764BA" w:rsidRPr="003E7F79" w:rsidRDefault="005764BA" w:rsidP="009C118A">
      <w:pPr>
        <w:pStyle w:val="aa"/>
      </w:pPr>
    </w:p>
    <w:p w14:paraId="2134792A" w14:textId="77777777" w:rsidR="009F348B" w:rsidRDefault="0096222E" w:rsidP="009F348B">
      <w:pPr>
        <w:pStyle w:val="1"/>
      </w:pPr>
      <w:bookmarkStart w:id="4" w:name="_Toc71238843"/>
      <w:r>
        <w:rPr>
          <w:rFonts w:hint="eastAsia"/>
        </w:rPr>
        <w:lastRenderedPageBreak/>
        <w:t>採番ルール</w:t>
      </w:r>
      <w:r w:rsidR="00546A61">
        <w:rPr>
          <w:rFonts w:hint="eastAsia"/>
        </w:rPr>
        <w:t>について</w:t>
      </w:r>
      <w:bookmarkEnd w:id="4"/>
    </w:p>
    <w:p w14:paraId="7518F8FA" w14:textId="77777777" w:rsidR="009F348B" w:rsidRPr="00E513BA" w:rsidRDefault="009F348B" w:rsidP="00E513BA">
      <w:pPr>
        <w:pStyle w:val="aa"/>
      </w:pPr>
    </w:p>
    <w:p w14:paraId="5A147BEA" w14:textId="77777777" w:rsidR="006935D0" w:rsidRDefault="0096222E" w:rsidP="00E513BA">
      <w:pPr>
        <w:pStyle w:val="aa"/>
      </w:pPr>
      <w:r>
        <w:rPr>
          <w:rFonts w:hint="eastAsia"/>
        </w:rPr>
        <w:t>当該システムにおけるID、コードの採番ルール</w:t>
      </w:r>
      <w:r w:rsidR="00580117">
        <w:rPr>
          <w:rFonts w:hint="eastAsia"/>
        </w:rPr>
        <w:t>については以下のとおり</w:t>
      </w:r>
      <w:r w:rsidR="004A7F6B">
        <w:rPr>
          <w:rFonts w:hint="eastAsia"/>
        </w:rPr>
        <w:t>。</w:t>
      </w:r>
    </w:p>
    <w:p w14:paraId="5EE2ABD4" w14:textId="77777777" w:rsidR="00E513BA" w:rsidRDefault="00E513BA" w:rsidP="00E513BA">
      <w:pPr>
        <w:pStyle w:val="aa"/>
      </w:pPr>
    </w:p>
    <w:p w14:paraId="38E6CC77" w14:textId="77777777" w:rsidR="00BB2B5E" w:rsidRPr="00BB2B5E" w:rsidRDefault="00BB2B5E" w:rsidP="00E513BA">
      <w:pPr>
        <w:pStyle w:val="aa"/>
        <w:rPr>
          <w:b/>
          <w:bCs/>
        </w:rPr>
      </w:pPr>
      <w:r w:rsidRPr="00BB2B5E">
        <w:rPr>
          <w:rFonts w:hint="eastAsia"/>
          <w:b/>
          <w:bCs/>
        </w:rPr>
        <w:t>採番ルール</w:t>
      </w:r>
    </w:p>
    <w:tbl>
      <w:tblPr>
        <w:tblStyle w:val="4-30"/>
        <w:tblW w:w="14685" w:type="dxa"/>
        <w:tblLook w:val="04A0" w:firstRow="1" w:lastRow="0" w:firstColumn="1" w:lastColumn="0" w:noHBand="0" w:noVBand="1"/>
      </w:tblPr>
      <w:tblGrid>
        <w:gridCol w:w="510"/>
        <w:gridCol w:w="2268"/>
        <w:gridCol w:w="11907"/>
      </w:tblGrid>
      <w:tr w:rsidR="000A418E" w:rsidRPr="002F270C" w14:paraId="287C7872" w14:textId="77777777" w:rsidTr="000A4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93ED304" w14:textId="77777777" w:rsidR="000A418E" w:rsidRDefault="000A418E" w:rsidP="003D5897">
            <w:pPr>
              <w:pStyle w:val="aa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2268" w:type="dxa"/>
          </w:tcPr>
          <w:p w14:paraId="4A31F581" w14:textId="77777777" w:rsidR="000A418E" w:rsidRPr="002F270C" w:rsidRDefault="000A418E" w:rsidP="003D589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採番ID/コード</w:t>
            </w:r>
          </w:p>
        </w:tc>
        <w:tc>
          <w:tcPr>
            <w:tcW w:w="11907" w:type="dxa"/>
          </w:tcPr>
          <w:p w14:paraId="79A4206A" w14:textId="77777777" w:rsidR="000A418E" w:rsidRPr="002F270C" w:rsidRDefault="000A418E" w:rsidP="003D589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説明</w:t>
            </w:r>
          </w:p>
        </w:tc>
      </w:tr>
      <w:tr w:rsidR="000A418E" w:rsidRPr="002F270C" w14:paraId="02D79E24" w14:textId="77777777" w:rsidTr="000A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A2583A8" w14:textId="23B4C306" w:rsidR="000A418E" w:rsidRPr="002E32A8" w:rsidRDefault="000A418E" w:rsidP="003D5897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</w:instrText>
            </w:r>
            <w:r>
              <w:rPr>
                <w:rFonts w:hint="eastAsia"/>
                <w:b w:val="0"/>
                <w:bCs w:val="0"/>
                <w:sz w:val="12"/>
                <w:szCs w:val="12"/>
              </w:rPr>
              <w:instrText>SEQ  autoNumList \* MERGEFORMAT</w:instrText>
            </w:r>
            <w:r>
              <w:rPr>
                <w:b w:val="0"/>
                <w:bCs w:val="0"/>
                <w:sz w:val="12"/>
                <w:szCs w:val="12"/>
              </w:rPr>
              <w:instrText xml:space="preserve"> </w:instrText>
            </w:r>
            <w:r>
              <w:rPr>
                <w:sz w:val="12"/>
                <w:szCs w:val="12"/>
              </w:rPr>
              <w:fldChar w:fldCharType="separate"/>
            </w:r>
            <w:r w:rsidR="00460AF4">
              <w:rPr>
                <w:b w:val="0"/>
                <w:bCs w:val="0"/>
                <w:noProof/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1C38A07F" w14:textId="77777777" w:rsidR="000A418E" w:rsidRPr="000A418E" w:rsidRDefault="000A418E" w:rsidP="003D589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◯◯ID</w:t>
            </w:r>
          </w:p>
        </w:tc>
        <w:tc>
          <w:tcPr>
            <w:tcW w:w="11907" w:type="dxa"/>
          </w:tcPr>
          <w:p w14:paraId="4371E128" w14:textId="77777777" w:rsidR="000A418E" w:rsidRPr="002F270C" w:rsidRDefault="006724E1" w:rsidP="003D589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724E1">
              <w:rPr>
                <w:rFonts w:hint="eastAsia"/>
                <w:sz w:val="12"/>
                <w:szCs w:val="12"/>
              </w:rPr>
              <w:t>◯◯</w:t>
            </w:r>
            <w:r w:rsidRPr="006724E1">
              <w:rPr>
                <w:sz w:val="12"/>
                <w:szCs w:val="12"/>
              </w:rPr>
              <w:t>DBにおけるAutoインクリメントを利用した連番で採番する。開始番号は1とする。</w:t>
            </w:r>
          </w:p>
        </w:tc>
      </w:tr>
      <w:tr w:rsidR="000A418E" w:rsidRPr="002F270C" w14:paraId="7DC360B9" w14:textId="77777777" w:rsidTr="000A4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4DA800E" w14:textId="6EF85FF5" w:rsidR="000A418E" w:rsidRPr="002E32A8" w:rsidRDefault="000A418E" w:rsidP="003D5897">
            <w:pPr>
              <w:pStyle w:val="aa"/>
              <w:rPr>
                <w:b w:val="0"/>
                <w:bCs w:val="0"/>
                <w:color w:val="BFBFBF" w:themeColor="background1" w:themeShade="BF"/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</w:instrText>
            </w:r>
            <w:r>
              <w:rPr>
                <w:rFonts w:hint="eastAsia"/>
                <w:b w:val="0"/>
                <w:bCs w:val="0"/>
                <w:sz w:val="12"/>
                <w:szCs w:val="12"/>
              </w:rPr>
              <w:instrText>SEQ  autoNumList \* MERGEFORMAT</w:instrText>
            </w:r>
            <w:r>
              <w:rPr>
                <w:b w:val="0"/>
                <w:bCs w:val="0"/>
                <w:sz w:val="12"/>
                <w:szCs w:val="12"/>
              </w:rPr>
              <w:instrText xml:space="preserve"> </w:instrText>
            </w:r>
            <w:r>
              <w:rPr>
                <w:sz w:val="12"/>
                <w:szCs w:val="12"/>
              </w:rPr>
              <w:fldChar w:fldCharType="separate"/>
            </w:r>
            <w:r w:rsidR="00460AF4">
              <w:rPr>
                <w:b w:val="0"/>
                <w:bCs w:val="0"/>
                <w:noProof/>
                <w:sz w:val="12"/>
                <w:szCs w:val="12"/>
              </w:rPr>
              <w:t>2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6D6F5CAC" w14:textId="77777777" w:rsidR="000A418E" w:rsidRPr="000A418E" w:rsidRDefault="000A418E" w:rsidP="003D589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◯◯コード</w:t>
            </w:r>
          </w:p>
        </w:tc>
        <w:tc>
          <w:tcPr>
            <w:tcW w:w="11907" w:type="dxa"/>
          </w:tcPr>
          <w:p w14:paraId="64431D2E" w14:textId="77777777" w:rsidR="000A418E" w:rsidRPr="002F270C" w:rsidRDefault="006724E1" w:rsidP="006724E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724E1">
              <w:rPr>
                <w:rFonts w:hint="eastAsia"/>
                <w:sz w:val="12"/>
                <w:szCs w:val="12"/>
              </w:rPr>
              <w:t>「</w:t>
            </w:r>
            <w:r w:rsidRPr="006724E1">
              <w:rPr>
                <w:sz w:val="12"/>
                <w:szCs w:val="12"/>
              </w:rPr>
              <w:t>ORDER」+「_」+「yyyyMM」＋「_」＋「連番6桁」で採番する。連番6桁の開始番号は000001とする。</w:t>
            </w:r>
            <w:r>
              <w:rPr>
                <w:rFonts w:hint="eastAsia"/>
                <w:sz w:val="12"/>
                <w:szCs w:val="12"/>
              </w:rPr>
              <w:t xml:space="preserve"> </w:t>
            </w:r>
            <w:r w:rsidRPr="006724E1">
              <w:rPr>
                <w:rFonts w:hint="eastAsia"/>
                <w:sz w:val="12"/>
                <w:szCs w:val="12"/>
              </w:rPr>
              <w:t>例：</w:t>
            </w:r>
            <w:r w:rsidRPr="006724E1">
              <w:rPr>
                <w:sz w:val="12"/>
                <w:szCs w:val="12"/>
              </w:rPr>
              <w:t>ORDER_202101_000001</w:t>
            </w:r>
          </w:p>
        </w:tc>
      </w:tr>
      <w:tr w:rsidR="000A418E" w:rsidRPr="002F270C" w14:paraId="5E52F393" w14:textId="77777777" w:rsidTr="000A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B629271" w14:textId="3BF86612" w:rsidR="000A418E" w:rsidRPr="002E32A8" w:rsidRDefault="000A418E" w:rsidP="003D5897">
            <w:pPr>
              <w:pStyle w:val="aa"/>
              <w:rPr>
                <w:b w:val="0"/>
                <w:bCs w:val="0"/>
                <w:color w:val="BFBFBF" w:themeColor="background1" w:themeShade="BF"/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</w:instrText>
            </w:r>
            <w:r>
              <w:rPr>
                <w:rFonts w:hint="eastAsia"/>
                <w:b w:val="0"/>
                <w:bCs w:val="0"/>
                <w:sz w:val="12"/>
                <w:szCs w:val="12"/>
              </w:rPr>
              <w:instrText>SEQ  autoNumList \* MERGEFORMAT</w:instrText>
            </w:r>
            <w:r>
              <w:rPr>
                <w:b w:val="0"/>
                <w:bCs w:val="0"/>
                <w:sz w:val="12"/>
                <w:szCs w:val="12"/>
              </w:rPr>
              <w:instrText xml:space="preserve"> </w:instrText>
            </w:r>
            <w:r>
              <w:rPr>
                <w:sz w:val="12"/>
                <w:szCs w:val="12"/>
              </w:rPr>
              <w:fldChar w:fldCharType="separate"/>
            </w:r>
            <w:r w:rsidR="00460AF4">
              <w:rPr>
                <w:b w:val="0"/>
                <w:bCs w:val="0"/>
                <w:noProof/>
                <w:sz w:val="12"/>
                <w:szCs w:val="12"/>
              </w:rPr>
              <w:t>3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1F98CEFF" w14:textId="77777777" w:rsidR="000A418E" w:rsidRPr="000A418E" w:rsidRDefault="000A418E" w:rsidP="003D589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11907" w:type="dxa"/>
          </w:tcPr>
          <w:p w14:paraId="4449CD3A" w14:textId="77777777" w:rsidR="000A418E" w:rsidRPr="002F270C" w:rsidRDefault="000A418E" w:rsidP="003D589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2F572F83" w14:textId="77777777" w:rsidR="00453D2C" w:rsidRDefault="00453D2C" w:rsidP="00E513BA">
      <w:pPr>
        <w:pStyle w:val="aa"/>
      </w:pPr>
    </w:p>
    <w:p w14:paraId="3EC677A7" w14:textId="77777777" w:rsidR="003D59DC" w:rsidRDefault="004F3734" w:rsidP="003D59DC">
      <w:pPr>
        <w:pStyle w:val="1"/>
      </w:pPr>
      <w:bookmarkStart w:id="5" w:name="_Toc71238844"/>
      <w:r>
        <w:rPr>
          <w:rFonts w:hint="eastAsia"/>
        </w:rPr>
        <w:lastRenderedPageBreak/>
        <w:t>非機能要件</w:t>
      </w:r>
      <w:r w:rsidR="00546A61">
        <w:rPr>
          <w:rFonts w:hint="eastAsia"/>
        </w:rPr>
        <w:t>について</w:t>
      </w:r>
      <w:bookmarkEnd w:id="5"/>
    </w:p>
    <w:p w14:paraId="5EE90AF2" w14:textId="77777777" w:rsidR="003D59DC" w:rsidRPr="00722819" w:rsidRDefault="003D59DC" w:rsidP="00E513BA">
      <w:pPr>
        <w:pStyle w:val="aa"/>
      </w:pPr>
    </w:p>
    <w:p w14:paraId="2D55D87B" w14:textId="77777777" w:rsidR="002C72B3" w:rsidRDefault="002C72B3" w:rsidP="00E513BA">
      <w:pPr>
        <w:pStyle w:val="aa"/>
        <w:rPr>
          <w:b/>
          <w:bCs/>
        </w:rPr>
      </w:pPr>
      <w:r>
        <w:rPr>
          <w:rFonts w:hint="eastAsia"/>
          <w:b/>
          <w:bCs/>
        </w:rPr>
        <w:t>同時アクセスユーザ数</w:t>
      </w:r>
    </w:p>
    <w:p w14:paraId="515EB61B" w14:textId="77777777" w:rsidR="002C72B3" w:rsidRPr="002C72B3" w:rsidRDefault="002C72B3" w:rsidP="00E513BA">
      <w:pPr>
        <w:pStyle w:val="aa"/>
      </w:pPr>
      <w:r w:rsidRPr="002C72B3">
        <w:rPr>
          <w:rFonts w:hint="eastAsia"/>
        </w:rPr>
        <w:t>◯◯システムにおける同時アクセスユーザ数は◯◯人を想定している。</w:t>
      </w:r>
    </w:p>
    <w:p w14:paraId="397D1854" w14:textId="77777777" w:rsidR="002C72B3" w:rsidRDefault="002C72B3" w:rsidP="00E513BA">
      <w:pPr>
        <w:pStyle w:val="aa"/>
        <w:rPr>
          <w:b/>
          <w:bCs/>
        </w:rPr>
      </w:pPr>
    </w:p>
    <w:p w14:paraId="0F1B2549" w14:textId="77777777" w:rsidR="00433585" w:rsidRPr="002222BA" w:rsidRDefault="002222BA" w:rsidP="00E513BA">
      <w:pPr>
        <w:pStyle w:val="aa"/>
        <w:rPr>
          <w:b/>
          <w:bCs/>
        </w:rPr>
      </w:pPr>
      <w:r w:rsidRPr="002222BA">
        <w:rPr>
          <w:rFonts w:hint="eastAsia"/>
          <w:b/>
          <w:bCs/>
        </w:rPr>
        <w:t>画面描画性能</w:t>
      </w:r>
    </w:p>
    <w:p w14:paraId="1F722209" w14:textId="77777777" w:rsidR="004D106E" w:rsidRDefault="002030C3" w:rsidP="00E513BA">
      <w:pPr>
        <w:pStyle w:val="aa"/>
      </w:pPr>
      <w:r>
        <w:rPr>
          <w:rFonts w:hint="eastAsia"/>
        </w:rPr>
        <w:t>◯◯システムにおけ</w:t>
      </w:r>
      <w:r w:rsidR="004F3E45">
        <w:rPr>
          <w:rFonts w:hint="eastAsia"/>
        </w:rPr>
        <w:t>る画面描画</w:t>
      </w:r>
      <w:r w:rsidR="009F05FB">
        <w:rPr>
          <w:rFonts w:hint="eastAsia"/>
        </w:rPr>
        <w:t>は◯秒以内95%タイル値</w:t>
      </w:r>
      <w:r w:rsidR="00F47EED">
        <w:rPr>
          <w:rFonts w:hint="eastAsia"/>
        </w:rPr>
        <w:t>を目標性能値とする。</w:t>
      </w:r>
    </w:p>
    <w:p w14:paraId="789075CD" w14:textId="77777777" w:rsidR="00F47EED" w:rsidRPr="00505DF2" w:rsidRDefault="00F47EED" w:rsidP="00E513BA">
      <w:pPr>
        <w:pStyle w:val="aa"/>
      </w:pPr>
    </w:p>
    <w:p w14:paraId="59044510" w14:textId="77777777" w:rsidR="006A2638" w:rsidRDefault="00505DF2" w:rsidP="00E513BA">
      <w:pPr>
        <w:pStyle w:val="aa"/>
        <w:rPr>
          <w:b/>
          <w:bCs/>
        </w:rPr>
      </w:pPr>
      <w:r w:rsidRPr="00505DF2">
        <w:rPr>
          <w:rFonts w:hint="eastAsia"/>
          <w:b/>
          <w:bCs/>
        </w:rPr>
        <w:t>データエクスポート性能</w:t>
      </w:r>
    </w:p>
    <w:p w14:paraId="13DA5FF1" w14:textId="77777777" w:rsidR="0040667D" w:rsidRDefault="0040667D" w:rsidP="0040667D">
      <w:pPr>
        <w:pStyle w:val="aa"/>
      </w:pPr>
      <w:r>
        <w:rPr>
          <w:rFonts w:hint="eastAsia"/>
        </w:rPr>
        <w:t>◯◯システムにお</w:t>
      </w:r>
      <w:r w:rsidR="00956432">
        <w:rPr>
          <w:rFonts w:hint="eastAsia"/>
        </w:rPr>
        <w:t>けるデータエクスポート機能は</w:t>
      </w:r>
      <w:r w:rsidR="00982BCB">
        <w:rPr>
          <w:rFonts w:hint="eastAsia"/>
        </w:rPr>
        <w:t>テキストファイル形式において</w:t>
      </w:r>
      <w:r w:rsidR="00956432">
        <w:rPr>
          <w:rFonts w:hint="eastAsia"/>
        </w:rPr>
        <w:t>最大件数◯◯</w:t>
      </w:r>
      <w:r w:rsidR="00982BCB">
        <w:rPr>
          <w:rFonts w:hint="eastAsia"/>
        </w:rPr>
        <w:t>件までとする。</w:t>
      </w:r>
    </w:p>
    <w:p w14:paraId="3B9F4DF5" w14:textId="77777777" w:rsidR="00505DF2" w:rsidRDefault="00982BCB" w:rsidP="00E513BA">
      <w:pPr>
        <w:pStyle w:val="aa"/>
      </w:pPr>
      <w:r w:rsidRPr="00982BCB">
        <w:rPr>
          <w:rFonts w:hint="eastAsia"/>
        </w:rPr>
        <w:t>Excel</w:t>
      </w:r>
      <w:r>
        <w:rPr>
          <w:rFonts w:hint="eastAsia"/>
        </w:rPr>
        <w:t>ファイルへの</w:t>
      </w:r>
      <w:r w:rsidR="00FC2E1A">
        <w:rPr>
          <w:rFonts w:hint="eastAsia"/>
        </w:rPr>
        <w:t>データエクスポートにおいては最大件数○○件までとする。</w:t>
      </w:r>
    </w:p>
    <w:p w14:paraId="697E8CB0" w14:textId="77777777" w:rsidR="00FC2E1A" w:rsidRDefault="004A08B8" w:rsidP="00E513BA">
      <w:pPr>
        <w:pStyle w:val="aa"/>
      </w:pPr>
      <w:r>
        <w:rPr>
          <w:rFonts w:hint="eastAsia"/>
        </w:rPr>
        <w:t>なお、個々の機能において上限値を設けている</w:t>
      </w:r>
      <w:r w:rsidR="00A018B2">
        <w:rPr>
          <w:rFonts w:hint="eastAsia"/>
        </w:rPr>
        <w:t>場合はそれに従う。</w:t>
      </w:r>
    </w:p>
    <w:p w14:paraId="36E8303A" w14:textId="77777777" w:rsidR="004A08B8" w:rsidRDefault="004A08B8" w:rsidP="00E513BA">
      <w:pPr>
        <w:pStyle w:val="aa"/>
      </w:pPr>
    </w:p>
    <w:p w14:paraId="048EF751" w14:textId="77777777" w:rsidR="00FC2E1A" w:rsidRDefault="00D65078" w:rsidP="00E513BA">
      <w:pPr>
        <w:pStyle w:val="aa"/>
        <w:rPr>
          <w:b/>
          <w:bCs/>
        </w:rPr>
      </w:pPr>
      <w:r>
        <w:rPr>
          <w:rFonts w:hint="eastAsia"/>
          <w:b/>
          <w:bCs/>
        </w:rPr>
        <w:t>添付</w:t>
      </w:r>
      <w:r w:rsidRPr="00D65078">
        <w:rPr>
          <w:rFonts w:hint="eastAsia"/>
          <w:b/>
          <w:bCs/>
        </w:rPr>
        <w:t>ファイル</w:t>
      </w:r>
      <w:r>
        <w:rPr>
          <w:rFonts w:hint="eastAsia"/>
          <w:b/>
          <w:bCs/>
        </w:rPr>
        <w:t>の</w:t>
      </w:r>
      <w:r w:rsidRPr="00D65078">
        <w:rPr>
          <w:rFonts w:hint="eastAsia"/>
          <w:b/>
          <w:bCs/>
        </w:rPr>
        <w:t>サイズ</w:t>
      </w:r>
      <w:r>
        <w:rPr>
          <w:rFonts w:hint="eastAsia"/>
          <w:b/>
          <w:bCs/>
        </w:rPr>
        <w:t>上限</w:t>
      </w:r>
    </w:p>
    <w:p w14:paraId="7BB29485" w14:textId="77777777" w:rsidR="00D65078" w:rsidRDefault="00D65078" w:rsidP="00E513BA">
      <w:pPr>
        <w:pStyle w:val="aa"/>
      </w:pPr>
      <w:r>
        <w:rPr>
          <w:rFonts w:hint="eastAsia"/>
        </w:rPr>
        <w:t>◯◯システムにおける添付ファイルのサイズ上限は</w:t>
      </w:r>
      <w:r w:rsidR="00EF6627">
        <w:rPr>
          <w:rFonts w:hint="eastAsia"/>
        </w:rPr>
        <w:t>1ファイルあたり◯◯MBまでとする。</w:t>
      </w:r>
    </w:p>
    <w:p w14:paraId="0CF8B811" w14:textId="77777777" w:rsidR="00B168B0" w:rsidRDefault="00EF6627" w:rsidP="00E513BA">
      <w:pPr>
        <w:pStyle w:val="aa"/>
      </w:pPr>
      <w:r>
        <w:rPr>
          <w:rFonts w:hint="eastAsia"/>
        </w:rPr>
        <w:t>また、一度に添付可能な</w:t>
      </w:r>
      <w:r w:rsidR="00B168B0">
        <w:rPr>
          <w:rFonts w:hint="eastAsia"/>
        </w:rPr>
        <w:t>トータルサイズ上限は◯◯MBまでとする。</w:t>
      </w:r>
    </w:p>
    <w:p w14:paraId="3CBA207E" w14:textId="77777777" w:rsidR="00710090" w:rsidRDefault="00710090" w:rsidP="00E513BA">
      <w:pPr>
        <w:pStyle w:val="aa"/>
        <w:rPr>
          <w:b/>
          <w:bCs/>
        </w:rPr>
      </w:pPr>
    </w:p>
    <w:p w14:paraId="4B7D6414" w14:textId="77777777" w:rsidR="004F3734" w:rsidRDefault="004F3734" w:rsidP="00E513BA">
      <w:pPr>
        <w:pStyle w:val="aa"/>
        <w:rPr>
          <w:b/>
          <w:bCs/>
        </w:rPr>
      </w:pPr>
      <w:r>
        <w:rPr>
          <w:rFonts w:hint="eastAsia"/>
          <w:b/>
          <w:bCs/>
        </w:rPr>
        <w:t>バックアップ</w:t>
      </w:r>
      <w:r w:rsidR="002D0031">
        <w:rPr>
          <w:rFonts w:hint="eastAsia"/>
          <w:b/>
          <w:bCs/>
        </w:rPr>
        <w:t>の方法と周期</w:t>
      </w:r>
    </w:p>
    <w:p w14:paraId="24753918" w14:textId="77777777" w:rsidR="002D0031" w:rsidRDefault="00F436BD" w:rsidP="00E513BA">
      <w:pPr>
        <w:pStyle w:val="aa"/>
      </w:pPr>
      <w:r>
        <w:rPr>
          <w:rFonts w:hint="eastAsia"/>
        </w:rPr>
        <w:t>日次で差分バックアップを行い、週次で</w:t>
      </w:r>
      <w:r w:rsidR="00F036B7">
        <w:rPr>
          <w:rFonts w:hint="eastAsia"/>
        </w:rPr>
        <w:t>フルバックアップ</w:t>
      </w:r>
      <w:r>
        <w:rPr>
          <w:rFonts w:hint="eastAsia"/>
        </w:rPr>
        <w:t>を行う</w:t>
      </w:r>
      <w:r w:rsidR="00DD3D91">
        <w:rPr>
          <w:rFonts w:hint="eastAsia"/>
        </w:rPr>
        <w:t>。</w:t>
      </w:r>
    </w:p>
    <w:p w14:paraId="401C21CA" w14:textId="77777777" w:rsidR="00DD3D91" w:rsidRPr="003F1F09" w:rsidRDefault="00DD3D91" w:rsidP="00E513BA">
      <w:pPr>
        <w:pStyle w:val="aa"/>
      </w:pPr>
      <w:r>
        <w:rPr>
          <w:rFonts w:hint="eastAsia"/>
        </w:rPr>
        <w:t>バックアップの保持期間は</w:t>
      </w:r>
      <w:r w:rsidR="00644C9D">
        <w:rPr>
          <w:rFonts w:hint="eastAsia"/>
        </w:rPr>
        <w:t>○○</w:t>
      </w:r>
      <w:r w:rsidR="00027BD3">
        <w:rPr>
          <w:rFonts w:hint="eastAsia"/>
        </w:rPr>
        <w:t>日とする。</w:t>
      </w:r>
    </w:p>
    <w:p w14:paraId="12491495" w14:textId="77777777" w:rsidR="006A2638" w:rsidRDefault="006A2638" w:rsidP="006A2638">
      <w:pPr>
        <w:pStyle w:val="1"/>
      </w:pPr>
      <w:bookmarkStart w:id="6" w:name="_Toc71238845"/>
      <w:r>
        <w:rPr>
          <w:rFonts w:hint="eastAsia"/>
        </w:rPr>
        <w:lastRenderedPageBreak/>
        <w:t>バッチ処理の留意事項について</w:t>
      </w:r>
      <w:bookmarkEnd w:id="6"/>
    </w:p>
    <w:p w14:paraId="18A75593" w14:textId="77777777" w:rsidR="006A2638" w:rsidRDefault="006A2638" w:rsidP="00E513BA">
      <w:pPr>
        <w:pStyle w:val="aa"/>
      </w:pPr>
    </w:p>
    <w:p w14:paraId="668A99C7" w14:textId="77777777" w:rsidR="006A2638" w:rsidRDefault="006A2638" w:rsidP="006A2638">
      <w:pPr>
        <w:pStyle w:val="aa"/>
      </w:pPr>
      <w:r>
        <w:rPr>
          <w:rFonts w:hint="eastAsia"/>
        </w:rPr>
        <w:t>・◯◯システムにおけるバッチ実行は基本的に深夜0時から朝7時までの間で実行するものとする。</w:t>
      </w:r>
    </w:p>
    <w:p w14:paraId="6E3A5C07" w14:textId="77777777" w:rsidR="006A2638" w:rsidRDefault="006A2638" w:rsidP="006A2638">
      <w:pPr>
        <w:pStyle w:val="aa"/>
      </w:pPr>
      <w:r>
        <w:rPr>
          <w:rFonts w:hint="eastAsia"/>
        </w:rPr>
        <w:t>・◯時～◯時の間はXXX処理が稼働しているため実行禁止時間帯とする。</w:t>
      </w:r>
    </w:p>
    <w:p w14:paraId="4FE97898" w14:textId="77777777" w:rsidR="006A2638" w:rsidRDefault="006A2638" w:rsidP="006A2638">
      <w:pPr>
        <w:pStyle w:val="aa"/>
      </w:pPr>
      <w:r>
        <w:rPr>
          <w:rFonts w:hint="eastAsia"/>
        </w:rPr>
        <w:t>・・・</w:t>
      </w:r>
    </w:p>
    <w:p w14:paraId="4AC44964" w14:textId="77777777" w:rsidR="006A2638" w:rsidRDefault="006A2638" w:rsidP="006A2638">
      <w:pPr>
        <w:pStyle w:val="aa"/>
      </w:pPr>
      <w:r>
        <w:rPr>
          <w:rFonts w:hint="eastAsia"/>
        </w:rPr>
        <w:t>・・・</w:t>
      </w:r>
    </w:p>
    <w:p w14:paraId="674069ED" w14:textId="77777777" w:rsidR="006A2638" w:rsidRDefault="006A2638" w:rsidP="006A2638">
      <w:pPr>
        <w:pStyle w:val="aa"/>
      </w:pPr>
      <w:r>
        <w:rPr>
          <w:rFonts w:hint="eastAsia"/>
        </w:rPr>
        <w:t>・・・</w:t>
      </w:r>
    </w:p>
    <w:p w14:paraId="2D2C98D1" w14:textId="77777777" w:rsidR="006A2638" w:rsidRDefault="006A2638" w:rsidP="006A2638">
      <w:pPr>
        <w:pStyle w:val="aa"/>
      </w:pPr>
      <w:r>
        <w:rPr>
          <w:rFonts w:hint="eastAsia"/>
        </w:rPr>
        <w:t>・・・</w:t>
      </w:r>
    </w:p>
    <w:p w14:paraId="22EF5D19" w14:textId="77777777" w:rsidR="006A2638" w:rsidRDefault="006A2638" w:rsidP="006A2638">
      <w:pPr>
        <w:pStyle w:val="aa"/>
      </w:pPr>
      <w:r>
        <w:rPr>
          <w:rFonts w:hint="eastAsia"/>
        </w:rPr>
        <w:t>・月次処理は毎月第◯日営業日に実行する。</w:t>
      </w:r>
    </w:p>
    <w:p w14:paraId="53D35362" w14:textId="77777777" w:rsidR="006A2638" w:rsidRDefault="006A2638" w:rsidP="00E513BA">
      <w:pPr>
        <w:pStyle w:val="aa"/>
      </w:pPr>
    </w:p>
    <w:p w14:paraId="6D32C57E" w14:textId="77777777" w:rsidR="00374067" w:rsidRDefault="00B94E7B" w:rsidP="00374067">
      <w:pPr>
        <w:pStyle w:val="1"/>
      </w:pPr>
      <w:bookmarkStart w:id="7" w:name="_Toc71238846"/>
      <w:r>
        <w:rPr>
          <w:rFonts w:hint="eastAsia"/>
        </w:rPr>
        <w:lastRenderedPageBreak/>
        <w:t>権限ロール</w:t>
      </w:r>
      <w:r w:rsidR="00374067">
        <w:rPr>
          <w:rFonts w:hint="eastAsia"/>
        </w:rPr>
        <w:t>について</w:t>
      </w:r>
      <w:bookmarkEnd w:id="7"/>
    </w:p>
    <w:p w14:paraId="4FCF6C62" w14:textId="77777777" w:rsidR="00374067" w:rsidRDefault="00374067" w:rsidP="00E513BA">
      <w:pPr>
        <w:pStyle w:val="aa"/>
      </w:pPr>
    </w:p>
    <w:p w14:paraId="637DBDF2" w14:textId="77777777" w:rsidR="00374067" w:rsidRDefault="00B94E7B" w:rsidP="00E513BA">
      <w:pPr>
        <w:pStyle w:val="aa"/>
      </w:pPr>
      <w:r>
        <w:rPr>
          <w:rFonts w:hint="eastAsia"/>
        </w:rPr>
        <w:t>◯◯システムで取り扱う権限ロールは以下のとおり。</w:t>
      </w:r>
    </w:p>
    <w:p w14:paraId="69ECDEA7" w14:textId="77777777" w:rsidR="00B94E7B" w:rsidRDefault="00B94E7B" w:rsidP="00E513BA">
      <w:pPr>
        <w:pStyle w:val="aa"/>
      </w:pPr>
    </w:p>
    <w:tbl>
      <w:tblPr>
        <w:tblStyle w:val="4-30"/>
        <w:tblW w:w="14685" w:type="dxa"/>
        <w:tblLayout w:type="fixed"/>
        <w:tblLook w:val="04A0" w:firstRow="1" w:lastRow="0" w:firstColumn="1" w:lastColumn="0" w:noHBand="0" w:noVBand="1"/>
      </w:tblPr>
      <w:tblGrid>
        <w:gridCol w:w="509"/>
        <w:gridCol w:w="2268"/>
        <w:gridCol w:w="3402"/>
        <w:gridCol w:w="8506"/>
      </w:tblGrid>
      <w:tr w:rsidR="009A1D2B" w14:paraId="1F2110D6" w14:textId="77777777" w:rsidTr="00FC6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3F26A288" w14:textId="77777777" w:rsidR="009A1D2B" w:rsidRPr="005A25C4" w:rsidRDefault="009A1D2B" w:rsidP="00096497">
            <w:pPr>
              <w:pStyle w:val="aa"/>
              <w:rPr>
                <w:sz w:val="12"/>
                <w:szCs w:val="12"/>
              </w:rPr>
            </w:pPr>
            <w:r w:rsidRPr="005A25C4">
              <w:rPr>
                <w:sz w:val="12"/>
                <w:szCs w:val="12"/>
              </w:rPr>
              <w:t>No.</w:t>
            </w:r>
          </w:p>
        </w:tc>
        <w:tc>
          <w:tcPr>
            <w:tcW w:w="2268" w:type="dxa"/>
          </w:tcPr>
          <w:p w14:paraId="48360A88" w14:textId="77777777" w:rsidR="009A1D2B" w:rsidRPr="005A25C4" w:rsidRDefault="009A1D2B" w:rsidP="0009649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A25C4">
              <w:rPr>
                <w:rFonts w:hint="eastAsia"/>
                <w:sz w:val="12"/>
                <w:szCs w:val="12"/>
              </w:rPr>
              <w:t>ロールID</w:t>
            </w:r>
          </w:p>
        </w:tc>
        <w:tc>
          <w:tcPr>
            <w:tcW w:w="3402" w:type="dxa"/>
          </w:tcPr>
          <w:p w14:paraId="5C3ED60D" w14:textId="77777777" w:rsidR="009A1D2B" w:rsidRPr="005A25C4" w:rsidRDefault="009A1D2B" w:rsidP="0009649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A25C4">
              <w:rPr>
                <w:rFonts w:hint="eastAsia"/>
                <w:sz w:val="12"/>
                <w:szCs w:val="12"/>
              </w:rPr>
              <w:t>ロール名</w:t>
            </w:r>
          </w:p>
        </w:tc>
        <w:tc>
          <w:tcPr>
            <w:tcW w:w="8506" w:type="dxa"/>
          </w:tcPr>
          <w:p w14:paraId="71A697F9" w14:textId="77777777" w:rsidR="009A1D2B" w:rsidRPr="005A25C4" w:rsidRDefault="009A1D2B" w:rsidP="0009649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A25C4">
              <w:rPr>
                <w:rFonts w:hint="eastAsia"/>
                <w:sz w:val="12"/>
                <w:szCs w:val="12"/>
              </w:rPr>
              <w:t>説明</w:t>
            </w:r>
          </w:p>
        </w:tc>
      </w:tr>
      <w:tr w:rsidR="006377EB" w14:paraId="68A1A332" w14:textId="77777777" w:rsidTr="00FC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528FB270" w14:textId="384B1BCA" w:rsidR="006377EB" w:rsidRPr="00E34BF6" w:rsidRDefault="00E34BF6" w:rsidP="00096497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roleListNo\* Arabic \* MERGEFORMAT 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460AF4">
              <w:rPr>
                <w:b w:val="0"/>
                <w:bCs w:val="0"/>
                <w:noProof/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6DBD6493" w14:textId="77777777" w:rsidR="006377EB" w:rsidRPr="006E25B3" w:rsidRDefault="006377EB" w:rsidP="006E25B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E25B3">
              <w:rPr>
                <w:rFonts w:hint="eastAsia"/>
                <w:sz w:val="12"/>
                <w:szCs w:val="12"/>
              </w:rPr>
              <w:t>XXXXXX</w:t>
            </w:r>
          </w:p>
        </w:tc>
        <w:tc>
          <w:tcPr>
            <w:tcW w:w="3402" w:type="dxa"/>
          </w:tcPr>
          <w:p w14:paraId="15C85F34" w14:textId="77777777" w:rsidR="006377EB" w:rsidRPr="006E25B3" w:rsidRDefault="00DA3539" w:rsidP="006E25B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一般ユーザ</w:t>
            </w:r>
          </w:p>
        </w:tc>
        <w:tc>
          <w:tcPr>
            <w:tcW w:w="8506" w:type="dxa"/>
          </w:tcPr>
          <w:p w14:paraId="42F914D9" w14:textId="77777777" w:rsidR="006377EB" w:rsidRPr="006E25B3" w:rsidRDefault="006377EB" w:rsidP="006E25B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34BF6" w14:paraId="2629B296" w14:textId="77777777" w:rsidTr="00FC6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1BFE9141" w14:textId="5746AF99" w:rsidR="00E34BF6" w:rsidRPr="005A25C4" w:rsidRDefault="00E34BF6" w:rsidP="00E34BF6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78217C">
              <w:rPr>
                <w:sz w:val="12"/>
                <w:szCs w:val="12"/>
              </w:rPr>
              <w:fldChar w:fldCharType="begin"/>
            </w:r>
            <w:r w:rsidRPr="0078217C">
              <w:rPr>
                <w:b w:val="0"/>
                <w:bCs w:val="0"/>
                <w:sz w:val="12"/>
                <w:szCs w:val="12"/>
              </w:rPr>
              <w:instrText xml:space="preserve"> SEQ roleListNo\* Arabic \* MERGEFORMAT  \* MERGEFORMAT </w:instrText>
            </w:r>
            <w:r w:rsidRPr="0078217C">
              <w:rPr>
                <w:sz w:val="12"/>
                <w:szCs w:val="12"/>
              </w:rPr>
              <w:fldChar w:fldCharType="separate"/>
            </w:r>
            <w:r w:rsidR="00460AF4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78217C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10172729" w14:textId="77777777" w:rsidR="00E34BF6" w:rsidRPr="006E25B3" w:rsidRDefault="00E34BF6" w:rsidP="00E34BF6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6345FA61" w14:textId="77777777" w:rsidR="00E34BF6" w:rsidRPr="006E25B3" w:rsidRDefault="00E34BF6" w:rsidP="00E34BF6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06" w:type="dxa"/>
          </w:tcPr>
          <w:p w14:paraId="0EA334B5" w14:textId="77777777" w:rsidR="00E34BF6" w:rsidRPr="006E25B3" w:rsidRDefault="00E34BF6" w:rsidP="00E34BF6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34BF6" w14:paraId="50DFB66D" w14:textId="77777777" w:rsidTr="00FC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28B4EC20" w14:textId="7CEEE228" w:rsidR="00E34BF6" w:rsidRPr="005A25C4" w:rsidRDefault="00E34BF6" w:rsidP="00E34BF6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78217C">
              <w:rPr>
                <w:sz w:val="12"/>
                <w:szCs w:val="12"/>
              </w:rPr>
              <w:fldChar w:fldCharType="begin"/>
            </w:r>
            <w:r w:rsidRPr="0078217C">
              <w:rPr>
                <w:b w:val="0"/>
                <w:bCs w:val="0"/>
                <w:sz w:val="12"/>
                <w:szCs w:val="12"/>
              </w:rPr>
              <w:instrText xml:space="preserve"> SEQ roleListNo\* Arabic \* MERGEFORMAT  \* MERGEFORMAT </w:instrText>
            </w:r>
            <w:r w:rsidRPr="0078217C">
              <w:rPr>
                <w:sz w:val="12"/>
                <w:szCs w:val="12"/>
              </w:rPr>
              <w:fldChar w:fldCharType="separate"/>
            </w:r>
            <w:r w:rsidR="00460AF4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78217C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3FD353FA" w14:textId="77777777" w:rsidR="00E34BF6" w:rsidRPr="006E25B3" w:rsidRDefault="00E34BF6" w:rsidP="00E34BF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29497B2F" w14:textId="77777777" w:rsidR="00E34BF6" w:rsidRPr="006E25B3" w:rsidRDefault="00E34BF6" w:rsidP="00E34BF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06" w:type="dxa"/>
          </w:tcPr>
          <w:p w14:paraId="030779FE" w14:textId="77777777" w:rsidR="00E34BF6" w:rsidRPr="006E25B3" w:rsidRDefault="00E34BF6" w:rsidP="00E34BF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34BF6" w14:paraId="0AC912E8" w14:textId="77777777" w:rsidTr="00FC6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3166536F" w14:textId="09A817EC" w:rsidR="00E34BF6" w:rsidRPr="005A25C4" w:rsidRDefault="00E34BF6" w:rsidP="00E34BF6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78217C">
              <w:rPr>
                <w:sz w:val="12"/>
                <w:szCs w:val="12"/>
              </w:rPr>
              <w:fldChar w:fldCharType="begin"/>
            </w:r>
            <w:r w:rsidRPr="0078217C">
              <w:rPr>
                <w:b w:val="0"/>
                <w:bCs w:val="0"/>
                <w:sz w:val="12"/>
                <w:szCs w:val="12"/>
              </w:rPr>
              <w:instrText xml:space="preserve"> SEQ roleListNo\* Arabic \* MERGEFORMAT  \* MERGEFORMAT </w:instrText>
            </w:r>
            <w:r w:rsidRPr="0078217C">
              <w:rPr>
                <w:sz w:val="12"/>
                <w:szCs w:val="12"/>
              </w:rPr>
              <w:fldChar w:fldCharType="separate"/>
            </w:r>
            <w:r w:rsidR="00460AF4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78217C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3D9BA004" w14:textId="77777777" w:rsidR="00E34BF6" w:rsidRPr="006E25B3" w:rsidRDefault="00E34BF6" w:rsidP="00E34BF6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1656995D" w14:textId="77777777" w:rsidR="00E34BF6" w:rsidRPr="006E25B3" w:rsidRDefault="00E34BF6" w:rsidP="00E34BF6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06" w:type="dxa"/>
          </w:tcPr>
          <w:p w14:paraId="13464B72" w14:textId="77777777" w:rsidR="00E34BF6" w:rsidRPr="006E25B3" w:rsidRDefault="00E34BF6" w:rsidP="00E34BF6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34BF6" w14:paraId="4EF41E54" w14:textId="77777777" w:rsidTr="00FC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5EE7147D" w14:textId="4858941F" w:rsidR="00E34BF6" w:rsidRPr="005A25C4" w:rsidRDefault="00E34BF6" w:rsidP="00E34BF6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78217C">
              <w:rPr>
                <w:sz w:val="12"/>
                <w:szCs w:val="12"/>
              </w:rPr>
              <w:fldChar w:fldCharType="begin"/>
            </w:r>
            <w:r w:rsidRPr="0078217C">
              <w:rPr>
                <w:b w:val="0"/>
                <w:bCs w:val="0"/>
                <w:sz w:val="12"/>
                <w:szCs w:val="12"/>
              </w:rPr>
              <w:instrText xml:space="preserve"> SEQ roleListNo\* Arabic \* MERGEFORMAT  \* MERGEFORMAT </w:instrText>
            </w:r>
            <w:r w:rsidRPr="0078217C">
              <w:rPr>
                <w:sz w:val="12"/>
                <w:szCs w:val="12"/>
              </w:rPr>
              <w:fldChar w:fldCharType="separate"/>
            </w:r>
            <w:r w:rsidR="00460AF4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78217C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6209E0D1" w14:textId="77777777" w:rsidR="00E34BF6" w:rsidRPr="006E25B3" w:rsidRDefault="00E34BF6" w:rsidP="00E34BF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300290DC" w14:textId="77777777" w:rsidR="00E34BF6" w:rsidRPr="006E25B3" w:rsidRDefault="00E34BF6" w:rsidP="00E34BF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06" w:type="dxa"/>
          </w:tcPr>
          <w:p w14:paraId="6D7C2714" w14:textId="77777777" w:rsidR="00E34BF6" w:rsidRPr="006E25B3" w:rsidRDefault="00E34BF6" w:rsidP="00E34BF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34BF6" w14:paraId="5011E6A0" w14:textId="77777777" w:rsidTr="00FC6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063C644C" w14:textId="560B1CBF" w:rsidR="00E34BF6" w:rsidRPr="005A25C4" w:rsidRDefault="00E34BF6" w:rsidP="00E34BF6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78217C">
              <w:rPr>
                <w:sz w:val="12"/>
                <w:szCs w:val="12"/>
              </w:rPr>
              <w:fldChar w:fldCharType="begin"/>
            </w:r>
            <w:r w:rsidRPr="0078217C">
              <w:rPr>
                <w:b w:val="0"/>
                <w:bCs w:val="0"/>
                <w:sz w:val="12"/>
                <w:szCs w:val="12"/>
              </w:rPr>
              <w:instrText xml:space="preserve"> SEQ roleListNo\* Arabic \* MERGEFORMAT  \* MERGEFORMAT </w:instrText>
            </w:r>
            <w:r w:rsidRPr="0078217C">
              <w:rPr>
                <w:sz w:val="12"/>
                <w:szCs w:val="12"/>
              </w:rPr>
              <w:fldChar w:fldCharType="separate"/>
            </w:r>
            <w:r w:rsidR="00460AF4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78217C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55E05AAD" w14:textId="77777777" w:rsidR="00E34BF6" w:rsidRPr="006E25B3" w:rsidRDefault="00E34BF6" w:rsidP="00E34BF6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1B0378FD" w14:textId="77777777" w:rsidR="00E34BF6" w:rsidRPr="006E25B3" w:rsidRDefault="00E34BF6" w:rsidP="00E34BF6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06" w:type="dxa"/>
          </w:tcPr>
          <w:p w14:paraId="6F454917" w14:textId="77777777" w:rsidR="00E34BF6" w:rsidRPr="006E25B3" w:rsidRDefault="00E34BF6" w:rsidP="00E34BF6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34BF6" w14:paraId="5E56EEE7" w14:textId="77777777" w:rsidTr="00FC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59C957EC" w14:textId="65CDC90D" w:rsidR="00E34BF6" w:rsidRPr="005A25C4" w:rsidRDefault="00E34BF6" w:rsidP="00E34BF6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78217C">
              <w:rPr>
                <w:sz w:val="12"/>
                <w:szCs w:val="12"/>
              </w:rPr>
              <w:fldChar w:fldCharType="begin"/>
            </w:r>
            <w:r w:rsidRPr="0078217C">
              <w:rPr>
                <w:b w:val="0"/>
                <w:bCs w:val="0"/>
                <w:sz w:val="12"/>
                <w:szCs w:val="12"/>
              </w:rPr>
              <w:instrText xml:space="preserve"> SEQ roleListNo\* Arabic \* MERGEFORMAT  \* MERGEFORMAT </w:instrText>
            </w:r>
            <w:r w:rsidRPr="0078217C">
              <w:rPr>
                <w:sz w:val="12"/>
                <w:szCs w:val="12"/>
              </w:rPr>
              <w:fldChar w:fldCharType="separate"/>
            </w:r>
            <w:r w:rsidR="00460AF4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78217C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1C3EE3BC" w14:textId="77777777" w:rsidR="00E34BF6" w:rsidRPr="006E25B3" w:rsidRDefault="00E34BF6" w:rsidP="00E34BF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33B36576" w14:textId="77777777" w:rsidR="00E34BF6" w:rsidRPr="006E25B3" w:rsidRDefault="00E34BF6" w:rsidP="00E34BF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06" w:type="dxa"/>
          </w:tcPr>
          <w:p w14:paraId="04482242" w14:textId="77777777" w:rsidR="00E34BF6" w:rsidRPr="006E25B3" w:rsidRDefault="00E34BF6" w:rsidP="00E34BF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34BF6" w14:paraId="006DCA95" w14:textId="77777777" w:rsidTr="00FC6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48180536" w14:textId="58B0E3B5" w:rsidR="00E34BF6" w:rsidRPr="005A25C4" w:rsidRDefault="00E34BF6" w:rsidP="00E34BF6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78217C">
              <w:rPr>
                <w:sz w:val="12"/>
                <w:szCs w:val="12"/>
              </w:rPr>
              <w:fldChar w:fldCharType="begin"/>
            </w:r>
            <w:r w:rsidRPr="0078217C">
              <w:rPr>
                <w:b w:val="0"/>
                <w:bCs w:val="0"/>
                <w:sz w:val="12"/>
                <w:szCs w:val="12"/>
              </w:rPr>
              <w:instrText xml:space="preserve"> SEQ roleListNo\* Arabic \* MERGEFORMAT  \* MERGEFORMAT </w:instrText>
            </w:r>
            <w:r w:rsidRPr="0078217C">
              <w:rPr>
                <w:sz w:val="12"/>
                <w:szCs w:val="12"/>
              </w:rPr>
              <w:fldChar w:fldCharType="separate"/>
            </w:r>
            <w:r w:rsidR="00460AF4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78217C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5C8CB4AB" w14:textId="77777777" w:rsidR="00E34BF6" w:rsidRPr="006E25B3" w:rsidRDefault="00E34BF6" w:rsidP="00E34BF6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1CFBEBF9" w14:textId="77777777" w:rsidR="00E34BF6" w:rsidRPr="006E25B3" w:rsidRDefault="00E34BF6" w:rsidP="00E34BF6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06" w:type="dxa"/>
          </w:tcPr>
          <w:p w14:paraId="07987FDC" w14:textId="77777777" w:rsidR="00E34BF6" w:rsidRPr="006E25B3" w:rsidRDefault="00E34BF6" w:rsidP="00E34BF6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34BF6" w14:paraId="48C58B5C" w14:textId="77777777" w:rsidTr="00FC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0F015753" w14:textId="7FD1AF6F" w:rsidR="00E34BF6" w:rsidRPr="005A25C4" w:rsidRDefault="00E34BF6" w:rsidP="00E34BF6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78217C">
              <w:rPr>
                <w:sz w:val="12"/>
                <w:szCs w:val="12"/>
              </w:rPr>
              <w:fldChar w:fldCharType="begin"/>
            </w:r>
            <w:r w:rsidRPr="0078217C">
              <w:rPr>
                <w:b w:val="0"/>
                <w:bCs w:val="0"/>
                <w:sz w:val="12"/>
                <w:szCs w:val="12"/>
              </w:rPr>
              <w:instrText xml:space="preserve"> SEQ roleListNo\* Arabic \* MERGEFORMAT  \* MERGEFORMAT </w:instrText>
            </w:r>
            <w:r w:rsidRPr="0078217C">
              <w:rPr>
                <w:sz w:val="12"/>
                <w:szCs w:val="12"/>
              </w:rPr>
              <w:fldChar w:fldCharType="separate"/>
            </w:r>
            <w:r w:rsidR="00460AF4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78217C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417FD08A" w14:textId="77777777" w:rsidR="00E34BF6" w:rsidRPr="006E25B3" w:rsidRDefault="00E34BF6" w:rsidP="00E34BF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5F7004C0" w14:textId="77777777" w:rsidR="00E34BF6" w:rsidRPr="006E25B3" w:rsidRDefault="00E34BF6" w:rsidP="00E34BF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06" w:type="dxa"/>
          </w:tcPr>
          <w:p w14:paraId="67732E56" w14:textId="77777777" w:rsidR="00E34BF6" w:rsidRPr="006E25B3" w:rsidRDefault="00E34BF6" w:rsidP="00E34BF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34BF6" w14:paraId="6B5D9921" w14:textId="77777777" w:rsidTr="00FC6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5D801466" w14:textId="0C90B47C" w:rsidR="00E34BF6" w:rsidRPr="005A25C4" w:rsidRDefault="00E34BF6" w:rsidP="00E34BF6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78217C">
              <w:rPr>
                <w:sz w:val="12"/>
                <w:szCs w:val="12"/>
              </w:rPr>
              <w:fldChar w:fldCharType="begin"/>
            </w:r>
            <w:r w:rsidRPr="0078217C">
              <w:rPr>
                <w:b w:val="0"/>
                <w:bCs w:val="0"/>
                <w:sz w:val="12"/>
                <w:szCs w:val="12"/>
              </w:rPr>
              <w:instrText xml:space="preserve"> SEQ roleListNo\* Arabic \* MERGEFORMAT  \* MERGEFORMAT </w:instrText>
            </w:r>
            <w:r w:rsidRPr="0078217C">
              <w:rPr>
                <w:sz w:val="12"/>
                <w:szCs w:val="12"/>
              </w:rPr>
              <w:fldChar w:fldCharType="separate"/>
            </w:r>
            <w:r w:rsidR="00460AF4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78217C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159B6DF1" w14:textId="77777777" w:rsidR="00E34BF6" w:rsidRPr="006E25B3" w:rsidRDefault="00E34BF6" w:rsidP="00E34BF6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06D564B6" w14:textId="77777777" w:rsidR="00E34BF6" w:rsidRPr="006E25B3" w:rsidRDefault="00E34BF6" w:rsidP="00E34BF6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06" w:type="dxa"/>
          </w:tcPr>
          <w:p w14:paraId="43854966" w14:textId="77777777" w:rsidR="00E34BF6" w:rsidRPr="006E25B3" w:rsidRDefault="00E34BF6" w:rsidP="00E34BF6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34BF6" w14:paraId="1B569FCB" w14:textId="77777777" w:rsidTr="00FC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00C88758" w14:textId="270FCE55" w:rsidR="00E34BF6" w:rsidRPr="005A25C4" w:rsidRDefault="00E34BF6" w:rsidP="00E34BF6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78217C">
              <w:rPr>
                <w:sz w:val="12"/>
                <w:szCs w:val="12"/>
              </w:rPr>
              <w:fldChar w:fldCharType="begin"/>
            </w:r>
            <w:r w:rsidRPr="0078217C">
              <w:rPr>
                <w:b w:val="0"/>
                <w:bCs w:val="0"/>
                <w:sz w:val="12"/>
                <w:szCs w:val="12"/>
              </w:rPr>
              <w:instrText xml:space="preserve"> SEQ roleListNo\* Arabic \* MERGEFORMAT  \* MERGEFORMAT </w:instrText>
            </w:r>
            <w:r w:rsidRPr="0078217C">
              <w:rPr>
                <w:sz w:val="12"/>
                <w:szCs w:val="12"/>
              </w:rPr>
              <w:fldChar w:fldCharType="separate"/>
            </w:r>
            <w:r w:rsidR="00460AF4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78217C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27FCF44A" w14:textId="77777777" w:rsidR="00E34BF6" w:rsidRPr="006E25B3" w:rsidRDefault="00E34BF6" w:rsidP="00E34BF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2E349300" w14:textId="77777777" w:rsidR="00E34BF6" w:rsidRPr="006E25B3" w:rsidRDefault="00E34BF6" w:rsidP="00E34BF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06" w:type="dxa"/>
          </w:tcPr>
          <w:p w14:paraId="31F83D5B" w14:textId="77777777" w:rsidR="00E34BF6" w:rsidRPr="006E25B3" w:rsidRDefault="00E34BF6" w:rsidP="00E34BF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34BF6" w14:paraId="330AF11D" w14:textId="77777777" w:rsidTr="00FC6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653CF4C4" w14:textId="618047A2" w:rsidR="00E34BF6" w:rsidRPr="005A25C4" w:rsidRDefault="00E34BF6" w:rsidP="00E34BF6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78217C">
              <w:rPr>
                <w:sz w:val="12"/>
                <w:szCs w:val="12"/>
              </w:rPr>
              <w:fldChar w:fldCharType="begin"/>
            </w:r>
            <w:r w:rsidRPr="0078217C">
              <w:rPr>
                <w:b w:val="0"/>
                <w:bCs w:val="0"/>
                <w:sz w:val="12"/>
                <w:szCs w:val="12"/>
              </w:rPr>
              <w:instrText xml:space="preserve"> SEQ roleListNo\* Arabic \* MERGEFORMAT  \* MERGEFORMAT </w:instrText>
            </w:r>
            <w:r w:rsidRPr="0078217C">
              <w:rPr>
                <w:sz w:val="12"/>
                <w:szCs w:val="12"/>
              </w:rPr>
              <w:fldChar w:fldCharType="separate"/>
            </w:r>
            <w:r w:rsidR="00460AF4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78217C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6E86E65E" w14:textId="77777777" w:rsidR="00E34BF6" w:rsidRPr="006E25B3" w:rsidRDefault="00E34BF6" w:rsidP="00E34BF6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4840A087" w14:textId="77777777" w:rsidR="00E34BF6" w:rsidRPr="006E25B3" w:rsidRDefault="00E34BF6" w:rsidP="00E34BF6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06" w:type="dxa"/>
          </w:tcPr>
          <w:p w14:paraId="725B48F6" w14:textId="77777777" w:rsidR="00E34BF6" w:rsidRPr="006E25B3" w:rsidRDefault="00E34BF6" w:rsidP="00E34BF6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34BF6" w14:paraId="6A1A8A51" w14:textId="77777777" w:rsidTr="00FC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45D0C72B" w14:textId="5D888775" w:rsidR="00E34BF6" w:rsidRPr="005A25C4" w:rsidRDefault="00E34BF6" w:rsidP="00E34BF6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78217C">
              <w:rPr>
                <w:sz w:val="12"/>
                <w:szCs w:val="12"/>
              </w:rPr>
              <w:fldChar w:fldCharType="begin"/>
            </w:r>
            <w:r w:rsidRPr="0078217C">
              <w:rPr>
                <w:b w:val="0"/>
                <w:bCs w:val="0"/>
                <w:sz w:val="12"/>
                <w:szCs w:val="12"/>
              </w:rPr>
              <w:instrText xml:space="preserve"> SEQ roleListNo\* Arabic \* MERGEFORMAT  \* MERGEFORMAT </w:instrText>
            </w:r>
            <w:r w:rsidRPr="0078217C">
              <w:rPr>
                <w:sz w:val="12"/>
                <w:szCs w:val="12"/>
              </w:rPr>
              <w:fldChar w:fldCharType="separate"/>
            </w:r>
            <w:r w:rsidR="00460AF4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78217C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75758A18" w14:textId="77777777" w:rsidR="00E34BF6" w:rsidRPr="006E25B3" w:rsidRDefault="00E34BF6" w:rsidP="00E34BF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393FB3E1" w14:textId="77777777" w:rsidR="00E34BF6" w:rsidRPr="006E25B3" w:rsidRDefault="00E34BF6" w:rsidP="00E34BF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06" w:type="dxa"/>
          </w:tcPr>
          <w:p w14:paraId="5BE48DA3" w14:textId="77777777" w:rsidR="00E34BF6" w:rsidRPr="006E25B3" w:rsidRDefault="00E34BF6" w:rsidP="00E34BF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34BF6" w14:paraId="642C9825" w14:textId="77777777" w:rsidTr="00FC6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1739390B" w14:textId="21EA4892" w:rsidR="00E34BF6" w:rsidRPr="005A25C4" w:rsidRDefault="00E34BF6" w:rsidP="00E34BF6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78217C">
              <w:rPr>
                <w:sz w:val="12"/>
                <w:szCs w:val="12"/>
              </w:rPr>
              <w:fldChar w:fldCharType="begin"/>
            </w:r>
            <w:r w:rsidRPr="0078217C">
              <w:rPr>
                <w:b w:val="0"/>
                <w:bCs w:val="0"/>
                <w:sz w:val="12"/>
                <w:szCs w:val="12"/>
              </w:rPr>
              <w:instrText xml:space="preserve"> SEQ roleListNo\* Arabic \* MERGEFORMAT  \* MERGEFORMAT </w:instrText>
            </w:r>
            <w:r w:rsidRPr="0078217C">
              <w:rPr>
                <w:sz w:val="12"/>
                <w:szCs w:val="12"/>
              </w:rPr>
              <w:fldChar w:fldCharType="separate"/>
            </w:r>
            <w:r w:rsidR="00460AF4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78217C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094E18E4" w14:textId="77777777" w:rsidR="00E34BF6" w:rsidRPr="006E25B3" w:rsidRDefault="00E34BF6" w:rsidP="00E34BF6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141D97A8" w14:textId="77777777" w:rsidR="00E34BF6" w:rsidRPr="006E25B3" w:rsidRDefault="00E34BF6" w:rsidP="00E34BF6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06" w:type="dxa"/>
          </w:tcPr>
          <w:p w14:paraId="4E4FBDAE" w14:textId="77777777" w:rsidR="00E34BF6" w:rsidRPr="006E25B3" w:rsidRDefault="00E34BF6" w:rsidP="00E34BF6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34BF6" w14:paraId="0DD9BC6C" w14:textId="77777777" w:rsidTr="00FC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1DD5BEC7" w14:textId="6D5AA181" w:rsidR="00E34BF6" w:rsidRPr="005A25C4" w:rsidRDefault="00E34BF6" w:rsidP="00E34BF6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78217C">
              <w:rPr>
                <w:sz w:val="12"/>
                <w:szCs w:val="12"/>
              </w:rPr>
              <w:fldChar w:fldCharType="begin"/>
            </w:r>
            <w:r w:rsidRPr="0078217C">
              <w:rPr>
                <w:b w:val="0"/>
                <w:bCs w:val="0"/>
                <w:sz w:val="12"/>
                <w:szCs w:val="12"/>
              </w:rPr>
              <w:instrText xml:space="preserve"> SEQ roleListNo\* Arabic \* MERGEFORMAT  \* MERGEFORMAT </w:instrText>
            </w:r>
            <w:r w:rsidRPr="0078217C">
              <w:rPr>
                <w:sz w:val="12"/>
                <w:szCs w:val="12"/>
              </w:rPr>
              <w:fldChar w:fldCharType="separate"/>
            </w:r>
            <w:r w:rsidR="00460AF4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78217C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2C048B05" w14:textId="77777777" w:rsidR="00E34BF6" w:rsidRPr="006E25B3" w:rsidRDefault="00E34BF6" w:rsidP="00E34BF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45561788" w14:textId="77777777" w:rsidR="00E34BF6" w:rsidRPr="006E25B3" w:rsidRDefault="00E34BF6" w:rsidP="00E34BF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06" w:type="dxa"/>
          </w:tcPr>
          <w:p w14:paraId="12D198A5" w14:textId="77777777" w:rsidR="00E34BF6" w:rsidRPr="006E25B3" w:rsidRDefault="00E34BF6" w:rsidP="00E34BF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34BF6" w14:paraId="71B0E97D" w14:textId="77777777" w:rsidTr="00FC6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751E43D6" w14:textId="00CDE7A7" w:rsidR="00E34BF6" w:rsidRPr="005A25C4" w:rsidRDefault="00E34BF6" w:rsidP="00E34BF6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78217C">
              <w:rPr>
                <w:sz w:val="12"/>
                <w:szCs w:val="12"/>
              </w:rPr>
              <w:fldChar w:fldCharType="begin"/>
            </w:r>
            <w:r w:rsidRPr="0078217C">
              <w:rPr>
                <w:b w:val="0"/>
                <w:bCs w:val="0"/>
                <w:sz w:val="12"/>
                <w:szCs w:val="12"/>
              </w:rPr>
              <w:instrText xml:space="preserve"> SEQ roleListNo\* Arabic \* MERGEFORMAT  \* MERGEFORMAT </w:instrText>
            </w:r>
            <w:r w:rsidRPr="0078217C">
              <w:rPr>
                <w:sz w:val="12"/>
                <w:szCs w:val="12"/>
              </w:rPr>
              <w:fldChar w:fldCharType="separate"/>
            </w:r>
            <w:r w:rsidR="00460AF4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78217C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251D6952" w14:textId="77777777" w:rsidR="00E34BF6" w:rsidRPr="006E25B3" w:rsidRDefault="00E34BF6" w:rsidP="00E34BF6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745E3CF0" w14:textId="77777777" w:rsidR="00E34BF6" w:rsidRPr="006E25B3" w:rsidRDefault="00E34BF6" w:rsidP="00E34BF6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06" w:type="dxa"/>
          </w:tcPr>
          <w:p w14:paraId="5E54AE55" w14:textId="77777777" w:rsidR="00E34BF6" w:rsidRPr="006E25B3" w:rsidRDefault="00E34BF6" w:rsidP="00E34BF6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34BF6" w14:paraId="716D97E6" w14:textId="77777777" w:rsidTr="00FC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2AFA4EDB" w14:textId="71064323" w:rsidR="00E34BF6" w:rsidRPr="005A25C4" w:rsidRDefault="00E34BF6" w:rsidP="00E34BF6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78217C">
              <w:rPr>
                <w:sz w:val="12"/>
                <w:szCs w:val="12"/>
              </w:rPr>
              <w:fldChar w:fldCharType="begin"/>
            </w:r>
            <w:r w:rsidRPr="0078217C">
              <w:rPr>
                <w:b w:val="0"/>
                <w:bCs w:val="0"/>
                <w:sz w:val="12"/>
                <w:szCs w:val="12"/>
              </w:rPr>
              <w:instrText xml:space="preserve"> SEQ roleListNo\* Arabic \* MERGEFORMAT  \* MERGEFORMAT </w:instrText>
            </w:r>
            <w:r w:rsidRPr="0078217C">
              <w:rPr>
                <w:sz w:val="12"/>
                <w:szCs w:val="12"/>
              </w:rPr>
              <w:fldChar w:fldCharType="separate"/>
            </w:r>
            <w:r w:rsidR="00460AF4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78217C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5FAFF781" w14:textId="77777777" w:rsidR="00E34BF6" w:rsidRPr="006E25B3" w:rsidRDefault="00E34BF6" w:rsidP="00E34BF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7CB708CB" w14:textId="77777777" w:rsidR="00E34BF6" w:rsidRPr="006E25B3" w:rsidRDefault="00E34BF6" w:rsidP="00E34BF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06" w:type="dxa"/>
          </w:tcPr>
          <w:p w14:paraId="14D95A65" w14:textId="77777777" w:rsidR="00E34BF6" w:rsidRPr="006E25B3" w:rsidRDefault="00E34BF6" w:rsidP="00E34BF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14695023" w14:textId="77777777" w:rsidR="00B94E7B" w:rsidRPr="00374067" w:rsidRDefault="00B94E7B" w:rsidP="00E513BA">
      <w:pPr>
        <w:pStyle w:val="aa"/>
      </w:pPr>
    </w:p>
    <w:sectPr w:rsidR="00B94E7B" w:rsidRPr="00374067" w:rsidSect="00FE2C01">
      <w:headerReference w:type="default" r:id="rId9"/>
      <w:footerReference w:type="default" r:id="rId10"/>
      <w:type w:val="continuous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FC8592" w14:textId="77777777" w:rsidR="00552EAB" w:rsidRDefault="00552EAB" w:rsidP="00F95D5B">
      <w:r>
        <w:separator/>
      </w:r>
    </w:p>
  </w:endnote>
  <w:endnote w:type="continuationSeparator" w:id="0">
    <w:p w14:paraId="746FF64D" w14:textId="77777777" w:rsidR="00552EAB" w:rsidRDefault="00552EAB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A8BB0" w14:textId="77777777" w:rsidR="006B1362" w:rsidRDefault="006B1362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07198" w14:textId="77777777" w:rsidR="006B1362" w:rsidRPr="003A02B2" w:rsidRDefault="006B1362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ED1D43" w14:textId="77777777" w:rsidR="00552EAB" w:rsidRDefault="00552EAB" w:rsidP="00F95D5B">
      <w:r>
        <w:separator/>
      </w:r>
    </w:p>
  </w:footnote>
  <w:footnote w:type="continuationSeparator" w:id="0">
    <w:p w14:paraId="4EF4A761" w14:textId="77777777" w:rsidR="00552EAB" w:rsidRDefault="00552EAB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9FB77" w14:textId="77777777" w:rsidR="006B1362" w:rsidRDefault="006B1362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F91CE" w14:textId="77777777" w:rsidR="006B1362" w:rsidRDefault="006B1362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 w:rsidR="0074228B">
      <w:rPr>
        <w:rFonts w:hint="eastAsia"/>
      </w:rPr>
      <w:t>アプリケーション</w:t>
    </w:r>
    <w:r>
      <w:rPr>
        <w:rFonts w:hint="eastAsia"/>
      </w:rPr>
      <w:t>仕様書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7A1"/>
    <w:rsid w:val="00002BCB"/>
    <w:rsid w:val="000069F1"/>
    <w:rsid w:val="00013264"/>
    <w:rsid w:val="00013E27"/>
    <w:rsid w:val="000144DD"/>
    <w:rsid w:val="000150D9"/>
    <w:rsid w:val="00016D43"/>
    <w:rsid w:val="00021DA3"/>
    <w:rsid w:val="00027BD3"/>
    <w:rsid w:val="00037D33"/>
    <w:rsid w:val="00037E87"/>
    <w:rsid w:val="000417C2"/>
    <w:rsid w:val="000444CE"/>
    <w:rsid w:val="00053AC3"/>
    <w:rsid w:val="00060653"/>
    <w:rsid w:val="00062871"/>
    <w:rsid w:val="00070280"/>
    <w:rsid w:val="00070923"/>
    <w:rsid w:val="00073550"/>
    <w:rsid w:val="00082780"/>
    <w:rsid w:val="00096489"/>
    <w:rsid w:val="00096497"/>
    <w:rsid w:val="000A024F"/>
    <w:rsid w:val="000A418E"/>
    <w:rsid w:val="000B056E"/>
    <w:rsid w:val="000B6086"/>
    <w:rsid w:val="000B6097"/>
    <w:rsid w:val="000C0C7F"/>
    <w:rsid w:val="000C33DF"/>
    <w:rsid w:val="000C670D"/>
    <w:rsid w:val="000D3110"/>
    <w:rsid w:val="000D53EF"/>
    <w:rsid w:val="000D57D9"/>
    <w:rsid w:val="000E1964"/>
    <w:rsid w:val="000F68B3"/>
    <w:rsid w:val="0010171D"/>
    <w:rsid w:val="0011018C"/>
    <w:rsid w:val="00122D0F"/>
    <w:rsid w:val="00124BD4"/>
    <w:rsid w:val="00126004"/>
    <w:rsid w:val="00130AD5"/>
    <w:rsid w:val="00131D97"/>
    <w:rsid w:val="0015188E"/>
    <w:rsid w:val="001708B3"/>
    <w:rsid w:val="00172D20"/>
    <w:rsid w:val="001738E7"/>
    <w:rsid w:val="001879BA"/>
    <w:rsid w:val="00195BD8"/>
    <w:rsid w:val="001A30CB"/>
    <w:rsid w:val="001B1570"/>
    <w:rsid w:val="001B37B0"/>
    <w:rsid w:val="001B79DB"/>
    <w:rsid w:val="001C1475"/>
    <w:rsid w:val="001C7EF8"/>
    <w:rsid w:val="001D15B3"/>
    <w:rsid w:val="001D423E"/>
    <w:rsid w:val="001D6464"/>
    <w:rsid w:val="001E0582"/>
    <w:rsid w:val="001E36D1"/>
    <w:rsid w:val="001F2B4E"/>
    <w:rsid w:val="001F4E38"/>
    <w:rsid w:val="002030C3"/>
    <w:rsid w:val="002058C6"/>
    <w:rsid w:val="00210386"/>
    <w:rsid w:val="00213859"/>
    <w:rsid w:val="0021486F"/>
    <w:rsid w:val="002222BA"/>
    <w:rsid w:val="00230852"/>
    <w:rsid w:val="00234DAC"/>
    <w:rsid w:val="00240BC3"/>
    <w:rsid w:val="00244519"/>
    <w:rsid w:val="00252F78"/>
    <w:rsid w:val="0027652B"/>
    <w:rsid w:val="0027742D"/>
    <w:rsid w:val="00281066"/>
    <w:rsid w:val="0028452B"/>
    <w:rsid w:val="00291C75"/>
    <w:rsid w:val="0029474B"/>
    <w:rsid w:val="002948E5"/>
    <w:rsid w:val="00297CB0"/>
    <w:rsid w:val="002A19E4"/>
    <w:rsid w:val="002A4121"/>
    <w:rsid w:val="002A4554"/>
    <w:rsid w:val="002A596A"/>
    <w:rsid w:val="002A6715"/>
    <w:rsid w:val="002B010A"/>
    <w:rsid w:val="002B201D"/>
    <w:rsid w:val="002C2CFE"/>
    <w:rsid w:val="002C72B3"/>
    <w:rsid w:val="002D0031"/>
    <w:rsid w:val="002E32A8"/>
    <w:rsid w:val="002E5D3A"/>
    <w:rsid w:val="002F270C"/>
    <w:rsid w:val="002F3012"/>
    <w:rsid w:val="00322CBC"/>
    <w:rsid w:val="003323AE"/>
    <w:rsid w:val="00332C30"/>
    <w:rsid w:val="0034076C"/>
    <w:rsid w:val="00350ECC"/>
    <w:rsid w:val="00361F67"/>
    <w:rsid w:val="00364CC8"/>
    <w:rsid w:val="003737F2"/>
    <w:rsid w:val="00374067"/>
    <w:rsid w:val="00375773"/>
    <w:rsid w:val="0037772C"/>
    <w:rsid w:val="003951C3"/>
    <w:rsid w:val="00397190"/>
    <w:rsid w:val="003A02B2"/>
    <w:rsid w:val="003A16C0"/>
    <w:rsid w:val="003A3589"/>
    <w:rsid w:val="003A7F52"/>
    <w:rsid w:val="003B5C05"/>
    <w:rsid w:val="003B7D6F"/>
    <w:rsid w:val="003C1464"/>
    <w:rsid w:val="003C30E1"/>
    <w:rsid w:val="003D59DC"/>
    <w:rsid w:val="003E0F3D"/>
    <w:rsid w:val="003E6EC7"/>
    <w:rsid w:val="003E7F79"/>
    <w:rsid w:val="003F1F09"/>
    <w:rsid w:val="003F25F6"/>
    <w:rsid w:val="003F4D64"/>
    <w:rsid w:val="003F55B9"/>
    <w:rsid w:val="00401377"/>
    <w:rsid w:val="004057F4"/>
    <w:rsid w:val="00405B08"/>
    <w:rsid w:val="0040667D"/>
    <w:rsid w:val="004245B7"/>
    <w:rsid w:val="00424E44"/>
    <w:rsid w:val="00426A69"/>
    <w:rsid w:val="00433585"/>
    <w:rsid w:val="00440481"/>
    <w:rsid w:val="00441DD6"/>
    <w:rsid w:val="0044274F"/>
    <w:rsid w:val="00442CA8"/>
    <w:rsid w:val="00447E88"/>
    <w:rsid w:val="00452F83"/>
    <w:rsid w:val="00453D2C"/>
    <w:rsid w:val="00455E58"/>
    <w:rsid w:val="00460AF4"/>
    <w:rsid w:val="00463264"/>
    <w:rsid w:val="004823D4"/>
    <w:rsid w:val="004844A9"/>
    <w:rsid w:val="004918E3"/>
    <w:rsid w:val="0049195F"/>
    <w:rsid w:val="00491A14"/>
    <w:rsid w:val="00491C25"/>
    <w:rsid w:val="00494181"/>
    <w:rsid w:val="004A08B8"/>
    <w:rsid w:val="004A2C8B"/>
    <w:rsid w:val="004A64E7"/>
    <w:rsid w:val="004A7F6B"/>
    <w:rsid w:val="004B1E64"/>
    <w:rsid w:val="004D106E"/>
    <w:rsid w:val="004D1F2A"/>
    <w:rsid w:val="004E5EB6"/>
    <w:rsid w:val="004F3734"/>
    <w:rsid w:val="004F3E45"/>
    <w:rsid w:val="0050509C"/>
    <w:rsid w:val="00505370"/>
    <w:rsid w:val="00505DF2"/>
    <w:rsid w:val="00506ACA"/>
    <w:rsid w:val="00517A8B"/>
    <w:rsid w:val="00536279"/>
    <w:rsid w:val="005363C1"/>
    <w:rsid w:val="00545C8D"/>
    <w:rsid w:val="00546A61"/>
    <w:rsid w:val="00550CC3"/>
    <w:rsid w:val="00552EAB"/>
    <w:rsid w:val="0055314C"/>
    <w:rsid w:val="0056380C"/>
    <w:rsid w:val="00563D38"/>
    <w:rsid w:val="00567EEC"/>
    <w:rsid w:val="005716CB"/>
    <w:rsid w:val="00574C76"/>
    <w:rsid w:val="005764BA"/>
    <w:rsid w:val="00577A45"/>
    <w:rsid w:val="00580117"/>
    <w:rsid w:val="00584AB4"/>
    <w:rsid w:val="0059515F"/>
    <w:rsid w:val="00596D8C"/>
    <w:rsid w:val="005A25C4"/>
    <w:rsid w:val="005A7C38"/>
    <w:rsid w:val="005B1876"/>
    <w:rsid w:val="005B1EA8"/>
    <w:rsid w:val="005B6A76"/>
    <w:rsid w:val="005C212E"/>
    <w:rsid w:val="005C631E"/>
    <w:rsid w:val="005C7A7B"/>
    <w:rsid w:val="005D2A89"/>
    <w:rsid w:val="005D2DF6"/>
    <w:rsid w:val="005D3833"/>
    <w:rsid w:val="005D6980"/>
    <w:rsid w:val="005E0D0E"/>
    <w:rsid w:val="005F0543"/>
    <w:rsid w:val="00615D82"/>
    <w:rsid w:val="00617F10"/>
    <w:rsid w:val="00620111"/>
    <w:rsid w:val="006230DA"/>
    <w:rsid w:val="00633C85"/>
    <w:rsid w:val="006377EB"/>
    <w:rsid w:val="00644C9D"/>
    <w:rsid w:val="0065093A"/>
    <w:rsid w:val="0065150F"/>
    <w:rsid w:val="00651FA1"/>
    <w:rsid w:val="00655F1C"/>
    <w:rsid w:val="006562CD"/>
    <w:rsid w:val="006564EB"/>
    <w:rsid w:val="006570D7"/>
    <w:rsid w:val="006605B7"/>
    <w:rsid w:val="006637C5"/>
    <w:rsid w:val="00663911"/>
    <w:rsid w:val="00665810"/>
    <w:rsid w:val="006724E1"/>
    <w:rsid w:val="00673B4F"/>
    <w:rsid w:val="00673C4D"/>
    <w:rsid w:val="0067420F"/>
    <w:rsid w:val="0068460E"/>
    <w:rsid w:val="00684BF6"/>
    <w:rsid w:val="00685936"/>
    <w:rsid w:val="0069006D"/>
    <w:rsid w:val="006935D0"/>
    <w:rsid w:val="0069509D"/>
    <w:rsid w:val="006A2638"/>
    <w:rsid w:val="006A772E"/>
    <w:rsid w:val="006B10B5"/>
    <w:rsid w:val="006B1362"/>
    <w:rsid w:val="006B68F2"/>
    <w:rsid w:val="006C3877"/>
    <w:rsid w:val="006D6CD5"/>
    <w:rsid w:val="006E25B3"/>
    <w:rsid w:val="006E3011"/>
    <w:rsid w:val="006F02F4"/>
    <w:rsid w:val="006F1952"/>
    <w:rsid w:val="006F22E4"/>
    <w:rsid w:val="007023F8"/>
    <w:rsid w:val="00703A9F"/>
    <w:rsid w:val="00703B1D"/>
    <w:rsid w:val="00706A75"/>
    <w:rsid w:val="00710090"/>
    <w:rsid w:val="00712EEE"/>
    <w:rsid w:val="0071577B"/>
    <w:rsid w:val="00715CE5"/>
    <w:rsid w:val="00722819"/>
    <w:rsid w:val="007316B6"/>
    <w:rsid w:val="0073389E"/>
    <w:rsid w:val="007346C4"/>
    <w:rsid w:val="00737556"/>
    <w:rsid w:val="0074228B"/>
    <w:rsid w:val="007446E5"/>
    <w:rsid w:val="007549B5"/>
    <w:rsid w:val="00757401"/>
    <w:rsid w:val="00770938"/>
    <w:rsid w:val="007712E9"/>
    <w:rsid w:val="007737A1"/>
    <w:rsid w:val="00791F13"/>
    <w:rsid w:val="00792898"/>
    <w:rsid w:val="00797F56"/>
    <w:rsid w:val="007A4F1E"/>
    <w:rsid w:val="007B0B12"/>
    <w:rsid w:val="007B42BF"/>
    <w:rsid w:val="007B6595"/>
    <w:rsid w:val="007C0D63"/>
    <w:rsid w:val="007C77A8"/>
    <w:rsid w:val="007D54A5"/>
    <w:rsid w:val="007D7C91"/>
    <w:rsid w:val="00800B64"/>
    <w:rsid w:val="0080111C"/>
    <w:rsid w:val="008118B7"/>
    <w:rsid w:val="00812EF4"/>
    <w:rsid w:val="00813195"/>
    <w:rsid w:val="00815ECB"/>
    <w:rsid w:val="0082036B"/>
    <w:rsid w:val="0082037C"/>
    <w:rsid w:val="008310E4"/>
    <w:rsid w:val="00842802"/>
    <w:rsid w:val="00853EA0"/>
    <w:rsid w:val="0085629D"/>
    <w:rsid w:val="0085634A"/>
    <w:rsid w:val="00860EA1"/>
    <w:rsid w:val="00862904"/>
    <w:rsid w:val="00867B32"/>
    <w:rsid w:val="00876558"/>
    <w:rsid w:val="008903AB"/>
    <w:rsid w:val="00897CD1"/>
    <w:rsid w:val="008A4F68"/>
    <w:rsid w:val="008A63B9"/>
    <w:rsid w:val="008C11DF"/>
    <w:rsid w:val="008C1409"/>
    <w:rsid w:val="008C2BED"/>
    <w:rsid w:val="008C360F"/>
    <w:rsid w:val="008D0918"/>
    <w:rsid w:val="008E17AC"/>
    <w:rsid w:val="008E2D8F"/>
    <w:rsid w:val="00903035"/>
    <w:rsid w:val="00905DF0"/>
    <w:rsid w:val="00906670"/>
    <w:rsid w:val="00915FF0"/>
    <w:rsid w:val="009210F7"/>
    <w:rsid w:val="0092341A"/>
    <w:rsid w:val="009276F1"/>
    <w:rsid w:val="00933627"/>
    <w:rsid w:val="0094122C"/>
    <w:rsid w:val="00941A07"/>
    <w:rsid w:val="009445E1"/>
    <w:rsid w:val="00954856"/>
    <w:rsid w:val="00954ADD"/>
    <w:rsid w:val="00956432"/>
    <w:rsid w:val="0096222E"/>
    <w:rsid w:val="00971223"/>
    <w:rsid w:val="00976698"/>
    <w:rsid w:val="00977B73"/>
    <w:rsid w:val="00982BCB"/>
    <w:rsid w:val="00984495"/>
    <w:rsid w:val="00990F38"/>
    <w:rsid w:val="009A1D2B"/>
    <w:rsid w:val="009A5125"/>
    <w:rsid w:val="009B3FE7"/>
    <w:rsid w:val="009B61BE"/>
    <w:rsid w:val="009C0183"/>
    <w:rsid w:val="009C118A"/>
    <w:rsid w:val="009E1172"/>
    <w:rsid w:val="009E2F5B"/>
    <w:rsid w:val="009E4EE1"/>
    <w:rsid w:val="009E66E9"/>
    <w:rsid w:val="009F05FB"/>
    <w:rsid w:val="009F348B"/>
    <w:rsid w:val="009F491C"/>
    <w:rsid w:val="009F5BDB"/>
    <w:rsid w:val="00A018B2"/>
    <w:rsid w:val="00A02935"/>
    <w:rsid w:val="00A073FD"/>
    <w:rsid w:val="00A30E2A"/>
    <w:rsid w:val="00A32644"/>
    <w:rsid w:val="00A72504"/>
    <w:rsid w:val="00A72EFB"/>
    <w:rsid w:val="00A7384E"/>
    <w:rsid w:val="00A80B47"/>
    <w:rsid w:val="00AA45F5"/>
    <w:rsid w:val="00AA658F"/>
    <w:rsid w:val="00AA753A"/>
    <w:rsid w:val="00AB05B9"/>
    <w:rsid w:val="00AB4032"/>
    <w:rsid w:val="00AC2A0D"/>
    <w:rsid w:val="00AC4538"/>
    <w:rsid w:val="00AC47A8"/>
    <w:rsid w:val="00AC70A6"/>
    <w:rsid w:val="00AC7CB5"/>
    <w:rsid w:val="00AE7C55"/>
    <w:rsid w:val="00AF21E7"/>
    <w:rsid w:val="00B01759"/>
    <w:rsid w:val="00B12346"/>
    <w:rsid w:val="00B1558A"/>
    <w:rsid w:val="00B168B0"/>
    <w:rsid w:val="00B3612F"/>
    <w:rsid w:val="00B363F7"/>
    <w:rsid w:val="00B41984"/>
    <w:rsid w:val="00B44D7B"/>
    <w:rsid w:val="00B465FC"/>
    <w:rsid w:val="00B6303B"/>
    <w:rsid w:val="00B702F1"/>
    <w:rsid w:val="00B76D83"/>
    <w:rsid w:val="00B815A8"/>
    <w:rsid w:val="00B92A79"/>
    <w:rsid w:val="00B94E7B"/>
    <w:rsid w:val="00B962F8"/>
    <w:rsid w:val="00BA7594"/>
    <w:rsid w:val="00BB2B5E"/>
    <w:rsid w:val="00BC14D8"/>
    <w:rsid w:val="00BC24E9"/>
    <w:rsid w:val="00BC34DE"/>
    <w:rsid w:val="00BC350B"/>
    <w:rsid w:val="00BC42E0"/>
    <w:rsid w:val="00BD11C7"/>
    <w:rsid w:val="00BD22E1"/>
    <w:rsid w:val="00BD3884"/>
    <w:rsid w:val="00BD3F63"/>
    <w:rsid w:val="00BD4C54"/>
    <w:rsid w:val="00BD56CB"/>
    <w:rsid w:val="00BF54BB"/>
    <w:rsid w:val="00C042B4"/>
    <w:rsid w:val="00C13EB5"/>
    <w:rsid w:val="00C3324D"/>
    <w:rsid w:val="00C40BE3"/>
    <w:rsid w:val="00C444AC"/>
    <w:rsid w:val="00C44635"/>
    <w:rsid w:val="00C51DC2"/>
    <w:rsid w:val="00C5667F"/>
    <w:rsid w:val="00C61217"/>
    <w:rsid w:val="00C64CC3"/>
    <w:rsid w:val="00C7658F"/>
    <w:rsid w:val="00C821D0"/>
    <w:rsid w:val="00C925EC"/>
    <w:rsid w:val="00C93C96"/>
    <w:rsid w:val="00C941EF"/>
    <w:rsid w:val="00C94D53"/>
    <w:rsid w:val="00C97BF2"/>
    <w:rsid w:val="00CA4FD0"/>
    <w:rsid w:val="00CA647F"/>
    <w:rsid w:val="00CB36AA"/>
    <w:rsid w:val="00CB42E3"/>
    <w:rsid w:val="00CB7942"/>
    <w:rsid w:val="00CC3C15"/>
    <w:rsid w:val="00CC46B8"/>
    <w:rsid w:val="00CC6C8B"/>
    <w:rsid w:val="00CD07C6"/>
    <w:rsid w:val="00CD07DC"/>
    <w:rsid w:val="00CD45A5"/>
    <w:rsid w:val="00CF1F99"/>
    <w:rsid w:val="00CF5A31"/>
    <w:rsid w:val="00D37795"/>
    <w:rsid w:val="00D453AA"/>
    <w:rsid w:val="00D601AE"/>
    <w:rsid w:val="00D65078"/>
    <w:rsid w:val="00D73AB5"/>
    <w:rsid w:val="00D755AF"/>
    <w:rsid w:val="00D87FA8"/>
    <w:rsid w:val="00DA30C2"/>
    <w:rsid w:val="00DA340B"/>
    <w:rsid w:val="00DA3539"/>
    <w:rsid w:val="00DA3C02"/>
    <w:rsid w:val="00DA74E9"/>
    <w:rsid w:val="00DB17DF"/>
    <w:rsid w:val="00DB6D2E"/>
    <w:rsid w:val="00DD0F84"/>
    <w:rsid w:val="00DD1DF0"/>
    <w:rsid w:val="00DD3D91"/>
    <w:rsid w:val="00DD753E"/>
    <w:rsid w:val="00DE5388"/>
    <w:rsid w:val="00DE6488"/>
    <w:rsid w:val="00E05E07"/>
    <w:rsid w:val="00E233F8"/>
    <w:rsid w:val="00E242FF"/>
    <w:rsid w:val="00E24A1B"/>
    <w:rsid w:val="00E3130E"/>
    <w:rsid w:val="00E3318B"/>
    <w:rsid w:val="00E34BF6"/>
    <w:rsid w:val="00E35050"/>
    <w:rsid w:val="00E37225"/>
    <w:rsid w:val="00E412B9"/>
    <w:rsid w:val="00E435BC"/>
    <w:rsid w:val="00E43D25"/>
    <w:rsid w:val="00E513BA"/>
    <w:rsid w:val="00E517DF"/>
    <w:rsid w:val="00E734A3"/>
    <w:rsid w:val="00E82221"/>
    <w:rsid w:val="00E94A5E"/>
    <w:rsid w:val="00E95515"/>
    <w:rsid w:val="00EA2185"/>
    <w:rsid w:val="00EA31E5"/>
    <w:rsid w:val="00EA3607"/>
    <w:rsid w:val="00EA4F61"/>
    <w:rsid w:val="00EB11E2"/>
    <w:rsid w:val="00EB32A0"/>
    <w:rsid w:val="00EB3A7B"/>
    <w:rsid w:val="00EB4FEF"/>
    <w:rsid w:val="00EB7CF9"/>
    <w:rsid w:val="00EC0D14"/>
    <w:rsid w:val="00ED4BB5"/>
    <w:rsid w:val="00EE1BB2"/>
    <w:rsid w:val="00EE7B31"/>
    <w:rsid w:val="00EF1C74"/>
    <w:rsid w:val="00EF2812"/>
    <w:rsid w:val="00EF55F0"/>
    <w:rsid w:val="00EF6627"/>
    <w:rsid w:val="00F005A0"/>
    <w:rsid w:val="00F036B7"/>
    <w:rsid w:val="00F068C5"/>
    <w:rsid w:val="00F1514B"/>
    <w:rsid w:val="00F160AA"/>
    <w:rsid w:val="00F234EF"/>
    <w:rsid w:val="00F23DDD"/>
    <w:rsid w:val="00F2484C"/>
    <w:rsid w:val="00F2621E"/>
    <w:rsid w:val="00F26ABB"/>
    <w:rsid w:val="00F37337"/>
    <w:rsid w:val="00F436BD"/>
    <w:rsid w:val="00F44F7A"/>
    <w:rsid w:val="00F47EED"/>
    <w:rsid w:val="00F50EB3"/>
    <w:rsid w:val="00F531D7"/>
    <w:rsid w:val="00F76721"/>
    <w:rsid w:val="00F806E1"/>
    <w:rsid w:val="00F85E55"/>
    <w:rsid w:val="00F90DB9"/>
    <w:rsid w:val="00F92C37"/>
    <w:rsid w:val="00F95D5B"/>
    <w:rsid w:val="00FC0F57"/>
    <w:rsid w:val="00FC2E1A"/>
    <w:rsid w:val="00FC6604"/>
    <w:rsid w:val="00FC6D1D"/>
    <w:rsid w:val="00FC6EF4"/>
    <w:rsid w:val="00FD7D04"/>
    <w:rsid w:val="00FE2C01"/>
    <w:rsid w:val="00FF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8AADB70"/>
  <w15:chartTrackingRefBased/>
  <w15:docId w15:val="{E15B2339-7973-49E6-8459-4C0741623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01D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990F38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990F38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990F38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90F38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990F38"/>
    <w:rPr>
      <w:b/>
      <w:bCs/>
    </w:rPr>
  </w:style>
  <w:style w:type="paragraph" w:styleId="af8">
    <w:name w:val="Revision"/>
    <w:hidden/>
    <w:uiPriority w:val="99"/>
    <w:semiHidden/>
    <w:rsid w:val="00990F38"/>
  </w:style>
  <w:style w:type="table" w:styleId="3-3">
    <w:name w:val="List Table 3 Accent 3"/>
    <w:basedOn w:val="a1"/>
    <w:uiPriority w:val="48"/>
    <w:rsid w:val="00A7384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af9">
    <w:name w:val="オブジェクトタイトル小"/>
    <w:basedOn w:val="aa"/>
    <w:qFormat/>
    <w:rsid w:val="002B201D"/>
    <w:pPr>
      <w:spacing w:line="240" w:lineRule="exact"/>
      <w:jc w:val="center"/>
    </w:pPr>
    <w:rPr>
      <w:color w:val="000000" w:themeColor="text1"/>
      <w:sz w:val="16"/>
    </w:rPr>
  </w:style>
  <w:style w:type="table" w:styleId="4-30">
    <w:name w:val="List Table 4 Accent 3"/>
    <w:basedOn w:val="a1"/>
    <w:uiPriority w:val="49"/>
    <w:rsid w:val="00FC660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27_&#12450;&#12503;&#12522;&#12465;&#12540;&#12471;&#12519;&#12531;&#20181;&#27096;\ED27_&#12450;&#12503;&#12522;&#12465;&#12540;&#12471;&#12519;&#12531;&#20181;&#27096;&#26360;_&#12486;&#12531;&#12503;&#12524;&#12540;&#1248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0C718D29C104D2797270AC773C8888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4FAFE1C-E49E-4CBF-8331-1DB6F7E6DBFE}"/>
      </w:docPartPr>
      <w:docPartBody>
        <w:p w:rsidR="00665A67" w:rsidRDefault="00665A67">
          <w:pPr>
            <w:pStyle w:val="E0C718D29C104D2797270AC773C8888B"/>
          </w:pPr>
          <w:r w:rsidRPr="004B6F5B">
            <w:rPr>
              <w:rStyle w:val="a3"/>
            </w:rPr>
            <w:t>アイテムを選択してください。</w:t>
          </w:r>
        </w:p>
      </w:docPartBody>
    </w:docPart>
    <w:docPart>
      <w:docPartPr>
        <w:name w:val="BCC85B9112094290B2419E4790BF2B2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925FB86-706D-417E-8B7B-8DCA71F5968E}"/>
      </w:docPartPr>
      <w:docPartBody>
        <w:p w:rsidR="00665A67" w:rsidRDefault="00665A67">
          <w:pPr>
            <w:pStyle w:val="BCC85B9112094290B2419E4790BF2B2D"/>
          </w:pPr>
          <w:r w:rsidRPr="004B6F5B">
            <w:rPr>
              <w:rStyle w:val="a3"/>
            </w:rPr>
            <w:t>アイテムを選択してください。</w:t>
          </w:r>
        </w:p>
      </w:docPartBody>
    </w:docPart>
    <w:docPart>
      <w:docPartPr>
        <w:name w:val="7806F98857334691B454D11694D5A28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A692F73-97C8-4AA7-A043-BB79F04CF50F}"/>
      </w:docPartPr>
      <w:docPartBody>
        <w:p w:rsidR="00665A67" w:rsidRDefault="00665A67">
          <w:pPr>
            <w:pStyle w:val="7806F98857334691B454D11694D5A286"/>
          </w:pPr>
          <w:r w:rsidRPr="004B6F5B">
            <w:rPr>
              <w:rStyle w:val="a3"/>
            </w:rPr>
            <w:t>アイテムを選択してください。</w:t>
          </w:r>
        </w:p>
      </w:docPartBody>
    </w:docPart>
    <w:docPart>
      <w:docPartPr>
        <w:name w:val="C81900F93D1848C496BE2EAF8FED368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FC8AC37-3A19-4A47-A140-C455E5814382}"/>
      </w:docPartPr>
      <w:docPartBody>
        <w:p w:rsidR="00665A67" w:rsidRDefault="00665A67">
          <w:pPr>
            <w:pStyle w:val="C81900F93D1848C496BE2EAF8FED368A"/>
          </w:pPr>
          <w:r w:rsidRPr="004B6F5B">
            <w:rPr>
              <w:rStyle w:val="a3"/>
            </w:rPr>
            <w:t>アイテムを選択してください。</w:t>
          </w:r>
        </w:p>
      </w:docPartBody>
    </w:docPart>
    <w:docPart>
      <w:docPartPr>
        <w:name w:val="5E9BD2B4CBFB4821B99BA5E737BA0BD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77BE4AE-506D-4390-9012-FCAD6CF418DF}"/>
      </w:docPartPr>
      <w:docPartBody>
        <w:p w:rsidR="00665A67" w:rsidRDefault="00665A67">
          <w:pPr>
            <w:pStyle w:val="5E9BD2B4CBFB4821B99BA5E737BA0BDE"/>
          </w:pPr>
          <w:r w:rsidRPr="004B6F5B">
            <w:rPr>
              <w:rStyle w:val="a3"/>
            </w:rPr>
            <w:t>アイテムを選択してください。</w:t>
          </w:r>
        </w:p>
      </w:docPartBody>
    </w:docPart>
    <w:docPart>
      <w:docPartPr>
        <w:name w:val="299BFA29C3B74786B871B851D96DD95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0F6F1CC-2069-4879-9E08-3789A4AE6E39}"/>
      </w:docPartPr>
      <w:docPartBody>
        <w:p w:rsidR="00665A67" w:rsidRDefault="00665A67">
          <w:pPr>
            <w:pStyle w:val="299BFA29C3B74786B871B851D96DD955"/>
          </w:pPr>
          <w:r w:rsidRPr="004B6F5B">
            <w:rPr>
              <w:rStyle w:val="a3"/>
            </w:rPr>
            <w:t>アイテムを選択してください。</w:t>
          </w:r>
        </w:p>
      </w:docPartBody>
    </w:docPart>
    <w:docPart>
      <w:docPartPr>
        <w:name w:val="F37718B1ED5F4D9CAC2A01B1E45CC00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1F663B0-9CC2-4B37-9DD8-1BBD0B4B28FC}"/>
      </w:docPartPr>
      <w:docPartBody>
        <w:p w:rsidR="00665A67" w:rsidRDefault="00665A67">
          <w:pPr>
            <w:pStyle w:val="F37718B1ED5F4D9CAC2A01B1E45CC000"/>
          </w:pPr>
          <w:r w:rsidRPr="004B6F5B">
            <w:rPr>
              <w:rStyle w:val="a3"/>
            </w:rPr>
            <w:t>アイテムを選択してください。</w:t>
          </w:r>
        </w:p>
      </w:docPartBody>
    </w:docPart>
    <w:docPart>
      <w:docPartPr>
        <w:name w:val="4A5F365A0FA84015928D7A295F805C7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AA4F6F3-5219-459A-8204-DB0E04085DC0}"/>
      </w:docPartPr>
      <w:docPartBody>
        <w:p w:rsidR="00665A67" w:rsidRDefault="00665A67">
          <w:pPr>
            <w:pStyle w:val="4A5F365A0FA84015928D7A295F805C72"/>
          </w:pPr>
          <w:r w:rsidRPr="004B6F5B">
            <w:rPr>
              <w:rStyle w:val="a3"/>
            </w:rPr>
            <w:t>アイテムを選択してください。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EA"/>
    <w:rsid w:val="0015188E"/>
    <w:rsid w:val="00665A67"/>
    <w:rsid w:val="00B4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E0C718D29C104D2797270AC773C8888B">
    <w:name w:val="E0C718D29C104D2797270AC773C8888B"/>
    <w:pPr>
      <w:widowControl w:val="0"/>
      <w:jc w:val="both"/>
    </w:pPr>
  </w:style>
  <w:style w:type="paragraph" w:customStyle="1" w:styleId="BCC85B9112094290B2419E4790BF2B2D">
    <w:name w:val="BCC85B9112094290B2419E4790BF2B2D"/>
    <w:pPr>
      <w:widowControl w:val="0"/>
      <w:jc w:val="both"/>
    </w:pPr>
  </w:style>
  <w:style w:type="paragraph" w:customStyle="1" w:styleId="7806F98857334691B454D11694D5A286">
    <w:name w:val="7806F98857334691B454D11694D5A286"/>
    <w:pPr>
      <w:widowControl w:val="0"/>
      <w:jc w:val="both"/>
    </w:pPr>
  </w:style>
  <w:style w:type="paragraph" w:customStyle="1" w:styleId="C81900F93D1848C496BE2EAF8FED368A">
    <w:name w:val="C81900F93D1848C496BE2EAF8FED368A"/>
    <w:pPr>
      <w:widowControl w:val="0"/>
      <w:jc w:val="both"/>
    </w:pPr>
  </w:style>
  <w:style w:type="paragraph" w:customStyle="1" w:styleId="5E9BD2B4CBFB4821B99BA5E737BA0BDE">
    <w:name w:val="5E9BD2B4CBFB4821B99BA5E737BA0BDE"/>
    <w:pPr>
      <w:widowControl w:val="0"/>
      <w:jc w:val="both"/>
    </w:pPr>
  </w:style>
  <w:style w:type="paragraph" w:customStyle="1" w:styleId="299BFA29C3B74786B871B851D96DD955">
    <w:name w:val="299BFA29C3B74786B871B851D96DD955"/>
    <w:pPr>
      <w:widowControl w:val="0"/>
      <w:jc w:val="both"/>
    </w:pPr>
  </w:style>
  <w:style w:type="paragraph" w:customStyle="1" w:styleId="F37718B1ED5F4D9CAC2A01B1E45CC000">
    <w:name w:val="F37718B1ED5F4D9CAC2A01B1E45CC000"/>
    <w:pPr>
      <w:widowControl w:val="0"/>
      <w:jc w:val="both"/>
    </w:pPr>
  </w:style>
  <w:style w:type="paragraph" w:customStyle="1" w:styleId="4A5F365A0FA84015928D7A295F805C72">
    <w:name w:val="4A5F365A0FA84015928D7A295F805C7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ED27_アプリケーション仕様書_テンプレート.dotx</Template>
  <TotalTime>2</TotalTime>
  <Pages>3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masaki.kmkm@gmail.com</cp:lastModifiedBy>
  <cp:revision>5</cp:revision>
  <cp:lastPrinted>2025-02-18T02:53:00Z</cp:lastPrinted>
  <dcterms:created xsi:type="dcterms:W3CDTF">2023-02-22T00:46:00Z</dcterms:created>
  <dcterms:modified xsi:type="dcterms:W3CDTF">2025-02-18T02:53:00Z</dcterms:modified>
</cp:coreProperties>
</file>