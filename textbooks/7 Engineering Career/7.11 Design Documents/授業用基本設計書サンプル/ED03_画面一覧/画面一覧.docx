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9B6E" w14:textId="77777777" w:rsidR="00976698" w:rsidRDefault="00976698" w:rsidP="006D6CD5">
      <w:pPr>
        <w:pStyle w:val="aa"/>
      </w:pPr>
    </w:p>
    <w:p w14:paraId="6457B0F0" w14:textId="77777777" w:rsidR="00976698" w:rsidRDefault="00976698" w:rsidP="006D6CD5">
      <w:pPr>
        <w:pStyle w:val="aa"/>
      </w:pPr>
    </w:p>
    <w:p w14:paraId="132BD4A9" w14:textId="77777777" w:rsidR="006D6CD5" w:rsidRDefault="006D6CD5" w:rsidP="006D6CD5">
      <w:pPr>
        <w:pStyle w:val="aa"/>
      </w:pPr>
    </w:p>
    <w:p w14:paraId="138A1956" w14:textId="77777777" w:rsidR="006D6CD5" w:rsidRDefault="006D6CD5" w:rsidP="006D6CD5">
      <w:pPr>
        <w:pStyle w:val="aa"/>
      </w:pPr>
    </w:p>
    <w:p w14:paraId="33FAA5BA" w14:textId="77777777" w:rsidR="006D6CD5" w:rsidRDefault="006D6CD5" w:rsidP="006D6CD5">
      <w:pPr>
        <w:pStyle w:val="aa"/>
      </w:pPr>
    </w:p>
    <w:p w14:paraId="31B48DDD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6B32116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A76192">
        <w:rPr>
          <w:rFonts w:hint="eastAsia"/>
        </w:rPr>
        <w:t>画面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510945F9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BCE3A65" w14:textId="77777777" w:rsidR="0069509D" w:rsidRDefault="0069509D" w:rsidP="006D6CD5">
      <w:pPr>
        <w:pStyle w:val="aa"/>
      </w:pPr>
    </w:p>
    <w:p w14:paraId="61A325D5" w14:textId="77777777" w:rsidR="002948E5" w:rsidRDefault="002948E5" w:rsidP="006D6CD5">
      <w:pPr>
        <w:pStyle w:val="aa"/>
      </w:pPr>
    </w:p>
    <w:p w14:paraId="4AEF4102" w14:textId="77777777" w:rsidR="002948E5" w:rsidRDefault="002948E5" w:rsidP="006D6CD5">
      <w:pPr>
        <w:pStyle w:val="aa"/>
      </w:pPr>
    </w:p>
    <w:p w14:paraId="579DC164" w14:textId="77777777" w:rsidR="00124BD4" w:rsidRDefault="00124BD4" w:rsidP="006D6CD5">
      <w:pPr>
        <w:pStyle w:val="aa"/>
      </w:pPr>
    </w:p>
    <w:p w14:paraId="5A110719" w14:textId="77777777" w:rsidR="00124BD4" w:rsidRDefault="00124BD4" w:rsidP="006D6CD5">
      <w:pPr>
        <w:pStyle w:val="aa"/>
      </w:pPr>
    </w:p>
    <w:p w14:paraId="5A4A27E4" w14:textId="77777777" w:rsidR="00082851" w:rsidRDefault="00082851" w:rsidP="006D6CD5">
      <w:pPr>
        <w:pStyle w:val="aa"/>
      </w:pPr>
    </w:p>
    <w:p w14:paraId="69E93F8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E1C2CEE" w14:textId="77777777" w:rsidTr="00EA2185">
        <w:trPr>
          <w:jc w:val="center"/>
        </w:trPr>
        <w:tc>
          <w:tcPr>
            <w:tcW w:w="1271" w:type="dxa"/>
          </w:tcPr>
          <w:p w14:paraId="3437E960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000E9F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6F59C0B0" w14:textId="77777777" w:rsidTr="00EA2185">
        <w:trPr>
          <w:jc w:val="center"/>
        </w:trPr>
        <w:tc>
          <w:tcPr>
            <w:tcW w:w="1271" w:type="dxa"/>
          </w:tcPr>
          <w:p w14:paraId="39F4608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6F28127A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92FC1B8" w14:textId="77777777" w:rsidTr="00EA2185">
        <w:trPr>
          <w:jc w:val="center"/>
        </w:trPr>
        <w:tc>
          <w:tcPr>
            <w:tcW w:w="1271" w:type="dxa"/>
          </w:tcPr>
          <w:p w14:paraId="61420F3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E4E340E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1827985F" w14:textId="77777777" w:rsidR="0069509D" w:rsidRDefault="0069509D" w:rsidP="006D6CD5">
      <w:pPr>
        <w:pStyle w:val="aa"/>
      </w:pPr>
    </w:p>
    <w:p w14:paraId="420D36E6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FFFECD9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CE47E1" w:rsidRPr="00EC0D14" w14:paraId="310AF3D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2E0BC2" w14:textId="77777777" w:rsidR="00CE47E1" w:rsidRPr="00EC0D14" w:rsidRDefault="00CE47E1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98603E4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355029AE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F5BC89B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5F2BDEB0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CE47E1" w:rsidRPr="00EC0D14" w14:paraId="7BD0D32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3A044F" w14:textId="6A348150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C405D2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32008D5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7EFF880D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C134F2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CE47E1" w:rsidRPr="00EC0D14" w14:paraId="686FE87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41514B" w14:textId="0DC7B909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5D860B9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034EB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EEF43C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072052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709C81F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37099C" w14:textId="50A2175F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78655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D56366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5305E2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15BA65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6FC3DC1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31DECE" w14:textId="1ADC2DBC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3D602C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9F61F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7CE1A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EA40C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1A5342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DF81B4" w14:textId="429A4591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7FA00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F2BB50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ACD21D1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9718F4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5FF7AB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CEFBD5" w14:textId="41D0E09C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A00CA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B11EFD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2B7D33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6EE2CC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7BB5D5C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136059" w14:textId="5BB554B5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641411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62B2EE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773DB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3883714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347063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D61EA4" w14:textId="7560B21C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621EAA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3F5C97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CFD801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9EA5AF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1A8EA8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C62513" w14:textId="576FA861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89337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88A69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6C9FF6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4192C8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0E1876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394D9F" w14:textId="75F12732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63C92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428580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AC4BD76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A519F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B7AAF4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1515A6" w14:textId="3A4382CF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EC4BD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27067E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10C61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B4C1C6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5EF574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A33BA4" w14:textId="0FDFD425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33DE4A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E3A35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CFCF32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F08F6C3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1ADF4E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F420B9" w14:textId="0B0C031A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98428F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3E2A43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E81CA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A074CF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180B98B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9820C0" w14:textId="310A8446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2D246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D9FB77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90EB71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A5431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B3262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EE18F2" w14:textId="29F50A75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3FB070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609F30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C7E0D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20A2B78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1091720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F7B708" w14:textId="4320E78F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835A54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12091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F41DC3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268A3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A47848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CFDE0B" w14:textId="6824230D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8616A0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1ECEA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EB4817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398F9F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283FDD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B3161D" w14:textId="3162B897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643AC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13032B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16A6CA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098D72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153EF2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AE207B" w14:textId="27AFF44F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F2106C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0E7A1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6F27E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5B0822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1472524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0B3743" w14:textId="36B56423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53DBB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217F5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1EB70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601E2C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0CB54E6" w14:textId="77777777" w:rsidR="001B1570" w:rsidRDefault="00424E44" w:rsidP="001B1570">
      <w:pPr>
        <w:pStyle w:val="aa"/>
      </w:pPr>
      <w:r>
        <w:br w:type="page"/>
      </w:r>
    </w:p>
    <w:p w14:paraId="1384ACA3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63DF9BB7" w14:textId="77777777" w:rsidR="001B1570" w:rsidRDefault="001B1570" w:rsidP="001B1570">
      <w:pPr>
        <w:pStyle w:val="aa"/>
      </w:pPr>
    </w:p>
    <w:p w14:paraId="1465B129" w14:textId="1A9E5F9B" w:rsidR="00A23C31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347729" w:history="1">
        <w:r w:rsidR="00A23C31" w:rsidRPr="004A46CD">
          <w:rPr>
            <w:rStyle w:val="af2"/>
            <w:noProof/>
          </w:rPr>
          <w:t>画面一覧</w:t>
        </w:r>
        <w:r w:rsidR="00A23C31">
          <w:rPr>
            <w:noProof/>
            <w:webHidden/>
          </w:rPr>
          <w:tab/>
        </w:r>
        <w:r w:rsidR="00A23C31">
          <w:rPr>
            <w:noProof/>
            <w:webHidden/>
          </w:rPr>
          <w:fldChar w:fldCharType="begin"/>
        </w:r>
        <w:r w:rsidR="00A23C31">
          <w:rPr>
            <w:noProof/>
            <w:webHidden/>
          </w:rPr>
          <w:instrText xml:space="preserve"> PAGEREF _Toc56347729 \h </w:instrText>
        </w:r>
        <w:r w:rsidR="00A23C31">
          <w:rPr>
            <w:noProof/>
            <w:webHidden/>
          </w:rPr>
        </w:r>
        <w:r w:rsidR="00A23C31">
          <w:rPr>
            <w:noProof/>
            <w:webHidden/>
          </w:rPr>
          <w:fldChar w:fldCharType="separate"/>
        </w:r>
        <w:r w:rsidR="00063E84">
          <w:rPr>
            <w:noProof/>
            <w:webHidden/>
          </w:rPr>
          <w:t>3</w:t>
        </w:r>
        <w:r w:rsidR="00A23C31">
          <w:rPr>
            <w:noProof/>
            <w:webHidden/>
          </w:rPr>
          <w:fldChar w:fldCharType="end"/>
        </w:r>
      </w:hyperlink>
    </w:p>
    <w:p w14:paraId="1C4A1C75" w14:textId="77777777" w:rsidR="00550CC3" w:rsidRPr="003A02B2" w:rsidRDefault="003C1464" w:rsidP="009F491C">
      <w:pPr>
        <w:pStyle w:val="aa"/>
      </w:pPr>
      <w:r>
        <w:fldChar w:fldCharType="end"/>
      </w:r>
    </w:p>
    <w:p w14:paraId="62326E92" w14:textId="77777777" w:rsidR="004823D4" w:rsidRPr="004823D4" w:rsidRDefault="004823D4" w:rsidP="003F25F6">
      <w:pPr>
        <w:pStyle w:val="aa"/>
      </w:pPr>
    </w:p>
    <w:p w14:paraId="43C8CE7A" w14:textId="77777777" w:rsidR="009F348B" w:rsidRDefault="00A76192" w:rsidP="009F348B">
      <w:pPr>
        <w:pStyle w:val="1"/>
      </w:pPr>
      <w:bookmarkStart w:id="0" w:name="_Toc56347729"/>
      <w:r>
        <w:rPr>
          <w:rFonts w:hint="eastAsia"/>
        </w:rPr>
        <w:lastRenderedPageBreak/>
        <w:t>画面</w:t>
      </w:r>
      <w:r w:rsidR="00191ED3">
        <w:rPr>
          <w:rFonts w:hint="eastAsia"/>
        </w:rPr>
        <w:t>一覧</w:t>
      </w:r>
      <w:bookmarkEnd w:id="0"/>
    </w:p>
    <w:p w14:paraId="09A5E654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740C9B3A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81ED59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5F7B3816" w14:textId="77777777" w:rsidR="007627AE" w:rsidRPr="00F76721" w:rsidRDefault="00A76192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15238C25" w14:textId="77777777" w:rsidR="007627AE" w:rsidRPr="00F76721" w:rsidRDefault="00A76192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0FC42D5A" w14:textId="77777777" w:rsidR="007627AE" w:rsidRPr="00F76721" w:rsidRDefault="00A76192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152C8F66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ABEF7E" w14:textId="02AAD3F5" w:rsidR="007627AE" w:rsidRPr="00A76192" w:rsidRDefault="00A76192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A76192">
              <w:rPr>
                <w:sz w:val="12"/>
                <w:szCs w:val="12"/>
              </w:rPr>
              <w:fldChar w:fldCharType="begin"/>
            </w:r>
            <w:r w:rsidRPr="00A76192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A76192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A7619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90F6C25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</w:t>
            </w:r>
          </w:p>
        </w:tc>
        <w:tc>
          <w:tcPr>
            <w:tcW w:w="2835" w:type="dxa"/>
          </w:tcPr>
          <w:p w14:paraId="1FB4AA33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70F22970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社員情報を一覧表示する</w:t>
            </w:r>
            <w:r w:rsidR="00A76192">
              <w:rPr>
                <w:rFonts w:hint="eastAsia"/>
                <w:sz w:val="12"/>
                <w:szCs w:val="12"/>
              </w:rPr>
              <w:t>画面</w:t>
            </w:r>
            <w:r w:rsidR="000B17EC">
              <w:rPr>
                <w:rFonts w:hint="eastAsia"/>
                <w:sz w:val="12"/>
                <w:szCs w:val="12"/>
              </w:rPr>
              <w:t>。</w:t>
            </w:r>
            <w:r>
              <w:rPr>
                <w:rFonts w:hint="eastAsia"/>
                <w:sz w:val="12"/>
                <w:szCs w:val="12"/>
              </w:rPr>
              <w:t>キーワードで社員情報を検索、照会することができる。</w:t>
            </w:r>
          </w:p>
        </w:tc>
      </w:tr>
      <w:tr w:rsidR="00A76192" w:rsidRPr="00F76721" w14:paraId="41D0022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85EA22" w14:textId="000A96AE" w:rsidR="00A76192" w:rsidRPr="006B1362" w:rsidRDefault="00A76192" w:rsidP="00A76192">
            <w:pPr>
              <w:pStyle w:val="aa"/>
              <w:rPr>
                <w:sz w:val="12"/>
                <w:szCs w:val="12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1740F6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社員情報詳細</w:t>
            </w:r>
          </w:p>
        </w:tc>
        <w:tc>
          <w:tcPr>
            <w:tcW w:w="2835" w:type="dxa"/>
          </w:tcPr>
          <w:p w14:paraId="6C7F3E86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688E9AA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社員情報の詳細情報を表示する画面。社員の氏名、メールアドレス、座席番号等詳細な情報を確認することができる。</w:t>
            </w:r>
          </w:p>
        </w:tc>
      </w:tr>
      <w:tr w:rsidR="00A76192" w:rsidRPr="00F76721" w14:paraId="5DC3963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EFC4A5" w14:textId="65B92F6D" w:rsidR="00A76192" w:rsidRPr="006B1362" w:rsidRDefault="00A76192" w:rsidP="00A76192">
            <w:pPr>
              <w:pStyle w:val="aa"/>
              <w:rPr>
                <w:sz w:val="12"/>
                <w:szCs w:val="12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57E169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6F2919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1888784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3B25561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678059" w14:textId="22B911AC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4B3962C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894E689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35CD35D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D12344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64E995" w14:textId="114E382E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461AD3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23E86F3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3CBD0B3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5C78E9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6B6832" w14:textId="2113FB5C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989240C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D38D10D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7B8C0C2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633A362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B54470" w14:textId="23F07CA9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0F6EE2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1D80AF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1DE9656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5090D39F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3BAED6" w14:textId="30D74ED3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BAF249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91B1DA1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04C777D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51D5830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13531A" w14:textId="5F96E97B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367EC3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4DD65FA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C9DEE8D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E5CF1B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112586" w14:textId="272125E4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7D94811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AE8B7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4294586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7D001858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B27AC9" w14:textId="712A9157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01D416A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D637BE3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C94A162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47AFAE8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B2EFD1" w14:textId="11AA60DD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6A6E489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B9A6423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D00830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422F4AB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C79583" w14:textId="6109B760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8BF90F7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8292D6C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EC04BF8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6F419E8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528F0C" w14:textId="1138C62E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46922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361D75B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B8F9B32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659F14B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6BD1A6" w14:textId="1E364CBC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A56AC17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A14BF9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90666B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7A61595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EA2D43" w14:textId="52CAE1E5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D71E16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A9F50E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A2AE35E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756C884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ADA120" w14:textId="1965B60C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70AEA6B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8CFE1A4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A101118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95BB8B1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B40AD7" w14:textId="1EBAF2BC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063E84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10C33C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1E823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475E19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EC9348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9DCBE" w14:textId="77777777" w:rsidR="00F72034" w:rsidRDefault="00F72034" w:rsidP="00F95D5B">
      <w:r>
        <w:separator/>
      </w:r>
    </w:p>
  </w:endnote>
  <w:endnote w:type="continuationSeparator" w:id="0">
    <w:p w14:paraId="23C4C082" w14:textId="77777777" w:rsidR="00F72034" w:rsidRDefault="00F72034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5A06E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72E4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9BC45" w14:textId="77777777" w:rsidR="00F72034" w:rsidRDefault="00F72034" w:rsidP="00F95D5B">
      <w:r>
        <w:separator/>
      </w:r>
    </w:p>
  </w:footnote>
  <w:footnote w:type="continuationSeparator" w:id="0">
    <w:p w14:paraId="69A54190" w14:textId="77777777" w:rsidR="00F72034" w:rsidRDefault="00F72034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1325B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5DB53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A76192">
      <w:rPr>
        <w:rFonts w:hint="eastAsia"/>
      </w:rPr>
      <w:t>画面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0144DD"/>
    <w:rsid w:val="000150D9"/>
    <w:rsid w:val="00037D33"/>
    <w:rsid w:val="00037E87"/>
    <w:rsid w:val="00060653"/>
    <w:rsid w:val="00063E84"/>
    <w:rsid w:val="00073550"/>
    <w:rsid w:val="00082851"/>
    <w:rsid w:val="000B17EC"/>
    <w:rsid w:val="000F68B3"/>
    <w:rsid w:val="0010171D"/>
    <w:rsid w:val="00124BD4"/>
    <w:rsid w:val="00130AD5"/>
    <w:rsid w:val="00131D97"/>
    <w:rsid w:val="0015188E"/>
    <w:rsid w:val="00170CAD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32B58"/>
    <w:rsid w:val="00364CC8"/>
    <w:rsid w:val="00375773"/>
    <w:rsid w:val="00397190"/>
    <w:rsid w:val="003A02B2"/>
    <w:rsid w:val="003B5C05"/>
    <w:rsid w:val="003C1464"/>
    <w:rsid w:val="003C30E1"/>
    <w:rsid w:val="003E6EC7"/>
    <w:rsid w:val="003F25F6"/>
    <w:rsid w:val="00424E44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3F00"/>
    <w:rsid w:val="00577A45"/>
    <w:rsid w:val="005B1876"/>
    <w:rsid w:val="005B6A76"/>
    <w:rsid w:val="005C631E"/>
    <w:rsid w:val="00620111"/>
    <w:rsid w:val="00650E85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759"/>
    <w:rsid w:val="00B1558A"/>
    <w:rsid w:val="00B815A8"/>
    <w:rsid w:val="00B8417F"/>
    <w:rsid w:val="00BC3E60"/>
    <w:rsid w:val="00BF09F5"/>
    <w:rsid w:val="00BF54BB"/>
    <w:rsid w:val="00C3324D"/>
    <w:rsid w:val="00C7658F"/>
    <w:rsid w:val="00CA647F"/>
    <w:rsid w:val="00CE47E1"/>
    <w:rsid w:val="00D62B57"/>
    <w:rsid w:val="00D755AF"/>
    <w:rsid w:val="00D82352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F1514B"/>
    <w:rsid w:val="00F234EF"/>
    <w:rsid w:val="00F2484C"/>
    <w:rsid w:val="00F50EB3"/>
    <w:rsid w:val="00F531D7"/>
    <w:rsid w:val="00F72034"/>
    <w:rsid w:val="00F76721"/>
    <w:rsid w:val="00F806E1"/>
    <w:rsid w:val="00F85E55"/>
    <w:rsid w:val="00F95D5B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054DE6"/>
  <w15:chartTrackingRefBased/>
  <w15:docId w15:val="{D4639AF3-B609-44FF-8858-16FFC38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3_&#30011;&#38754;&#19968;&#35239;\ED03_&#30011;&#38754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ED03_画面一覧_テンプレート.dotx</Template>
  <TotalTime>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2023-02-21T23:59:00Z</dcterms:created>
  <dcterms:modified xsi:type="dcterms:W3CDTF">2025-02-18T02:53:00Z</dcterms:modified>
</cp:coreProperties>
</file>