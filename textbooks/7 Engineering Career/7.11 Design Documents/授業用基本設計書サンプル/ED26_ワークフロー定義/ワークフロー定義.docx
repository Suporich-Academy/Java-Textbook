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2C91" w14:textId="77777777" w:rsidR="00976698" w:rsidRDefault="00976698" w:rsidP="006D6CD5">
      <w:pPr>
        <w:pStyle w:val="aa"/>
      </w:pPr>
    </w:p>
    <w:p w14:paraId="51F2A379" w14:textId="77777777" w:rsidR="00976698" w:rsidRDefault="00976698" w:rsidP="006D6CD5">
      <w:pPr>
        <w:pStyle w:val="aa"/>
      </w:pPr>
    </w:p>
    <w:p w14:paraId="647628E7" w14:textId="77777777" w:rsidR="006D6CD5" w:rsidRDefault="006D6CD5" w:rsidP="006D6CD5">
      <w:pPr>
        <w:pStyle w:val="aa"/>
      </w:pPr>
    </w:p>
    <w:p w14:paraId="240C1EDB" w14:textId="77777777" w:rsidR="006D6CD5" w:rsidRDefault="006D6CD5" w:rsidP="006D6CD5">
      <w:pPr>
        <w:pStyle w:val="aa"/>
      </w:pPr>
    </w:p>
    <w:p w14:paraId="0008717B" w14:textId="77777777" w:rsidR="006D6CD5" w:rsidRDefault="006D6CD5" w:rsidP="006D6CD5">
      <w:pPr>
        <w:pStyle w:val="aa"/>
      </w:pPr>
    </w:p>
    <w:p w14:paraId="5EF63ED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27D4CE8A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971FBF">
        <w:rPr>
          <w:rFonts w:hint="eastAsia"/>
        </w:rPr>
        <w:t>◯◯申請</w:t>
      </w:r>
      <w:r w:rsidR="00971FBF">
        <w:rPr>
          <w:rFonts w:hint="eastAsia"/>
        </w:rPr>
        <w:t xml:space="preserve"> </w:t>
      </w:r>
      <w:r w:rsidR="00E6618F">
        <w:rPr>
          <w:rFonts w:hint="eastAsia"/>
        </w:rPr>
        <w:t>ワークフロー定義</w:t>
      </w:r>
      <w:r>
        <w:rPr>
          <w:rFonts w:hint="eastAsia"/>
        </w:rPr>
        <w:t>書</w:t>
      </w:r>
      <w:r>
        <w:rPr>
          <w:rFonts w:hint="eastAsia"/>
        </w:rPr>
        <w:t xml:space="preserve"> -</w:t>
      </w:r>
    </w:p>
    <w:p w14:paraId="2A0459DA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3F7D23F" w14:textId="77777777" w:rsidR="0069509D" w:rsidRDefault="0069509D" w:rsidP="006D6CD5">
      <w:pPr>
        <w:pStyle w:val="aa"/>
      </w:pPr>
    </w:p>
    <w:p w14:paraId="55496A64" w14:textId="77777777" w:rsidR="002948E5" w:rsidRDefault="002948E5" w:rsidP="006D6CD5">
      <w:pPr>
        <w:pStyle w:val="aa"/>
      </w:pPr>
    </w:p>
    <w:p w14:paraId="7C835E4F" w14:textId="77777777" w:rsidR="002948E5" w:rsidRDefault="002948E5" w:rsidP="006D6CD5">
      <w:pPr>
        <w:pStyle w:val="aa"/>
      </w:pPr>
    </w:p>
    <w:p w14:paraId="56C5F0B0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15685B" w:rsidRPr="00E435BC" w14:paraId="626D9310" w14:textId="77777777" w:rsidTr="0015685B">
        <w:trPr>
          <w:jc w:val="center"/>
        </w:trPr>
        <w:tc>
          <w:tcPr>
            <w:tcW w:w="1555" w:type="dxa"/>
          </w:tcPr>
          <w:p w14:paraId="02AF70AD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ワークフローID</w:t>
            </w:r>
          </w:p>
        </w:tc>
        <w:tc>
          <w:tcPr>
            <w:tcW w:w="5386" w:type="dxa"/>
          </w:tcPr>
          <w:p w14:paraId="1F823D12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5685B" w:rsidRPr="00EA2185" w14:paraId="5AE20E0F" w14:textId="77777777" w:rsidTr="0015685B">
        <w:trPr>
          <w:jc w:val="center"/>
        </w:trPr>
        <w:tc>
          <w:tcPr>
            <w:tcW w:w="1555" w:type="dxa"/>
          </w:tcPr>
          <w:p w14:paraId="20AFAE26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ワークフロー名</w:t>
            </w:r>
          </w:p>
        </w:tc>
        <w:tc>
          <w:tcPr>
            <w:tcW w:w="5386" w:type="dxa"/>
          </w:tcPr>
          <w:p w14:paraId="0EB89969" w14:textId="77777777" w:rsidR="0015685B" w:rsidRPr="00EA2185" w:rsidRDefault="0015685B" w:rsidP="00B60314">
            <w:pPr>
              <w:pStyle w:val="aa"/>
            </w:pPr>
            <w:r>
              <w:rPr>
                <w:rFonts w:hint="eastAsia"/>
              </w:rPr>
              <w:t>〇〇申請</w:t>
            </w:r>
          </w:p>
        </w:tc>
      </w:tr>
    </w:tbl>
    <w:p w14:paraId="2D424924" w14:textId="77777777" w:rsidR="0074228B" w:rsidRDefault="0074228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51400E00" w14:textId="77777777" w:rsidTr="0015685B">
        <w:trPr>
          <w:jc w:val="center"/>
        </w:trPr>
        <w:tc>
          <w:tcPr>
            <w:tcW w:w="1555" w:type="dxa"/>
          </w:tcPr>
          <w:p w14:paraId="62FCAEEF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12D00442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61EBBC3" w14:textId="77777777" w:rsidTr="0015685B">
        <w:trPr>
          <w:jc w:val="center"/>
        </w:trPr>
        <w:tc>
          <w:tcPr>
            <w:tcW w:w="1555" w:type="dxa"/>
          </w:tcPr>
          <w:p w14:paraId="2165EE6B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5E783F3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6067EBD3" w14:textId="77777777" w:rsidTr="0015685B">
        <w:trPr>
          <w:jc w:val="center"/>
        </w:trPr>
        <w:tc>
          <w:tcPr>
            <w:tcW w:w="1555" w:type="dxa"/>
          </w:tcPr>
          <w:p w14:paraId="2415EEF3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787CA236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0DCEE163" w14:textId="77777777" w:rsidR="0069509D" w:rsidRDefault="0069509D" w:rsidP="006D6CD5">
      <w:pPr>
        <w:pStyle w:val="aa"/>
      </w:pPr>
    </w:p>
    <w:p w14:paraId="54A93D60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BA45E5E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1131B" w:rsidRPr="00EC0D14" w14:paraId="62F3682E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C53BD3" w14:textId="77777777" w:rsidR="0081131B" w:rsidRPr="00EC0D14" w:rsidRDefault="0081131B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894FB47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6787C61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74867CF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5FC3507B" w14:textId="77777777" w:rsidR="0081131B" w:rsidRPr="00EC0D14" w:rsidRDefault="0081131B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1131B" w:rsidRPr="00EC0D14" w14:paraId="4F126D9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F0A353" w14:textId="46050E80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B66F3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1D62098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EAD5238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A37F081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1131B" w:rsidRPr="00EC0D14" w14:paraId="33026C6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03F77B" w14:textId="5E0FA337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39DC2F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C0E140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8E167C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0182C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A6E8CC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046A53" w14:textId="19501843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6FEEF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3004B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3127F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D7CA0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6D402E7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1C1332" w14:textId="3C2603F4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19621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D41E9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A6365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804767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B3A732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440C75" w14:textId="55B661B2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9ED460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346219E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8493D2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27CEE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22CE9D0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6162B6" w14:textId="282ED207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14A008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54C2A6C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604511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EA6DF3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6D05236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6B9B31" w14:textId="47CEB72A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A2D8BB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56522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A9BB95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21A6B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3F412E8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2C025A" w14:textId="5294F21A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63321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85EF9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D44DC54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C55B0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CC4C38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A40967" w14:textId="4B2E2425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098C0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4D0F87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598FF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F52CC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39C2DBB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8D48EA" w14:textId="1EDD78FA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E33080F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C8F321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23FE00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D404A4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D6FEFF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742160" w14:textId="38611D3C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31193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A06B4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440740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AF5C2C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0C37C73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555A07" w14:textId="464BA58E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76B981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B639C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D3E44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E884B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D32AFE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E2F42E" w14:textId="2D3CD59F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BE6911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D1A1A5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330312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0991FF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4914847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937A67" w14:textId="416B4427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CB8587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CE6A26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CB3967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65F92A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49A780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29C821" w14:textId="0223273B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EF7519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6C3B7D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330A78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257231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2AA949F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FC51AF" w14:textId="5D1D51C0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D6661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16D1A3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753D92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C7DE5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CA0518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87F9A0" w14:textId="59E6C969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8047FD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569F15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21D13A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648DCA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3690281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657FE3" w14:textId="23345CBF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E8165C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AE9AAA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070646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C83B19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75B5908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5DE2ED" w14:textId="0D0B82F3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3D77444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942A33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23A3AB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4AB95A" w14:textId="77777777" w:rsidR="0081131B" w:rsidRPr="00EC0D14" w:rsidRDefault="0081131B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1131B" w:rsidRPr="00EC0D14" w14:paraId="13291A7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776FC7" w14:textId="0274ABBA" w:rsidR="0081131B" w:rsidRPr="00EC0D14" w:rsidRDefault="0081131B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83C18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07F730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A2DABB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CAE2028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F1491C5" w14:textId="77777777" w:rsidR="0081131B" w:rsidRPr="00EC0D14" w:rsidRDefault="0081131B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AEA2B24" w14:textId="77777777" w:rsidR="001B1570" w:rsidRDefault="00424E44" w:rsidP="001B1570">
      <w:pPr>
        <w:pStyle w:val="aa"/>
      </w:pPr>
      <w:r>
        <w:br w:type="page"/>
      </w:r>
    </w:p>
    <w:p w14:paraId="7485D5F9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D6E9FC0" w14:textId="77777777" w:rsidR="001B1570" w:rsidRDefault="001B1570" w:rsidP="001B1570">
      <w:pPr>
        <w:pStyle w:val="aa"/>
      </w:pPr>
    </w:p>
    <w:p w14:paraId="27F370FA" w14:textId="24435EDA" w:rsidR="0015685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144493" w:history="1">
        <w:r w:rsidR="0015685B" w:rsidRPr="004F1794">
          <w:rPr>
            <w:rStyle w:val="af2"/>
            <w:noProof/>
          </w:rPr>
          <w:t>◯◯申請の承認フロー概要</w:t>
        </w:r>
        <w:r w:rsidR="0015685B">
          <w:rPr>
            <w:noProof/>
            <w:webHidden/>
          </w:rPr>
          <w:tab/>
        </w:r>
        <w:r w:rsidR="0015685B">
          <w:rPr>
            <w:noProof/>
            <w:webHidden/>
          </w:rPr>
          <w:fldChar w:fldCharType="begin"/>
        </w:r>
        <w:r w:rsidR="0015685B">
          <w:rPr>
            <w:noProof/>
            <w:webHidden/>
          </w:rPr>
          <w:instrText xml:space="preserve"> PAGEREF _Toc71144493 \h </w:instrText>
        </w:r>
        <w:r w:rsidR="0015685B">
          <w:rPr>
            <w:noProof/>
            <w:webHidden/>
          </w:rPr>
        </w:r>
        <w:r w:rsidR="0015685B">
          <w:rPr>
            <w:noProof/>
            <w:webHidden/>
          </w:rPr>
          <w:fldChar w:fldCharType="separate"/>
        </w:r>
        <w:r w:rsidR="00783C18">
          <w:rPr>
            <w:noProof/>
            <w:webHidden/>
          </w:rPr>
          <w:t>3</w:t>
        </w:r>
        <w:r w:rsidR="0015685B">
          <w:rPr>
            <w:noProof/>
            <w:webHidden/>
          </w:rPr>
          <w:fldChar w:fldCharType="end"/>
        </w:r>
      </w:hyperlink>
    </w:p>
    <w:p w14:paraId="4141F3B2" w14:textId="1366CC88" w:rsidR="0015685B" w:rsidRDefault="0015685B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144494" w:history="1">
        <w:r w:rsidRPr="004F1794">
          <w:rPr>
            <w:rStyle w:val="af2"/>
            <w:noProof/>
          </w:rPr>
          <w:t>◯◯申請のフロー定義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_Toc71144494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C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EDB71" w14:textId="344656B9" w:rsidR="0015685B" w:rsidRDefault="0015685B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144495" w:history="1">
        <w:r w:rsidRPr="004F1794">
          <w:rPr>
            <w:rStyle w:val="af2"/>
            <w:noProof/>
          </w:rPr>
          <w:t>◯◯申請のロール定義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_Toc71144495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C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A5477C" w14:textId="77777777" w:rsidR="00550CC3" w:rsidRPr="003A02B2" w:rsidRDefault="003C1464" w:rsidP="009F491C">
      <w:pPr>
        <w:pStyle w:val="aa"/>
      </w:pPr>
      <w:r>
        <w:fldChar w:fldCharType="end"/>
      </w:r>
    </w:p>
    <w:p w14:paraId="69B413D2" w14:textId="77777777" w:rsidR="00550CC3" w:rsidRDefault="00346257" w:rsidP="00976698">
      <w:pPr>
        <w:pStyle w:val="1"/>
      </w:pPr>
      <w:bookmarkStart w:id="0" w:name="_Toc71144493"/>
      <w:r>
        <w:rPr>
          <w:rFonts w:hint="eastAsia"/>
        </w:rPr>
        <w:lastRenderedPageBreak/>
        <w:t>◯◯</w:t>
      </w:r>
      <w:r w:rsidR="00B7036B">
        <w:rPr>
          <w:rFonts w:hint="eastAsia"/>
        </w:rPr>
        <w:t>申請の承認フロー</w:t>
      </w:r>
      <w:r w:rsidR="00971FBF">
        <w:rPr>
          <w:rFonts w:hint="eastAsia"/>
        </w:rPr>
        <w:t>概要</w:t>
      </w:r>
      <w:bookmarkEnd w:id="0"/>
    </w:p>
    <w:p w14:paraId="3C694CD6" w14:textId="77777777" w:rsidR="00550CC3" w:rsidRPr="00B7036B" w:rsidRDefault="00550CC3" w:rsidP="003F25F6">
      <w:pPr>
        <w:pStyle w:val="aa"/>
      </w:pPr>
    </w:p>
    <w:p w14:paraId="2EB576A6" w14:textId="77777777" w:rsidR="003A16C0" w:rsidRDefault="00F26ABB" w:rsidP="003F25F6">
      <w:pPr>
        <w:pStyle w:val="aa"/>
      </w:pPr>
      <w:r>
        <w:rPr>
          <w:rFonts w:hint="eastAsia"/>
        </w:rPr>
        <w:t>◯◯</w:t>
      </w:r>
      <w:r w:rsidR="00B7036B">
        <w:rPr>
          <w:rFonts w:hint="eastAsia"/>
        </w:rPr>
        <w:t>申請の承認フロー</w:t>
      </w:r>
      <w:r>
        <w:rPr>
          <w:rFonts w:hint="eastAsia"/>
        </w:rPr>
        <w:t>は以下</w:t>
      </w:r>
      <w:r w:rsidR="003A16C0">
        <w:rPr>
          <w:rFonts w:hint="eastAsia"/>
        </w:rPr>
        <w:t>の</w:t>
      </w:r>
      <w:r w:rsidR="007D54A5">
        <w:rPr>
          <w:rFonts w:hint="eastAsia"/>
        </w:rPr>
        <w:t>とおり。</w:t>
      </w:r>
    </w:p>
    <w:tbl>
      <w:tblPr>
        <w:tblStyle w:val="3-3"/>
        <w:tblW w:w="5000" w:type="pct"/>
        <w:tblLayout w:type="fixed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  <w:gridCol w:w="2445"/>
        <w:gridCol w:w="2451"/>
      </w:tblGrid>
      <w:tr w:rsidR="00B33388" w14:paraId="0BD8CD43" w14:textId="77777777" w:rsidTr="00B33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" w:type="pct"/>
          </w:tcPr>
          <w:p w14:paraId="02958E08" w14:textId="77777777" w:rsidR="004B1084" w:rsidRDefault="004B1084" w:rsidP="00617707">
            <w:pPr>
              <w:pStyle w:val="aa"/>
            </w:pPr>
            <w:r>
              <w:rPr>
                <w:rFonts w:hint="eastAsia"/>
              </w:rPr>
              <w:t>申請者</w:t>
            </w:r>
          </w:p>
        </w:tc>
        <w:tc>
          <w:tcPr>
            <w:tcW w:w="833" w:type="pct"/>
          </w:tcPr>
          <w:p w14:paraId="3E768693" w14:textId="77777777" w:rsidR="004B1084" w:rsidRDefault="001E1022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閲覧者</w:t>
            </w:r>
          </w:p>
        </w:tc>
        <w:tc>
          <w:tcPr>
            <w:tcW w:w="833" w:type="pct"/>
          </w:tcPr>
          <w:p w14:paraId="64157BB0" w14:textId="77777777" w:rsidR="004B1084" w:rsidRDefault="001E1022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第一承認者</w:t>
            </w:r>
          </w:p>
        </w:tc>
        <w:tc>
          <w:tcPr>
            <w:tcW w:w="833" w:type="pct"/>
          </w:tcPr>
          <w:p w14:paraId="2736E7F4" w14:textId="77777777" w:rsidR="004B1084" w:rsidRDefault="001E1022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第二承認者</w:t>
            </w:r>
          </w:p>
        </w:tc>
        <w:tc>
          <w:tcPr>
            <w:tcW w:w="833" w:type="pct"/>
          </w:tcPr>
          <w:p w14:paraId="006D4D64" w14:textId="77777777" w:rsidR="004B1084" w:rsidRDefault="00237299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最終承認者</w:t>
            </w:r>
          </w:p>
        </w:tc>
        <w:tc>
          <w:tcPr>
            <w:tcW w:w="833" w:type="pct"/>
          </w:tcPr>
          <w:p w14:paraId="7C3EAF52" w14:textId="77777777" w:rsidR="004B1084" w:rsidRDefault="006F76BF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ワークフロー</w:t>
            </w:r>
            <w:r w:rsidR="00237299">
              <w:rPr>
                <w:rFonts w:hint="eastAsia"/>
              </w:rPr>
              <w:t>完了</w:t>
            </w:r>
          </w:p>
        </w:tc>
      </w:tr>
      <w:tr w:rsidR="003E5B36" w14:paraId="21BE4539" w14:textId="77777777" w:rsidTr="003E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74734B8" w14:textId="77777777" w:rsidR="003E5B36" w:rsidRDefault="003E5B36" w:rsidP="00617707">
            <w:pPr>
              <w:pStyle w:val="aa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109192" wp14:editId="6CAD610F">
                      <wp:extent cx="9189720" cy="4271010"/>
                      <wp:effectExtent l="0" t="0" r="0" b="0"/>
                      <wp:docPr id="43" name="キャンバス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0" name="四角形: 角を丸くする 50"/>
                              <wps:cNvSpPr/>
                              <wps:spPr>
                                <a:xfrm>
                                  <a:off x="39030" y="11904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59824D" w14:textId="77777777" w:rsidR="003E5B36" w:rsidRDefault="003E5B36" w:rsidP="00356B67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◯◯申請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四角形: 角を丸くする 67"/>
                              <wps:cNvSpPr/>
                              <wps:spPr>
                                <a:xfrm>
                                  <a:off x="3115605" y="11616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752F7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四角形: 角を丸くする 68"/>
                              <wps:cNvSpPr/>
                              <wps:spPr>
                                <a:xfrm>
                                  <a:off x="4746285" y="12285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DD7EE1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四角形: 角を丸くする 69"/>
                              <wps:cNvSpPr/>
                              <wps:spPr>
                                <a:xfrm>
                                  <a:off x="6300765" y="13428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7FBFA2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四角形: 角を丸くする 70"/>
                              <wps:cNvSpPr/>
                              <wps:spPr>
                                <a:xfrm>
                                  <a:off x="7794285" y="12285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8FC139" w14:textId="77777777" w:rsidR="003E5B36" w:rsidRDefault="003E5B36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承認</w:t>
                                    </w:r>
                                    <w:r w:rsidR="00237299"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済み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四角形: 角を丸くする 71"/>
                              <wps:cNvSpPr/>
                              <wps:spPr>
                                <a:xfrm>
                                  <a:off x="1578270" y="323181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0D518" w14:textId="77777777" w:rsidR="003E5B36" w:rsidRDefault="001D4553" w:rsidP="003E5B36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確認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コネクタ: カギ線 65"/>
                              <wps:cNvCnPr>
                                <a:stCxn id="50" idx="3"/>
                                <a:endCxn id="71" idx="0"/>
                              </wps:cNvCnPr>
                              <wps:spPr>
                                <a:xfrm>
                                  <a:off x="1376340" y="347640"/>
                                  <a:ext cx="870585" cy="288417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コネクタ: カギ線 73"/>
                              <wps:cNvCnPr>
                                <a:stCxn id="50" idx="3"/>
                                <a:endCxn id="67" idx="2"/>
                              </wps:cNvCnPr>
                              <wps:spPr>
                                <a:xfrm>
                                  <a:off x="1376340" y="347640"/>
                                  <a:ext cx="2407920" cy="225720"/>
                                </a:xfrm>
                                <a:prstGeom prst="bentConnector4">
                                  <a:avLst>
                                    <a:gd name="adj1" fmla="val 36115"/>
                                    <a:gd name="adj2" fmla="val 20127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コネクタ: カギ線 74"/>
                              <wps:cNvCnPr>
                                <a:stCxn id="67" idx="3"/>
                                <a:endCxn id="68" idx="2"/>
                              </wps:cNvCnPr>
                              <wps:spPr>
                                <a:xfrm>
                                  <a:off x="4452915" y="344760"/>
                                  <a:ext cx="962025" cy="235290"/>
                                </a:xfrm>
                                <a:prstGeom prst="bentConnector4">
                                  <a:avLst>
                                    <a:gd name="adj1" fmla="val 15248"/>
                                    <a:gd name="adj2" fmla="val 19715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コネクタ: カギ線 75"/>
                              <wps:cNvCnPr>
                                <a:stCxn id="68" idx="3"/>
                                <a:endCxn id="69" idx="2"/>
                              </wps:cNvCnPr>
                              <wps:spPr>
                                <a:xfrm>
                                  <a:off x="6083595" y="351450"/>
                                  <a:ext cx="885825" cy="240030"/>
                                </a:xfrm>
                                <a:prstGeom prst="bentConnector4">
                                  <a:avLst>
                                    <a:gd name="adj1" fmla="val 12258"/>
                                    <a:gd name="adj2" fmla="val 19523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コネクタ: カギ線 76"/>
                              <wps:cNvCnPr>
                                <a:stCxn id="69" idx="3"/>
                                <a:endCxn id="70" idx="2"/>
                              </wps:cNvCnPr>
                              <wps:spPr>
                                <a:xfrm>
                                  <a:off x="7638075" y="362880"/>
                                  <a:ext cx="824865" cy="217170"/>
                                </a:xfrm>
                                <a:prstGeom prst="bentConnector4">
                                  <a:avLst>
                                    <a:gd name="adj1" fmla="val 9469"/>
                                    <a:gd name="adj2" fmla="val 20526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四角形: 角を丸くする 77"/>
                              <wps:cNvSpPr/>
                              <wps:spPr>
                                <a:xfrm>
                                  <a:off x="3115605" y="188307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A6A373" w14:textId="77777777" w:rsidR="00FC5763" w:rsidRDefault="00FC5763" w:rsidP="00FC5763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差戻し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四角形: 角を丸くする 78"/>
                              <wps:cNvSpPr/>
                              <wps:spPr>
                                <a:xfrm>
                                  <a:off x="3115605" y="116679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668B9" w14:textId="77777777" w:rsidR="00FC5763" w:rsidRDefault="00FC5763" w:rsidP="00FC5763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引き戻し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四角形: 角を丸くする 79"/>
                              <wps:cNvSpPr/>
                              <wps:spPr>
                                <a:xfrm>
                                  <a:off x="3115605" y="269460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46931C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コネクタ: カギ線 80"/>
                              <wps:cNvCnPr>
                                <a:stCxn id="78" idx="1"/>
                                <a:endCxn id="50" idx="2"/>
                              </wps:cNvCnPr>
                              <wps:spPr>
                                <a:xfrm rot="10800000">
                                  <a:off x="707685" y="576240"/>
                                  <a:ext cx="2407920" cy="81915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コネクタ: カギ線 81"/>
                              <wps:cNvCnPr>
                                <a:stCxn id="77" idx="1"/>
                                <a:endCxn id="50" idx="2"/>
                              </wps:cNvCnPr>
                              <wps:spPr>
                                <a:xfrm rot="10800000">
                                  <a:off x="707685" y="576240"/>
                                  <a:ext cx="2407920" cy="153543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四角形: 角を丸くする 82"/>
                              <wps:cNvSpPr/>
                              <wps:spPr>
                                <a:xfrm>
                                  <a:off x="7794285" y="269079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30892D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四角形: 角を丸くする 83"/>
                              <wps:cNvSpPr/>
                              <wps:spPr>
                                <a:xfrm>
                                  <a:off x="4746285" y="187164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1716B7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差戻し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四角形: 角を丸くする 84"/>
                              <wps:cNvSpPr/>
                              <wps:spPr>
                                <a:xfrm>
                                  <a:off x="6300765" y="186783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51DCE9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差戻し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四角形: 角を丸くする 85"/>
                              <wps:cNvSpPr/>
                              <wps:spPr>
                                <a:xfrm>
                                  <a:off x="4746285" y="268317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2F0C1D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四角形: 角を丸くする 87"/>
                              <wps:cNvSpPr/>
                              <wps:spPr>
                                <a:xfrm>
                                  <a:off x="6300765" y="2686980"/>
                                  <a:ext cx="1337310" cy="457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9B3EA5" w14:textId="77777777" w:rsidR="00DF7249" w:rsidRDefault="00DF7249" w:rsidP="00DF724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ascii="Meiryo UI" w:eastAsia="Meiryo UI" w:hAnsi="Meiryo UI" w:cs="Times New Roman"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Meiryo UI" w:eastAsia="Meiryo UI" w:hAnsi="Meiryo UI" w:cs="Times New Roman" w:hint="eastAsia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否認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コネクタ: カギ線 88"/>
                              <wps:cNvCnPr>
                                <a:stCxn id="83" idx="2"/>
                                <a:endCxn id="50" idx="2"/>
                              </wps:cNvCnPr>
                              <wps:spPr>
                                <a:xfrm rot="5400000" flipH="1">
                                  <a:off x="2185013" y="-901087"/>
                                  <a:ext cx="1752600" cy="4707255"/>
                                </a:xfrm>
                                <a:prstGeom prst="bentConnector3">
                                  <a:avLst>
                                    <a:gd name="adj1" fmla="val -13043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コネクタ: カギ線 89"/>
                              <wps:cNvCnPr>
                                <a:stCxn id="84" idx="2"/>
                                <a:endCxn id="50" idx="2"/>
                              </wps:cNvCnPr>
                              <wps:spPr>
                                <a:xfrm rot="5400000" flipH="1">
                                  <a:off x="2964158" y="-1680232"/>
                                  <a:ext cx="1748790" cy="6261735"/>
                                </a:xfrm>
                                <a:prstGeom prst="bentConnector3">
                                  <a:avLst>
                                    <a:gd name="adj1" fmla="val -13072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コネクタ: カギ線 90"/>
                              <wps:cNvCnPr>
                                <a:stCxn id="79" idx="2"/>
                                <a:endCxn id="82" idx="2"/>
                              </wps:cNvCnPr>
                              <wps:spPr>
                                <a:xfrm rot="5400000" flipH="1" flipV="1">
                                  <a:off x="6121695" y="810555"/>
                                  <a:ext cx="3810" cy="4678680"/>
                                </a:xfrm>
                                <a:prstGeom prst="bentConnector3">
                                  <a:avLst>
                                    <a:gd name="adj1" fmla="val -600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コネクタ: カギ線 91"/>
                              <wps:cNvCnPr>
                                <a:stCxn id="85" idx="2"/>
                                <a:endCxn id="82" idx="2"/>
                              </wps:cNvCnPr>
                              <wps:spPr>
                                <a:xfrm rot="16200000" flipH="1">
                                  <a:off x="6935130" y="1620180"/>
                                  <a:ext cx="7620" cy="3048000"/>
                                </a:xfrm>
                                <a:prstGeom prst="bentConnector3">
                                  <a:avLst>
                                    <a:gd name="adj1" fmla="val 310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コネクタ: カギ線 92"/>
                              <wps:cNvCnPr>
                                <a:stCxn id="87" idx="2"/>
                                <a:endCxn id="82" idx="2"/>
                              </wps:cNvCnPr>
                              <wps:spPr>
                                <a:xfrm rot="16200000" flipH="1">
                                  <a:off x="7714275" y="2399325"/>
                                  <a:ext cx="3810" cy="1493520"/>
                                </a:xfrm>
                                <a:prstGeom prst="bentConnector3">
                                  <a:avLst>
                                    <a:gd name="adj1" fmla="val 610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109192" id="キャンバス 43" o:spid="_x0000_s1026" editas="canvas" style="width:723.6pt;height:336.3pt;mso-position-horizontal-relative:char;mso-position-vertical-relative:line" coordsize="91897,4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1897;height:42710;visibility:visible;mso-wrap-style:square" filled="t">
                        <v:fill o:detectmouseclick="t"/>
                        <v:path o:connecttype="none"/>
                      </v:shape>
                      <v:roundrect id="四角形: 角を丸くする 50" o:spid="_x0000_s1028" style="position:absolute;left:390;top:1190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4959824D" w14:textId="77777777" w:rsidR="003E5B36" w:rsidRDefault="003E5B36" w:rsidP="00356B67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◯◯申請</w:t>
                              </w:r>
                            </w:p>
                          </w:txbxContent>
                        </v:textbox>
                      </v:roundrect>
                      <v:roundrect id="四角形: 角を丸くする 67" o:spid="_x0000_s1029" style="position:absolute;left:31156;top:1161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3DA752F7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</w:p>
                          </w:txbxContent>
                        </v:textbox>
                      </v:roundrect>
                      <v:roundrect id="四角形: 角を丸くする 68" o:spid="_x0000_s1030" style="position:absolute;left:47462;top:122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00DD7EE1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</w:p>
                          </w:txbxContent>
                        </v:textbox>
                      </v:roundrect>
                      <v:roundrect id="四角形: 角を丸くする 69" o:spid="_x0000_s1031" style="position:absolute;left:63007;top:1342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147FBFA2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</w:p>
                          </w:txbxContent>
                        </v:textbox>
                      </v:roundrect>
                      <v:roundrect id="四角形: 角を丸くする 70" o:spid="_x0000_s1032" style="position:absolute;left:77942;top:122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5C8FC139" w14:textId="77777777" w:rsidR="003E5B36" w:rsidRDefault="003E5B36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承認</w:t>
                              </w:r>
                              <w:r w:rsidR="00237299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済み</w:t>
                              </w:r>
                            </w:p>
                          </w:txbxContent>
                        </v:textbox>
                      </v:roundrect>
                      <v:roundrect id="四角形: 角を丸くする 71" o:spid="_x0000_s1033" style="position:absolute;left:15782;top:3231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6DE0D518" w14:textId="77777777" w:rsidR="003E5B36" w:rsidRDefault="001D4553" w:rsidP="003E5B36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確認</w:t>
                              </w:r>
                            </w:p>
                          </w:txbxContent>
                        </v:textbox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コネクタ: カギ線 65" o:spid="_x0000_s1034" type="#_x0000_t33" style="position:absolute;left:13763;top:3476;width:8706;height:288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" strokecolor="black [3213]" strokeweight=".5pt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コネクタ: カギ線 73" o:spid="_x0000_s1035" type="#_x0000_t35" style="position:absolute;left:13763;top:3476;width:24079;height:22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" adj="7801,43476" strokecolor="black [3213]" strokeweight=".5pt">
                        <v:stroke endarrow="block"/>
                      </v:shape>
                      <v:shape id="コネクタ: カギ線 74" o:spid="_x0000_s1036" type="#_x0000_t35" style="position:absolute;left:44529;top:3447;width:9620;height:23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" adj="3294,42586" strokecolor="black [3213]" strokeweight=".5pt">
                        <v:stroke endarrow="block"/>
                      </v:shape>
                      <v:shape id="コネクタ: カギ線 75" o:spid="_x0000_s1037" type="#_x0000_t35" style="position:absolute;left:60835;top:3514;width:8859;height:2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" adj="2648,42171" strokecolor="black [3213]" strokeweight=".5pt">
                        <v:stroke endarrow="block"/>
                      </v:shape>
                      <v:shape id="コネクタ: カギ線 76" o:spid="_x0000_s1038" type="#_x0000_t35" style="position:absolute;left:76380;top:3628;width:8249;height:21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" adj="2045,44337" strokecolor="black [3213]" strokeweight=".5pt">
                        <v:stroke endarrow="block"/>
                      </v:shape>
                      <v:roundrect id="四角形: 角を丸くする 77" o:spid="_x0000_s1039" style="position:absolute;left:31156;top:18830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14A6A373" w14:textId="77777777" w:rsidR="00FC5763" w:rsidRDefault="00FC5763" w:rsidP="00FC5763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差戻し</w:t>
                              </w:r>
                            </w:p>
                          </w:txbxContent>
                        </v:textbox>
                      </v:roundrect>
                      <v:roundrect id="四角形: 角を丸くする 78" o:spid="_x0000_s1040" style="position:absolute;left:31156;top:11667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426668B9" w14:textId="77777777" w:rsidR="00FC5763" w:rsidRDefault="00FC5763" w:rsidP="00FC5763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引き戻し</w:t>
                              </w:r>
                            </w:p>
                          </w:txbxContent>
                        </v:textbox>
                      </v:roundrect>
                      <v:roundrect id="四角形: 角を丸くする 79" o:spid="_x0000_s1041" style="position:absolute;left:31156;top:26946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5346931C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shape id="コネクタ: カギ線 80" o:spid="_x0000_s1042" type="#_x0000_t33" style="position:absolute;left:7076;top:5762;width:24080;height:819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" strokecolor="black [3213]" strokeweight=".5pt">
                        <v:stroke endarrow="block"/>
                      </v:shape>
                      <v:shape id="コネクタ: カギ線 81" o:spid="_x0000_s1043" type="#_x0000_t33" style="position:absolute;left:7076;top:5762;width:24080;height:1535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" strokecolor="black [3213]" strokeweight=".5pt">
                        <v:stroke endarrow="block"/>
                      </v:shape>
                      <v:roundrect id="四角形: 角を丸くする 82" o:spid="_x0000_s1044" style="position:absolute;left:77942;top:26907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2230892D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roundrect id="四角形: 角を丸くする 83" o:spid="_x0000_s1045" style="position:absolute;left:47462;top:18716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" fillcolor="white [3212]" strokecolor="black [3213]" strokeweight="1.5pt">
                        <v:stroke joinstyle="miter"/>
                        <v:textbox>
                          <w:txbxContent>
                            <w:p w14:paraId="3D1716B7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差戻し</w:t>
                              </w:r>
                            </w:p>
                          </w:txbxContent>
                        </v:textbox>
                      </v:roundrect>
                      <v:roundrect id="四角形: 角を丸くする 84" o:spid="_x0000_s1046" style="position:absolute;left:63007;top:18678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5E51DCE9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差戻し</w:t>
                              </w:r>
                            </w:p>
                          </w:txbxContent>
                        </v:textbox>
                      </v:roundrect>
                      <v:roundrect id="四角形: 角を丸くする 85" o:spid="_x0000_s1047" style="position:absolute;left:47462;top:26831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" fillcolor="white [3212]" strokecolor="black [3213]" strokeweight="1.5pt">
                        <v:stroke joinstyle="miter"/>
                        <v:textbox>
                          <w:txbxContent>
                            <w:p w14:paraId="352F0C1D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roundrect id="四角形: 角を丸くする 87" o:spid="_x0000_s1048" style="position:absolute;left:63007;top:26869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" fillcolor="white [3212]" strokecolor="black [3213]" strokeweight="1.5pt">
                        <v:stroke joinstyle="miter"/>
                        <v:textbox>
                          <w:txbxContent>
                            <w:p w14:paraId="709B3EA5" w14:textId="77777777" w:rsidR="00DF7249" w:rsidRDefault="00DF7249" w:rsidP="00DF7249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否認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コネクタ: カギ線 88" o:spid="_x0000_s1049" type="#_x0000_t34" style="position:absolute;left:21850;top:-9012;width:17526;height:4707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" adj="-2817" strokecolor="black [3213]" strokeweight=".5pt">
                        <v:stroke endarrow="block"/>
                      </v:shape>
                      <v:shape id="コネクタ: カギ線 89" o:spid="_x0000_s1050" type="#_x0000_t34" style="position:absolute;left:29641;top:-16803;width:17488;height:6261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" adj="-2824" strokecolor="black [3213]" strokeweight=".5pt">
                        <v:stroke endarrow="block"/>
                      </v:shape>
                      <v:shape id="コネクタ: カギ線 90" o:spid="_x0000_s1051" type="#_x0000_t34" style="position:absolute;left:61216;top:8105;width:39;height:467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" adj="-1296000" strokecolor="black [3213]" strokeweight=".5pt">
                        <v:stroke endarrow="block"/>
                      </v:shape>
                      <v:shape id="コネクタ: カギ線 91" o:spid="_x0000_s1052" type="#_x0000_t34" style="position:absolute;left:69351;top:16201;width:76;height:304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" adj="669600" strokecolor="black [3213]" strokeweight=".5pt">
                        <v:stroke endarrow="block"/>
                      </v:shape>
                      <v:shape id="コネクタ: カギ線 92" o:spid="_x0000_s1053" type="#_x0000_t34" style="position:absolute;left:77143;top:23992;width:38;height:149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" adj="1317600" strokecolor="black [3213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B724F09" w14:textId="77777777" w:rsidR="003A16C0" w:rsidRDefault="003A16C0" w:rsidP="003A16C0">
      <w:pPr>
        <w:pStyle w:val="aa"/>
      </w:pPr>
    </w:p>
    <w:p w14:paraId="0B4ED002" w14:textId="77777777" w:rsidR="004823D4" w:rsidRDefault="00B65516" w:rsidP="004823D4">
      <w:pPr>
        <w:pStyle w:val="1"/>
      </w:pPr>
      <w:bookmarkStart w:id="1" w:name="_Toc71144494"/>
      <w:r>
        <w:rPr>
          <w:rFonts w:hint="eastAsia"/>
        </w:rPr>
        <w:lastRenderedPageBreak/>
        <w:t>◯◯申請のフロー定義</w:t>
      </w:r>
      <w:bookmarkEnd w:id="1"/>
    </w:p>
    <w:p w14:paraId="698E97FE" w14:textId="77777777" w:rsidR="000C670D" w:rsidRPr="00656FB9" w:rsidRDefault="000C670D" w:rsidP="000C670D">
      <w:pPr>
        <w:pStyle w:val="aa"/>
        <w:rPr>
          <w:b/>
          <w:bCs/>
        </w:rPr>
      </w:pPr>
    </w:p>
    <w:p w14:paraId="1E69DF1D" w14:textId="77777777" w:rsidR="007F5F0C" w:rsidRPr="007F5F0C" w:rsidRDefault="007F5F0C" w:rsidP="000C670D">
      <w:pPr>
        <w:pStyle w:val="aa"/>
        <w:rPr>
          <w:b/>
          <w:bCs/>
        </w:rPr>
      </w:pPr>
      <w:r w:rsidRPr="007F5F0C">
        <w:rPr>
          <w:rFonts w:hint="eastAsia"/>
          <w:b/>
          <w:bCs/>
        </w:rPr>
        <w:t>本流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0C670D" w14:paraId="6920D36A" w14:textId="77777777" w:rsidTr="00FD5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5EA12E54" w14:textId="77777777" w:rsidR="000C670D" w:rsidRDefault="008A4E7C" w:rsidP="00AF7590">
            <w:pPr>
              <w:pStyle w:val="aa"/>
            </w:pPr>
            <w:r>
              <w:rPr>
                <w:rFonts w:hint="eastAsia"/>
              </w:rPr>
              <w:t>要素</w:t>
            </w:r>
            <w:r w:rsidR="000C670D">
              <w:rPr>
                <w:rFonts w:hint="eastAsia"/>
              </w:rPr>
              <w:t>名</w:t>
            </w:r>
          </w:p>
        </w:tc>
        <w:tc>
          <w:tcPr>
            <w:tcW w:w="1150" w:type="pct"/>
          </w:tcPr>
          <w:p w14:paraId="687B41B4" w14:textId="77777777" w:rsidR="000C670D" w:rsidRDefault="00D05DD9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イベント</w:t>
            </w:r>
          </w:p>
        </w:tc>
        <w:tc>
          <w:tcPr>
            <w:tcW w:w="2731" w:type="pct"/>
          </w:tcPr>
          <w:p w14:paraId="5B947386" w14:textId="77777777" w:rsidR="000C670D" w:rsidRDefault="00FD5DF3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0C670D" w14:paraId="5CE0AF95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2B5B6D64" w14:textId="77777777" w:rsidR="000C670D" w:rsidRDefault="007F5F0C" w:rsidP="00AF7590">
            <w:pPr>
              <w:pStyle w:val="aa"/>
            </w:pPr>
            <w:r>
              <w:rPr>
                <w:rFonts w:hint="eastAsia"/>
              </w:rPr>
              <w:t>開始</w:t>
            </w:r>
          </w:p>
        </w:tc>
        <w:tc>
          <w:tcPr>
            <w:tcW w:w="1150" w:type="pct"/>
          </w:tcPr>
          <w:p w14:paraId="6D804DAC" w14:textId="77777777" w:rsidR="000C670D" w:rsidRDefault="00D05DD9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731" w:type="pct"/>
          </w:tcPr>
          <w:p w14:paraId="6E30B019" w14:textId="77777777" w:rsidR="000C670D" w:rsidRDefault="000C670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70D" w14:paraId="5DB975F9" w14:textId="77777777" w:rsidTr="00FD5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2BCD4C0" w14:textId="77777777" w:rsidR="000C670D" w:rsidRDefault="000C1661" w:rsidP="00AF7590">
            <w:pPr>
              <w:pStyle w:val="aa"/>
            </w:pPr>
            <w:r>
              <w:rPr>
                <w:rFonts w:hint="eastAsia"/>
              </w:rPr>
              <w:t>◯◯申請</w:t>
            </w:r>
          </w:p>
        </w:tc>
        <w:tc>
          <w:tcPr>
            <w:tcW w:w="1150" w:type="pct"/>
          </w:tcPr>
          <w:p w14:paraId="113A99A0" w14:textId="77777777" w:rsidR="000C670D" w:rsidRDefault="00D05DD9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申請/取消</w:t>
            </w:r>
          </w:p>
        </w:tc>
        <w:tc>
          <w:tcPr>
            <w:tcW w:w="2731" w:type="pct"/>
          </w:tcPr>
          <w:p w14:paraId="10245ABB" w14:textId="77777777" w:rsidR="000C670D" w:rsidRDefault="000C670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7A7" w14:paraId="5F22DD73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2EEFBA95" w14:textId="77777777" w:rsidR="002B07A7" w:rsidRDefault="0034305F" w:rsidP="00442CA8">
            <w:pPr>
              <w:pStyle w:val="aa"/>
            </w:pPr>
            <w:r>
              <w:rPr>
                <w:rFonts w:hint="eastAsia"/>
              </w:rPr>
              <w:t>分岐1</w:t>
            </w:r>
          </w:p>
        </w:tc>
        <w:tc>
          <w:tcPr>
            <w:tcW w:w="1150" w:type="pct"/>
          </w:tcPr>
          <w:p w14:paraId="3DD5B9E6" w14:textId="77777777" w:rsidR="002B07A7" w:rsidRDefault="002B07A7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1" w:type="pct"/>
          </w:tcPr>
          <w:p w14:paraId="4B49893E" w14:textId="77777777" w:rsidR="002B07A7" w:rsidRDefault="0034305F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閲覧者が指定されている場合のルート</w:t>
            </w:r>
          </w:p>
        </w:tc>
      </w:tr>
      <w:tr w:rsidR="00442CA8" w14:paraId="4BF37AF4" w14:textId="77777777" w:rsidTr="00FD5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57965B05" w14:textId="77777777" w:rsidR="00442CA8" w:rsidRDefault="00DF38C4" w:rsidP="00442CA8">
            <w:pPr>
              <w:pStyle w:val="aa"/>
            </w:pPr>
            <w:r>
              <w:rPr>
                <w:rFonts w:hint="eastAsia"/>
              </w:rPr>
              <w:t>第一承認</w:t>
            </w:r>
          </w:p>
        </w:tc>
        <w:tc>
          <w:tcPr>
            <w:tcW w:w="1150" w:type="pct"/>
          </w:tcPr>
          <w:p w14:paraId="3E2EAB47" w14:textId="77777777" w:rsidR="00442CA8" w:rsidRDefault="003A78D8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引き戻し/差戻し/</w:t>
            </w:r>
            <w:r w:rsidR="00FD5DF3">
              <w:rPr>
                <w:rFonts w:hint="eastAsia"/>
              </w:rPr>
              <w:t>承認/</w:t>
            </w:r>
            <w:r>
              <w:rPr>
                <w:rFonts w:hint="eastAsia"/>
              </w:rPr>
              <w:t>否認</w:t>
            </w:r>
          </w:p>
        </w:tc>
        <w:tc>
          <w:tcPr>
            <w:tcW w:w="2731" w:type="pct"/>
          </w:tcPr>
          <w:p w14:paraId="1F6DA22E" w14:textId="77777777" w:rsidR="00442CA8" w:rsidRDefault="00442CA8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8D8" w14:paraId="7A88460E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56C0BDFA" w14:textId="77777777" w:rsidR="003A78D8" w:rsidRDefault="003A78D8" w:rsidP="00442CA8">
            <w:pPr>
              <w:pStyle w:val="aa"/>
            </w:pPr>
            <w:r>
              <w:rPr>
                <w:rFonts w:hint="eastAsia"/>
              </w:rPr>
              <w:t>分岐</w:t>
            </w:r>
            <w:r w:rsidR="0034305F">
              <w:rPr>
                <w:rFonts w:hint="eastAsia"/>
              </w:rPr>
              <w:t>2</w:t>
            </w:r>
          </w:p>
        </w:tc>
        <w:tc>
          <w:tcPr>
            <w:tcW w:w="1150" w:type="pct"/>
          </w:tcPr>
          <w:p w14:paraId="3B4509C5" w14:textId="77777777" w:rsidR="003A78D8" w:rsidRDefault="003A78D8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1" w:type="pct"/>
          </w:tcPr>
          <w:p w14:paraId="62949E42" w14:textId="77777777" w:rsidR="003A78D8" w:rsidRDefault="00450045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第二承認者が指定されている</w:t>
            </w:r>
            <w:r w:rsidR="0034305F">
              <w:rPr>
                <w:rFonts w:hint="eastAsia"/>
              </w:rPr>
              <w:t>場合のルート</w:t>
            </w:r>
          </w:p>
        </w:tc>
      </w:tr>
      <w:tr w:rsidR="003A78D8" w14:paraId="2DE984DA" w14:textId="77777777" w:rsidTr="00FD5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58F47F7F" w14:textId="77777777" w:rsidR="003A78D8" w:rsidRDefault="00C720A1" w:rsidP="00442CA8">
            <w:pPr>
              <w:pStyle w:val="aa"/>
            </w:pPr>
            <w:r>
              <w:rPr>
                <w:rFonts w:hint="eastAsia"/>
              </w:rPr>
              <w:t>最終承認</w:t>
            </w:r>
          </w:p>
        </w:tc>
        <w:tc>
          <w:tcPr>
            <w:tcW w:w="1150" w:type="pct"/>
          </w:tcPr>
          <w:p w14:paraId="36CC0115" w14:textId="77777777" w:rsidR="003A78D8" w:rsidRDefault="00FD5DF3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差戻し/承認/否認</w:t>
            </w:r>
          </w:p>
        </w:tc>
        <w:tc>
          <w:tcPr>
            <w:tcW w:w="2731" w:type="pct"/>
          </w:tcPr>
          <w:p w14:paraId="4B524337" w14:textId="77777777" w:rsidR="003A78D8" w:rsidRDefault="003A78D8" w:rsidP="00442CA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4CC" w14:paraId="17787C80" w14:textId="77777777" w:rsidTr="00FD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29A59F0" w14:textId="77777777" w:rsidR="00D364CC" w:rsidRDefault="00125FB2" w:rsidP="00442CA8">
            <w:pPr>
              <w:pStyle w:val="aa"/>
            </w:pPr>
            <w:r>
              <w:rPr>
                <w:rFonts w:hint="eastAsia"/>
              </w:rPr>
              <w:t>終了</w:t>
            </w:r>
          </w:p>
        </w:tc>
        <w:tc>
          <w:tcPr>
            <w:tcW w:w="1150" w:type="pct"/>
          </w:tcPr>
          <w:p w14:paraId="2679359D" w14:textId="77777777" w:rsidR="00125FB2" w:rsidRDefault="00125FB2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731" w:type="pct"/>
          </w:tcPr>
          <w:p w14:paraId="130A9165" w14:textId="77777777" w:rsidR="00D364CC" w:rsidRDefault="00D364CC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4D05CF" w14:textId="77777777" w:rsidR="000C670D" w:rsidRDefault="000C670D" w:rsidP="003F25F6">
      <w:pPr>
        <w:pStyle w:val="aa"/>
      </w:pPr>
    </w:p>
    <w:p w14:paraId="19E4785F" w14:textId="77777777" w:rsidR="000C670D" w:rsidRPr="000C1661" w:rsidRDefault="008A4E7C" w:rsidP="000C670D">
      <w:pPr>
        <w:pStyle w:val="aa"/>
        <w:rPr>
          <w:b/>
          <w:bCs/>
        </w:rPr>
      </w:pPr>
      <w:r w:rsidRPr="000C1661">
        <w:rPr>
          <w:rFonts w:hint="eastAsia"/>
          <w:b/>
          <w:bCs/>
        </w:rPr>
        <w:t>分岐1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5C1A6B" w14:paraId="0050B985" w14:textId="77777777" w:rsidTr="005C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6CEA8164" w14:textId="77777777" w:rsidR="005C1A6B" w:rsidRDefault="00DC10A9" w:rsidP="005C1A6B">
            <w:pPr>
              <w:pStyle w:val="aa"/>
            </w:pPr>
            <w:r>
              <w:rPr>
                <w:rFonts w:hint="eastAsia"/>
              </w:rPr>
              <w:t>要素名</w:t>
            </w:r>
          </w:p>
        </w:tc>
        <w:tc>
          <w:tcPr>
            <w:tcW w:w="1150" w:type="pct"/>
          </w:tcPr>
          <w:p w14:paraId="7B72D1F6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イベント</w:t>
            </w:r>
          </w:p>
        </w:tc>
        <w:tc>
          <w:tcPr>
            <w:tcW w:w="2731" w:type="pct"/>
          </w:tcPr>
          <w:p w14:paraId="7EEDB549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5C1A6B" w14:paraId="7C228B7A" w14:textId="77777777" w:rsidTr="005C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3E9CA81" w14:textId="77777777" w:rsidR="005C1A6B" w:rsidRDefault="00535EB6" w:rsidP="005C1A6B">
            <w:pPr>
              <w:pStyle w:val="aa"/>
            </w:pPr>
            <w:r>
              <w:rPr>
                <w:rFonts w:hint="eastAsia"/>
              </w:rPr>
              <w:t>申請内容確認</w:t>
            </w:r>
          </w:p>
        </w:tc>
        <w:tc>
          <w:tcPr>
            <w:tcW w:w="1150" w:type="pct"/>
          </w:tcPr>
          <w:p w14:paraId="2B0A90A1" w14:textId="77777777" w:rsidR="005C1A6B" w:rsidRDefault="005C1A6B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確認</w:t>
            </w:r>
          </w:p>
        </w:tc>
        <w:tc>
          <w:tcPr>
            <w:tcW w:w="2731" w:type="pct"/>
          </w:tcPr>
          <w:p w14:paraId="4F5B4994" w14:textId="77777777" w:rsidR="005C1A6B" w:rsidRDefault="00DC10A9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申請内容を閲覧します。</w:t>
            </w:r>
          </w:p>
        </w:tc>
      </w:tr>
    </w:tbl>
    <w:p w14:paraId="544DC9EB" w14:textId="77777777" w:rsidR="00870BBB" w:rsidRDefault="00870BBB" w:rsidP="00870BBB">
      <w:pPr>
        <w:pStyle w:val="aa"/>
      </w:pPr>
    </w:p>
    <w:p w14:paraId="47482D4A" w14:textId="77777777" w:rsidR="00870BBB" w:rsidRPr="000C1661" w:rsidRDefault="00870BBB" w:rsidP="00870BBB">
      <w:pPr>
        <w:pStyle w:val="aa"/>
        <w:rPr>
          <w:b/>
          <w:bCs/>
        </w:rPr>
      </w:pPr>
      <w:r w:rsidRPr="000C1661">
        <w:rPr>
          <w:rFonts w:hint="eastAsia"/>
          <w:b/>
          <w:bCs/>
        </w:rPr>
        <w:t>分岐</w:t>
      </w:r>
      <w:r w:rsidR="005C1A6B">
        <w:rPr>
          <w:rFonts w:hint="eastAsia"/>
          <w:b/>
          <w:bCs/>
        </w:rPr>
        <w:t>2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5C1A6B" w14:paraId="3E61486F" w14:textId="77777777" w:rsidTr="005C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36FE3F75" w14:textId="77777777" w:rsidR="005C1A6B" w:rsidRDefault="00DC10A9" w:rsidP="005C1A6B">
            <w:pPr>
              <w:pStyle w:val="aa"/>
            </w:pPr>
            <w:r>
              <w:rPr>
                <w:rFonts w:hint="eastAsia"/>
              </w:rPr>
              <w:t>要素名</w:t>
            </w:r>
          </w:p>
        </w:tc>
        <w:tc>
          <w:tcPr>
            <w:tcW w:w="1150" w:type="pct"/>
          </w:tcPr>
          <w:p w14:paraId="52D54198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イベント</w:t>
            </w:r>
          </w:p>
        </w:tc>
        <w:tc>
          <w:tcPr>
            <w:tcW w:w="2731" w:type="pct"/>
          </w:tcPr>
          <w:p w14:paraId="5A42591B" w14:textId="77777777" w:rsidR="005C1A6B" w:rsidRDefault="005C1A6B" w:rsidP="005C1A6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5C1A6B" w14:paraId="27A8C61E" w14:textId="77777777" w:rsidTr="005C1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524AC2E" w14:textId="77777777" w:rsidR="005C1A6B" w:rsidRDefault="005C1A6B" w:rsidP="005C1A6B">
            <w:pPr>
              <w:pStyle w:val="aa"/>
            </w:pPr>
            <w:r>
              <w:rPr>
                <w:rFonts w:hint="eastAsia"/>
              </w:rPr>
              <w:t>第二承認</w:t>
            </w:r>
          </w:p>
        </w:tc>
        <w:tc>
          <w:tcPr>
            <w:tcW w:w="1150" w:type="pct"/>
          </w:tcPr>
          <w:p w14:paraId="5AEE4317" w14:textId="77777777" w:rsidR="005C1A6B" w:rsidRDefault="005C1A6B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差戻し/承認/否認</w:t>
            </w:r>
          </w:p>
        </w:tc>
        <w:tc>
          <w:tcPr>
            <w:tcW w:w="2731" w:type="pct"/>
          </w:tcPr>
          <w:p w14:paraId="0190B628" w14:textId="77777777" w:rsidR="005C1A6B" w:rsidRDefault="005C1A6B" w:rsidP="005C1A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3F79" w14:textId="77777777" w:rsidR="001629D0" w:rsidRDefault="001629D0" w:rsidP="001629D0">
      <w:pPr>
        <w:pStyle w:val="1"/>
      </w:pPr>
      <w:bookmarkStart w:id="2" w:name="_Toc71144495"/>
      <w:r>
        <w:rPr>
          <w:rFonts w:hint="eastAsia"/>
        </w:rPr>
        <w:lastRenderedPageBreak/>
        <w:t>◯◯申請のロール定義</w:t>
      </w:r>
      <w:bookmarkEnd w:id="2"/>
    </w:p>
    <w:p w14:paraId="7A20CA60" w14:textId="77777777" w:rsidR="001629D0" w:rsidRPr="004823D4" w:rsidRDefault="001629D0" w:rsidP="001629D0">
      <w:pPr>
        <w:pStyle w:val="aa"/>
      </w:pPr>
    </w:p>
    <w:p w14:paraId="5700BD05" w14:textId="77777777" w:rsidR="001629D0" w:rsidRDefault="001629D0" w:rsidP="001629D0">
      <w:pPr>
        <w:pStyle w:val="aa"/>
      </w:pPr>
      <w:r>
        <w:rPr>
          <w:rFonts w:hint="eastAsia"/>
        </w:rPr>
        <w:t>◯◯申請における</w:t>
      </w:r>
      <w:r w:rsidR="002826A5">
        <w:rPr>
          <w:rFonts w:hint="eastAsia"/>
        </w:rPr>
        <w:t>アクターと</w:t>
      </w:r>
      <w:r w:rsidR="006373E9">
        <w:rPr>
          <w:rFonts w:hint="eastAsia"/>
        </w:rPr>
        <w:t>ロールは以下のとおり。</w:t>
      </w:r>
    </w:p>
    <w:p w14:paraId="52605FE0" w14:textId="77777777" w:rsidR="006373E9" w:rsidRDefault="006373E9" w:rsidP="001629D0">
      <w:pPr>
        <w:pStyle w:val="aa"/>
        <w:rPr>
          <w:b/>
          <w:bCs/>
        </w:rPr>
      </w:pPr>
    </w:p>
    <w:p w14:paraId="564B0644" w14:textId="77777777" w:rsidR="006373E9" w:rsidRPr="006373E9" w:rsidRDefault="007C261C" w:rsidP="001629D0">
      <w:pPr>
        <w:pStyle w:val="aa"/>
        <w:rPr>
          <w:b/>
          <w:bCs/>
        </w:rPr>
      </w:pPr>
      <w:r>
        <w:rPr>
          <w:rFonts w:hint="eastAsia"/>
          <w:b/>
          <w:bCs/>
        </w:rPr>
        <w:t>アクター</w:t>
      </w:r>
      <w:r w:rsidR="006373E9">
        <w:rPr>
          <w:rFonts w:hint="eastAsia"/>
          <w:b/>
          <w:bCs/>
        </w:rPr>
        <w:t>と</w:t>
      </w:r>
      <w:r w:rsidR="006373E9" w:rsidRPr="006373E9">
        <w:rPr>
          <w:rFonts w:hint="eastAsia"/>
          <w:b/>
          <w:bCs/>
        </w:rPr>
        <w:t>ロール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3375"/>
        <w:gridCol w:w="8015"/>
      </w:tblGrid>
      <w:tr w:rsidR="006373E9" w14:paraId="1366F820" w14:textId="77777777" w:rsidTr="0061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173C3C24" w14:textId="77777777" w:rsidR="006373E9" w:rsidRDefault="007C261C" w:rsidP="00617707">
            <w:pPr>
              <w:pStyle w:val="aa"/>
            </w:pPr>
            <w:r>
              <w:rPr>
                <w:rFonts w:hint="eastAsia"/>
              </w:rPr>
              <w:t>アクター</w:t>
            </w:r>
          </w:p>
        </w:tc>
        <w:tc>
          <w:tcPr>
            <w:tcW w:w="1150" w:type="pct"/>
          </w:tcPr>
          <w:p w14:paraId="7CDBF7F5" w14:textId="77777777" w:rsidR="006373E9" w:rsidRDefault="002826A5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ロール</w:t>
            </w:r>
          </w:p>
        </w:tc>
        <w:tc>
          <w:tcPr>
            <w:tcW w:w="2731" w:type="pct"/>
          </w:tcPr>
          <w:p w14:paraId="1DC46BC4" w14:textId="77777777" w:rsidR="006373E9" w:rsidRDefault="006373E9" w:rsidP="0061770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6373E9" w14:paraId="7967D95B" w14:textId="77777777" w:rsidTr="0061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049A6C2" w14:textId="77777777" w:rsidR="006373E9" w:rsidRDefault="00661C21" w:rsidP="00617707">
            <w:pPr>
              <w:pStyle w:val="aa"/>
            </w:pPr>
            <w:r>
              <w:rPr>
                <w:rFonts w:hint="eastAsia"/>
              </w:rPr>
              <w:t>申請者</w:t>
            </w:r>
          </w:p>
        </w:tc>
        <w:tc>
          <w:tcPr>
            <w:tcW w:w="1150" w:type="pct"/>
          </w:tcPr>
          <w:p w14:paraId="548F5716" w14:textId="77777777" w:rsidR="006373E9" w:rsidRDefault="006A230C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一般ユーザ</w:t>
            </w:r>
          </w:p>
        </w:tc>
        <w:tc>
          <w:tcPr>
            <w:tcW w:w="2731" w:type="pct"/>
          </w:tcPr>
          <w:p w14:paraId="1A0CD584" w14:textId="77777777" w:rsidR="006373E9" w:rsidRDefault="006373E9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3E9" w14:paraId="7B137243" w14:textId="77777777" w:rsidTr="0061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200A5EF0" w14:textId="77777777" w:rsidR="006373E9" w:rsidRDefault="00661C21" w:rsidP="00617707">
            <w:pPr>
              <w:pStyle w:val="aa"/>
            </w:pPr>
            <w:r>
              <w:rPr>
                <w:rFonts w:hint="eastAsia"/>
              </w:rPr>
              <w:t>閲覧者</w:t>
            </w:r>
          </w:p>
        </w:tc>
        <w:tc>
          <w:tcPr>
            <w:tcW w:w="1150" w:type="pct"/>
          </w:tcPr>
          <w:p w14:paraId="48E8DFCC" w14:textId="77777777" w:rsidR="006373E9" w:rsidRDefault="006A230C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一般ユーザ</w:t>
            </w:r>
          </w:p>
        </w:tc>
        <w:tc>
          <w:tcPr>
            <w:tcW w:w="2731" w:type="pct"/>
          </w:tcPr>
          <w:p w14:paraId="28DE814F" w14:textId="77777777" w:rsidR="006373E9" w:rsidRDefault="006373E9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3E9" w14:paraId="4F57FBD4" w14:textId="77777777" w:rsidTr="0061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41367E1" w14:textId="77777777" w:rsidR="006373E9" w:rsidRDefault="0041779E" w:rsidP="00617707">
            <w:pPr>
              <w:pStyle w:val="aa"/>
            </w:pPr>
            <w:r>
              <w:rPr>
                <w:rFonts w:hint="eastAsia"/>
              </w:rPr>
              <w:t>第一承認者</w:t>
            </w:r>
          </w:p>
        </w:tc>
        <w:tc>
          <w:tcPr>
            <w:tcW w:w="1150" w:type="pct"/>
          </w:tcPr>
          <w:p w14:paraId="6785002C" w14:textId="77777777" w:rsidR="006373E9" w:rsidRDefault="00001781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部長</w:t>
            </w:r>
          </w:p>
        </w:tc>
        <w:tc>
          <w:tcPr>
            <w:tcW w:w="2731" w:type="pct"/>
          </w:tcPr>
          <w:p w14:paraId="7464853A" w14:textId="77777777" w:rsidR="006373E9" w:rsidRDefault="006373E9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3E9" w14:paraId="151C4A51" w14:textId="77777777" w:rsidTr="00617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D64D44C" w14:textId="77777777" w:rsidR="006373E9" w:rsidRDefault="006373E9" w:rsidP="00617707">
            <w:pPr>
              <w:pStyle w:val="aa"/>
            </w:pPr>
            <w:r>
              <w:rPr>
                <w:rFonts w:hint="eastAsia"/>
              </w:rPr>
              <w:t>第</w:t>
            </w:r>
            <w:r w:rsidR="0041779E">
              <w:rPr>
                <w:rFonts w:hint="eastAsia"/>
              </w:rPr>
              <w:t>二承認者</w:t>
            </w:r>
          </w:p>
        </w:tc>
        <w:tc>
          <w:tcPr>
            <w:tcW w:w="1150" w:type="pct"/>
          </w:tcPr>
          <w:p w14:paraId="2031511C" w14:textId="77777777" w:rsidR="006373E9" w:rsidRDefault="006A230C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本部長</w:t>
            </w:r>
          </w:p>
        </w:tc>
        <w:tc>
          <w:tcPr>
            <w:tcW w:w="2731" w:type="pct"/>
          </w:tcPr>
          <w:p w14:paraId="1F016F6C" w14:textId="77777777" w:rsidR="006373E9" w:rsidRDefault="006373E9" w:rsidP="0061770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3E9" w14:paraId="767FBCC1" w14:textId="77777777" w:rsidTr="0061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795BD539" w14:textId="77777777" w:rsidR="006373E9" w:rsidRDefault="0041779E" w:rsidP="00617707">
            <w:pPr>
              <w:pStyle w:val="aa"/>
            </w:pPr>
            <w:r>
              <w:rPr>
                <w:rFonts w:hint="eastAsia"/>
              </w:rPr>
              <w:t>最終承認者</w:t>
            </w:r>
          </w:p>
        </w:tc>
        <w:tc>
          <w:tcPr>
            <w:tcW w:w="1150" w:type="pct"/>
          </w:tcPr>
          <w:p w14:paraId="530FD6B4" w14:textId="77777777" w:rsidR="006373E9" w:rsidRDefault="006A230C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経理担当者</w:t>
            </w:r>
          </w:p>
        </w:tc>
        <w:tc>
          <w:tcPr>
            <w:tcW w:w="2731" w:type="pct"/>
          </w:tcPr>
          <w:p w14:paraId="21AC9FEB" w14:textId="77777777" w:rsidR="006373E9" w:rsidRDefault="006373E9" w:rsidP="0061770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7935C5" w14:textId="77777777" w:rsidR="00374067" w:rsidRPr="001629D0" w:rsidRDefault="00374067" w:rsidP="00E513BA">
      <w:pPr>
        <w:pStyle w:val="aa"/>
      </w:pPr>
    </w:p>
    <w:sectPr w:rsidR="00374067" w:rsidRPr="001629D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17B5A" w14:textId="77777777" w:rsidR="0025131D" w:rsidRDefault="0025131D" w:rsidP="00F95D5B">
      <w:r>
        <w:separator/>
      </w:r>
    </w:p>
  </w:endnote>
  <w:endnote w:type="continuationSeparator" w:id="0">
    <w:p w14:paraId="7A4100FF" w14:textId="77777777" w:rsidR="0025131D" w:rsidRDefault="0025131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A9377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1F360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9B438" w14:textId="77777777" w:rsidR="0025131D" w:rsidRDefault="0025131D" w:rsidP="00F95D5B">
      <w:r>
        <w:separator/>
      </w:r>
    </w:p>
  </w:footnote>
  <w:footnote w:type="continuationSeparator" w:id="0">
    <w:p w14:paraId="5E52E751" w14:textId="77777777" w:rsidR="0025131D" w:rsidRDefault="0025131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B654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6BA9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E6618F">
      <w:rPr>
        <w:rFonts w:hint="eastAsia"/>
      </w:rPr>
      <w:t>ワークフロー定義</w:t>
    </w:r>
    <w:r>
      <w:rPr>
        <w:rFonts w:hint="eastAsia"/>
      </w:rPr>
      <w:t>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D7"/>
    <w:rsid w:val="00001781"/>
    <w:rsid w:val="00002BCB"/>
    <w:rsid w:val="000069F1"/>
    <w:rsid w:val="00013264"/>
    <w:rsid w:val="00013E27"/>
    <w:rsid w:val="000144DD"/>
    <w:rsid w:val="000150D9"/>
    <w:rsid w:val="00016D43"/>
    <w:rsid w:val="00037D33"/>
    <w:rsid w:val="00037E87"/>
    <w:rsid w:val="000417C2"/>
    <w:rsid w:val="000444CE"/>
    <w:rsid w:val="00060653"/>
    <w:rsid w:val="00062871"/>
    <w:rsid w:val="00070280"/>
    <w:rsid w:val="000706C8"/>
    <w:rsid w:val="00070923"/>
    <w:rsid w:val="00073550"/>
    <w:rsid w:val="00082780"/>
    <w:rsid w:val="00096489"/>
    <w:rsid w:val="000A024F"/>
    <w:rsid w:val="000B056E"/>
    <w:rsid w:val="000B6086"/>
    <w:rsid w:val="000B6097"/>
    <w:rsid w:val="000C0C7F"/>
    <w:rsid w:val="000C1661"/>
    <w:rsid w:val="000C33DF"/>
    <w:rsid w:val="000C670D"/>
    <w:rsid w:val="000D3110"/>
    <w:rsid w:val="000D347D"/>
    <w:rsid w:val="000D57D9"/>
    <w:rsid w:val="000E1964"/>
    <w:rsid w:val="000F68B3"/>
    <w:rsid w:val="0010171D"/>
    <w:rsid w:val="0011018C"/>
    <w:rsid w:val="00122D0F"/>
    <w:rsid w:val="00124BD4"/>
    <w:rsid w:val="00125FB2"/>
    <w:rsid w:val="00126004"/>
    <w:rsid w:val="0013011C"/>
    <w:rsid w:val="00130AD5"/>
    <w:rsid w:val="00131D97"/>
    <w:rsid w:val="0015188E"/>
    <w:rsid w:val="0015685B"/>
    <w:rsid w:val="001629D0"/>
    <w:rsid w:val="001708B3"/>
    <w:rsid w:val="00172A79"/>
    <w:rsid w:val="00172D20"/>
    <w:rsid w:val="001738E7"/>
    <w:rsid w:val="001879BA"/>
    <w:rsid w:val="00195BD8"/>
    <w:rsid w:val="001A30CB"/>
    <w:rsid w:val="001B1570"/>
    <w:rsid w:val="001B37B0"/>
    <w:rsid w:val="001B79DB"/>
    <w:rsid w:val="001C1475"/>
    <w:rsid w:val="001C7EF8"/>
    <w:rsid w:val="001D15B3"/>
    <w:rsid w:val="001D4553"/>
    <w:rsid w:val="001D6464"/>
    <w:rsid w:val="001E0582"/>
    <w:rsid w:val="001E1022"/>
    <w:rsid w:val="001E36D1"/>
    <w:rsid w:val="001F2B4E"/>
    <w:rsid w:val="001F4E38"/>
    <w:rsid w:val="002030C3"/>
    <w:rsid w:val="002058C6"/>
    <w:rsid w:val="00210386"/>
    <w:rsid w:val="00213859"/>
    <w:rsid w:val="0021486F"/>
    <w:rsid w:val="00220815"/>
    <w:rsid w:val="002222BA"/>
    <w:rsid w:val="00230852"/>
    <w:rsid w:val="00234DAC"/>
    <w:rsid w:val="00237299"/>
    <w:rsid w:val="00240BC3"/>
    <w:rsid w:val="00244519"/>
    <w:rsid w:val="0025131D"/>
    <w:rsid w:val="00252F78"/>
    <w:rsid w:val="0027652B"/>
    <w:rsid w:val="0027742D"/>
    <w:rsid w:val="00281066"/>
    <w:rsid w:val="002826A5"/>
    <w:rsid w:val="0028452B"/>
    <w:rsid w:val="00291846"/>
    <w:rsid w:val="00291C75"/>
    <w:rsid w:val="0029474B"/>
    <w:rsid w:val="002948E5"/>
    <w:rsid w:val="00297CB0"/>
    <w:rsid w:val="002A19E4"/>
    <w:rsid w:val="002A4121"/>
    <w:rsid w:val="002A4554"/>
    <w:rsid w:val="002A596A"/>
    <w:rsid w:val="002A6715"/>
    <w:rsid w:val="002B010A"/>
    <w:rsid w:val="002B07A7"/>
    <w:rsid w:val="002B201D"/>
    <w:rsid w:val="002C2CFE"/>
    <w:rsid w:val="002C72B3"/>
    <w:rsid w:val="002E5D3A"/>
    <w:rsid w:val="00313364"/>
    <w:rsid w:val="00322CBC"/>
    <w:rsid w:val="003323AE"/>
    <w:rsid w:val="00332C30"/>
    <w:rsid w:val="0034076C"/>
    <w:rsid w:val="0034305F"/>
    <w:rsid w:val="00346257"/>
    <w:rsid w:val="00350ECC"/>
    <w:rsid w:val="00356B67"/>
    <w:rsid w:val="00361F67"/>
    <w:rsid w:val="00364CC8"/>
    <w:rsid w:val="003737F2"/>
    <w:rsid w:val="00374067"/>
    <w:rsid w:val="00375773"/>
    <w:rsid w:val="0037772C"/>
    <w:rsid w:val="003951C3"/>
    <w:rsid w:val="00397190"/>
    <w:rsid w:val="003A02B2"/>
    <w:rsid w:val="003A16C0"/>
    <w:rsid w:val="003A3589"/>
    <w:rsid w:val="003A78D8"/>
    <w:rsid w:val="003A7F52"/>
    <w:rsid w:val="003B5C05"/>
    <w:rsid w:val="003B7D6F"/>
    <w:rsid w:val="003C1464"/>
    <w:rsid w:val="003C30E1"/>
    <w:rsid w:val="003D59DC"/>
    <w:rsid w:val="003E0F3D"/>
    <w:rsid w:val="003E5B36"/>
    <w:rsid w:val="003E6EC7"/>
    <w:rsid w:val="003E7F79"/>
    <w:rsid w:val="003F25F6"/>
    <w:rsid w:val="003F4D64"/>
    <w:rsid w:val="003F55B9"/>
    <w:rsid w:val="00401377"/>
    <w:rsid w:val="004057F4"/>
    <w:rsid w:val="00405B08"/>
    <w:rsid w:val="0040667D"/>
    <w:rsid w:val="0041779E"/>
    <w:rsid w:val="004245B7"/>
    <w:rsid w:val="00424E44"/>
    <w:rsid w:val="00426A69"/>
    <w:rsid w:val="00433585"/>
    <w:rsid w:val="00440481"/>
    <w:rsid w:val="00441DD6"/>
    <w:rsid w:val="0044274F"/>
    <w:rsid w:val="00442CA8"/>
    <w:rsid w:val="00447E88"/>
    <w:rsid w:val="00450045"/>
    <w:rsid w:val="00452F83"/>
    <w:rsid w:val="00453D2C"/>
    <w:rsid w:val="00455E58"/>
    <w:rsid w:val="00463264"/>
    <w:rsid w:val="00470599"/>
    <w:rsid w:val="004823D4"/>
    <w:rsid w:val="004844A9"/>
    <w:rsid w:val="004918E3"/>
    <w:rsid w:val="0049195F"/>
    <w:rsid w:val="00491A14"/>
    <w:rsid w:val="00491C25"/>
    <w:rsid w:val="00494181"/>
    <w:rsid w:val="004A08B8"/>
    <w:rsid w:val="004A2C8B"/>
    <w:rsid w:val="004A64E7"/>
    <w:rsid w:val="004A7F6B"/>
    <w:rsid w:val="004B1084"/>
    <w:rsid w:val="004B1E64"/>
    <w:rsid w:val="004B28A9"/>
    <w:rsid w:val="004D106E"/>
    <w:rsid w:val="004D1F2A"/>
    <w:rsid w:val="004E5EB6"/>
    <w:rsid w:val="004F3E45"/>
    <w:rsid w:val="0050509C"/>
    <w:rsid w:val="00505370"/>
    <w:rsid w:val="00505DF2"/>
    <w:rsid w:val="00506ACA"/>
    <w:rsid w:val="00517A8B"/>
    <w:rsid w:val="00535EB6"/>
    <w:rsid w:val="00536279"/>
    <w:rsid w:val="005363C1"/>
    <w:rsid w:val="00546A61"/>
    <w:rsid w:val="00550CC3"/>
    <w:rsid w:val="0056380C"/>
    <w:rsid w:val="00563D38"/>
    <w:rsid w:val="00567EEC"/>
    <w:rsid w:val="005716CB"/>
    <w:rsid w:val="00574C76"/>
    <w:rsid w:val="005764BA"/>
    <w:rsid w:val="00577A45"/>
    <w:rsid w:val="00580117"/>
    <w:rsid w:val="00584AB4"/>
    <w:rsid w:val="0059515F"/>
    <w:rsid w:val="00596D8C"/>
    <w:rsid w:val="005A7C38"/>
    <w:rsid w:val="005B1876"/>
    <w:rsid w:val="005B1EA8"/>
    <w:rsid w:val="005B6A76"/>
    <w:rsid w:val="005C1A6B"/>
    <w:rsid w:val="005C212E"/>
    <w:rsid w:val="005C631E"/>
    <w:rsid w:val="005C7A7B"/>
    <w:rsid w:val="005D2A89"/>
    <w:rsid w:val="005D2DF6"/>
    <w:rsid w:val="005D3833"/>
    <w:rsid w:val="005D6980"/>
    <w:rsid w:val="005E0D0E"/>
    <w:rsid w:val="005F0543"/>
    <w:rsid w:val="00617F10"/>
    <w:rsid w:val="00620111"/>
    <w:rsid w:val="006230DA"/>
    <w:rsid w:val="00633C85"/>
    <w:rsid w:val="006373E9"/>
    <w:rsid w:val="0065093A"/>
    <w:rsid w:val="0065150F"/>
    <w:rsid w:val="00651FA1"/>
    <w:rsid w:val="00655F1C"/>
    <w:rsid w:val="006562CD"/>
    <w:rsid w:val="006564EB"/>
    <w:rsid w:val="00656FB9"/>
    <w:rsid w:val="006570D7"/>
    <w:rsid w:val="006605B7"/>
    <w:rsid w:val="00661C21"/>
    <w:rsid w:val="006637C5"/>
    <w:rsid w:val="00663911"/>
    <w:rsid w:val="00665810"/>
    <w:rsid w:val="00673B4F"/>
    <w:rsid w:val="00673C4D"/>
    <w:rsid w:val="0067420F"/>
    <w:rsid w:val="0068460E"/>
    <w:rsid w:val="00684BF6"/>
    <w:rsid w:val="00685936"/>
    <w:rsid w:val="0069006D"/>
    <w:rsid w:val="006935D0"/>
    <w:rsid w:val="0069509D"/>
    <w:rsid w:val="006A230C"/>
    <w:rsid w:val="006A2638"/>
    <w:rsid w:val="006A772E"/>
    <w:rsid w:val="006B1362"/>
    <w:rsid w:val="006B68F2"/>
    <w:rsid w:val="006C08D1"/>
    <w:rsid w:val="006C3877"/>
    <w:rsid w:val="006D6CD5"/>
    <w:rsid w:val="006E3011"/>
    <w:rsid w:val="006F02F4"/>
    <w:rsid w:val="006F1952"/>
    <w:rsid w:val="006F22E4"/>
    <w:rsid w:val="006F76BF"/>
    <w:rsid w:val="007023F8"/>
    <w:rsid w:val="00703A9F"/>
    <w:rsid w:val="00703B1D"/>
    <w:rsid w:val="00706A75"/>
    <w:rsid w:val="00710090"/>
    <w:rsid w:val="00711800"/>
    <w:rsid w:val="00712EEE"/>
    <w:rsid w:val="0071577B"/>
    <w:rsid w:val="00715CE5"/>
    <w:rsid w:val="00722819"/>
    <w:rsid w:val="007316B6"/>
    <w:rsid w:val="0073389E"/>
    <w:rsid w:val="007346C4"/>
    <w:rsid w:val="00737556"/>
    <w:rsid w:val="0074228B"/>
    <w:rsid w:val="007446E5"/>
    <w:rsid w:val="007549B5"/>
    <w:rsid w:val="00770938"/>
    <w:rsid w:val="007712E9"/>
    <w:rsid w:val="00783C18"/>
    <w:rsid w:val="00791F13"/>
    <w:rsid w:val="00792898"/>
    <w:rsid w:val="00797F56"/>
    <w:rsid w:val="007A4F1E"/>
    <w:rsid w:val="007B0B12"/>
    <w:rsid w:val="007B42BF"/>
    <w:rsid w:val="007B6595"/>
    <w:rsid w:val="007C0D63"/>
    <w:rsid w:val="007C261C"/>
    <w:rsid w:val="007C77A8"/>
    <w:rsid w:val="007D54A5"/>
    <w:rsid w:val="007D7C91"/>
    <w:rsid w:val="007E0521"/>
    <w:rsid w:val="007F5F0C"/>
    <w:rsid w:val="00800B64"/>
    <w:rsid w:val="0080111C"/>
    <w:rsid w:val="0081131B"/>
    <w:rsid w:val="008118B7"/>
    <w:rsid w:val="00812EF4"/>
    <w:rsid w:val="00813195"/>
    <w:rsid w:val="00815ECB"/>
    <w:rsid w:val="0082036B"/>
    <w:rsid w:val="0082037C"/>
    <w:rsid w:val="008310E4"/>
    <w:rsid w:val="008344F0"/>
    <w:rsid w:val="008362CD"/>
    <w:rsid w:val="00842802"/>
    <w:rsid w:val="00853EA0"/>
    <w:rsid w:val="0085629D"/>
    <w:rsid w:val="0085634A"/>
    <w:rsid w:val="00860EA1"/>
    <w:rsid w:val="00862904"/>
    <w:rsid w:val="008636FA"/>
    <w:rsid w:val="00867B32"/>
    <w:rsid w:val="00870BBB"/>
    <w:rsid w:val="00871FB9"/>
    <w:rsid w:val="00876558"/>
    <w:rsid w:val="008903AB"/>
    <w:rsid w:val="008A4E7C"/>
    <w:rsid w:val="008A4F68"/>
    <w:rsid w:val="008A63B9"/>
    <w:rsid w:val="008C11DF"/>
    <w:rsid w:val="008C1409"/>
    <w:rsid w:val="008C2BED"/>
    <w:rsid w:val="008C360F"/>
    <w:rsid w:val="008D0918"/>
    <w:rsid w:val="008E17AC"/>
    <w:rsid w:val="008E2D8F"/>
    <w:rsid w:val="00903035"/>
    <w:rsid w:val="00905DF0"/>
    <w:rsid w:val="00906670"/>
    <w:rsid w:val="00915FF0"/>
    <w:rsid w:val="0092341A"/>
    <w:rsid w:val="009276F1"/>
    <w:rsid w:val="00933627"/>
    <w:rsid w:val="0094122C"/>
    <w:rsid w:val="00941A07"/>
    <w:rsid w:val="009430E3"/>
    <w:rsid w:val="009445E1"/>
    <w:rsid w:val="00954ADD"/>
    <w:rsid w:val="00956432"/>
    <w:rsid w:val="0096222E"/>
    <w:rsid w:val="00971223"/>
    <w:rsid w:val="00971FBF"/>
    <w:rsid w:val="00976698"/>
    <w:rsid w:val="00977B73"/>
    <w:rsid w:val="00982BCB"/>
    <w:rsid w:val="00984495"/>
    <w:rsid w:val="00990F38"/>
    <w:rsid w:val="009A5125"/>
    <w:rsid w:val="009B3FE7"/>
    <w:rsid w:val="009B61BE"/>
    <w:rsid w:val="009C0183"/>
    <w:rsid w:val="009C118A"/>
    <w:rsid w:val="009E1172"/>
    <w:rsid w:val="009E2F5B"/>
    <w:rsid w:val="009E4EE1"/>
    <w:rsid w:val="009E66E9"/>
    <w:rsid w:val="009F05FB"/>
    <w:rsid w:val="009F348B"/>
    <w:rsid w:val="009F491C"/>
    <w:rsid w:val="009F5BDB"/>
    <w:rsid w:val="00A018B2"/>
    <w:rsid w:val="00A02935"/>
    <w:rsid w:val="00A073FD"/>
    <w:rsid w:val="00A30E2A"/>
    <w:rsid w:val="00A32644"/>
    <w:rsid w:val="00A72504"/>
    <w:rsid w:val="00A72AA1"/>
    <w:rsid w:val="00A72EFB"/>
    <w:rsid w:val="00A7384E"/>
    <w:rsid w:val="00A80B47"/>
    <w:rsid w:val="00AA658F"/>
    <w:rsid w:val="00AA753A"/>
    <w:rsid w:val="00AB05B9"/>
    <w:rsid w:val="00AB4032"/>
    <w:rsid w:val="00AC2A0D"/>
    <w:rsid w:val="00AC4538"/>
    <w:rsid w:val="00AC47A8"/>
    <w:rsid w:val="00AC70A6"/>
    <w:rsid w:val="00AC7CB5"/>
    <w:rsid w:val="00AE7C55"/>
    <w:rsid w:val="00AF21E7"/>
    <w:rsid w:val="00B01759"/>
    <w:rsid w:val="00B12346"/>
    <w:rsid w:val="00B1558A"/>
    <w:rsid w:val="00B168B0"/>
    <w:rsid w:val="00B33388"/>
    <w:rsid w:val="00B3612F"/>
    <w:rsid w:val="00B363F7"/>
    <w:rsid w:val="00B44D7B"/>
    <w:rsid w:val="00B465FC"/>
    <w:rsid w:val="00B6303B"/>
    <w:rsid w:val="00B65516"/>
    <w:rsid w:val="00B702F1"/>
    <w:rsid w:val="00B7036B"/>
    <w:rsid w:val="00B76D83"/>
    <w:rsid w:val="00B8003B"/>
    <w:rsid w:val="00B815A8"/>
    <w:rsid w:val="00B92A79"/>
    <w:rsid w:val="00B962F8"/>
    <w:rsid w:val="00BA33FC"/>
    <w:rsid w:val="00BA4897"/>
    <w:rsid w:val="00BA7594"/>
    <w:rsid w:val="00BC14D8"/>
    <w:rsid w:val="00BC34DE"/>
    <w:rsid w:val="00BC350B"/>
    <w:rsid w:val="00BC42E0"/>
    <w:rsid w:val="00BD11C7"/>
    <w:rsid w:val="00BD22E1"/>
    <w:rsid w:val="00BD3884"/>
    <w:rsid w:val="00BD3F63"/>
    <w:rsid w:val="00BD4B7D"/>
    <w:rsid w:val="00BD4C54"/>
    <w:rsid w:val="00BD56CB"/>
    <w:rsid w:val="00BF54BB"/>
    <w:rsid w:val="00C042B4"/>
    <w:rsid w:val="00C13EB5"/>
    <w:rsid w:val="00C3324D"/>
    <w:rsid w:val="00C40BE3"/>
    <w:rsid w:val="00C444AC"/>
    <w:rsid w:val="00C44635"/>
    <w:rsid w:val="00C51DC2"/>
    <w:rsid w:val="00C5667F"/>
    <w:rsid w:val="00C61217"/>
    <w:rsid w:val="00C64CC3"/>
    <w:rsid w:val="00C720A1"/>
    <w:rsid w:val="00C7658F"/>
    <w:rsid w:val="00C821D0"/>
    <w:rsid w:val="00C925EC"/>
    <w:rsid w:val="00C93C96"/>
    <w:rsid w:val="00C941EF"/>
    <w:rsid w:val="00C94D53"/>
    <w:rsid w:val="00C97BF2"/>
    <w:rsid w:val="00CA4FD0"/>
    <w:rsid w:val="00CA647F"/>
    <w:rsid w:val="00CB36AA"/>
    <w:rsid w:val="00CB42E3"/>
    <w:rsid w:val="00CB7942"/>
    <w:rsid w:val="00CC11D7"/>
    <w:rsid w:val="00CC3C15"/>
    <w:rsid w:val="00CC46B8"/>
    <w:rsid w:val="00CC6C8B"/>
    <w:rsid w:val="00CD07C6"/>
    <w:rsid w:val="00CD07DC"/>
    <w:rsid w:val="00CD45A5"/>
    <w:rsid w:val="00CF1F99"/>
    <w:rsid w:val="00CF5A31"/>
    <w:rsid w:val="00D05DD9"/>
    <w:rsid w:val="00D113DB"/>
    <w:rsid w:val="00D364CC"/>
    <w:rsid w:val="00D37795"/>
    <w:rsid w:val="00D453AA"/>
    <w:rsid w:val="00D601AE"/>
    <w:rsid w:val="00D65078"/>
    <w:rsid w:val="00D73AB5"/>
    <w:rsid w:val="00D755AF"/>
    <w:rsid w:val="00D87FA8"/>
    <w:rsid w:val="00DA30C2"/>
    <w:rsid w:val="00DA340B"/>
    <w:rsid w:val="00DA3C02"/>
    <w:rsid w:val="00DB17DF"/>
    <w:rsid w:val="00DB6D2E"/>
    <w:rsid w:val="00DC0F89"/>
    <w:rsid w:val="00DC10A9"/>
    <w:rsid w:val="00DD0F84"/>
    <w:rsid w:val="00DD1DF0"/>
    <w:rsid w:val="00DD753E"/>
    <w:rsid w:val="00DE5388"/>
    <w:rsid w:val="00DE6488"/>
    <w:rsid w:val="00DF38C4"/>
    <w:rsid w:val="00DF7249"/>
    <w:rsid w:val="00E05E07"/>
    <w:rsid w:val="00E233F8"/>
    <w:rsid w:val="00E242FF"/>
    <w:rsid w:val="00E24848"/>
    <w:rsid w:val="00E3130E"/>
    <w:rsid w:val="00E3318B"/>
    <w:rsid w:val="00E35050"/>
    <w:rsid w:val="00E37225"/>
    <w:rsid w:val="00E412B9"/>
    <w:rsid w:val="00E435BC"/>
    <w:rsid w:val="00E43D25"/>
    <w:rsid w:val="00E513BA"/>
    <w:rsid w:val="00E517DF"/>
    <w:rsid w:val="00E6618F"/>
    <w:rsid w:val="00E6793D"/>
    <w:rsid w:val="00E734A3"/>
    <w:rsid w:val="00E82221"/>
    <w:rsid w:val="00E94A5E"/>
    <w:rsid w:val="00E95515"/>
    <w:rsid w:val="00EA2185"/>
    <w:rsid w:val="00EA31E5"/>
    <w:rsid w:val="00EA3607"/>
    <w:rsid w:val="00EA4F61"/>
    <w:rsid w:val="00EB11E2"/>
    <w:rsid w:val="00EB32A0"/>
    <w:rsid w:val="00EB3A7B"/>
    <w:rsid w:val="00EB4FEF"/>
    <w:rsid w:val="00EB7CF9"/>
    <w:rsid w:val="00EC0D14"/>
    <w:rsid w:val="00ED4BB5"/>
    <w:rsid w:val="00ED705F"/>
    <w:rsid w:val="00EE1BB2"/>
    <w:rsid w:val="00EE7B31"/>
    <w:rsid w:val="00EF1C74"/>
    <w:rsid w:val="00EF2812"/>
    <w:rsid w:val="00EF55F0"/>
    <w:rsid w:val="00EF6627"/>
    <w:rsid w:val="00F005A0"/>
    <w:rsid w:val="00F068C5"/>
    <w:rsid w:val="00F1514B"/>
    <w:rsid w:val="00F160AA"/>
    <w:rsid w:val="00F234EF"/>
    <w:rsid w:val="00F23DDD"/>
    <w:rsid w:val="00F2484C"/>
    <w:rsid w:val="00F2621E"/>
    <w:rsid w:val="00F265C7"/>
    <w:rsid w:val="00F26ABB"/>
    <w:rsid w:val="00F279DE"/>
    <w:rsid w:val="00F37337"/>
    <w:rsid w:val="00F44E3C"/>
    <w:rsid w:val="00F44F7A"/>
    <w:rsid w:val="00F47EED"/>
    <w:rsid w:val="00F50EB3"/>
    <w:rsid w:val="00F531D7"/>
    <w:rsid w:val="00F7091B"/>
    <w:rsid w:val="00F76721"/>
    <w:rsid w:val="00F806E1"/>
    <w:rsid w:val="00F85E55"/>
    <w:rsid w:val="00F90DB9"/>
    <w:rsid w:val="00F92C37"/>
    <w:rsid w:val="00F95D5B"/>
    <w:rsid w:val="00FC0F57"/>
    <w:rsid w:val="00FC2E1A"/>
    <w:rsid w:val="00FC5763"/>
    <w:rsid w:val="00FC6D1D"/>
    <w:rsid w:val="00FC6EF4"/>
    <w:rsid w:val="00FD5DF3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E4B92A"/>
  <w15:chartTrackingRefBased/>
  <w15:docId w15:val="{62B4886A-0CA1-438A-9554-FF834129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D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7384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小"/>
    <w:basedOn w:val="aa"/>
    <w:qFormat/>
    <w:rsid w:val="002B201D"/>
    <w:pPr>
      <w:spacing w:line="240" w:lineRule="exact"/>
      <w:jc w:val="center"/>
    </w:pPr>
    <w:rPr>
      <w:color w:val="000000" w:themeColor="text1"/>
      <w:sz w:val="16"/>
    </w:rPr>
  </w:style>
  <w:style w:type="paragraph" w:customStyle="1" w:styleId="afa">
    <w:name w:val="オブジェクトタイトル(小)"/>
    <w:basedOn w:val="aa"/>
    <w:qFormat/>
    <w:rsid w:val="008362CD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6_&#12527;&#12540;&#12463;&#12501;&#12525;&#12540;&#23450;&#32681;\ED26_%5b&#12527;&#12540;&#12463;&#12501;&#12525;&#12540;ID%5d_&#12527;&#12540;&#12463;&#12501;&#12525;&#12540;&#23450;&#32681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ED26_[ワークフローID]_ワークフロー定義書_テンプレート.dotx</Template>
  <TotalTime>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2023-02-22T00:45:00Z</dcterms:created>
  <dcterms:modified xsi:type="dcterms:W3CDTF">2025-02-18T02:53:00Z</dcterms:modified>
</cp:coreProperties>
</file>