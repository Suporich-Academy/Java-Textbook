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C90D85" w14:textId="77777777" w:rsidR="00976698" w:rsidRDefault="00976698" w:rsidP="006D6CD5">
      <w:pPr>
        <w:pStyle w:val="aa"/>
      </w:pPr>
    </w:p>
    <w:p w14:paraId="3B18515A" w14:textId="77777777" w:rsidR="00976698" w:rsidRDefault="00976698" w:rsidP="006D6CD5">
      <w:pPr>
        <w:pStyle w:val="aa"/>
      </w:pPr>
    </w:p>
    <w:p w14:paraId="2EF5BFB7" w14:textId="77777777" w:rsidR="006D6CD5" w:rsidRDefault="006D6CD5" w:rsidP="006D6CD5">
      <w:pPr>
        <w:pStyle w:val="aa"/>
      </w:pPr>
    </w:p>
    <w:p w14:paraId="24C8970A" w14:textId="77777777" w:rsidR="006D6CD5" w:rsidRDefault="006D6CD5" w:rsidP="006D6CD5">
      <w:pPr>
        <w:pStyle w:val="aa"/>
      </w:pPr>
    </w:p>
    <w:p w14:paraId="3E572004" w14:textId="77777777" w:rsidR="006D6CD5" w:rsidRDefault="006D6CD5" w:rsidP="006D6CD5">
      <w:pPr>
        <w:pStyle w:val="aa"/>
      </w:pPr>
    </w:p>
    <w:p w14:paraId="2F741AF0" w14:textId="77777777" w:rsidR="006D6CD5" w:rsidRDefault="006D6CD5" w:rsidP="006D6CD5">
      <w:pPr>
        <w:pStyle w:val="a9"/>
      </w:pPr>
      <w:r>
        <w:rPr>
          <w:rFonts w:hint="eastAsia"/>
        </w:rPr>
        <w:t>〇〇システム構築プロジェクト</w:t>
      </w:r>
    </w:p>
    <w:p w14:paraId="143A28BB" w14:textId="77777777" w:rsidR="006D6CD5" w:rsidRPr="006D6CD5" w:rsidRDefault="006D6CD5" w:rsidP="006D6CD5">
      <w:pPr>
        <w:pStyle w:val="ab"/>
      </w:pPr>
      <w:r>
        <w:rPr>
          <w:rFonts w:hint="eastAsia"/>
        </w:rPr>
        <w:t xml:space="preserve">- </w:t>
      </w:r>
      <w:r w:rsidR="000B17EC">
        <w:rPr>
          <w:rFonts w:hint="eastAsia"/>
        </w:rPr>
        <w:t>機能</w:t>
      </w:r>
      <w:r w:rsidR="00082851">
        <w:rPr>
          <w:rFonts w:hint="eastAsia"/>
        </w:rPr>
        <w:t>一覧</w:t>
      </w:r>
      <w:r>
        <w:rPr>
          <w:rFonts w:hint="eastAsia"/>
        </w:rPr>
        <w:t xml:space="preserve"> -</w:t>
      </w:r>
    </w:p>
    <w:p w14:paraId="1639429C" w14:textId="77777777" w:rsidR="006D6CD5" w:rsidRPr="0069509D" w:rsidRDefault="0069509D" w:rsidP="0069509D">
      <w:pPr>
        <w:pStyle w:val="af0"/>
      </w:pPr>
      <w:r>
        <w:rPr>
          <w:rFonts w:hint="eastAsia"/>
        </w:rPr>
        <w:t>第</w:t>
      </w:r>
      <w:r>
        <w:rPr>
          <w:rFonts w:hint="eastAsia"/>
        </w:rPr>
        <w:t>1.0</w:t>
      </w:r>
      <w:r>
        <w:rPr>
          <w:rFonts w:hint="eastAsia"/>
        </w:rPr>
        <w:t>版</w:t>
      </w:r>
    </w:p>
    <w:p w14:paraId="2DBD28C0" w14:textId="77777777" w:rsidR="0069509D" w:rsidRDefault="0069509D" w:rsidP="006D6CD5">
      <w:pPr>
        <w:pStyle w:val="aa"/>
      </w:pPr>
    </w:p>
    <w:p w14:paraId="4CD10B91" w14:textId="77777777" w:rsidR="002948E5" w:rsidRDefault="002948E5" w:rsidP="006D6CD5">
      <w:pPr>
        <w:pStyle w:val="aa"/>
      </w:pPr>
    </w:p>
    <w:p w14:paraId="0AB58DE6" w14:textId="77777777" w:rsidR="002948E5" w:rsidRDefault="002948E5" w:rsidP="006D6CD5">
      <w:pPr>
        <w:pStyle w:val="aa"/>
      </w:pPr>
    </w:p>
    <w:p w14:paraId="72116A52" w14:textId="77777777" w:rsidR="00124BD4" w:rsidRDefault="00124BD4" w:rsidP="006D6CD5">
      <w:pPr>
        <w:pStyle w:val="aa"/>
      </w:pPr>
    </w:p>
    <w:p w14:paraId="2128CDB8" w14:textId="77777777" w:rsidR="00124BD4" w:rsidRDefault="00124BD4" w:rsidP="006D6CD5">
      <w:pPr>
        <w:pStyle w:val="aa"/>
      </w:pPr>
    </w:p>
    <w:p w14:paraId="3568BE1F" w14:textId="77777777" w:rsidR="00082851" w:rsidRDefault="00082851" w:rsidP="006D6CD5">
      <w:pPr>
        <w:pStyle w:val="aa"/>
      </w:pPr>
    </w:p>
    <w:p w14:paraId="0E528089" w14:textId="77777777" w:rsidR="00082851" w:rsidRDefault="00082851" w:rsidP="006D6CD5">
      <w:pPr>
        <w:pStyle w:val="aa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5670"/>
      </w:tblGrid>
      <w:tr w:rsidR="002B010A" w:rsidRPr="00EA2185" w14:paraId="390508BD" w14:textId="77777777" w:rsidTr="00EA2185">
        <w:trPr>
          <w:jc w:val="center"/>
        </w:trPr>
        <w:tc>
          <w:tcPr>
            <w:tcW w:w="1271" w:type="dxa"/>
          </w:tcPr>
          <w:p w14:paraId="0E19B002" w14:textId="77777777" w:rsidR="002B010A" w:rsidRPr="00EA2185" w:rsidRDefault="00EA2185" w:rsidP="00EA2185">
            <w:pPr>
              <w:pStyle w:val="aa"/>
            </w:pPr>
            <w:r w:rsidRPr="00EA2185">
              <w:t>作成日</w:t>
            </w:r>
          </w:p>
        </w:tc>
        <w:tc>
          <w:tcPr>
            <w:tcW w:w="5670" w:type="dxa"/>
          </w:tcPr>
          <w:p w14:paraId="0A8204F6" w14:textId="77777777" w:rsidR="002B010A" w:rsidRPr="00EA2185" w:rsidRDefault="00EA2185" w:rsidP="00EA2185">
            <w:pPr>
              <w:pStyle w:val="aa"/>
            </w:pPr>
            <w:r w:rsidRPr="00EA2185">
              <w:t>2020年</w:t>
            </w:r>
            <w:r w:rsidRPr="00EA2185">
              <w:rPr>
                <w:rFonts w:hint="eastAsia"/>
              </w:rPr>
              <w:t>10月1日</w:t>
            </w:r>
          </w:p>
        </w:tc>
      </w:tr>
      <w:tr w:rsidR="002B010A" w:rsidRPr="00EA2185" w14:paraId="28975E5D" w14:textId="77777777" w:rsidTr="00EA2185">
        <w:trPr>
          <w:jc w:val="center"/>
        </w:trPr>
        <w:tc>
          <w:tcPr>
            <w:tcW w:w="1271" w:type="dxa"/>
          </w:tcPr>
          <w:p w14:paraId="112D1D6B" w14:textId="77777777" w:rsidR="002B010A" w:rsidRPr="00EA2185" w:rsidRDefault="00EA2185" w:rsidP="00EA2185">
            <w:pPr>
              <w:pStyle w:val="aa"/>
            </w:pPr>
            <w:r w:rsidRPr="00EA2185">
              <w:t>作成者</w:t>
            </w:r>
          </w:p>
        </w:tc>
        <w:tc>
          <w:tcPr>
            <w:tcW w:w="5670" w:type="dxa"/>
          </w:tcPr>
          <w:p w14:paraId="0ACE54C9" w14:textId="77777777" w:rsidR="002B010A" w:rsidRPr="00EA2185" w:rsidRDefault="00EA2185" w:rsidP="00EA2185">
            <w:pPr>
              <w:pStyle w:val="aa"/>
            </w:pPr>
            <w:r w:rsidRPr="00EA2185">
              <w:t>XXXX XXXX</w:t>
            </w:r>
          </w:p>
        </w:tc>
      </w:tr>
      <w:tr w:rsidR="002B010A" w:rsidRPr="00EA2185" w14:paraId="75AF095E" w14:textId="77777777" w:rsidTr="00EA2185">
        <w:trPr>
          <w:jc w:val="center"/>
        </w:trPr>
        <w:tc>
          <w:tcPr>
            <w:tcW w:w="1271" w:type="dxa"/>
          </w:tcPr>
          <w:p w14:paraId="520BEA3B" w14:textId="77777777" w:rsidR="002B010A" w:rsidRPr="00EA2185" w:rsidRDefault="00EA2185" w:rsidP="00EA2185">
            <w:pPr>
              <w:pStyle w:val="aa"/>
            </w:pPr>
            <w:r w:rsidRPr="00EA2185">
              <w:t>承認者</w:t>
            </w:r>
          </w:p>
        </w:tc>
        <w:tc>
          <w:tcPr>
            <w:tcW w:w="5670" w:type="dxa"/>
          </w:tcPr>
          <w:p w14:paraId="2E25A81C" w14:textId="77777777" w:rsidR="002B010A" w:rsidRPr="00EA2185" w:rsidRDefault="00EA2185" w:rsidP="00EA2185">
            <w:pPr>
              <w:pStyle w:val="aa"/>
            </w:pPr>
            <w:r w:rsidRPr="00EA2185">
              <w:t>XXXX XXXX</w:t>
            </w:r>
          </w:p>
        </w:tc>
      </w:tr>
    </w:tbl>
    <w:p w14:paraId="57075B20" w14:textId="77777777" w:rsidR="0069509D" w:rsidRDefault="0069509D" w:rsidP="006D6CD5">
      <w:pPr>
        <w:pStyle w:val="aa"/>
      </w:pPr>
    </w:p>
    <w:p w14:paraId="503FBDC1" w14:textId="77777777" w:rsidR="00DD753E" w:rsidRDefault="00DD753E">
      <w:pPr>
        <w:widowControl/>
        <w:jc w:val="left"/>
        <w:rPr>
          <w:rFonts w:eastAsia="Meiryo UI"/>
        </w:rPr>
      </w:pPr>
      <w:r>
        <w:br w:type="page"/>
      </w:r>
    </w:p>
    <w:p w14:paraId="385F7ADE" w14:textId="77777777" w:rsidR="0029474B" w:rsidRDefault="0029474B" w:rsidP="006D6CD5">
      <w:pPr>
        <w:pStyle w:val="aa"/>
        <w:sectPr w:rsidR="0029474B" w:rsidSect="00FE2C01">
          <w:headerReference w:type="default" r:id="rId7"/>
          <w:footerReference w:type="default" r:id="rId8"/>
          <w:pgSz w:w="16838" w:h="11906" w:orient="landscape" w:code="9"/>
          <w:pgMar w:top="1440" w:right="1077" w:bottom="1440" w:left="1077" w:header="851" w:footer="992" w:gutter="0"/>
          <w:pgNumType w:start="1"/>
          <w:cols w:space="425"/>
          <w:docGrid w:type="lines" w:linePitch="360"/>
        </w:sectPr>
      </w:pPr>
    </w:p>
    <w:tbl>
      <w:tblPr>
        <w:tblStyle w:val="4-3"/>
        <w:tblW w:w="14685" w:type="dxa"/>
        <w:tblLayout w:type="fixed"/>
        <w:tblLook w:val="04A0" w:firstRow="1" w:lastRow="0" w:firstColumn="1" w:lastColumn="0" w:noHBand="0" w:noVBand="1"/>
      </w:tblPr>
      <w:tblGrid>
        <w:gridCol w:w="511"/>
        <w:gridCol w:w="680"/>
        <w:gridCol w:w="1013"/>
        <w:gridCol w:w="1419"/>
        <w:gridCol w:w="11062"/>
      </w:tblGrid>
      <w:tr w:rsidR="00855B50" w:rsidRPr="00EC0D14" w14:paraId="3DF83660" w14:textId="77777777" w:rsidTr="009D64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1F963C0" w14:textId="77777777" w:rsidR="00855B50" w:rsidRPr="00EC0D14" w:rsidRDefault="00855B50" w:rsidP="009D64AE">
            <w:pPr>
              <w:pStyle w:val="aa"/>
              <w:rPr>
                <w:sz w:val="12"/>
                <w:szCs w:val="12"/>
              </w:rPr>
            </w:pPr>
            <w:r w:rsidRPr="00EC0D14">
              <w:rPr>
                <w:sz w:val="12"/>
                <w:szCs w:val="12"/>
              </w:rPr>
              <w:lastRenderedPageBreak/>
              <w:t>No.</w:t>
            </w:r>
          </w:p>
        </w:tc>
        <w:tc>
          <w:tcPr>
            <w:tcW w:w="680" w:type="dxa"/>
          </w:tcPr>
          <w:p w14:paraId="17749312" w14:textId="77777777" w:rsidR="00855B50" w:rsidRPr="00EC0D14" w:rsidRDefault="00855B50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版</w:t>
            </w:r>
          </w:p>
        </w:tc>
        <w:tc>
          <w:tcPr>
            <w:tcW w:w="1013" w:type="dxa"/>
          </w:tcPr>
          <w:p w14:paraId="6E3AD69A" w14:textId="77777777" w:rsidR="00855B50" w:rsidRPr="00EC0D14" w:rsidRDefault="00855B50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更新日</w:t>
            </w:r>
          </w:p>
        </w:tc>
        <w:tc>
          <w:tcPr>
            <w:tcW w:w="1418" w:type="dxa"/>
          </w:tcPr>
          <w:p w14:paraId="6247D392" w14:textId="77777777" w:rsidR="00855B50" w:rsidRPr="00EC0D14" w:rsidRDefault="00855B50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更新者</w:t>
            </w:r>
          </w:p>
        </w:tc>
        <w:tc>
          <w:tcPr>
            <w:tcW w:w="11057" w:type="dxa"/>
          </w:tcPr>
          <w:p w14:paraId="788C6B2B" w14:textId="77777777" w:rsidR="00855B50" w:rsidRPr="00EC0D14" w:rsidRDefault="00855B50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更新内容</w:t>
            </w:r>
          </w:p>
        </w:tc>
      </w:tr>
      <w:tr w:rsidR="00855B50" w:rsidRPr="00EC0D14" w14:paraId="7C258C8B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64ACE20" w14:textId="63CDA934" w:rsidR="00855B50" w:rsidRPr="00EC0D14" w:rsidRDefault="00855B50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D445EF">
              <w:rPr>
                <w:b w:val="0"/>
                <w:bCs w:val="0"/>
                <w:noProof/>
                <w:sz w:val="12"/>
                <w:szCs w:val="12"/>
                <w:lang w:val="ja-JP"/>
              </w:rPr>
              <w:t>1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ED285E1" w14:textId="77777777" w:rsidR="00855B50" w:rsidRPr="00EC0D14" w:rsidRDefault="00855B50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1.0</w:t>
            </w:r>
          </w:p>
        </w:tc>
        <w:tc>
          <w:tcPr>
            <w:tcW w:w="1013" w:type="dxa"/>
          </w:tcPr>
          <w:p w14:paraId="5D66E413" w14:textId="77777777" w:rsidR="00855B50" w:rsidRPr="00EC0D14" w:rsidRDefault="00855B50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2</w:t>
            </w:r>
            <w:r w:rsidRPr="00EC0D14">
              <w:rPr>
                <w:sz w:val="12"/>
                <w:szCs w:val="12"/>
                <w:lang w:val="ja-JP"/>
              </w:rPr>
              <w:t>020/10/1</w:t>
            </w:r>
          </w:p>
        </w:tc>
        <w:tc>
          <w:tcPr>
            <w:tcW w:w="1418" w:type="dxa"/>
          </w:tcPr>
          <w:p w14:paraId="4F4896DA" w14:textId="77777777" w:rsidR="00855B50" w:rsidRPr="00EC0D14" w:rsidRDefault="00855B50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山口 慎二</w:t>
            </w:r>
          </w:p>
        </w:tc>
        <w:tc>
          <w:tcPr>
            <w:tcW w:w="11057" w:type="dxa"/>
          </w:tcPr>
          <w:p w14:paraId="2ECFFCE4" w14:textId="77777777" w:rsidR="00855B50" w:rsidRPr="00EC0D14" w:rsidRDefault="00855B50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初版</w:t>
            </w:r>
          </w:p>
        </w:tc>
      </w:tr>
      <w:tr w:rsidR="00855B50" w:rsidRPr="00EC0D14" w14:paraId="530BA7D1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78DA8E8" w14:textId="500D6541" w:rsidR="00855B50" w:rsidRPr="00EC0D14" w:rsidRDefault="00855B50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D445EF">
              <w:rPr>
                <w:b w:val="0"/>
                <w:bCs w:val="0"/>
                <w:noProof/>
                <w:sz w:val="12"/>
                <w:szCs w:val="12"/>
                <w:lang w:val="ja-JP"/>
              </w:rPr>
              <w:t>2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095A23A" w14:textId="77777777" w:rsidR="00855B50" w:rsidRPr="00EC0D14" w:rsidRDefault="00855B50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277D4BA9" w14:textId="77777777" w:rsidR="00855B50" w:rsidRPr="00EC0D14" w:rsidRDefault="00855B50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0CCC5BE7" w14:textId="77777777" w:rsidR="00855B50" w:rsidRPr="00EC0D14" w:rsidRDefault="00855B50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6EE67AA" w14:textId="77777777" w:rsidR="00855B50" w:rsidRPr="00EC0D14" w:rsidRDefault="00855B50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855B50" w:rsidRPr="00EC0D14" w14:paraId="720C5943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131EC93" w14:textId="65E39B09" w:rsidR="00855B50" w:rsidRPr="00EC0D14" w:rsidRDefault="00855B50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D445EF">
              <w:rPr>
                <w:b w:val="0"/>
                <w:bCs w:val="0"/>
                <w:noProof/>
                <w:sz w:val="12"/>
                <w:szCs w:val="12"/>
                <w:lang w:val="ja-JP"/>
              </w:rPr>
              <w:t>3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734D693D" w14:textId="77777777" w:rsidR="00855B50" w:rsidRPr="00EC0D14" w:rsidRDefault="00855B50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7BCB3EF2" w14:textId="77777777" w:rsidR="00855B50" w:rsidRPr="00EC0D14" w:rsidRDefault="00855B50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F3AC3F9" w14:textId="77777777" w:rsidR="00855B50" w:rsidRPr="00EC0D14" w:rsidRDefault="00855B50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4C7CFD40" w14:textId="77777777" w:rsidR="00855B50" w:rsidRPr="00EC0D14" w:rsidRDefault="00855B50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855B50" w:rsidRPr="00EC0D14" w14:paraId="1376EDF2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EC95773" w14:textId="3AE92715" w:rsidR="00855B50" w:rsidRPr="00EC0D14" w:rsidRDefault="00855B50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D445EF">
              <w:rPr>
                <w:b w:val="0"/>
                <w:bCs w:val="0"/>
                <w:noProof/>
                <w:sz w:val="12"/>
                <w:szCs w:val="12"/>
                <w:lang w:val="ja-JP"/>
              </w:rPr>
              <w:t>4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D2CB735" w14:textId="77777777" w:rsidR="00855B50" w:rsidRPr="00EC0D14" w:rsidRDefault="00855B50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677D63B0" w14:textId="77777777" w:rsidR="00855B50" w:rsidRPr="00EC0D14" w:rsidRDefault="00855B50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50664575" w14:textId="77777777" w:rsidR="00855B50" w:rsidRPr="00EC0D14" w:rsidRDefault="00855B50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7E837044" w14:textId="77777777" w:rsidR="00855B50" w:rsidRPr="00EC0D14" w:rsidRDefault="00855B50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855B50" w:rsidRPr="00EC0D14" w14:paraId="523473B0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4931F86" w14:textId="4C1BC9D5" w:rsidR="00855B50" w:rsidRPr="00EC0D14" w:rsidRDefault="00855B50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D445EF">
              <w:rPr>
                <w:b w:val="0"/>
                <w:bCs w:val="0"/>
                <w:noProof/>
                <w:sz w:val="12"/>
                <w:szCs w:val="12"/>
                <w:lang w:val="ja-JP"/>
              </w:rPr>
              <w:t>5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B2D43E1" w14:textId="77777777" w:rsidR="00855B50" w:rsidRPr="00EC0D14" w:rsidRDefault="00855B50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0291CD4F" w14:textId="77777777" w:rsidR="00855B50" w:rsidRPr="00EC0D14" w:rsidRDefault="00855B50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2E7DF683" w14:textId="77777777" w:rsidR="00855B50" w:rsidRPr="00EC0D14" w:rsidRDefault="00855B50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3166DCE1" w14:textId="77777777" w:rsidR="00855B50" w:rsidRPr="00EC0D14" w:rsidRDefault="00855B50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855B50" w:rsidRPr="00EC0D14" w14:paraId="102C7750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146F982" w14:textId="5E89F875" w:rsidR="00855B50" w:rsidRPr="00EC0D14" w:rsidRDefault="00855B50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D445EF">
              <w:rPr>
                <w:b w:val="0"/>
                <w:bCs w:val="0"/>
                <w:noProof/>
                <w:sz w:val="12"/>
                <w:szCs w:val="12"/>
                <w:lang w:val="ja-JP"/>
              </w:rPr>
              <w:t>6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5ADED082" w14:textId="77777777" w:rsidR="00855B50" w:rsidRPr="00EC0D14" w:rsidRDefault="00855B50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30F1F4BA" w14:textId="77777777" w:rsidR="00855B50" w:rsidRPr="00EC0D14" w:rsidRDefault="00855B50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4D4653D1" w14:textId="77777777" w:rsidR="00855B50" w:rsidRPr="00EC0D14" w:rsidRDefault="00855B50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E0A675F" w14:textId="77777777" w:rsidR="00855B50" w:rsidRPr="00EC0D14" w:rsidRDefault="00855B50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855B50" w:rsidRPr="00EC0D14" w14:paraId="44B7091E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4E9FCB3" w14:textId="1A93602C" w:rsidR="00855B50" w:rsidRPr="00EC0D14" w:rsidRDefault="00855B50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D445EF">
              <w:rPr>
                <w:b w:val="0"/>
                <w:bCs w:val="0"/>
                <w:noProof/>
                <w:sz w:val="12"/>
                <w:szCs w:val="12"/>
                <w:lang w:val="ja-JP"/>
              </w:rPr>
              <w:t>7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F902130" w14:textId="77777777" w:rsidR="00855B50" w:rsidRPr="00EC0D14" w:rsidRDefault="00855B50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07561731" w14:textId="77777777" w:rsidR="00855B50" w:rsidRPr="00EC0D14" w:rsidRDefault="00855B50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0CC463E2" w14:textId="77777777" w:rsidR="00855B50" w:rsidRPr="00EC0D14" w:rsidRDefault="00855B50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6538879A" w14:textId="77777777" w:rsidR="00855B50" w:rsidRPr="00EC0D14" w:rsidRDefault="00855B50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855B50" w:rsidRPr="00EC0D14" w14:paraId="47ED458C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CE5AC80" w14:textId="1B321006" w:rsidR="00855B50" w:rsidRPr="00EC0D14" w:rsidRDefault="00855B50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D445EF">
              <w:rPr>
                <w:b w:val="0"/>
                <w:bCs w:val="0"/>
                <w:noProof/>
                <w:sz w:val="12"/>
                <w:szCs w:val="12"/>
                <w:lang w:val="ja-JP"/>
              </w:rPr>
              <w:t>8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521773DB" w14:textId="77777777" w:rsidR="00855B50" w:rsidRPr="00EC0D14" w:rsidRDefault="00855B50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68C46BBA" w14:textId="77777777" w:rsidR="00855B50" w:rsidRPr="00EC0D14" w:rsidRDefault="00855B50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5265B03C" w14:textId="77777777" w:rsidR="00855B50" w:rsidRPr="00EC0D14" w:rsidRDefault="00855B50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2226DCB1" w14:textId="77777777" w:rsidR="00855B50" w:rsidRPr="00EC0D14" w:rsidRDefault="00855B50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855B50" w:rsidRPr="00EC0D14" w14:paraId="72BAFA5F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491DE21" w14:textId="347ADD3D" w:rsidR="00855B50" w:rsidRPr="00EC0D14" w:rsidRDefault="00855B50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D445EF">
              <w:rPr>
                <w:b w:val="0"/>
                <w:bCs w:val="0"/>
                <w:noProof/>
                <w:sz w:val="12"/>
                <w:szCs w:val="12"/>
                <w:lang w:val="ja-JP"/>
              </w:rPr>
              <w:t>9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1B0382C4" w14:textId="77777777" w:rsidR="00855B50" w:rsidRPr="00EC0D14" w:rsidRDefault="00855B50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70BC4688" w14:textId="77777777" w:rsidR="00855B50" w:rsidRPr="00EC0D14" w:rsidRDefault="00855B50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01EACB7E" w14:textId="77777777" w:rsidR="00855B50" w:rsidRPr="00EC0D14" w:rsidRDefault="00855B50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278D4C75" w14:textId="77777777" w:rsidR="00855B50" w:rsidRPr="00EC0D14" w:rsidRDefault="00855B50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855B50" w:rsidRPr="00EC0D14" w14:paraId="69CEB2CD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A240580" w14:textId="002B3606" w:rsidR="00855B50" w:rsidRPr="00EC0D14" w:rsidRDefault="00855B50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D445EF">
              <w:rPr>
                <w:b w:val="0"/>
                <w:bCs w:val="0"/>
                <w:noProof/>
                <w:sz w:val="12"/>
                <w:szCs w:val="12"/>
                <w:lang w:val="ja-JP"/>
              </w:rPr>
              <w:t>10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2F3C410" w14:textId="77777777" w:rsidR="00855B50" w:rsidRPr="00EC0D14" w:rsidRDefault="00855B50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7CB55501" w14:textId="77777777" w:rsidR="00855B50" w:rsidRPr="00EC0D14" w:rsidRDefault="00855B50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538AF43C" w14:textId="77777777" w:rsidR="00855B50" w:rsidRPr="00EC0D14" w:rsidRDefault="00855B50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4C878CB" w14:textId="77777777" w:rsidR="00855B50" w:rsidRPr="00EC0D14" w:rsidRDefault="00855B50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855B50" w:rsidRPr="00EC0D14" w14:paraId="22FC5D98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9AE3F03" w14:textId="46D736DC" w:rsidR="00855B50" w:rsidRPr="00EC0D14" w:rsidRDefault="00855B50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D445EF">
              <w:rPr>
                <w:b w:val="0"/>
                <w:bCs w:val="0"/>
                <w:noProof/>
                <w:sz w:val="12"/>
                <w:szCs w:val="12"/>
                <w:lang w:val="ja-JP"/>
              </w:rPr>
              <w:t>11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CB41614" w14:textId="77777777" w:rsidR="00855B50" w:rsidRPr="00EC0D14" w:rsidRDefault="00855B50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53BFDBC0" w14:textId="77777777" w:rsidR="00855B50" w:rsidRPr="00EC0D14" w:rsidRDefault="00855B50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025E308B" w14:textId="77777777" w:rsidR="00855B50" w:rsidRPr="00EC0D14" w:rsidRDefault="00855B50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7278E529" w14:textId="77777777" w:rsidR="00855B50" w:rsidRPr="00EC0D14" w:rsidRDefault="00855B50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855B50" w:rsidRPr="00EC0D14" w14:paraId="2A260C69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69F58D3" w14:textId="13ABA591" w:rsidR="00855B50" w:rsidRPr="00EC0D14" w:rsidRDefault="00855B50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D445EF">
              <w:rPr>
                <w:b w:val="0"/>
                <w:bCs w:val="0"/>
                <w:noProof/>
                <w:sz w:val="12"/>
                <w:szCs w:val="12"/>
                <w:lang w:val="ja-JP"/>
              </w:rPr>
              <w:t>12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A1F70DD" w14:textId="77777777" w:rsidR="00855B50" w:rsidRPr="00EC0D14" w:rsidRDefault="00855B50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5339C2CC" w14:textId="77777777" w:rsidR="00855B50" w:rsidRPr="00EC0D14" w:rsidRDefault="00855B50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69F2F741" w14:textId="77777777" w:rsidR="00855B50" w:rsidRPr="00EC0D14" w:rsidRDefault="00855B50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29046F14" w14:textId="77777777" w:rsidR="00855B50" w:rsidRPr="00EC0D14" w:rsidRDefault="00855B50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855B50" w:rsidRPr="00EC0D14" w14:paraId="5C20C58C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0B6F030" w14:textId="58D748D4" w:rsidR="00855B50" w:rsidRPr="00EC0D14" w:rsidRDefault="00855B50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D445EF">
              <w:rPr>
                <w:b w:val="0"/>
                <w:bCs w:val="0"/>
                <w:noProof/>
                <w:sz w:val="12"/>
                <w:szCs w:val="12"/>
                <w:lang w:val="ja-JP"/>
              </w:rPr>
              <w:t>13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55292552" w14:textId="77777777" w:rsidR="00855B50" w:rsidRPr="00EC0D14" w:rsidRDefault="00855B50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2689AA5C" w14:textId="77777777" w:rsidR="00855B50" w:rsidRPr="00EC0D14" w:rsidRDefault="00855B50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0A5950A9" w14:textId="77777777" w:rsidR="00855B50" w:rsidRPr="00EC0D14" w:rsidRDefault="00855B50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F781094" w14:textId="77777777" w:rsidR="00855B50" w:rsidRPr="00EC0D14" w:rsidRDefault="00855B50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855B50" w:rsidRPr="00EC0D14" w14:paraId="717A8B0C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0476625" w14:textId="06CF45A7" w:rsidR="00855B50" w:rsidRPr="00EC0D14" w:rsidRDefault="00855B50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D445EF">
              <w:rPr>
                <w:b w:val="0"/>
                <w:bCs w:val="0"/>
                <w:noProof/>
                <w:sz w:val="12"/>
                <w:szCs w:val="12"/>
                <w:lang w:val="ja-JP"/>
              </w:rPr>
              <w:t>14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7E2694EB" w14:textId="77777777" w:rsidR="00855B50" w:rsidRPr="00EC0D14" w:rsidRDefault="00855B50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292C08C3" w14:textId="77777777" w:rsidR="00855B50" w:rsidRPr="00EC0D14" w:rsidRDefault="00855B50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1958F164" w14:textId="77777777" w:rsidR="00855B50" w:rsidRPr="00EC0D14" w:rsidRDefault="00855B50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043146EC" w14:textId="77777777" w:rsidR="00855B50" w:rsidRPr="00EC0D14" w:rsidRDefault="00855B50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855B50" w:rsidRPr="00EC0D14" w14:paraId="5E01ECEC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53537DC" w14:textId="69D7CA35" w:rsidR="00855B50" w:rsidRPr="00EC0D14" w:rsidRDefault="00855B50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D445EF">
              <w:rPr>
                <w:b w:val="0"/>
                <w:bCs w:val="0"/>
                <w:noProof/>
                <w:sz w:val="12"/>
                <w:szCs w:val="12"/>
                <w:lang w:val="ja-JP"/>
              </w:rPr>
              <w:t>15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5ACA6FF" w14:textId="77777777" w:rsidR="00855B50" w:rsidRPr="00EC0D14" w:rsidRDefault="00855B50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2B8F67B2" w14:textId="77777777" w:rsidR="00855B50" w:rsidRPr="00EC0D14" w:rsidRDefault="00855B50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789D016" w14:textId="77777777" w:rsidR="00855B50" w:rsidRPr="00EC0D14" w:rsidRDefault="00855B50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3D00AD37" w14:textId="77777777" w:rsidR="00855B50" w:rsidRPr="00EC0D14" w:rsidRDefault="00855B50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855B50" w:rsidRPr="00EC0D14" w14:paraId="629124B9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AEB00B0" w14:textId="2C51F539" w:rsidR="00855B50" w:rsidRPr="00EC0D14" w:rsidRDefault="00855B50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D445EF">
              <w:rPr>
                <w:b w:val="0"/>
                <w:bCs w:val="0"/>
                <w:noProof/>
                <w:sz w:val="12"/>
                <w:szCs w:val="12"/>
                <w:lang w:val="ja-JP"/>
              </w:rPr>
              <w:t>16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74862970" w14:textId="77777777" w:rsidR="00855B50" w:rsidRPr="00EC0D14" w:rsidRDefault="00855B50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59F0B528" w14:textId="77777777" w:rsidR="00855B50" w:rsidRPr="00EC0D14" w:rsidRDefault="00855B50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0262A8F6" w14:textId="77777777" w:rsidR="00855B50" w:rsidRPr="00EC0D14" w:rsidRDefault="00855B50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DF88849" w14:textId="77777777" w:rsidR="00855B50" w:rsidRPr="00EC0D14" w:rsidRDefault="00855B50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855B50" w:rsidRPr="00EC0D14" w14:paraId="1731F3CE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53AB3A2" w14:textId="35E5B575" w:rsidR="00855B50" w:rsidRPr="00EC0D14" w:rsidRDefault="00855B50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D445EF">
              <w:rPr>
                <w:b w:val="0"/>
                <w:bCs w:val="0"/>
                <w:noProof/>
                <w:sz w:val="12"/>
                <w:szCs w:val="12"/>
                <w:lang w:val="ja-JP"/>
              </w:rPr>
              <w:t>17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80A334D" w14:textId="77777777" w:rsidR="00855B50" w:rsidRPr="00EC0D14" w:rsidRDefault="00855B50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6A5F0F13" w14:textId="77777777" w:rsidR="00855B50" w:rsidRPr="00EC0D14" w:rsidRDefault="00855B50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5BD240A4" w14:textId="77777777" w:rsidR="00855B50" w:rsidRPr="00EC0D14" w:rsidRDefault="00855B50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2C06AD45" w14:textId="77777777" w:rsidR="00855B50" w:rsidRPr="00EC0D14" w:rsidRDefault="00855B50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855B50" w:rsidRPr="00EC0D14" w14:paraId="4EF9B2D1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262E11A" w14:textId="69DFA1D2" w:rsidR="00855B50" w:rsidRPr="00EC0D14" w:rsidRDefault="00855B50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D445EF">
              <w:rPr>
                <w:b w:val="0"/>
                <w:bCs w:val="0"/>
                <w:noProof/>
                <w:sz w:val="12"/>
                <w:szCs w:val="12"/>
                <w:lang w:val="ja-JP"/>
              </w:rPr>
              <w:t>18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56629649" w14:textId="77777777" w:rsidR="00855B50" w:rsidRPr="00EC0D14" w:rsidRDefault="00855B50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1F2C4178" w14:textId="77777777" w:rsidR="00855B50" w:rsidRPr="00EC0D14" w:rsidRDefault="00855B50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7FD84EFD" w14:textId="77777777" w:rsidR="00855B50" w:rsidRPr="00EC0D14" w:rsidRDefault="00855B50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285B3B2B" w14:textId="77777777" w:rsidR="00855B50" w:rsidRPr="00EC0D14" w:rsidRDefault="00855B50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855B50" w:rsidRPr="00EC0D14" w14:paraId="26BF8E04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C4DDFBB" w14:textId="6B536DEC" w:rsidR="00855B50" w:rsidRPr="00EC0D14" w:rsidRDefault="00855B50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D445EF">
              <w:rPr>
                <w:b w:val="0"/>
                <w:bCs w:val="0"/>
                <w:noProof/>
                <w:sz w:val="12"/>
                <w:szCs w:val="12"/>
                <w:lang w:val="ja-JP"/>
              </w:rPr>
              <w:t>19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328CE0AD" w14:textId="77777777" w:rsidR="00855B50" w:rsidRPr="00EC0D14" w:rsidRDefault="00855B50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61941B39" w14:textId="77777777" w:rsidR="00855B50" w:rsidRPr="00EC0D14" w:rsidRDefault="00855B50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09E53366" w14:textId="77777777" w:rsidR="00855B50" w:rsidRPr="00EC0D14" w:rsidRDefault="00855B50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38F193CA" w14:textId="77777777" w:rsidR="00855B50" w:rsidRPr="00EC0D14" w:rsidRDefault="00855B50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855B50" w:rsidRPr="00EC0D14" w14:paraId="39A083E0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DB7FCEE" w14:textId="53A7BF1D" w:rsidR="00855B50" w:rsidRPr="00EC0D14" w:rsidRDefault="00855B50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D445EF">
              <w:rPr>
                <w:b w:val="0"/>
                <w:bCs w:val="0"/>
                <w:noProof/>
                <w:sz w:val="12"/>
                <w:szCs w:val="12"/>
                <w:lang w:val="ja-JP"/>
              </w:rPr>
              <w:t>20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366F0942" w14:textId="77777777" w:rsidR="00855B50" w:rsidRPr="00EC0D14" w:rsidRDefault="00855B50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5CC2F7CD" w14:textId="77777777" w:rsidR="00855B50" w:rsidRPr="00EC0D14" w:rsidRDefault="00855B50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EA9509C" w14:textId="77777777" w:rsidR="00855B50" w:rsidRPr="00EC0D14" w:rsidRDefault="00855B50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0086420C" w14:textId="77777777" w:rsidR="00855B50" w:rsidRPr="00EC0D14" w:rsidRDefault="00855B50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</w:tbl>
    <w:p w14:paraId="5DF00716" w14:textId="77777777" w:rsidR="001B1570" w:rsidRDefault="00424E44" w:rsidP="001B1570">
      <w:pPr>
        <w:pStyle w:val="aa"/>
      </w:pPr>
      <w:r>
        <w:br w:type="page"/>
      </w:r>
    </w:p>
    <w:p w14:paraId="5C4CACB5" w14:textId="77777777" w:rsidR="001B1570" w:rsidRPr="001B1570" w:rsidRDefault="001B1570" w:rsidP="00447E88">
      <w:pPr>
        <w:pStyle w:val="af1"/>
      </w:pPr>
      <w:r w:rsidRPr="001B1570">
        <w:lastRenderedPageBreak/>
        <w:t>目次</w:t>
      </w:r>
    </w:p>
    <w:p w14:paraId="048A942B" w14:textId="77777777" w:rsidR="001B1570" w:rsidRDefault="001B1570" w:rsidP="001B1570">
      <w:pPr>
        <w:pStyle w:val="aa"/>
      </w:pPr>
    </w:p>
    <w:p w14:paraId="5362E520" w14:textId="09A025F5" w:rsidR="009A4DD2" w:rsidRDefault="003C1464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6347218" w:history="1">
        <w:r w:rsidR="009A4DD2" w:rsidRPr="00F63785">
          <w:rPr>
            <w:rStyle w:val="af2"/>
            <w:noProof/>
          </w:rPr>
          <w:t>機能一覧</w:t>
        </w:r>
        <w:r w:rsidR="009A4DD2">
          <w:rPr>
            <w:noProof/>
            <w:webHidden/>
          </w:rPr>
          <w:tab/>
        </w:r>
        <w:r w:rsidR="009A4DD2">
          <w:rPr>
            <w:noProof/>
            <w:webHidden/>
          </w:rPr>
          <w:fldChar w:fldCharType="begin"/>
        </w:r>
        <w:r w:rsidR="009A4DD2">
          <w:rPr>
            <w:noProof/>
            <w:webHidden/>
          </w:rPr>
          <w:instrText xml:space="preserve"> PAGEREF _Toc56347218 \h </w:instrText>
        </w:r>
        <w:r w:rsidR="009A4DD2">
          <w:rPr>
            <w:noProof/>
            <w:webHidden/>
          </w:rPr>
        </w:r>
        <w:r w:rsidR="009A4DD2">
          <w:rPr>
            <w:noProof/>
            <w:webHidden/>
          </w:rPr>
          <w:fldChar w:fldCharType="separate"/>
        </w:r>
        <w:r w:rsidR="00D445EF">
          <w:rPr>
            <w:noProof/>
            <w:webHidden/>
          </w:rPr>
          <w:t>3</w:t>
        </w:r>
        <w:r w:rsidR="009A4DD2">
          <w:rPr>
            <w:noProof/>
            <w:webHidden/>
          </w:rPr>
          <w:fldChar w:fldCharType="end"/>
        </w:r>
      </w:hyperlink>
    </w:p>
    <w:p w14:paraId="13FCDC9C" w14:textId="77777777" w:rsidR="00550CC3" w:rsidRPr="003A02B2" w:rsidRDefault="003C1464" w:rsidP="009F491C">
      <w:pPr>
        <w:pStyle w:val="aa"/>
      </w:pPr>
      <w:r>
        <w:fldChar w:fldCharType="end"/>
      </w:r>
    </w:p>
    <w:p w14:paraId="66A81A4C" w14:textId="77777777" w:rsidR="004823D4" w:rsidRPr="004823D4" w:rsidRDefault="004823D4" w:rsidP="003F25F6">
      <w:pPr>
        <w:pStyle w:val="aa"/>
      </w:pPr>
    </w:p>
    <w:p w14:paraId="5A05B657" w14:textId="77777777" w:rsidR="009F348B" w:rsidRDefault="000B17EC" w:rsidP="009F348B">
      <w:pPr>
        <w:pStyle w:val="1"/>
      </w:pPr>
      <w:bookmarkStart w:id="0" w:name="_Toc56347218"/>
      <w:r>
        <w:rPr>
          <w:rFonts w:hint="eastAsia"/>
        </w:rPr>
        <w:lastRenderedPageBreak/>
        <w:t>機能</w:t>
      </w:r>
      <w:r w:rsidR="00191ED3">
        <w:rPr>
          <w:rFonts w:hint="eastAsia"/>
        </w:rPr>
        <w:t>一覧</w:t>
      </w:r>
      <w:bookmarkEnd w:id="0"/>
    </w:p>
    <w:p w14:paraId="2831148E" w14:textId="77777777" w:rsidR="009F348B" w:rsidRDefault="009F348B" w:rsidP="009C118A">
      <w:pPr>
        <w:pStyle w:val="aa"/>
      </w:pPr>
    </w:p>
    <w:tbl>
      <w:tblPr>
        <w:tblStyle w:val="4-3"/>
        <w:tblW w:w="14685" w:type="dxa"/>
        <w:tblLayout w:type="fixed"/>
        <w:tblLook w:val="04A0" w:firstRow="1" w:lastRow="0" w:firstColumn="1" w:lastColumn="0" w:noHBand="0" w:noVBand="1"/>
      </w:tblPr>
      <w:tblGrid>
        <w:gridCol w:w="510"/>
        <w:gridCol w:w="3969"/>
        <w:gridCol w:w="2835"/>
        <w:gridCol w:w="7371"/>
      </w:tblGrid>
      <w:tr w:rsidR="007627AE" w:rsidRPr="00F76721" w14:paraId="1B22A8B0" w14:textId="77777777" w:rsidTr="00E85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DEE431B" w14:textId="77777777" w:rsidR="007627AE" w:rsidRPr="00F76721" w:rsidRDefault="007627AE" w:rsidP="0056380C">
            <w:pPr>
              <w:pStyle w:val="aa"/>
              <w:rPr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No.</w:t>
            </w:r>
          </w:p>
        </w:tc>
        <w:tc>
          <w:tcPr>
            <w:tcW w:w="3969" w:type="dxa"/>
          </w:tcPr>
          <w:p w14:paraId="38915380" w14:textId="77777777" w:rsidR="007627AE" w:rsidRPr="00F76721" w:rsidRDefault="000B17EC" w:rsidP="0056380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機能</w:t>
            </w:r>
            <w:r w:rsidR="007627AE">
              <w:rPr>
                <w:rFonts w:hint="eastAsia"/>
                <w:sz w:val="12"/>
                <w:szCs w:val="12"/>
              </w:rPr>
              <w:t>名</w:t>
            </w:r>
          </w:p>
        </w:tc>
        <w:tc>
          <w:tcPr>
            <w:tcW w:w="2835" w:type="dxa"/>
          </w:tcPr>
          <w:p w14:paraId="3A3D3688" w14:textId="77777777" w:rsidR="007627AE" w:rsidRPr="00F76721" w:rsidRDefault="000B17EC" w:rsidP="0056380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機能</w:t>
            </w:r>
            <w:r w:rsidR="007627AE">
              <w:rPr>
                <w:rFonts w:hint="eastAsia"/>
                <w:sz w:val="12"/>
                <w:szCs w:val="12"/>
              </w:rPr>
              <w:t>ID</w:t>
            </w:r>
          </w:p>
        </w:tc>
        <w:tc>
          <w:tcPr>
            <w:tcW w:w="7371" w:type="dxa"/>
          </w:tcPr>
          <w:p w14:paraId="5961E1DC" w14:textId="77777777" w:rsidR="007627AE" w:rsidRPr="00F76721" w:rsidRDefault="000B17EC" w:rsidP="0056380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機能</w:t>
            </w:r>
            <w:r w:rsidR="007627AE">
              <w:rPr>
                <w:rFonts w:hint="eastAsia"/>
                <w:sz w:val="12"/>
                <w:szCs w:val="12"/>
              </w:rPr>
              <w:t>説明</w:t>
            </w:r>
          </w:p>
        </w:tc>
      </w:tr>
      <w:tr w:rsidR="007627AE" w:rsidRPr="000B17EC" w14:paraId="42F1C129" w14:textId="77777777" w:rsidTr="00E85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BAE33C4" w14:textId="6F17EC73" w:rsidR="007627AE" w:rsidRPr="00E85B4C" w:rsidRDefault="00E85B4C" w:rsidP="00322CBC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E85B4C">
              <w:rPr>
                <w:sz w:val="12"/>
                <w:szCs w:val="12"/>
              </w:rPr>
              <w:fldChar w:fldCharType="begin"/>
            </w:r>
            <w:r w:rsidRPr="00E85B4C">
              <w:rPr>
                <w:b w:val="0"/>
                <w:bCs w:val="0"/>
                <w:sz w:val="12"/>
                <w:szCs w:val="12"/>
              </w:rPr>
              <w:instrText xml:space="preserve"> SEQ functionListNo\* Arabic \* MERGEFORMAT  \* MERGEFORMAT </w:instrText>
            </w:r>
            <w:r w:rsidRPr="00E85B4C">
              <w:rPr>
                <w:sz w:val="12"/>
                <w:szCs w:val="12"/>
              </w:rPr>
              <w:fldChar w:fldCharType="separate"/>
            </w:r>
            <w:r w:rsidR="00D445EF">
              <w:rPr>
                <w:b w:val="0"/>
                <w:bCs w:val="0"/>
                <w:noProof/>
                <w:sz w:val="12"/>
                <w:szCs w:val="12"/>
              </w:rPr>
              <w:t>1</w:t>
            </w:r>
            <w:r w:rsidRPr="00E85B4C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0504B927" w14:textId="77777777" w:rsidR="007627AE" w:rsidRPr="006B1362" w:rsidRDefault="007627AE" w:rsidP="00322CB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社員情報一覧</w:t>
            </w:r>
          </w:p>
        </w:tc>
        <w:tc>
          <w:tcPr>
            <w:tcW w:w="2835" w:type="dxa"/>
          </w:tcPr>
          <w:p w14:paraId="213FC391" w14:textId="77777777" w:rsidR="007627AE" w:rsidRPr="006B1362" w:rsidRDefault="007627AE" w:rsidP="00322CB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XXXXXX</w:t>
            </w:r>
          </w:p>
        </w:tc>
        <w:tc>
          <w:tcPr>
            <w:tcW w:w="7371" w:type="dxa"/>
          </w:tcPr>
          <w:p w14:paraId="263E6692" w14:textId="77777777" w:rsidR="007627AE" w:rsidRPr="006B1362" w:rsidRDefault="007627AE" w:rsidP="00322CB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社員情報を一覧表示する</w:t>
            </w:r>
            <w:r w:rsidR="000B17EC">
              <w:rPr>
                <w:rFonts w:hint="eastAsia"/>
                <w:sz w:val="12"/>
                <w:szCs w:val="12"/>
              </w:rPr>
              <w:t>機能。</w:t>
            </w:r>
            <w:r>
              <w:rPr>
                <w:rFonts w:hint="eastAsia"/>
                <w:sz w:val="12"/>
                <w:szCs w:val="12"/>
              </w:rPr>
              <w:t>キーワードで社員情報を検索、照会することができる。</w:t>
            </w:r>
          </w:p>
        </w:tc>
      </w:tr>
      <w:tr w:rsidR="00E85B4C" w:rsidRPr="00F76721" w14:paraId="6F813DF0" w14:textId="77777777" w:rsidTr="00E85B4C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F8C1EBB" w14:textId="59E39D64" w:rsidR="00E85B4C" w:rsidRPr="006B1362" w:rsidRDefault="00E85B4C" w:rsidP="00E85B4C">
            <w:pPr>
              <w:pStyle w:val="aa"/>
              <w:rPr>
                <w:sz w:val="12"/>
                <w:szCs w:val="12"/>
              </w:rPr>
            </w:pPr>
            <w:r w:rsidRPr="0045262E">
              <w:rPr>
                <w:sz w:val="12"/>
                <w:szCs w:val="12"/>
              </w:rPr>
              <w:fldChar w:fldCharType="begin"/>
            </w:r>
            <w:r w:rsidRPr="0045262E">
              <w:rPr>
                <w:b w:val="0"/>
                <w:bCs w:val="0"/>
                <w:sz w:val="12"/>
                <w:szCs w:val="12"/>
              </w:rPr>
              <w:instrText xml:space="preserve"> SEQ functionListNo\* Arabic \* MERGEFORMAT  \* MERGEFORMAT </w:instrText>
            </w:r>
            <w:r w:rsidRPr="0045262E">
              <w:rPr>
                <w:sz w:val="12"/>
                <w:szCs w:val="12"/>
              </w:rPr>
              <w:fldChar w:fldCharType="separate"/>
            </w:r>
            <w:r w:rsidR="00D445EF">
              <w:rPr>
                <w:b w:val="0"/>
                <w:bCs w:val="0"/>
                <w:noProof/>
                <w:sz w:val="12"/>
                <w:szCs w:val="12"/>
              </w:rPr>
              <w:t>2</w:t>
            </w:r>
            <w:r w:rsidRPr="0045262E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4D83C7CC" w14:textId="77777777" w:rsidR="00E85B4C" w:rsidRPr="006B1362" w:rsidRDefault="00E85B4C" w:rsidP="00E85B4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社員情報詳細</w:t>
            </w:r>
          </w:p>
        </w:tc>
        <w:tc>
          <w:tcPr>
            <w:tcW w:w="2835" w:type="dxa"/>
          </w:tcPr>
          <w:p w14:paraId="5394AB1C" w14:textId="77777777" w:rsidR="00E85B4C" w:rsidRPr="006B1362" w:rsidRDefault="00E85B4C" w:rsidP="00E85B4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XXXXXX</w:t>
            </w:r>
          </w:p>
        </w:tc>
        <w:tc>
          <w:tcPr>
            <w:tcW w:w="7371" w:type="dxa"/>
          </w:tcPr>
          <w:p w14:paraId="09752E63" w14:textId="77777777" w:rsidR="00E85B4C" w:rsidRPr="006B1362" w:rsidRDefault="00E85B4C" w:rsidP="00E85B4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社員情報の詳細情報を表示する機能。社員の氏名、メールアドレス、座席番号等詳細な情報を確認することができる。</w:t>
            </w:r>
          </w:p>
        </w:tc>
      </w:tr>
      <w:tr w:rsidR="00E85B4C" w:rsidRPr="00F76721" w14:paraId="310412E5" w14:textId="77777777" w:rsidTr="00E85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C32264F" w14:textId="6C1A9185" w:rsidR="00E85B4C" w:rsidRPr="006B1362" w:rsidRDefault="00E85B4C" w:rsidP="00E85B4C">
            <w:pPr>
              <w:pStyle w:val="aa"/>
              <w:rPr>
                <w:sz w:val="12"/>
                <w:szCs w:val="12"/>
              </w:rPr>
            </w:pPr>
            <w:r w:rsidRPr="0045262E">
              <w:rPr>
                <w:sz w:val="12"/>
                <w:szCs w:val="12"/>
              </w:rPr>
              <w:fldChar w:fldCharType="begin"/>
            </w:r>
            <w:r w:rsidRPr="0045262E">
              <w:rPr>
                <w:b w:val="0"/>
                <w:bCs w:val="0"/>
                <w:sz w:val="12"/>
                <w:szCs w:val="12"/>
              </w:rPr>
              <w:instrText xml:space="preserve"> SEQ functionListNo\* Arabic \* MERGEFORMAT  \* MERGEFORMAT </w:instrText>
            </w:r>
            <w:r w:rsidRPr="0045262E">
              <w:rPr>
                <w:sz w:val="12"/>
                <w:szCs w:val="12"/>
              </w:rPr>
              <w:fldChar w:fldCharType="separate"/>
            </w:r>
            <w:r w:rsidR="00D445EF">
              <w:rPr>
                <w:b w:val="0"/>
                <w:bCs w:val="0"/>
                <w:noProof/>
                <w:sz w:val="12"/>
                <w:szCs w:val="12"/>
              </w:rPr>
              <w:t>3</w:t>
            </w:r>
            <w:r w:rsidRPr="0045262E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3AF483EF" w14:textId="77777777" w:rsidR="00E85B4C" w:rsidRPr="006B1362" w:rsidRDefault="00E85B4C" w:rsidP="00E85B4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51763C7E" w14:textId="77777777" w:rsidR="00E85B4C" w:rsidRPr="006B1362" w:rsidRDefault="00E85B4C" w:rsidP="00E85B4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3FFB915A" w14:textId="77777777" w:rsidR="00E85B4C" w:rsidRPr="006B1362" w:rsidRDefault="00E85B4C" w:rsidP="00E85B4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85B4C" w:rsidRPr="00F76721" w14:paraId="5AAD6AA8" w14:textId="77777777" w:rsidTr="00E85B4C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455B5EF" w14:textId="151A6CB9" w:rsidR="00E85B4C" w:rsidRPr="006B1362" w:rsidRDefault="00E85B4C" w:rsidP="00E85B4C">
            <w:pPr>
              <w:pStyle w:val="aa"/>
              <w:rPr>
                <w:sz w:val="12"/>
                <w:szCs w:val="12"/>
                <w:u w:val="single"/>
              </w:rPr>
            </w:pPr>
            <w:r w:rsidRPr="0045262E">
              <w:rPr>
                <w:sz w:val="12"/>
                <w:szCs w:val="12"/>
              </w:rPr>
              <w:fldChar w:fldCharType="begin"/>
            </w:r>
            <w:r w:rsidRPr="0045262E">
              <w:rPr>
                <w:b w:val="0"/>
                <w:bCs w:val="0"/>
                <w:sz w:val="12"/>
                <w:szCs w:val="12"/>
              </w:rPr>
              <w:instrText xml:space="preserve"> SEQ functionListNo\* Arabic \* MERGEFORMAT  \* MERGEFORMAT </w:instrText>
            </w:r>
            <w:r w:rsidRPr="0045262E">
              <w:rPr>
                <w:sz w:val="12"/>
                <w:szCs w:val="12"/>
              </w:rPr>
              <w:fldChar w:fldCharType="separate"/>
            </w:r>
            <w:r w:rsidR="00D445EF">
              <w:rPr>
                <w:b w:val="0"/>
                <w:bCs w:val="0"/>
                <w:noProof/>
                <w:sz w:val="12"/>
                <w:szCs w:val="12"/>
              </w:rPr>
              <w:t>4</w:t>
            </w:r>
            <w:r w:rsidRPr="0045262E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67314406" w14:textId="77777777" w:rsidR="00E85B4C" w:rsidRPr="006B1362" w:rsidRDefault="00E85B4C" w:rsidP="00E85B4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680B8ED7" w14:textId="77777777" w:rsidR="00E85B4C" w:rsidRPr="006B1362" w:rsidRDefault="00E85B4C" w:rsidP="00E85B4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1E73C731" w14:textId="77777777" w:rsidR="00E85B4C" w:rsidRPr="006B1362" w:rsidRDefault="00E85B4C" w:rsidP="00E85B4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85B4C" w:rsidRPr="00F76721" w14:paraId="331A0F5D" w14:textId="77777777" w:rsidTr="00E85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9E1904A" w14:textId="6AAC4B3D" w:rsidR="00E85B4C" w:rsidRPr="006B1362" w:rsidRDefault="00E85B4C" w:rsidP="00E85B4C">
            <w:pPr>
              <w:pStyle w:val="aa"/>
              <w:rPr>
                <w:sz w:val="12"/>
                <w:szCs w:val="12"/>
                <w:u w:val="single"/>
              </w:rPr>
            </w:pPr>
            <w:r w:rsidRPr="0045262E">
              <w:rPr>
                <w:sz w:val="12"/>
                <w:szCs w:val="12"/>
              </w:rPr>
              <w:fldChar w:fldCharType="begin"/>
            </w:r>
            <w:r w:rsidRPr="0045262E">
              <w:rPr>
                <w:b w:val="0"/>
                <w:bCs w:val="0"/>
                <w:sz w:val="12"/>
                <w:szCs w:val="12"/>
              </w:rPr>
              <w:instrText xml:space="preserve"> SEQ functionListNo\* Arabic \* MERGEFORMAT  \* MERGEFORMAT </w:instrText>
            </w:r>
            <w:r w:rsidRPr="0045262E">
              <w:rPr>
                <w:sz w:val="12"/>
                <w:szCs w:val="12"/>
              </w:rPr>
              <w:fldChar w:fldCharType="separate"/>
            </w:r>
            <w:r w:rsidR="00D445EF">
              <w:rPr>
                <w:b w:val="0"/>
                <w:bCs w:val="0"/>
                <w:noProof/>
                <w:sz w:val="12"/>
                <w:szCs w:val="12"/>
              </w:rPr>
              <w:t>5</w:t>
            </w:r>
            <w:r w:rsidRPr="0045262E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6D6937E1" w14:textId="77777777" w:rsidR="00E85B4C" w:rsidRPr="006B1362" w:rsidRDefault="00E85B4C" w:rsidP="00E85B4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78919A23" w14:textId="77777777" w:rsidR="00E85B4C" w:rsidRPr="006B1362" w:rsidRDefault="00E85B4C" w:rsidP="00E85B4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04D32409" w14:textId="77777777" w:rsidR="00E85B4C" w:rsidRPr="006B1362" w:rsidRDefault="00E85B4C" w:rsidP="00E85B4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85B4C" w:rsidRPr="00F76721" w14:paraId="00BDE78A" w14:textId="77777777" w:rsidTr="00E85B4C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9CC2F11" w14:textId="1E3B82CC" w:rsidR="00E85B4C" w:rsidRPr="006B1362" w:rsidRDefault="00E85B4C" w:rsidP="00E85B4C">
            <w:pPr>
              <w:pStyle w:val="aa"/>
              <w:rPr>
                <w:sz w:val="12"/>
                <w:szCs w:val="12"/>
                <w:u w:val="single"/>
              </w:rPr>
            </w:pPr>
            <w:r w:rsidRPr="0045262E">
              <w:rPr>
                <w:sz w:val="12"/>
                <w:szCs w:val="12"/>
              </w:rPr>
              <w:fldChar w:fldCharType="begin"/>
            </w:r>
            <w:r w:rsidRPr="0045262E">
              <w:rPr>
                <w:b w:val="0"/>
                <w:bCs w:val="0"/>
                <w:sz w:val="12"/>
                <w:szCs w:val="12"/>
              </w:rPr>
              <w:instrText xml:space="preserve"> SEQ functionListNo\* Arabic \* MERGEFORMAT  \* MERGEFORMAT </w:instrText>
            </w:r>
            <w:r w:rsidRPr="0045262E">
              <w:rPr>
                <w:sz w:val="12"/>
                <w:szCs w:val="12"/>
              </w:rPr>
              <w:fldChar w:fldCharType="separate"/>
            </w:r>
            <w:r w:rsidR="00D445EF">
              <w:rPr>
                <w:b w:val="0"/>
                <w:bCs w:val="0"/>
                <w:noProof/>
                <w:sz w:val="12"/>
                <w:szCs w:val="12"/>
              </w:rPr>
              <w:t>6</w:t>
            </w:r>
            <w:r w:rsidRPr="0045262E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79364F34" w14:textId="77777777" w:rsidR="00E85B4C" w:rsidRPr="006B1362" w:rsidRDefault="00E85B4C" w:rsidP="00E85B4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3389684A" w14:textId="77777777" w:rsidR="00E85B4C" w:rsidRPr="006B1362" w:rsidRDefault="00E85B4C" w:rsidP="00E85B4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3972B606" w14:textId="77777777" w:rsidR="00E85B4C" w:rsidRPr="006B1362" w:rsidRDefault="00E85B4C" w:rsidP="00E85B4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85B4C" w:rsidRPr="00F76721" w14:paraId="3287DAF8" w14:textId="77777777" w:rsidTr="00E85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0684711" w14:textId="17BC1BC8" w:rsidR="00E85B4C" w:rsidRPr="006B1362" w:rsidRDefault="00E85B4C" w:rsidP="00E85B4C">
            <w:pPr>
              <w:pStyle w:val="aa"/>
              <w:rPr>
                <w:sz w:val="12"/>
                <w:szCs w:val="12"/>
                <w:u w:val="single"/>
              </w:rPr>
            </w:pPr>
            <w:r w:rsidRPr="0045262E">
              <w:rPr>
                <w:sz w:val="12"/>
                <w:szCs w:val="12"/>
              </w:rPr>
              <w:fldChar w:fldCharType="begin"/>
            </w:r>
            <w:r w:rsidRPr="0045262E">
              <w:rPr>
                <w:b w:val="0"/>
                <w:bCs w:val="0"/>
                <w:sz w:val="12"/>
                <w:szCs w:val="12"/>
              </w:rPr>
              <w:instrText xml:space="preserve"> SEQ functionListNo\* Arabic \* MERGEFORMAT  \* MERGEFORMAT </w:instrText>
            </w:r>
            <w:r w:rsidRPr="0045262E">
              <w:rPr>
                <w:sz w:val="12"/>
                <w:szCs w:val="12"/>
              </w:rPr>
              <w:fldChar w:fldCharType="separate"/>
            </w:r>
            <w:r w:rsidR="00D445EF">
              <w:rPr>
                <w:b w:val="0"/>
                <w:bCs w:val="0"/>
                <w:noProof/>
                <w:sz w:val="12"/>
                <w:szCs w:val="12"/>
              </w:rPr>
              <w:t>7</w:t>
            </w:r>
            <w:r w:rsidRPr="0045262E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0B7B17EB" w14:textId="77777777" w:rsidR="00E85B4C" w:rsidRPr="006B1362" w:rsidRDefault="00E85B4C" w:rsidP="00E85B4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0C514EF4" w14:textId="77777777" w:rsidR="00E85B4C" w:rsidRPr="006B1362" w:rsidRDefault="00E85B4C" w:rsidP="00E85B4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264EA7CB" w14:textId="77777777" w:rsidR="00E85B4C" w:rsidRPr="006B1362" w:rsidRDefault="00E85B4C" w:rsidP="00E85B4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85B4C" w:rsidRPr="00F76721" w14:paraId="7E997166" w14:textId="77777777" w:rsidTr="00E85B4C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0E8317A" w14:textId="152E5A46" w:rsidR="00E85B4C" w:rsidRPr="006B1362" w:rsidRDefault="00E85B4C" w:rsidP="00E85B4C">
            <w:pPr>
              <w:pStyle w:val="aa"/>
              <w:rPr>
                <w:sz w:val="12"/>
                <w:szCs w:val="12"/>
                <w:u w:val="single"/>
              </w:rPr>
            </w:pPr>
            <w:r w:rsidRPr="0045262E">
              <w:rPr>
                <w:sz w:val="12"/>
                <w:szCs w:val="12"/>
              </w:rPr>
              <w:fldChar w:fldCharType="begin"/>
            </w:r>
            <w:r w:rsidRPr="0045262E">
              <w:rPr>
                <w:b w:val="0"/>
                <w:bCs w:val="0"/>
                <w:sz w:val="12"/>
                <w:szCs w:val="12"/>
              </w:rPr>
              <w:instrText xml:space="preserve"> SEQ functionListNo\* Arabic \* MERGEFORMAT  \* MERGEFORMAT </w:instrText>
            </w:r>
            <w:r w:rsidRPr="0045262E">
              <w:rPr>
                <w:sz w:val="12"/>
                <w:szCs w:val="12"/>
              </w:rPr>
              <w:fldChar w:fldCharType="separate"/>
            </w:r>
            <w:r w:rsidR="00D445EF">
              <w:rPr>
                <w:b w:val="0"/>
                <w:bCs w:val="0"/>
                <w:noProof/>
                <w:sz w:val="12"/>
                <w:szCs w:val="12"/>
              </w:rPr>
              <w:t>8</w:t>
            </w:r>
            <w:r w:rsidRPr="0045262E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06BEDB32" w14:textId="77777777" w:rsidR="00E85B4C" w:rsidRPr="006B1362" w:rsidRDefault="00E85B4C" w:rsidP="00E85B4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62EBBC08" w14:textId="77777777" w:rsidR="00E85B4C" w:rsidRPr="006B1362" w:rsidRDefault="00E85B4C" w:rsidP="00E85B4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08995D35" w14:textId="77777777" w:rsidR="00E85B4C" w:rsidRPr="006B1362" w:rsidRDefault="00E85B4C" w:rsidP="00E85B4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85B4C" w:rsidRPr="00F76721" w14:paraId="2CF4FDBF" w14:textId="77777777" w:rsidTr="00E85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FA04A44" w14:textId="1C064DCD" w:rsidR="00E85B4C" w:rsidRPr="006B1362" w:rsidRDefault="00E85B4C" w:rsidP="00E85B4C">
            <w:pPr>
              <w:pStyle w:val="aa"/>
              <w:rPr>
                <w:sz w:val="12"/>
                <w:szCs w:val="12"/>
                <w:u w:val="single"/>
              </w:rPr>
            </w:pPr>
            <w:r w:rsidRPr="0045262E">
              <w:rPr>
                <w:sz w:val="12"/>
                <w:szCs w:val="12"/>
              </w:rPr>
              <w:fldChar w:fldCharType="begin"/>
            </w:r>
            <w:r w:rsidRPr="0045262E">
              <w:rPr>
                <w:b w:val="0"/>
                <w:bCs w:val="0"/>
                <w:sz w:val="12"/>
                <w:szCs w:val="12"/>
              </w:rPr>
              <w:instrText xml:space="preserve"> SEQ functionListNo\* Arabic \* MERGEFORMAT  \* MERGEFORMAT </w:instrText>
            </w:r>
            <w:r w:rsidRPr="0045262E">
              <w:rPr>
                <w:sz w:val="12"/>
                <w:szCs w:val="12"/>
              </w:rPr>
              <w:fldChar w:fldCharType="separate"/>
            </w:r>
            <w:r w:rsidR="00D445EF">
              <w:rPr>
                <w:b w:val="0"/>
                <w:bCs w:val="0"/>
                <w:noProof/>
                <w:sz w:val="12"/>
                <w:szCs w:val="12"/>
              </w:rPr>
              <w:t>9</w:t>
            </w:r>
            <w:r w:rsidRPr="0045262E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234E086B" w14:textId="77777777" w:rsidR="00E85B4C" w:rsidRPr="006B1362" w:rsidRDefault="00E85B4C" w:rsidP="00E85B4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03A5B210" w14:textId="77777777" w:rsidR="00E85B4C" w:rsidRPr="006B1362" w:rsidRDefault="00E85B4C" w:rsidP="00E85B4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06ACC457" w14:textId="77777777" w:rsidR="00E85B4C" w:rsidRPr="006B1362" w:rsidRDefault="00E85B4C" w:rsidP="00E85B4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85B4C" w:rsidRPr="00F76721" w14:paraId="59F2BCA2" w14:textId="77777777" w:rsidTr="00E85B4C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DB74E72" w14:textId="7FF5E7F9" w:rsidR="00E85B4C" w:rsidRPr="006B1362" w:rsidRDefault="00E85B4C" w:rsidP="00E85B4C">
            <w:pPr>
              <w:pStyle w:val="aa"/>
              <w:rPr>
                <w:sz w:val="12"/>
                <w:szCs w:val="12"/>
                <w:u w:val="single"/>
              </w:rPr>
            </w:pPr>
            <w:r w:rsidRPr="0045262E">
              <w:rPr>
                <w:sz w:val="12"/>
                <w:szCs w:val="12"/>
              </w:rPr>
              <w:fldChar w:fldCharType="begin"/>
            </w:r>
            <w:r w:rsidRPr="0045262E">
              <w:rPr>
                <w:b w:val="0"/>
                <w:bCs w:val="0"/>
                <w:sz w:val="12"/>
                <w:szCs w:val="12"/>
              </w:rPr>
              <w:instrText xml:space="preserve"> SEQ functionListNo\* Arabic \* MERGEFORMAT  \* MERGEFORMAT </w:instrText>
            </w:r>
            <w:r w:rsidRPr="0045262E">
              <w:rPr>
                <w:sz w:val="12"/>
                <w:szCs w:val="12"/>
              </w:rPr>
              <w:fldChar w:fldCharType="separate"/>
            </w:r>
            <w:r w:rsidR="00D445EF">
              <w:rPr>
                <w:b w:val="0"/>
                <w:bCs w:val="0"/>
                <w:noProof/>
                <w:sz w:val="12"/>
                <w:szCs w:val="12"/>
              </w:rPr>
              <w:t>10</w:t>
            </w:r>
            <w:r w:rsidRPr="0045262E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0C493EE3" w14:textId="77777777" w:rsidR="00E85B4C" w:rsidRPr="006B1362" w:rsidRDefault="00E85B4C" w:rsidP="00E85B4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70FE4B46" w14:textId="77777777" w:rsidR="00E85B4C" w:rsidRPr="006B1362" w:rsidRDefault="00E85B4C" w:rsidP="00E85B4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669AC133" w14:textId="77777777" w:rsidR="00E85B4C" w:rsidRPr="006B1362" w:rsidRDefault="00E85B4C" w:rsidP="00E85B4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85B4C" w:rsidRPr="00F76721" w14:paraId="564EDD7D" w14:textId="77777777" w:rsidTr="00E85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03B7D66" w14:textId="731566A7" w:rsidR="00E85B4C" w:rsidRPr="006B1362" w:rsidRDefault="00E85B4C" w:rsidP="00E85B4C">
            <w:pPr>
              <w:pStyle w:val="aa"/>
              <w:rPr>
                <w:sz w:val="12"/>
                <w:szCs w:val="12"/>
                <w:u w:val="single"/>
              </w:rPr>
            </w:pPr>
            <w:r w:rsidRPr="0045262E">
              <w:rPr>
                <w:sz w:val="12"/>
                <w:szCs w:val="12"/>
              </w:rPr>
              <w:fldChar w:fldCharType="begin"/>
            </w:r>
            <w:r w:rsidRPr="0045262E">
              <w:rPr>
                <w:b w:val="0"/>
                <w:bCs w:val="0"/>
                <w:sz w:val="12"/>
                <w:szCs w:val="12"/>
              </w:rPr>
              <w:instrText xml:space="preserve"> SEQ functionListNo\* Arabic \* MERGEFORMAT  \* MERGEFORMAT </w:instrText>
            </w:r>
            <w:r w:rsidRPr="0045262E">
              <w:rPr>
                <w:sz w:val="12"/>
                <w:szCs w:val="12"/>
              </w:rPr>
              <w:fldChar w:fldCharType="separate"/>
            </w:r>
            <w:r w:rsidR="00D445EF">
              <w:rPr>
                <w:b w:val="0"/>
                <w:bCs w:val="0"/>
                <w:noProof/>
                <w:sz w:val="12"/>
                <w:szCs w:val="12"/>
              </w:rPr>
              <w:t>11</w:t>
            </w:r>
            <w:r w:rsidRPr="0045262E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15469723" w14:textId="77777777" w:rsidR="00E85B4C" w:rsidRPr="006B1362" w:rsidRDefault="00E85B4C" w:rsidP="00E85B4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5020CE77" w14:textId="77777777" w:rsidR="00E85B4C" w:rsidRPr="006B1362" w:rsidRDefault="00E85B4C" w:rsidP="00E85B4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159D8047" w14:textId="77777777" w:rsidR="00E85B4C" w:rsidRPr="006B1362" w:rsidRDefault="00E85B4C" w:rsidP="00E85B4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85B4C" w:rsidRPr="00F76721" w14:paraId="797D9D1D" w14:textId="77777777" w:rsidTr="00E85B4C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A93D901" w14:textId="3451FED0" w:rsidR="00E85B4C" w:rsidRPr="006B1362" w:rsidRDefault="00E85B4C" w:rsidP="00E85B4C">
            <w:pPr>
              <w:pStyle w:val="aa"/>
              <w:rPr>
                <w:sz w:val="12"/>
                <w:szCs w:val="12"/>
                <w:u w:val="single"/>
              </w:rPr>
            </w:pPr>
            <w:r w:rsidRPr="0045262E">
              <w:rPr>
                <w:sz w:val="12"/>
                <w:szCs w:val="12"/>
              </w:rPr>
              <w:fldChar w:fldCharType="begin"/>
            </w:r>
            <w:r w:rsidRPr="0045262E">
              <w:rPr>
                <w:b w:val="0"/>
                <w:bCs w:val="0"/>
                <w:sz w:val="12"/>
                <w:szCs w:val="12"/>
              </w:rPr>
              <w:instrText xml:space="preserve"> SEQ functionListNo\* Arabic \* MERGEFORMAT  \* MERGEFORMAT </w:instrText>
            </w:r>
            <w:r w:rsidRPr="0045262E">
              <w:rPr>
                <w:sz w:val="12"/>
                <w:szCs w:val="12"/>
              </w:rPr>
              <w:fldChar w:fldCharType="separate"/>
            </w:r>
            <w:r w:rsidR="00D445EF">
              <w:rPr>
                <w:b w:val="0"/>
                <w:bCs w:val="0"/>
                <w:noProof/>
                <w:sz w:val="12"/>
                <w:szCs w:val="12"/>
              </w:rPr>
              <w:t>12</w:t>
            </w:r>
            <w:r w:rsidRPr="0045262E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04F8D7FB" w14:textId="77777777" w:rsidR="00E85B4C" w:rsidRPr="006B1362" w:rsidRDefault="00E85B4C" w:rsidP="00E85B4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598258C7" w14:textId="77777777" w:rsidR="00E85B4C" w:rsidRPr="006B1362" w:rsidRDefault="00E85B4C" w:rsidP="00E85B4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7894A4A7" w14:textId="77777777" w:rsidR="00E85B4C" w:rsidRPr="006B1362" w:rsidRDefault="00E85B4C" w:rsidP="00E85B4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85B4C" w:rsidRPr="00F76721" w14:paraId="7CDB1837" w14:textId="77777777" w:rsidTr="00E85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3016AE0" w14:textId="1FE4868D" w:rsidR="00E85B4C" w:rsidRPr="006B1362" w:rsidRDefault="00E85B4C" w:rsidP="00E85B4C">
            <w:pPr>
              <w:pStyle w:val="aa"/>
              <w:rPr>
                <w:sz w:val="12"/>
                <w:szCs w:val="12"/>
                <w:u w:val="single"/>
              </w:rPr>
            </w:pPr>
            <w:r w:rsidRPr="0045262E">
              <w:rPr>
                <w:sz w:val="12"/>
                <w:szCs w:val="12"/>
              </w:rPr>
              <w:fldChar w:fldCharType="begin"/>
            </w:r>
            <w:r w:rsidRPr="0045262E">
              <w:rPr>
                <w:b w:val="0"/>
                <w:bCs w:val="0"/>
                <w:sz w:val="12"/>
                <w:szCs w:val="12"/>
              </w:rPr>
              <w:instrText xml:space="preserve"> SEQ functionListNo\* Arabic \* MERGEFORMAT  \* MERGEFORMAT </w:instrText>
            </w:r>
            <w:r w:rsidRPr="0045262E">
              <w:rPr>
                <w:sz w:val="12"/>
                <w:szCs w:val="12"/>
              </w:rPr>
              <w:fldChar w:fldCharType="separate"/>
            </w:r>
            <w:r w:rsidR="00D445EF">
              <w:rPr>
                <w:b w:val="0"/>
                <w:bCs w:val="0"/>
                <w:noProof/>
                <w:sz w:val="12"/>
                <w:szCs w:val="12"/>
              </w:rPr>
              <w:t>13</w:t>
            </w:r>
            <w:r w:rsidRPr="0045262E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486E11A1" w14:textId="77777777" w:rsidR="00E85B4C" w:rsidRPr="006B1362" w:rsidRDefault="00E85B4C" w:rsidP="00E85B4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41A729CD" w14:textId="77777777" w:rsidR="00E85B4C" w:rsidRPr="006B1362" w:rsidRDefault="00E85B4C" w:rsidP="00E85B4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44FB6EEB" w14:textId="77777777" w:rsidR="00E85B4C" w:rsidRPr="006B1362" w:rsidRDefault="00E85B4C" w:rsidP="00E85B4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85B4C" w:rsidRPr="00F76721" w14:paraId="0E6157DB" w14:textId="77777777" w:rsidTr="00E85B4C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C3CF6EE" w14:textId="1E983F17" w:rsidR="00E85B4C" w:rsidRPr="006B1362" w:rsidRDefault="00E85B4C" w:rsidP="00E85B4C">
            <w:pPr>
              <w:pStyle w:val="aa"/>
              <w:rPr>
                <w:sz w:val="12"/>
                <w:szCs w:val="12"/>
                <w:u w:val="single"/>
              </w:rPr>
            </w:pPr>
            <w:r w:rsidRPr="0045262E">
              <w:rPr>
                <w:sz w:val="12"/>
                <w:szCs w:val="12"/>
              </w:rPr>
              <w:fldChar w:fldCharType="begin"/>
            </w:r>
            <w:r w:rsidRPr="0045262E">
              <w:rPr>
                <w:b w:val="0"/>
                <w:bCs w:val="0"/>
                <w:sz w:val="12"/>
                <w:szCs w:val="12"/>
              </w:rPr>
              <w:instrText xml:space="preserve"> SEQ functionListNo\* Arabic \* MERGEFORMAT  \* MERGEFORMAT </w:instrText>
            </w:r>
            <w:r w:rsidRPr="0045262E">
              <w:rPr>
                <w:sz w:val="12"/>
                <w:szCs w:val="12"/>
              </w:rPr>
              <w:fldChar w:fldCharType="separate"/>
            </w:r>
            <w:r w:rsidR="00D445EF">
              <w:rPr>
                <w:b w:val="0"/>
                <w:bCs w:val="0"/>
                <w:noProof/>
                <w:sz w:val="12"/>
                <w:szCs w:val="12"/>
              </w:rPr>
              <w:t>14</w:t>
            </w:r>
            <w:r w:rsidRPr="0045262E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49D9F987" w14:textId="77777777" w:rsidR="00E85B4C" w:rsidRPr="006B1362" w:rsidRDefault="00E85B4C" w:rsidP="00E85B4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4A468DA1" w14:textId="77777777" w:rsidR="00E85B4C" w:rsidRPr="006B1362" w:rsidRDefault="00E85B4C" w:rsidP="00E85B4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0FB42E4F" w14:textId="77777777" w:rsidR="00E85B4C" w:rsidRPr="006B1362" w:rsidRDefault="00E85B4C" w:rsidP="00E85B4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85B4C" w:rsidRPr="00F76721" w14:paraId="0256011B" w14:textId="77777777" w:rsidTr="00E85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7742727" w14:textId="39DBBEC9" w:rsidR="00E85B4C" w:rsidRPr="006B1362" w:rsidRDefault="00E85B4C" w:rsidP="00E85B4C">
            <w:pPr>
              <w:pStyle w:val="aa"/>
              <w:rPr>
                <w:sz w:val="12"/>
                <w:szCs w:val="12"/>
                <w:u w:val="single"/>
              </w:rPr>
            </w:pPr>
            <w:r w:rsidRPr="0045262E">
              <w:rPr>
                <w:sz w:val="12"/>
                <w:szCs w:val="12"/>
              </w:rPr>
              <w:fldChar w:fldCharType="begin"/>
            </w:r>
            <w:r w:rsidRPr="0045262E">
              <w:rPr>
                <w:b w:val="0"/>
                <w:bCs w:val="0"/>
                <w:sz w:val="12"/>
                <w:szCs w:val="12"/>
              </w:rPr>
              <w:instrText xml:space="preserve"> SEQ functionListNo\* Arabic \* MERGEFORMAT  \* MERGEFORMAT </w:instrText>
            </w:r>
            <w:r w:rsidRPr="0045262E">
              <w:rPr>
                <w:sz w:val="12"/>
                <w:szCs w:val="12"/>
              </w:rPr>
              <w:fldChar w:fldCharType="separate"/>
            </w:r>
            <w:r w:rsidR="00D445EF">
              <w:rPr>
                <w:b w:val="0"/>
                <w:bCs w:val="0"/>
                <w:noProof/>
                <w:sz w:val="12"/>
                <w:szCs w:val="12"/>
              </w:rPr>
              <w:t>15</w:t>
            </w:r>
            <w:r w:rsidRPr="0045262E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4E0EDEA8" w14:textId="77777777" w:rsidR="00E85B4C" w:rsidRPr="006B1362" w:rsidRDefault="00E85B4C" w:rsidP="00E85B4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2B80A48E" w14:textId="77777777" w:rsidR="00E85B4C" w:rsidRPr="006B1362" w:rsidRDefault="00E85B4C" w:rsidP="00E85B4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0135A70B" w14:textId="77777777" w:rsidR="00E85B4C" w:rsidRPr="006B1362" w:rsidRDefault="00E85B4C" w:rsidP="00E85B4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85B4C" w:rsidRPr="00F76721" w14:paraId="6E7F81DE" w14:textId="77777777" w:rsidTr="00E85B4C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8750D73" w14:textId="0BB5FB1E" w:rsidR="00E85B4C" w:rsidRPr="006B1362" w:rsidRDefault="00E85B4C" w:rsidP="00E85B4C">
            <w:pPr>
              <w:pStyle w:val="aa"/>
              <w:rPr>
                <w:sz w:val="12"/>
                <w:szCs w:val="12"/>
                <w:u w:val="single"/>
              </w:rPr>
            </w:pPr>
            <w:r w:rsidRPr="0045262E">
              <w:rPr>
                <w:sz w:val="12"/>
                <w:szCs w:val="12"/>
              </w:rPr>
              <w:fldChar w:fldCharType="begin"/>
            </w:r>
            <w:r w:rsidRPr="0045262E">
              <w:rPr>
                <w:b w:val="0"/>
                <w:bCs w:val="0"/>
                <w:sz w:val="12"/>
                <w:szCs w:val="12"/>
              </w:rPr>
              <w:instrText xml:space="preserve"> SEQ functionListNo\* Arabic \* MERGEFORMAT  \* MERGEFORMAT </w:instrText>
            </w:r>
            <w:r w:rsidRPr="0045262E">
              <w:rPr>
                <w:sz w:val="12"/>
                <w:szCs w:val="12"/>
              </w:rPr>
              <w:fldChar w:fldCharType="separate"/>
            </w:r>
            <w:r w:rsidR="00D445EF">
              <w:rPr>
                <w:b w:val="0"/>
                <w:bCs w:val="0"/>
                <w:noProof/>
                <w:sz w:val="12"/>
                <w:szCs w:val="12"/>
              </w:rPr>
              <w:t>16</w:t>
            </w:r>
            <w:r w:rsidRPr="0045262E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7D91D34B" w14:textId="77777777" w:rsidR="00E85B4C" w:rsidRPr="006B1362" w:rsidRDefault="00E85B4C" w:rsidP="00E85B4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5E63E605" w14:textId="77777777" w:rsidR="00E85B4C" w:rsidRPr="006B1362" w:rsidRDefault="00E85B4C" w:rsidP="00E85B4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397C3EBC" w14:textId="77777777" w:rsidR="00E85B4C" w:rsidRPr="006B1362" w:rsidRDefault="00E85B4C" w:rsidP="00E85B4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85B4C" w:rsidRPr="00F76721" w14:paraId="3BB6E76E" w14:textId="77777777" w:rsidTr="00E85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CA61E1B" w14:textId="7CD972AD" w:rsidR="00E85B4C" w:rsidRPr="006B1362" w:rsidRDefault="00E85B4C" w:rsidP="00E85B4C">
            <w:pPr>
              <w:pStyle w:val="aa"/>
              <w:rPr>
                <w:sz w:val="12"/>
                <w:szCs w:val="12"/>
                <w:u w:val="single"/>
              </w:rPr>
            </w:pPr>
            <w:r w:rsidRPr="0045262E">
              <w:rPr>
                <w:sz w:val="12"/>
                <w:szCs w:val="12"/>
              </w:rPr>
              <w:fldChar w:fldCharType="begin"/>
            </w:r>
            <w:r w:rsidRPr="0045262E">
              <w:rPr>
                <w:b w:val="0"/>
                <w:bCs w:val="0"/>
                <w:sz w:val="12"/>
                <w:szCs w:val="12"/>
              </w:rPr>
              <w:instrText xml:space="preserve"> SEQ functionListNo\* Arabic \* MERGEFORMAT  \* MERGEFORMAT </w:instrText>
            </w:r>
            <w:r w:rsidRPr="0045262E">
              <w:rPr>
                <w:sz w:val="12"/>
                <w:szCs w:val="12"/>
              </w:rPr>
              <w:fldChar w:fldCharType="separate"/>
            </w:r>
            <w:r w:rsidR="00D445EF">
              <w:rPr>
                <w:b w:val="0"/>
                <w:bCs w:val="0"/>
                <w:noProof/>
                <w:sz w:val="12"/>
                <w:szCs w:val="12"/>
              </w:rPr>
              <w:t>17</w:t>
            </w:r>
            <w:r w:rsidRPr="0045262E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7BDDC068" w14:textId="77777777" w:rsidR="00E85B4C" w:rsidRPr="006B1362" w:rsidRDefault="00E85B4C" w:rsidP="00E85B4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052B4461" w14:textId="77777777" w:rsidR="00E85B4C" w:rsidRPr="006B1362" w:rsidRDefault="00E85B4C" w:rsidP="00E85B4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67EAF49C" w14:textId="77777777" w:rsidR="00E85B4C" w:rsidRPr="006B1362" w:rsidRDefault="00E85B4C" w:rsidP="00E85B4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85B4C" w:rsidRPr="00F76721" w14:paraId="18A3424D" w14:textId="77777777" w:rsidTr="00E85B4C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2D929DE" w14:textId="59C2314C" w:rsidR="00E85B4C" w:rsidRPr="006B1362" w:rsidRDefault="00E85B4C" w:rsidP="00E85B4C">
            <w:pPr>
              <w:pStyle w:val="aa"/>
              <w:rPr>
                <w:sz w:val="12"/>
                <w:szCs w:val="12"/>
                <w:u w:val="single"/>
              </w:rPr>
            </w:pPr>
            <w:r w:rsidRPr="0045262E">
              <w:rPr>
                <w:sz w:val="12"/>
                <w:szCs w:val="12"/>
              </w:rPr>
              <w:fldChar w:fldCharType="begin"/>
            </w:r>
            <w:r w:rsidRPr="0045262E">
              <w:rPr>
                <w:b w:val="0"/>
                <w:bCs w:val="0"/>
                <w:sz w:val="12"/>
                <w:szCs w:val="12"/>
              </w:rPr>
              <w:instrText xml:space="preserve"> SEQ functionListNo\* Arabic \* MERGEFORMAT  \* MERGEFORMAT </w:instrText>
            </w:r>
            <w:r w:rsidRPr="0045262E">
              <w:rPr>
                <w:sz w:val="12"/>
                <w:szCs w:val="12"/>
              </w:rPr>
              <w:fldChar w:fldCharType="separate"/>
            </w:r>
            <w:r w:rsidR="00D445EF">
              <w:rPr>
                <w:b w:val="0"/>
                <w:bCs w:val="0"/>
                <w:noProof/>
                <w:sz w:val="12"/>
                <w:szCs w:val="12"/>
              </w:rPr>
              <w:t>18</w:t>
            </w:r>
            <w:r w:rsidRPr="0045262E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102831B9" w14:textId="77777777" w:rsidR="00E85B4C" w:rsidRPr="006B1362" w:rsidRDefault="00E85B4C" w:rsidP="00E85B4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71083449" w14:textId="77777777" w:rsidR="00E85B4C" w:rsidRPr="006B1362" w:rsidRDefault="00E85B4C" w:rsidP="00E85B4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62CAC98E" w14:textId="77777777" w:rsidR="00E85B4C" w:rsidRPr="006B1362" w:rsidRDefault="00E85B4C" w:rsidP="00E85B4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</w:tbl>
    <w:p w14:paraId="4A334529" w14:textId="77777777" w:rsidR="003C30E1" w:rsidRDefault="003C30E1" w:rsidP="00191ED3">
      <w:pPr>
        <w:widowControl/>
        <w:jc w:val="left"/>
        <w:rPr>
          <w:rFonts w:ascii="Meiryo UI" w:eastAsia="Meiryo UI" w:hAnsi="Meiryo UI"/>
        </w:rPr>
      </w:pPr>
    </w:p>
    <w:sectPr w:rsidR="003C30E1" w:rsidSect="00FE2C01">
      <w:headerReference w:type="default" r:id="rId9"/>
      <w:footerReference w:type="default" r:id="rId10"/>
      <w:type w:val="continuous"/>
      <w:pgSz w:w="16838" w:h="11906" w:orient="landscape" w:code="9"/>
      <w:pgMar w:top="1440" w:right="1077" w:bottom="1440" w:left="1077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154A94" w14:textId="77777777" w:rsidR="003A4D00" w:rsidRDefault="003A4D00" w:rsidP="00F95D5B">
      <w:r>
        <w:separator/>
      </w:r>
    </w:p>
  </w:endnote>
  <w:endnote w:type="continuationSeparator" w:id="0">
    <w:p w14:paraId="58BFADD2" w14:textId="77777777" w:rsidR="003A4D00" w:rsidRDefault="003A4D00" w:rsidP="00F95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DA7ADD" w14:textId="77777777" w:rsidR="00082851" w:rsidRDefault="00082851" w:rsidP="0029474B">
    <w:pPr>
      <w:pStyle w:val="a7"/>
      <w:jc w:val="right"/>
    </w:pPr>
    <w:r w:rsidRPr="0029474B">
      <w:t xml:space="preserve">© </w:t>
    </w:r>
    <w:r>
      <w:rPr>
        <w:rFonts w:hint="eastAsia"/>
      </w:rPr>
      <w:t xml:space="preserve">2020 </w:t>
    </w:r>
    <w:r w:rsidRPr="0029474B">
      <w:t>Optimal System Design Works.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ABA13F" w14:textId="77777777" w:rsidR="00082851" w:rsidRPr="003A02B2" w:rsidRDefault="00082851" w:rsidP="0029474B">
    <w:pPr>
      <w:pStyle w:val="a7"/>
      <w:jc w:val="right"/>
    </w:pPr>
    <w:r>
      <w:ptab w:relativeTo="margin" w:alignment="center" w:leader="none"/>
    </w:r>
    <w:r w:rsidRPr="003A02B2">
      <w:t xml:space="preserve">p. </w:t>
    </w:r>
    <w:r w:rsidRPr="0029474B">
      <w:fldChar w:fldCharType="begin"/>
    </w:r>
    <w:r w:rsidRPr="0029474B">
      <w:instrText>PAGE    \* MERGEFORMAT</w:instrText>
    </w:r>
    <w:r w:rsidRPr="0029474B">
      <w:fldChar w:fldCharType="separate"/>
    </w:r>
    <w:r w:rsidRPr="0029474B">
      <w:t>1</w:t>
    </w:r>
    <w:r w:rsidRPr="0029474B">
      <w:fldChar w:fldCharType="end"/>
    </w:r>
    <w:r>
      <w:ptab w:relativeTo="margin" w:alignment="right" w:leader="none"/>
    </w:r>
    <w:r w:rsidRPr="0029474B">
      <w:t xml:space="preserve">© </w:t>
    </w:r>
    <w:r>
      <w:rPr>
        <w:rFonts w:hint="eastAsia"/>
      </w:rPr>
      <w:t xml:space="preserve">2020 </w:t>
    </w:r>
    <w:r w:rsidRPr="0029474B">
      <w:t>Optimal System Design Works.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440728" w14:textId="77777777" w:rsidR="003A4D00" w:rsidRDefault="003A4D00" w:rsidP="00F95D5B">
      <w:r>
        <w:separator/>
      </w:r>
    </w:p>
  </w:footnote>
  <w:footnote w:type="continuationSeparator" w:id="0">
    <w:p w14:paraId="7D2815BC" w14:textId="77777777" w:rsidR="003A4D00" w:rsidRDefault="003A4D00" w:rsidP="00F95D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48019C" w14:textId="77777777" w:rsidR="00082851" w:rsidRDefault="00082851" w:rsidP="00EA2185">
    <w:pPr>
      <w:pStyle w:val="a7"/>
    </w:pPr>
    <w:r>
      <w:rPr>
        <w:rFonts w:hint="eastAsia"/>
      </w:rPr>
      <w:t>XXXXX</w:t>
    </w:r>
    <w:r>
      <w:rPr>
        <w:rFonts w:hint="eastAsia"/>
      </w:rPr>
      <w:t>株式会社向け</w:t>
    </w:r>
    <w:r>
      <w:rPr>
        <w:rFonts w:hint="eastAsia"/>
      </w:rPr>
      <w:t xml:space="preserve"> </w:t>
    </w:r>
    <w:r>
      <w:rPr>
        <w:rFonts w:hint="eastAsia"/>
      </w:rPr>
      <w:t>〇〇システム構築プロジェクト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788794" w14:textId="77777777" w:rsidR="00082851" w:rsidRDefault="00082851" w:rsidP="00EA2185">
    <w:pPr>
      <w:pStyle w:val="a7"/>
    </w:pPr>
    <w:r>
      <w:rPr>
        <w:rFonts w:hint="eastAsia"/>
      </w:rPr>
      <w:t>〇〇システム構築プロジェクト</w:t>
    </w:r>
    <w:r>
      <w:rPr>
        <w:rFonts w:hint="eastAsia"/>
      </w:rPr>
      <w:t xml:space="preserve"> </w:t>
    </w:r>
    <w:r w:rsidR="000B17EC">
      <w:rPr>
        <w:rFonts w:hint="eastAsia"/>
      </w:rPr>
      <w:t>機能一覧</w:t>
    </w:r>
    <w:r>
      <w:rPr>
        <w:rFonts w:hint="eastAsia"/>
      </w:rPr>
      <w:t xml:space="preserve"> </w:t>
    </w:r>
    <w:r>
      <w:rPr>
        <w:rFonts w:hint="eastAsia"/>
      </w:rPr>
      <w:t>第</w:t>
    </w:r>
    <w:r>
      <w:rPr>
        <w:rFonts w:hint="eastAsia"/>
      </w:rPr>
      <w:t>1.0</w:t>
    </w:r>
    <w:r>
      <w:rPr>
        <w:rFonts w:hint="eastAsia"/>
      </w:rPr>
      <w:t>版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ttachedTemplate r:id="rId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786"/>
    <w:rsid w:val="000144DD"/>
    <w:rsid w:val="000150D9"/>
    <w:rsid w:val="00037D33"/>
    <w:rsid w:val="00037E87"/>
    <w:rsid w:val="00060653"/>
    <w:rsid w:val="00073550"/>
    <w:rsid w:val="00082851"/>
    <w:rsid w:val="000B17EC"/>
    <w:rsid w:val="000F68B3"/>
    <w:rsid w:val="0010171D"/>
    <w:rsid w:val="00122B84"/>
    <w:rsid w:val="00124BD4"/>
    <w:rsid w:val="00130AD5"/>
    <w:rsid w:val="00131D97"/>
    <w:rsid w:val="0015188E"/>
    <w:rsid w:val="00186FFA"/>
    <w:rsid w:val="00191ED3"/>
    <w:rsid w:val="00195BD8"/>
    <w:rsid w:val="001B1570"/>
    <w:rsid w:val="001B37B0"/>
    <w:rsid w:val="001D15B3"/>
    <w:rsid w:val="001D6464"/>
    <w:rsid w:val="001F3084"/>
    <w:rsid w:val="00213859"/>
    <w:rsid w:val="00244519"/>
    <w:rsid w:val="00252F78"/>
    <w:rsid w:val="0027652B"/>
    <w:rsid w:val="0027742D"/>
    <w:rsid w:val="0028452B"/>
    <w:rsid w:val="0029474B"/>
    <w:rsid w:val="002948E5"/>
    <w:rsid w:val="002A19E4"/>
    <w:rsid w:val="002B010A"/>
    <w:rsid w:val="002C2CFE"/>
    <w:rsid w:val="00322CBC"/>
    <w:rsid w:val="00364CC8"/>
    <w:rsid w:val="00375773"/>
    <w:rsid w:val="00397190"/>
    <w:rsid w:val="003A02B2"/>
    <w:rsid w:val="003A4D00"/>
    <w:rsid w:val="003B5C05"/>
    <w:rsid w:val="003C1464"/>
    <w:rsid w:val="003C30E1"/>
    <w:rsid w:val="003E6EC7"/>
    <w:rsid w:val="003F25F6"/>
    <w:rsid w:val="00424E44"/>
    <w:rsid w:val="00447E88"/>
    <w:rsid w:val="00463264"/>
    <w:rsid w:val="004823D4"/>
    <w:rsid w:val="004B1E64"/>
    <w:rsid w:val="004E5EB6"/>
    <w:rsid w:val="0050509C"/>
    <w:rsid w:val="00550CC3"/>
    <w:rsid w:val="0056380C"/>
    <w:rsid w:val="005716CB"/>
    <w:rsid w:val="00577A45"/>
    <w:rsid w:val="005B1876"/>
    <w:rsid w:val="005B6A76"/>
    <w:rsid w:val="005C631E"/>
    <w:rsid w:val="00620111"/>
    <w:rsid w:val="00651FA1"/>
    <w:rsid w:val="00663911"/>
    <w:rsid w:val="00673B4F"/>
    <w:rsid w:val="0069509D"/>
    <w:rsid w:val="006A0667"/>
    <w:rsid w:val="006B1362"/>
    <w:rsid w:val="006C3877"/>
    <w:rsid w:val="006D6CD5"/>
    <w:rsid w:val="006F02F4"/>
    <w:rsid w:val="00712EEE"/>
    <w:rsid w:val="007316B6"/>
    <w:rsid w:val="007446E5"/>
    <w:rsid w:val="007627AE"/>
    <w:rsid w:val="00793BB1"/>
    <w:rsid w:val="00794AB8"/>
    <w:rsid w:val="00797F56"/>
    <w:rsid w:val="007C0D63"/>
    <w:rsid w:val="00855B50"/>
    <w:rsid w:val="0085629D"/>
    <w:rsid w:val="00860EA1"/>
    <w:rsid w:val="00867B32"/>
    <w:rsid w:val="0089668D"/>
    <w:rsid w:val="008A4F68"/>
    <w:rsid w:val="008C2BED"/>
    <w:rsid w:val="008C360F"/>
    <w:rsid w:val="008E2D8F"/>
    <w:rsid w:val="00915FF0"/>
    <w:rsid w:val="0092341A"/>
    <w:rsid w:val="009276F1"/>
    <w:rsid w:val="00933627"/>
    <w:rsid w:val="00971223"/>
    <w:rsid w:val="00976698"/>
    <w:rsid w:val="009A4DD2"/>
    <w:rsid w:val="009A5125"/>
    <w:rsid w:val="009B3FE7"/>
    <w:rsid w:val="009C0183"/>
    <w:rsid w:val="009C118A"/>
    <w:rsid w:val="009F348B"/>
    <w:rsid w:val="009F491C"/>
    <w:rsid w:val="009F5BDB"/>
    <w:rsid w:val="00AB4032"/>
    <w:rsid w:val="00AC7CB5"/>
    <w:rsid w:val="00B01759"/>
    <w:rsid w:val="00B1558A"/>
    <w:rsid w:val="00B815A8"/>
    <w:rsid w:val="00B8417F"/>
    <w:rsid w:val="00BF54BB"/>
    <w:rsid w:val="00C3324D"/>
    <w:rsid w:val="00C7658F"/>
    <w:rsid w:val="00C76655"/>
    <w:rsid w:val="00CA647F"/>
    <w:rsid w:val="00D37786"/>
    <w:rsid w:val="00D445EF"/>
    <w:rsid w:val="00D755AF"/>
    <w:rsid w:val="00D87FA8"/>
    <w:rsid w:val="00D95DE8"/>
    <w:rsid w:val="00DA3C02"/>
    <w:rsid w:val="00DB17DF"/>
    <w:rsid w:val="00DD753E"/>
    <w:rsid w:val="00E412B9"/>
    <w:rsid w:val="00E517DF"/>
    <w:rsid w:val="00E85B4C"/>
    <w:rsid w:val="00EA2185"/>
    <w:rsid w:val="00EA31E5"/>
    <w:rsid w:val="00EB4FEF"/>
    <w:rsid w:val="00EC0D14"/>
    <w:rsid w:val="00EC2E03"/>
    <w:rsid w:val="00ED4BB5"/>
    <w:rsid w:val="00EE1BB2"/>
    <w:rsid w:val="00F12136"/>
    <w:rsid w:val="00F1514B"/>
    <w:rsid w:val="00F234EF"/>
    <w:rsid w:val="00F2484C"/>
    <w:rsid w:val="00F50EB3"/>
    <w:rsid w:val="00F531D7"/>
    <w:rsid w:val="00F76721"/>
    <w:rsid w:val="00F806E1"/>
    <w:rsid w:val="00F85E55"/>
    <w:rsid w:val="00F95D5B"/>
    <w:rsid w:val="00FE2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3B2E6F4"/>
  <w15:chartTrackingRefBased/>
  <w15:docId w15:val="{082A5B00-5CD3-4A24-AC51-5E18DF064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7E88"/>
    <w:pPr>
      <w:widowControl w:val="0"/>
      <w:jc w:val="both"/>
    </w:pPr>
  </w:style>
  <w:style w:type="paragraph" w:styleId="1">
    <w:name w:val="heading 1"/>
    <w:aliases w:val="設計書見出し"/>
    <w:basedOn w:val="a"/>
    <w:next w:val="a"/>
    <w:link w:val="10"/>
    <w:uiPriority w:val="9"/>
    <w:qFormat/>
    <w:rsid w:val="00976698"/>
    <w:pPr>
      <w:keepNext/>
      <w:pageBreakBefore/>
      <w:pBdr>
        <w:left w:val="thinThickMediumGap" w:sz="48" w:space="4" w:color="4472C4" w:themeColor="accent1"/>
      </w:pBdr>
      <w:outlineLvl w:val="0"/>
    </w:pPr>
    <w:rPr>
      <w:rFonts w:asciiTheme="majorHAnsi" w:eastAsia="Meiryo UI" w:hAnsiTheme="majorHAnsi" w:cstheme="majorBidi"/>
      <w:b/>
      <w:sz w:val="36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47E88"/>
    <w:pPr>
      <w:keepNext/>
      <w:outlineLvl w:val="1"/>
    </w:pPr>
    <w:rPr>
      <w:rFonts w:asciiTheme="majorHAnsi" w:eastAsia="Meiryo UI" w:hAnsiTheme="majorHAnsi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7E88"/>
    <w:pPr>
      <w:keepNext/>
      <w:ind w:leftChars="400" w:left="400"/>
      <w:outlineLvl w:val="2"/>
    </w:pPr>
    <w:rPr>
      <w:rFonts w:asciiTheme="majorHAnsi" w:eastAsia="Meiryo UI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65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C7658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4">
    <w:name w:val="Placeholder Text"/>
    <w:basedOn w:val="a0"/>
    <w:uiPriority w:val="99"/>
    <w:semiHidden/>
    <w:rsid w:val="006C3877"/>
    <w:rPr>
      <w:color w:val="808080"/>
    </w:rPr>
  </w:style>
  <w:style w:type="character" w:customStyle="1" w:styleId="10">
    <w:name w:val="見出し 1 (文字)"/>
    <w:aliases w:val="設計書見出し (文字)"/>
    <w:basedOn w:val="a0"/>
    <w:link w:val="1"/>
    <w:uiPriority w:val="9"/>
    <w:rsid w:val="00976698"/>
    <w:rPr>
      <w:rFonts w:asciiTheme="majorHAnsi" w:eastAsia="Meiryo UI" w:hAnsiTheme="majorHAnsi" w:cstheme="majorBidi"/>
      <w:b/>
      <w:sz w:val="36"/>
      <w:szCs w:val="24"/>
    </w:rPr>
  </w:style>
  <w:style w:type="paragraph" w:styleId="a5">
    <w:name w:val="header"/>
    <w:basedOn w:val="a"/>
    <w:link w:val="a6"/>
    <w:uiPriority w:val="99"/>
    <w:unhideWhenUsed/>
    <w:rsid w:val="00EA2185"/>
    <w:pPr>
      <w:tabs>
        <w:tab w:val="center" w:pos="4252"/>
        <w:tab w:val="right" w:pos="8504"/>
      </w:tabs>
      <w:snapToGrid w:val="0"/>
    </w:pPr>
    <w:rPr>
      <w:rFonts w:eastAsia="Meiryo UI"/>
    </w:rPr>
  </w:style>
  <w:style w:type="character" w:customStyle="1" w:styleId="a6">
    <w:name w:val="ヘッダー (文字)"/>
    <w:basedOn w:val="a0"/>
    <w:link w:val="a5"/>
    <w:uiPriority w:val="99"/>
    <w:rsid w:val="00EA2185"/>
    <w:rPr>
      <w:rFonts w:eastAsia="Meiryo UI"/>
    </w:rPr>
  </w:style>
  <w:style w:type="paragraph" w:styleId="a7">
    <w:name w:val="footer"/>
    <w:basedOn w:val="a"/>
    <w:link w:val="a8"/>
    <w:uiPriority w:val="99"/>
    <w:unhideWhenUsed/>
    <w:rsid w:val="00EA2185"/>
    <w:pPr>
      <w:tabs>
        <w:tab w:val="center" w:pos="4252"/>
        <w:tab w:val="right" w:pos="8504"/>
      </w:tabs>
      <w:snapToGrid w:val="0"/>
    </w:pPr>
    <w:rPr>
      <w:rFonts w:eastAsia="Meiryo UI"/>
    </w:rPr>
  </w:style>
  <w:style w:type="character" w:customStyle="1" w:styleId="a8">
    <w:name w:val="フッター (文字)"/>
    <w:basedOn w:val="a0"/>
    <w:link w:val="a7"/>
    <w:uiPriority w:val="99"/>
    <w:rsid w:val="00EA2185"/>
    <w:rPr>
      <w:rFonts w:eastAsia="Meiryo UI"/>
    </w:rPr>
  </w:style>
  <w:style w:type="paragraph" w:customStyle="1" w:styleId="a9">
    <w:name w:val="表紙タイトル"/>
    <w:basedOn w:val="a"/>
    <w:qFormat/>
    <w:rsid w:val="006D6CD5"/>
    <w:pPr>
      <w:widowControl/>
      <w:jc w:val="center"/>
    </w:pPr>
    <w:rPr>
      <w:rFonts w:eastAsia="Meiryo UI"/>
      <w:b/>
      <w:sz w:val="56"/>
    </w:rPr>
  </w:style>
  <w:style w:type="paragraph" w:customStyle="1" w:styleId="aa">
    <w:name w:val="設計書文章"/>
    <w:basedOn w:val="a"/>
    <w:qFormat/>
    <w:rsid w:val="003E6EC7"/>
    <w:rPr>
      <w:rFonts w:ascii="Meiryo UI" w:eastAsia="Meiryo UI" w:hAnsi="Meiryo UI"/>
    </w:rPr>
  </w:style>
  <w:style w:type="paragraph" w:customStyle="1" w:styleId="ab">
    <w:name w:val="表紙サブタイトル"/>
    <w:basedOn w:val="a9"/>
    <w:qFormat/>
    <w:rsid w:val="006D6CD5"/>
    <w:rPr>
      <w:sz w:val="40"/>
    </w:rPr>
  </w:style>
  <w:style w:type="paragraph" w:styleId="ac">
    <w:name w:val="Subtitle"/>
    <w:basedOn w:val="a"/>
    <w:next w:val="a"/>
    <w:link w:val="ad"/>
    <w:uiPriority w:val="11"/>
    <w:qFormat/>
    <w:rsid w:val="006D6CD5"/>
    <w:pPr>
      <w:jc w:val="center"/>
      <w:outlineLvl w:val="1"/>
    </w:pPr>
    <w:rPr>
      <w:sz w:val="24"/>
      <w:szCs w:val="24"/>
    </w:rPr>
  </w:style>
  <w:style w:type="character" w:customStyle="1" w:styleId="ad">
    <w:name w:val="副題 (文字)"/>
    <w:basedOn w:val="a0"/>
    <w:link w:val="ac"/>
    <w:uiPriority w:val="11"/>
    <w:rsid w:val="006D6CD5"/>
    <w:rPr>
      <w:sz w:val="24"/>
      <w:szCs w:val="24"/>
    </w:rPr>
  </w:style>
  <w:style w:type="paragraph" w:styleId="ae">
    <w:name w:val="Title"/>
    <w:basedOn w:val="a"/>
    <w:next w:val="a"/>
    <w:link w:val="af"/>
    <w:uiPriority w:val="10"/>
    <w:qFormat/>
    <w:rsid w:val="0069509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f">
    <w:name w:val="表題 (文字)"/>
    <w:basedOn w:val="a0"/>
    <w:link w:val="ae"/>
    <w:uiPriority w:val="10"/>
    <w:rsid w:val="0069509D"/>
    <w:rPr>
      <w:rFonts w:asciiTheme="majorHAnsi" w:eastAsiaTheme="majorEastAsia" w:hAnsiTheme="majorHAnsi" w:cstheme="majorBidi"/>
      <w:sz w:val="32"/>
      <w:szCs w:val="32"/>
    </w:rPr>
  </w:style>
  <w:style w:type="paragraph" w:customStyle="1" w:styleId="af0">
    <w:name w:val="バージョン"/>
    <w:basedOn w:val="ab"/>
    <w:qFormat/>
    <w:rsid w:val="0069509D"/>
    <w:rPr>
      <w:sz w:val="28"/>
    </w:rPr>
  </w:style>
  <w:style w:type="paragraph" w:styleId="af1">
    <w:name w:val="TOC Heading"/>
    <w:basedOn w:val="1"/>
    <w:next w:val="aa"/>
    <w:uiPriority w:val="39"/>
    <w:unhideWhenUsed/>
    <w:qFormat/>
    <w:rsid w:val="00447E88"/>
    <w:pPr>
      <w:keepLines/>
      <w:pageBreakBefore w:val="0"/>
      <w:widowControl/>
      <w:pBdr>
        <w:left w:val="none" w:sz="0" w:space="0" w:color="auto"/>
      </w:pBdr>
      <w:spacing w:before="240" w:line="259" w:lineRule="auto"/>
      <w:jc w:val="left"/>
      <w:outlineLvl w:val="9"/>
    </w:pPr>
    <w:rPr>
      <w:b w:val="0"/>
      <w:color w:val="000000" w:themeColor="text1"/>
      <w:kern w:val="0"/>
      <w:sz w:val="32"/>
      <w:szCs w:val="32"/>
    </w:rPr>
  </w:style>
  <w:style w:type="paragraph" w:styleId="12">
    <w:name w:val="toc 1"/>
    <w:basedOn w:val="aa"/>
    <w:next w:val="aa"/>
    <w:autoRedefine/>
    <w:uiPriority w:val="39"/>
    <w:unhideWhenUsed/>
    <w:rsid w:val="003C1464"/>
  </w:style>
  <w:style w:type="character" w:styleId="af2">
    <w:name w:val="Hyperlink"/>
    <w:basedOn w:val="a0"/>
    <w:uiPriority w:val="99"/>
    <w:unhideWhenUsed/>
    <w:rsid w:val="00F234EF"/>
    <w:rPr>
      <w:color w:val="0563C1" w:themeColor="hyperlink"/>
      <w:u w:val="single"/>
    </w:rPr>
  </w:style>
  <w:style w:type="table" w:styleId="4-3">
    <w:name w:val="Grid Table 4 Accent 3"/>
    <w:basedOn w:val="a1"/>
    <w:uiPriority w:val="49"/>
    <w:rsid w:val="009C118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21">
    <w:name w:val="toc 2"/>
    <w:basedOn w:val="aa"/>
    <w:next w:val="aa"/>
    <w:autoRedefine/>
    <w:uiPriority w:val="39"/>
    <w:semiHidden/>
    <w:unhideWhenUsed/>
    <w:rsid w:val="003C1464"/>
    <w:pPr>
      <w:ind w:leftChars="100" w:left="210"/>
    </w:pPr>
  </w:style>
  <w:style w:type="paragraph" w:styleId="31">
    <w:name w:val="toc 3"/>
    <w:basedOn w:val="aa"/>
    <w:next w:val="aa"/>
    <w:autoRedefine/>
    <w:uiPriority w:val="39"/>
    <w:semiHidden/>
    <w:unhideWhenUsed/>
    <w:rsid w:val="003C1464"/>
    <w:pPr>
      <w:ind w:leftChars="200" w:left="420"/>
    </w:pPr>
  </w:style>
  <w:style w:type="paragraph" w:styleId="4">
    <w:name w:val="toc 4"/>
    <w:basedOn w:val="aa"/>
    <w:next w:val="aa"/>
    <w:autoRedefine/>
    <w:uiPriority w:val="39"/>
    <w:semiHidden/>
    <w:unhideWhenUsed/>
    <w:rsid w:val="003C1464"/>
    <w:pPr>
      <w:ind w:leftChars="300" w:left="630"/>
    </w:pPr>
  </w:style>
  <w:style w:type="paragraph" w:styleId="5">
    <w:name w:val="toc 5"/>
    <w:basedOn w:val="aa"/>
    <w:next w:val="aa"/>
    <w:autoRedefine/>
    <w:uiPriority w:val="39"/>
    <w:semiHidden/>
    <w:unhideWhenUsed/>
    <w:rsid w:val="003C1464"/>
    <w:pPr>
      <w:ind w:leftChars="400" w:left="840"/>
    </w:pPr>
  </w:style>
  <w:style w:type="paragraph" w:styleId="6">
    <w:name w:val="toc 6"/>
    <w:basedOn w:val="aa"/>
    <w:next w:val="aa"/>
    <w:autoRedefine/>
    <w:uiPriority w:val="39"/>
    <w:semiHidden/>
    <w:unhideWhenUsed/>
    <w:rsid w:val="003C1464"/>
    <w:pPr>
      <w:ind w:leftChars="500" w:left="1050"/>
    </w:pPr>
  </w:style>
  <w:style w:type="paragraph" w:styleId="7">
    <w:name w:val="toc 7"/>
    <w:basedOn w:val="aa"/>
    <w:next w:val="aa"/>
    <w:autoRedefine/>
    <w:uiPriority w:val="39"/>
    <w:semiHidden/>
    <w:unhideWhenUsed/>
    <w:rsid w:val="003C1464"/>
    <w:pPr>
      <w:ind w:leftChars="600" w:left="1260"/>
    </w:pPr>
  </w:style>
  <w:style w:type="paragraph" w:styleId="8">
    <w:name w:val="toc 8"/>
    <w:basedOn w:val="aa"/>
    <w:next w:val="aa"/>
    <w:autoRedefine/>
    <w:uiPriority w:val="39"/>
    <w:semiHidden/>
    <w:unhideWhenUsed/>
    <w:rsid w:val="003C1464"/>
    <w:pPr>
      <w:ind w:leftChars="700" w:left="1470"/>
    </w:pPr>
  </w:style>
  <w:style w:type="paragraph" w:styleId="9">
    <w:name w:val="toc 9"/>
    <w:basedOn w:val="aa"/>
    <w:next w:val="aa"/>
    <w:autoRedefine/>
    <w:uiPriority w:val="39"/>
    <w:semiHidden/>
    <w:unhideWhenUsed/>
    <w:rsid w:val="003C1464"/>
    <w:pPr>
      <w:ind w:leftChars="800" w:left="1680"/>
    </w:pPr>
  </w:style>
  <w:style w:type="character" w:customStyle="1" w:styleId="20">
    <w:name w:val="見出し 2 (文字)"/>
    <w:basedOn w:val="a0"/>
    <w:link w:val="2"/>
    <w:uiPriority w:val="9"/>
    <w:rsid w:val="00447E88"/>
    <w:rPr>
      <w:rFonts w:asciiTheme="majorHAnsi" w:eastAsia="Meiryo UI" w:hAnsiTheme="majorHAnsi" w:cstheme="majorBidi"/>
    </w:rPr>
  </w:style>
  <w:style w:type="character" w:customStyle="1" w:styleId="30">
    <w:name w:val="見出し 3 (文字)"/>
    <w:basedOn w:val="a0"/>
    <w:link w:val="3"/>
    <w:uiPriority w:val="9"/>
    <w:semiHidden/>
    <w:rsid w:val="00447E88"/>
    <w:rPr>
      <w:rFonts w:asciiTheme="majorHAnsi" w:eastAsia="Meiryo UI" w:hAnsiTheme="majorHAnsi" w:cstheme="majorBidi"/>
    </w:rPr>
  </w:style>
  <w:style w:type="character" w:styleId="af3">
    <w:name w:val="annotation reference"/>
    <w:basedOn w:val="a0"/>
    <w:uiPriority w:val="99"/>
    <w:semiHidden/>
    <w:unhideWhenUsed/>
    <w:rsid w:val="007627AE"/>
    <w:rPr>
      <w:sz w:val="18"/>
      <w:szCs w:val="18"/>
    </w:rPr>
  </w:style>
  <w:style w:type="paragraph" w:styleId="af4">
    <w:name w:val="annotation text"/>
    <w:basedOn w:val="a"/>
    <w:link w:val="af5"/>
    <w:uiPriority w:val="99"/>
    <w:semiHidden/>
    <w:unhideWhenUsed/>
    <w:rsid w:val="007627AE"/>
    <w:pPr>
      <w:jc w:val="left"/>
    </w:pPr>
  </w:style>
  <w:style w:type="character" w:customStyle="1" w:styleId="af5">
    <w:name w:val="コメント文字列 (文字)"/>
    <w:basedOn w:val="a0"/>
    <w:link w:val="af4"/>
    <w:uiPriority w:val="99"/>
    <w:semiHidden/>
    <w:rsid w:val="007627AE"/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7627AE"/>
    <w:rPr>
      <w:b/>
      <w:bCs/>
    </w:rPr>
  </w:style>
  <w:style w:type="character" w:customStyle="1" w:styleId="af7">
    <w:name w:val="コメント内容 (文字)"/>
    <w:basedOn w:val="af5"/>
    <w:link w:val="af6"/>
    <w:uiPriority w:val="99"/>
    <w:semiHidden/>
    <w:rsid w:val="007627AE"/>
    <w:rPr>
      <w:b/>
      <w:bCs/>
    </w:rPr>
  </w:style>
  <w:style w:type="paragraph" w:styleId="af8">
    <w:name w:val="Balloon Text"/>
    <w:basedOn w:val="a"/>
    <w:link w:val="af9"/>
    <w:uiPriority w:val="99"/>
    <w:semiHidden/>
    <w:unhideWhenUsed/>
    <w:rsid w:val="007627AE"/>
    <w:rPr>
      <w:rFonts w:asciiTheme="majorHAnsi" w:eastAsiaTheme="majorEastAsia" w:hAnsiTheme="majorHAnsi" w:cstheme="majorBidi"/>
      <w:sz w:val="18"/>
      <w:szCs w:val="18"/>
    </w:rPr>
  </w:style>
  <w:style w:type="character" w:customStyle="1" w:styleId="af9">
    <w:name w:val="吹き出し (文字)"/>
    <w:basedOn w:val="a0"/>
    <w:link w:val="af8"/>
    <w:uiPriority w:val="99"/>
    <w:semiHidden/>
    <w:rsid w:val="007627A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emin\Desktop\&#22522;&#26412;&#35373;&#35336;&#26360;&#12486;&#12531;&#12503;&#12524;&#12540;&#12488;%20-%20&#12467;&#12500;&#12540;\ED01_&#27231;&#33021;&#19968;&#35239;\ED01_&#27231;&#33021;&#19968;&#35239;_&#12486;&#12531;&#12503;&#12524;&#12540;&#12488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2F463-E00A-4961-916E-339574085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ED01_機能一覧_テンプレート.dotx</Template>
  <TotalTime>1</TotalTime>
  <Pages>4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Akemin</dc:creator>
  <cp:keywords/>
  <dc:description/>
  <cp:lastModifiedBy>masaki.kmkm@gmail.com</cp:lastModifiedBy>
  <cp:revision>5</cp:revision>
  <cp:lastPrinted>2025-02-18T02:53:00Z</cp:lastPrinted>
  <dcterms:created xsi:type="dcterms:W3CDTF">2023-02-21T23:56:00Z</dcterms:created>
  <dcterms:modified xsi:type="dcterms:W3CDTF">2025-02-18T02:53:00Z</dcterms:modified>
</cp:coreProperties>
</file>