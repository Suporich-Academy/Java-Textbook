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40069" w14:textId="77777777" w:rsidR="00976698" w:rsidRDefault="00976698" w:rsidP="006D6CD5">
      <w:pPr>
        <w:pStyle w:val="aa"/>
      </w:pPr>
    </w:p>
    <w:p w14:paraId="3CB0B9F3" w14:textId="77777777" w:rsidR="00976698" w:rsidRDefault="00976698" w:rsidP="006D6CD5">
      <w:pPr>
        <w:pStyle w:val="aa"/>
      </w:pPr>
    </w:p>
    <w:p w14:paraId="62DA7824" w14:textId="77777777" w:rsidR="006D6CD5" w:rsidRDefault="006D6CD5" w:rsidP="006D6CD5">
      <w:pPr>
        <w:pStyle w:val="aa"/>
      </w:pPr>
    </w:p>
    <w:p w14:paraId="723FE740" w14:textId="77777777" w:rsidR="006D6CD5" w:rsidRDefault="006D6CD5" w:rsidP="006D6CD5">
      <w:pPr>
        <w:pStyle w:val="aa"/>
      </w:pPr>
    </w:p>
    <w:p w14:paraId="18976ADA" w14:textId="77777777" w:rsidR="006D6CD5" w:rsidRDefault="006D6CD5" w:rsidP="006D6CD5">
      <w:pPr>
        <w:pStyle w:val="aa"/>
      </w:pPr>
    </w:p>
    <w:p w14:paraId="03EAF68E" w14:textId="77777777" w:rsidR="006D6CD5" w:rsidRDefault="006D6CD5" w:rsidP="006D6CD5">
      <w:pPr>
        <w:pStyle w:val="a9"/>
      </w:pPr>
      <w:r>
        <w:rPr>
          <w:rFonts w:hint="eastAsia"/>
        </w:rPr>
        <w:t>〇〇システム構築プロジェクト</w:t>
      </w:r>
    </w:p>
    <w:p w14:paraId="68015264" w14:textId="77777777" w:rsidR="006D6CD5" w:rsidRPr="006D6CD5" w:rsidRDefault="006D6CD5" w:rsidP="006D6CD5">
      <w:pPr>
        <w:pStyle w:val="ab"/>
      </w:pPr>
      <w:r>
        <w:rPr>
          <w:rFonts w:hint="eastAsia"/>
        </w:rPr>
        <w:t xml:space="preserve">- </w:t>
      </w:r>
      <w:r>
        <w:rPr>
          <w:rFonts w:hint="eastAsia"/>
        </w:rPr>
        <w:t>〇〇</w:t>
      </w:r>
      <w:r w:rsidR="006204A5">
        <w:rPr>
          <w:rFonts w:hint="eastAsia"/>
        </w:rPr>
        <w:t>機能</w:t>
      </w:r>
      <w:r w:rsidR="00D06B49">
        <w:rPr>
          <w:rFonts w:hint="eastAsia"/>
        </w:rPr>
        <w:t>処理機能記述</w:t>
      </w:r>
      <w:r>
        <w:rPr>
          <w:rFonts w:hint="eastAsia"/>
        </w:rPr>
        <w:t xml:space="preserve"> -</w:t>
      </w:r>
    </w:p>
    <w:p w14:paraId="15C2B7FF" w14:textId="77777777" w:rsidR="006D6CD5" w:rsidRPr="0069509D" w:rsidRDefault="0069509D" w:rsidP="0069509D">
      <w:pPr>
        <w:pStyle w:val="af0"/>
      </w:pPr>
      <w:r>
        <w:rPr>
          <w:rFonts w:hint="eastAsia"/>
        </w:rPr>
        <w:t>第</w:t>
      </w:r>
      <w:r>
        <w:rPr>
          <w:rFonts w:hint="eastAsia"/>
        </w:rPr>
        <w:t>1.0</w:t>
      </w:r>
      <w:r>
        <w:rPr>
          <w:rFonts w:hint="eastAsia"/>
        </w:rPr>
        <w:t>版</w:t>
      </w:r>
    </w:p>
    <w:p w14:paraId="6A197A2A" w14:textId="77777777" w:rsidR="0069509D" w:rsidRDefault="0069509D" w:rsidP="006D6CD5">
      <w:pPr>
        <w:pStyle w:val="aa"/>
      </w:pPr>
    </w:p>
    <w:p w14:paraId="6E7096DD" w14:textId="77777777" w:rsidR="002948E5" w:rsidRDefault="002948E5" w:rsidP="006D6CD5">
      <w:pPr>
        <w:pStyle w:val="aa"/>
      </w:pPr>
    </w:p>
    <w:p w14:paraId="705894EB" w14:textId="77777777" w:rsidR="002948E5" w:rsidRDefault="002948E5" w:rsidP="006D6CD5">
      <w:pPr>
        <w:pStyle w:val="aa"/>
      </w:pPr>
    </w:p>
    <w:p w14:paraId="1155E64C" w14:textId="77777777" w:rsidR="00124BD4" w:rsidRDefault="00124BD4" w:rsidP="006D6CD5">
      <w:pPr>
        <w:pStyle w:val="aa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5386"/>
      </w:tblGrid>
      <w:tr w:rsidR="00124BD4" w:rsidRPr="00E435BC" w14:paraId="5D2C6DC6" w14:textId="77777777" w:rsidTr="002542F4">
        <w:trPr>
          <w:jc w:val="center"/>
        </w:trPr>
        <w:tc>
          <w:tcPr>
            <w:tcW w:w="1555" w:type="dxa"/>
          </w:tcPr>
          <w:p w14:paraId="2770ACE1" w14:textId="77777777" w:rsidR="00124BD4" w:rsidRPr="00EA2185" w:rsidRDefault="006204A5" w:rsidP="009C118A">
            <w:pPr>
              <w:pStyle w:val="aa"/>
            </w:pPr>
            <w:r>
              <w:rPr>
                <w:rFonts w:hint="eastAsia"/>
              </w:rPr>
              <w:t>機能</w:t>
            </w:r>
            <w:r w:rsidR="00124BD4">
              <w:rPr>
                <w:rFonts w:hint="eastAsia"/>
              </w:rPr>
              <w:t>ID</w:t>
            </w:r>
          </w:p>
        </w:tc>
        <w:tc>
          <w:tcPr>
            <w:tcW w:w="5386" w:type="dxa"/>
          </w:tcPr>
          <w:p w14:paraId="28A50137" w14:textId="77777777" w:rsidR="00124BD4" w:rsidRPr="00EA2185" w:rsidRDefault="00C93C96" w:rsidP="009C118A">
            <w:pPr>
              <w:pStyle w:val="aa"/>
            </w:pPr>
            <w:r>
              <w:rPr>
                <w:rFonts w:hint="eastAsia"/>
              </w:rPr>
              <w:t>XXXXXXXX ※ 命名規則参照</w:t>
            </w:r>
          </w:p>
        </w:tc>
      </w:tr>
      <w:tr w:rsidR="00124BD4" w:rsidRPr="00EA2185" w14:paraId="4E6020A4" w14:textId="77777777" w:rsidTr="002542F4">
        <w:trPr>
          <w:jc w:val="center"/>
        </w:trPr>
        <w:tc>
          <w:tcPr>
            <w:tcW w:w="1555" w:type="dxa"/>
          </w:tcPr>
          <w:p w14:paraId="0C7C3A1F" w14:textId="77777777" w:rsidR="00124BD4" w:rsidRPr="00EA2185" w:rsidRDefault="006204A5" w:rsidP="009C118A">
            <w:pPr>
              <w:pStyle w:val="aa"/>
            </w:pPr>
            <w:r>
              <w:rPr>
                <w:rFonts w:hint="eastAsia"/>
              </w:rPr>
              <w:t>機能</w:t>
            </w:r>
            <w:r w:rsidR="00124BD4">
              <w:rPr>
                <w:rFonts w:hint="eastAsia"/>
              </w:rPr>
              <w:t>名</w:t>
            </w:r>
          </w:p>
        </w:tc>
        <w:tc>
          <w:tcPr>
            <w:tcW w:w="5386" w:type="dxa"/>
          </w:tcPr>
          <w:p w14:paraId="14CE6E0A" w14:textId="77777777" w:rsidR="00124BD4" w:rsidRPr="00EA2185" w:rsidRDefault="00124BD4" w:rsidP="009C118A">
            <w:pPr>
              <w:pStyle w:val="aa"/>
            </w:pPr>
            <w:r>
              <w:rPr>
                <w:rFonts w:hint="eastAsia"/>
              </w:rPr>
              <w:t>〇〇</w:t>
            </w:r>
            <w:r w:rsidR="006204A5">
              <w:rPr>
                <w:rFonts w:hint="eastAsia"/>
              </w:rPr>
              <w:t>機能</w:t>
            </w:r>
          </w:p>
        </w:tc>
      </w:tr>
    </w:tbl>
    <w:p w14:paraId="58D11775" w14:textId="77777777" w:rsidR="00124BD4" w:rsidRDefault="00124BD4" w:rsidP="006D6CD5">
      <w:pPr>
        <w:pStyle w:val="aa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5386"/>
      </w:tblGrid>
      <w:tr w:rsidR="002B010A" w:rsidRPr="00EA2185" w14:paraId="31E111DD" w14:textId="77777777" w:rsidTr="002542F4">
        <w:trPr>
          <w:jc w:val="center"/>
        </w:trPr>
        <w:tc>
          <w:tcPr>
            <w:tcW w:w="1555" w:type="dxa"/>
          </w:tcPr>
          <w:p w14:paraId="687DC236" w14:textId="77777777" w:rsidR="002B010A" w:rsidRPr="00EA2185" w:rsidRDefault="00EA2185" w:rsidP="00EA2185">
            <w:pPr>
              <w:pStyle w:val="aa"/>
            </w:pPr>
            <w:r w:rsidRPr="00EA2185">
              <w:t>作成日</w:t>
            </w:r>
          </w:p>
        </w:tc>
        <w:tc>
          <w:tcPr>
            <w:tcW w:w="5386" w:type="dxa"/>
          </w:tcPr>
          <w:p w14:paraId="3B90823C" w14:textId="77777777" w:rsidR="002B010A" w:rsidRPr="00EA2185" w:rsidRDefault="00EA2185" w:rsidP="00EA2185">
            <w:pPr>
              <w:pStyle w:val="aa"/>
            </w:pPr>
            <w:r w:rsidRPr="00EA2185">
              <w:t>2020年</w:t>
            </w:r>
            <w:r w:rsidRPr="00EA2185">
              <w:rPr>
                <w:rFonts w:hint="eastAsia"/>
              </w:rPr>
              <w:t>10月1日</w:t>
            </w:r>
          </w:p>
        </w:tc>
      </w:tr>
      <w:tr w:rsidR="002B010A" w:rsidRPr="00EA2185" w14:paraId="5C97DC64" w14:textId="77777777" w:rsidTr="002542F4">
        <w:trPr>
          <w:jc w:val="center"/>
        </w:trPr>
        <w:tc>
          <w:tcPr>
            <w:tcW w:w="1555" w:type="dxa"/>
          </w:tcPr>
          <w:p w14:paraId="22770B80" w14:textId="77777777" w:rsidR="002B010A" w:rsidRPr="00EA2185" w:rsidRDefault="00EA2185" w:rsidP="00EA2185">
            <w:pPr>
              <w:pStyle w:val="aa"/>
            </w:pPr>
            <w:r w:rsidRPr="00EA2185">
              <w:t>作成者</w:t>
            </w:r>
          </w:p>
        </w:tc>
        <w:tc>
          <w:tcPr>
            <w:tcW w:w="5386" w:type="dxa"/>
          </w:tcPr>
          <w:p w14:paraId="4C00FA87" w14:textId="77777777" w:rsidR="002B010A" w:rsidRPr="00EA2185" w:rsidRDefault="00EA2185" w:rsidP="00EA2185">
            <w:pPr>
              <w:pStyle w:val="aa"/>
            </w:pPr>
            <w:r w:rsidRPr="00EA2185">
              <w:t>XXXX XXXX</w:t>
            </w:r>
          </w:p>
        </w:tc>
      </w:tr>
      <w:tr w:rsidR="002B010A" w:rsidRPr="00EA2185" w14:paraId="680F71A0" w14:textId="77777777" w:rsidTr="002542F4">
        <w:trPr>
          <w:jc w:val="center"/>
        </w:trPr>
        <w:tc>
          <w:tcPr>
            <w:tcW w:w="1555" w:type="dxa"/>
          </w:tcPr>
          <w:p w14:paraId="48EECFE1" w14:textId="77777777" w:rsidR="002B010A" w:rsidRPr="00EA2185" w:rsidRDefault="00EA2185" w:rsidP="00EA2185">
            <w:pPr>
              <w:pStyle w:val="aa"/>
            </w:pPr>
            <w:r w:rsidRPr="00EA2185">
              <w:t>承認者</w:t>
            </w:r>
          </w:p>
        </w:tc>
        <w:tc>
          <w:tcPr>
            <w:tcW w:w="5386" w:type="dxa"/>
          </w:tcPr>
          <w:p w14:paraId="0CA9C5A1" w14:textId="77777777" w:rsidR="002B010A" w:rsidRPr="00EA2185" w:rsidRDefault="00EA2185" w:rsidP="00EA2185">
            <w:pPr>
              <w:pStyle w:val="aa"/>
            </w:pPr>
            <w:r w:rsidRPr="00EA2185">
              <w:t>XXXX XXXX</w:t>
            </w:r>
          </w:p>
        </w:tc>
      </w:tr>
    </w:tbl>
    <w:p w14:paraId="3386F38C" w14:textId="77777777" w:rsidR="0069509D" w:rsidRDefault="0069509D" w:rsidP="006D6CD5">
      <w:pPr>
        <w:pStyle w:val="aa"/>
      </w:pPr>
    </w:p>
    <w:p w14:paraId="5B3A1554" w14:textId="77777777" w:rsidR="00DD753E" w:rsidRDefault="00DD753E">
      <w:pPr>
        <w:widowControl/>
        <w:jc w:val="left"/>
        <w:rPr>
          <w:rFonts w:eastAsia="Meiryo UI"/>
        </w:rPr>
      </w:pPr>
      <w:r>
        <w:br w:type="page"/>
      </w:r>
    </w:p>
    <w:p w14:paraId="5E511EB1" w14:textId="77777777" w:rsidR="0029474B" w:rsidRDefault="0029474B" w:rsidP="006D6CD5">
      <w:pPr>
        <w:pStyle w:val="aa"/>
        <w:sectPr w:rsidR="0029474B" w:rsidSect="00FE2C01">
          <w:headerReference w:type="default" r:id="rId7"/>
          <w:footerReference w:type="default" r:id="rId8"/>
          <w:pgSz w:w="16838" w:h="11906" w:orient="landscape" w:code="9"/>
          <w:pgMar w:top="1440" w:right="1077" w:bottom="1440" w:left="1077" w:header="851" w:footer="992" w:gutter="0"/>
          <w:pgNumType w:start="1"/>
          <w:cols w:space="425"/>
          <w:docGrid w:type="lines" w:linePitch="360"/>
        </w:sectPr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1"/>
        <w:gridCol w:w="680"/>
        <w:gridCol w:w="1013"/>
        <w:gridCol w:w="1419"/>
        <w:gridCol w:w="11062"/>
      </w:tblGrid>
      <w:tr w:rsidR="00C4798F" w:rsidRPr="00EC0D14" w14:paraId="5C8C45A0" w14:textId="77777777" w:rsidTr="009D6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9134AB5" w14:textId="77777777" w:rsidR="00C4798F" w:rsidRPr="00EC0D14" w:rsidRDefault="00C4798F" w:rsidP="009D64AE">
            <w:pPr>
              <w:pStyle w:val="aa"/>
              <w:rPr>
                <w:sz w:val="12"/>
                <w:szCs w:val="12"/>
              </w:rPr>
            </w:pPr>
            <w:r w:rsidRPr="00EC0D14">
              <w:rPr>
                <w:sz w:val="12"/>
                <w:szCs w:val="12"/>
              </w:rPr>
              <w:lastRenderedPageBreak/>
              <w:t>No.</w:t>
            </w:r>
          </w:p>
        </w:tc>
        <w:tc>
          <w:tcPr>
            <w:tcW w:w="680" w:type="dxa"/>
          </w:tcPr>
          <w:p w14:paraId="2425FCDD" w14:textId="77777777" w:rsidR="00C4798F" w:rsidRPr="00EC0D14" w:rsidRDefault="00C4798F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版</w:t>
            </w:r>
          </w:p>
        </w:tc>
        <w:tc>
          <w:tcPr>
            <w:tcW w:w="1013" w:type="dxa"/>
          </w:tcPr>
          <w:p w14:paraId="60626E78" w14:textId="77777777" w:rsidR="00C4798F" w:rsidRPr="00EC0D14" w:rsidRDefault="00C4798F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更新日</w:t>
            </w:r>
          </w:p>
        </w:tc>
        <w:tc>
          <w:tcPr>
            <w:tcW w:w="1418" w:type="dxa"/>
          </w:tcPr>
          <w:p w14:paraId="3B34D6AC" w14:textId="77777777" w:rsidR="00C4798F" w:rsidRPr="00EC0D14" w:rsidRDefault="00C4798F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更新者</w:t>
            </w:r>
          </w:p>
        </w:tc>
        <w:tc>
          <w:tcPr>
            <w:tcW w:w="11057" w:type="dxa"/>
          </w:tcPr>
          <w:p w14:paraId="751C5F98" w14:textId="77777777" w:rsidR="00C4798F" w:rsidRPr="00EC0D14" w:rsidRDefault="00C4798F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更新内容</w:t>
            </w:r>
          </w:p>
        </w:tc>
      </w:tr>
      <w:tr w:rsidR="00C4798F" w:rsidRPr="00EC0D14" w14:paraId="6F5045D0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C57EB43" w14:textId="5E68F8E1" w:rsidR="00C4798F" w:rsidRPr="00EC0D14" w:rsidRDefault="00C4798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61FBD">
              <w:rPr>
                <w:b w:val="0"/>
                <w:bCs w:val="0"/>
                <w:noProof/>
                <w:sz w:val="12"/>
                <w:szCs w:val="12"/>
                <w:lang w:val="ja-JP"/>
              </w:rPr>
              <w:t>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3E91E8A" w14:textId="77777777" w:rsidR="00C4798F" w:rsidRPr="00EC0D14" w:rsidRDefault="00C479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1.0</w:t>
            </w:r>
          </w:p>
        </w:tc>
        <w:tc>
          <w:tcPr>
            <w:tcW w:w="1013" w:type="dxa"/>
          </w:tcPr>
          <w:p w14:paraId="41456CA0" w14:textId="77777777" w:rsidR="00C4798F" w:rsidRPr="00EC0D14" w:rsidRDefault="00C479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t>020/10/1</w:t>
            </w:r>
          </w:p>
        </w:tc>
        <w:tc>
          <w:tcPr>
            <w:tcW w:w="1418" w:type="dxa"/>
          </w:tcPr>
          <w:p w14:paraId="1F64FD76" w14:textId="77777777" w:rsidR="00C4798F" w:rsidRPr="00EC0D14" w:rsidRDefault="00C479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山口 慎二</w:t>
            </w:r>
          </w:p>
        </w:tc>
        <w:tc>
          <w:tcPr>
            <w:tcW w:w="11057" w:type="dxa"/>
          </w:tcPr>
          <w:p w14:paraId="005C485A" w14:textId="77777777" w:rsidR="00C4798F" w:rsidRPr="00EC0D14" w:rsidRDefault="00C479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初版</w:t>
            </w:r>
          </w:p>
        </w:tc>
      </w:tr>
      <w:tr w:rsidR="00C4798F" w:rsidRPr="00EC0D14" w14:paraId="68DE2D1E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5932157" w14:textId="10A56FEF" w:rsidR="00C4798F" w:rsidRPr="00EC0D14" w:rsidRDefault="00C4798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61FBD">
              <w:rPr>
                <w:b w:val="0"/>
                <w:bCs w:val="0"/>
                <w:noProof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872FAAC" w14:textId="77777777" w:rsidR="00C4798F" w:rsidRPr="00EC0D14" w:rsidRDefault="00C4798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E0759E5" w14:textId="77777777" w:rsidR="00C4798F" w:rsidRPr="00EC0D14" w:rsidRDefault="00C4798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B1095FC" w14:textId="77777777" w:rsidR="00C4798F" w:rsidRPr="00EC0D14" w:rsidRDefault="00C4798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656BEB0" w14:textId="77777777" w:rsidR="00C4798F" w:rsidRPr="00EC0D14" w:rsidRDefault="00C4798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C4798F" w:rsidRPr="00EC0D14" w14:paraId="6AD3761C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E75C72B" w14:textId="374F5DD1" w:rsidR="00C4798F" w:rsidRPr="00EC0D14" w:rsidRDefault="00C4798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61FBD">
              <w:rPr>
                <w:b w:val="0"/>
                <w:bCs w:val="0"/>
                <w:noProof/>
                <w:sz w:val="12"/>
                <w:szCs w:val="12"/>
                <w:lang w:val="ja-JP"/>
              </w:rPr>
              <w:t>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7668C57" w14:textId="77777777" w:rsidR="00C4798F" w:rsidRPr="00EC0D14" w:rsidRDefault="00C479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422F000" w14:textId="77777777" w:rsidR="00C4798F" w:rsidRPr="00EC0D14" w:rsidRDefault="00C479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B5DF65C" w14:textId="77777777" w:rsidR="00C4798F" w:rsidRPr="00EC0D14" w:rsidRDefault="00C479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EC0F068" w14:textId="77777777" w:rsidR="00C4798F" w:rsidRPr="00EC0D14" w:rsidRDefault="00C479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C4798F" w:rsidRPr="00EC0D14" w14:paraId="549B3550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D66F014" w14:textId="6CE7BF08" w:rsidR="00C4798F" w:rsidRPr="00EC0D14" w:rsidRDefault="00C4798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61FBD">
              <w:rPr>
                <w:b w:val="0"/>
                <w:bCs w:val="0"/>
                <w:noProof/>
                <w:sz w:val="12"/>
                <w:szCs w:val="12"/>
                <w:lang w:val="ja-JP"/>
              </w:rPr>
              <w:t>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1151C4A" w14:textId="77777777" w:rsidR="00C4798F" w:rsidRPr="00EC0D14" w:rsidRDefault="00C4798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1EB0160" w14:textId="77777777" w:rsidR="00C4798F" w:rsidRPr="00EC0D14" w:rsidRDefault="00C4798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FA08615" w14:textId="77777777" w:rsidR="00C4798F" w:rsidRPr="00EC0D14" w:rsidRDefault="00C4798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C44C089" w14:textId="77777777" w:rsidR="00C4798F" w:rsidRPr="00EC0D14" w:rsidRDefault="00C4798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C4798F" w:rsidRPr="00EC0D14" w14:paraId="32A5791A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1592D54" w14:textId="25CF0167" w:rsidR="00C4798F" w:rsidRPr="00EC0D14" w:rsidRDefault="00C4798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61FBD">
              <w:rPr>
                <w:b w:val="0"/>
                <w:bCs w:val="0"/>
                <w:noProof/>
                <w:sz w:val="12"/>
                <w:szCs w:val="12"/>
                <w:lang w:val="ja-JP"/>
              </w:rPr>
              <w:t>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52CE59B" w14:textId="77777777" w:rsidR="00C4798F" w:rsidRPr="00EC0D14" w:rsidRDefault="00C479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67128FA" w14:textId="77777777" w:rsidR="00C4798F" w:rsidRPr="00EC0D14" w:rsidRDefault="00C479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E3DC51B" w14:textId="77777777" w:rsidR="00C4798F" w:rsidRPr="00EC0D14" w:rsidRDefault="00C479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2BF5ED1" w14:textId="77777777" w:rsidR="00C4798F" w:rsidRPr="00EC0D14" w:rsidRDefault="00C479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C4798F" w:rsidRPr="00EC0D14" w14:paraId="04C9557B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123B9FB" w14:textId="67F9B4D9" w:rsidR="00C4798F" w:rsidRPr="00EC0D14" w:rsidRDefault="00C4798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61FBD">
              <w:rPr>
                <w:b w:val="0"/>
                <w:bCs w:val="0"/>
                <w:noProof/>
                <w:sz w:val="12"/>
                <w:szCs w:val="12"/>
                <w:lang w:val="ja-JP"/>
              </w:rPr>
              <w:t>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2A29C5D" w14:textId="77777777" w:rsidR="00C4798F" w:rsidRPr="00EC0D14" w:rsidRDefault="00C4798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3556EE1" w14:textId="77777777" w:rsidR="00C4798F" w:rsidRPr="00EC0D14" w:rsidRDefault="00C4798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F8B9870" w14:textId="77777777" w:rsidR="00C4798F" w:rsidRPr="00EC0D14" w:rsidRDefault="00C4798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963CD56" w14:textId="77777777" w:rsidR="00C4798F" w:rsidRPr="00EC0D14" w:rsidRDefault="00C4798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C4798F" w:rsidRPr="00EC0D14" w14:paraId="781666D3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AE0FF44" w14:textId="011D5FED" w:rsidR="00C4798F" w:rsidRPr="00EC0D14" w:rsidRDefault="00C4798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61FBD">
              <w:rPr>
                <w:b w:val="0"/>
                <w:bCs w:val="0"/>
                <w:noProof/>
                <w:sz w:val="12"/>
                <w:szCs w:val="12"/>
                <w:lang w:val="ja-JP"/>
              </w:rPr>
              <w:t>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4AD944A" w14:textId="77777777" w:rsidR="00C4798F" w:rsidRPr="00EC0D14" w:rsidRDefault="00C479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21ECABF" w14:textId="77777777" w:rsidR="00C4798F" w:rsidRPr="00EC0D14" w:rsidRDefault="00C479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25508DC" w14:textId="77777777" w:rsidR="00C4798F" w:rsidRPr="00EC0D14" w:rsidRDefault="00C479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341A2FC" w14:textId="77777777" w:rsidR="00C4798F" w:rsidRPr="00EC0D14" w:rsidRDefault="00C479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C4798F" w:rsidRPr="00EC0D14" w14:paraId="572DF604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E739F39" w14:textId="131D756D" w:rsidR="00C4798F" w:rsidRPr="00EC0D14" w:rsidRDefault="00C4798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61FBD">
              <w:rPr>
                <w:b w:val="0"/>
                <w:bCs w:val="0"/>
                <w:noProof/>
                <w:sz w:val="12"/>
                <w:szCs w:val="12"/>
                <w:lang w:val="ja-JP"/>
              </w:rPr>
              <w:t>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4AFF6D9" w14:textId="77777777" w:rsidR="00C4798F" w:rsidRPr="00EC0D14" w:rsidRDefault="00C4798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D9D8B97" w14:textId="77777777" w:rsidR="00C4798F" w:rsidRPr="00EC0D14" w:rsidRDefault="00C4798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00118DD" w14:textId="77777777" w:rsidR="00C4798F" w:rsidRPr="00EC0D14" w:rsidRDefault="00C4798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523BD9C" w14:textId="77777777" w:rsidR="00C4798F" w:rsidRPr="00EC0D14" w:rsidRDefault="00C4798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C4798F" w:rsidRPr="00EC0D14" w14:paraId="503D1630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943EA52" w14:textId="4FC47476" w:rsidR="00C4798F" w:rsidRPr="00EC0D14" w:rsidRDefault="00C4798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61FBD">
              <w:rPr>
                <w:b w:val="0"/>
                <w:bCs w:val="0"/>
                <w:noProof/>
                <w:sz w:val="12"/>
                <w:szCs w:val="12"/>
                <w:lang w:val="ja-JP"/>
              </w:rPr>
              <w:t>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D8110B9" w14:textId="77777777" w:rsidR="00C4798F" w:rsidRPr="00EC0D14" w:rsidRDefault="00C479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B6B673E" w14:textId="77777777" w:rsidR="00C4798F" w:rsidRPr="00EC0D14" w:rsidRDefault="00C479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2648DCB" w14:textId="77777777" w:rsidR="00C4798F" w:rsidRPr="00EC0D14" w:rsidRDefault="00C479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6A0572D" w14:textId="77777777" w:rsidR="00C4798F" w:rsidRPr="00EC0D14" w:rsidRDefault="00C479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C4798F" w:rsidRPr="00EC0D14" w14:paraId="713BF60C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2891C28" w14:textId="37718979" w:rsidR="00C4798F" w:rsidRPr="00EC0D14" w:rsidRDefault="00C4798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61FBD">
              <w:rPr>
                <w:b w:val="0"/>
                <w:bCs w:val="0"/>
                <w:noProof/>
                <w:sz w:val="12"/>
                <w:szCs w:val="12"/>
                <w:lang w:val="ja-JP"/>
              </w:rPr>
              <w:t>10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10A19DF" w14:textId="77777777" w:rsidR="00C4798F" w:rsidRPr="00EC0D14" w:rsidRDefault="00C4798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B8F7D12" w14:textId="77777777" w:rsidR="00C4798F" w:rsidRPr="00EC0D14" w:rsidRDefault="00C4798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ABDD529" w14:textId="77777777" w:rsidR="00C4798F" w:rsidRPr="00EC0D14" w:rsidRDefault="00C4798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FA75386" w14:textId="77777777" w:rsidR="00C4798F" w:rsidRPr="00EC0D14" w:rsidRDefault="00C4798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C4798F" w:rsidRPr="00EC0D14" w14:paraId="557CA019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45B174F" w14:textId="20B01B82" w:rsidR="00C4798F" w:rsidRPr="00EC0D14" w:rsidRDefault="00C4798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61FBD">
              <w:rPr>
                <w:b w:val="0"/>
                <w:bCs w:val="0"/>
                <w:noProof/>
                <w:sz w:val="12"/>
                <w:szCs w:val="12"/>
                <w:lang w:val="ja-JP"/>
              </w:rPr>
              <w:t>11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599E95F" w14:textId="77777777" w:rsidR="00C4798F" w:rsidRPr="00EC0D14" w:rsidRDefault="00C479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C9AB9C8" w14:textId="77777777" w:rsidR="00C4798F" w:rsidRPr="00EC0D14" w:rsidRDefault="00C479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6D5E016" w14:textId="77777777" w:rsidR="00C4798F" w:rsidRPr="00EC0D14" w:rsidRDefault="00C479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60268D5" w14:textId="77777777" w:rsidR="00C4798F" w:rsidRPr="00EC0D14" w:rsidRDefault="00C479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C4798F" w:rsidRPr="00EC0D14" w14:paraId="14EC3D71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916CE81" w14:textId="10876C91" w:rsidR="00C4798F" w:rsidRPr="00EC0D14" w:rsidRDefault="00C4798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61FBD">
              <w:rPr>
                <w:b w:val="0"/>
                <w:bCs w:val="0"/>
                <w:noProof/>
                <w:sz w:val="12"/>
                <w:szCs w:val="12"/>
                <w:lang w:val="ja-JP"/>
              </w:rPr>
              <w:t>12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AFCE228" w14:textId="77777777" w:rsidR="00C4798F" w:rsidRPr="00EC0D14" w:rsidRDefault="00C4798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27D1AB0" w14:textId="77777777" w:rsidR="00C4798F" w:rsidRPr="00EC0D14" w:rsidRDefault="00C4798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47572AF" w14:textId="77777777" w:rsidR="00C4798F" w:rsidRPr="00EC0D14" w:rsidRDefault="00C4798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8BD6583" w14:textId="77777777" w:rsidR="00C4798F" w:rsidRPr="00EC0D14" w:rsidRDefault="00C4798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C4798F" w:rsidRPr="00EC0D14" w14:paraId="0C55A7DE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5FDCC6D" w14:textId="1A93FBE1" w:rsidR="00C4798F" w:rsidRPr="00EC0D14" w:rsidRDefault="00C4798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61FBD">
              <w:rPr>
                <w:b w:val="0"/>
                <w:bCs w:val="0"/>
                <w:noProof/>
                <w:sz w:val="12"/>
                <w:szCs w:val="12"/>
                <w:lang w:val="ja-JP"/>
              </w:rPr>
              <w:t>13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4984A2A" w14:textId="77777777" w:rsidR="00C4798F" w:rsidRPr="00EC0D14" w:rsidRDefault="00C479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161FB8F" w14:textId="77777777" w:rsidR="00C4798F" w:rsidRPr="00EC0D14" w:rsidRDefault="00C479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6FC6FAC" w14:textId="77777777" w:rsidR="00C4798F" w:rsidRPr="00EC0D14" w:rsidRDefault="00C479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D54E158" w14:textId="77777777" w:rsidR="00C4798F" w:rsidRPr="00EC0D14" w:rsidRDefault="00C479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C4798F" w:rsidRPr="00EC0D14" w14:paraId="3ECCA2AC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D159A48" w14:textId="44192D38" w:rsidR="00C4798F" w:rsidRPr="00EC0D14" w:rsidRDefault="00C4798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61FBD">
              <w:rPr>
                <w:b w:val="0"/>
                <w:bCs w:val="0"/>
                <w:noProof/>
                <w:sz w:val="12"/>
                <w:szCs w:val="12"/>
                <w:lang w:val="ja-JP"/>
              </w:rPr>
              <w:t>14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0CCA38E" w14:textId="77777777" w:rsidR="00C4798F" w:rsidRPr="00EC0D14" w:rsidRDefault="00C4798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5AB71E6" w14:textId="77777777" w:rsidR="00C4798F" w:rsidRPr="00EC0D14" w:rsidRDefault="00C4798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D3D734D" w14:textId="77777777" w:rsidR="00C4798F" w:rsidRPr="00EC0D14" w:rsidRDefault="00C4798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97D1648" w14:textId="77777777" w:rsidR="00C4798F" w:rsidRPr="00EC0D14" w:rsidRDefault="00C4798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C4798F" w:rsidRPr="00EC0D14" w14:paraId="30EA356E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B896425" w14:textId="3A13B6B6" w:rsidR="00C4798F" w:rsidRPr="00EC0D14" w:rsidRDefault="00C4798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61FBD">
              <w:rPr>
                <w:b w:val="0"/>
                <w:bCs w:val="0"/>
                <w:noProof/>
                <w:sz w:val="12"/>
                <w:szCs w:val="12"/>
                <w:lang w:val="ja-JP"/>
              </w:rPr>
              <w:t>15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0D3BA1A" w14:textId="77777777" w:rsidR="00C4798F" w:rsidRPr="00EC0D14" w:rsidRDefault="00C479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5976F69" w14:textId="77777777" w:rsidR="00C4798F" w:rsidRPr="00EC0D14" w:rsidRDefault="00C479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D99BB48" w14:textId="77777777" w:rsidR="00C4798F" w:rsidRPr="00EC0D14" w:rsidRDefault="00C479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DB26C1C" w14:textId="77777777" w:rsidR="00C4798F" w:rsidRPr="00EC0D14" w:rsidRDefault="00C479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C4798F" w:rsidRPr="00EC0D14" w14:paraId="5EAB5A3B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4108CD6" w14:textId="5EF46924" w:rsidR="00C4798F" w:rsidRPr="00EC0D14" w:rsidRDefault="00C4798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61FBD">
              <w:rPr>
                <w:b w:val="0"/>
                <w:bCs w:val="0"/>
                <w:noProof/>
                <w:sz w:val="12"/>
                <w:szCs w:val="12"/>
                <w:lang w:val="ja-JP"/>
              </w:rPr>
              <w:t>16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9F7B959" w14:textId="77777777" w:rsidR="00C4798F" w:rsidRPr="00EC0D14" w:rsidRDefault="00C4798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F8E4960" w14:textId="77777777" w:rsidR="00C4798F" w:rsidRPr="00EC0D14" w:rsidRDefault="00C4798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0A1AAA3" w14:textId="77777777" w:rsidR="00C4798F" w:rsidRPr="00EC0D14" w:rsidRDefault="00C4798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51C02FC" w14:textId="77777777" w:rsidR="00C4798F" w:rsidRPr="00EC0D14" w:rsidRDefault="00C4798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C4798F" w:rsidRPr="00EC0D14" w14:paraId="345ED6FD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EB17DB8" w14:textId="7BDA86C4" w:rsidR="00C4798F" w:rsidRPr="00EC0D14" w:rsidRDefault="00C4798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61FBD">
              <w:rPr>
                <w:b w:val="0"/>
                <w:bCs w:val="0"/>
                <w:noProof/>
                <w:sz w:val="12"/>
                <w:szCs w:val="12"/>
                <w:lang w:val="ja-JP"/>
              </w:rPr>
              <w:t>17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A30F873" w14:textId="77777777" w:rsidR="00C4798F" w:rsidRPr="00EC0D14" w:rsidRDefault="00C479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3B83051" w14:textId="77777777" w:rsidR="00C4798F" w:rsidRPr="00EC0D14" w:rsidRDefault="00C479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C22536A" w14:textId="77777777" w:rsidR="00C4798F" w:rsidRPr="00EC0D14" w:rsidRDefault="00C479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BE6E7FF" w14:textId="77777777" w:rsidR="00C4798F" w:rsidRPr="00EC0D14" w:rsidRDefault="00C479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C4798F" w:rsidRPr="00EC0D14" w14:paraId="2F552BF1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56A67FA" w14:textId="4EA97CB8" w:rsidR="00C4798F" w:rsidRPr="00EC0D14" w:rsidRDefault="00C4798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61FBD">
              <w:rPr>
                <w:b w:val="0"/>
                <w:bCs w:val="0"/>
                <w:noProof/>
                <w:sz w:val="12"/>
                <w:szCs w:val="12"/>
                <w:lang w:val="ja-JP"/>
              </w:rPr>
              <w:t>18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E23A0E9" w14:textId="77777777" w:rsidR="00C4798F" w:rsidRPr="00EC0D14" w:rsidRDefault="00C4798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7E0E23C" w14:textId="77777777" w:rsidR="00C4798F" w:rsidRPr="00EC0D14" w:rsidRDefault="00C4798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953FE9A" w14:textId="77777777" w:rsidR="00C4798F" w:rsidRPr="00EC0D14" w:rsidRDefault="00C4798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65B1583" w14:textId="77777777" w:rsidR="00C4798F" w:rsidRPr="00EC0D14" w:rsidRDefault="00C4798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C4798F" w:rsidRPr="00EC0D14" w14:paraId="6529A5F6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1837EDC" w14:textId="63DDDC51" w:rsidR="00C4798F" w:rsidRPr="00EC0D14" w:rsidRDefault="00C4798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61FBD">
              <w:rPr>
                <w:b w:val="0"/>
                <w:bCs w:val="0"/>
                <w:noProof/>
                <w:sz w:val="12"/>
                <w:szCs w:val="12"/>
                <w:lang w:val="ja-JP"/>
              </w:rPr>
              <w:t>19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CA6B49B" w14:textId="77777777" w:rsidR="00C4798F" w:rsidRPr="00EC0D14" w:rsidRDefault="00C479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26B93BA" w14:textId="77777777" w:rsidR="00C4798F" w:rsidRPr="00EC0D14" w:rsidRDefault="00C479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40EEBE2" w14:textId="77777777" w:rsidR="00C4798F" w:rsidRPr="00EC0D14" w:rsidRDefault="00C479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B7C2879" w14:textId="77777777" w:rsidR="00C4798F" w:rsidRPr="00EC0D14" w:rsidRDefault="00C4798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C4798F" w:rsidRPr="00EC0D14" w14:paraId="564F3081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9D0BFE3" w14:textId="05199C0E" w:rsidR="00C4798F" w:rsidRPr="00EC0D14" w:rsidRDefault="00C4798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61FBD">
              <w:rPr>
                <w:b w:val="0"/>
                <w:bCs w:val="0"/>
                <w:noProof/>
                <w:sz w:val="12"/>
                <w:szCs w:val="12"/>
                <w:lang w:val="ja-JP"/>
              </w:rPr>
              <w:t>20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85E220F" w14:textId="77777777" w:rsidR="00C4798F" w:rsidRPr="00EC0D14" w:rsidRDefault="00C4798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E4D74F0" w14:textId="77777777" w:rsidR="00C4798F" w:rsidRPr="00EC0D14" w:rsidRDefault="00C4798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C8BECB6" w14:textId="77777777" w:rsidR="00C4798F" w:rsidRPr="00EC0D14" w:rsidRDefault="00C4798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F04CD92" w14:textId="77777777" w:rsidR="00C4798F" w:rsidRPr="00EC0D14" w:rsidRDefault="00C4798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</w:tbl>
    <w:p w14:paraId="3704B63B" w14:textId="77777777" w:rsidR="001B1570" w:rsidRDefault="00424E44" w:rsidP="001B1570">
      <w:pPr>
        <w:pStyle w:val="aa"/>
      </w:pPr>
      <w:r>
        <w:br w:type="page"/>
      </w:r>
    </w:p>
    <w:p w14:paraId="4ACFC874" w14:textId="77777777" w:rsidR="001B1570" w:rsidRPr="001B1570" w:rsidRDefault="001B1570" w:rsidP="00447E88">
      <w:pPr>
        <w:pStyle w:val="af1"/>
      </w:pPr>
      <w:r w:rsidRPr="001B1570">
        <w:lastRenderedPageBreak/>
        <w:t>目次</w:t>
      </w:r>
    </w:p>
    <w:p w14:paraId="2049EDDF" w14:textId="77777777" w:rsidR="001B1570" w:rsidRDefault="001B1570" w:rsidP="001B1570">
      <w:pPr>
        <w:pStyle w:val="aa"/>
      </w:pPr>
    </w:p>
    <w:p w14:paraId="4F3754C9" w14:textId="6F14DDDA" w:rsidR="00455127" w:rsidRDefault="003C1464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0303065" w:history="1">
        <w:r w:rsidR="00455127" w:rsidRPr="006E3BDD">
          <w:rPr>
            <w:rStyle w:val="af2"/>
            <w:noProof/>
          </w:rPr>
          <w:t>機能概要説明</w:t>
        </w:r>
        <w:r w:rsidR="00455127">
          <w:rPr>
            <w:noProof/>
            <w:webHidden/>
          </w:rPr>
          <w:tab/>
        </w:r>
        <w:r w:rsidR="00455127">
          <w:rPr>
            <w:noProof/>
            <w:webHidden/>
          </w:rPr>
          <w:fldChar w:fldCharType="begin"/>
        </w:r>
        <w:r w:rsidR="00455127">
          <w:rPr>
            <w:noProof/>
            <w:webHidden/>
          </w:rPr>
          <w:instrText xml:space="preserve"> PAGEREF _Toc70303065 \h </w:instrText>
        </w:r>
        <w:r w:rsidR="00455127">
          <w:rPr>
            <w:noProof/>
            <w:webHidden/>
          </w:rPr>
        </w:r>
        <w:r w:rsidR="00455127">
          <w:rPr>
            <w:noProof/>
            <w:webHidden/>
          </w:rPr>
          <w:fldChar w:fldCharType="separate"/>
        </w:r>
        <w:r w:rsidR="00261FBD">
          <w:rPr>
            <w:noProof/>
            <w:webHidden/>
          </w:rPr>
          <w:t>3</w:t>
        </w:r>
        <w:r w:rsidR="00455127">
          <w:rPr>
            <w:noProof/>
            <w:webHidden/>
          </w:rPr>
          <w:fldChar w:fldCharType="end"/>
        </w:r>
      </w:hyperlink>
    </w:p>
    <w:p w14:paraId="18BC7585" w14:textId="42F066C4" w:rsidR="00455127" w:rsidRDefault="00455127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0303066" w:history="1">
        <w:r w:rsidRPr="006E3BDD">
          <w:rPr>
            <w:rStyle w:val="af2"/>
            <w:noProof/>
          </w:rPr>
          <w:t>機能処理詳細(初期表示)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_Toc70303066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1FB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F52245" w14:textId="615C6901" w:rsidR="00455127" w:rsidRDefault="00455127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0303067" w:history="1">
        <w:r w:rsidRPr="006E3BDD">
          <w:rPr>
            <w:rStyle w:val="af2"/>
            <w:noProof/>
          </w:rPr>
          <w:t>機能処理詳細(●●ボタン押下)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_Toc70303067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1FB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307853" w14:textId="77777777" w:rsidR="006841B5" w:rsidRPr="00FF401A" w:rsidRDefault="003C1464" w:rsidP="003F25F6">
      <w:pPr>
        <w:pStyle w:val="aa"/>
      </w:pPr>
      <w:r>
        <w:fldChar w:fldCharType="end"/>
      </w:r>
    </w:p>
    <w:p w14:paraId="0984D808" w14:textId="77777777" w:rsidR="00131D97" w:rsidRDefault="00B9272D" w:rsidP="00712EEE">
      <w:pPr>
        <w:pStyle w:val="1"/>
      </w:pPr>
      <w:bookmarkStart w:id="0" w:name="_Toc70303065"/>
      <w:r>
        <w:rPr>
          <w:rFonts w:hint="eastAsia"/>
        </w:rPr>
        <w:lastRenderedPageBreak/>
        <w:t>機能</w:t>
      </w:r>
      <w:r w:rsidR="009F348B">
        <w:rPr>
          <w:rFonts w:hint="eastAsia"/>
        </w:rPr>
        <w:t>概要説明</w:t>
      </w:r>
      <w:bookmarkEnd w:id="0"/>
    </w:p>
    <w:p w14:paraId="48605025" w14:textId="77777777" w:rsidR="009F348B" w:rsidRDefault="009F348B" w:rsidP="009C118A">
      <w:pPr>
        <w:pStyle w:val="aa"/>
      </w:pPr>
    </w:p>
    <w:p w14:paraId="31EF7FD9" w14:textId="77777777" w:rsidR="009F348B" w:rsidRDefault="009F348B" w:rsidP="009C118A">
      <w:pPr>
        <w:pStyle w:val="aa"/>
      </w:pPr>
      <w:r>
        <w:rPr>
          <w:rFonts w:hint="eastAsia"/>
        </w:rPr>
        <w:t>・何を目的とした</w:t>
      </w:r>
      <w:r w:rsidR="00B9272D">
        <w:rPr>
          <w:rFonts w:hint="eastAsia"/>
        </w:rPr>
        <w:t>機能</w:t>
      </w:r>
      <w:r>
        <w:rPr>
          <w:rFonts w:hint="eastAsia"/>
        </w:rPr>
        <w:t>か</w:t>
      </w:r>
    </w:p>
    <w:p w14:paraId="4C086A98" w14:textId="77777777" w:rsidR="009F348B" w:rsidRDefault="009F348B" w:rsidP="009C118A">
      <w:pPr>
        <w:pStyle w:val="aa"/>
      </w:pPr>
      <w:r>
        <w:rPr>
          <w:rFonts w:hint="eastAsia"/>
        </w:rPr>
        <w:t>・</w:t>
      </w:r>
      <w:r w:rsidR="00076912">
        <w:rPr>
          <w:rFonts w:hint="eastAsia"/>
        </w:rPr>
        <w:t>どのような</w:t>
      </w:r>
      <w:r w:rsidR="00C571E4">
        <w:rPr>
          <w:rFonts w:hint="eastAsia"/>
        </w:rPr>
        <w:t>業務における機能か</w:t>
      </w:r>
    </w:p>
    <w:p w14:paraId="79EE1CFC" w14:textId="77777777" w:rsidR="009F348B" w:rsidRDefault="009F348B" w:rsidP="009C118A">
      <w:pPr>
        <w:pStyle w:val="aa"/>
      </w:pPr>
      <w:r>
        <w:rPr>
          <w:rFonts w:hint="eastAsia"/>
        </w:rPr>
        <w:t>・どのような</w:t>
      </w:r>
      <w:r w:rsidR="00B9272D">
        <w:rPr>
          <w:rFonts w:hint="eastAsia"/>
        </w:rPr>
        <w:t>画面</w:t>
      </w:r>
      <w:r w:rsidR="00B51D58">
        <w:rPr>
          <w:rFonts w:hint="eastAsia"/>
        </w:rPr>
        <w:t>を利用する機能か</w:t>
      </w:r>
    </w:p>
    <w:p w14:paraId="3EDAF299" w14:textId="77777777" w:rsidR="00E7195F" w:rsidRDefault="00432290" w:rsidP="009C118A">
      <w:pPr>
        <w:pStyle w:val="aa"/>
      </w:pPr>
      <w:r>
        <w:rPr>
          <w:rFonts w:hint="eastAsia"/>
        </w:rPr>
        <w:t>・</w:t>
      </w:r>
      <w:r w:rsidR="00962072">
        <w:rPr>
          <w:rFonts w:hint="eastAsia"/>
        </w:rPr>
        <w:t>関連する</w:t>
      </w:r>
      <w:r w:rsidR="00B51D58">
        <w:rPr>
          <w:rFonts w:hint="eastAsia"/>
        </w:rPr>
        <w:t>画面や</w:t>
      </w:r>
      <w:r w:rsidR="0008491B">
        <w:rPr>
          <w:rFonts w:hint="eastAsia"/>
        </w:rPr>
        <w:t>帳票仕様書は何か</w:t>
      </w:r>
    </w:p>
    <w:p w14:paraId="7099A594" w14:textId="77777777" w:rsidR="003E4847" w:rsidRDefault="003E4847" w:rsidP="009C118A">
      <w:pPr>
        <w:pStyle w:val="aa"/>
      </w:pPr>
    </w:p>
    <w:p w14:paraId="51722257" w14:textId="77777777" w:rsidR="00E96514" w:rsidRDefault="00E96514" w:rsidP="009C118A">
      <w:pPr>
        <w:pStyle w:val="aa"/>
      </w:pPr>
      <w:r>
        <w:rPr>
          <w:rFonts w:hint="eastAsia"/>
        </w:rPr>
        <w:t>※ 処理機能記述は画面</w:t>
      </w:r>
      <w:r w:rsidR="002778BF">
        <w:rPr>
          <w:rFonts w:hint="eastAsia"/>
        </w:rPr>
        <w:t>の初期表示時に</w:t>
      </w:r>
      <w:r w:rsidR="001D6CD8">
        <w:rPr>
          <w:rFonts w:hint="eastAsia"/>
        </w:rPr>
        <w:t>始まり、</w:t>
      </w:r>
      <w:r w:rsidR="004352BF">
        <w:rPr>
          <w:rFonts w:hint="eastAsia"/>
        </w:rPr>
        <w:t>画面</w:t>
      </w:r>
      <w:r w:rsidR="003E4847">
        <w:rPr>
          <w:rFonts w:hint="eastAsia"/>
        </w:rPr>
        <w:t>イベントが発火してからの一連の処理の流れを記述します。</w:t>
      </w:r>
    </w:p>
    <w:p w14:paraId="229C3BF3" w14:textId="77777777" w:rsidR="00D9197E" w:rsidRDefault="00D9197E" w:rsidP="009C118A">
      <w:pPr>
        <w:pStyle w:val="aa"/>
      </w:pPr>
      <w:r>
        <w:rPr>
          <w:rFonts w:hint="eastAsia"/>
        </w:rPr>
        <w:t>初期表示、新規登録ボタン、編集ボタン、保存ボタン、削除ボタン、入力補助ボタン等々における</w:t>
      </w:r>
      <w:r w:rsidR="00867601">
        <w:rPr>
          <w:rFonts w:hint="eastAsia"/>
        </w:rPr>
        <w:t>イベント発火に必要なパラメータや受け取る情報、どの画面からどのデータへアクセスするのかといった情報</w:t>
      </w:r>
      <w:r w:rsidR="00C73B10">
        <w:rPr>
          <w:rFonts w:hint="eastAsia"/>
        </w:rPr>
        <w:t>についても記載します。</w:t>
      </w:r>
    </w:p>
    <w:p w14:paraId="5EB492AC" w14:textId="77777777" w:rsidR="00F62793" w:rsidRDefault="00F62793" w:rsidP="009C118A">
      <w:pPr>
        <w:pStyle w:val="aa"/>
      </w:pPr>
    </w:p>
    <w:p w14:paraId="506BAF91" w14:textId="77777777" w:rsidR="00F62793" w:rsidRPr="001D6CD8" w:rsidRDefault="00F62793" w:rsidP="009C118A">
      <w:pPr>
        <w:pStyle w:val="aa"/>
      </w:pPr>
      <w:r>
        <w:rPr>
          <w:rFonts w:hint="eastAsia"/>
        </w:rPr>
        <w:t>※ 画面仕様書のイベント</w:t>
      </w:r>
      <w:r w:rsidR="00046122">
        <w:rPr>
          <w:rFonts w:hint="eastAsia"/>
        </w:rPr>
        <w:t>仕様を細かく記述したようなものになります。イベント定義で十分機能実装可能な</w:t>
      </w:r>
      <w:r w:rsidR="00451C83">
        <w:rPr>
          <w:rFonts w:hint="eastAsia"/>
        </w:rPr>
        <w:t>場合は</w:t>
      </w:r>
      <w:r w:rsidR="00297747">
        <w:rPr>
          <w:rFonts w:hint="eastAsia"/>
        </w:rPr>
        <w:t>省略可能です。</w:t>
      </w:r>
    </w:p>
    <w:p w14:paraId="4E3B3AC5" w14:textId="77777777" w:rsidR="00233AC8" w:rsidRDefault="003007B8" w:rsidP="00233AC8">
      <w:pPr>
        <w:pStyle w:val="1"/>
      </w:pPr>
      <w:bookmarkStart w:id="1" w:name="_Toc70303066"/>
      <w:r>
        <w:rPr>
          <w:rFonts w:hint="eastAsia"/>
        </w:rPr>
        <w:lastRenderedPageBreak/>
        <w:t>機能</w:t>
      </w:r>
      <w:r w:rsidR="001E56C6">
        <w:rPr>
          <w:rFonts w:hint="eastAsia"/>
        </w:rPr>
        <w:t>処理詳細</w:t>
      </w:r>
      <w:r w:rsidR="0053430F">
        <w:rPr>
          <w:rFonts w:hint="eastAsia"/>
        </w:rPr>
        <w:t>(</w:t>
      </w:r>
      <w:r w:rsidR="0053430F">
        <w:rPr>
          <w:rFonts w:hint="eastAsia"/>
        </w:rPr>
        <w:t>初期表示</w:t>
      </w:r>
      <w:r w:rsidR="0053430F">
        <w:rPr>
          <w:rFonts w:hint="eastAsia"/>
        </w:rPr>
        <w:t>)</w:t>
      </w:r>
      <w:bookmarkEnd w:id="1"/>
    </w:p>
    <w:p w14:paraId="514A8363" w14:textId="77777777" w:rsidR="008E637C" w:rsidRDefault="008E637C" w:rsidP="009C118A">
      <w:pPr>
        <w:pStyle w:val="aa"/>
      </w:pPr>
    </w:p>
    <w:tbl>
      <w:tblPr>
        <w:tblStyle w:val="3-3"/>
        <w:tblW w:w="14685" w:type="dxa"/>
        <w:tblLayout w:type="fixed"/>
        <w:tblLook w:val="04A0" w:firstRow="1" w:lastRow="0" w:firstColumn="1" w:lastColumn="0" w:noHBand="0" w:noVBand="1"/>
      </w:tblPr>
      <w:tblGrid>
        <w:gridCol w:w="2831"/>
        <w:gridCol w:w="9018"/>
        <w:gridCol w:w="2836"/>
      </w:tblGrid>
      <w:tr w:rsidR="00585D29" w14:paraId="4985A52A" w14:textId="77777777" w:rsidTr="002E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0" w:type="dxa"/>
          </w:tcPr>
          <w:p w14:paraId="329F556B" w14:textId="77777777" w:rsidR="00585D29" w:rsidRPr="00AB3C28" w:rsidRDefault="00585D29" w:rsidP="002E7059">
            <w:pPr>
              <w:pStyle w:val="aa"/>
              <w:jc w:val="center"/>
            </w:pPr>
            <w:r>
              <w:rPr>
                <w:rFonts w:hint="eastAsia"/>
              </w:rPr>
              <w:t>画面入出力(Boundary)</w:t>
            </w:r>
          </w:p>
        </w:tc>
        <w:tc>
          <w:tcPr>
            <w:tcW w:w="9015" w:type="dxa"/>
          </w:tcPr>
          <w:p w14:paraId="259CA54B" w14:textId="77777777" w:rsidR="00585D29" w:rsidRPr="00AB3C28" w:rsidRDefault="00585D29" w:rsidP="002E7059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処理(control)</w:t>
            </w:r>
          </w:p>
        </w:tc>
        <w:tc>
          <w:tcPr>
            <w:tcW w:w="2835" w:type="dxa"/>
          </w:tcPr>
          <w:p w14:paraId="057DE34D" w14:textId="77777777" w:rsidR="00585D29" w:rsidRPr="00AB3C28" w:rsidRDefault="00585D29" w:rsidP="002E7059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データ(entity)</w:t>
            </w:r>
          </w:p>
        </w:tc>
      </w:tr>
      <w:tr w:rsidR="00585D29" w14:paraId="6CB71B32" w14:textId="77777777" w:rsidTr="002E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71E0BD5" w14:textId="77777777" w:rsidR="00585D29" w:rsidRPr="00AB3C28" w:rsidRDefault="00585D29" w:rsidP="002E7059">
            <w:pPr>
              <w:pStyle w:val="aa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994B008" wp14:editId="4831E85D">
                      <wp:extent cx="1660525" cy="4431030"/>
                      <wp:effectExtent l="0" t="0" r="15875" b="7620"/>
                      <wp:docPr id="32" name="キャンバス 3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7" name="グループ化 7"/>
                              <wpg:cNvGrpSpPr/>
                              <wpg:grpSpPr>
                                <a:xfrm>
                                  <a:off x="0" y="0"/>
                                  <a:ext cx="1660525" cy="643028"/>
                                  <a:chOff x="0" y="0"/>
                                  <a:chExt cx="1672590" cy="64770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4" name="グラフィックス 61" descr="ノート PC 単色塗りつぶし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96DAC541-7B7A-43D3-8B79-37D633B846F1}">
                                        <asvg:svgBlip xmlns:asvg="http://schemas.microsoft.com/office/drawing/2016/SVG/main" r:embe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592455" y="0"/>
                                    <a:ext cx="487681" cy="4876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wps:wsp>
                                <wps:cNvPr id="15" name="正方形/長方形 15"/>
                                <wps:cNvSpPr/>
                                <wps:spPr>
                                  <a:xfrm>
                                    <a:off x="0" y="323850"/>
                                    <a:ext cx="1672590" cy="323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F05019D" w14:textId="77777777" w:rsidR="00585D29" w:rsidRDefault="00585D29" w:rsidP="00417F30">
                                      <w:pPr>
                                        <w:pStyle w:val="af9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ID_●●画面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6" name="直線矢印コネクタ 16"/>
                              <wps:cNvCnPr/>
                              <wps:spPr>
                                <a:xfrm>
                                  <a:off x="1072344" y="242081"/>
                                  <a:ext cx="50880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17" name="グループ化 17"/>
                              <wpg:cNvGrpSpPr/>
                              <wpg:grpSpPr>
                                <a:xfrm>
                                  <a:off x="0" y="1988820"/>
                                  <a:ext cx="1660525" cy="643028"/>
                                  <a:chOff x="0" y="0"/>
                                  <a:chExt cx="1672590" cy="64770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8" name="グラフィックス 61" descr="ノート PC 単色塗りつぶし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96DAC541-7B7A-43D3-8B79-37D633B846F1}">
                                        <asvg:svgBlip xmlns:asvg="http://schemas.microsoft.com/office/drawing/2016/SVG/main" r:embe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592455" y="0"/>
                                    <a:ext cx="487681" cy="4876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wps:wsp>
                                <wps:cNvPr id="19" name="正方形/長方形 19"/>
                                <wps:cNvSpPr/>
                                <wps:spPr>
                                  <a:xfrm>
                                    <a:off x="0" y="323850"/>
                                    <a:ext cx="1672590" cy="323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2489D02" w14:textId="77777777" w:rsidR="00585D29" w:rsidRDefault="00585D29" w:rsidP="00417F30">
                                      <w:pPr>
                                        <w:pStyle w:val="af9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ID_●●画面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23" name="直線矢印コネクタ 23"/>
                              <wps:cNvCnPr/>
                              <wps:spPr>
                                <a:xfrm flipH="1">
                                  <a:off x="1072344" y="2230901"/>
                                  <a:ext cx="47832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994B008" id="キャンバス 32" o:spid="_x0000_s1026" editas="canvas" style="width:130.75pt;height:348.9pt;mso-position-horizontal-relative:char;mso-position-vertical-relative:line" coordsize="16605,4431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6605;height:44310;visibility:visible;mso-wrap-style:square" filled="t">
                        <v:fill o:detectmouseclick="t"/>
                        <v:path o:connecttype="none"/>
                      </v:shape>
                      <v:group id="グループ化 7" o:spid="_x0000_s1028" style="position:absolute;width:16605;height:6430" coordsize="16725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v:shape id="グラフィックス 61" o:spid="_x0000_s1029" type="#_x0000_t75" alt="ノート PC 単色塗りつぶし" style="position:absolute;left:5924;width:4877;height:4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">
                          <v:imagedata r:id="rId11" o:title="ノート PC 単色塗りつぶし"/>
                        </v:shape>
                        <v:rect id="正方形/長方形 15" o:spid="_x0000_s1030" style="position:absolute;top:3238;width:16725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>
                          <v:textbox>
                            <w:txbxContent>
                              <w:p w14:paraId="0F05019D" w14:textId="77777777" w:rsidR="00585D29" w:rsidRDefault="00585D29" w:rsidP="00417F30">
                                <w:pPr>
                                  <w:pStyle w:val="af9"/>
                                </w:pPr>
                                <w:r>
                                  <w:rPr>
                                    <w:rFonts w:hint="eastAsia"/>
                                  </w:rPr>
                                  <w:t>ID_●●画面</w:t>
                                </w:r>
                              </w:p>
                            </w:txbxContent>
                          </v:textbox>
                        </v:rect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線矢印コネクタ 16" o:spid="_x0000_s1031" type="#_x0000_t32" style="position:absolute;left:10723;top:2420;width:508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" strokecolor="black [3213]" strokeweight=".5pt">
                        <v:stroke endarrow="block" joinstyle="miter"/>
                      </v:shape>
                      <v:group id="グループ化 17" o:spid="_x0000_s1032" style="position:absolute;top:19888;width:16605;height:6430" coordsize="16725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<v:shape id="グラフィックス 61" o:spid="_x0000_s1033" type="#_x0000_t75" alt="ノート PC 単色塗りつぶし" style="position:absolute;left:5924;width:4877;height:4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">
                          <v:imagedata r:id="rId11" o:title="ノート PC 単色塗りつぶし"/>
                        </v:shape>
                        <v:rect id="正方形/長方形 19" o:spid="_x0000_s1034" style="position:absolute;top:3238;width:16725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" filled="f" stroked="f" strokeweight="1pt">
                          <v:textbox>
                            <w:txbxContent>
                              <w:p w14:paraId="12489D02" w14:textId="77777777" w:rsidR="00585D29" w:rsidRDefault="00585D29" w:rsidP="00417F30">
                                <w:pPr>
                                  <w:pStyle w:val="af9"/>
                                </w:pPr>
                                <w:r>
                                  <w:rPr>
                                    <w:rFonts w:hint="eastAsia"/>
                                  </w:rPr>
                                  <w:t>ID_</w:t>
                                </w:r>
                                <w:r>
                                  <w:rPr>
                                    <w:rFonts w:hint="eastAsia"/>
                                  </w:rPr>
                                  <w:t>●●画面</w:t>
                                </w:r>
                              </w:p>
                            </w:txbxContent>
                          </v:textbox>
                        </v:rect>
                      </v:group>
                      <v:shape id="直線矢印コネクタ 23" o:spid="_x0000_s1035" type="#_x0000_t32" style="position:absolute;left:10723;top:22309;width:478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" strokecolor="black [3213]" strokeweight=".5pt">
                        <v:stroke endarrow="block" joinstyle="mi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15" w:type="dxa"/>
          </w:tcPr>
          <w:p w14:paraId="46B8C079" w14:textId="77777777" w:rsidR="00585D29" w:rsidRDefault="00585D29" w:rsidP="002E705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(1)●●権限を持つユーザか判定を行う。</w:t>
            </w:r>
          </w:p>
          <w:p w14:paraId="38BCB07C" w14:textId="77777777" w:rsidR="00585D29" w:rsidRDefault="00585D29" w:rsidP="002E705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判定条件：</w:t>
            </w:r>
          </w:p>
          <w:p w14:paraId="39CB464F" w14:textId="77777777" w:rsidR="00585D29" w:rsidRDefault="00585D29" w:rsidP="002E705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・</w:t>
            </w:r>
          </w:p>
          <w:p w14:paraId="4655268E" w14:textId="77777777" w:rsidR="00585D29" w:rsidRDefault="00585D29" w:rsidP="002E705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・</w:t>
            </w:r>
          </w:p>
          <w:p w14:paraId="4BB4F7F7" w14:textId="77777777" w:rsidR="00585D29" w:rsidRDefault="00585D29" w:rsidP="002E705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・</w:t>
            </w:r>
          </w:p>
          <w:p w14:paraId="7899AB86" w14:textId="77777777" w:rsidR="00585D29" w:rsidRDefault="00585D29" w:rsidP="002E705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(2)●●権限を持つユーザの場合、データ取得を行い、画面に表示する。</w:t>
            </w:r>
          </w:p>
          <w:p w14:paraId="3A5629FE" w14:textId="77777777" w:rsidR="00585D29" w:rsidRDefault="00585D29" w:rsidP="002E705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(3)●●権限を持たないユーザの場合は、エラーを表示する。</w:t>
            </w:r>
          </w:p>
          <w:p w14:paraId="1695C7EC" w14:textId="77777777" w:rsidR="00585D29" w:rsidRPr="007C13E2" w:rsidRDefault="00585D29" w:rsidP="002E705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エラーメッセージコード：XXXXX</w:t>
            </w:r>
          </w:p>
          <w:p w14:paraId="0B2369A0" w14:textId="77777777" w:rsidR="00585D29" w:rsidRDefault="00585D29" w:rsidP="002E705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897DE23" w14:textId="77777777" w:rsidR="00585D29" w:rsidRDefault="00585D29" w:rsidP="002E705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531DBB4" w14:textId="77777777" w:rsidR="00585D29" w:rsidRDefault="00585D29" w:rsidP="002E705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C64CF4" w14:textId="77777777" w:rsidR="00585D29" w:rsidRDefault="00585D29" w:rsidP="002E705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682E7D5" w14:textId="77777777" w:rsidR="00585D29" w:rsidRDefault="00585D29" w:rsidP="002E705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704C340" w14:textId="77777777" w:rsidR="00585D29" w:rsidRDefault="00585D29" w:rsidP="002E705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C3452A" w14:textId="77777777" w:rsidR="00585D29" w:rsidRDefault="00585D29" w:rsidP="002E705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A415112" w14:textId="77777777" w:rsidR="00585D29" w:rsidRDefault="00585D29" w:rsidP="002E705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6D00045" w14:textId="77777777" w:rsidR="00585D29" w:rsidRDefault="00585D29" w:rsidP="002E705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A74403" w14:textId="77777777" w:rsidR="00585D29" w:rsidRDefault="00585D29" w:rsidP="002E705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FE904FA" w14:textId="77777777" w:rsidR="00585D29" w:rsidRDefault="00585D29" w:rsidP="002E705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970B527" w14:textId="77777777" w:rsidR="00585D29" w:rsidRPr="004256A4" w:rsidRDefault="00585D29" w:rsidP="002E705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13E253D7" w14:textId="77777777" w:rsidR="00585D29" w:rsidRPr="00AB3C28" w:rsidRDefault="00585D29" w:rsidP="002E705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DAC203C" wp14:editId="0F5D7F95">
                      <wp:extent cx="1663700" cy="4392930"/>
                      <wp:effectExtent l="0" t="0" r="0" b="7620"/>
                      <wp:docPr id="37" name="キャンバス 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24" name="グループ化 24"/>
                              <wpg:cNvGrpSpPr/>
                              <wpg:grpSpPr>
                                <a:xfrm>
                                  <a:off x="0" y="1162050"/>
                                  <a:ext cx="1663700" cy="519196"/>
                                  <a:chOff x="0" y="0"/>
                                  <a:chExt cx="1672590" cy="521970"/>
                                </a:xfrm>
                              </wpg:grpSpPr>
                              <wps:wsp>
                                <wps:cNvPr id="25" name="フローチャート: 磁気ディスク 25"/>
                                <wps:cNvSpPr/>
                                <wps:spPr>
                                  <a:xfrm>
                                    <a:off x="464820" y="0"/>
                                    <a:ext cx="735330" cy="289560"/>
                                  </a:xfrm>
                                  <a:prstGeom prst="flowChartMagneticDisk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" name="正方形/長方形 26"/>
                                <wps:cNvSpPr/>
                                <wps:spPr>
                                  <a:xfrm>
                                    <a:off x="0" y="198120"/>
                                    <a:ext cx="1672590" cy="323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812D20A" w14:textId="77777777" w:rsidR="00585D29" w:rsidRDefault="00585D29" w:rsidP="00417F30">
                                      <w:pPr>
                                        <w:pStyle w:val="af9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ID_●●テーブル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27" name="直線矢印コネクタ 27"/>
                              <wps:cNvCnPr/>
                              <wps:spPr>
                                <a:xfrm flipH="1">
                                  <a:off x="95250" y="1306061"/>
                                  <a:ext cx="36709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DAC203C" id="キャンバス 37" o:spid="_x0000_s1036" editas="canvas" style="width:131pt;height:345.9pt;mso-position-horizontal-relative:char;mso-position-vertical-relative:line" coordsize="16637,43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">
                      <v:shape id="_x0000_s1037" type="#_x0000_t75" style="position:absolute;width:16637;height:43929;visibility:visible;mso-wrap-style:square" filled="t">
                        <v:fill o:detectmouseclick="t"/>
                        <v:path o:connecttype="none"/>
                      </v:shape>
                      <v:group id="グループ化 24" o:spid="_x0000_s1038" style="position:absolute;top:11620;width:16637;height:5192" coordsize="16725,5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type id="_x0000_t132" coordsize="21600,21600" o:spt="132" path="m10800,qx,3391l,18209qy10800,21600,21600,18209l21600,3391qy10800,xem,3391nfqy10800,6782,21600,3391e">
                          <v:path o:extrusionok="f" gradientshapeok="t" o:connecttype="custom" o:connectlocs="10800,6782;10800,0;0,10800;10800,21600;21600,10800" o:connectangles="270,270,180,90,0" textboxrect="0,6782,21600,18209"/>
                        </v:shapetype>
                        <v:shape id="フローチャート: 磁気ディスク 25" o:spid="_x0000_s1039" type="#_x0000_t132" style="position:absolute;left:4648;width:7353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" filled="f" strokecolor="black [3213]" strokeweight="1pt">
                          <v:stroke joinstyle="miter"/>
                        </v:shape>
                        <v:rect id="正方形/長方形 26" o:spid="_x0000_s1040" style="position:absolute;top:1981;width:16725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" filled="f" stroked="f" strokeweight="1pt">
                          <v:textbox>
                            <w:txbxContent>
                              <w:p w14:paraId="7812D20A" w14:textId="77777777" w:rsidR="00585D29" w:rsidRDefault="00585D29" w:rsidP="00417F30">
                                <w:pPr>
                                  <w:pStyle w:val="af9"/>
                                </w:pPr>
                                <w:r>
                                  <w:rPr>
                                    <w:rFonts w:hint="eastAsia"/>
                                  </w:rPr>
                                  <w:t>ID_</w:t>
                                </w:r>
                                <w:r>
                                  <w:rPr>
                                    <w:rFonts w:hint="eastAsia"/>
                                  </w:rPr>
                                  <w:t>●●テーブル</w:t>
                                </w:r>
                              </w:p>
                            </w:txbxContent>
                          </v:textbox>
                        </v:rect>
                      </v:group>
                      <v:shape id="直線矢印コネクタ 27" o:spid="_x0000_s1041" type="#_x0000_t32" style="position:absolute;left:952;top:13060;width:367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" strokecolor="black [3213]" strokeweight=".5pt">
                        <v:stroke endarrow="block" joinstyle="miter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79B40EE" w14:textId="77777777" w:rsidR="00B64DA9" w:rsidRPr="00757052" w:rsidRDefault="00B64DA9" w:rsidP="00B34EA8">
      <w:pPr>
        <w:pStyle w:val="aa"/>
      </w:pPr>
    </w:p>
    <w:p w14:paraId="2A16B65D" w14:textId="77777777" w:rsidR="00C002B8" w:rsidRDefault="00C002B8" w:rsidP="00C002B8">
      <w:pPr>
        <w:pStyle w:val="1"/>
      </w:pPr>
      <w:bookmarkStart w:id="2" w:name="_Toc70303067"/>
      <w:r>
        <w:rPr>
          <w:rFonts w:hint="eastAsia"/>
        </w:rPr>
        <w:lastRenderedPageBreak/>
        <w:t>機能処理詳細</w:t>
      </w:r>
      <w:r>
        <w:rPr>
          <w:rFonts w:hint="eastAsia"/>
        </w:rPr>
        <w:t>(</w:t>
      </w:r>
      <w:r w:rsidR="000160D2">
        <w:rPr>
          <w:rFonts w:hint="eastAsia"/>
        </w:rPr>
        <w:t>●●</w:t>
      </w:r>
      <w:r w:rsidR="00997168">
        <w:rPr>
          <w:rFonts w:hint="eastAsia"/>
        </w:rPr>
        <w:t>ボタン押下</w:t>
      </w:r>
      <w:r>
        <w:rPr>
          <w:rFonts w:hint="eastAsia"/>
        </w:rPr>
        <w:t>)</w:t>
      </w:r>
      <w:bookmarkEnd w:id="2"/>
    </w:p>
    <w:p w14:paraId="445EE7B3" w14:textId="77777777" w:rsidR="007F5F80" w:rsidRPr="00C002B8" w:rsidRDefault="007F5F80" w:rsidP="00B34EA8">
      <w:pPr>
        <w:pStyle w:val="aa"/>
      </w:pPr>
    </w:p>
    <w:tbl>
      <w:tblPr>
        <w:tblStyle w:val="3-3"/>
        <w:tblW w:w="14685" w:type="dxa"/>
        <w:tblLayout w:type="fixed"/>
        <w:tblLook w:val="04A0" w:firstRow="1" w:lastRow="0" w:firstColumn="1" w:lastColumn="0" w:noHBand="0" w:noVBand="1"/>
      </w:tblPr>
      <w:tblGrid>
        <w:gridCol w:w="2831"/>
        <w:gridCol w:w="9018"/>
        <w:gridCol w:w="2836"/>
      </w:tblGrid>
      <w:tr w:rsidR="004C68C2" w14:paraId="6BA19FC4" w14:textId="77777777" w:rsidTr="00E853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0" w:type="dxa"/>
          </w:tcPr>
          <w:p w14:paraId="07EB96AC" w14:textId="77777777" w:rsidR="004C68C2" w:rsidRPr="00AB3C28" w:rsidRDefault="004C68C2" w:rsidP="00E8535C">
            <w:pPr>
              <w:pStyle w:val="aa"/>
              <w:jc w:val="center"/>
            </w:pPr>
            <w:r>
              <w:rPr>
                <w:rFonts w:hint="eastAsia"/>
              </w:rPr>
              <w:t>画面入出力(Boundary)</w:t>
            </w:r>
          </w:p>
        </w:tc>
        <w:tc>
          <w:tcPr>
            <w:tcW w:w="9015" w:type="dxa"/>
          </w:tcPr>
          <w:p w14:paraId="73FFF363" w14:textId="77777777" w:rsidR="004C68C2" w:rsidRPr="00AB3C28" w:rsidRDefault="004C68C2" w:rsidP="00E8535C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処理(control)</w:t>
            </w:r>
          </w:p>
        </w:tc>
        <w:tc>
          <w:tcPr>
            <w:tcW w:w="2835" w:type="dxa"/>
          </w:tcPr>
          <w:p w14:paraId="3D2911EE" w14:textId="77777777" w:rsidR="004C68C2" w:rsidRPr="00AB3C28" w:rsidRDefault="004C68C2" w:rsidP="00E8535C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データ(entity)</w:t>
            </w:r>
          </w:p>
        </w:tc>
      </w:tr>
      <w:tr w:rsidR="004C68C2" w14:paraId="3AC9D6DE" w14:textId="77777777" w:rsidTr="00E8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27B06E8" w14:textId="77777777" w:rsidR="004C68C2" w:rsidRPr="00AB3C28" w:rsidRDefault="00F1701F" w:rsidP="00E8535C">
            <w:pPr>
              <w:pStyle w:val="aa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0F42C2E" wp14:editId="024FAB45">
                      <wp:extent cx="1660525" cy="4431030"/>
                      <wp:effectExtent l="0" t="0" r="15875" b="7620"/>
                      <wp:docPr id="3" name="キャンバス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28" name="グループ化 28"/>
                              <wpg:cNvGrpSpPr/>
                              <wpg:grpSpPr>
                                <a:xfrm>
                                  <a:off x="0" y="0"/>
                                  <a:ext cx="1660525" cy="643028"/>
                                  <a:chOff x="0" y="0"/>
                                  <a:chExt cx="1672590" cy="64770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29" name="グラフィックス 61" descr="ノート PC 単色塗りつぶし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96DAC541-7B7A-43D3-8B79-37D633B846F1}">
                                        <asvg:svgBlip xmlns:asvg="http://schemas.microsoft.com/office/drawing/2016/SVG/main" r:embe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592455" y="0"/>
                                    <a:ext cx="487681" cy="4876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wps:wsp>
                                <wps:cNvPr id="30" name="正方形/長方形 30"/>
                                <wps:cNvSpPr/>
                                <wps:spPr>
                                  <a:xfrm>
                                    <a:off x="0" y="323850"/>
                                    <a:ext cx="1672590" cy="323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0ABA205" w14:textId="77777777" w:rsidR="00964EBB" w:rsidRPr="00417F30" w:rsidRDefault="00964EBB" w:rsidP="00417F30">
                                      <w:pPr>
                                        <w:pStyle w:val="af9"/>
                                      </w:pPr>
                                      <w:r w:rsidRPr="00417F30">
                                        <w:rPr>
                                          <w:rFonts w:hint="eastAsia"/>
                                        </w:rPr>
                                        <w:t>ID_●●画面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4" name="直線矢印コネクタ 4"/>
                              <wps:cNvCnPr>
                                <a:stCxn id="29" idx="3"/>
                              </wps:cNvCnPr>
                              <wps:spPr>
                                <a:xfrm>
                                  <a:off x="1072344" y="242081"/>
                                  <a:ext cx="50880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33" name="グループ化 33"/>
                              <wpg:cNvGrpSpPr/>
                              <wpg:grpSpPr>
                                <a:xfrm>
                                  <a:off x="0" y="1988820"/>
                                  <a:ext cx="1660525" cy="643028"/>
                                  <a:chOff x="0" y="0"/>
                                  <a:chExt cx="1672590" cy="64770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34" name="グラフィックス 61" descr="ノート PC 単色塗りつぶし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96DAC541-7B7A-43D3-8B79-37D633B846F1}">
                                        <asvg:svgBlip xmlns:asvg="http://schemas.microsoft.com/office/drawing/2016/SVG/main" r:embe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592455" y="0"/>
                                    <a:ext cx="487681" cy="4876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wps:wsp>
                                <wps:cNvPr id="35" name="正方形/長方形 35"/>
                                <wps:cNvSpPr/>
                                <wps:spPr>
                                  <a:xfrm>
                                    <a:off x="0" y="323850"/>
                                    <a:ext cx="1672590" cy="323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3C070D0" w14:textId="77777777" w:rsidR="0053102E" w:rsidRDefault="0053102E" w:rsidP="00417F30">
                                      <w:pPr>
                                        <w:pStyle w:val="af9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ID_●●画面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36" name="直線矢印コネクタ 36"/>
                              <wps:cNvCnPr>
                                <a:endCxn id="34" idx="3"/>
                              </wps:cNvCnPr>
                              <wps:spPr>
                                <a:xfrm flipH="1">
                                  <a:off x="1072344" y="2230901"/>
                                  <a:ext cx="47832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0F42C2E" id="キャンバス 3" o:spid="_x0000_s1042" editas="canvas" style="width:130.75pt;height:348.9pt;mso-position-horizontal-relative:char;mso-position-vertical-relative:line" coordsize="16605,4431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">
                      <v:shape id="_x0000_s1043" type="#_x0000_t75" style="position:absolute;width:16605;height:44310;visibility:visible;mso-wrap-style:square" filled="t">
                        <v:fill o:detectmouseclick="t"/>
                        <v:path o:connecttype="none"/>
                      </v:shape>
                      <v:group id="グループ化 28" o:spid="_x0000_s1044" style="position:absolute;width:16605;height:6430" coordsize="16725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<v:shape id="グラフィックス 61" o:spid="_x0000_s1045" type="#_x0000_t75" alt="ノート PC 単色塗りつぶし" style="position:absolute;left:5924;width:4877;height:4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">
                          <v:imagedata r:id="rId11" o:title="ノート PC 単色塗りつぶし"/>
                        </v:shape>
                        <v:rect id="正方形/長方形 30" o:spid="_x0000_s1046" style="position:absolute;top:3238;width:16725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" filled="f" stroked="f" strokeweight="1pt">
                          <v:textbox>
                            <w:txbxContent>
                              <w:p w14:paraId="70ABA205" w14:textId="77777777" w:rsidR="00964EBB" w:rsidRPr="00417F30" w:rsidRDefault="00964EBB" w:rsidP="00417F30">
                                <w:pPr>
                                  <w:pStyle w:val="af9"/>
                                </w:pPr>
                                <w:r w:rsidRPr="00417F30">
                                  <w:rPr>
                                    <w:rFonts w:hint="eastAsia"/>
                                  </w:rPr>
                                  <w:t>ID_</w:t>
                                </w:r>
                                <w:r w:rsidRPr="00417F30">
                                  <w:rPr>
                                    <w:rFonts w:hint="eastAsia"/>
                                  </w:rPr>
                                  <w:t>●●画面</w:t>
                                </w:r>
                              </w:p>
                            </w:txbxContent>
                          </v:textbox>
                        </v:rect>
                      </v:group>
                      <v:shape id="直線矢印コネクタ 4" o:spid="_x0000_s1047" type="#_x0000_t32" style="position:absolute;left:10723;top:2420;width:508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" strokecolor="black [3213]" strokeweight=".5pt">
                        <v:stroke endarrow="block" joinstyle="miter"/>
                      </v:shape>
                      <v:group id="グループ化 33" o:spid="_x0000_s1048" style="position:absolute;top:19888;width:16605;height:6430" coordsize="16725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<v:shape id="グラフィックス 61" o:spid="_x0000_s1049" type="#_x0000_t75" alt="ノート PC 単色塗りつぶし" style="position:absolute;left:5924;width:4877;height:4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">
                          <v:imagedata r:id="rId11" o:title="ノート PC 単色塗りつぶし"/>
                        </v:shape>
                        <v:rect id="正方形/長方形 35" o:spid="_x0000_s1050" style="position:absolute;top:3238;width:16725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" filled="f" stroked="f" strokeweight="1pt">
                          <v:textbox>
                            <w:txbxContent>
                              <w:p w14:paraId="03C070D0" w14:textId="77777777" w:rsidR="0053102E" w:rsidRDefault="0053102E" w:rsidP="00417F30">
                                <w:pPr>
                                  <w:pStyle w:val="af9"/>
                                </w:pPr>
                                <w:r>
                                  <w:rPr>
                                    <w:rFonts w:hint="eastAsia"/>
                                  </w:rPr>
                                  <w:t>ID_</w:t>
                                </w:r>
                                <w:r>
                                  <w:rPr>
                                    <w:rFonts w:hint="eastAsia"/>
                                  </w:rPr>
                                  <w:t>●●画面</w:t>
                                </w:r>
                              </w:p>
                            </w:txbxContent>
                          </v:textbox>
                        </v:rect>
                      </v:group>
                      <v:shape id="直線矢印コネクタ 36" o:spid="_x0000_s1051" type="#_x0000_t32" style="position:absolute;left:10723;top:22309;width:478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" strokecolor="black [3213]" strokeweight=".5pt">
                        <v:stroke endarrow="block" joinstyle="mi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15" w:type="dxa"/>
          </w:tcPr>
          <w:p w14:paraId="34C4D0EB" w14:textId="77777777" w:rsidR="004C68C2" w:rsidRDefault="004C68C2" w:rsidP="00E8535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(1)●●権限を持つユーザか判定を行う。</w:t>
            </w:r>
          </w:p>
          <w:p w14:paraId="7D8F8AA7" w14:textId="77777777" w:rsidR="004C68C2" w:rsidRDefault="004C68C2" w:rsidP="00E8535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判定条件：</w:t>
            </w:r>
          </w:p>
          <w:p w14:paraId="06C72D38" w14:textId="77777777" w:rsidR="004C68C2" w:rsidRDefault="004C68C2" w:rsidP="00E8535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・</w:t>
            </w:r>
          </w:p>
          <w:p w14:paraId="221E7D42" w14:textId="77777777" w:rsidR="004C68C2" w:rsidRDefault="004C68C2" w:rsidP="00E8535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・</w:t>
            </w:r>
          </w:p>
          <w:p w14:paraId="06B8247F" w14:textId="77777777" w:rsidR="004C68C2" w:rsidRDefault="004C68C2" w:rsidP="00E8535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・</w:t>
            </w:r>
          </w:p>
          <w:p w14:paraId="615CD59B" w14:textId="77777777" w:rsidR="004C68C2" w:rsidRDefault="004C68C2" w:rsidP="00E8535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(2)●●権限を持つユーザの場合、データ取得を行い、画面に表示する。</w:t>
            </w:r>
          </w:p>
          <w:p w14:paraId="417B815C" w14:textId="77777777" w:rsidR="004C68C2" w:rsidRDefault="004C68C2" w:rsidP="00E8535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(3)●●権限を持たないユーザの場合は、エラーを表示する。</w:t>
            </w:r>
          </w:p>
          <w:p w14:paraId="3A1E8F66" w14:textId="77777777" w:rsidR="004C68C2" w:rsidRPr="007C13E2" w:rsidRDefault="004C68C2" w:rsidP="00E8535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エラーメッセージコード：XXXXX</w:t>
            </w:r>
          </w:p>
          <w:p w14:paraId="417001E3" w14:textId="77777777" w:rsidR="004C68C2" w:rsidRDefault="004C68C2" w:rsidP="00E8535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054666" w14:textId="77777777" w:rsidR="004C68C2" w:rsidRDefault="004C68C2" w:rsidP="00E8535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26A5DDE" w14:textId="77777777" w:rsidR="004C68C2" w:rsidRDefault="004C68C2" w:rsidP="00E8535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9FEAF0" w14:textId="77777777" w:rsidR="004C68C2" w:rsidRDefault="004C68C2" w:rsidP="00E8535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304BD98" w14:textId="77777777" w:rsidR="004C68C2" w:rsidRDefault="004C68C2" w:rsidP="00E8535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7EA6A34" w14:textId="77777777" w:rsidR="004C68C2" w:rsidRDefault="004C68C2" w:rsidP="00E8535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6F91BA5" w14:textId="77777777" w:rsidR="004C68C2" w:rsidRDefault="004C68C2" w:rsidP="00E8535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DA638C0" w14:textId="77777777" w:rsidR="004C68C2" w:rsidRDefault="004C68C2" w:rsidP="00E8535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CDBCCE2" w14:textId="77777777" w:rsidR="004C68C2" w:rsidRDefault="004C68C2" w:rsidP="00E8535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74FB73E" w14:textId="77777777" w:rsidR="004C68C2" w:rsidRDefault="004C68C2" w:rsidP="00E8535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835A7C0" w14:textId="77777777" w:rsidR="004C68C2" w:rsidRDefault="004C68C2" w:rsidP="00E8535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D7175F9" w14:textId="77777777" w:rsidR="004C68C2" w:rsidRPr="004256A4" w:rsidRDefault="004C68C2" w:rsidP="00E8535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44C7A9CC" w14:textId="77777777" w:rsidR="004C68C2" w:rsidRPr="00AB3C28" w:rsidRDefault="0053102E" w:rsidP="00E8535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56A1F47" wp14:editId="133EBCE4">
                      <wp:extent cx="1663700" cy="4392930"/>
                      <wp:effectExtent l="0" t="0" r="0" b="7620"/>
                      <wp:docPr id="5" name="キャンバス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38" name="グループ化 38"/>
                              <wpg:cNvGrpSpPr/>
                              <wpg:grpSpPr>
                                <a:xfrm>
                                  <a:off x="0" y="1162050"/>
                                  <a:ext cx="1663700" cy="519196"/>
                                  <a:chOff x="0" y="0"/>
                                  <a:chExt cx="1672590" cy="521970"/>
                                </a:xfrm>
                              </wpg:grpSpPr>
                              <wps:wsp>
                                <wps:cNvPr id="39" name="フローチャート: 磁気ディスク 39"/>
                                <wps:cNvSpPr/>
                                <wps:spPr>
                                  <a:xfrm>
                                    <a:off x="464820" y="0"/>
                                    <a:ext cx="735330" cy="289560"/>
                                  </a:xfrm>
                                  <a:prstGeom prst="flowChartMagneticDisk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" name="正方形/長方形 40"/>
                                <wps:cNvSpPr/>
                                <wps:spPr>
                                  <a:xfrm>
                                    <a:off x="0" y="198120"/>
                                    <a:ext cx="1672590" cy="323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22DE0D1" w14:textId="77777777" w:rsidR="0053102E" w:rsidRDefault="0053102E" w:rsidP="00417F30">
                                      <w:pPr>
                                        <w:pStyle w:val="af9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ID_●●テーブル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6" name="直線矢印コネクタ 6"/>
                              <wps:cNvCnPr>
                                <a:stCxn id="39" idx="2"/>
                              </wps:cNvCnPr>
                              <wps:spPr>
                                <a:xfrm flipH="1">
                                  <a:off x="95250" y="1306061"/>
                                  <a:ext cx="36709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56A1F47" id="キャンバス 5" o:spid="_x0000_s1052" editas="canvas" style="width:131pt;height:345.9pt;mso-position-horizontal-relative:char;mso-position-vertical-relative:line" coordsize="16637,43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">
                      <v:shape id="_x0000_s1053" type="#_x0000_t75" style="position:absolute;width:16637;height:43929;visibility:visible;mso-wrap-style:square" filled="t">
                        <v:fill o:detectmouseclick="t"/>
                        <v:path o:connecttype="none"/>
                      </v:shape>
                      <v:group id="グループ化 38" o:spid="_x0000_s1054" style="position:absolute;top:11620;width:16637;height:5192" coordsize="16725,5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<v:shape id="フローチャート: 磁気ディスク 39" o:spid="_x0000_s1055" type="#_x0000_t132" style="position:absolute;left:4648;width:7353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" filled="f" strokecolor="black [3213]" strokeweight="1pt">
                          <v:stroke joinstyle="miter"/>
                        </v:shape>
                        <v:rect id="正方形/長方形 40" o:spid="_x0000_s1056" style="position:absolute;top:1981;width:16725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" filled="f" stroked="f" strokeweight="1pt">
                          <v:textbox>
                            <w:txbxContent>
                              <w:p w14:paraId="122DE0D1" w14:textId="77777777" w:rsidR="0053102E" w:rsidRDefault="0053102E" w:rsidP="00417F30">
                                <w:pPr>
                                  <w:pStyle w:val="af9"/>
                                </w:pPr>
                                <w:r>
                                  <w:rPr>
                                    <w:rFonts w:hint="eastAsia"/>
                                  </w:rPr>
                                  <w:t>ID_</w:t>
                                </w:r>
                                <w:r>
                                  <w:rPr>
                                    <w:rFonts w:hint="eastAsia"/>
                                  </w:rPr>
                                  <w:t>●●テーブル</w:t>
                                </w:r>
                              </w:p>
                            </w:txbxContent>
                          </v:textbox>
                        </v:rect>
                      </v:group>
                      <v:shape id="直線矢印コネクタ 6" o:spid="_x0000_s1057" type="#_x0000_t32" style="position:absolute;left:952;top:13060;width:367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" strokecolor="black [3213]" strokeweight=".5pt">
                        <v:stroke endarrow="block" joinstyle="miter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6C44E1BB" w14:textId="77777777" w:rsidR="009076FF" w:rsidRPr="004C68C2" w:rsidRDefault="009076FF" w:rsidP="00921FD2"/>
    <w:sectPr w:rsidR="009076FF" w:rsidRPr="004C68C2" w:rsidSect="00F54EE1">
      <w:headerReference w:type="default" r:id="rId12"/>
      <w:footerReference w:type="default" r:id="rId13"/>
      <w:pgSz w:w="16838" w:h="11906" w:orient="landscape" w:code="9"/>
      <w:pgMar w:top="1440" w:right="1077" w:bottom="1440" w:left="1077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2CC04A" w14:textId="77777777" w:rsidR="00D33DCD" w:rsidRDefault="00D33DCD" w:rsidP="00F95D5B">
      <w:r>
        <w:separator/>
      </w:r>
    </w:p>
  </w:endnote>
  <w:endnote w:type="continuationSeparator" w:id="0">
    <w:p w14:paraId="65F8DF67" w14:textId="77777777" w:rsidR="00D33DCD" w:rsidRDefault="00D33DCD" w:rsidP="00F9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97C516" w14:textId="77777777" w:rsidR="006B1362" w:rsidRDefault="006B1362" w:rsidP="0029474B">
    <w:pPr>
      <w:pStyle w:val="a7"/>
      <w:jc w:val="right"/>
    </w:pP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BA990C" w14:textId="77777777" w:rsidR="006B1362" w:rsidRPr="003A02B2" w:rsidRDefault="006B1362" w:rsidP="0029474B">
    <w:pPr>
      <w:pStyle w:val="a7"/>
      <w:jc w:val="right"/>
    </w:pPr>
    <w:r>
      <w:ptab w:relativeTo="margin" w:alignment="center" w:leader="none"/>
    </w:r>
    <w:r w:rsidRPr="003A02B2">
      <w:t xml:space="preserve">p. </w:t>
    </w:r>
    <w:r w:rsidRPr="0029474B">
      <w:fldChar w:fldCharType="begin"/>
    </w:r>
    <w:r w:rsidRPr="0029474B">
      <w:instrText>PAGE    \* MERGEFORMAT</w:instrText>
    </w:r>
    <w:r w:rsidRPr="0029474B">
      <w:fldChar w:fldCharType="separate"/>
    </w:r>
    <w:r w:rsidRPr="0029474B">
      <w:t>1</w:t>
    </w:r>
    <w:r w:rsidRPr="0029474B">
      <w:fldChar w:fldCharType="end"/>
    </w:r>
    <w:r>
      <w:ptab w:relativeTo="margin" w:alignment="right" w:leader="none"/>
    </w: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6F7DB0" w14:textId="77777777" w:rsidR="00D33DCD" w:rsidRDefault="00D33DCD" w:rsidP="00F95D5B">
      <w:r>
        <w:separator/>
      </w:r>
    </w:p>
  </w:footnote>
  <w:footnote w:type="continuationSeparator" w:id="0">
    <w:p w14:paraId="09845487" w14:textId="77777777" w:rsidR="00D33DCD" w:rsidRDefault="00D33DCD" w:rsidP="00F95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0344A7" w14:textId="77777777" w:rsidR="006B1362" w:rsidRDefault="006B1362" w:rsidP="00EA2185">
    <w:pPr>
      <w:pStyle w:val="a7"/>
    </w:pPr>
    <w:r>
      <w:rPr>
        <w:rFonts w:hint="eastAsia"/>
      </w:rPr>
      <w:t>XXXXX</w:t>
    </w:r>
    <w:r>
      <w:rPr>
        <w:rFonts w:hint="eastAsia"/>
      </w:rPr>
      <w:t>株式会社向け</w:t>
    </w:r>
    <w:r>
      <w:rPr>
        <w:rFonts w:hint="eastAsia"/>
      </w:rPr>
      <w:t xml:space="preserve"> </w:t>
    </w:r>
    <w:r>
      <w:rPr>
        <w:rFonts w:hint="eastAsia"/>
      </w:rPr>
      <w:t>〇〇システム構築プロジェクト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6CBE4A" w14:textId="77777777" w:rsidR="006B1362" w:rsidRDefault="006B1362" w:rsidP="00EA2185">
    <w:pPr>
      <w:pStyle w:val="a7"/>
    </w:pPr>
    <w:r>
      <w:rPr>
        <w:rFonts w:hint="eastAsia"/>
      </w:rPr>
      <w:t>〇〇システム構築プロジェクト</w:t>
    </w:r>
    <w:r>
      <w:rPr>
        <w:rFonts w:hint="eastAsia"/>
      </w:rPr>
      <w:t xml:space="preserve"> </w:t>
    </w:r>
    <w:r>
      <w:rPr>
        <w:rFonts w:hint="eastAsia"/>
      </w:rPr>
      <w:t>○○</w:t>
    </w:r>
    <w:r w:rsidR="00106D2B">
      <w:rPr>
        <w:rFonts w:hint="eastAsia"/>
      </w:rPr>
      <w:t>機能</w:t>
    </w:r>
    <w:r w:rsidR="006204A5">
      <w:rPr>
        <w:rFonts w:hint="eastAsia"/>
      </w:rPr>
      <w:t>処理機能記述</w:t>
    </w:r>
    <w:r>
      <w:rPr>
        <w:rFonts w:hint="eastAsia"/>
      </w:rPr>
      <w:t xml:space="preserve"> </w:t>
    </w:r>
    <w:r>
      <w:rPr>
        <w:rFonts w:hint="eastAsia"/>
      </w:rPr>
      <w:t>第</w:t>
    </w:r>
    <w:r>
      <w:rPr>
        <w:rFonts w:hint="eastAsia"/>
      </w:rPr>
      <w:t>1.0</w:t>
    </w:r>
    <w:r>
      <w:rPr>
        <w:rFonts w:hint="eastAsia"/>
      </w:rPr>
      <w:t>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391"/>
    <w:rsid w:val="00002059"/>
    <w:rsid w:val="000067D6"/>
    <w:rsid w:val="000144DD"/>
    <w:rsid w:val="000150D9"/>
    <w:rsid w:val="000160D2"/>
    <w:rsid w:val="00021391"/>
    <w:rsid w:val="00037D33"/>
    <w:rsid w:val="00037E87"/>
    <w:rsid w:val="000435ED"/>
    <w:rsid w:val="000444CE"/>
    <w:rsid w:val="00046122"/>
    <w:rsid w:val="00054079"/>
    <w:rsid w:val="00057F84"/>
    <w:rsid w:val="00060653"/>
    <w:rsid w:val="00067C35"/>
    <w:rsid w:val="00073550"/>
    <w:rsid w:val="00076912"/>
    <w:rsid w:val="0008491B"/>
    <w:rsid w:val="00090EB4"/>
    <w:rsid w:val="0009759D"/>
    <w:rsid w:val="000A04BA"/>
    <w:rsid w:val="000A427F"/>
    <w:rsid w:val="000A4CD1"/>
    <w:rsid w:val="000B293A"/>
    <w:rsid w:val="000B6DBB"/>
    <w:rsid w:val="000C0C7F"/>
    <w:rsid w:val="000D090F"/>
    <w:rsid w:val="000D3295"/>
    <w:rsid w:val="000D4B59"/>
    <w:rsid w:val="000F539B"/>
    <w:rsid w:val="000F5B3A"/>
    <w:rsid w:val="000F68B3"/>
    <w:rsid w:val="001015FD"/>
    <w:rsid w:val="0010171D"/>
    <w:rsid w:val="00102FE5"/>
    <w:rsid w:val="00106114"/>
    <w:rsid w:val="001061BD"/>
    <w:rsid w:val="00106D2B"/>
    <w:rsid w:val="0011244F"/>
    <w:rsid w:val="0011797C"/>
    <w:rsid w:val="00121467"/>
    <w:rsid w:val="00122A51"/>
    <w:rsid w:val="00124BD4"/>
    <w:rsid w:val="00130AD5"/>
    <w:rsid w:val="00131D97"/>
    <w:rsid w:val="00144249"/>
    <w:rsid w:val="0015188E"/>
    <w:rsid w:val="0015319A"/>
    <w:rsid w:val="00153A6B"/>
    <w:rsid w:val="00153FFF"/>
    <w:rsid w:val="00163BE0"/>
    <w:rsid w:val="001708B3"/>
    <w:rsid w:val="00172D20"/>
    <w:rsid w:val="00175FAE"/>
    <w:rsid w:val="00181421"/>
    <w:rsid w:val="00187537"/>
    <w:rsid w:val="00190454"/>
    <w:rsid w:val="00195BD8"/>
    <w:rsid w:val="00196BB7"/>
    <w:rsid w:val="001A34FD"/>
    <w:rsid w:val="001B1570"/>
    <w:rsid w:val="001B37B0"/>
    <w:rsid w:val="001C332B"/>
    <w:rsid w:val="001D05D2"/>
    <w:rsid w:val="001D15B3"/>
    <w:rsid w:val="001D6464"/>
    <w:rsid w:val="001D6CD8"/>
    <w:rsid w:val="001E1B7E"/>
    <w:rsid w:val="001E3F73"/>
    <w:rsid w:val="001E47E2"/>
    <w:rsid w:val="001E56C6"/>
    <w:rsid w:val="001E761D"/>
    <w:rsid w:val="0020556D"/>
    <w:rsid w:val="002110B9"/>
    <w:rsid w:val="002130FF"/>
    <w:rsid w:val="00213859"/>
    <w:rsid w:val="0022252D"/>
    <w:rsid w:val="002273FC"/>
    <w:rsid w:val="00233AC8"/>
    <w:rsid w:val="00242307"/>
    <w:rsid w:val="00244519"/>
    <w:rsid w:val="002448B5"/>
    <w:rsid w:val="00252F78"/>
    <w:rsid w:val="002542F4"/>
    <w:rsid w:val="00256BF3"/>
    <w:rsid w:val="00261FBD"/>
    <w:rsid w:val="00267DF1"/>
    <w:rsid w:val="002716C5"/>
    <w:rsid w:val="00274BDD"/>
    <w:rsid w:val="0027652B"/>
    <w:rsid w:val="0027742D"/>
    <w:rsid w:val="002778BF"/>
    <w:rsid w:val="0028452B"/>
    <w:rsid w:val="002860E4"/>
    <w:rsid w:val="0029474B"/>
    <w:rsid w:val="002948E5"/>
    <w:rsid w:val="00297747"/>
    <w:rsid w:val="002A19E4"/>
    <w:rsid w:val="002A4CAE"/>
    <w:rsid w:val="002A6715"/>
    <w:rsid w:val="002B010A"/>
    <w:rsid w:val="002B1F0D"/>
    <w:rsid w:val="002B4AD5"/>
    <w:rsid w:val="002C2CFE"/>
    <w:rsid w:val="002F7A28"/>
    <w:rsid w:val="003007B8"/>
    <w:rsid w:val="003066F7"/>
    <w:rsid w:val="00307279"/>
    <w:rsid w:val="0032097C"/>
    <w:rsid w:val="0032144F"/>
    <w:rsid w:val="00322CBC"/>
    <w:rsid w:val="00324F1F"/>
    <w:rsid w:val="00326CD2"/>
    <w:rsid w:val="003326EC"/>
    <w:rsid w:val="00350ECC"/>
    <w:rsid w:val="00363A29"/>
    <w:rsid w:val="00364CC8"/>
    <w:rsid w:val="00365592"/>
    <w:rsid w:val="0036599E"/>
    <w:rsid w:val="003662D9"/>
    <w:rsid w:val="00375773"/>
    <w:rsid w:val="003860F7"/>
    <w:rsid w:val="00397190"/>
    <w:rsid w:val="003A02B2"/>
    <w:rsid w:val="003A1BEE"/>
    <w:rsid w:val="003B2707"/>
    <w:rsid w:val="003B5C05"/>
    <w:rsid w:val="003C1464"/>
    <w:rsid w:val="003C30E1"/>
    <w:rsid w:val="003D104A"/>
    <w:rsid w:val="003E040A"/>
    <w:rsid w:val="003E39BB"/>
    <w:rsid w:val="003E3D85"/>
    <w:rsid w:val="003E4553"/>
    <w:rsid w:val="003E4847"/>
    <w:rsid w:val="003E6EC7"/>
    <w:rsid w:val="003F21D2"/>
    <w:rsid w:val="003F25F6"/>
    <w:rsid w:val="003F4273"/>
    <w:rsid w:val="003F684C"/>
    <w:rsid w:val="00417F30"/>
    <w:rsid w:val="00424E44"/>
    <w:rsid w:val="004256A4"/>
    <w:rsid w:val="00432290"/>
    <w:rsid w:val="004352BF"/>
    <w:rsid w:val="004417DA"/>
    <w:rsid w:val="00447E88"/>
    <w:rsid w:val="00451C83"/>
    <w:rsid w:val="00455127"/>
    <w:rsid w:val="00455E58"/>
    <w:rsid w:val="00463264"/>
    <w:rsid w:val="004823D4"/>
    <w:rsid w:val="004A6356"/>
    <w:rsid w:val="004A64E7"/>
    <w:rsid w:val="004B1E64"/>
    <w:rsid w:val="004B1FCF"/>
    <w:rsid w:val="004B5A54"/>
    <w:rsid w:val="004C68C2"/>
    <w:rsid w:val="004D73A0"/>
    <w:rsid w:val="004D789D"/>
    <w:rsid w:val="004E0391"/>
    <w:rsid w:val="004E5EB6"/>
    <w:rsid w:val="0050509C"/>
    <w:rsid w:val="005077F1"/>
    <w:rsid w:val="00521813"/>
    <w:rsid w:val="00525BE9"/>
    <w:rsid w:val="0053102E"/>
    <w:rsid w:val="0053430F"/>
    <w:rsid w:val="00535F6D"/>
    <w:rsid w:val="005363E9"/>
    <w:rsid w:val="0053659A"/>
    <w:rsid w:val="00544C43"/>
    <w:rsid w:val="00546495"/>
    <w:rsid w:val="005475DF"/>
    <w:rsid w:val="00550CC3"/>
    <w:rsid w:val="00551B75"/>
    <w:rsid w:val="00551BD1"/>
    <w:rsid w:val="00553E6C"/>
    <w:rsid w:val="005553A7"/>
    <w:rsid w:val="005607C7"/>
    <w:rsid w:val="0056380C"/>
    <w:rsid w:val="005716CB"/>
    <w:rsid w:val="00577A45"/>
    <w:rsid w:val="00585D29"/>
    <w:rsid w:val="00586E53"/>
    <w:rsid w:val="005B1876"/>
    <w:rsid w:val="005B6A76"/>
    <w:rsid w:val="005C631E"/>
    <w:rsid w:val="005C6EF2"/>
    <w:rsid w:val="005D4C80"/>
    <w:rsid w:val="005D7754"/>
    <w:rsid w:val="005D7ED0"/>
    <w:rsid w:val="005E6261"/>
    <w:rsid w:val="006006CE"/>
    <w:rsid w:val="00600C62"/>
    <w:rsid w:val="006016AE"/>
    <w:rsid w:val="00601E67"/>
    <w:rsid w:val="00613CAD"/>
    <w:rsid w:val="00620111"/>
    <w:rsid w:val="006204A5"/>
    <w:rsid w:val="00632059"/>
    <w:rsid w:val="00650938"/>
    <w:rsid w:val="00651FA1"/>
    <w:rsid w:val="0065222D"/>
    <w:rsid w:val="00652C94"/>
    <w:rsid w:val="00655F1C"/>
    <w:rsid w:val="00663911"/>
    <w:rsid w:val="00670C27"/>
    <w:rsid w:val="006711A6"/>
    <w:rsid w:val="00673B4F"/>
    <w:rsid w:val="00673C4D"/>
    <w:rsid w:val="00682BE2"/>
    <w:rsid w:val="006841B5"/>
    <w:rsid w:val="00691ED5"/>
    <w:rsid w:val="00693BEE"/>
    <w:rsid w:val="0069509D"/>
    <w:rsid w:val="006B1362"/>
    <w:rsid w:val="006C3877"/>
    <w:rsid w:val="006C715C"/>
    <w:rsid w:val="006C7F44"/>
    <w:rsid w:val="006D09F3"/>
    <w:rsid w:val="006D1EE1"/>
    <w:rsid w:val="006D41F4"/>
    <w:rsid w:val="006D6CD5"/>
    <w:rsid w:val="006F02F4"/>
    <w:rsid w:val="006F1952"/>
    <w:rsid w:val="00706582"/>
    <w:rsid w:val="00712EEE"/>
    <w:rsid w:val="007139DB"/>
    <w:rsid w:val="0072438F"/>
    <w:rsid w:val="007254F7"/>
    <w:rsid w:val="007316B6"/>
    <w:rsid w:val="007322D6"/>
    <w:rsid w:val="0073389E"/>
    <w:rsid w:val="007446E5"/>
    <w:rsid w:val="00744776"/>
    <w:rsid w:val="00756F73"/>
    <w:rsid w:val="00757052"/>
    <w:rsid w:val="00774143"/>
    <w:rsid w:val="007825EE"/>
    <w:rsid w:val="0079011A"/>
    <w:rsid w:val="00797F56"/>
    <w:rsid w:val="007C0D63"/>
    <w:rsid w:val="007C13E2"/>
    <w:rsid w:val="007C561F"/>
    <w:rsid w:val="007C77A8"/>
    <w:rsid w:val="007E1035"/>
    <w:rsid w:val="007E6DD2"/>
    <w:rsid w:val="007F5F80"/>
    <w:rsid w:val="008119C5"/>
    <w:rsid w:val="00813195"/>
    <w:rsid w:val="00813932"/>
    <w:rsid w:val="00814FAB"/>
    <w:rsid w:val="00815FC3"/>
    <w:rsid w:val="0082055B"/>
    <w:rsid w:val="00824147"/>
    <w:rsid w:val="00831728"/>
    <w:rsid w:val="008318EB"/>
    <w:rsid w:val="00843C24"/>
    <w:rsid w:val="0085629D"/>
    <w:rsid w:val="00860EA1"/>
    <w:rsid w:val="00866184"/>
    <w:rsid w:val="00867601"/>
    <w:rsid w:val="00867B32"/>
    <w:rsid w:val="00871308"/>
    <w:rsid w:val="008771A3"/>
    <w:rsid w:val="00885368"/>
    <w:rsid w:val="00887C41"/>
    <w:rsid w:val="00895A28"/>
    <w:rsid w:val="00897A67"/>
    <w:rsid w:val="008A4F68"/>
    <w:rsid w:val="008A744E"/>
    <w:rsid w:val="008B6CCE"/>
    <w:rsid w:val="008C2BED"/>
    <w:rsid w:val="008C360F"/>
    <w:rsid w:val="008D0918"/>
    <w:rsid w:val="008E2D8F"/>
    <w:rsid w:val="008E637C"/>
    <w:rsid w:val="0090249F"/>
    <w:rsid w:val="009030B7"/>
    <w:rsid w:val="009070E6"/>
    <w:rsid w:val="009076FF"/>
    <w:rsid w:val="009128BB"/>
    <w:rsid w:val="00913033"/>
    <w:rsid w:val="0091565B"/>
    <w:rsid w:val="00915FF0"/>
    <w:rsid w:val="00921FD2"/>
    <w:rsid w:val="00922507"/>
    <w:rsid w:val="0092341A"/>
    <w:rsid w:val="009276F1"/>
    <w:rsid w:val="00933627"/>
    <w:rsid w:val="00941A07"/>
    <w:rsid w:val="009529AA"/>
    <w:rsid w:val="009533FD"/>
    <w:rsid w:val="00961290"/>
    <w:rsid w:val="00962072"/>
    <w:rsid w:val="00964EBB"/>
    <w:rsid w:val="00971223"/>
    <w:rsid w:val="00976698"/>
    <w:rsid w:val="00984495"/>
    <w:rsid w:val="00987816"/>
    <w:rsid w:val="00990F38"/>
    <w:rsid w:val="00991687"/>
    <w:rsid w:val="00997168"/>
    <w:rsid w:val="009A5125"/>
    <w:rsid w:val="009B3FE7"/>
    <w:rsid w:val="009B4880"/>
    <w:rsid w:val="009C0183"/>
    <w:rsid w:val="009C118A"/>
    <w:rsid w:val="009F348B"/>
    <w:rsid w:val="009F491C"/>
    <w:rsid w:val="009F5BDB"/>
    <w:rsid w:val="009F7E8E"/>
    <w:rsid w:val="00A022F9"/>
    <w:rsid w:val="00A02D2A"/>
    <w:rsid w:val="00A17640"/>
    <w:rsid w:val="00A41E50"/>
    <w:rsid w:val="00A50AFE"/>
    <w:rsid w:val="00A52B07"/>
    <w:rsid w:val="00A55617"/>
    <w:rsid w:val="00A569E5"/>
    <w:rsid w:val="00A56C80"/>
    <w:rsid w:val="00A57557"/>
    <w:rsid w:val="00A6149F"/>
    <w:rsid w:val="00A64664"/>
    <w:rsid w:val="00A64D20"/>
    <w:rsid w:val="00A73D04"/>
    <w:rsid w:val="00A8661C"/>
    <w:rsid w:val="00A90BAE"/>
    <w:rsid w:val="00A9677B"/>
    <w:rsid w:val="00AB3C28"/>
    <w:rsid w:val="00AB4032"/>
    <w:rsid w:val="00AB5C85"/>
    <w:rsid w:val="00AC2A0D"/>
    <w:rsid w:val="00AC4779"/>
    <w:rsid w:val="00AC7CB5"/>
    <w:rsid w:val="00AD3641"/>
    <w:rsid w:val="00AD6BBC"/>
    <w:rsid w:val="00AE4EE0"/>
    <w:rsid w:val="00AF156C"/>
    <w:rsid w:val="00B01759"/>
    <w:rsid w:val="00B063BA"/>
    <w:rsid w:val="00B077D6"/>
    <w:rsid w:val="00B1558A"/>
    <w:rsid w:val="00B17F10"/>
    <w:rsid w:val="00B34EA8"/>
    <w:rsid w:val="00B410B4"/>
    <w:rsid w:val="00B4404C"/>
    <w:rsid w:val="00B47BD2"/>
    <w:rsid w:val="00B51539"/>
    <w:rsid w:val="00B51D58"/>
    <w:rsid w:val="00B5204B"/>
    <w:rsid w:val="00B64DA9"/>
    <w:rsid w:val="00B6746D"/>
    <w:rsid w:val="00B72FA0"/>
    <w:rsid w:val="00B76EC6"/>
    <w:rsid w:val="00B8136E"/>
    <w:rsid w:val="00B815A8"/>
    <w:rsid w:val="00B83015"/>
    <w:rsid w:val="00B9272D"/>
    <w:rsid w:val="00BA7594"/>
    <w:rsid w:val="00BC14D8"/>
    <w:rsid w:val="00BD49CA"/>
    <w:rsid w:val="00BD56CB"/>
    <w:rsid w:val="00BD76CD"/>
    <w:rsid w:val="00BF54BB"/>
    <w:rsid w:val="00BF6FE5"/>
    <w:rsid w:val="00C002B8"/>
    <w:rsid w:val="00C0518B"/>
    <w:rsid w:val="00C07C48"/>
    <w:rsid w:val="00C12B3A"/>
    <w:rsid w:val="00C3324D"/>
    <w:rsid w:val="00C34D36"/>
    <w:rsid w:val="00C4798F"/>
    <w:rsid w:val="00C52799"/>
    <w:rsid w:val="00C571E4"/>
    <w:rsid w:val="00C7282D"/>
    <w:rsid w:val="00C73B10"/>
    <w:rsid w:val="00C7658F"/>
    <w:rsid w:val="00C87C95"/>
    <w:rsid w:val="00C93177"/>
    <w:rsid w:val="00C93C96"/>
    <w:rsid w:val="00CA2EEF"/>
    <w:rsid w:val="00CA647F"/>
    <w:rsid w:val="00CB53E4"/>
    <w:rsid w:val="00CE48CC"/>
    <w:rsid w:val="00CF1F99"/>
    <w:rsid w:val="00CF3BB0"/>
    <w:rsid w:val="00CF7666"/>
    <w:rsid w:val="00D06B49"/>
    <w:rsid w:val="00D17613"/>
    <w:rsid w:val="00D20EF9"/>
    <w:rsid w:val="00D33DCD"/>
    <w:rsid w:val="00D438B5"/>
    <w:rsid w:val="00D53682"/>
    <w:rsid w:val="00D53A96"/>
    <w:rsid w:val="00D53E96"/>
    <w:rsid w:val="00D64E2A"/>
    <w:rsid w:val="00D67488"/>
    <w:rsid w:val="00D755AF"/>
    <w:rsid w:val="00D86270"/>
    <w:rsid w:val="00D87FA8"/>
    <w:rsid w:val="00D914ED"/>
    <w:rsid w:val="00D9197E"/>
    <w:rsid w:val="00D92CBA"/>
    <w:rsid w:val="00D94CFA"/>
    <w:rsid w:val="00D95C90"/>
    <w:rsid w:val="00DA3C02"/>
    <w:rsid w:val="00DB17DF"/>
    <w:rsid w:val="00DB6D2E"/>
    <w:rsid w:val="00DD753E"/>
    <w:rsid w:val="00E000CD"/>
    <w:rsid w:val="00E145E9"/>
    <w:rsid w:val="00E225DE"/>
    <w:rsid w:val="00E26E10"/>
    <w:rsid w:val="00E276BD"/>
    <w:rsid w:val="00E412B9"/>
    <w:rsid w:val="00E435BC"/>
    <w:rsid w:val="00E44738"/>
    <w:rsid w:val="00E478AA"/>
    <w:rsid w:val="00E517DF"/>
    <w:rsid w:val="00E675A8"/>
    <w:rsid w:val="00E7195F"/>
    <w:rsid w:val="00E745B6"/>
    <w:rsid w:val="00E82221"/>
    <w:rsid w:val="00E86350"/>
    <w:rsid w:val="00E913E4"/>
    <w:rsid w:val="00E96514"/>
    <w:rsid w:val="00EA2185"/>
    <w:rsid w:val="00EA31E5"/>
    <w:rsid w:val="00EA3607"/>
    <w:rsid w:val="00EA7D2E"/>
    <w:rsid w:val="00EB22EF"/>
    <w:rsid w:val="00EB4FEF"/>
    <w:rsid w:val="00EC0D14"/>
    <w:rsid w:val="00EC1015"/>
    <w:rsid w:val="00EC20E9"/>
    <w:rsid w:val="00EC3013"/>
    <w:rsid w:val="00EC3179"/>
    <w:rsid w:val="00EC5409"/>
    <w:rsid w:val="00ED4BB5"/>
    <w:rsid w:val="00EE1BB2"/>
    <w:rsid w:val="00EF53FF"/>
    <w:rsid w:val="00F03028"/>
    <w:rsid w:val="00F1143A"/>
    <w:rsid w:val="00F1514B"/>
    <w:rsid w:val="00F160AA"/>
    <w:rsid w:val="00F16252"/>
    <w:rsid w:val="00F1701F"/>
    <w:rsid w:val="00F234EF"/>
    <w:rsid w:val="00F23BF6"/>
    <w:rsid w:val="00F2484C"/>
    <w:rsid w:val="00F26673"/>
    <w:rsid w:val="00F351F0"/>
    <w:rsid w:val="00F3765B"/>
    <w:rsid w:val="00F47583"/>
    <w:rsid w:val="00F50EB3"/>
    <w:rsid w:val="00F531D7"/>
    <w:rsid w:val="00F54EE1"/>
    <w:rsid w:val="00F62793"/>
    <w:rsid w:val="00F76721"/>
    <w:rsid w:val="00F806E1"/>
    <w:rsid w:val="00F84FBA"/>
    <w:rsid w:val="00F85E55"/>
    <w:rsid w:val="00F94E42"/>
    <w:rsid w:val="00F95D5B"/>
    <w:rsid w:val="00FA7412"/>
    <w:rsid w:val="00FB4FE3"/>
    <w:rsid w:val="00FD2B60"/>
    <w:rsid w:val="00FE1B78"/>
    <w:rsid w:val="00FE1EDD"/>
    <w:rsid w:val="00FE2C01"/>
    <w:rsid w:val="00FE5C09"/>
    <w:rsid w:val="00FF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B24C7BC"/>
  <w15:chartTrackingRefBased/>
  <w15:docId w15:val="{1CCB9D92-7640-4570-BE37-818C3179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F30"/>
    <w:pPr>
      <w:widowControl w:val="0"/>
      <w:jc w:val="both"/>
    </w:pPr>
  </w:style>
  <w:style w:type="paragraph" w:styleId="1">
    <w:name w:val="heading 1"/>
    <w:aliases w:val="設計書見出し"/>
    <w:basedOn w:val="a"/>
    <w:next w:val="a"/>
    <w:link w:val="10"/>
    <w:uiPriority w:val="9"/>
    <w:qFormat/>
    <w:rsid w:val="00976698"/>
    <w:pPr>
      <w:keepNext/>
      <w:pageBreakBefore/>
      <w:pBdr>
        <w:left w:val="thinThickMediumGap" w:sz="48" w:space="4" w:color="4472C4" w:themeColor="accent1"/>
      </w:pBdr>
      <w:outlineLvl w:val="0"/>
    </w:pPr>
    <w:rPr>
      <w:rFonts w:asciiTheme="majorHAnsi" w:eastAsia="Meiryo UI" w:hAnsiTheme="majorHAnsi" w:cstheme="majorBidi"/>
      <w:b/>
      <w:sz w:val="36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47E88"/>
    <w:pPr>
      <w:keepNext/>
      <w:outlineLvl w:val="1"/>
    </w:pPr>
    <w:rPr>
      <w:rFonts w:asciiTheme="majorHAnsi" w:eastAsia="Meiryo UI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7E88"/>
    <w:pPr>
      <w:keepNext/>
      <w:ind w:leftChars="400" w:left="400"/>
      <w:outlineLvl w:val="2"/>
    </w:pPr>
    <w:rPr>
      <w:rFonts w:asciiTheme="majorHAnsi" w:eastAsia="Meiryo UI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C765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4">
    <w:name w:val="Placeholder Text"/>
    <w:basedOn w:val="a0"/>
    <w:uiPriority w:val="99"/>
    <w:semiHidden/>
    <w:rsid w:val="006C3877"/>
    <w:rPr>
      <w:color w:val="808080"/>
    </w:rPr>
  </w:style>
  <w:style w:type="character" w:customStyle="1" w:styleId="10">
    <w:name w:val="見出し 1 (文字)"/>
    <w:aliases w:val="設計書見出し (文字)"/>
    <w:basedOn w:val="a0"/>
    <w:link w:val="1"/>
    <w:uiPriority w:val="9"/>
    <w:rsid w:val="00976698"/>
    <w:rPr>
      <w:rFonts w:asciiTheme="majorHAnsi" w:eastAsia="Meiryo UI" w:hAnsiTheme="majorHAnsi" w:cstheme="majorBidi"/>
      <w:b/>
      <w:sz w:val="36"/>
      <w:szCs w:val="24"/>
    </w:rPr>
  </w:style>
  <w:style w:type="paragraph" w:styleId="a5">
    <w:name w:val="header"/>
    <w:basedOn w:val="a"/>
    <w:link w:val="a6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6">
    <w:name w:val="ヘッダー (文字)"/>
    <w:basedOn w:val="a0"/>
    <w:link w:val="a5"/>
    <w:uiPriority w:val="99"/>
    <w:rsid w:val="00EA2185"/>
    <w:rPr>
      <w:rFonts w:eastAsia="Meiryo UI"/>
    </w:rPr>
  </w:style>
  <w:style w:type="paragraph" w:styleId="a7">
    <w:name w:val="footer"/>
    <w:basedOn w:val="a"/>
    <w:link w:val="a8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8">
    <w:name w:val="フッター (文字)"/>
    <w:basedOn w:val="a0"/>
    <w:link w:val="a7"/>
    <w:uiPriority w:val="99"/>
    <w:rsid w:val="00EA2185"/>
    <w:rPr>
      <w:rFonts w:eastAsia="Meiryo UI"/>
    </w:rPr>
  </w:style>
  <w:style w:type="paragraph" w:customStyle="1" w:styleId="a9">
    <w:name w:val="表紙タイトル"/>
    <w:basedOn w:val="a"/>
    <w:qFormat/>
    <w:rsid w:val="006D6CD5"/>
    <w:pPr>
      <w:widowControl/>
      <w:jc w:val="center"/>
    </w:pPr>
    <w:rPr>
      <w:rFonts w:eastAsia="Meiryo UI"/>
      <w:b/>
      <w:sz w:val="56"/>
    </w:rPr>
  </w:style>
  <w:style w:type="paragraph" w:customStyle="1" w:styleId="aa">
    <w:name w:val="設計書文章"/>
    <w:basedOn w:val="a"/>
    <w:qFormat/>
    <w:rsid w:val="003E6EC7"/>
    <w:rPr>
      <w:rFonts w:ascii="Meiryo UI" w:eastAsia="Meiryo UI" w:hAnsi="Meiryo UI"/>
    </w:rPr>
  </w:style>
  <w:style w:type="paragraph" w:customStyle="1" w:styleId="ab">
    <w:name w:val="表紙サブタイトル"/>
    <w:basedOn w:val="a9"/>
    <w:qFormat/>
    <w:rsid w:val="006D6CD5"/>
    <w:rPr>
      <w:sz w:val="40"/>
    </w:rPr>
  </w:style>
  <w:style w:type="paragraph" w:styleId="ac">
    <w:name w:val="Subtitle"/>
    <w:basedOn w:val="a"/>
    <w:next w:val="a"/>
    <w:link w:val="ad"/>
    <w:uiPriority w:val="11"/>
    <w:qFormat/>
    <w:rsid w:val="006D6CD5"/>
    <w:pPr>
      <w:jc w:val="center"/>
      <w:outlineLvl w:val="1"/>
    </w:pPr>
    <w:rPr>
      <w:sz w:val="24"/>
      <w:szCs w:val="24"/>
    </w:rPr>
  </w:style>
  <w:style w:type="character" w:customStyle="1" w:styleId="ad">
    <w:name w:val="副題 (文字)"/>
    <w:basedOn w:val="a0"/>
    <w:link w:val="ac"/>
    <w:uiPriority w:val="11"/>
    <w:rsid w:val="006D6CD5"/>
    <w:rPr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69509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f">
    <w:name w:val="表題 (文字)"/>
    <w:basedOn w:val="a0"/>
    <w:link w:val="ae"/>
    <w:uiPriority w:val="10"/>
    <w:rsid w:val="0069509D"/>
    <w:rPr>
      <w:rFonts w:asciiTheme="majorHAnsi" w:eastAsiaTheme="majorEastAsia" w:hAnsiTheme="majorHAnsi" w:cstheme="majorBidi"/>
      <w:sz w:val="32"/>
      <w:szCs w:val="32"/>
    </w:rPr>
  </w:style>
  <w:style w:type="paragraph" w:customStyle="1" w:styleId="af0">
    <w:name w:val="バージョン"/>
    <w:basedOn w:val="ab"/>
    <w:qFormat/>
    <w:rsid w:val="0069509D"/>
    <w:rPr>
      <w:sz w:val="28"/>
    </w:rPr>
  </w:style>
  <w:style w:type="paragraph" w:styleId="af1">
    <w:name w:val="TOC Heading"/>
    <w:basedOn w:val="1"/>
    <w:next w:val="aa"/>
    <w:uiPriority w:val="39"/>
    <w:unhideWhenUsed/>
    <w:qFormat/>
    <w:rsid w:val="00447E88"/>
    <w:pPr>
      <w:keepLines/>
      <w:pageBreakBefore w:val="0"/>
      <w:widowControl/>
      <w:pBdr>
        <w:left w:val="none" w:sz="0" w:space="0" w:color="auto"/>
      </w:pBdr>
      <w:spacing w:before="240" w:line="259" w:lineRule="auto"/>
      <w:jc w:val="left"/>
      <w:outlineLvl w:val="9"/>
    </w:pPr>
    <w:rPr>
      <w:b w:val="0"/>
      <w:color w:val="000000" w:themeColor="text1"/>
      <w:kern w:val="0"/>
      <w:sz w:val="32"/>
      <w:szCs w:val="32"/>
    </w:rPr>
  </w:style>
  <w:style w:type="paragraph" w:styleId="12">
    <w:name w:val="toc 1"/>
    <w:basedOn w:val="aa"/>
    <w:next w:val="aa"/>
    <w:autoRedefine/>
    <w:uiPriority w:val="39"/>
    <w:unhideWhenUsed/>
    <w:rsid w:val="003C1464"/>
  </w:style>
  <w:style w:type="character" w:styleId="af2">
    <w:name w:val="Hyperlink"/>
    <w:basedOn w:val="a0"/>
    <w:uiPriority w:val="99"/>
    <w:unhideWhenUsed/>
    <w:rsid w:val="00F234EF"/>
    <w:rPr>
      <w:color w:val="0563C1" w:themeColor="hyperlink"/>
      <w:u w:val="single"/>
    </w:rPr>
  </w:style>
  <w:style w:type="table" w:styleId="4-3">
    <w:name w:val="Grid Table 4 Accent 3"/>
    <w:basedOn w:val="a1"/>
    <w:uiPriority w:val="49"/>
    <w:rsid w:val="009C118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21">
    <w:name w:val="toc 2"/>
    <w:basedOn w:val="aa"/>
    <w:next w:val="aa"/>
    <w:autoRedefine/>
    <w:uiPriority w:val="39"/>
    <w:semiHidden/>
    <w:unhideWhenUsed/>
    <w:rsid w:val="003C1464"/>
    <w:pPr>
      <w:ind w:leftChars="100" w:left="210"/>
    </w:pPr>
  </w:style>
  <w:style w:type="paragraph" w:styleId="31">
    <w:name w:val="toc 3"/>
    <w:basedOn w:val="aa"/>
    <w:next w:val="aa"/>
    <w:autoRedefine/>
    <w:uiPriority w:val="39"/>
    <w:semiHidden/>
    <w:unhideWhenUsed/>
    <w:rsid w:val="003C1464"/>
    <w:pPr>
      <w:ind w:leftChars="200" w:left="420"/>
    </w:pPr>
  </w:style>
  <w:style w:type="paragraph" w:styleId="4">
    <w:name w:val="toc 4"/>
    <w:basedOn w:val="aa"/>
    <w:next w:val="aa"/>
    <w:autoRedefine/>
    <w:uiPriority w:val="39"/>
    <w:semiHidden/>
    <w:unhideWhenUsed/>
    <w:rsid w:val="003C1464"/>
    <w:pPr>
      <w:ind w:leftChars="300" w:left="630"/>
    </w:pPr>
  </w:style>
  <w:style w:type="paragraph" w:styleId="5">
    <w:name w:val="toc 5"/>
    <w:basedOn w:val="aa"/>
    <w:next w:val="aa"/>
    <w:autoRedefine/>
    <w:uiPriority w:val="39"/>
    <w:semiHidden/>
    <w:unhideWhenUsed/>
    <w:rsid w:val="003C1464"/>
    <w:pPr>
      <w:ind w:leftChars="400" w:left="840"/>
    </w:pPr>
  </w:style>
  <w:style w:type="paragraph" w:styleId="6">
    <w:name w:val="toc 6"/>
    <w:basedOn w:val="aa"/>
    <w:next w:val="aa"/>
    <w:autoRedefine/>
    <w:uiPriority w:val="39"/>
    <w:semiHidden/>
    <w:unhideWhenUsed/>
    <w:rsid w:val="003C1464"/>
    <w:pPr>
      <w:ind w:leftChars="500" w:left="1050"/>
    </w:pPr>
  </w:style>
  <w:style w:type="paragraph" w:styleId="7">
    <w:name w:val="toc 7"/>
    <w:basedOn w:val="aa"/>
    <w:next w:val="aa"/>
    <w:autoRedefine/>
    <w:uiPriority w:val="39"/>
    <w:semiHidden/>
    <w:unhideWhenUsed/>
    <w:rsid w:val="003C1464"/>
    <w:pPr>
      <w:ind w:leftChars="600" w:left="1260"/>
    </w:pPr>
  </w:style>
  <w:style w:type="paragraph" w:styleId="8">
    <w:name w:val="toc 8"/>
    <w:basedOn w:val="aa"/>
    <w:next w:val="aa"/>
    <w:autoRedefine/>
    <w:uiPriority w:val="39"/>
    <w:semiHidden/>
    <w:unhideWhenUsed/>
    <w:rsid w:val="003C1464"/>
    <w:pPr>
      <w:ind w:leftChars="700" w:left="1470"/>
    </w:pPr>
  </w:style>
  <w:style w:type="paragraph" w:styleId="9">
    <w:name w:val="toc 9"/>
    <w:basedOn w:val="aa"/>
    <w:next w:val="aa"/>
    <w:autoRedefine/>
    <w:uiPriority w:val="39"/>
    <w:semiHidden/>
    <w:unhideWhenUsed/>
    <w:rsid w:val="003C1464"/>
    <w:pPr>
      <w:ind w:leftChars="800" w:left="1680"/>
    </w:pPr>
  </w:style>
  <w:style w:type="character" w:customStyle="1" w:styleId="20">
    <w:name w:val="見出し 2 (文字)"/>
    <w:basedOn w:val="a0"/>
    <w:link w:val="2"/>
    <w:uiPriority w:val="9"/>
    <w:rsid w:val="00447E88"/>
    <w:rPr>
      <w:rFonts w:asciiTheme="majorHAnsi" w:eastAsia="Meiryo UI" w:hAnsiTheme="majorHAnsi" w:cstheme="majorBidi"/>
    </w:rPr>
  </w:style>
  <w:style w:type="character" w:customStyle="1" w:styleId="30">
    <w:name w:val="見出し 3 (文字)"/>
    <w:basedOn w:val="a0"/>
    <w:link w:val="3"/>
    <w:uiPriority w:val="9"/>
    <w:semiHidden/>
    <w:rsid w:val="00447E88"/>
    <w:rPr>
      <w:rFonts w:asciiTheme="majorHAnsi" w:eastAsia="Meiryo UI" w:hAnsiTheme="majorHAnsi" w:cstheme="majorBidi"/>
    </w:rPr>
  </w:style>
  <w:style w:type="character" w:styleId="af3">
    <w:name w:val="annotation reference"/>
    <w:basedOn w:val="a0"/>
    <w:uiPriority w:val="99"/>
    <w:semiHidden/>
    <w:unhideWhenUsed/>
    <w:rsid w:val="00990F38"/>
    <w:rPr>
      <w:sz w:val="18"/>
      <w:szCs w:val="18"/>
    </w:rPr>
  </w:style>
  <w:style w:type="paragraph" w:styleId="af4">
    <w:name w:val="annotation text"/>
    <w:basedOn w:val="a"/>
    <w:link w:val="af5"/>
    <w:uiPriority w:val="99"/>
    <w:semiHidden/>
    <w:unhideWhenUsed/>
    <w:rsid w:val="00990F38"/>
    <w:pPr>
      <w:jc w:val="left"/>
    </w:pPr>
  </w:style>
  <w:style w:type="character" w:customStyle="1" w:styleId="af5">
    <w:name w:val="コメント文字列 (文字)"/>
    <w:basedOn w:val="a0"/>
    <w:link w:val="af4"/>
    <w:uiPriority w:val="99"/>
    <w:semiHidden/>
    <w:rsid w:val="00990F38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990F38"/>
    <w:rPr>
      <w:b/>
      <w:bCs/>
    </w:rPr>
  </w:style>
  <w:style w:type="character" w:customStyle="1" w:styleId="af7">
    <w:name w:val="コメント内容 (文字)"/>
    <w:basedOn w:val="af5"/>
    <w:link w:val="af6"/>
    <w:uiPriority w:val="99"/>
    <w:semiHidden/>
    <w:rsid w:val="00990F38"/>
    <w:rPr>
      <w:b/>
      <w:bCs/>
    </w:rPr>
  </w:style>
  <w:style w:type="paragraph" w:styleId="af8">
    <w:name w:val="Revision"/>
    <w:hidden/>
    <w:uiPriority w:val="99"/>
    <w:semiHidden/>
    <w:rsid w:val="00990F38"/>
  </w:style>
  <w:style w:type="table" w:styleId="3-3">
    <w:name w:val="List Table 3 Accent 3"/>
    <w:basedOn w:val="a1"/>
    <w:uiPriority w:val="48"/>
    <w:rsid w:val="00AB3C28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af9">
    <w:name w:val="オブジェクトタイトル(小)"/>
    <w:basedOn w:val="aa"/>
    <w:qFormat/>
    <w:rsid w:val="00417F30"/>
    <w:pPr>
      <w:spacing w:line="160" w:lineRule="exact"/>
      <w:jc w:val="center"/>
    </w:pPr>
    <w:rPr>
      <w:color w:val="000000" w:themeColor="text1"/>
      <w:sz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54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sv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emin\Desktop\&#22522;&#26412;&#35373;&#35336;&#26360;&#12486;&#12531;&#12503;&#12524;&#12540;&#12488;%20-%20&#12467;&#12500;&#12540;\ED02_&#20966;&#29702;&#27231;&#33021;&#35352;&#36848;\ED02_&#20966;&#29702;&#27231;&#33021;&#35352;&#36848;_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2F463-E00A-4961-916E-339574085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ED02_処理機能記述_テンプレート.dotx</Template>
  <TotalTime>2</TotalTime>
  <Pages>3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Akemin</dc:creator>
  <cp:keywords/>
  <dc:description/>
  <cp:lastModifiedBy>masaki.kmkm@gmail.com</cp:lastModifiedBy>
  <cp:revision>4</cp:revision>
  <cp:lastPrinted>2025-02-18T02:53:00Z</cp:lastPrinted>
  <dcterms:created xsi:type="dcterms:W3CDTF">2023-02-21T23:57:00Z</dcterms:created>
  <dcterms:modified xsi:type="dcterms:W3CDTF">2025-02-18T02:53:00Z</dcterms:modified>
</cp:coreProperties>
</file>