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BB6B2" w14:textId="77777777" w:rsidR="00976698" w:rsidRDefault="00976698" w:rsidP="006D6CD5">
      <w:pPr>
        <w:pStyle w:val="aa"/>
      </w:pPr>
    </w:p>
    <w:p w14:paraId="4C9CB4B0" w14:textId="77777777" w:rsidR="00976698" w:rsidRDefault="00976698" w:rsidP="006D6CD5">
      <w:pPr>
        <w:pStyle w:val="aa"/>
      </w:pPr>
    </w:p>
    <w:p w14:paraId="32CC9E9A" w14:textId="77777777" w:rsidR="006D6CD5" w:rsidRDefault="006D6CD5" w:rsidP="006D6CD5">
      <w:pPr>
        <w:pStyle w:val="aa"/>
      </w:pPr>
    </w:p>
    <w:p w14:paraId="6EED4B8A" w14:textId="77777777" w:rsidR="006D6CD5" w:rsidRDefault="006D6CD5" w:rsidP="006D6CD5">
      <w:pPr>
        <w:pStyle w:val="aa"/>
      </w:pPr>
    </w:p>
    <w:p w14:paraId="2077E5EB" w14:textId="77777777" w:rsidR="006D6CD5" w:rsidRDefault="006D6CD5" w:rsidP="006D6CD5">
      <w:pPr>
        <w:pStyle w:val="aa"/>
      </w:pPr>
    </w:p>
    <w:p w14:paraId="32BC3AB8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A257038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647FD7">
        <w:rPr>
          <w:rFonts w:hint="eastAsia"/>
        </w:rPr>
        <w:t>外部インターフェース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094F0A36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38476274" w14:textId="77777777" w:rsidR="0069509D" w:rsidRDefault="0069509D" w:rsidP="006D6CD5">
      <w:pPr>
        <w:pStyle w:val="aa"/>
      </w:pPr>
    </w:p>
    <w:p w14:paraId="2598D5C2" w14:textId="77777777" w:rsidR="002948E5" w:rsidRDefault="002948E5" w:rsidP="006D6CD5">
      <w:pPr>
        <w:pStyle w:val="aa"/>
      </w:pPr>
    </w:p>
    <w:p w14:paraId="734D303E" w14:textId="77777777" w:rsidR="002948E5" w:rsidRDefault="002948E5" w:rsidP="006D6CD5">
      <w:pPr>
        <w:pStyle w:val="aa"/>
      </w:pPr>
    </w:p>
    <w:p w14:paraId="7340A046" w14:textId="77777777" w:rsidR="00124BD4" w:rsidRDefault="00124BD4" w:rsidP="006D6CD5">
      <w:pPr>
        <w:pStyle w:val="aa"/>
      </w:pPr>
    </w:p>
    <w:p w14:paraId="1151910C" w14:textId="77777777" w:rsidR="00124BD4" w:rsidRDefault="00124BD4" w:rsidP="006D6CD5">
      <w:pPr>
        <w:pStyle w:val="aa"/>
      </w:pPr>
    </w:p>
    <w:p w14:paraId="01363754" w14:textId="77777777" w:rsidR="00082851" w:rsidRDefault="00082851" w:rsidP="006D6CD5">
      <w:pPr>
        <w:pStyle w:val="aa"/>
      </w:pPr>
    </w:p>
    <w:p w14:paraId="17F54D50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2108072E" w14:textId="77777777" w:rsidTr="00EA2185">
        <w:trPr>
          <w:jc w:val="center"/>
        </w:trPr>
        <w:tc>
          <w:tcPr>
            <w:tcW w:w="1271" w:type="dxa"/>
          </w:tcPr>
          <w:p w14:paraId="38A3A798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796133AA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D224503" w14:textId="77777777" w:rsidTr="00EA2185">
        <w:trPr>
          <w:jc w:val="center"/>
        </w:trPr>
        <w:tc>
          <w:tcPr>
            <w:tcW w:w="1271" w:type="dxa"/>
          </w:tcPr>
          <w:p w14:paraId="4C084474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743700B0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55011CAA" w14:textId="77777777" w:rsidTr="00EA2185">
        <w:trPr>
          <w:jc w:val="center"/>
        </w:trPr>
        <w:tc>
          <w:tcPr>
            <w:tcW w:w="1271" w:type="dxa"/>
          </w:tcPr>
          <w:p w14:paraId="26BE85A5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7619C0A9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26B5769B" w14:textId="77777777" w:rsidR="0069509D" w:rsidRDefault="0069509D" w:rsidP="006D6CD5">
      <w:pPr>
        <w:pStyle w:val="aa"/>
      </w:pPr>
    </w:p>
    <w:p w14:paraId="1A93F1C7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8AF0E20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944DBF" w:rsidRPr="00EC0D14" w14:paraId="617E63E8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BDA942" w14:textId="77777777" w:rsidR="00944DBF" w:rsidRPr="00EC0D14" w:rsidRDefault="00944DB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D131554" w14:textId="77777777" w:rsidR="00944DBF" w:rsidRPr="00EC0D14" w:rsidRDefault="00944D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02614E1" w14:textId="77777777" w:rsidR="00944DBF" w:rsidRPr="00EC0D14" w:rsidRDefault="00944D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6FFBBBA6" w14:textId="77777777" w:rsidR="00944DBF" w:rsidRPr="00EC0D14" w:rsidRDefault="00944D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75ACD30" w14:textId="77777777" w:rsidR="00944DBF" w:rsidRPr="00EC0D14" w:rsidRDefault="00944D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944DBF" w:rsidRPr="00EC0D14" w14:paraId="1686607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CBA155" w14:textId="4B6D8CAF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6F922DA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EBAF164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44CB6E42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4B51A727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944DBF" w:rsidRPr="00EC0D14" w14:paraId="6ED5185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2F2173" w14:textId="5487CFC5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231469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D305F8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98BE75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CF4D4C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24A8274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131F71" w14:textId="5A316D5F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A9EC1E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D43256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9BE30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61A94A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64C5578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F73C0F" w14:textId="1A99A014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C7FBEA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18327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5620F5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3B2348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7839907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BC8043" w14:textId="71891A62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7913B1E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95D141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38995E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48E9AE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5ACAEFA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68711C" w14:textId="51680077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C82273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DE8977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4C8574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6A88A36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6D0E089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583EFF" w14:textId="34FF80E9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2757CFF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04943F7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C121FD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41B6C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1BAB666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6DA02A" w14:textId="50EF37BE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A65461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E00075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27A432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5D30674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252F4A5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839A11" w14:textId="4EC3A6AF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BA3732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AE45BC5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A16FE8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4EDADF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3F22E7C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43E7B0" w14:textId="6B4B6EA6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1C1CFC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B90C56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BF2537D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79D666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3B631CD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22F6F7" w14:textId="139598D0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D693F9E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BA5ABB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37729B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346066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0A4358F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557031" w14:textId="3779C428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BDE1B7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89021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233488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A31402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6046DC1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B88CBD" w14:textId="6E9A1B70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6FC116A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F34F8C8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E38F25D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B6AE3B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7E651F5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76ED60" w14:textId="212368A6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27D2F21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85C1C2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166EED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E69EC0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5FDC211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712282" w14:textId="4E3A622E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45821B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9D3E72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B715FF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7BB503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156E2EF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EF141A" w14:textId="02515ACE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E2F69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E1C0F0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7A1EAC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F761C3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57502CB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0B7066" w14:textId="7A12956A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E3D046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2B9D164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DA2B980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B34AF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5E36FE8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D13949" w14:textId="770C7268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8F6B34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1080E2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32D3386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81E51D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390E54E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D01F57" w14:textId="65C284FC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14F4EAF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A8A4FA4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1E05AC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5CC48B6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2A969A4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DC9D4D" w14:textId="7F58D958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8B7C53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2D3E9E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FC7EB4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9A896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EAA39F0" w14:textId="77777777" w:rsidR="001B1570" w:rsidRDefault="00424E44" w:rsidP="001B1570">
      <w:pPr>
        <w:pStyle w:val="aa"/>
      </w:pPr>
      <w:r>
        <w:br w:type="page"/>
      </w:r>
    </w:p>
    <w:p w14:paraId="137D8E59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52CA9E02" w14:textId="77777777" w:rsidR="001B1570" w:rsidRDefault="001B1570" w:rsidP="001B1570">
      <w:pPr>
        <w:pStyle w:val="aa"/>
      </w:pPr>
    </w:p>
    <w:p w14:paraId="421C9CFA" w14:textId="548B6543" w:rsidR="00834E80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867032" w:history="1">
        <w:r w:rsidR="00834E80" w:rsidRPr="00D9165A">
          <w:rPr>
            <w:rStyle w:val="af2"/>
            <w:noProof/>
          </w:rPr>
          <w:t>外部インターフェース一覧</w:t>
        </w:r>
        <w:r w:rsidR="00834E80">
          <w:rPr>
            <w:noProof/>
            <w:webHidden/>
          </w:rPr>
          <w:tab/>
        </w:r>
        <w:r w:rsidR="00834E80">
          <w:rPr>
            <w:noProof/>
            <w:webHidden/>
          </w:rPr>
          <w:fldChar w:fldCharType="begin"/>
        </w:r>
        <w:r w:rsidR="00834E80">
          <w:rPr>
            <w:noProof/>
            <w:webHidden/>
          </w:rPr>
          <w:instrText xml:space="preserve"> PAGEREF _Toc56867032 \h </w:instrText>
        </w:r>
        <w:r w:rsidR="00834E80">
          <w:rPr>
            <w:noProof/>
            <w:webHidden/>
          </w:rPr>
        </w:r>
        <w:r w:rsidR="00834E80">
          <w:rPr>
            <w:noProof/>
            <w:webHidden/>
          </w:rPr>
          <w:fldChar w:fldCharType="separate"/>
        </w:r>
        <w:r w:rsidR="00536F3A">
          <w:rPr>
            <w:noProof/>
            <w:webHidden/>
          </w:rPr>
          <w:t>3</w:t>
        </w:r>
        <w:r w:rsidR="00834E80">
          <w:rPr>
            <w:noProof/>
            <w:webHidden/>
          </w:rPr>
          <w:fldChar w:fldCharType="end"/>
        </w:r>
      </w:hyperlink>
    </w:p>
    <w:p w14:paraId="5EBEEC06" w14:textId="77777777" w:rsidR="00550CC3" w:rsidRPr="003A02B2" w:rsidRDefault="003C1464" w:rsidP="009F491C">
      <w:pPr>
        <w:pStyle w:val="aa"/>
      </w:pPr>
      <w:r>
        <w:fldChar w:fldCharType="end"/>
      </w:r>
    </w:p>
    <w:p w14:paraId="5D718DC6" w14:textId="77777777" w:rsidR="004823D4" w:rsidRPr="004823D4" w:rsidRDefault="004823D4" w:rsidP="003F25F6">
      <w:pPr>
        <w:pStyle w:val="aa"/>
      </w:pPr>
    </w:p>
    <w:p w14:paraId="6858DED6" w14:textId="77777777" w:rsidR="009F348B" w:rsidRDefault="00647FD7" w:rsidP="009F348B">
      <w:pPr>
        <w:pStyle w:val="1"/>
      </w:pPr>
      <w:bookmarkStart w:id="0" w:name="_Toc56867032"/>
      <w:r>
        <w:rPr>
          <w:rFonts w:hint="eastAsia"/>
        </w:rPr>
        <w:lastRenderedPageBreak/>
        <w:t>外部インターフェース</w:t>
      </w:r>
      <w:r w:rsidR="00191ED3">
        <w:rPr>
          <w:rFonts w:hint="eastAsia"/>
        </w:rPr>
        <w:t>一覧</w:t>
      </w:r>
      <w:bookmarkEnd w:id="0"/>
    </w:p>
    <w:p w14:paraId="3469A5E3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5687FB97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0DCFC1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30E7F43C" w14:textId="77777777" w:rsidR="007627AE" w:rsidRPr="00F76721" w:rsidRDefault="00647FD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外部インターフェース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4D916276" w14:textId="77777777" w:rsidR="007627AE" w:rsidRPr="00F76721" w:rsidRDefault="00647FD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外部インターフェース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5D7B1957" w14:textId="77777777" w:rsidR="007627AE" w:rsidRPr="00F76721" w:rsidRDefault="00647FD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外部インターフェース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834E80" w14:paraId="03F3A89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CBB9A8" w14:textId="6FD05F92" w:rsidR="007627AE" w:rsidRPr="00834E80" w:rsidRDefault="00834E80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834E80">
              <w:rPr>
                <w:sz w:val="12"/>
                <w:szCs w:val="12"/>
              </w:rPr>
              <w:fldChar w:fldCharType="begin"/>
            </w:r>
            <w:r w:rsidRPr="00834E80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834E80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834E80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79E27CA" w14:textId="77777777" w:rsidR="007627AE" w:rsidRPr="006B1362" w:rsidRDefault="0044429A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クラウドサイン連携</w:t>
            </w:r>
          </w:p>
        </w:tc>
        <w:tc>
          <w:tcPr>
            <w:tcW w:w="2835" w:type="dxa"/>
          </w:tcPr>
          <w:p w14:paraId="69694E57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07EF5745" w14:textId="77777777" w:rsidR="007627AE" w:rsidRPr="006B1362" w:rsidRDefault="0044429A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クラウドサイン</w:t>
            </w:r>
            <w:r w:rsidR="00834E80">
              <w:rPr>
                <w:rFonts w:hint="eastAsia"/>
                <w:sz w:val="12"/>
                <w:szCs w:val="12"/>
              </w:rPr>
              <w:t>という外部のサービスを</w:t>
            </w:r>
            <w:r>
              <w:rPr>
                <w:rFonts w:hint="eastAsia"/>
                <w:sz w:val="12"/>
                <w:szCs w:val="12"/>
              </w:rPr>
              <w:t>利用した発注書の合意確認</w:t>
            </w:r>
            <w:r w:rsidR="00834E80">
              <w:rPr>
                <w:rFonts w:hint="eastAsia"/>
                <w:sz w:val="12"/>
                <w:szCs w:val="12"/>
              </w:rPr>
              <w:t>API連携</w:t>
            </w:r>
          </w:p>
        </w:tc>
      </w:tr>
      <w:tr w:rsidR="00834E80" w:rsidRPr="00F76721" w14:paraId="5B5901DA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9871DE" w14:textId="37DA146F" w:rsidR="00834E80" w:rsidRPr="006B1362" w:rsidRDefault="00834E80" w:rsidP="00834E80">
            <w:pPr>
              <w:pStyle w:val="aa"/>
              <w:rPr>
                <w:sz w:val="12"/>
                <w:szCs w:val="12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4551B87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基幹システム連携</w:t>
            </w:r>
          </w:p>
        </w:tc>
        <w:tc>
          <w:tcPr>
            <w:tcW w:w="2835" w:type="dxa"/>
          </w:tcPr>
          <w:p w14:paraId="400DE7A1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707BE04E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基幹システムで管理している社員情報や組織情報、取引先などの情報を取得する</w:t>
            </w:r>
          </w:p>
        </w:tc>
      </w:tr>
      <w:tr w:rsidR="00834E80" w:rsidRPr="00F76721" w14:paraId="38D4C66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A8E93B" w14:textId="1B87B4F5" w:rsidR="00834E80" w:rsidRPr="006B1362" w:rsidRDefault="00834E80" w:rsidP="00834E80">
            <w:pPr>
              <w:pStyle w:val="aa"/>
              <w:rPr>
                <w:sz w:val="12"/>
                <w:szCs w:val="12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B083886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6D6072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019CCDB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7CEA10A6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D0768" w14:textId="0E67F2D4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5A20962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44EBDF5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BDA332C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0010882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8D9F46" w14:textId="5ABB4B1A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6241AB7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21D9F7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7B39965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31B4DE3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44903F" w14:textId="063F4598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5E8454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F073790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2EB8E09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368ADFD7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BEA461" w14:textId="293B5D86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6B4C506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FF76254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084179F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0FC1D67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BA13F9" w14:textId="0A797877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59CFB44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260484D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2C2A1B1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1926DCAA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4DAB43" w14:textId="00F149F1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0AFF1DF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DECB41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628753F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4408B15A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EC1305" w14:textId="38366F97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5A24F34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EC55410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336AFF2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22956AE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88ACC1" w14:textId="1DBB25FA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2582089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9E4F8FE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030FE37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346F73C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341C7A" w14:textId="6B36EEB3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F35635D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E31C7F7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6D13F1F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3A768D1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B9B299" w14:textId="2DD45C3C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05637D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EC665F5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C426703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47E3EFBF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0EC11B" w14:textId="25ACCE3F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E131348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CD78F58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4A2E2D0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139072F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715658" w14:textId="0F4F9EFA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D0A2D49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780FA6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AFD541B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14A0EB7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964704" w14:textId="765CDF1C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B2F3886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D983EE0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4B0FB2F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6AB8850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758F83" w14:textId="54BFEC46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50F94A4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1C641C1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DD54B5A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5F2DC7B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D52DE5" w14:textId="0EA3B220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536F3A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44E92CA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623F1A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51B9B9E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A530CEB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5C291" w14:textId="77777777" w:rsidR="006B449F" w:rsidRDefault="006B449F" w:rsidP="00F95D5B">
      <w:r>
        <w:separator/>
      </w:r>
    </w:p>
  </w:endnote>
  <w:endnote w:type="continuationSeparator" w:id="0">
    <w:p w14:paraId="6F438620" w14:textId="77777777" w:rsidR="006B449F" w:rsidRDefault="006B449F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001AC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E3F85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FFDBC" w14:textId="77777777" w:rsidR="006B449F" w:rsidRDefault="006B449F" w:rsidP="00F95D5B">
      <w:r>
        <w:separator/>
      </w:r>
    </w:p>
  </w:footnote>
  <w:footnote w:type="continuationSeparator" w:id="0">
    <w:p w14:paraId="47280CE2" w14:textId="77777777" w:rsidR="006B449F" w:rsidRDefault="006B449F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2EA1C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9A112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647FD7">
      <w:rPr>
        <w:rFonts w:hint="eastAsia"/>
      </w:rPr>
      <w:t>外部インターフェース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EA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24BD4"/>
    <w:rsid w:val="00130AD5"/>
    <w:rsid w:val="00131D97"/>
    <w:rsid w:val="0015188E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B2C35"/>
    <w:rsid w:val="002C2CFE"/>
    <w:rsid w:val="003126CE"/>
    <w:rsid w:val="00322CBC"/>
    <w:rsid w:val="00364CC8"/>
    <w:rsid w:val="00375773"/>
    <w:rsid w:val="00386123"/>
    <w:rsid w:val="00397190"/>
    <w:rsid w:val="003A02B2"/>
    <w:rsid w:val="003B5C05"/>
    <w:rsid w:val="003C1464"/>
    <w:rsid w:val="003C30E1"/>
    <w:rsid w:val="003E6EC7"/>
    <w:rsid w:val="003F25F6"/>
    <w:rsid w:val="00424E44"/>
    <w:rsid w:val="0044429A"/>
    <w:rsid w:val="00447E88"/>
    <w:rsid w:val="00463264"/>
    <w:rsid w:val="004823D4"/>
    <w:rsid w:val="004A1AEA"/>
    <w:rsid w:val="004B1E64"/>
    <w:rsid w:val="004E5EB6"/>
    <w:rsid w:val="0050509C"/>
    <w:rsid w:val="00505DC6"/>
    <w:rsid w:val="00536F3A"/>
    <w:rsid w:val="00550CC3"/>
    <w:rsid w:val="0056380C"/>
    <w:rsid w:val="005716CB"/>
    <w:rsid w:val="00577A45"/>
    <w:rsid w:val="005B1876"/>
    <w:rsid w:val="005B6A76"/>
    <w:rsid w:val="005C631E"/>
    <w:rsid w:val="00620111"/>
    <w:rsid w:val="00637797"/>
    <w:rsid w:val="00647FD7"/>
    <w:rsid w:val="00651FA1"/>
    <w:rsid w:val="00663911"/>
    <w:rsid w:val="00673B4F"/>
    <w:rsid w:val="0069509D"/>
    <w:rsid w:val="006B1362"/>
    <w:rsid w:val="006B449F"/>
    <w:rsid w:val="006C3877"/>
    <w:rsid w:val="006D6CD5"/>
    <w:rsid w:val="006F02F4"/>
    <w:rsid w:val="00712EEE"/>
    <w:rsid w:val="007316B6"/>
    <w:rsid w:val="007446E5"/>
    <w:rsid w:val="007627AE"/>
    <w:rsid w:val="00797F56"/>
    <w:rsid w:val="007C0D63"/>
    <w:rsid w:val="007D6296"/>
    <w:rsid w:val="00834E80"/>
    <w:rsid w:val="0085629D"/>
    <w:rsid w:val="00860EA1"/>
    <w:rsid w:val="00867B32"/>
    <w:rsid w:val="008A4F68"/>
    <w:rsid w:val="008C2BED"/>
    <w:rsid w:val="008C360F"/>
    <w:rsid w:val="008D7CF0"/>
    <w:rsid w:val="008E2D8F"/>
    <w:rsid w:val="00915FF0"/>
    <w:rsid w:val="0092341A"/>
    <w:rsid w:val="009276F1"/>
    <w:rsid w:val="00933627"/>
    <w:rsid w:val="00944DBF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B4032"/>
    <w:rsid w:val="00AC7CB5"/>
    <w:rsid w:val="00B013DB"/>
    <w:rsid w:val="00B01759"/>
    <w:rsid w:val="00B1558A"/>
    <w:rsid w:val="00B815A8"/>
    <w:rsid w:val="00B8417F"/>
    <w:rsid w:val="00BF09F5"/>
    <w:rsid w:val="00BF54BB"/>
    <w:rsid w:val="00C3324D"/>
    <w:rsid w:val="00C6603D"/>
    <w:rsid w:val="00C7658F"/>
    <w:rsid w:val="00CA647F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E40FE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  <w:rsid w:val="00FE6DED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1C8866"/>
  <w15:chartTrackingRefBased/>
  <w15:docId w15:val="{16E9D727-AB12-4A35-BACA-CD6D12BF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2_&#22806;&#37096;&#12452;&#12531;&#12479;&#12540;&#12501;&#12455;&#12540;&#12473;&#19968;&#35239;\ED12_&#22806;&#37096;&#12452;&#12531;&#12479;&#12540;&#12501;&#12455;&#12540;&#12473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ED12_外部インターフェース一覧_テンプレート.dotx</Template>
  <TotalTime>1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2023-02-22T00:25:00Z</dcterms:created>
  <dcterms:modified xsi:type="dcterms:W3CDTF">2025-02-18T02:53:00Z</dcterms:modified>
</cp:coreProperties>
</file>