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48054" w14:textId="77777777" w:rsidR="00976698" w:rsidRDefault="00976698" w:rsidP="006D6CD5">
      <w:pPr>
        <w:pStyle w:val="aa"/>
      </w:pPr>
    </w:p>
    <w:p w14:paraId="42EC0928" w14:textId="77777777" w:rsidR="00976698" w:rsidRDefault="00976698" w:rsidP="006D6CD5">
      <w:pPr>
        <w:pStyle w:val="aa"/>
      </w:pPr>
    </w:p>
    <w:p w14:paraId="742819EC" w14:textId="77777777" w:rsidR="006D6CD5" w:rsidRDefault="006D6CD5" w:rsidP="006D6CD5">
      <w:pPr>
        <w:pStyle w:val="aa"/>
      </w:pPr>
    </w:p>
    <w:p w14:paraId="41775D22" w14:textId="77777777" w:rsidR="006D6CD5" w:rsidRDefault="006D6CD5" w:rsidP="006D6CD5">
      <w:pPr>
        <w:pStyle w:val="aa"/>
      </w:pPr>
    </w:p>
    <w:p w14:paraId="1B3CB87F" w14:textId="77777777" w:rsidR="006D6CD5" w:rsidRDefault="006D6CD5" w:rsidP="006D6CD5">
      <w:pPr>
        <w:pStyle w:val="aa"/>
      </w:pPr>
    </w:p>
    <w:p w14:paraId="037E9D22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2B5ECF49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D4436B">
        <w:rPr>
          <w:rFonts w:hint="eastAsia"/>
        </w:rPr>
        <w:t>ビュー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6F42E441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743B8F6A" w14:textId="77777777" w:rsidR="0069509D" w:rsidRDefault="0069509D" w:rsidP="006D6CD5">
      <w:pPr>
        <w:pStyle w:val="aa"/>
      </w:pPr>
    </w:p>
    <w:p w14:paraId="2BF9D4D0" w14:textId="77777777" w:rsidR="002948E5" w:rsidRDefault="002948E5" w:rsidP="006D6CD5">
      <w:pPr>
        <w:pStyle w:val="aa"/>
      </w:pPr>
    </w:p>
    <w:p w14:paraId="2A65FA6B" w14:textId="77777777" w:rsidR="002948E5" w:rsidRDefault="002948E5" w:rsidP="006D6CD5">
      <w:pPr>
        <w:pStyle w:val="aa"/>
      </w:pPr>
    </w:p>
    <w:p w14:paraId="25449FF5" w14:textId="77777777" w:rsidR="00124BD4" w:rsidRDefault="00124BD4" w:rsidP="006D6CD5">
      <w:pPr>
        <w:pStyle w:val="aa"/>
      </w:pPr>
    </w:p>
    <w:p w14:paraId="54B93F9D" w14:textId="77777777" w:rsidR="00124BD4" w:rsidRDefault="00124BD4" w:rsidP="006D6CD5">
      <w:pPr>
        <w:pStyle w:val="aa"/>
      </w:pPr>
    </w:p>
    <w:p w14:paraId="61CA3A0F" w14:textId="77777777" w:rsidR="00082851" w:rsidRDefault="00082851" w:rsidP="006D6CD5">
      <w:pPr>
        <w:pStyle w:val="aa"/>
      </w:pPr>
    </w:p>
    <w:p w14:paraId="26222AFE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5F76A33C" w14:textId="77777777" w:rsidTr="00EA2185">
        <w:trPr>
          <w:jc w:val="center"/>
        </w:trPr>
        <w:tc>
          <w:tcPr>
            <w:tcW w:w="1271" w:type="dxa"/>
          </w:tcPr>
          <w:p w14:paraId="07D80813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05BA846B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317461DB" w14:textId="77777777" w:rsidTr="00EA2185">
        <w:trPr>
          <w:jc w:val="center"/>
        </w:trPr>
        <w:tc>
          <w:tcPr>
            <w:tcW w:w="1271" w:type="dxa"/>
          </w:tcPr>
          <w:p w14:paraId="65610EA2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577B54E3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54C035E8" w14:textId="77777777" w:rsidTr="00EA2185">
        <w:trPr>
          <w:jc w:val="center"/>
        </w:trPr>
        <w:tc>
          <w:tcPr>
            <w:tcW w:w="1271" w:type="dxa"/>
          </w:tcPr>
          <w:p w14:paraId="58DADCC8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5F54D6C5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6CE0E629" w14:textId="77777777" w:rsidR="0069509D" w:rsidRDefault="0069509D" w:rsidP="006D6CD5">
      <w:pPr>
        <w:pStyle w:val="aa"/>
      </w:pPr>
    </w:p>
    <w:p w14:paraId="0AEAADC8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681980EF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0718D7" w:rsidRPr="00EC0D14" w14:paraId="689C9FEA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5744244" w14:textId="77777777" w:rsidR="000718D7" w:rsidRPr="00EC0D14" w:rsidRDefault="000718D7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481F04B1" w14:textId="77777777" w:rsidR="000718D7" w:rsidRPr="00EC0D14" w:rsidRDefault="000718D7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6903D9E8" w14:textId="77777777" w:rsidR="000718D7" w:rsidRPr="00EC0D14" w:rsidRDefault="000718D7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53CB90CA" w14:textId="77777777" w:rsidR="000718D7" w:rsidRPr="00EC0D14" w:rsidRDefault="000718D7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437E8AB8" w14:textId="77777777" w:rsidR="000718D7" w:rsidRPr="00EC0D14" w:rsidRDefault="000718D7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0718D7" w:rsidRPr="00EC0D14" w14:paraId="425856D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BAFC380" w14:textId="1EC5FB14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0EBEA22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7581CBA7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0F6EB371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24E6B91D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0718D7" w:rsidRPr="00EC0D14" w14:paraId="5CAFA86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075C21" w14:textId="61E3CFD3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F662D69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DE903AB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F3E679A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819466D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25E9FEB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9DB507A" w14:textId="14206BE9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DAB3DD9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D708C64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1C6BB03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0011E08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331CE58F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CDE465E" w14:textId="1E22617D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63E5659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08351C5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8E4F0AB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1F1C4F0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73383B5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69F6588" w14:textId="0B2122C7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C07074B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4AFAFE0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2FADFDF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D6B2A07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4A2B584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49488E" w14:textId="58F16BD3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971423B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906B8B0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1E7F6F4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AF9BF44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588FCF2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BE5E3E5" w14:textId="7E12E6DE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D64B510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B82FDCE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B4F9D41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850A326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06457428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00B1005" w14:textId="64653F2E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372452A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1D442B0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70F1907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93FF922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703330A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85DE1A" w14:textId="77ADDFE9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7A64E6E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21BBAA3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CD3CF9D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4D0900E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291CFAB8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6DDEF52" w14:textId="4F3EC694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B3324C9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4170092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17DBACD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F743B89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4622413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CB39BD" w14:textId="77AF06D4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A72D9C9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319AA7F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AAE7FA2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3635E36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702578B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2BCD25" w14:textId="45688B72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A69BDD6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5A499D3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6AE20C0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12B2B36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0856A8E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894732C" w14:textId="469242E7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2134603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871B190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CB5BE4D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352536A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4275412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9A83E0" w14:textId="26436C70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5C23707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6C5F29D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2F96087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3F8FFAC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0B05B0C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513C94" w14:textId="3EA2C97A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28DB136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0D44E57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BCE44D6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333886E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3C4BD698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45B09A5" w14:textId="6707E88C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38DF2DB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7AA9566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6323BBA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02A27F7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72FFD77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47450F9" w14:textId="53F01C73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D532C6F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ADC7F35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808E8C6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8D6C993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27C1DD3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BFA63AC" w14:textId="7FC63503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FCE9D2B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47052BD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422E784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A187809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0E7D172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351638C" w14:textId="1E329100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464CB65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9DBE437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3CEFC01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6A68D08" w14:textId="77777777" w:rsidR="000718D7" w:rsidRPr="00EC0D14" w:rsidRDefault="000718D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718D7" w:rsidRPr="00EC0D14" w14:paraId="45D6780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ED927F" w14:textId="0B98F3CA" w:rsidR="000718D7" w:rsidRPr="00EC0D14" w:rsidRDefault="000718D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81A0ADA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A1EF248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041B0FD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32FA4EA" w14:textId="77777777" w:rsidR="000718D7" w:rsidRPr="00EC0D14" w:rsidRDefault="000718D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4FC78846" w14:textId="77777777" w:rsidR="001B1570" w:rsidRDefault="00424E44" w:rsidP="001B1570">
      <w:pPr>
        <w:pStyle w:val="aa"/>
      </w:pPr>
      <w:r>
        <w:br w:type="page"/>
      </w:r>
    </w:p>
    <w:p w14:paraId="34C3B634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5331BB63" w14:textId="77777777" w:rsidR="001B1570" w:rsidRDefault="001B1570" w:rsidP="001B1570">
      <w:pPr>
        <w:pStyle w:val="aa"/>
      </w:pPr>
    </w:p>
    <w:p w14:paraId="35EE9E48" w14:textId="2D2077B8" w:rsidR="00D4436B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0507031" w:history="1">
        <w:r w:rsidR="00D4436B" w:rsidRPr="00470764">
          <w:rPr>
            <w:rStyle w:val="af2"/>
            <w:noProof/>
          </w:rPr>
          <w:t>ビュー一覧</w:t>
        </w:r>
        <w:r w:rsidR="00D4436B">
          <w:rPr>
            <w:noProof/>
            <w:webHidden/>
          </w:rPr>
          <w:tab/>
        </w:r>
        <w:r w:rsidR="00D4436B">
          <w:rPr>
            <w:noProof/>
            <w:webHidden/>
          </w:rPr>
          <w:fldChar w:fldCharType="begin"/>
        </w:r>
        <w:r w:rsidR="00D4436B">
          <w:rPr>
            <w:noProof/>
            <w:webHidden/>
          </w:rPr>
          <w:instrText xml:space="preserve"> PAGEREF _Toc60507031 \h </w:instrText>
        </w:r>
        <w:r w:rsidR="00D4436B">
          <w:rPr>
            <w:noProof/>
            <w:webHidden/>
          </w:rPr>
        </w:r>
        <w:r w:rsidR="00D4436B">
          <w:rPr>
            <w:noProof/>
            <w:webHidden/>
          </w:rPr>
          <w:fldChar w:fldCharType="separate"/>
        </w:r>
        <w:r w:rsidR="007402E4">
          <w:rPr>
            <w:noProof/>
            <w:webHidden/>
          </w:rPr>
          <w:t>3</w:t>
        </w:r>
        <w:r w:rsidR="00D4436B">
          <w:rPr>
            <w:noProof/>
            <w:webHidden/>
          </w:rPr>
          <w:fldChar w:fldCharType="end"/>
        </w:r>
      </w:hyperlink>
    </w:p>
    <w:p w14:paraId="1E3AF76A" w14:textId="77777777" w:rsidR="00550CC3" w:rsidRPr="003A02B2" w:rsidRDefault="003C1464" w:rsidP="009F491C">
      <w:pPr>
        <w:pStyle w:val="aa"/>
      </w:pPr>
      <w:r>
        <w:fldChar w:fldCharType="end"/>
      </w:r>
    </w:p>
    <w:p w14:paraId="57326D61" w14:textId="77777777" w:rsidR="004823D4" w:rsidRPr="004823D4" w:rsidRDefault="004823D4" w:rsidP="003F25F6">
      <w:pPr>
        <w:pStyle w:val="aa"/>
      </w:pPr>
    </w:p>
    <w:p w14:paraId="449B1434" w14:textId="77777777" w:rsidR="009F348B" w:rsidRDefault="00D4436B" w:rsidP="009F348B">
      <w:pPr>
        <w:pStyle w:val="1"/>
      </w:pPr>
      <w:bookmarkStart w:id="0" w:name="_Toc60507031"/>
      <w:r>
        <w:rPr>
          <w:rFonts w:hint="eastAsia"/>
        </w:rPr>
        <w:lastRenderedPageBreak/>
        <w:t>ビュー</w:t>
      </w:r>
      <w:r w:rsidR="00191ED3">
        <w:rPr>
          <w:rFonts w:hint="eastAsia"/>
        </w:rPr>
        <w:t>一覧</w:t>
      </w:r>
      <w:bookmarkEnd w:id="0"/>
    </w:p>
    <w:p w14:paraId="0C62F34C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31"/>
        <w:gridCol w:w="4129"/>
        <w:gridCol w:w="4128"/>
        <w:gridCol w:w="1769"/>
        <w:gridCol w:w="4128"/>
      </w:tblGrid>
      <w:tr w:rsidR="00D40154" w:rsidRPr="00F76721" w14:paraId="76288848" w14:textId="77777777" w:rsidTr="00D40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B1C6D5F" w14:textId="77777777" w:rsidR="00D40154" w:rsidRPr="00F76721" w:rsidRDefault="00D40154" w:rsidP="007A6FE2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4129" w:type="dxa"/>
          </w:tcPr>
          <w:p w14:paraId="1C9CA949" w14:textId="77777777" w:rsidR="00D40154" w:rsidRPr="00F76721" w:rsidRDefault="008A5215" w:rsidP="007A6FE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ビュー</w:t>
            </w:r>
            <w:r w:rsidR="00D40154">
              <w:rPr>
                <w:rFonts w:hint="eastAsia"/>
                <w:sz w:val="12"/>
                <w:szCs w:val="12"/>
              </w:rPr>
              <w:t>物理名</w:t>
            </w:r>
          </w:p>
        </w:tc>
        <w:tc>
          <w:tcPr>
            <w:tcW w:w="4128" w:type="dxa"/>
          </w:tcPr>
          <w:p w14:paraId="41170BD8" w14:textId="77777777" w:rsidR="00D40154" w:rsidRPr="00F76721" w:rsidRDefault="008A5215" w:rsidP="007A6FE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ビュー</w:t>
            </w:r>
            <w:r w:rsidR="00D40154">
              <w:rPr>
                <w:rFonts w:hint="eastAsia"/>
                <w:sz w:val="12"/>
                <w:szCs w:val="12"/>
              </w:rPr>
              <w:t>論理名</w:t>
            </w:r>
          </w:p>
        </w:tc>
        <w:tc>
          <w:tcPr>
            <w:tcW w:w="1769" w:type="dxa"/>
          </w:tcPr>
          <w:p w14:paraId="2C2E2B65" w14:textId="77777777" w:rsidR="00D40154" w:rsidRDefault="00D40154" w:rsidP="007A6FE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エンティティID</w:t>
            </w:r>
          </w:p>
        </w:tc>
        <w:tc>
          <w:tcPr>
            <w:tcW w:w="4128" w:type="dxa"/>
          </w:tcPr>
          <w:p w14:paraId="024397F0" w14:textId="77777777" w:rsidR="00D40154" w:rsidRPr="00F76721" w:rsidRDefault="00D40154" w:rsidP="007A6FE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8A5215" w:rsidRPr="000B17EC" w14:paraId="526CC189" w14:textId="77777777" w:rsidTr="00D4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C0137E9" w14:textId="687329B8" w:rsidR="008A5215" w:rsidRPr="007A6287" w:rsidRDefault="008A5215" w:rsidP="008A5215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25CA9287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employee_</w:t>
            </w:r>
            <w:r>
              <w:rPr>
                <w:sz w:val="12"/>
                <w:szCs w:val="12"/>
              </w:rPr>
              <w:t>affiliation_department_list</w:t>
            </w:r>
          </w:p>
        </w:tc>
        <w:tc>
          <w:tcPr>
            <w:tcW w:w="4128" w:type="dxa"/>
          </w:tcPr>
          <w:p w14:paraId="67641750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社員所属部署</w:t>
            </w:r>
          </w:p>
        </w:tc>
        <w:tc>
          <w:tcPr>
            <w:tcW w:w="1769" w:type="dxa"/>
          </w:tcPr>
          <w:p w14:paraId="05DF42D7" w14:textId="77777777" w:rsidR="008A5215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6113DF5C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社員別所属部署一覧を表示するビュー</w:t>
            </w:r>
          </w:p>
        </w:tc>
      </w:tr>
      <w:tr w:rsidR="008A5215" w:rsidRPr="00F76721" w14:paraId="45D5ED03" w14:textId="77777777" w:rsidTr="00D40154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1497AF0" w14:textId="74DE7236" w:rsidR="008A5215" w:rsidRPr="006B1362" w:rsidRDefault="008A5215" w:rsidP="008A5215">
            <w:pPr>
              <w:pStyle w:val="aa"/>
              <w:rPr>
                <w:sz w:val="12"/>
                <w:szCs w:val="12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6AFE1EAE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31EBDCB8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407F3AB6" w14:textId="77777777" w:rsidR="008A5215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6BFC36F9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1C51D027" w14:textId="77777777" w:rsidTr="00D4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AF25DFD" w14:textId="3D72BCE6" w:rsidR="008A5215" w:rsidRPr="006B1362" w:rsidRDefault="008A5215" w:rsidP="008A5215">
            <w:pPr>
              <w:pStyle w:val="aa"/>
              <w:rPr>
                <w:sz w:val="12"/>
                <w:szCs w:val="12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7F0C7AD6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1CD17255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2A1BF3D5" w14:textId="77777777" w:rsidR="008A5215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0D65FAC3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33D2F2CA" w14:textId="77777777" w:rsidTr="00D40154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9AB1C52" w14:textId="2BCF42E1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046A3974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7A2ACB70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56CB7FA6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57ECD5CD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6C1C89F9" w14:textId="77777777" w:rsidTr="00D4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EB8F6A4" w14:textId="3336108D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58DAC173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5B3C4ABE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330C3F6E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77EA21B8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7BBF6A16" w14:textId="77777777" w:rsidTr="00D40154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DE618A9" w14:textId="1FE5A2B2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1F4CC0F8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5E93BF10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6515A1E6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09F0F3A3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23E4BC28" w14:textId="77777777" w:rsidTr="00D4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955BED5" w14:textId="15CDBBDF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6986E07F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765F505C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419ACCA9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6AAA5751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000A709E" w14:textId="77777777" w:rsidTr="00D40154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9131C6E" w14:textId="2E34F348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0D366FE5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7C6F660D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58AAF3F6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315E0C4B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775C6533" w14:textId="77777777" w:rsidTr="00D4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B8F08EF" w14:textId="21D1D6C0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295680C2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769661F9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23982F3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7361508F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20496D2D" w14:textId="77777777" w:rsidTr="00D40154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EA351FC" w14:textId="03FDACB7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4A8CFF25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1E251D0A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10D7C002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3FEDC91E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490A5F85" w14:textId="77777777" w:rsidTr="00D4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BEE12B1" w14:textId="4332D63E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374FE4BF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0F074211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247E2F04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17DE5FB5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22997729" w14:textId="77777777" w:rsidTr="00D40154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DFF5712" w14:textId="29A8D10A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37BC1AA4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4656DBE5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D3EC3A0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3BE38606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096E3215" w14:textId="77777777" w:rsidTr="00D4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47D37B5" w14:textId="617FD96B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02CF1677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5D9D8282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7EA4A6AB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0D9ADF1E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364337D3" w14:textId="77777777" w:rsidTr="00D40154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383FB3C" w14:textId="2A8E37D5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594A220F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0C097D8F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63227DD6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3D425EFF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417DFCF1" w14:textId="77777777" w:rsidTr="00D4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BC175AA" w14:textId="544BE461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57CBD6B2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41F83FA2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6BAE02F0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0DB3B045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3D8354A2" w14:textId="77777777" w:rsidTr="00D40154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95D7408" w14:textId="54D16806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31391F83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777ABECD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3AF6B2FD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253D58C5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63B34BAF" w14:textId="77777777" w:rsidTr="00D4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252A73C" w14:textId="62B14BCE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67E6A793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16B79922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1C7A61F4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1E0C94C0" w14:textId="77777777" w:rsidR="008A5215" w:rsidRPr="006B1362" w:rsidRDefault="008A5215" w:rsidP="008A521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A5215" w:rsidRPr="00F76721" w14:paraId="627860DD" w14:textId="77777777" w:rsidTr="00D40154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06B72C8" w14:textId="5D4414C8" w:rsidR="008A5215" w:rsidRPr="006B1362" w:rsidRDefault="008A5215" w:rsidP="008A5215">
            <w:pPr>
              <w:pStyle w:val="aa"/>
              <w:rPr>
                <w:sz w:val="12"/>
                <w:szCs w:val="12"/>
                <w:u w:val="single"/>
              </w:rPr>
            </w:pPr>
            <w:r w:rsidRPr="00133C6A">
              <w:rPr>
                <w:sz w:val="12"/>
                <w:szCs w:val="12"/>
              </w:rPr>
              <w:fldChar w:fldCharType="begin"/>
            </w:r>
            <w:r w:rsidRPr="00133C6A">
              <w:rPr>
                <w:b w:val="0"/>
                <w:bCs w:val="0"/>
                <w:sz w:val="12"/>
                <w:szCs w:val="12"/>
              </w:rPr>
              <w:instrText xml:space="preserve"> SEQ viewListNo\* Arabic \* MERGEFORMAT </w:instrText>
            </w:r>
            <w:r w:rsidRPr="00133C6A">
              <w:rPr>
                <w:sz w:val="12"/>
                <w:szCs w:val="12"/>
              </w:rPr>
              <w:fldChar w:fldCharType="separate"/>
            </w:r>
            <w:r w:rsidR="007402E4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133C6A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651F464F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7BD93503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56D3BF01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14538094" w14:textId="77777777" w:rsidR="008A5215" w:rsidRPr="006B1362" w:rsidRDefault="008A5215" w:rsidP="008A521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3F28F9D8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74942" w14:textId="77777777" w:rsidR="00E06F10" w:rsidRDefault="00E06F10" w:rsidP="00F95D5B">
      <w:r>
        <w:separator/>
      </w:r>
    </w:p>
  </w:endnote>
  <w:endnote w:type="continuationSeparator" w:id="0">
    <w:p w14:paraId="4E85D925" w14:textId="77777777" w:rsidR="00E06F10" w:rsidRDefault="00E06F10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89C9A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BD4B5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9E50C" w14:textId="77777777" w:rsidR="00E06F10" w:rsidRDefault="00E06F10" w:rsidP="00F95D5B">
      <w:r>
        <w:separator/>
      </w:r>
    </w:p>
  </w:footnote>
  <w:footnote w:type="continuationSeparator" w:id="0">
    <w:p w14:paraId="75B16498" w14:textId="77777777" w:rsidR="00E06F10" w:rsidRDefault="00E06F10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CE604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44FC8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D4436B">
      <w:rPr>
        <w:rFonts w:hint="eastAsia"/>
      </w:rPr>
      <w:t>ビュー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4D"/>
    <w:rsid w:val="000144DD"/>
    <w:rsid w:val="000150D9"/>
    <w:rsid w:val="00037D33"/>
    <w:rsid w:val="00037E87"/>
    <w:rsid w:val="00043A83"/>
    <w:rsid w:val="00060653"/>
    <w:rsid w:val="000718D7"/>
    <w:rsid w:val="00073550"/>
    <w:rsid w:val="00082851"/>
    <w:rsid w:val="000B17EC"/>
    <w:rsid w:val="000F4524"/>
    <w:rsid w:val="000F68B3"/>
    <w:rsid w:val="0010171D"/>
    <w:rsid w:val="00124BD4"/>
    <w:rsid w:val="00130AD5"/>
    <w:rsid w:val="00131D97"/>
    <w:rsid w:val="0015188E"/>
    <w:rsid w:val="00175B73"/>
    <w:rsid w:val="00186FFA"/>
    <w:rsid w:val="00191ED3"/>
    <w:rsid w:val="00195BD8"/>
    <w:rsid w:val="001B1570"/>
    <w:rsid w:val="001B37B0"/>
    <w:rsid w:val="001D15B3"/>
    <w:rsid w:val="001D6464"/>
    <w:rsid w:val="00213859"/>
    <w:rsid w:val="00220D21"/>
    <w:rsid w:val="00244519"/>
    <w:rsid w:val="00252F78"/>
    <w:rsid w:val="002764F3"/>
    <w:rsid w:val="0027652B"/>
    <w:rsid w:val="0027742D"/>
    <w:rsid w:val="0028452B"/>
    <w:rsid w:val="0029474B"/>
    <w:rsid w:val="002948E5"/>
    <w:rsid w:val="002A19E4"/>
    <w:rsid w:val="002B010A"/>
    <w:rsid w:val="002C2CFE"/>
    <w:rsid w:val="003126CE"/>
    <w:rsid w:val="00322CBC"/>
    <w:rsid w:val="0033734D"/>
    <w:rsid w:val="00364CC8"/>
    <w:rsid w:val="00375773"/>
    <w:rsid w:val="00386123"/>
    <w:rsid w:val="00397190"/>
    <w:rsid w:val="003A02B2"/>
    <w:rsid w:val="003B5C05"/>
    <w:rsid w:val="003C1464"/>
    <w:rsid w:val="003C30E1"/>
    <w:rsid w:val="003E6EC7"/>
    <w:rsid w:val="003F25F6"/>
    <w:rsid w:val="00424E44"/>
    <w:rsid w:val="00447E88"/>
    <w:rsid w:val="0045532B"/>
    <w:rsid w:val="00463264"/>
    <w:rsid w:val="004823D4"/>
    <w:rsid w:val="004B1E64"/>
    <w:rsid w:val="004E5EB6"/>
    <w:rsid w:val="0050509C"/>
    <w:rsid w:val="00550CC3"/>
    <w:rsid w:val="0056380C"/>
    <w:rsid w:val="005716CB"/>
    <w:rsid w:val="00577A45"/>
    <w:rsid w:val="005B1876"/>
    <w:rsid w:val="005B6174"/>
    <w:rsid w:val="005B6A76"/>
    <w:rsid w:val="005C631E"/>
    <w:rsid w:val="00620111"/>
    <w:rsid w:val="006308CB"/>
    <w:rsid w:val="00651FA1"/>
    <w:rsid w:val="00663911"/>
    <w:rsid w:val="00673B4F"/>
    <w:rsid w:val="0069509D"/>
    <w:rsid w:val="006B1362"/>
    <w:rsid w:val="006C3877"/>
    <w:rsid w:val="006D6CD5"/>
    <w:rsid w:val="006F02F4"/>
    <w:rsid w:val="00712EEE"/>
    <w:rsid w:val="007316B6"/>
    <w:rsid w:val="007402E4"/>
    <w:rsid w:val="007446E5"/>
    <w:rsid w:val="007627AE"/>
    <w:rsid w:val="00775413"/>
    <w:rsid w:val="00797F56"/>
    <w:rsid w:val="007A6287"/>
    <w:rsid w:val="007C0D63"/>
    <w:rsid w:val="007E4F13"/>
    <w:rsid w:val="0085629D"/>
    <w:rsid w:val="00860EA1"/>
    <w:rsid w:val="00867B32"/>
    <w:rsid w:val="008A4F68"/>
    <w:rsid w:val="008A5215"/>
    <w:rsid w:val="008C2BED"/>
    <w:rsid w:val="008C360F"/>
    <w:rsid w:val="008E2D8F"/>
    <w:rsid w:val="00915FF0"/>
    <w:rsid w:val="0092341A"/>
    <w:rsid w:val="009276F1"/>
    <w:rsid w:val="00933627"/>
    <w:rsid w:val="00971223"/>
    <w:rsid w:val="00976698"/>
    <w:rsid w:val="009A4DD2"/>
    <w:rsid w:val="009A5125"/>
    <w:rsid w:val="009B3FE7"/>
    <w:rsid w:val="009C0183"/>
    <w:rsid w:val="009C118A"/>
    <w:rsid w:val="009F348B"/>
    <w:rsid w:val="009F491C"/>
    <w:rsid w:val="009F5BDB"/>
    <w:rsid w:val="00A23C31"/>
    <w:rsid w:val="00A76192"/>
    <w:rsid w:val="00AB4032"/>
    <w:rsid w:val="00AC7CB5"/>
    <w:rsid w:val="00B01759"/>
    <w:rsid w:val="00B1558A"/>
    <w:rsid w:val="00B815A8"/>
    <w:rsid w:val="00B8417F"/>
    <w:rsid w:val="00BF09F5"/>
    <w:rsid w:val="00BF54BB"/>
    <w:rsid w:val="00C3324D"/>
    <w:rsid w:val="00C54F8E"/>
    <w:rsid w:val="00C7658F"/>
    <w:rsid w:val="00CA647F"/>
    <w:rsid w:val="00D40154"/>
    <w:rsid w:val="00D4436B"/>
    <w:rsid w:val="00D755AF"/>
    <w:rsid w:val="00D87FA8"/>
    <w:rsid w:val="00D95DE8"/>
    <w:rsid w:val="00DA3C02"/>
    <w:rsid w:val="00DB17DF"/>
    <w:rsid w:val="00DD753E"/>
    <w:rsid w:val="00E06F10"/>
    <w:rsid w:val="00E412B9"/>
    <w:rsid w:val="00E517DF"/>
    <w:rsid w:val="00E85B4C"/>
    <w:rsid w:val="00EA2185"/>
    <w:rsid w:val="00EA31E5"/>
    <w:rsid w:val="00EB4FEF"/>
    <w:rsid w:val="00EC0D14"/>
    <w:rsid w:val="00ED4BB5"/>
    <w:rsid w:val="00EE1BB2"/>
    <w:rsid w:val="00EF4CBC"/>
    <w:rsid w:val="00F0688F"/>
    <w:rsid w:val="00F1514B"/>
    <w:rsid w:val="00F234EF"/>
    <w:rsid w:val="00F2484C"/>
    <w:rsid w:val="00F50EB3"/>
    <w:rsid w:val="00F531D7"/>
    <w:rsid w:val="00F76721"/>
    <w:rsid w:val="00F806E1"/>
    <w:rsid w:val="00F85E55"/>
    <w:rsid w:val="00F95D5B"/>
    <w:rsid w:val="00FD4868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C8D8BC9"/>
  <w15:chartTrackingRefBased/>
  <w15:docId w15:val="{70EA0C9A-B4B8-44A0-B765-0C9AAF81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20_&#12499;&#12517;&#12540;&#19968;&#35239;\ED20_&#12499;&#12517;&#12540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ED20_ビュー一覧_テンプレート.dotx</Template>
  <TotalTime>1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4</cp:revision>
  <cp:lastPrinted>2025-02-18T02:53:00Z</cp:lastPrinted>
  <dcterms:created xsi:type="dcterms:W3CDTF">2023-02-22T00:35:00Z</dcterms:created>
  <dcterms:modified xsi:type="dcterms:W3CDTF">2025-02-18T02:53:00Z</dcterms:modified>
</cp:coreProperties>
</file>