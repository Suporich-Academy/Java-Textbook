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E4D75" w14:textId="77777777" w:rsidR="00976698" w:rsidRDefault="00976698" w:rsidP="006D6CD5">
      <w:pPr>
        <w:pStyle w:val="aa"/>
      </w:pPr>
    </w:p>
    <w:p w14:paraId="40BE83A8" w14:textId="77777777" w:rsidR="00976698" w:rsidRDefault="00976698" w:rsidP="006D6CD5">
      <w:pPr>
        <w:pStyle w:val="aa"/>
      </w:pPr>
    </w:p>
    <w:p w14:paraId="67CD8B23" w14:textId="77777777" w:rsidR="006D6CD5" w:rsidRDefault="006D6CD5" w:rsidP="006D6CD5">
      <w:pPr>
        <w:pStyle w:val="aa"/>
      </w:pPr>
    </w:p>
    <w:p w14:paraId="535FA604" w14:textId="77777777" w:rsidR="006D6CD5" w:rsidRDefault="006D6CD5" w:rsidP="006D6CD5">
      <w:pPr>
        <w:pStyle w:val="aa"/>
      </w:pPr>
    </w:p>
    <w:p w14:paraId="1770BB4D" w14:textId="77777777" w:rsidR="006D6CD5" w:rsidRDefault="006D6CD5" w:rsidP="006D6CD5">
      <w:pPr>
        <w:pStyle w:val="aa"/>
      </w:pPr>
    </w:p>
    <w:p w14:paraId="5ACE3643" w14:textId="77777777" w:rsidR="006D6CD5" w:rsidRDefault="006D6CD5" w:rsidP="006D6CD5">
      <w:pPr>
        <w:pStyle w:val="a9"/>
      </w:pPr>
      <w:r>
        <w:rPr>
          <w:rFonts w:hint="eastAsia"/>
        </w:rPr>
        <w:t>〇〇システム構築プロジェクト</w:t>
      </w:r>
    </w:p>
    <w:p w14:paraId="34049882" w14:textId="77777777" w:rsidR="006D6CD5" w:rsidRPr="006D6CD5" w:rsidRDefault="006D6CD5" w:rsidP="006D6CD5">
      <w:pPr>
        <w:pStyle w:val="ab"/>
      </w:pPr>
      <w:r>
        <w:rPr>
          <w:rFonts w:hint="eastAsia"/>
        </w:rPr>
        <w:t xml:space="preserve">- </w:t>
      </w:r>
      <w:r w:rsidR="0074228B">
        <w:rPr>
          <w:rFonts w:hint="eastAsia"/>
        </w:rPr>
        <w:t>アプリケーション</w:t>
      </w:r>
      <w:r>
        <w:rPr>
          <w:rFonts w:hint="eastAsia"/>
        </w:rPr>
        <w:t>仕様書</w:t>
      </w:r>
      <w:r>
        <w:rPr>
          <w:rFonts w:hint="eastAsia"/>
        </w:rPr>
        <w:t xml:space="preserve"> -</w:t>
      </w:r>
    </w:p>
    <w:p w14:paraId="2F5B89D8" w14:textId="77777777" w:rsidR="006D6CD5" w:rsidRPr="0069509D" w:rsidRDefault="0069509D" w:rsidP="0069509D">
      <w:pPr>
        <w:pStyle w:val="af0"/>
      </w:pPr>
      <w:r>
        <w:rPr>
          <w:rFonts w:hint="eastAsia"/>
        </w:rPr>
        <w:t>第</w:t>
      </w:r>
      <w:r>
        <w:rPr>
          <w:rFonts w:hint="eastAsia"/>
        </w:rPr>
        <w:t>1.0</w:t>
      </w:r>
      <w:r>
        <w:rPr>
          <w:rFonts w:hint="eastAsia"/>
        </w:rPr>
        <w:t>版</w:t>
      </w:r>
    </w:p>
    <w:p w14:paraId="65C3FC68" w14:textId="77777777" w:rsidR="0069509D" w:rsidRDefault="0069509D" w:rsidP="006D6CD5">
      <w:pPr>
        <w:pStyle w:val="aa"/>
      </w:pPr>
    </w:p>
    <w:p w14:paraId="2AB712ED" w14:textId="77777777" w:rsidR="002948E5" w:rsidRDefault="002948E5" w:rsidP="006D6CD5">
      <w:pPr>
        <w:pStyle w:val="aa"/>
      </w:pPr>
    </w:p>
    <w:p w14:paraId="4C5DCC36" w14:textId="77777777" w:rsidR="002948E5" w:rsidRDefault="002948E5" w:rsidP="006D6CD5">
      <w:pPr>
        <w:pStyle w:val="aa"/>
      </w:pPr>
    </w:p>
    <w:p w14:paraId="457023B6" w14:textId="77777777" w:rsidR="00124BD4" w:rsidRDefault="00124BD4" w:rsidP="006D6CD5">
      <w:pPr>
        <w:pStyle w:val="aa"/>
      </w:pPr>
    </w:p>
    <w:p w14:paraId="7A16CCC3" w14:textId="77777777" w:rsidR="00124BD4" w:rsidRDefault="00124BD4" w:rsidP="006D6CD5">
      <w:pPr>
        <w:pStyle w:val="aa"/>
      </w:pPr>
    </w:p>
    <w:p w14:paraId="57BA5843" w14:textId="77777777" w:rsidR="0074228B" w:rsidRDefault="0074228B" w:rsidP="006D6CD5">
      <w:pPr>
        <w:pStyle w:val="aa"/>
      </w:pPr>
    </w:p>
    <w:p w14:paraId="22D8F342" w14:textId="77777777" w:rsidR="0074228B" w:rsidRDefault="0074228B" w:rsidP="006D6CD5">
      <w:pPr>
        <w:pStyle w:val="aa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5670"/>
      </w:tblGrid>
      <w:tr w:rsidR="002B010A" w:rsidRPr="00EA2185" w14:paraId="0A27F707" w14:textId="77777777" w:rsidTr="00EA2185">
        <w:trPr>
          <w:jc w:val="center"/>
        </w:trPr>
        <w:tc>
          <w:tcPr>
            <w:tcW w:w="1271" w:type="dxa"/>
          </w:tcPr>
          <w:p w14:paraId="77F8FA8C" w14:textId="77777777" w:rsidR="002B010A" w:rsidRPr="00EA2185" w:rsidRDefault="00EA2185" w:rsidP="00EA2185">
            <w:pPr>
              <w:pStyle w:val="aa"/>
            </w:pPr>
            <w:r w:rsidRPr="00EA2185">
              <w:t>作成日</w:t>
            </w:r>
          </w:p>
        </w:tc>
        <w:tc>
          <w:tcPr>
            <w:tcW w:w="5670" w:type="dxa"/>
          </w:tcPr>
          <w:p w14:paraId="25B0C951" w14:textId="77777777" w:rsidR="002B010A" w:rsidRPr="00EA2185" w:rsidRDefault="00EA2185" w:rsidP="00EA2185">
            <w:pPr>
              <w:pStyle w:val="aa"/>
            </w:pPr>
            <w:r w:rsidRPr="00EA2185">
              <w:t>2020年</w:t>
            </w:r>
            <w:r w:rsidRPr="00EA2185">
              <w:rPr>
                <w:rFonts w:hint="eastAsia"/>
              </w:rPr>
              <w:t>10月1日</w:t>
            </w:r>
          </w:p>
        </w:tc>
      </w:tr>
      <w:tr w:rsidR="002B010A" w:rsidRPr="00EA2185" w14:paraId="6A0F6883" w14:textId="77777777" w:rsidTr="00EA2185">
        <w:trPr>
          <w:jc w:val="center"/>
        </w:trPr>
        <w:tc>
          <w:tcPr>
            <w:tcW w:w="1271" w:type="dxa"/>
          </w:tcPr>
          <w:p w14:paraId="3A3C8FC6" w14:textId="77777777" w:rsidR="002B010A" w:rsidRPr="00EA2185" w:rsidRDefault="00EA2185" w:rsidP="00EA2185">
            <w:pPr>
              <w:pStyle w:val="aa"/>
            </w:pPr>
            <w:r w:rsidRPr="00EA2185">
              <w:t>作成者</w:t>
            </w:r>
          </w:p>
        </w:tc>
        <w:tc>
          <w:tcPr>
            <w:tcW w:w="5670" w:type="dxa"/>
          </w:tcPr>
          <w:p w14:paraId="40647CAA" w14:textId="77777777" w:rsidR="002B010A" w:rsidRPr="00EA2185" w:rsidRDefault="00EA2185" w:rsidP="00EA2185">
            <w:pPr>
              <w:pStyle w:val="aa"/>
            </w:pPr>
            <w:r w:rsidRPr="00EA2185">
              <w:t xml:space="preserve">XXXX </w:t>
            </w:r>
            <w:proofErr w:type="spellStart"/>
            <w:r w:rsidRPr="00EA2185">
              <w:t>XXXX</w:t>
            </w:r>
            <w:proofErr w:type="spellEnd"/>
          </w:p>
        </w:tc>
      </w:tr>
      <w:tr w:rsidR="002B010A" w:rsidRPr="00EA2185" w14:paraId="6ABDE9B7" w14:textId="77777777" w:rsidTr="00EA2185">
        <w:trPr>
          <w:jc w:val="center"/>
        </w:trPr>
        <w:tc>
          <w:tcPr>
            <w:tcW w:w="1271" w:type="dxa"/>
          </w:tcPr>
          <w:p w14:paraId="6C2952DD" w14:textId="77777777" w:rsidR="002B010A" w:rsidRPr="00EA2185" w:rsidRDefault="00EA2185" w:rsidP="00EA2185">
            <w:pPr>
              <w:pStyle w:val="aa"/>
            </w:pPr>
            <w:r w:rsidRPr="00EA2185">
              <w:t>承認者</w:t>
            </w:r>
          </w:p>
        </w:tc>
        <w:tc>
          <w:tcPr>
            <w:tcW w:w="5670" w:type="dxa"/>
          </w:tcPr>
          <w:p w14:paraId="085CC9FF" w14:textId="77777777" w:rsidR="002B010A" w:rsidRPr="00EA2185" w:rsidRDefault="00EA2185" w:rsidP="00EA2185">
            <w:pPr>
              <w:pStyle w:val="aa"/>
            </w:pPr>
            <w:r w:rsidRPr="00EA2185">
              <w:t xml:space="preserve">XXXX </w:t>
            </w:r>
            <w:proofErr w:type="spellStart"/>
            <w:r w:rsidRPr="00EA2185">
              <w:t>XXXX</w:t>
            </w:r>
            <w:proofErr w:type="spellEnd"/>
          </w:p>
        </w:tc>
      </w:tr>
    </w:tbl>
    <w:p w14:paraId="12BC0686" w14:textId="77777777" w:rsidR="0069509D" w:rsidRDefault="0069509D" w:rsidP="006D6CD5">
      <w:pPr>
        <w:pStyle w:val="aa"/>
      </w:pPr>
    </w:p>
    <w:p w14:paraId="5252EB84" w14:textId="77777777" w:rsidR="00DD753E" w:rsidRDefault="00DD753E">
      <w:pPr>
        <w:widowControl/>
        <w:jc w:val="left"/>
        <w:rPr>
          <w:rFonts w:eastAsia="Meiryo UI"/>
        </w:rPr>
      </w:pPr>
      <w:r>
        <w:br w:type="page"/>
      </w:r>
    </w:p>
    <w:p w14:paraId="52220091" w14:textId="77777777" w:rsidR="0029474B" w:rsidRDefault="0029474B" w:rsidP="006D6CD5">
      <w:pPr>
        <w:pStyle w:val="aa"/>
        <w:sectPr w:rsidR="0029474B" w:rsidSect="00FE2C01">
          <w:headerReference w:type="default" r:id="rId7"/>
          <w:footerReference w:type="default" r:id="rId8"/>
          <w:pgSz w:w="16838" w:h="11906" w:orient="landscape" w:code="9"/>
          <w:pgMar w:top="1440" w:right="1077" w:bottom="1440" w:left="1077" w:header="851" w:footer="992" w:gutter="0"/>
          <w:pgNumType w:start="1"/>
          <w:cols w:space="425"/>
          <w:docGrid w:type="lines" w:linePitch="360"/>
        </w:sectPr>
      </w:pPr>
    </w:p>
    <w:tbl>
      <w:tblPr>
        <w:tblStyle w:val="4-3"/>
        <w:tblW w:w="14685" w:type="dxa"/>
        <w:tblLayout w:type="fixed"/>
        <w:tblLook w:val="04A0" w:firstRow="1" w:lastRow="0" w:firstColumn="1" w:lastColumn="0" w:noHBand="0" w:noVBand="1"/>
      </w:tblPr>
      <w:tblGrid>
        <w:gridCol w:w="511"/>
        <w:gridCol w:w="680"/>
        <w:gridCol w:w="1013"/>
        <w:gridCol w:w="1419"/>
        <w:gridCol w:w="11062"/>
      </w:tblGrid>
      <w:tr w:rsidR="00897CD1" w:rsidRPr="00EC0D14" w14:paraId="149B6C04" w14:textId="77777777" w:rsidTr="009D64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D7C9DCD" w14:textId="77777777" w:rsidR="00897CD1" w:rsidRPr="00EC0D14" w:rsidRDefault="00897CD1" w:rsidP="009D64AE">
            <w:pPr>
              <w:pStyle w:val="aa"/>
              <w:rPr>
                <w:sz w:val="12"/>
                <w:szCs w:val="12"/>
              </w:rPr>
            </w:pPr>
            <w:r w:rsidRPr="00EC0D14">
              <w:rPr>
                <w:sz w:val="12"/>
                <w:szCs w:val="12"/>
              </w:rPr>
              <w:lastRenderedPageBreak/>
              <w:t>No.</w:t>
            </w:r>
          </w:p>
        </w:tc>
        <w:tc>
          <w:tcPr>
            <w:tcW w:w="680" w:type="dxa"/>
          </w:tcPr>
          <w:p w14:paraId="30BECD97" w14:textId="77777777" w:rsidR="00897CD1" w:rsidRPr="00EC0D14" w:rsidRDefault="00897CD1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版</w:t>
            </w:r>
          </w:p>
        </w:tc>
        <w:tc>
          <w:tcPr>
            <w:tcW w:w="1013" w:type="dxa"/>
          </w:tcPr>
          <w:p w14:paraId="22E1E71C" w14:textId="77777777" w:rsidR="00897CD1" w:rsidRPr="00EC0D14" w:rsidRDefault="00897CD1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更新日</w:t>
            </w:r>
          </w:p>
        </w:tc>
        <w:tc>
          <w:tcPr>
            <w:tcW w:w="1418" w:type="dxa"/>
          </w:tcPr>
          <w:p w14:paraId="4F6BDB10" w14:textId="77777777" w:rsidR="00897CD1" w:rsidRPr="00EC0D14" w:rsidRDefault="00897CD1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更新者</w:t>
            </w:r>
          </w:p>
        </w:tc>
        <w:tc>
          <w:tcPr>
            <w:tcW w:w="11057" w:type="dxa"/>
          </w:tcPr>
          <w:p w14:paraId="77BFCFFF" w14:textId="77777777" w:rsidR="00897CD1" w:rsidRPr="00EC0D14" w:rsidRDefault="00897CD1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更新内容</w:t>
            </w:r>
          </w:p>
        </w:tc>
      </w:tr>
      <w:tr w:rsidR="00897CD1" w:rsidRPr="00EC0D14" w14:paraId="370BD2B9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98B8B07" w14:textId="0F1CAD09" w:rsidR="00897CD1" w:rsidRPr="00EC0D14" w:rsidRDefault="00897CD1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2F3012">
              <w:rPr>
                <w:b w:val="0"/>
                <w:bCs w:val="0"/>
                <w:noProof/>
                <w:sz w:val="12"/>
                <w:szCs w:val="12"/>
                <w:lang w:val="ja-JP"/>
              </w:rPr>
              <w:t>1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9616082" w14:textId="77777777" w:rsidR="00897CD1" w:rsidRPr="00EC0D14" w:rsidRDefault="00897CD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1.0</w:t>
            </w:r>
          </w:p>
        </w:tc>
        <w:tc>
          <w:tcPr>
            <w:tcW w:w="1013" w:type="dxa"/>
          </w:tcPr>
          <w:p w14:paraId="57C05AAE" w14:textId="77777777" w:rsidR="00897CD1" w:rsidRPr="00EC0D14" w:rsidRDefault="00897CD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2</w:t>
            </w:r>
            <w:r w:rsidRPr="00EC0D14">
              <w:rPr>
                <w:sz w:val="12"/>
                <w:szCs w:val="12"/>
                <w:lang w:val="ja-JP"/>
              </w:rPr>
              <w:t>020/10/1</w:t>
            </w:r>
          </w:p>
        </w:tc>
        <w:tc>
          <w:tcPr>
            <w:tcW w:w="1418" w:type="dxa"/>
          </w:tcPr>
          <w:p w14:paraId="09639DEE" w14:textId="77777777" w:rsidR="00897CD1" w:rsidRPr="00EC0D14" w:rsidRDefault="00897CD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山口 慎二</w:t>
            </w:r>
          </w:p>
        </w:tc>
        <w:tc>
          <w:tcPr>
            <w:tcW w:w="11057" w:type="dxa"/>
          </w:tcPr>
          <w:p w14:paraId="4DAE6955" w14:textId="77777777" w:rsidR="00897CD1" w:rsidRPr="00EC0D14" w:rsidRDefault="00897CD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初版</w:t>
            </w:r>
          </w:p>
        </w:tc>
      </w:tr>
      <w:tr w:rsidR="00897CD1" w:rsidRPr="00EC0D14" w14:paraId="54F84CA2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B9FCBD0" w14:textId="1FDE725B" w:rsidR="00897CD1" w:rsidRPr="00EC0D14" w:rsidRDefault="00897CD1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2F3012">
              <w:rPr>
                <w:b w:val="0"/>
                <w:bCs w:val="0"/>
                <w:noProof/>
                <w:sz w:val="12"/>
                <w:szCs w:val="12"/>
                <w:lang w:val="ja-JP"/>
              </w:rPr>
              <w:t>2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1C5AC4C7" w14:textId="77777777" w:rsidR="00897CD1" w:rsidRPr="00EC0D14" w:rsidRDefault="00897CD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613BD471" w14:textId="77777777" w:rsidR="00897CD1" w:rsidRPr="00EC0D14" w:rsidRDefault="00897CD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4F51DE33" w14:textId="77777777" w:rsidR="00897CD1" w:rsidRPr="00EC0D14" w:rsidRDefault="00897CD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2C61AA1" w14:textId="77777777" w:rsidR="00897CD1" w:rsidRPr="00EC0D14" w:rsidRDefault="00897CD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897CD1" w:rsidRPr="00EC0D14" w14:paraId="28745B1D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4A0BAE4" w14:textId="2D4A76C9" w:rsidR="00897CD1" w:rsidRPr="00EC0D14" w:rsidRDefault="00897CD1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2F3012">
              <w:rPr>
                <w:b w:val="0"/>
                <w:bCs w:val="0"/>
                <w:noProof/>
                <w:sz w:val="12"/>
                <w:szCs w:val="12"/>
                <w:lang w:val="ja-JP"/>
              </w:rPr>
              <w:t>3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352EA714" w14:textId="77777777" w:rsidR="00897CD1" w:rsidRPr="00EC0D14" w:rsidRDefault="00897CD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59CC7378" w14:textId="77777777" w:rsidR="00897CD1" w:rsidRPr="00EC0D14" w:rsidRDefault="00897CD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1376AE32" w14:textId="77777777" w:rsidR="00897CD1" w:rsidRPr="00EC0D14" w:rsidRDefault="00897CD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4B056158" w14:textId="77777777" w:rsidR="00897CD1" w:rsidRPr="00EC0D14" w:rsidRDefault="00897CD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897CD1" w:rsidRPr="00EC0D14" w14:paraId="21388C52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2D841D4" w14:textId="6893FC9D" w:rsidR="00897CD1" w:rsidRPr="00EC0D14" w:rsidRDefault="00897CD1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2F3012">
              <w:rPr>
                <w:b w:val="0"/>
                <w:bCs w:val="0"/>
                <w:noProof/>
                <w:sz w:val="12"/>
                <w:szCs w:val="12"/>
                <w:lang w:val="ja-JP"/>
              </w:rPr>
              <w:t>4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0D6210C6" w14:textId="77777777" w:rsidR="00897CD1" w:rsidRPr="00EC0D14" w:rsidRDefault="00897CD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062A3C99" w14:textId="77777777" w:rsidR="00897CD1" w:rsidRPr="00EC0D14" w:rsidRDefault="00897CD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1D6363B2" w14:textId="77777777" w:rsidR="00897CD1" w:rsidRPr="00EC0D14" w:rsidRDefault="00897CD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08F45A4A" w14:textId="77777777" w:rsidR="00897CD1" w:rsidRPr="00EC0D14" w:rsidRDefault="00897CD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897CD1" w:rsidRPr="00EC0D14" w14:paraId="11B83806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16BEB8D" w14:textId="44CFDAC3" w:rsidR="00897CD1" w:rsidRPr="00EC0D14" w:rsidRDefault="00897CD1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2F3012">
              <w:rPr>
                <w:b w:val="0"/>
                <w:bCs w:val="0"/>
                <w:noProof/>
                <w:sz w:val="12"/>
                <w:szCs w:val="12"/>
                <w:lang w:val="ja-JP"/>
              </w:rPr>
              <w:t>5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743837D1" w14:textId="77777777" w:rsidR="00897CD1" w:rsidRPr="00EC0D14" w:rsidRDefault="00897CD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2BC24496" w14:textId="77777777" w:rsidR="00897CD1" w:rsidRPr="00EC0D14" w:rsidRDefault="00897CD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56CE0B7A" w14:textId="77777777" w:rsidR="00897CD1" w:rsidRPr="00EC0D14" w:rsidRDefault="00897CD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399B311F" w14:textId="77777777" w:rsidR="00897CD1" w:rsidRPr="00EC0D14" w:rsidRDefault="00897CD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897CD1" w:rsidRPr="00EC0D14" w14:paraId="0C706D65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349F5C6" w14:textId="5ACC4709" w:rsidR="00897CD1" w:rsidRPr="00EC0D14" w:rsidRDefault="00897CD1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2F3012">
              <w:rPr>
                <w:b w:val="0"/>
                <w:bCs w:val="0"/>
                <w:noProof/>
                <w:sz w:val="12"/>
                <w:szCs w:val="12"/>
                <w:lang w:val="ja-JP"/>
              </w:rPr>
              <w:t>6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766A498" w14:textId="77777777" w:rsidR="00897CD1" w:rsidRPr="00EC0D14" w:rsidRDefault="00897CD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27C511C5" w14:textId="77777777" w:rsidR="00897CD1" w:rsidRPr="00EC0D14" w:rsidRDefault="00897CD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4E476F08" w14:textId="77777777" w:rsidR="00897CD1" w:rsidRPr="00EC0D14" w:rsidRDefault="00897CD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257B7627" w14:textId="77777777" w:rsidR="00897CD1" w:rsidRPr="00EC0D14" w:rsidRDefault="00897CD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897CD1" w:rsidRPr="00EC0D14" w14:paraId="2169F115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0216A25" w14:textId="1F8BBEFC" w:rsidR="00897CD1" w:rsidRPr="00EC0D14" w:rsidRDefault="00897CD1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2F3012">
              <w:rPr>
                <w:b w:val="0"/>
                <w:bCs w:val="0"/>
                <w:noProof/>
                <w:sz w:val="12"/>
                <w:szCs w:val="12"/>
                <w:lang w:val="ja-JP"/>
              </w:rPr>
              <w:t>7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CF1FEF6" w14:textId="77777777" w:rsidR="00897CD1" w:rsidRPr="00EC0D14" w:rsidRDefault="00897CD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5ACEDDF6" w14:textId="77777777" w:rsidR="00897CD1" w:rsidRPr="00EC0D14" w:rsidRDefault="00897CD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4D2601DB" w14:textId="77777777" w:rsidR="00897CD1" w:rsidRPr="00EC0D14" w:rsidRDefault="00897CD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46220015" w14:textId="77777777" w:rsidR="00897CD1" w:rsidRPr="00EC0D14" w:rsidRDefault="00897CD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897CD1" w:rsidRPr="00EC0D14" w14:paraId="1BD2AD84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8528918" w14:textId="2BD7632E" w:rsidR="00897CD1" w:rsidRPr="00EC0D14" w:rsidRDefault="00897CD1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2F3012">
              <w:rPr>
                <w:b w:val="0"/>
                <w:bCs w:val="0"/>
                <w:noProof/>
                <w:sz w:val="12"/>
                <w:szCs w:val="12"/>
                <w:lang w:val="ja-JP"/>
              </w:rPr>
              <w:t>8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11624F17" w14:textId="77777777" w:rsidR="00897CD1" w:rsidRPr="00EC0D14" w:rsidRDefault="00897CD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0380D217" w14:textId="77777777" w:rsidR="00897CD1" w:rsidRPr="00EC0D14" w:rsidRDefault="00897CD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000880B2" w14:textId="77777777" w:rsidR="00897CD1" w:rsidRPr="00EC0D14" w:rsidRDefault="00897CD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613DD2F3" w14:textId="77777777" w:rsidR="00897CD1" w:rsidRPr="00EC0D14" w:rsidRDefault="00897CD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897CD1" w:rsidRPr="00EC0D14" w14:paraId="26B3FB46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C575E04" w14:textId="2C42B912" w:rsidR="00897CD1" w:rsidRPr="00EC0D14" w:rsidRDefault="00897CD1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2F3012">
              <w:rPr>
                <w:b w:val="0"/>
                <w:bCs w:val="0"/>
                <w:noProof/>
                <w:sz w:val="12"/>
                <w:szCs w:val="12"/>
                <w:lang w:val="ja-JP"/>
              </w:rPr>
              <w:t>9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3EBEC114" w14:textId="77777777" w:rsidR="00897CD1" w:rsidRPr="00EC0D14" w:rsidRDefault="00897CD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3701FF66" w14:textId="77777777" w:rsidR="00897CD1" w:rsidRPr="00EC0D14" w:rsidRDefault="00897CD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62AFAB71" w14:textId="77777777" w:rsidR="00897CD1" w:rsidRPr="00EC0D14" w:rsidRDefault="00897CD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08510185" w14:textId="77777777" w:rsidR="00897CD1" w:rsidRPr="00EC0D14" w:rsidRDefault="00897CD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897CD1" w:rsidRPr="00EC0D14" w14:paraId="2B59FCB4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1BB697F" w14:textId="446572BF" w:rsidR="00897CD1" w:rsidRPr="00EC0D14" w:rsidRDefault="00897CD1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2F3012">
              <w:rPr>
                <w:b w:val="0"/>
                <w:bCs w:val="0"/>
                <w:noProof/>
                <w:sz w:val="12"/>
                <w:szCs w:val="12"/>
                <w:lang w:val="ja-JP"/>
              </w:rPr>
              <w:t>10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DCB0866" w14:textId="77777777" w:rsidR="00897CD1" w:rsidRPr="00EC0D14" w:rsidRDefault="00897CD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210E140A" w14:textId="77777777" w:rsidR="00897CD1" w:rsidRPr="00EC0D14" w:rsidRDefault="00897CD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4237529" w14:textId="77777777" w:rsidR="00897CD1" w:rsidRPr="00EC0D14" w:rsidRDefault="00897CD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4F528235" w14:textId="77777777" w:rsidR="00897CD1" w:rsidRPr="00EC0D14" w:rsidRDefault="00897CD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897CD1" w:rsidRPr="00EC0D14" w14:paraId="7824F649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64049E0" w14:textId="461F9E89" w:rsidR="00897CD1" w:rsidRPr="00EC0D14" w:rsidRDefault="00897CD1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2F3012">
              <w:rPr>
                <w:b w:val="0"/>
                <w:bCs w:val="0"/>
                <w:noProof/>
                <w:sz w:val="12"/>
                <w:szCs w:val="12"/>
                <w:lang w:val="ja-JP"/>
              </w:rPr>
              <w:t>11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5B5EF0F6" w14:textId="77777777" w:rsidR="00897CD1" w:rsidRPr="00EC0D14" w:rsidRDefault="00897CD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644EFE5B" w14:textId="77777777" w:rsidR="00897CD1" w:rsidRPr="00EC0D14" w:rsidRDefault="00897CD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4580E5F7" w14:textId="77777777" w:rsidR="00897CD1" w:rsidRPr="00EC0D14" w:rsidRDefault="00897CD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7D0306B3" w14:textId="77777777" w:rsidR="00897CD1" w:rsidRPr="00EC0D14" w:rsidRDefault="00897CD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897CD1" w:rsidRPr="00EC0D14" w14:paraId="3D4B7A9A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D095910" w14:textId="34FAFF23" w:rsidR="00897CD1" w:rsidRPr="00EC0D14" w:rsidRDefault="00897CD1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2F3012">
              <w:rPr>
                <w:b w:val="0"/>
                <w:bCs w:val="0"/>
                <w:noProof/>
                <w:sz w:val="12"/>
                <w:szCs w:val="12"/>
                <w:lang w:val="ja-JP"/>
              </w:rPr>
              <w:t>12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AAA8F1C" w14:textId="77777777" w:rsidR="00897CD1" w:rsidRPr="00EC0D14" w:rsidRDefault="00897CD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6C40E5E8" w14:textId="77777777" w:rsidR="00897CD1" w:rsidRPr="00EC0D14" w:rsidRDefault="00897CD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10C0F317" w14:textId="77777777" w:rsidR="00897CD1" w:rsidRPr="00EC0D14" w:rsidRDefault="00897CD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553A6BEE" w14:textId="77777777" w:rsidR="00897CD1" w:rsidRPr="00EC0D14" w:rsidRDefault="00897CD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897CD1" w:rsidRPr="00EC0D14" w14:paraId="6214BACD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3AB4A6D" w14:textId="49605F56" w:rsidR="00897CD1" w:rsidRPr="00EC0D14" w:rsidRDefault="00897CD1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2F3012">
              <w:rPr>
                <w:b w:val="0"/>
                <w:bCs w:val="0"/>
                <w:noProof/>
                <w:sz w:val="12"/>
                <w:szCs w:val="12"/>
                <w:lang w:val="ja-JP"/>
              </w:rPr>
              <w:t>13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D530154" w14:textId="77777777" w:rsidR="00897CD1" w:rsidRPr="00EC0D14" w:rsidRDefault="00897CD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6466C32A" w14:textId="77777777" w:rsidR="00897CD1" w:rsidRPr="00EC0D14" w:rsidRDefault="00897CD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5559FF51" w14:textId="77777777" w:rsidR="00897CD1" w:rsidRPr="00EC0D14" w:rsidRDefault="00897CD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78A4B731" w14:textId="77777777" w:rsidR="00897CD1" w:rsidRPr="00EC0D14" w:rsidRDefault="00897CD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897CD1" w:rsidRPr="00EC0D14" w14:paraId="4BA30174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04F28CF" w14:textId="66D5735D" w:rsidR="00897CD1" w:rsidRPr="00EC0D14" w:rsidRDefault="00897CD1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2F3012">
              <w:rPr>
                <w:b w:val="0"/>
                <w:bCs w:val="0"/>
                <w:noProof/>
                <w:sz w:val="12"/>
                <w:szCs w:val="12"/>
                <w:lang w:val="ja-JP"/>
              </w:rPr>
              <w:t>14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07DD5AFB" w14:textId="77777777" w:rsidR="00897CD1" w:rsidRPr="00EC0D14" w:rsidRDefault="00897CD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51F7F120" w14:textId="77777777" w:rsidR="00897CD1" w:rsidRPr="00EC0D14" w:rsidRDefault="00897CD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2FEA3D54" w14:textId="77777777" w:rsidR="00897CD1" w:rsidRPr="00EC0D14" w:rsidRDefault="00897CD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483F9E26" w14:textId="77777777" w:rsidR="00897CD1" w:rsidRPr="00EC0D14" w:rsidRDefault="00897CD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897CD1" w:rsidRPr="00EC0D14" w14:paraId="5A2C7BD7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77B9D53" w14:textId="0FEBE803" w:rsidR="00897CD1" w:rsidRPr="00EC0D14" w:rsidRDefault="00897CD1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2F3012">
              <w:rPr>
                <w:b w:val="0"/>
                <w:bCs w:val="0"/>
                <w:noProof/>
                <w:sz w:val="12"/>
                <w:szCs w:val="12"/>
                <w:lang w:val="ja-JP"/>
              </w:rPr>
              <w:t>15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C4F5F5A" w14:textId="77777777" w:rsidR="00897CD1" w:rsidRPr="00EC0D14" w:rsidRDefault="00897CD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3C09F69B" w14:textId="77777777" w:rsidR="00897CD1" w:rsidRPr="00EC0D14" w:rsidRDefault="00897CD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65467C56" w14:textId="77777777" w:rsidR="00897CD1" w:rsidRPr="00EC0D14" w:rsidRDefault="00897CD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5C1CDBE3" w14:textId="77777777" w:rsidR="00897CD1" w:rsidRPr="00EC0D14" w:rsidRDefault="00897CD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897CD1" w:rsidRPr="00EC0D14" w14:paraId="4D850308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797C1EA" w14:textId="283BFDC0" w:rsidR="00897CD1" w:rsidRPr="00EC0D14" w:rsidRDefault="00897CD1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2F3012">
              <w:rPr>
                <w:b w:val="0"/>
                <w:bCs w:val="0"/>
                <w:noProof/>
                <w:sz w:val="12"/>
                <w:szCs w:val="12"/>
                <w:lang w:val="ja-JP"/>
              </w:rPr>
              <w:t>16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13F733E8" w14:textId="77777777" w:rsidR="00897CD1" w:rsidRPr="00EC0D14" w:rsidRDefault="00897CD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0D8F158A" w14:textId="77777777" w:rsidR="00897CD1" w:rsidRPr="00EC0D14" w:rsidRDefault="00897CD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453A02D5" w14:textId="77777777" w:rsidR="00897CD1" w:rsidRPr="00EC0D14" w:rsidRDefault="00897CD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5D8B8BF4" w14:textId="77777777" w:rsidR="00897CD1" w:rsidRPr="00EC0D14" w:rsidRDefault="00897CD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897CD1" w:rsidRPr="00EC0D14" w14:paraId="3D7DB65C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2D21942" w14:textId="486055D1" w:rsidR="00897CD1" w:rsidRPr="00EC0D14" w:rsidRDefault="00897CD1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2F3012">
              <w:rPr>
                <w:b w:val="0"/>
                <w:bCs w:val="0"/>
                <w:noProof/>
                <w:sz w:val="12"/>
                <w:szCs w:val="12"/>
                <w:lang w:val="ja-JP"/>
              </w:rPr>
              <w:t>17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511FBA2A" w14:textId="77777777" w:rsidR="00897CD1" w:rsidRPr="00EC0D14" w:rsidRDefault="00897CD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4935B826" w14:textId="77777777" w:rsidR="00897CD1" w:rsidRPr="00EC0D14" w:rsidRDefault="00897CD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2CE660F3" w14:textId="77777777" w:rsidR="00897CD1" w:rsidRPr="00EC0D14" w:rsidRDefault="00897CD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D220745" w14:textId="77777777" w:rsidR="00897CD1" w:rsidRPr="00EC0D14" w:rsidRDefault="00897CD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897CD1" w:rsidRPr="00EC0D14" w14:paraId="414F5679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AC9CE87" w14:textId="63FEC3C4" w:rsidR="00897CD1" w:rsidRPr="00EC0D14" w:rsidRDefault="00897CD1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2F3012">
              <w:rPr>
                <w:b w:val="0"/>
                <w:bCs w:val="0"/>
                <w:noProof/>
                <w:sz w:val="12"/>
                <w:szCs w:val="12"/>
                <w:lang w:val="ja-JP"/>
              </w:rPr>
              <w:t>18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4B04C21F" w14:textId="77777777" w:rsidR="00897CD1" w:rsidRPr="00EC0D14" w:rsidRDefault="00897CD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1097F821" w14:textId="77777777" w:rsidR="00897CD1" w:rsidRPr="00EC0D14" w:rsidRDefault="00897CD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116CDCD" w14:textId="77777777" w:rsidR="00897CD1" w:rsidRPr="00EC0D14" w:rsidRDefault="00897CD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52E1F3B5" w14:textId="77777777" w:rsidR="00897CD1" w:rsidRPr="00EC0D14" w:rsidRDefault="00897CD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897CD1" w:rsidRPr="00EC0D14" w14:paraId="03AF0432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BB53321" w14:textId="53DC278A" w:rsidR="00897CD1" w:rsidRPr="00EC0D14" w:rsidRDefault="00897CD1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2F3012">
              <w:rPr>
                <w:b w:val="0"/>
                <w:bCs w:val="0"/>
                <w:noProof/>
                <w:sz w:val="12"/>
                <w:szCs w:val="12"/>
                <w:lang w:val="ja-JP"/>
              </w:rPr>
              <w:t>19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1177444B" w14:textId="77777777" w:rsidR="00897CD1" w:rsidRPr="00EC0D14" w:rsidRDefault="00897CD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2783B9C7" w14:textId="77777777" w:rsidR="00897CD1" w:rsidRPr="00EC0D14" w:rsidRDefault="00897CD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037ADA8B" w14:textId="77777777" w:rsidR="00897CD1" w:rsidRPr="00EC0D14" w:rsidRDefault="00897CD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B1EB268" w14:textId="77777777" w:rsidR="00897CD1" w:rsidRPr="00EC0D14" w:rsidRDefault="00897CD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897CD1" w:rsidRPr="00EC0D14" w14:paraId="52765CCD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C409F6B" w14:textId="69607404" w:rsidR="00897CD1" w:rsidRPr="00EC0D14" w:rsidRDefault="00897CD1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2F3012">
              <w:rPr>
                <w:b w:val="0"/>
                <w:bCs w:val="0"/>
                <w:noProof/>
                <w:sz w:val="12"/>
                <w:szCs w:val="12"/>
                <w:lang w:val="ja-JP"/>
              </w:rPr>
              <w:t>20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0630C0FD" w14:textId="77777777" w:rsidR="00897CD1" w:rsidRPr="00EC0D14" w:rsidRDefault="00897CD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176859CB" w14:textId="77777777" w:rsidR="00897CD1" w:rsidRPr="00EC0D14" w:rsidRDefault="00897CD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194976D9" w14:textId="77777777" w:rsidR="00897CD1" w:rsidRPr="00EC0D14" w:rsidRDefault="00897CD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32611BDB" w14:textId="77777777" w:rsidR="00897CD1" w:rsidRPr="00EC0D14" w:rsidRDefault="00897CD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</w:tbl>
    <w:p w14:paraId="21D2FFD0" w14:textId="77777777" w:rsidR="001B1570" w:rsidRDefault="00424E44" w:rsidP="001B1570">
      <w:pPr>
        <w:pStyle w:val="aa"/>
      </w:pPr>
      <w:r>
        <w:br w:type="page"/>
      </w:r>
    </w:p>
    <w:p w14:paraId="36AC9226" w14:textId="77777777" w:rsidR="001B1570" w:rsidRPr="001B1570" w:rsidRDefault="001B1570" w:rsidP="00447E88">
      <w:pPr>
        <w:pStyle w:val="af1"/>
      </w:pPr>
      <w:r w:rsidRPr="001B1570">
        <w:lastRenderedPageBreak/>
        <w:t>目次</w:t>
      </w:r>
    </w:p>
    <w:p w14:paraId="156F8F81" w14:textId="77777777" w:rsidR="001B1570" w:rsidRDefault="001B1570" w:rsidP="001B1570">
      <w:pPr>
        <w:pStyle w:val="aa"/>
      </w:pPr>
    </w:p>
    <w:p w14:paraId="73E0F737" w14:textId="6F882618" w:rsidR="00BB2B5E" w:rsidRDefault="003C1464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71238839" w:history="1">
        <w:r w:rsidR="00BB2B5E" w:rsidRPr="002416D5">
          <w:rPr>
            <w:rStyle w:val="af2"/>
            <w:noProof/>
          </w:rPr>
          <w:t>システム構成について</w:t>
        </w:r>
        <w:r w:rsidR="00BB2B5E">
          <w:rPr>
            <w:noProof/>
            <w:webHidden/>
          </w:rPr>
          <w:tab/>
        </w:r>
        <w:r w:rsidR="00BB2B5E">
          <w:rPr>
            <w:noProof/>
            <w:webHidden/>
          </w:rPr>
          <w:fldChar w:fldCharType="begin"/>
        </w:r>
        <w:r w:rsidR="00BB2B5E">
          <w:rPr>
            <w:noProof/>
            <w:webHidden/>
          </w:rPr>
          <w:instrText xml:space="preserve"> PAGEREF _Toc71238839 \h </w:instrText>
        </w:r>
        <w:r w:rsidR="00BB2B5E">
          <w:rPr>
            <w:noProof/>
            <w:webHidden/>
          </w:rPr>
        </w:r>
        <w:r w:rsidR="00BB2B5E">
          <w:rPr>
            <w:noProof/>
            <w:webHidden/>
          </w:rPr>
          <w:fldChar w:fldCharType="separate"/>
        </w:r>
        <w:r w:rsidR="002F3012">
          <w:rPr>
            <w:noProof/>
            <w:webHidden/>
          </w:rPr>
          <w:t>3</w:t>
        </w:r>
        <w:r w:rsidR="00BB2B5E">
          <w:rPr>
            <w:noProof/>
            <w:webHidden/>
          </w:rPr>
          <w:fldChar w:fldCharType="end"/>
        </w:r>
      </w:hyperlink>
    </w:p>
    <w:p w14:paraId="1878F165" w14:textId="52519061" w:rsidR="00BB2B5E" w:rsidRDefault="00000000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hyperlink w:anchor="_Toc71238840" w:history="1">
        <w:r w:rsidR="00BB2B5E" w:rsidRPr="002416D5">
          <w:rPr>
            <w:rStyle w:val="af2"/>
            <w:noProof/>
          </w:rPr>
          <w:t>ディレクトリ配置について</w:t>
        </w:r>
        <w:r w:rsidR="00BB2B5E">
          <w:rPr>
            <w:noProof/>
            <w:webHidden/>
          </w:rPr>
          <w:tab/>
        </w:r>
        <w:r w:rsidR="00BB2B5E">
          <w:rPr>
            <w:noProof/>
            <w:webHidden/>
          </w:rPr>
          <w:fldChar w:fldCharType="begin"/>
        </w:r>
        <w:r w:rsidR="00BB2B5E">
          <w:rPr>
            <w:noProof/>
            <w:webHidden/>
          </w:rPr>
          <w:instrText xml:space="preserve"> PAGEREF _Toc71238840 \h </w:instrText>
        </w:r>
        <w:r w:rsidR="00BB2B5E">
          <w:rPr>
            <w:noProof/>
            <w:webHidden/>
          </w:rPr>
        </w:r>
        <w:r w:rsidR="00BB2B5E">
          <w:rPr>
            <w:noProof/>
            <w:webHidden/>
          </w:rPr>
          <w:fldChar w:fldCharType="separate"/>
        </w:r>
        <w:r w:rsidR="002F3012">
          <w:rPr>
            <w:noProof/>
            <w:webHidden/>
          </w:rPr>
          <w:t>4</w:t>
        </w:r>
        <w:r w:rsidR="00BB2B5E">
          <w:rPr>
            <w:noProof/>
            <w:webHidden/>
          </w:rPr>
          <w:fldChar w:fldCharType="end"/>
        </w:r>
      </w:hyperlink>
    </w:p>
    <w:p w14:paraId="72D15F45" w14:textId="5153524E" w:rsidR="00BB2B5E" w:rsidRDefault="00000000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hyperlink w:anchor="_Toc71238841" w:history="1">
        <w:r w:rsidR="00BB2B5E" w:rsidRPr="002416D5">
          <w:rPr>
            <w:rStyle w:val="af2"/>
            <w:noProof/>
          </w:rPr>
          <w:t>アーキテクチャについて</w:t>
        </w:r>
        <w:r w:rsidR="00BB2B5E">
          <w:rPr>
            <w:noProof/>
            <w:webHidden/>
          </w:rPr>
          <w:tab/>
        </w:r>
        <w:r w:rsidR="00BB2B5E">
          <w:rPr>
            <w:noProof/>
            <w:webHidden/>
          </w:rPr>
          <w:fldChar w:fldCharType="begin"/>
        </w:r>
        <w:r w:rsidR="00BB2B5E">
          <w:rPr>
            <w:noProof/>
            <w:webHidden/>
          </w:rPr>
          <w:instrText xml:space="preserve"> PAGEREF _Toc71238841 \h </w:instrText>
        </w:r>
        <w:r w:rsidR="00BB2B5E">
          <w:rPr>
            <w:noProof/>
            <w:webHidden/>
          </w:rPr>
        </w:r>
        <w:r w:rsidR="00BB2B5E">
          <w:rPr>
            <w:noProof/>
            <w:webHidden/>
          </w:rPr>
          <w:fldChar w:fldCharType="separate"/>
        </w:r>
        <w:r w:rsidR="002F3012">
          <w:rPr>
            <w:noProof/>
            <w:webHidden/>
          </w:rPr>
          <w:t>5</w:t>
        </w:r>
        <w:r w:rsidR="00BB2B5E">
          <w:rPr>
            <w:noProof/>
            <w:webHidden/>
          </w:rPr>
          <w:fldChar w:fldCharType="end"/>
        </w:r>
      </w:hyperlink>
    </w:p>
    <w:p w14:paraId="6540C104" w14:textId="21DF85FF" w:rsidR="00BB2B5E" w:rsidRDefault="00000000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hyperlink w:anchor="_Toc71238842" w:history="1">
        <w:r w:rsidR="00BB2B5E" w:rsidRPr="002416D5">
          <w:rPr>
            <w:rStyle w:val="af2"/>
            <w:noProof/>
          </w:rPr>
          <w:t>フロントエンド、バックエンド間の処理フローについて</w:t>
        </w:r>
        <w:r w:rsidR="00BB2B5E">
          <w:rPr>
            <w:noProof/>
            <w:webHidden/>
          </w:rPr>
          <w:tab/>
        </w:r>
        <w:r w:rsidR="00BB2B5E">
          <w:rPr>
            <w:noProof/>
            <w:webHidden/>
          </w:rPr>
          <w:fldChar w:fldCharType="begin"/>
        </w:r>
        <w:r w:rsidR="00BB2B5E">
          <w:rPr>
            <w:noProof/>
            <w:webHidden/>
          </w:rPr>
          <w:instrText xml:space="preserve"> PAGEREF _Toc71238842 \h </w:instrText>
        </w:r>
        <w:r w:rsidR="00BB2B5E">
          <w:rPr>
            <w:noProof/>
            <w:webHidden/>
          </w:rPr>
        </w:r>
        <w:r w:rsidR="00BB2B5E">
          <w:rPr>
            <w:noProof/>
            <w:webHidden/>
          </w:rPr>
          <w:fldChar w:fldCharType="separate"/>
        </w:r>
        <w:r w:rsidR="002F3012">
          <w:rPr>
            <w:noProof/>
            <w:webHidden/>
          </w:rPr>
          <w:t>8</w:t>
        </w:r>
        <w:r w:rsidR="00BB2B5E">
          <w:rPr>
            <w:noProof/>
            <w:webHidden/>
          </w:rPr>
          <w:fldChar w:fldCharType="end"/>
        </w:r>
      </w:hyperlink>
    </w:p>
    <w:p w14:paraId="0039A67A" w14:textId="69467C4B" w:rsidR="00BB2B5E" w:rsidRDefault="00000000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hyperlink w:anchor="_Toc71238843" w:history="1">
        <w:r w:rsidR="00BB2B5E" w:rsidRPr="002416D5">
          <w:rPr>
            <w:rStyle w:val="af2"/>
            <w:noProof/>
          </w:rPr>
          <w:t>採番ルールについて</w:t>
        </w:r>
        <w:r w:rsidR="00BB2B5E">
          <w:rPr>
            <w:noProof/>
            <w:webHidden/>
          </w:rPr>
          <w:tab/>
        </w:r>
        <w:r w:rsidR="00BB2B5E">
          <w:rPr>
            <w:noProof/>
            <w:webHidden/>
          </w:rPr>
          <w:fldChar w:fldCharType="begin"/>
        </w:r>
        <w:r w:rsidR="00BB2B5E">
          <w:rPr>
            <w:noProof/>
            <w:webHidden/>
          </w:rPr>
          <w:instrText xml:space="preserve"> PAGEREF _Toc71238843 \h </w:instrText>
        </w:r>
        <w:r w:rsidR="00BB2B5E">
          <w:rPr>
            <w:noProof/>
            <w:webHidden/>
          </w:rPr>
        </w:r>
        <w:r w:rsidR="00BB2B5E">
          <w:rPr>
            <w:noProof/>
            <w:webHidden/>
          </w:rPr>
          <w:fldChar w:fldCharType="separate"/>
        </w:r>
        <w:r w:rsidR="002F3012">
          <w:rPr>
            <w:noProof/>
            <w:webHidden/>
          </w:rPr>
          <w:t>9</w:t>
        </w:r>
        <w:r w:rsidR="00BB2B5E">
          <w:rPr>
            <w:noProof/>
            <w:webHidden/>
          </w:rPr>
          <w:fldChar w:fldCharType="end"/>
        </w:r>
      </w:hyperlink>
    </w:p>
    <w:p w14:paraId="3EB438A3" w14:textId="3E5F9AAC" w:rsidR="00BB2B5E" w:rsidRDefault="00000000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hyperlink w:anchor="_Toc71238844" w:history="1">
        <w:r w:rsidR="00BB2B5E" w:rsidRPr="002416D5">
          <w:rPr>
            <w:rStyle w:val="af2"/>
            <w:noProof/>
          </w:rPr>
          <w:t>非機能要件について</w:t>
        </w:r>
        <w:r w:rsidR="00BB2B5E">
          <w:rPr>
            <w:noProof/>
            <w:webHidden/>
          </w:rPr>
          <w:tab/>
        </w:r>
        <w:r w:rsidR="00BB2B5E">
          <w:rPr>
            <w:noProof/>
            <w:webHidden/>
          </w:rPr>
          <w:fldChar w:fldCharType="begin"/>
        </w:r>
        <w:r w:rsidR="00BB2B5E">
          <w:rPr>
            <w:noProof/>
            <w:webHidden/>
          </w:rPr>
          <w:instrText xml:space="preserve"> PAGEREF _Toc71238844 \h </w:instrText>
        </w:r>
        <w:r w:rsidR="00BB2B5E">
          <w:rPr>
            <w:noProof/>
            <w:webHidden/>
          </w:rPr>
        </w:r>
        <w:r w:rsidR="00BB2B5E">
          <w:rPr>
            <w:noProof/>
            <w:webHidden/>
          </w:rPr>
          <w:fldChar w:fldCharType="separate"/>
        </w:r>
        <w:r w:rsidR="002F3012">
          <w:rPr>
            <w:noProof/>
            <w:webHidden/>
          </w:rPr>
          <w:t>10</w:t>
        </w:r>
        <w:r w:rsidR="00BB2B5E">
          <w:rPr>
            <w:noProof/>
            <w:webHidden/>
          </w:rPr>
          <w:fldChar w:fldCharType="end"/>
        </w:r>
      </w:hyperlink>
    </w:p>
    <w:p w14:paraId="22EDA667" w14:textId="242B13CA" w:rsidR="00BB2B5E" w:rsidRDefault="00000000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hyperlink w:anchor="_Toc71238845" w:history="1">
        <w:r w:rsidR="00BB2B5E" w:rsidRPr="002416D5">
          <w:rPr>
            <w:rStyle w:val="af2"/>
            <w:noProof/>
          </w:rPr>
          <w:t>バッチ処理の留意事項について</w:t>
        </w:r>
        <w:r w:rsidR="00BB2B5E">
          <w:rPr>
            <w:noProof/>
            <w:webHidden/>
          </w:rPr>
          <w:tab/>
        </w:r>
        <w:r w:rsidR="00BB2B5E">
          <w:rPr>
            <w:noProof/>
            <w:webHidden/>
          </w:rPr>
          <w:fldChar w:fldCharType="begin"/>
        </w:r>
        <w:r w:rsidR="00BB2B5E">
          <w:rPr>
            <w:noProof/>
            <w:webHidden/>
          </w:rPr>
          <w:instrText xml:space="preserve"> PAGEREF _Toc71238845 \h </w:instrText>
        </w:r>
        <w:r w:rsidR="00BB2B5E">
          <w:rPr>
            <w:noProof/>
            <w:webHidden/>
          </w:rPr>
        </w:r>
        <w:r w:rsidR="00BB2B5E">
          <w:rPr>
            <w:noProof/>
            <w:webHidden/>
          </w:rPr>
          <w:fldChar w:fldCharType="separate"/>
        </w:r>
        <w:r w:rsidR="002F3012">
          <w:rPr>
            <w:noProof/>
            <w:webHidden/>
          </w:rPr>
          <w:t>11</w:t>
        </w:r>
        <w:r w:rsidR="00BB2B5E">
          <w:rPr>
            <w:noProof/>
            <w:webHidden/>
          </w:rPr>
          <w:fldChar w:fldCharType="end"/>
        </w:r>
      </w:hyperlink>
    </w:p>
    <w:p w14:paraId="12156F79" w14:textId="3B810070" w:rsidR="00BB2B5E" w:rsidRDefault="00000000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hyperlink w:anchor="_Toc71238846" w:history="1">
        <w:r w:rsidR="00BB2B5E" w:rsidRPr="002416D5">
          <w:rPr>
            <w:rStyle w:val="af2"/>
            <w:noProof/>
          </w:rPr>
          <w:t>権限ロールについて</w:t>
        </w:r>
        <w:r w:rsidR="00BB2B5E">
          <w:rPr>
            <w:noProof/>
            <w:webHidden/>
          </w:rPr>
          <w:tab/>
        </w:r>
        <w:r w:rsidR="00BB2B5E">
          <w:rPr>
            <w:noProof/>
            <w:webHidden/>
          </w:rPr>
          <w:fldChar w:fldCharType="begin"/>
        </w:r>
        <w:r w:rsidR="00BB2B5E">
          <w:rPr>
            <w:noProof/>
            <w:webHidden/>
          </w:rPr>
          <w:instrText xml:space="preserve"> PAGEREF _Toc71238846 \h </w:instrText>
        </w:r>
        <w:r w:rsidR="00BB2B5E">
          <w:rPr>
            <w:noProof/>
            <w:webHidden/>
          </w:rPr>
        </w:r>
        <w:r w:rsidR="00BB2B5E">
          <w:rPr>
            <w:noProof/>
            <w:webHidden/>
          </w:rPr>
          <w:fldChar w:fldCharType="separate"/>
        </w:r>
        <w:r w:rsidR="002F3012">
          <w:rPr>
            <w:noProof/>
            <w:webHidden/>
          </w:rPr>
          <w:t>12</w:t>
        </w:r>
        <w:r w:rsidR="00BB2B5E">
          <w:rPr>
            <w:noProof/>
            <w:webHidden/>
          </w:rPr>
          <w:fldChar w:fldCharType="end"/>
        </w:r>
      </w:hyperlink>
    </w:p>
    <w:p w14:paraId="5B623552" w14:textId="77777777" w:rsidR="00550CC3" w:rsidRPr="003A02B2" w:rsidRDefault="003C1464" w:rsidP="009F491C">
      <w:pPr>
        <w:pStyle w:val="aa"/>
      </w:pPr>
      <w:r>
        <w:fldChar w:fldCharType="end"/>
      </w:r>
    </w:p>
    <w:p w14:paraId="61A465C0" w14:textId="77777777" w:rsidR="00550CC3" w:rsidRDefault="002E5D3A" w:rsidP="00976698">
      <w:pPr>
        <w:pStyle w:val="1"/>
      </w:pPr>
      <w:bookmarkStart w:id="0" w:name="_Toc71238839"/>
      <w:r>
        <w:rPr>
          <w:rFonts w:hint="eastAsia"/>
        </w:rPr>
        <w:lastRenderedPageBreak/>
        <w:t>システム構成</w:t>
      </w:r>
      <w:r w:rsidR="007549B5">
        <w:rPr>
          <w:rFonts w:hint="eastAsia"/>
        </w:rPr>
        <w:t>について</w:t>
      </w:r>
      <w:bookmarkEnd w:id="0"/>
    </w:p>
    <w:p w14:paraId="7AE06438" w14:textId="77777777" w:rsidR="00550CC3" w:rsidRDefault="00550CC3" w:rsidP="003F25F6">
      <w:pPr>
        <w:pStyle w:val="aa"/>
      </w:pPr>
    </w:p>
    <w:p w14:paraId="0D71A0A6" w14:textId="77777777" w:rsidR="003A16C0" w:rsidRDefault="00F26ABB" w:rsidP="003F25F6">
      <w:pPr>
        <w:pStyle w:val="aa"/>
      </w:pPr>
      <w:r>
        <w:rPr>
          <w:rFonts w:hint="eastAsia"/>
        </w:rPr>
        <w:t>◯◯システムのサーバー構成は以下</w:t>
      </w:r>
      <w:r w:rsidR="003A16C0">
        <w:rPr>
          <w:rFonts w:hint="eastAsia"/>
        </w:rPr>
        <w:t>の</w:t>
      </w:r>
      <w:r w:rsidR="007D54A5">
        <w:rPr>
          <w:rFonts w:hint="eastAsia"/>
        </w:rPr>
        <w:t>とおり。</w:t>
      </w:r>
    </w:p>
    <w:p w14:paraId="5B2CADC9" w14:textId="77777777" w:rsidR="003A16C0" w:rsidRDefault="003A16C0" w:rsidP="003A16C0">
      <w:pPr>
        <w:pStyle w:val="aa"/>
      </w:pPr>
      <w:r w:rsidRPr="003A16C0">
        <w:rPr>
          <w:rFonts w:hint="eastAsia"/>
          <w:noProof/>
        </w:rPr>
        <mc:AlternateContent>
          <mc:Choice Requires="wpc">
            <w:drawing>
              <wp:inline distT="0" distB="0" distL="0" distR="0" wp14:anchorId="273412AD" wp14:editId="13BD4706">
                <wp:extent cx="9311640" cy="4602480"/>
                <wp:effectExtent l="0" t="0" r="22860" b="26670"/>
                <wp:docPr id="2" name="キャンバス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</wpc:wpc>
                  </a:graphicData>
                </a:graphic>
              </wp:inline>
            </w:drawing>
          </mc:Choice>
          <mc:Fallback>
            <w:pict>
              <v:group w14:anchorId="218AA6AD" id="キャンバス 2" o:spid="_x0000_s1026" editas="canvas" style="width:733.2pt;height:362.4pt;mso-position-horizontal-relative:char;mso-position-vertical-relative:line" coordsize="93116,46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3116;height:46024;visibility:visible;mso-wrap-style:square" filled="t" stroked="t" strokecolor="black [3213]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14:paraId="5C13DBAC" w14:textId="77777777" w:rsidR="004823D4" w:rsidRDefault="00617F10" w:rsidP="004823D4">
      <w:pPr>
        <w:pStyle w:val="1"/>
      </w:pPr>
      <w:bookmarkStart w:id="1" w:name="_Toc71238840"/>
      <w:r>
        <w:rPr>
          <w:rFonts w:hint="eastAsia"/>
        </w:rPr>
        <w:lastRenderedPageBreak/>
        <w:t>ディレクトリ</w:t>
      </w:r>
      <w:r w:rsidR="008C11DF">
        <w:rPr>
          <w:rFonts w:hint="eastAsia"/>
        </w:rPr>
        <w:t>配置</w:t>
      </w:r>
      <w:r w:rsidR="007549B5">
        <w:rPr>
          <w:rFonts w:hint="eastAsia"/>
        </w:rPr>
        <w:t>について</w:t>
      </w:r>
      <w:bookmarkEnd w:id="1"/>
    </w:p>
    <w:p w14:paraId="00DF45A8" w14:textId="77777777" w:rsidR="004823D4" w:rsidRPr="004823D4" w:rsidRDefault="004823D4" w:rsidP="003F25F6">
      <w:pPr>
        <w:pStyle w:val="aa"/>
      </w:pPr>
    </w:p>
    <w:p w14:paraId="107FEE4A" w14:textId="77777777" w:rsidR="00712EEE" w:rsidRDefault="00617F10" w:rsidP="003F25F6">
      <w:pPr>
        <w:pStyle w:val="aa"/>
      </w:pPr>
      <w:r>
        <w:rPr>
          <w:rFonts w:hint="eastAsia"/>
        </w:rPr>
        <w:t>各サーバーにおける実行モジュールやログファイルの配置は以下のとおり。</w:t>
      </w:r>
    </w:p>
    <w:p w14:paraId="16E53F77" w14:textId="77777777" w:rsidR="00617F10" w:rsidRDefault="00617F10" w:rsidP="003F25F6">
      <w:pPr>
        <w:pStyle w:val="aa"/>
      </w:pPr>
    </w:p>
    <w:p w14:paraId="73C06825" w14:textId="77777777" w:rsidR="000C670D" w:rsidRDefault="000C670D" w:rsidP="000C670D">
      <w:pPr>
        <w:pStyle w:val="aa"/>
      </w:pPr>
      <w:r>
        <w:rPr>
          <w:rFonts w:hint="eastAsia"/>
        </w:rPr>
        <w:t>XXXXサーバー(IP：XXX.XXX.XXX.XXX)</w:t>
      </w:r>
    </w:p>
    <w:tbl>
      <w:tblPr>
        <w:tblStyle w:val="4-30"/>
        <w:tblW w:w="14685" w:type="dxa"/>
        <w:tblLook w:val="04A0" w:firstRow="1" w:lastRow="0" w:firstColumn="1" w:lastColumn="0" w:noHBand="0" w:noVBand="1"/>
      </w:tblPr>
      <w:tblGrid>
        <w:gridCol w:w="2268"/>
        <w:gridCol w:w="1701"/>
        <w:gridCol w:w="10716"/>
      </w:tblGrid>
      <w:tr w:rsidR="000C670D" w:rsidRPr="002F270C" w14:paraId="3F73B947" w14:textId="77777777" w:rsidTr="002F27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7684692" w14:textId="77777777" w:rsidR="000C670D" w:rsidRPr="002F270C" w:rsidRDefault="000C670D" w:rsidP="00AF7590">
            <w:pPr>
              <w:pStyle w:val="aa"/>
              <w:rPr>
                <w:sz w:val="12"/>
                <w:szCs w:val="12"/>
              </w:rPr>
            </w:pPr>
            <w:r w:rsidRPr="002F270C">
              <w:rPr>
                <w:rFonts w:hint="eastAsia"/>
                <w:sz w:val="12"/>
                <w:szCs w:val="12"/>
              </w:rPr>
              <w:t>モジュール名</w:t>
            </w:r>
          </w:p>
        </w:tc>
        <w:tc>
          <w:tcPr>
            <w:tcW w:w="1701" w:type="dxa"/>
          </w:tcPr>
          <w:p w14:paraId="3668194B" w14:textId="77777777" w:rsidR="000C670D" w:rsidRPr="002F270C" w:rsidRDefault="000C670D" w:rsidP="00AF7590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2F270C">
              <w:rPr>
                <w:rFonts w:hint="eastAsia"/>
                <w:sz w:val="12"/>
                <w:szCs w:val="12"/>
              </w:rPr>
              <w:t>区分</w:t>
            </w:r>
          </w:p>
        </w:tc>
        <w:tc>
          <w:tcPr>
            <w:tcW w:w="10716" w:type="dxa"/>
          </w:tcPr>
          <w:p w14:paraId="529F2C4F" w14:textId="77777777" w:rsidR="000C670D" w:rsidRPr="002F270C" w:rsidRDefault="000C670D" w:rsidP="00AF7590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2F270C">
              <w:rPr>
                <w:rFonts w:hint="eastAsia"/>
                <w:sz w:val="12"/>
                <w:szCs w:val="12"/>
              </w:rPr>
              <w:t>ディレクトリ</w:t>
            </w:r>
          </w:p>
        </w:tc>
      </w:tr>
      <w:tr w:rsidR="000C670D" w:rsidRPr="002F270C" w14:paraId="253EB618" w14:textId="77777777" w:rsidTr="002F2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597A5D1" w14:textId="77777777" w:rsidR="000C670D" w:rsidRPr="002E32A8" w:rsidRDefault="00B962F8" w:rsidP="00AF7590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2E32A8">
              <w:rPr>
                <w:rFonts w:hint="eastAsia"/>
                <w:b w:val="0"/>
                <w:bCs w:val="0"/>
                <w:sz w:val="12"/>
                <w:szCs w:val="12"/>
              </w:rPr>
              <w:t>MySQL</w:t>
            </w:r>
          </w:p>
        </w:tc>
        <w:sdt>
          <w:sdtPr>
            <w:rPr>
              <w:sz w:val="12"/>
              <w:szCs w:val="12"/>
            </w:rPr>
            <w:alias w:val="ディレクトリ区分"/>
            <w:tag w:val="ディレクトリ区分"/>
            <w:id w:val="-777792376"/>
            <w:placeholder>
              <w:docPart w:val="E0C718D29C104D2797270AC773C8888B"/>
            </w:placeholder>
            <w:comboBox>
              <w:listItem w:displayText="-" w:value="-"/>
              <w:listItem w:displayText="インストール先" w:value="インストール先"/>
              <w:listItem w:displayText="ログ出力先" w:value="ログ出力先"/>
              <w:listItem w:displayText="静的コンテンツ配置先" w:value="静的コンテンツ配置先"/>
              <w:listItem w:displayText="設定ファイル配置先" w:value="設定ファイル配置先"/>
              <w:listItem w:displayText="ルートディレクトリ" w:value="ルートディレクトリ"/>
              <w:listItem w:displayText="テンポラリ" w:value="テンポラリ"/>
            </w:comboBox>
          </w:sdtPr>
          <w:sdtContent>
            <w:tc>
              <w:tcPr>
                <w:tcW w:w="1701" w:type="dxa"/>
              </w:tcPr>
              <w:p w14:paraId="35C138A4" w14:textId="77777777" w:rsidR="000C670D" w:rsidRPr="002F270C" w:rsidRDefault="000C670D" w:rsidP="00AF7590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2F270C">
                  <w:rPr>
                    <w:sz w:val="12"/>
                    <w:szCs w:val="12"/>
                  </w:rPr>
                  <w:t>インストール先</w:t>
                </w:r>
              </w:p>
            </w:tc>
          </w:sdtContent>
        </w:sdt>
        <w:tc>
          <w:tcPr>
            <w:tcW w:w="10716" w:type="dxa"/>
          </w:tcPr>
          <w:p w14:paraId="50A6ACC4" w14:textId="77777777" w:rsidR="000C670D" w:rsidRPr="002F270C" w:rsidRDefault="000C670D" w:rsidP="00AF759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2F270C">
              <w:rPr>
                <w:rFonts w:hint="eastAsia"/>
                <w:sz w:val="12"/>
                <w:szCs w:val="12"/>
              </w:rPr>
              <w:t>XXXXX/XXXXX/XXXXXX</w:t>
            </w:r>
          </w:p>
        </w:tc>
      </w:tr>
      <w:tr w:rsidR="000C670D" w:rsidRPr="002F270C" w14:paraId="4F0C30B7" w14:textId="77777777" w:rsidTr="002F2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1DC76DB" w14:textId="77777777" w:rsidR="000C670D" w:rsidRPr="002E32A8" w:rsidRDefault="002E32A8" w:rsidP="00AF7590">
            <w:pPr>
              <w:pStyle w:val="aa"/>
              <w:rPr>
                <w:b w:val="0"/>
                <w:bCs w:val="0"/>
                <w:color w:val="BFBFBF" w:themeColor="background1" w:themeShade="BF"/>
                <w:sz w:val="12"/>
                <w:szCs w:val="12"/>
              </w:rPr>
            </w:pPr>
            <w:r w:rsidRPr="002E32A8">
              <w:rPr>
                <w:rFonts w:hint="eastAsia"/>
                <w:b w:val="0"/>
                <w:bCs w:val="0"/>
                <w:color w:val="BFBFBF" w:themeColor="background1" w:themeShade="BF"/>
                <w:sz w:val="12"/>
                <w:szCs w:val="12"/>
              </w:rPr>
              <w:t>MySQL</w:t>
            </w:r>
          </w:p>
        </w:tc>
        <w:sdt>
          <w:sdtPr>
            <w:rPr>
              <w:sz w:val="12"/>
              <w:szCs w:val="12"/>
            </w:rPr>
            <w:alias w:val="ディレクトリ区分"/>
            <w:tag w:val="ディレクトリ区分"/>
            <w:id w:val="-880626731"/>
            <w:placeholder>
              <w:docPart w:val="BCC85B9112094290B2419E4790BF2B2D"/>
            </w:placeholder>
            <w:comboBox>
              <w:listItem w:displayText="-" w:value="-"/>
              <w:listItem w:displayText="インストール先" w:value="インストール先"/>
              <w:listItem w:displayText="ログ出力先" w:value="ログ出力先"/>
              <w:listItem w:displayText="静的コンテンツ配置先" w:value="静的コンテンツ配置先"/>
              <w:listItem w:displayText="設定ファイル配置先" w:value="設定ファイル配置先"/>
              <w:listItem w:displayText="ルートディレクトリ" w:value="ルートディレクトリ"/>
              <w:listItem w:displayText="テンポラリ" w:value="テンポラリ"/>
            </w:comboBox>
          </w:sdtPr>
          <w:sdtContent>
            <w:tc>
              <w:tcPr>
                <w:tcW w:w="1701" w:type="dxa"/>
              </w:tcPr>
              <w:p w14:paraId="31C89BFB" w14:textId="77777777" w:rsidR="000C670D" w:rsidRPr="002F270C" w:rsidRDefault="00442CA8" w:rsidP="00AF7590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2F270C">
                  <w:rPr>
                    <w:sz w:val="12"/>
                    <w:szCs w:val="12"/>
                  </w:rPr>
                  <w:t>設定ファイル配置先</w:t>
                </w:r>
              </w:p>
            </w:tc>
          </w:sdtContent>
        </w:sdt>
        <w:tc>
          <w:tcPr>
            <w:tcW w:w="10716" w:type="dxa"/>
          </w:tcPr>
          <w:p w14:paraId="7814BFBA" w14:textId="77777777" w:rsidR="000C670D" w:rsidRPr="002F270C" w:rsidRDefault="000C670D" w:rsidP="00AF759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2F270C">
              <w:rPr>
                <w:rFonts w:hint="eastAsia"/>
                <w:sz w:val="12"/>
                <w:szCs w:val="12"/>
              </w:rPr>
              <w:t>XXXXX/XXXXX/XXXXXX</w:t>
            </w:r>
          </w:p>
        </w:tc>
      </w:tr>
      <w:tr w:rsidR="00442CA8" w:rsidRPr="002F270C" w14:paraId="2D225CD3" w14:textId="77777777" w:rsidTr="002F2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1B5B6EC" w14:textId="77777777" w:rsidR="00442CA8" w:rsidRPr="002E32A8" w:rsidRDefault="002E32A8" w:rsidP="00442CA8">
            <w:pPr>
              <w:pStyle w:val="aa"/>
              <w:rPr>
                <w:b w:val="0"/>
                <w:bCs w:val="0"/>
                <w:color w:val="BFBFBF" w:themeColor="background1" w:themeShade="BF"/>
                <w:sz w:val="12"/>
                <w:szCs w:val="12"/>
              </w:rPr>
            </w:pPr>
            <w:r w:rsidRPr="002E32A8">
              <w:rPr>
                <w:rFonts w:hint="eastAsia"/>
                <w:b w:val="0"/>
                <w:bCs w:val="0"/>
                <w:color w:val="BFBFBF" w:themeColor="background1" w:themeShade="BF"/>
                <w:sz w:val="12"/>
                <w:szCs w:val="12"/>
              </w:rPr>
              <w:t>MySQL</w:t>
            </w:r>
          </w:p>
        </w:tc>
        <w:sdt>
          <w:sdtPr>
            <w:rPr>
              <w:sz w:val="12"/>
              <w:szCs w:val="12"/>
            </w:rPr>
            <w:alias w:val="ディレクトリ区分"/>
            <w:tag w:val="ディレクトリ区分"/>
            <w:id w:val="-1121454749"/>
            <w:placeholder>
              <w:docPart w:val="7806F98857334691B454D11694D5A286"/>
            </w:placeholder>
            <w:comboBox>
              <w:listItem w:displayText="-" w:value="-"/>
              <w:listItem w:displayText="インストール先" w:value="インストール先"/>
              <w:listItem w:displayText="ログ出力先" w:value="ログ出力先"/>
              <w:listItem w:displayText="静的コンテンツ配置先" w:value="静的コンテンツ配置先"/>
              <w:listItem w:displayText="設定ファイル配置先" w:value="設定ファイル配置先"/>
              <w:listItem w:displayText="ルートディレクトリ" w:value="ルートディレクトリ"/>
              <w:listItem w:displayText="テンポラリ" w:value="テンポラリ"/>
            </w:comboBox>
          </w:sdtPr>
          <w:sdtContent>
            <w:tc>
              <w:tcPr>
                <w:tcW w:w="1701" w:type="dxa"/>
              </w:tcPr>
              <w:p w14:paraId="5337386D" w14:textId="77777777" w:rsidR="00442CA8" w:rsidRPr="002F270C" w:rsidRDefault="00442CA8" w:rsidP="00442CA8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2F270C">
                  <w:rPr>
                    <w:sz w:val="12"/>
                    <w:szCs w:val="12"/>
                  </w:rPr>
                  <w:t>ログ出力先</w:t>
                </w:r>
              </w:p>
            </w:tc>
          </w:sdtContent>
        </w:sdt>
        <w:tc>
          <w:tcPr>
            <w:tcW w:w="10716" w:type="dxa"/>
          </w:tcPr>
          <w:p w14:paraId="087C8C63" w14:textId="77777777" w:rsidR="00442CA8" w:rsidRPr="002F270C" w:rsidRDefault="00442CA8" w:rsidP="00442CA8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2F270C">
              <w:rPr>
                <w:rFonts w:hint="eastAsia"/>
                <w:sz w:val="12"/>
                <w:szCs w:val="12"/>
              </w:rPr>
              <w:t>XXXXX/XXXXX/XXXXXX</w:t>
            </w:r>
          </w:p>
        </w:tc>
      </w:tr>
    </w:tbl>
    <w:p w14:paraId="1A4FE099" w14:textId="77777777" w:rsidR="000C670D" w:rsidRDefault="000C670D" w:rsidP="003F25F6">
      <w:pPr>
        <w:pStyle w:val="aa"/>
      </w:pPr>
    </w:p>
    <w:p w14:paraId="05680E2D" w14:textId="77777777" w:rsidR="000C670D" w:rsidRDefault="000C670D" w:rsidP="000C670D">
      <w:pPr>
        <w:pStyle w:val="aa"/>
      </w:pPr>
      <w:r>
        <w:rPr>
          <w:rFonts w:hint="eastAsia"/>
        </w:rPr>
        <w:t>XXXXサーバー(IP：XXX.XXX.XXX.XXX)</w:t>
      </w:r>
    </w:p>
    <w:tbl>
      <w:tblPr>
        <w:tblStyle w:val="4-30"/>
        <w:tblW w:w="14685" w:type="dxa"/>
        <w:tblLook w:val="04A0" w:firstRow="1" w:lastRow="0" w:firstColumn="1" w:lastColumn="0" w:noHBand="0" w:noVBand="1"/>
      </w:tblPr>
      <w:tblGrid>
        <w:gridCol w:w="2268"/>
        <w:gridCol w:w="1701"/>
        <w:gridCol w:w="10716"/>
      </w:tblGrid>
      <w:tr w:rsidR="000C670D" w:rsidRPr="002F270C" w14:paraId="7BFD6E84" w14:textId="77777777" w:rsidTr="002F27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3F4777E" w14:textId="77777777" w:rsidR="000C670D" w:rsidRPr="002F270C" w:rsidRDefault="000C670D" w:rsidP="00AF7590">
            <w:pPr>
              <w:pStyle w:val="aa"/>
              <w:rPr>
                <w:sz w:val="12"/>
                <w:szCs w:val="12"/>
              </w:rPr>
            </w:pPr>
            <w:r w:rsidRPr="002F270C">
              <w:rPr>
                <w:rFonts w:hint="eastAsia"/>
                <w:sz w:val="12"/>
                <w:szCs w:val="12"/>
              </w:rPr>
              <w:t>モジュール名</w:t>
            </w:r>
          </w:p>
        </w:tc>
        <w:tc>
          <w:tcPr>
            <w:tcW w:w="1701" w:type="dxa"/>
          </w:tcPr>
          <w:p w14:paraId="5498D784" w14:textId="77777777" w:rsidR="000C670D" w:rsidRPr="002F270C" w:rsidRDefault="000C670D" w:rsidP="00AF7590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2F270C">
              <w:rPr>
                <w:rFonts w:hint="eastAsia"/>
                <w:sz w:val="12"/>
                <w:szCs w:val="12"/>
              </w:rPr>
              <w:t>区分</w:t>
            </w:r>
          </w:p>
        </w:tc>
        <w:tc>
          <w:tcPr>
            <w:tcW w:w="10716" w:type="dxa"/>
          </w:tcPr>
          <w:p w14:paraId="0690CC62" w14:textId="77777777" w:rsidR="000C670D" w:rsidRPr="002F270C" w:rsidRDefault="000C670D" w:rsidP="00AF7590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2F270C">
              <w:rPr>
                <w:rFonts w:hint="eastAsia"/>
                <w:sz w:val="12"/>
                <w:szCs w:val="12"/>
              </w:rPr>
              <w:t>ディレクトリ</w:t>
            </w:r>
          </w:p>
        </w:tc>
      </w:tr>
      <w:tr w:rsidR="000C670D" w:rsidRPr="002F270C" w14:paraId="5A56975E" w14:textId="77777777" w:rsidTr="002F2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485B085" w14:textId="77777777" w:rsidR="000C670D" w:rsidRPr="002E32A8" w:rsidRDefault="00062871" w:rsidP="00AF7590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2E32A8">
              <w:rPr>
                <w:rFonts w:hint="eastAsia"/>
                <w:b w:val="0"/>
                <w:bCs w:val="0"/>
                <w:sz w:val="12"/>
                <w:szCs w:val="12"/>
              </w:rPr>
              <w:t>Nginx</w:t>
            </w:r>
          </w:p>
        </w:tc>
        <w:sdt>
          <w:sdtPr>
            <w:rPr>
              <w:sz w:val="12"/>
              <w:szCs w:val="12"/>
            </w:rPr>
            <w:alias w:val="ディレクトリ区分"/>
            <w:tag w:val="ディレクトリ区分"/>
            <w:id w:val="1600993975"/>
            <w:placeholder>
              <w:docPart w:val="C81900F93D1848C496BE2EAF8FED368A"/>
            </w:placeholder>
            <w:comboBox>
              <w:listItem w:displayText="-" w:value="-"/>
              <w:listItem w:displayText="インストール先" w:value="インストール先"/>
              <w:listItem w:displayText="ログ出力先" w:value="ログ出力先"/>
              <w:listItem w:displayText="静的コンテンツ配置先" w:value="静的コンテンツ配置先"/>
              <w:listItem w:displayText="設定ファイル配置先" w:value="設定ファイル配置先"/>
              <w:listItem w:displayText="ルートディレクトリ" w:value="ルートディレクトリ"/>
              <w:listItem w:displayText="テンポラリ" w:value="テンポラリ"/>
            </w:comboBox>
          </w:sdtPr>
          <w:sdtContent>
            <w:tc>
              <w:tcPr>
                <w:tcW w:w="1701" w:type="dxa"/>
              </w:tcPr>
              <w:p w14:paraId="57D1ADD0" w14:textId="77777777" w:rsidR="000C670D" w:rsidRPr="002F270C" w:rsidRDefault="000C670D" w:rsidP="00AF7590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2F270C">
                  <w:rPr>
                    <w:sz w:val="12"/>
                    <w:szCs w:val="12"/>
                  </w:rPr>
                  <w:t>インストール先</w:t>
                </w:r>
              </w:p>
            </w:tc>
          </w:sdtContent>
        </w:sdt>
        <w:tc>
          <w:tcPr>
            <w:tcW w:w="10716" w:type="dxa"/>
          </w:tcPr>
          <w:p w14:paraId="2205FA0D" w14:textId="77777777" w:rsidR="000C670D" w:rsidRPr="002F270C" w:rsidRDefault="000C670D" w:rsidP="00AF759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2F270C">
              <w:rPr>
                <w:rFonts w:hint="eastAsia"/>
                <w:sz w:val="12"/>
                <w:szCs w:val="12"/>
              </w:rPr>
              <w:t>XXXXX/XXXXX/XXXXXX</w:t>
            </w:r>
          </w:p>
        </w:tc>
      </w:tr>
      <w:tr w:rsidR="000C670D" w:rsidRPr="002F270C" w14:paraId="5886EED6" w14:textId="77777777" w:rsidTr="002F2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6F9D866" w14:textId="77777777" w:rsidR="000C670D" w:rsidRPr="002E32A8" w:rsidRDefault="00584AB4" w:rsidP="00AF7590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2E32A8">
              <w:rPr>
                <w:rFonts w:hint="eastAsia"/>
                <w:b w:val="0"/>
                <w:bCs w:val="0"/>
                <w:sz w:val="12"/>
                <w:szCs w:val="12"/>
              </w:rPr>
              <w:t>◯◯システム</w:t>
            </w:r>
          </w:p>
        </w:tc>
        <w:sdt>
          <w:sdtPr>
            <w:rPr>
              <w:sz w:val="12"/>
              <w:szCs w:val="12"/>
            </w:rPr>
            <w:alias w:val="ディレクトリ区分"/>
            <w:tag w:val="ディレクトリ区分"/>
            <w:id w:val="-770932332"/>
            <w:placeholder>
              <w:docPart w:val="5E9BD2B4CBFB4821B99BA5E737BA0BDE"/>
            </w:placeholder>
            <w:comboBox>
              <w:listItem w:displayText="-" w:value="-"/>
              <w:listItem w:displayText="インストール先" w:value="インストール先"/>
              <w:listItem w:displayText="ログ出力先" w:value="ログ出力先"/>
              <w:listItem w:displayText="静的コンテンツ配置先" w:value="静的コンテンツ配置先"/>
              <w:listItem w:displayText="設定ファイル配置先" w:value="設定ファイル配置先"/>
              <w:listItem w:displayText="ルートディレクトリ" w:value="ルートディレクトリ"/>
              <w:listItem w:displayText="テンポラリ" w:value="テンポラリ"/>
            </w:comboBox>
          </w:sdtPr>
          <w:sdtContent>
            <w:tc>
              <w:tcPr>
                <w:tcW w:w="1701" w:type="dxa"/>
              </w:tcPr>
              <w:p w14:paraId="79EFA66E" w14:textId="77777777" w:rsidR="000C670D" w:rsidRPr="002F270C" w:rsidRDefault="000B6086" w:rsidP="00AF7590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2F270C">
                  <w:rPr>
                    <w:sz w:val="12"/>
                    <w:szCs w:val="12"/>
                  </w:rPr>
                  <w:t>ルートディレクトリ</w:t>
                </w:r>
              </w:p>
            </w:tc>
          </w:sdtContent>
        </w:sdt>
        <w:tc>
          <w:tcPr>
            <w:tcW w:w="10716" w:type="dxa"/>
          </w:tcPr>
          <w:p w14:paraId="79D0C0F2" w14:textId="77777777" w:rsidR="000C670D" w:rsidRPr="002F270C" w:rsidRDefault="000C670D" w:rsidP="00AF759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2F270C">
              <w:rPr>
                <w:rFonts w:hint="eastAsia"/>
                <w:sz w:val="12"/>
                <w:szCs w:val="12"/>
              </w:rPr>
              <w:t>XXXXX/XXXXX/XXXXXX</w:t>
            </w:r>
          </w:p>
        </w:tc>
      </w:tr>
      <w:tr w:rsidR="000C670D" w:rsidRPr="002F270C" w14:paraId="44D42099" w14:textId="77777777" w:rsidTr="002F2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B856960" w14:textId="77777777" w:rsidR="000C670D" w:rsidRPr="002E32A8" w:rsidRDefault="000B6086" w:rsidP="000C670D">
            <w:pPr>
              <w:pStyle w:val="aa"/>
              <w:rPr>
                <w:b w:val="0"/>
                <w:bCs w:val="0"/>
                <w:color w:val="BFBFBF" w:themeColor="background1" w:themeShade="BF"/>
                <w:sz w:val="12"/>
                <w:szCs w:val="12"/>
              </w:rPr>
            </w:pPr>
            <w:r w:rsidRPr="002E32A8">
              <w:rPr>
                <w:rFonts w:hint="eastAsia"/>
                <w:b w:val="0"/>
                <w:bCs w:val="0"/>
                <w:color w:val="BFBFBF" w:themeColor="background1" w:themeShade="BF"/>
                <w:sz w:val="12"/>
                <w:szCs w:val="12"/>
              </w:rPr>
              <w:t>◯◯システム</w:t>
            </w:r>
          </w:p>
        </w:tc>
        <w:sdt>
          <w:sdtPr>
            <w:rPr>
              <w:sz w:val="12"/>
              <w:szCs w:val="12"/>
            </w:rPr>
            <w:alias w:val="ディレクトリ区分"/>
            <w:tag w:val="ディレクトリ区分"/>
            <w:id w:val="-2045512442"/>
            <w:placeholder>
              <w:docPart w:val="299BFA29C3B74786B871B851D96DD955"/>
            </w:placeholder>
            <w:comboBox>
              <w:listItem w:displayText="-" w:value="-"/>
              <w:listItem w:displayText="インストール先" w:value="インストール先"/>
              <w:listItem w:displayText="ログ出力先" w:value="ログ出力先"/>
              <w:listItem w:displayText="静的コンテンツ配置先" w:value="静的コンテンツ配置先"/>
              <w:listItem w:displayText="設定ファイル配置先" w:value="設定ファイル配置先"/>
              <w:listItem w:displayText="ルートディレクトリ" w:value="ルートディレクトリ"/>
              <w:listItem w:displayText="テンポラリ" w:value="テンポラリ"/>
            </w:comboBox>
          </w:sdtPr>
          <w:sdtContent>
            <w:tc>
              <w:tcPr>
                <w:tcW w:w="1701" w:type="dxa"/>
              </w:tcPr>
              <w:p w14:paraId="5828555A" w14:textId="77777777" w:rsidR="000C670D" w:rsidRPr="002F270C" w:rsidRDefault="000B6086" w:rsidP="000C670D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2F270C">
                  <w:rPr>
                    <w:sz w:val="12"/>
                    <w:szCs w:val="12"/>
                  </w:rPr>
                  <w:t>設定ファイル配置先</w:t>
                </w:r>
              </w:p>
            </w:tc>
          </w:sdtContent>
        </w:sdt>
        <w:tc>
          <w:tcPr>
            <w:tcW w:w="10716" w:type="dxa"/>
          </w:tcPr>
          <w:p w14:paraId="1E5F307E" w14:textId="77777777" w:rsidR="000C670D" w:rsidRPr="002F270C" w:rsidRDefault="000C670D" w:rsidP="000C670D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2F270C">
              <w:rPr>
                <w:rFonts w:hint="eastAsia"/>
                <w:sz w:val="12"/>
                <w:szCs w:val="12"/>
              </w:rPr>
              <w:t>XXXXX/XXXXX/XXXXXX</w:t>
            </w:r>
          </w:p>
        </w:tc>
      </w:tr>
      <w:tr w:rsidR="00013264" w:rsidRPr="002F270C" w14:paraId="5ADC69A1" w14:textId="77777777" w:rsidTr="002F2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8F36AB8" w14:textId="77777777" w:rsidR="00013264" w:rsidRPr="002E32A8" w:rsidRDefault="000B6086" w:rsidP="00013264">
            <w:pPr>
              <w:pStyle w:val="aa"/>
              <w:rPr>
                <w:b w:val="0"/>
                <w:bCs w:val="0"/>
                <w:color w:val="BFBFBF" w:themeColor="background1" w:themeShade="BF"/>
                <w:sz w:val="12"/>
                <w:szCs w:val="12"/>
              </w:rPr>
            </w:pPr>
            <w:r w:rsidRPr="002E32A8">
              <w:rPr>
                <w:rFonts w:hint="eastAsia"/>
                <w:b w:val="0"/>
                <w:bCs w:val="0"/>
                <w:color w:val="BFBFBF" w:themeColor="background1" w:themeShade="BF"/>
                <w:sz w:val="12"/>
                <w:szCs w:val="12"/>
              </w:rPr>
              <w:t>◯◯システム</w:t>
            </w:r>
          </w:p>
        </w:tc>
        <w:sdt>
          <w:sdtPr>
            <w:rPr>
              <w:sz w:val="12"/>
              <w:szCs w:val="12"/>
            </w:rPr>
            <w:alias w:val="ディレクトリ区分"/>
            <w:tag w:val="ディレクトリ区分"/>
            <w:id w:val="-738481779"/>
            <w:placeholder>
              <w:docPart w:val="F37718B1ED5F4D9CAC2A01B1E45CC000"/>
            </w:placeholder>
            <w:comboBox>
              <w:listItem w:displayText="-" w:value="-"/>
              <w:listItem w:displayText="インストール先" w:value="インストール先"/>
              <w:listItem w:displayText="ログ出力先" w:value="ログ出力先"/>
              <w:listItem w:displayText="静的コンテンツ配置先" w:value="静的コンテンツ配置先"/>
              <w:listItem w:displayText="設定ファイル配置先" w:value="設定ファイル配置先"/>
              <w:listItem w:displayText="ルートディレクトリ" w:value="ルートディレクトリ"/>
              <w:listItem w:displayText="テンポラリ" w:value="テンポラリ"/>
            </w:comboBox>
          </w:sdtPr>
          <w:sdtContent>
            <w:tc>
              <w:tcPr>
                <w:tcW w:w="1701" w:type="dxa"/>
              </w:tcPr>
              <w:p w14:paraId="4D51E637" w14:textId="77777777" w:rsidR="00013264" w:rsidRPr="002F270C" w:rsidRDefault="000B6086" w:rsidP="00013264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2F270C">
                  <w:rPr>
                    <w:sz w:val="12"/>
                    <w:szCs w:val="12"/>
                  </w:rPr>
                  <w:t>ログ出力先</w:t>
                </w:r>
              </w:p>
            </w:tc>
          </w:sdtContent>
        </w:sdt>
        <w:tc>
          <w:tcPr>
            <w:tcW w:w="10716" w:type="dxa"/>
          </w:tcPr>
          <w:p w14:paraId="59F9AFDC" w14:textId="77777777" w:rsidR="00013264" w:rsidRPr="002F270C" w:rsidRDefault="00013264" w:rsidP="0001326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2F270C">
              <w:rPr>
                <w:rFonts w:hint="eastAsia"/>
                <w:sz w:val="12"/>
                <w:szCs w:val="12"/>
              </w:rPr>
              <w:t>XXXXX/XXXXX/XXXXXX</w:t>
            </w:r>
          </w:p>
        </w:tc>
      </w:tr>
      <w:tr w:rsidR="000B6086" w:rsidRPr="002F270C" w14:paraId="6B83B5E1" w14:textId="77777777" w:rsidTr="002F2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4CD361B" w14:textId="77777777" w:rsidR="000B6086" w:rsidRPr="002E32A8" w:rsidRDefault="000B6086" w:rsidP="000B6086">
            <w:pPr>
              <w:pStyle w:val="aa"/>
              <w:rPr>
                <w:b w:val="0"/>
                <w:bCs w:val="0"/>
                <w:color w:val="BFBFBF" w:themeColor="background1" w:themeShade="BF"/>
                <w:sz w:val="12"/>
                <w:szCs w:val="12"/>
              </w:rPr>
            </w:pPr>
            <w:r w:rsidRPr="002E32A8">
              <w:rPr>
                <w:rFonts w:hint="eastAsia"/>
                <w:b w:val="0"/>
                <w:bCs w:val="0"/>
                <w:color w:val="BFBFBF" w:themeColor="background1" w:themeShade="BF"/>
                <w:sz w:val="12"/>
                <w:szCs w:val="12"/>
              </w:rPr>
              <w:t>◯◯システム</w:t>
            </w:r>
          </w:p>
        </w:tc>
        <w:sdt>
          <w:sdtPr>
            <w:rPr>
              <w:sz w:val="12"/>
              <w:szCs w:val="12"/>
            </w:rPr>
            <w:alias w:val="ディレクトリ区分"/>
            <w:tag w:val="ディレクトリ区分"/>
            <w:id w:val="-495111460"/>
            <w:placeholder>
              <w:docPart w:val="4A5F365A0FA84015928D7A295F805C72"/>
            </w:placeholder>
            <w:comboBox>
              <w:listItem w:displayText="-" w:value="-"/>
              <w:listItem w:displayText="インストール先" w:value="インストール先"/>
              <w:listItem w:displayText="ログ出力先" w:value="ログ出力先"/>
              <w:listItem w:displayText="静的コンテンツ配置先" w:value="静的コンテンツ配置先"/>
              <w:listItem w:displayText="設定ファイル配置先" w:value="設定ファイル配置先"/>
              <w:listItem w:displayText="ルートディレクトリ" w:value="ルートディレクトリ"/>
              <w:listItem w:displayText="テンポラリ" w:value="テンポラリ"/>
            </w:comboBox>
          </w:sdtPr>
          <w:sdtContent>
            <w:tc>
              <w:tcPr>
                <w:tcW w:w="1701" w:type="dxa"/>
              </w:tcPr>
              <w:p w14:paraId="5FA183DF" w14:textId="77777777" w:rsidR="000B6086" w:rsidRPr="002F270C" w:rsidRDefault="000B6086" w:rsidP="000B6086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2F270C">
                  <w:rPr>
                    <w:sz w:val="12"/>
                    <w:szCs w:val="12"/>
                  </w:rPr>
                  <w:t>テンポラリ</w:t>
                </w:r>
              </w:p>
            </w:tc>
          </w:sdtContent>
        </w:sdt>
        <w:tc>
          <w:tcPr>
            <w:tcW w:w="10716" w:type="dxa"/>
          </w:tcPr>
          <w:p w14:paraId="524CE896" w14:textId="77777777" w:rsidR="000B6086" w:rsidRPr="002F270C" w:rsidRDefault="000B6086" w:rsidP="000B6086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2F270C">
              <w:rPr>
                <w:rFonts w:hint="eastAsia"/>
                <w:sz w:val="12"/>
                <w:szCs w:val="12"/>
              </w:rPr>
              <w:t>XXXXX/XXXXX/XXXXXX</w:t>
            </w:r>
          </w:p>
        </w:tc>
      </w:tr>
    </w:tbl>
    <w:p w14:paraId="36E56E74" w14:textId="77777777" w:rsidR="000C670D" w:rsidRPr="000C670D" w:rsidRDefault="000C670D" w:rsidP="003F25F6">
      <w:pPr>
        <w:pStyle w:val="aa"/>
      </w:pPr>
    </w:p>
    <w:p w14:paraId="1ACB1968" w14:textId="77777777" w:rsidR="00131D97" w:rsidRDefault="003737F2" w:rsidP="00712EEE">
      <w:pPr>
        <w:pStyle w:val="1"/>
      </w:pPr>
      <w:bookmarkStart w:id="2" w:name="_Toc71238841"/>
      <w:r>
        <w:rPr>
          <w:rFonts w:hint="eastAsia"/>
        </w:rPr>
        <w:lastRenderedPageBreak/>
        <w:t>アーキテクチャ</w:t>
      </w:r>
      <w:r w:rsidR="007549B5">
        <w:rPr>
          <w:rFonts w:hint="eastAsia"/>
        </w:rPr>
        <w:t>について</w:t>
      </w:r>
      <w:bookmarkEnd w:id="2"/>
    </w:p>
    <w:p w14:paraId="7C9A6645" w14:textId="77777777" w:rsidR="009F348B" w:rsidRDefault="009F348B" w:rsidP="009C118A">
      <w:pPr>
        <w:pStyle w:val="aa"/>
      </w:pPr>
    </w:p>
    <w:p w14:paraId="4A526DCF" w14:textId="77777777" w:rsidR="0037772C" w:rsidRDefault="0037772C" w:rsidP="009C118A">
      <w:pPr>
        <w:pStyle w:val="aa"/>
      </w:pPr>
      <w:r>
        <w:rPr>
          <w:rFonts w:hint="eastAsia"/>
        </w:rPr>
        <w:t>◯◯システムの開発</w:t>
      </w:r>
      <w:r w:rsidR="003737F2">
        <w:rPr>
          <w:rFonts w:hint="eastAsia"/>
        </w:rPr>
        <w:t>におけるアーキテクチャ、</w:t>
      </w:r>
      <w:r>
        <w:rPr>
          <w:rFonts w:hint="eastAsia"/>
        </w:rPr>
        <w:t>利用するプログラミング言語、フレームワーク</w:t>
      </w:r>
      <w:r w:rsidR="007B6595">
        <w:rPr>
          <w:rFonts w:hint="eastAsia"/>
        </w:rPr>
        <w:t>、</w:t>
      </w:r>
      <w:r w:rsidR="00AC4538">
        <w:rPr>
          <w:rFonts w:hint="eastAsia"/>
        </w:rPr>
        <w:t>対応言語等</w:t>
      </w:r>
      <w:r w:rsidR="007B6595">
        <w:rPr>
          <w:rFonts w:hint="eastAsia"/>
        </w:rPr>
        <w:t>については以下のとおり。</w:t>
      </w:r>
    </w:p>
    <w:p w14:paraId="574B8B12" w14:textId="77777777" w:rsidR="007B6595" w:rsidRDefault="007B6595" w:rsidP="009C118A">
      <w:pPr>
        <w:pStyle w:val="aa"/>
      </w:pPr>
    </w:p>
    <w:p w14:paraId="08230876" w14:textId="77777777" w:rsidR="0094122C" w:rsidRPr="006570D7" w:rsidRDefault="00E233F8" w:rsidP="0094122C">
      <w:pPr>
        <w:pStyle w:val="aa"/>
        <w:rPr>
          <w:b/>
          <w:bCs/>
        </w:rPr>
      </w:pPr>
      <w:r>
        <w:rPr>
          <w:rFonts w:hint="eastAsia"/>
          <w:b/>
          <w:bCs/>
        </w:rPr>
        <w:t>ソフトウェアアーキテクチャ</w:t>
      </w:r>
    </w:p>
    <w:tbl>
      <w:tblPr>
        <w:tblStyle w:val="3-3"/>
        <w:tblW w:w="5000" w:type="pct"/>
        <w:tblLook w:val="04A0" w:firstRow="1" w:lastRow="0" w:firstColumn="1" w:lastColumn="0" w:noHBand="0" w:noVBand="1"/>
      </w:tblPr>
      <w:tblGrid>
        <w:gridCol w:w="3255"/>
        <w:gridCol w:w="11419"/>
      </w:tblGrid>
      <w:tr w:rsidR="006F22E4" w14:paraId="4C130496" w14:textId="77777777" w:rsidTr="00A326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9" w:type="pct"/>
          </w:tcPr>
          <w:p w14:paraId="43083EF4" w14:textId="77777777" w:rsidR="006F22E4" w:rsidRDefault="00E233F8" w:rsidP="00AF7590">
            <w:pPr>
              <w:pStyle w:val="aa"/>
            </w:pPr>
            <w:r>
              <w:rPr>
                <w:rFonts w:hint="eastAsia"/>
              </w:rPr>
              <w:t>アーキテクチャ</w:t>
            </w:r>
            <w:r w:rsidR="006F22E4">
              <w:rPr>
                <w:rFonts w:hint="eastAsia"/>
              </w:rPr>
              <w:t>名</w:t>
            </w:r>
          </w:p>
        </w:tc>
        <w:tc>
          <w:tcPr>
            <w:tcW w:w="3891" w:type="pct"/>
          </w:tcPr>
          <w:p w14:paraId="2E63F74D" w14:textId="77777777" w:rsidR="006F22E4" w:rsidRDefault="006F22E4" w:rsidP="00AF7590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備考</w:t>
            </w:r>
          </w:p>
        </w:tc>
      </w:tr>
      <w:tr w:rsidR="006F22E4" w14:paraId="65B9AEB1" w14:textId="77777777" w:rsidTr="00A32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pct"/>
          </w:tcPr>
          <w:p w14:paraId="10A3D080" w14:textId="77777777" w:rsidR="006F22E4" w:rsidRPr="009210F7" w:rsidRDefault="006F22E4" w:rsidP="00AF7590">
            <w:pPr>
              <w:pStyle w:val="aa"/>
              <w:rPr>
                <w:b w:val="0"/>
                <w:bCs w:val="0"/>
              </w:rPr>
            </w:pPr>
            <w:r w:rsidRPr="009210F7">
              <w:rPr>
                <w:rFonts w:hint="eastAsia"/>
                <w:b w:val="0"/>
                <w:bCs w:val="0"/>
              </w:rPr>
              <w:t>MVC</w:t>
            </w:r>
          </w:p>
        </w:tc>
        <w:tc>
          <w:tcPr>
            <w:tcW w:w="3891" w:type="pct"/>
          </w:tcPr>
          <w:p w14:paraId="77828873" w14:textId="77777777" w:rsidR="006F22E4" w:rsidRDefault="006F22E4" w:rsidP="00AF759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F6FB384" w14:textId="77777777" w:rsidR="0094122C" w:rsidRDefault="0094122C" w:rsidP="009C118A">
      <w:pPr>
        <w:pStyle w:val="aa"/>
      </w:pPr>
    </w:p>
    <w:p w14:paraId="1B46820F" w14:textId="77777777" w:rsidR="00E05E07" w:rsidRPr="006570D7" w:rsidRDefault="006570D7" w:rsidP="009C118A">
      <w:pPr>
        <w:pStyle w:val="aa"/>
        <w:rPr>
          <w:b/>
          <w:bCs/>
        </w:rPr>
      </w:pPr>
      <w:r w:rsidRPr="006570D7">
        <w:rPr>
          <w:rFonts w:hint="eastAsia"/>
          <w:b/>
          <w:bCs/>
        </w:rPr>
        <w:t>プログラミング言語、フレームワーク等</w:t>
      </w:r>
    </w:p>
    <w:tbl>
      <w:tblPr>
        <w:tblStyle w:val="3-3"/>
        <w:tblW w:w="5000" w:type="pct"/>
        <w:tblLook w:val="04A0" w:firstRow="1" w:lastRow="0" w:firstColumn="1" w:lastColumn="0" w:noHBand="0" w:noVBand="1"/>
      </w:tblPr>
      <w:tblGrid>
        <w:gridCol w:w="3284"/>
        <w:gridCol w:w="2530"/>
        <w:gridCol w:w="8860"/>
      </w:tblGrid>
      <w:tr w:rsidR="007D7C91" w14:paraId="76FAD7A8" w14:textId="77777777" w:rsidTr="009030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19" w:type="pct"/>
          </w:tcPr>
          <w:p w14:paraId="7AF82847" w14:textId="77777777" w:rsidR="007D7C91" w:rsidRDefault="004A2C8B" w:rsidP="00AF7590">
            <w:pPr>
              <w:pStyle w:val="aa"/>
            </w:pPr>
            <w:r>
              <w:rPr>
                <w:rFonts w:hint="eastAsia"/>
              </w:rPr>
              <w:t>利用技術・製品名称</w:t>
            </w:r>
          </w:p>
        </w:tc>
        <w:tc>
          <w:tcPr>
            <w:tcW w:w="862" w:type="pct"/>
          </w:tcPr>
          <w:p w14:paraId="1D2E19CA" w14:textId="77777777" w:rsidR="007D7C91" w:rsidRDefault="004A2C8B" w:rsidP="00AF7590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バージョン</w:t>
            </w:r>
          </w:p>
        </w:tc>
        <w:tc>
          <w:tcPr>
            <w:tcW w:w="3019" w:type="pct"/>
          </w:tcPr>
          <w:p w14:paraId="0CA026BD" w14:textId="77777777" w:rsidR="007D7C91" w:rsidRDefault="00230852" w:rsidP="00AF7590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備考</w:t>
            </w:r>
          </w:p>
        </w:tc>
      </w:tr>
      <w:tr w:rsidR="007D7C91" w14:paraId="32238882" w14:textId="77777777" w:rsidTr="00AF7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pct"/>
          </w:tcPr>
          <w:p w14:paraId="10302E50" w14:textId="77777777" w:rsidR="007D7C91" w:rsidRPr="009210F7" w:rsidRDefault="007D7C91" w:rsidP="00AF7590">
            <w:pPr>
              <w:pStyle w:val="aa"/>
              <w:rPr>
                <w:b w:val="0"/>
                <w:bCs w:val="0"/>
              </w:rPr>
            </w:pPr>
            <w:r w:rsidRPr="009210F7">
              <w:rPr>
                <w:rFonts w:hint="eastAsia"/>
                <w:b w:val="0"/>
                <w:bCs w:val="0"/>
              </w:rPr>
              <w:t>Nginx</w:t>
            </w:r>
          </w:p>
        </w:tc>
        <w:tc>
          <w:tcPr>
            <w:tcW w:w="862" w:type="pct"/>
          </w:tcPr>
          <w:p w14:paraId="236D644B" w14:textId="77777777" w:rsidR="007D7C91" w:rsidRDefault="007D7C91" w:rsidP="00AF759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19" w:type="pct"/>
          </w:tcPr>
          <w:p w14:paraId="36AD51AF" w14:textId="77777777" w:rsidR="007D7C91" w:rsidRDefault="007D7C91" w:rsidP="00AF759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4554" w14:paraId="5615A716" w14:textId="77777777" w:rsidTr="00AF7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pct"/>
          </w:tcPr>
          <w:p w14:paraId="1838A637" w14:textId="77777777" w:rsidR="002A4554" w:rsidRPr="009210F7" w:rsidRDefault="00013E27" w:rsidP="00AF7590">
            <w:pPr>
              <w:pStyle w:val="aa"/>
              <w:rPr>
                <w:b w:val="0"/>
                <w:bCs w:val="0"/>
              </w:rPr>
            </w:pPr>
            <w:r w:rsidRPr="009210F7">
              <w:rPr>
                <w:rFonts w:hint="eastAsia"/>
                <w:b w:val="0"/>
                <w:bCs w:val="0"/>
              </w:rPr>
              <w:t>TypeScript</w:t>
            </w:r>
          </w:p>
        </w:tc>
        <w:tc>
          <w:tcPr>
            <w:tcW w:w="862" w:type="pct"/>
          </w:tcPr>
          <w:p w14:paraId="504D4E4B" w14:textId="77777777" w:rsidR="002A4554" w:rsidRDefault="002A4554" w:rsidP="00AF759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pct"/>
          </w:tcPr>
          <w:p w14:paraId="40C16392" w14:textId="77777777" w:rsidR="002A4554" w:rsidRDefault="002A4554" w:rsidP="00AF759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30852" w14:paraId="2CC2E941" w14:textId="77777777" w:rsidTr="00AF7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pct"/>
          </w:tcPr>
          <w:p w14:paraId="17B7E909" w14:textId="77777777" w:rsidR="00230852" w:rsidRPr="009210F7" w:rsidRDefault="00013E27" w:rsidP="00230852">
            <w:pPr>
              <w:pStyle w:val="aa"/>
              <w:rPr>
                <w:b w:val="0"/>
                <w:bCs w:val="0"/>
              </w:rPr>
            </w:pPr>
            <w:r w:rsidRPr="009210F7">
              <w:rPr>
                <w:rFonts w:hint="eastAsia"/>
                <w:b w:val="0"/>
                <w:bCs w:val="0"/>
              </w:rPr>
              <w:t>Node.js</w:t>
            </w:r>
          </w:p>
        </w:tc>
        <w:tc>
          <w:tcPr>
            <w:tcW w:w="862" w:type="pct"/>
          </w:tcPr>
          <w:p w14:paraId="0573C348" w14:textId="77777777" w:rsidR="00230852" w:rsidRDefault="00230852" w:rsidP="0023085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19" w:type="pct"/>
          </w:tcPr>
          <w:p w14:paraId="45175FCC" w14:textId="77777777" w:rsidR="00230852" w:rsidRDefault="00230852" w:rsidP="0023085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0852" w14:paraId="41BD380B" w14:textId="77777777" w:rsidTr="00AF7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pct"/>
          </w:tcPr>
          <w:p w14:paraId="4C7B3BC7" w14:textId="77777777" w:rsidR="00230852" w:rsidRPr="009210F7" w:rsidRDefault="005E0D0E" w:rsidP="00230852">
            <w:pPr>
              <w:pStyle w:val="aa"/>
              <w:rPr>
                <w:b w:val="0"/>
                <w:bCs w:val="0"/>
              </w:rPr>
            </w:pPr>
            <w:r w:rsidRPr="009210F7">
              <w:rPr>
                <w:rFonts w:hint="eastAsia"/>
                <w:b w:val="0"/>
                <w:bCs w:val="0"/>
              </w:rPr>
              <w:t>HTML</w:t>
            </w:r>
          </w:p>
        </w:tc>
        <w:tc>
          <w:tcPr>
            <w:tcW w:w="862" w:type="pct"/>
          </w:tcPr>
          <w:p w14:paraId="2EB120FA" w14:textId="77777777" w:rsidR="00230852" w:rsidRDefault="00230852" w:rsidP="0023085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pct"/>
          </w:tcPr>
          <w:p w14:paraId="5C4AEEEF" w14:textId="77777777" w:rsidR="00230852" w:rsidRDefault="00230852" w:rsidP="0023085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30852" w14:paraId="5226DA9D" w14:textId="77777777" w:rsidTr="00AF7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pct"/>
          </w:tcPr>
          <w:p w14:paraId="131BC315" w14:textId="77777777" w:rsidR="00230852" w:rsidRPr="009210F7" w:rsidRDefault="005E0D0E" w:rsidP="00230852">
            <w:pPr>
              <w:pStyle w:val="aa"/>
              <w:rPr>
                <w:b w:val="0"/>
                <w:bCs w:val="0"/>
              </w:rPr>
            </w:pPr>
            <w:r w:rsidRPr="009210F7">
              <w:rPr>
                <w:rFonts w:hint="eastAsia"/>
                <w:b w:val="0"/>
                <w:bCs w:val="0"/>
              </w:rPr>
              <w:t>CSS</w:t>
            </w:r>
          </w:p>
        </w:tc>
        <w:tc>
          <w:tcPr>
            <w:tcW w:w="862" w:type="pct"/>
          </w:tcPr>
          <w:p w14:paraId="2B17C23D" w14:textId="77777777" w:rsidR="00230852" w:rsidRDefault="00230852" w:rsidP="0023085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19" w:type="pct"/>
          </w:tcPr>
          <w:p w14:paraId="49836E2F" w14:textId="77777777" w:rsidR="00230852" w:rsidRDefault="00230852" w:rsidP="0023085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0E" w14:paraId="7BDDD042" w14:textId="77777777" w:rsidTr="00AF7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pct"/>
          </w:tcPr>
          <w:p w14:paraId="379D9533" w14:textId="77777777" w:rsidR="005E0D0E" w:rsidRPr="009210F7" w:rsidRDefault="00013E27" w:rsidP="00230852">
            <w:pPr>
              <w:pStyle w:val="aa"/>
              <w:rPr>
                <w:b w:val="0"/>
                <w:bCs w:val="0"/>
              </w:rPr>
            </w:pPr>
            <w:r w:rsidRPr="009210F7">
              <w:rPr>
                <w:rFonts w:hint="eastAsia"/>
                <w:b w:val="0"/>
                <w:bCs w:val="0"/>
              </w:rPr>
              <w:t>React</w:t>
            </w:r>
          </w:p>
        </w:tc>
        <w:tc>
          <w:tcPr>
            <w:tcW w:w="862" w:type="pct"/>
          </w:tcPr>
          <w:p w14:paraId="3371890A" w14:textId="77777777" w:rsidR="005E0D0E" w:rsidRDefault="005E0D0E" w:rsidP="0023085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pct"/>
          </w:tcPr>
          <w:p w14:paraId="25A3115C" w14:textId="77777777" w:rsidR="005E0D0E" w:rsidRDefault="005E0D0E" w:rsidP="0023085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30DA" w14:paraId="4DA31E2E" w14:textId="77777777" w:rsidTr="00AF7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pct"/>
          </w:tcPr>
          <w:p w14:paraId="078B6C04" w14:textId="77777777" w:rsidR="006230DA" w:rsidRPr="009210F7" w:rsidRDefault="00F92C37" w:rsidP="00230852">
            <w:pPr>
              <w:pStyle w:val="aa"/>
              <w:rPr>
                <w:b w:val="0"/>
                <w:bCs w:val="0"/>
              </w:rPr>
            </w:pPr>
            <w:r w:rsidRPr="009210F7">
              <w:rPr>
                <w:rFonts w:hint="eastAsia"/>
                <w:b w:val="0"/>
                <w:bCs w:val="0"/>
              </w:rPr>
              <w:t>MySQL</w:t>
            </w:r>
          </w:p>
        </w:tc>
        <w:tc>
          <w:tcPr>
            <w:tcW w:w="862" w:type="pct"/>
          </w:tcPr>
          <w:p w14:paraId="0ABB88A2" w14:textId="77777777" w:rsidR="006230DA" w:rsidRDefault="006230DA" w:rsidP="0023085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19" w:type="pct"/>
          </w:tcPr>
          <w:p w14:paraId="577564A6" w14:textId="77777777" w:rsidR="006230DA" w:rsidRDefault="006230DA" w:rsidP="0023085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30DA" w14:paraId="76B7C6DE" w14:textId="77777777" w:rsidTr="00AF7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pct"/>
          </w:tcPr>
          <w:p w14:paraId="05C99771" w14:textId="77777777" w:rsidR="006230DA" w:rsidRDefault="006230DA" w:rsidP="00230852">
            <w:pPr>
              <w:pStyle w:val="aa"/>
            </w:pPr>
          </w:p>
        </w:tc>
        <w:tc>
          <w:tcPr>
            <w:tcW w:w="862" w:type="pct"/>
          </w:tcPr>
          <w:p w14:paraId="21C37D87" w14:textId="77777777" w:rsidR="006230DA" w:rsidRDefault="006230DA" w:rsidP="0023085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pct"/>
          </w:tcPr>
          <w:p w14:paraId="63B375B7" w14:textId="77777777" w:rsidR="006230DA" w:rsidRDefault="006230DA" w:rsidP="0023085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355273E" w14:textId="77777777" w:rsidR="007D7C91" w:rsidRDefault="007D7C91" w:rsidP="009C118A">
      <w:pPr>
        <w:pStyle w:val="aa"/>
      </w:pPr>
    </w:p>
    <w:p w14:paraId="74CF1AE9" w14:textId="77777777" w:rsidR="00E05E07" w:rsidRDefault="006570D7" w:rsidP="009C118A">
      <w:pPr>
        <w:pStyle w:val="aa"/>
        <w:rPr>
          <w:b/>
          <w:bCs/>
        </w:rPr>
      </w:pPr>
      <w:r w:rsidRPr="006570D7">
        <w:rPr>
          <w:rFonts w:hint="eastAsia"/>
          <w:b/>
          <w:bCs/>
        </w:rPr>
        <w:t>文字コード</w:t>
      </w:r>
    </w:p>
    <w:tbl>
      <w:tblPr>
        <w:tblStyle w:val="3-3"/>
        <w:tblW w:w="5000" w:type="pct"/>
        <w:tblLook w:val="04A0" w:firstRow="1" w:lastRow="0" w:firstColumn="1" w:lastColumn="0" w:noHBand="0" w:noVBand="1"/>
      </w:tblPr>
      <w:tblGrid>
        <w:gridCol w:w="3255"/>
        <w:gridCol w:w="11419"/>
      </w:tblGrid>
      <w:tr w:rsidR="00CD07DC" w14:paraId="58AB7AA6" w14:textId="77777777" w:rsidTr="009210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9" w:type="pct"/>
          </w:tcPr>
          <w:p w14:paraId="48484EFD" w14:textId="77777777" w:rsidR="00CD07DC" w:rsidRDefault="00CD07DC" w:rsidP="00AF7590">
            <w:pPr>
              <w:pStyle w:val="aa"/>
            </w:pPr>
            <w:r>
              <w:rPr>
                <w:rFonts w:hint="eastAsia"/>
              </w:rPr>
              <w:t>文字コード</w:t>
            </w:r>
          </w:p>
        </w:tc>
        <w:tc>
          <w:tcPr>
            <w:tcW w:w="3891" w:type="pct"/>
          </w:tcPr>
          <w:p w14:paraId="190B1183" w14:textId="77777777" w:rsidR="00CD07DC" w:rsidRDefault="00CD07DC" w:rsidP="00AF7590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備考</w:t>
            </w:r>
          </w:p>
        </w:tc>
      </w:tr>
      <w:tr w:rsidR="00CD07DC" w14:paraId="48A409DC" w14:textId="77777777" w:rsidTr="00921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pct"/>
          </w:tcPr>
          <w:p w14:paraId="458D04A7" w14:textId="77777777" w:rsidR="00CD07DC" w:rsidRPr="009210F7" w:rsidRDefault="00CD07DC" w:rsidP="00AF7590">
            <w:pPr>
              <w:pStyle w:val="aa"/>
              <w:rPr>
                <w:b w:val="0"/>
                <w:bCs w:val="0"/>
              </w:rPr>
            </w:pPr>
            <w:r w:rsidRPr="009210F7">
              <w:rPr>
                <w:rFonts w:hint="eastAsia"/>
                <w:b w:val="0"/>
                <w:bCs w:val="0"/>
              </w:rPr>
              <w:t>UTF-8</w:t>
            </w:r>
          </w:p>
        </w:tc>
        <w:tc>
          <w:tcPr>
            <w:tcW w:w="3891" w:type="pct"/>
          </w:tcPr>
          <w:p w14:paraId="4DF8460C" w14:textId="77777777" w:rsidR="00CD07DC" w:rsidRDefault="00CD07DC" w:rsidP="00AF759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81B0C0C" w14:textId="77777777" w:rsidR="007B0B12" w:rsidRDefault="007B0B12" w:rsidP="009C118A">
      <w:pPr>
        <w:pStyle w:val="aa"/>
        <w:rPr>
          <w:b/>
          <w:bCs/>
        </w:rPr>
      </w:pPr>
    </w:p>
    <w:p w14:paraId="20A9FB02" w14:textId="77777777" w:rsidR="00903035" w:rsidRDefault="00FC6EF4" w:rsidP="00903035">
      <w:pPr>
        <w:pStyle w:val="aa"/>
        <w:rPr>
          <w:b/>
          <w:bCs/>
        </w:rPr>
      </w:pPr>
      <w:r>
        <w:rPr>
          <w:rFonts w:hint="eastAsia"/>
          <w:b/>
          <w:bCs/>
        </w:rPr>
        <w:lastRenderedPageBreak/>
        <w:t>対応</w:t>
      </w:r>
      <w:r w:rsidR="00903035">
        <w:rPr>
          <w:rFonts w:hint="eastAsia"/>
          <w:b/>
          <w:bCs/>
        </w:rPr>
        <w:t>言語</w:t>
      </w:r>
    </w:p>
    <w:tbl>
      <w:tblPr>
        <w:tblStyle w:val="3-3"/>
        <w:tblW w:w="5000" w:type="pct"/>
        <w:tblLook w:val="04A0" w:firstRow="1" w:lastRow="0" w:firstColumn="1" w:lastColumn="0" w:noHBand="0" w:noVBand="1"/>
      </w:tblPr>
      <w:tblGrid>
        <w:gridCol w:w="3255"/>
        <w:gridCol w:w="11419"/>
      </w:tblGrid>
      <w:tr w:rsidR="00903035" w14:paraId="42A20B21" w14:textId="77777777" w:rsidTr="002A59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9" w:type="pct"/>
          </w:tcPr>
          <w:p w14:paraId="340F3C9E" w14:textId="77777777" w:rsidR="00903035" w:rsidRDefault="00903035" w:rsidP="00AF7590">
            <w:pPr>
              <w:pStyle w:val="aa"/>
            </w:pPr>
            <w:r>
              <w:rPr>
                <w:rFonts w:hint="eastAsia"/>
              </w:rPr>
              <w:t>対応言語</w:t>
            </w:r>
          </w:p>
        </w:tc>
        <w:tc>
          <w:tcPr>
            <w:tcW w:w="3891" w:type="pct"/>
          </w:tcPr>
          <w:p w14:paraId="4795386A" w14:textId="77777777" w:rsidR="00903035" w:rsidRDefault="00903035" w:rsidP="00AF7590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備考</w:t>
            </w:r>
          </w:p>
        </w:tc>
      </w:tr>
      <w:tr w:rsidR="00903035" w14:paraId="1EEDA067" w14:textId="77777777" w:rsidTr="002A59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pct"/>
          </w:tcPr>
          <w:p w14:paraId="5D91DBE9" w14:textId="77777777" w:rsidR="00903035" w:rsidRPr="009210F7" w:rsidRDefault="00903035" w:rsidP="00AF7590">
            <w:pPr>
              <w:pStyle w:val="aa"/>
              <w:rPr>
                <w:b w:val="0"/>
                <w:bCs w:val="0"/>
              </w:rPr>
            </w:pPr>
            <w:r w:rsidRPr="009210F7">
              <w:rPr>
                <w:rFonts w:hint="eastAsia"/>
                <w:b w:val="0"/>
                <w:bCs w:val="0"/>
              </w:rPr>
              <w:t>日本語</w:t>
            </w:r>
          </w:p>
        </w:tc>
        <w:tc>
          <w:tcPr>
            <w:tcW w:w="3891" w:type="pct"/>
          </w:tcPr>
          <w:p w14:paraId="3FAE5B34" w14:textId="77777777" w:rsidR="00903035" w:rsidRDefault="00903035" w:rsidP="00AF759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3035" w14:paraId="397401F1" w14:textId="77777777" w:rsidTr="002A59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pct"/>
          </w:tcPr>
          <w:p w14:paraId="1D2F3FF9" w14:textId="77777777" w:rsidR="00903035" w:rsidRPr="009210F7" w:rsidRDefault="00903035" w:rsidP="00AF7590">
            <w:pPr>
              <w:pStyle w:val="aa"/>
              <w:rPr>
                <w:b w:val="0"/>
                <w:bCs w:val="0"/>
              </w:rPr>
            </w:pPr>
            <w:r w:rsidRPr="009210F7">
              <w:rPr>
                <w:rFonts w:hint="eastAsia"/>
                <w:b w:val="0"/>
                <w:bCs w:val="0"/>
              </w:rPr>
              <w:t>英語</w:t>
            </w:r>
          </w:p>
        </w:tc>
        <w:tc>
          <w:tcPr>
            <w:tcW w:w="3891" w:type="pct"/>
          </w:tcPr>
          <w:p w14:paraId="38B601E8" w14:textId="77777777" w:rsidR="00903035" w:rsidRDefault="00903035" w:rsidP="00AF759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27B3A2B" w14:textId="77777777" w:rsidR="00903035" w:rsidRDefault="00903035" w:rsidP="009C118A">
      <w:pPr>
        <w:pStyle w:val="aa"/>
        <w:rPr>
          <w:b/>
          <w:bCs/>
        </w:rPr>
      </w:pPr>
    </w:p>
    <w:p w14:paraId="3C733F44" w14:textId="77777777" w:rsidR="002A596A" w:rsidRDefault="006637C5" w:rsidP="009C118A">
      <w:pPr>
        <w:pStyle w:val="aa"/>
        <w:rPr>
          <w:b/>
          <w:bCs/>
        </w:rPr>
      </w:pPr>
      <w:r>
        <w:rPr>
          <w:rFonts w:hint="eastAsia"/>
          <w:b/>
          <w:bCs/>
        </w:rPr>
        <w:t>メッセージ方式</w:t>
      </w:r>
    </w:p>
    <w:tbl>
      <w:tblPr>
        <w:tblStyle w:val="3-3"/>
        <w:tblW w:w="5000" w:type="pct"/>
        <w:tblLook w:val="04A0" w:firstRow="1" w:lastRow="0" w:firstColumn="1" w:lastColumn="0" w:noHBand="0" w:noVBand="1"/>
      </w:tblPr>
      <w:tblGrid>
        <w:gridCol w:w="3255"/>
        <w:gridCol w:w="11419"/>
      </w:tblGrid>
      <w:tr w:rsidR="006637C5" w14:paraId="0491FD32" w14:textId="77777777" w:rsidTr="00AF75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9" w:type="pct"/>
          </w:tcPr>
          <w:p w14:paraId="2C4EDDA9" w14:textId="77777777" w:rsidR="006637C5" w:rsidRDefault="006637C5" w:rsidP="00AF7590">
            <w:pPr>
              <w:pStyle w:val="aa"/>
            </w:pPr>
            <w:r>
              <w:rPr>
                <w:rFonts w:hint="eastAsia"/>
              </w:rPr>
              <w:t>メッセージ方式</w:t>
            </w:r>
          </w:p>
        </w:tc>
        <w:tc>
          <w:tcPr>
            <w:tcW w:w="3891" w:type="pct"/>
          </w:tcPr>
          <w:p w14:paraId="689A5A95" w14:textId="77777777" w:rsidR="006637C5" w:rsidRDefault="006637C5" w:rsidP="00AF7590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備考</w:t>
            </w:r>
          </w:p>
        </w:tc>
      </w:tr>
      <w:tr w:rsidR="006637C5" w14:paraId="23AA8A9A" w14:textId="77777777" w:rsidTr="00AF7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pct"/>
          </w:tcPr>
          <w:p w14:paraId="6FAB0C53" w14:textId="77777777" w:rsidR="006637C5" w:rsidRPr="009210F7" w:rsidRDefault="0011018C" w:rsidP="00AF7590">
            <w:pPr>
              <w:pStyle w:val="aa"/>
              <w:rPr>
                <w:b w:val="0"/>
                <w:bCs w:val="0"/>
              </w:rPr>
            </w:pPr>
            <w:r w:rsidRPr="009210F7">
              <w:rPr>
                <w:rFonts w:hint="eastAsia"/>
                <w:b w:val="0"/>
                <w:bCs w:val="0"/>
              </w:rPr>
              <w:t>XXXXXX</w:t>
            </w:r>
          </w:p>
        </w:tc>
        <w:tc>
          <w:tcPr>
            <w:tcW w:w="3891" w:type="pct"/>
          </w:tcPr>
          <w:p w14:paraId="1004CFF4" w14:textId="77777777" w:rsidR="006637C5" w:rsidRDefault="0011018C" w:rsidP="00AF759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XXXXXXモジュールを利用</w:t>
            </w:r>
            <w:r w:rsidR="00574C76">
              <w:rPr>
                <w:rFonts w:hint="eastAsia"/>
              </w:rPr>
              <w:t>して日本語、英語メッセージの切り替えを行います。</w:t>
            </w:r>
          </w:p>
        </w:tc>
      </w:tr>
      <w:tr w:rsidR="006637C5" w14:paraId="24CC73E8" w14:textId="77777777" w:rsidTr="00AF7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pct"/>
          </w:tcPr>
          <w:p w14:paraId="6093E9F2" w14:textId="77777777" w:rsidR="006637C5" w:rsidRDefault="006637C5" w:rsidP="00AF7590">
            <w:pPr>
              <w:pStyle w:val="aa"/>
            </w:pPr>
          </w:p>
        </w:tc>
        <w:tc>
          <w:tcPr>
            <w:tcW w:w="3891" w:type="pct"/>
          </w:tcPr>
          <w:p w14:paraId="2582C501" w14:textId="77777777" w:rsidR="006637C5" w:rsidRDefault="006637C5" w:rsidP="00AF759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2875C21" w14:textId="77777777" w:rsidR="006637C5" w:rsidRDefault="006637C5" w:rsidP="009C118A">
      <w:pPr>
        <w:pStyle w:val="aa"/>
        <w:rPr>
          <w:b/>
          <w:bCs/>
        </w:rPr>
      </w:pPr>
    </w:p>
    <w:p w14:paraId="2DE63774" w14:textId="77777777" w:rsidR="00574C76" w:rsidRDefault="00426A69" w:rsidP="009C118A">
      <w:pPr>
        <w:pStyle w:val="aa"/>
        <w:rPr>
          <w:b/>
          <w:bCs/>
        </w:rPr>
      </w:pPr>
      <w:r>
        <w:rPr>
          <w:rFonts w:hint="eastAsia"/>
          <w:b/>
          <w:bCs/>
        </w:rPr>
        <w:t>ログ出力方式</w:t>
      </w:r>
    </w:p>
    <w:tbl>
      <w:tblPr>
        <w:tblStyle w:val="3-3"/>
        <w:tblW w:w="5000" w:type="pct"/>
        <w:tblLook w:val="04A0" w:firstRow="1" w:lastRow="0" w:firstColumn="1" w:lastColumn="0" w:noHBand="0" w:noVBand="1"/>
      </w:tblPr>
      <w:tblGrid>
        <w:gridCol w:w="3256"/>
        <w:gridCol w:w="1416"/>
        <w:gridCol w:w="2694"/>
        <w:gridCol w:w="2694"/>
        <w:gridCol w:w="4614"/>
      </w:tblGrid>
      <w:tr w:rsidR="005D6980" w14:paraId="2CB044F0" w14:textId="77777777" w:rsidTr="005D69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9" w:type="pct"/>
          </w:tcPr>
          <w:p w14:paraId="73EA3255" w14:textId="77777777" w:rsidR="005D6980" w:rsidRDefault="005D6980" w:rsidP="00AF7590">
            <w:pPr>
              <w:pStyle w:val="aa"/>
            </w:pPr>
            <w:r>
              <w:rPr>
                <w:rFonts w:hint="eastAsia"/>
              </w:rPr>
              <w:t>対象ログ</w:t>
            </w:r>
          </w:p>
        </w:tc>
        <w:tc>
          <w:tcPr>
            <w:tcW w:w="482" w:type="pct"/>
          </w:tcPr>
          <w:p w14:paraId="7A99D4DF" w14:textId="77777777" w:rsidR="005D6980" w:rsidRDefault="005D6980" w:rsidP="00AF7590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保存期間</w:t>
            </w:r>
          </w:p>
        </w:tc>
        <w:tc>
          <w:tcPr>
            <w:tcW w:w="918" w:type="pct"/>
          </w:tcPr>
          <w:p w14:paraId="7A8861B9" w14:textId="77777777" w:rsidR="005D6980" w:rsidRDefault="005D6980" w:rsidP="00AF7590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アーカイブ周期</w:t>
            </w:r>
          </w:p>
        </w:tc>
        <w:tc>
          <w:tcPr>
            <w:tcW w:w="918" w:type="pct"/>
          </w:tcPr>
          <w:p w14:paraId="5D19FA01" w14:textId="77777777" w:rsidR="005D6980" w:rsidRDefault="005D6980" w:rsidP="00AF7590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ファイル名フォーマット</w:t>
            </w:r>
          </w:p>
        </w:tc>
        <w:tc>
          <w:tcPr>
            <w:tcW w:w="1572" w:type="pct"/>
          </w:tcPr>
          <w:p w14:paraId="4898E5AF" w14:textId="77777777" w:rsidR="005D6980" w:rsidRDefault="005D6980" w:rsidP="00AF7590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備考</w:t>
            </w:r>
          </w:p>
        </w:tc>
      </w:tr>
      <w:tr w:rsidR="005D6980" w14:paraId="407A25F6" w14:textId="77777777" w:rsidTr="005D6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pct"/>
          </w:tcPr>
          <w:p w14:paraId="01518747" w14:textId="77777777" w:rsidR="005D6980" w:rsidRPr="009210F7" w:rsidRDefault="005D6980" w:rsidP="00AF7590">
            <w:pPr>
              <w:pStyle w:val="aa"/>
              <w:rPr>
                <w:b w:val="0"/>
                <w:bCs w:val="0"/>
              </w:rPr>
            </w:pPr>
            <w:r w:rsidRPr="009210F7">
              <w:rPr>
                <w:rFonts w:hint="eastAsia"/>
                <w:b w:val="0"/>
                <w:bCs w:val="0"/>
              </w:rPr>
              <w:t>XXXXXX</w:t>
            </w:r>
          </w:p>
        </w:tc>
        <w:tc>
          <w:tcPr>
            <w:tcW w:w="482" w:type="pct"/>
          </w:tcPr>
          <w:p w14:paraId="2FBF6B56" w14:textId="77777777" w:rsidR="005D6980" w:rsidRDefault="00B3612F" w:rsidP="00AF759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1年</w:t>
            </w:r>
          </w:p>
        </w:tc>
        <w:tc>
          <w:tcPr>
            <w:tcW w:w="918" w:type="pct"/>
          </w:tcPr>
          <w:p w14:paraId="5D859317" w14:textId="77777777" w:rsidR="005D6980" w:rsidRDefault="005D6980" w:rsidP="00AF759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日次</w:t>
            </w:r>
          </w:p>
        </w:tc>
        <w:tc>
          <w:tcPr>
            <w:tcW w:w="918" w:type="pct"/>
          </w:tcPr>
          <w:p w14:paraId="6868BE52" w14:textId="77777777" w:rsidR="005D6980" w:rsidRDefault="005D6980" w:rsidP="00AF759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2" w:type="pct"/>
          </w:tcPr>
          <w:p w14:paraId="155A3399" w14:textId="77777777" w:rsidR="005D6980" w:rsidRDefault="005D6980" w:rsidP="00AF759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6980" w14:paraId="05D31D64" w14:textId="77777777" w:rsidTr="005D69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pct"/>
          </w:tcPr>
          <w:p w14:paraId="290F1CBE" w14:textId="77777777" w:rsidR="005D6980" w:rsidRDefault="005D6980" w:rsidP="00AF7590">
            <w:pPr>
              <w:pStyle w:val="aa"/>
            </w:pPr>
          </w:p>
        </w:tc>
        <w:tc>
          <w:tcPr>
            <w:tcW w:w="482" w:type="pct"/>
          </w:tcPr>
          <w:p w14:paraId="43CE7EB6" w14:textId="77777777" w:rsidR="005D6980" w:rsidRDefault="005D6980" w:rsidP="00AF759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8" w:type="pct"/>
          </w:tcPr>
          <w:p w14:paraId="63DFF637" w14:textId="77777777" w:rsidR="005D6980" w:rsidRDefault="005D6980" w:rsidP="00AF759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8" w:type="pct"/>
          </w:tcPr>
          <w:p w14:paraId="21F57D9D" w14:textId="77777777" w:rsidR="005D6980" w:rsidRDefault="005D6980" w:rsidP="00AF759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2" w:type="pct"/>
          </w:tcPr>
          <w:p w14:paraId="61E0BD82" w14:textId="77777777" w:rsidR="005D6980" w:rsidRDefault="005D6980" w:rsidP="00AF759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F1B2DCB" w14:textId="77777777" w:rsidR="00426A69" w:rsidRDefault="00426A69" w:rsidP="009C118A">
      <w:pPr>
        <w:pStyle w:val="aa"/>
        <w:rPr>
          <w:b/>
          <w:bCs/>
        </w:rPr>
      </w:pPr>
    </w:p>
    <w:p w14:paraId="20B87B85" w14:textId="77777777" w:rsidR="00AC4538" w:rsidRDefault="00B76D83" w:rsidP="009C118A">
      <w:pPr>
        <w:pStyle w:val="aa"/>
        <w:rPr>
          <w:b/>
          <w:bCs/>
        </w:rPr>
      </w:pPr>
      <w:r>
        <w:rPr>
          <w:rFonts w:hint="eastAsia"/>
          <w:b/>
          <w:bCs/>
        </w:rPr>
        <w:t>採用する</w:t>
      </w:r>
      <w:r w:rsidR="00AC4538">
        <w:rPr>
          <w:rFonts w:hint="eastAsia"/>
          <w:b/>
          <w:bCs/>
        </w:rPr>
        <w:t>排他制御方式</w:t>
      </w:r>
    </w:p>
    <w:tbl>
      <w:tblPr>
        <w:tblStyle w:val="3-3"/>
        <w:tblW w:w="5000" w:type="pct"/>
        <w:tblLook w:val="04A0" w:firstRow="1" w:lastRow="0" w:firstColumn="1" w:lastColumn="0" w:noHBand="0" w:noVBand="1"/>
      </w:tblPr>
      <w:tblGrid>
        <w:gridCol w:w="3255"/>
        <w:gridCol w:w="11419"/>
      </w:tblGrid>
      <w:tr w:rsidR="00AC4538" w14:paraId="6BCCE5A2" w14:textId="77777777" w:rsidTr="00AF75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9" w:type="pct"/>
          </w:tcPr>
          <w:p w14:paraId="60676EB0" w14:textId="77777777" w:rsidR="00AC4538" w:rsidRDefault="00F2621E" w:rsidP="00AF7590">
            <w:pPr>
              <w:pStyle w:val="aa"/>
            </w:pPr>
            <w:r>
              <w:rPr>
                <w:rFonts w:hint="eastAsia"/>
              </w:rPr>
              <w:t>排他制御</w:t>
            </w:r>
            <w:r w:rsidR="00AC4538">
              <w:rPr>
                <w:rFonts w:hint="eastAsia"/>
              </w:rPr>
              <w:t>方式</w:t>
            </w:r>
          </w:p>
        </w:tc>
        <w:tc>
          <w:tcPr>
            <w:tcW w:w="3891" w:type="pct"/>
          </w:tcPr>
          <w:p w14:paraId="7B0E39D0" w14:textId="77777777" w:rsidR="00AC4538" w:rsidRDefault="00AC4538" w:rsidP="00AF7590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備考</w:t>
            </w:r>
          </w:p>
        </w:tc>
      </w:tr>
      <w:tr w:rsidR="00AC4538" w14:paraId="48B5FC7B" w14:textId="77777777" w:rsidTr="00AF7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pct"/>
          </w:tcPr>
          <w:p w14:paraId="2E926878" w14:textId="77777777" w:rsidR="00AC4538" w:rsidRPr="009210F7" w:rsidRDefault="00F2621E" w:rsidP="00AF7590">
            <w:pPr>
              <w:pStyle w:val="aa"/>
              <w:rPr>
                <w:b w:val="0"/>
                <w:bCs w:val="0"/>
              </w:rPr>
            </w:pPr>
            <w:r w:rsidRPr="009210F7">
              <w:rPr>
                <w:rFonts w:hint="eastAsia"/>
                <w:b w:val="0"/>
                <w:bCs w:val="0"/>
              </w:rPr>
              <w:t>楽観的排他制御</w:t>
            </w:r>
          </w:p>
        </w:tc>
        <w:tc>
          <w:tcPr>
            <w:tcW w:w="3891" w:type="pct"/>
          </w:tcPr>
          <w:p w14:paraId="41BE9DBC" w14:textId="77777777" w:rsidR="00AC4538" w:rsidRDefault="00F2621E" w:rsidP="00AF759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楽観ロックを利用した排他制御方式</w:t>
            </w:r>
          </w:p>
        </w:tc>
      </w:tr>
    </w:tbl>
    <w:p w14:paraId="08A3C398" w14:textId="77777777" w:rsidR="00AC4538" w:rsidRDefault="00AC4538" w:rsidP="009C118A">
      <w:pPr>
        <w:pStyle w:val="aa"/>
        <w:rPr>
          <w:b/>
          <w:bCs/>
        </w:rPr>
      </w:pPr>
    </w:p>
    <w:p w14:paraId="0D934795" w14:textId="77777777" w:rsidR="00CD07C6" w:rsidRDefault="00FC0F57" w:rsidP="009C118A">
      <w:pPr>
        <w:pStyle w:val="aa"/>
        <w:rPr>
          <w:b/>
          <w:bCs/>
        </w:rPr>
      </w:pPr>
      <w:r>
        <w:rPr>
          <w:rFonts w:hint="eastAsia"/>
          <w:b/>
          <w:bCs/>
        </w:rPr>
        <w:t>認証方式</w:t>
      </w:r>
    </w:p>
    <w:tbl>
      <w:tblPr>
        <w:tblStyle w:val="3-3"/>
        <w:tblW w:w="5000" w:type="pct"/>
        <w:tblLook w:val="04A0" w:firstRow="1" w:lastRow="0" w:firstColumn="1" w:lastColumn="0" w:noHBand="0" w:noVBand="1"/>
      </w:tblPr>
      <w:tblGrid>
        <w:gridCol w:w="3254"/>
        <w:gridCol w:w="1415"/>
        <w:gridCol w:w="10005"/>
      </w:tblGrid>
      <w:tr w:rsidR="00B12346" w14:paraId="3BE70C34" w14:textId="77777777" w:rsidTr="00B123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9" w:type="pct"/>
          </w:tcPr>
          <w:p w14:paraId="662DDCCB" w14:textId="77777777" w:rsidR="00B12346" w:rsidRDefault="00B12346" w:rsidP="00AF7590">
            <w:pPr>
              <w:pStyle w:val="aa"/>
            </w:pPr>
            <w:r>
              <w:rPr>
                <w:rFonts w:hint="eastAsia"/>
              </w:rPr>
              <w:t>認証方式</w:t>
            </w:r>
          </w:p>
        </w:tc>
        <w:tc>
          <w:tcPr>
            <w:tcW w:w="482" w:type="pct"/>
          </w:tcPr>
          <w:p w14:paraId="087C4465" w14:textId="77777777" w:rsidR="00B12346" w:rsidRDefault="00B12346" w:rsidP="00AF7590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利用有無</w:t>
            </w:r>
          </w:p>
        </w:tc>
        <w:tc>
          <w:tcPr>
            <w:tcW w:w="3408" w:type="pct"/>
          </w:tcPr>
          <w:p w14:paraId="225898B5" w14:textId="77777777" w:rsidR="00B12346" w:rsidRDefault="00B12346" w:rsidP="00AF7590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備考</w:t>
            </w:r>
          </w:p>
        </w:tc>
      </w:tr>
      <w:tr w:rsidR="00B12346" w14:paraId="608426A9" w14:textId="77777777" w:rsidTr="00B12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pct"/>
          </w:tcPr>
          <w:p w14:paraId="29CC066D" w14:textId="77777777" w:rsidR="00B12346" w:rsidRPr="009210F7" w:rsidRDefault="00B12346" w:rsidP="00AF7590">
            <w:pPr>
              <w:pStyle w:val="aa"/>
              <w:rPr>
                <w:b w:val="0"/>
                <w:bCs w:val="0"/>
              </w:rPr>
            </w:pPr>
            <w:r w:rsidRPr="009210F7">
              <w:rPr>
                <w:rFonts w:hint="eastAsia"/>
                <w:b w:val="0"/>
                <w:bCs w:val="0"/>
              </w:rPr>
              <w:t>ID・パスワード認証</w:t>
            </w:r>
          </w:p>
        </w:tc>
        <w:tc>
          <w:tcPr>
            <w:tcW w:w="482" w:type="pct"/>
          </w:tcPr>
          <w:p w14:paraId="131F4DC8" w14:textId="77777777" w:rsidR="00B12346" w:rsidRDefault="00B12346" w:rsidP="00AF759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利用する</w:t>
            </w:r>
          </w:p>
        </w:tc>
        <w:tc>
          <w:tcPr>
            <w:tcW w:w="3408" w:type="pct"/>
          </w:tcPr>
          <w:p w14:paraId="32F79E64" w14:textId="77777777" w:rsidR="00B12346" w:rsidRDefault="00B12346" w:rsidP="00AF759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2346" w14:paraId="550D47E7" w14:textId="77777777" w:rsidTr="00B12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pct"/>
          </w:tcPr>
          <w:p w14:paraId="48CC1469" w14:textId="77777777" w:rsidR="00B12346" w:rsidRPr="009210F7" w:rsidRDefault="00B12346" w:rsidP="00AF7590">
            <w:pPr>
              <w:pStyle w:val="aa"/>
              <w:rPr>
                <w:b w:val="0"/>
                <w:bCs w:val="0"/>
              </w:rPr>
            </w:pPr>
            <w:r w:rsidRPr="009210F7">
              <w:rPr>
                <w:rFonts w:hint="eastAsia"/>
                <w:b w:val="0"/>
                <w:bCs w:val="0"/>
              </w:rPr>
              <w:t>Googleアカウント認証</w:t>
            </w:r>
          </w:p>
        </w:tc>
        <w:tc>
          <w:tcPr>
            <w:tcW w:w="482" w:type="pct"/>
          </w:tcPr>
          <w:p w14:paraId="5837D304" w14:textId="77777777" w:rsidR="00B12346" w:rsidRDefault="00B12346" w:rsidP="00AF759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利用する</w:t>
            </w:r>
          </w:p>
        </w:tc>
        <w:tc>
          <w:tcPr>
            <w:tcW w:w="3408" w:type="pct"/>
          </w:tcPr>
          <w:p w14:paraId="70A7163E" w14:textId="77777777" w:rsidR="00B12346" w:rsidRDefault="00B12346" w:rsidP="00AF759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2346" w14:paraId="03CC033C" w14:textId="77777777" w:rsidTr="00B12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pct"/>
          </w:tcPr>
          <w:p w14:paraId="798C3AA9" w14:textId="77777777" w:rsidR="00B12346" w:rsidRPr="009210F7" w:rsidRDefault="00B12346" w:rsidP="00AF7590">
            <w:pPr>
              <w:pStyle w:val="aa"/>
              <w:rPr>
                <w:b w:val="0"/>
                <w:bCs w:val="0"/>
              </w:rPr>
            </w:pPr>
            <w:r w:rsidRPr="009210F7">
              <w:rPr>
                <w:rFonts w:hint="eastAsia"/>
                <w:b w:val="0"/>
                <w:bCs w:val="0"/>
              </w:rPr>
              <w:t>◯◯アカウント認証</w:t>
            </w:r>
          </w:p>
        </w:tc>
        <w:tc>
          <w:tcPr>
            <w:tcW w:w="482" w:type="pct"/>
          </w:tcPr>
          <w:p w14:paraId="13B36C1E" w14:textId="77777777" w:rsidR="00B12346" w:rsidRDefault="00B12346" w:rsidP="00AF759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利用しない</w:t>
            </w:r>
          </w:p>
        </w:tc>
        <w:tc>
          <w:tcPr>
            <w:tcW w:w="3408" w:type="pct"/>
          </w:tcPr>
          <w:p w14:paraId="65478527" w14:textId="77777777" w:rsidR="00B12346" w:rsidRDefault="00B12346" w:rsidP="00AF759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4A4D503" w14:textId="77777777" w:rsidR="00FC0F57" w:rsidRDefault="00FC0F57" w:rsidP="009C118A">
      <w:pPr>
        <w:pStyle w:val="aa"/>
        <w:rPr>
          <w:b/>
          <w:bCs/>
        </w:rPr>
      </w:pPr>
    </w:p>
    <w:p w14:paraId="028CA11F" w14:textId="77777777" w:rsidR="001C1475" w:rsidRDefault="003A7F52" w:rsidP="009C118A">
      <w:pPr>
        <w:pStyle w:val="aa"/>
        <w:rPr>
          <w:b/>
          <w:bCs/>
        </w:rPr>
      </w:pPr>
      <w:r>
        <w:rPr>
          <w:rFonts w:hint="eastAsia"/>
          <w:b/>
          <w:bCs/>
        </w:rPr>
        <w:t>セッション管理</w:t>
      </w:r>
    </w:p>
    <w:tbl>
      <w:tblPr>
        <w:tblStyle w:val="3-3"/>
        <w:tblW w:w="5000" w:type="pct"/>
        <w:tblLook w:val="04A0" w:firstRow="1" w:lastRow="0" w:firstColumn="1" w:lastColumn="0" w:noHBand="0" w:noVBand="1"/>
      </w:tblPr>
      <w:tblGrid>
        <w:gridCol w:w="3256"/>
        <w:gridCol w:w="2901"/>
        <w:gridCol w:w="3727"/>
        <w:gridCol w:w="4790"/>
      </w:tblGrid>
      <w:tr w:rsidR="00DE6488" w14:paraId="113A0DC7" w14:textId="77777777" w:rsidTr="00DE6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9" w:type="pct"/>
          </w:tcPr>
          <w:p w14:paraId="680DCB3F" w14:textId="77777777" w:rsidR="00DE6488" w:rsidRDefault="00DE6488" w:rsidP="00AF7590">
            <w:pPr>
              <w:pStyle w:val="aa"/>
            </w:pPr>
            <w:r>
              <w:rPr>
                <w:rFonts w:hint="eastAsia"/>
              </w:rPr>
              <w:t>同一アカウントの多重ログイン制限</w:t>
            </w:r>
          </w:p>
        </w:tc>
        <w:tc>
          <w:tcPr>
            <w:tcW w:w="988" w:type="pct"/>
          </w:tcPr>
          <w:p w14:paraId="743B1770" w14:textId="77777777" w:rsidR="00DE6488" w:rsidRDefault="00DE6488" w:rsidP="00AF7590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多重ログイン数</w:t>
            </w:r>
          </w:p>
        </w:tc>
        <w:tc>
          <w:tcPr>
            <w:tcW w:w="1270" w:type="pct"/>
          </w:tcPr>
          <w:p w14:paraId="19FF1595" w14:textId="77777777" w:rsidR="00DE6488" w:rsidRDefault="00DE6488" w:rsidP="00AF7590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セッション有効期限</w:t>
            </w:r>
          </w:p>
        </w:tc>
        <w:tc>
          <w:tcPr>
            <w:tcW w:w="1632" w:type="pct"/>
          </w:tcPr>
          <w:p w14:paraId="69EBAC33" w14:textId="77777777" w:rsidR="00DE6488" w:rsidRDefault="00DE6488" w:rsidP="00AF7590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備考</w:t>
            </w:r>
          </w:p>
        </w:tc>
      </w:tr>
      <w:tr w:rsidR="00DE6488" w14:paraId="2D3F76CC" w14:textId="77777777" w:rsidTr="00DE64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pct"/>
          </w:tcPr>
          <w:p w14:paraId="7B2F3852" w14:textId="77777777" w:rsidR="00DE6488" w:rsidRPr="00405B08" w:rsidRDefault="00DE6488" w:rsidP="00AF7590">
            <w:pPr>
              <w:pStyle w:val="aa"/>
              <w:rPr>
                <w:b w:val="0"/>
                <w:bCs w:val="0"/>
              </w:rPr>
            </w:pPr>
            <w:r w:rsidRPr="00405B08">
              <w:rPr>
                <w:rFonts w:hint="eastAsia"/>
                <w:b w:val="0"/>
                <w:bCs w:val="0"/>
              </w:rPr>
              <w:t>多重ログイン可</w:t>
            </w:r>
          </w:p>
        </w:tc>
        <w:tc>
          <w:tcPr>
            <w:tcW w:w="988" w:type="pct"/>
          </w:tcPr>
          <w:p w14:paraId="5D90A85C" w14:textId="77777777" w:rsidR="00DE6488" w:rsidRDefault="008118B7" w:rsidP="00AF759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2つまで</w:t>
            </w:r>
          </w:p>
        </w:tc>
        <w:tc>
          <w:tcPr>
            <w:tcW w:w="1270" w:type="pct"/>
          </w:tcPr>
          <w:p w14:paraId="1197B3F5" w14:textId="77777777" w:rsidR="00DE6488" w:rsidRDefault="00405B08" w:rsidP="00AF759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最終操作時刻から</w:t>
            </w:r>
            <w:r w:rsidR="008118B7">
              <w:rPr>
                <w:rFonts w:hint="eastAsia"/>
              </w:rPr>
              <w:t>30分</w:t>
            </w:r>
          </w:p>
        </w:tc>
        <w:tc>
          <w:tcPr>
            <w:tcW w:w="1632" w:type="pct"/>
          </w:tcPr>
          <w:p w14:paraId="03DF6C04" w14:textId="77777777" w:rsidR="00DE6488" w:rsidRDefault="00DE6488" w:rsidP="00AF759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6BD436D" w14:textId="77777777" w:rsidR="0068460E" w:rsidRDefault="0068460E" w:rsidP="009C118A">
      <w:pPr>
        <w:pStyle w:val="aa"/>
        <w:rPr>
          <w:b/>
          <w:bCs/>
        </w:rPr>
      </w:pPr>
    </w:p>
    <w:p w14:paraId="55D0AC33" w14:textId="77777777" w:rsidR="00452F83" w:rsidRDefault="00452F83" w:rsidP="009C118A">
      <w:pPr>
        <w:pStyle w:val="aa"/>
        <w:rPr>
          <w:b/>
          <w:bCs/>
        </w:rPr>
      </w:pPr>
      <w:r>
        <w:rPr>
          <w:rFonts w:hint="eastAsia"/>
          <w:b/>
          <w:bCs/>
        </w:rPr>
        <w:t>メール送信方式</w:t>
      </w:r>
    </w:p>
    <w:tbl>
      <w:tblPr>
        <w:tblStyle w:val="3-3"/>
        <w:tblW w:w="5000" w:type="pct"/>
        <w:tblLook w:val="04A0" w:firstRow="1" w:lastRow="0" w:firstColumn="1" w:lastColumn="0" w:noHBand="0" w:noVBand="1"/>
      </w:tblPr>
      <w:tblGrid>
        <w:gridCol w:w="3254"/>
        <w:gridCol w:w="1415"/>
        <w:gridCol w:w="10005"/>
      </w:tblGrid>
      <w:tr w:rsidR="00452F83" w14:paraId="2B9D7250" w14:textId="77777777" w:rsidTr="006E30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9" w:type="pct"/>
          </w:tcPr>
          <w:p w14:paraId="416B0741" w14:textId="77777777" w:rsidR="00452F83" w:rsidRDefault="00452F83" w:rsidP="00AF7590">
            <w:pPr>
              <w:pStyle w:val="aa"/>
            </w:pPr>
            <w:r>
              <w:rPr>
                <w:rFonts w:hint="eastAsia"/>
              </w:rPr>
              <w:t>メール</w:t>
            </w:r>
            <w:r w:rsidR="00A30E2A">
              <w:rPr>
                <w:rFonts w:hint="eastAsia"/>
              </w:rPr>
              <w:t>送信</w:t>
            </w:r>
            <w:r>
              <w:rPr>
                <w:rFonts w:hint="eastAsia"/>
              </w:rPr>
              <w:t>方式</w:t>
            </w:r>
          </w:p>
        </w:tc>
        <w:tc>
          <w:tcPr>
            <w:tcW w:w="482" w:type="pct"/>
          </w:tcPr>
          <w:p w14:paraId="42022394" w14:textId="77777777" w:rsidR="00452F83" w:rsidRDefault="00452F83" w:rsidP="00AF7590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利用有無</w:t>
            </w:r>
          </w:p>
        </w:tc>
        <w:tc>
          <w:tcPr>
            <w:tcW w:w="3409" w:type="pct"/>
          </w:tcPr>
          <w:p w14:paraId="671BABDF" w14:textId="77777777" w:rsidR="00452F83" w:rsidRDefault="00452F83" w:rsidP="00AF7590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備考</w:t>
            </w:r>
          </w:p>
        </w:tc>
      </w:tr>
      <w:tr w:rsidR="00452F83" w14:paraId="6681E7E3" w14:textId="77777777" w:rsidTr="006E3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pct"/>
          </w:tcPr>
          <w:p w14:paraId="52373AE8" w14:textId="77777777" w:rsidR="00452F83" w:rsidRPr="009210F7" w:rsidRDefault="00A30E2A" w:rsidP="00AF7590">
            <w:pPr>
              <w:pStyle w:val="aa"/>
              <w:rPr>
                <w:b w:val="0"/>
                <w:bCs w:val="0"/>
              </w:rPr>
            </w:pPr>
            <w:r w:rsidRPr="009210F7">
              <w:rPr>
                <w:rFonts w:hint="eastAsia"/>
                <w:b w:val="0"/>
                <w:bCs w:val="0"/>
              </w:rPr>
              <w:t>テキスト</w:t>
            </w:r>
          </w:p>
        </w:tc>
        <w:tc>
          <w:tcPr>
            <w:tcW w:w="482" w:type="pct"/>
          </w:tcPr>
          <w:p w14:paraId="2BDBB9F0" w14:textId="77777777" w:rsidR="00452F83" w:rsidRDefault="00452F83" w:rsidP="00AF759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利用する</w:t>
            </w:r>
          </w:p>
        </w:tc>
        <w:tc>
          <w:tcPr>
            <w:tcW w:w="3409" w:type="pct"/>
          </w:tcPr>
          <w:p w14:paraId="2778F5FE" w14:textId="77777777" w:rsidR="00452F83" w:rsidRDefault="00452F83" w:rsidP="00AF759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2F83" w14:paraId="2319BF82" w14:textId="77777777" w:rsidTr="006E30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pct"/>
          </w:tcPr>
          <w:p w14:paraId="20A9EEC5" w14:textId="77777777" w:rsidR="00452F83" w:rsidRPr="009210F7" w:rsidRDefault="0044274F" w:rsidP="00AF7590">
            <w:pPr>
              <w:pStyle w:val="aa"/>
              <w:rPr>
                <w:b w:val="0"/>
                <w:bCs w:val="0"/>
              </w:rPr>
            </w:pPr>
            <w:r w:rsidRPr="009210F7">
              <w:rPr>
                <w:rFonts w:hint="eastAsia"/>
                <w:b w:val="0"/>
                <w:bCs w:val="0"/>
              </w:rPr>
              <w:t>HTML</w:t>
            </w:r>
          </w:p>
        </w:tc>
        <w:tc>
          <w:tcPr>
            <w:tcW w:w="482" w:type="pct"/>
          </w:tcPr>
          <w:p w14:paraId="3239C659" w14:textId="77777777" w:rsidR="00452F83" w:rsidRDefault="00452F83" w:rsidP="00AF759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利用する</w:t>
            </w:r>
          </w:p>
        </w:tc>
        <w:tc>
          <w:tcPr>
            <w:tcW w:w="3409" w:type="pct"/>
          </w:tcPr>
          <w:p w14:paraId="6D7B0272" w14:textId="77777777" w:rsidR="00452F83" w:rsidRDefault="00452F83" w:rsidP="00AF759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DD4ADE0" w14:textId="77777777" w:rsidR="00452F83" w:rsidRDefault="00452F83" w:rsidP="009C118A">
      <w:pPr>
        <w:pStyle w:val="aa"/>
        <w:rPr>
          <w:b/>
          <w:bCs/>
        </w:rPr>
      </w:pPr>
    </w:p>
    <w:p w14:paraId="531F476F" w14:textId="77777777" w:rsidR="00EF1C74" w:rsidRDefault="0080111C" w:rsidP="009C118A">
      <w:pPr>
        <w:pStyle w:val="aa"/>
        <w:rPr>
          <w:b/>
          <w:bCs/>
        </w:rPr>
      </w:pPr>
      <w:r>
        <w:rPr>
          <w:rFonts w:hint="eastAsia"/>
          <w:b/>
          <w:bCs/>
        </w:rPr>
        <w:t>添付ファイル保存</w:t>
      </w:r>
      <w:r w:rsidR="00E734A3">
        <w:rPr>
          <w:rFonts w:hint="eastAsia"/>
          <w:b/>
          <w:bCs/>
        </w:rPr>
        <w:t>方法</w:t>
      </w:r>
    </w:p>
    <w:tbl>
      <w:tblPr>
        <w:tblStyle w:val="3-3"/>
        <w:tblW w:w="5000" w:type="pct"/>
        <w:tblLook w:val="04A0" w:firstRow="1" w:lastRow="0" w:firstColumn="1" w:lastColumn="0" w:noHBand="0" w:noVBand="1"/>
      </w:tblPr>
      <w:tblGrid>
        <w:gridCol w:w="3254"/>
        <w:gridCol w:w="1415"/>
        <w:gridCol w:w="10005"/>
      </w:tblGrid>
      <w:tr w:rsidR="00EF1C74" w14:paraId="78B14D77" w14:textId="77777777" w:rsidTr="00AF75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9" w:type="pct"/>
          </w:tcPr>
          <w:p w14:paraId="72045E17" w14:textId="77777777" w:rsidR="00EF1C74" w:rsidRDefault="00EF1C74" w:rsidP="00AF7590">
            <w:pPr>
              <w:pStyle w:val="aa"/>
            </w:pPr>
            <w:r>
              <w:rPr>
                <w:rFonts w:hint="eastAsia"/>
              </w:rPr>
              <w:t>ファイル</w:t>
            </w:r>
            <w:r w:rsidR="003E0F3D">
              <w:rPr>
                <w:rFonts w:hint="eastAsia"/>
              </w:rPr>
              <w:t>保存先</w:t>
            </w:r>
          </w:p>
        </w:tc>
        <w:tc>
          <w:tcPr>
            <w:tcW w:w="482" w:type="pct"/>
          </w:tcPr>
          <w:p w14:paraId="2C9A805C" w14:textId="77777777" w:rsidR="00EF1C74" w:rsidRDefault="00EF1C74" w:rsidP="00AF7590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利用有無</w:t>
            </w:r>
          </w:p>
        </w:tc>
        <w:tc>
          <w:tcPr>
            <w:tcW w:w="3409" w:type="pct"/>
          </w:tcPr>
          <w:p w14:paraId="3E3B0165" w14:textId="77777777" w:rsidR="00EF1C74" w:rsidRDefault="00EF1C74" w:rsidP="00AF7590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備考</w:t>
            </w:r>
          </w:p>
        </w:tc>
      </w:tr>
      <w:tr w:rsidR="00EF1C74" w14:paraId="7C431635" w14:textId="77777777" w:rsidTr="00AF7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pct"/>
          </w:tcPr>
          <w:p w14:paraId="44F5BCE6" w14:textId="77777777" w:rsidR="00EF1C74" w:rsidRPr="009210F7" w:rsidRDefault="00800B64" w:rsidP="00AF7590">
            <w:pPr>
              <w:pStyle w:val="aa"/>
              <w:rPr>
                <w:b w:val="0"/>
                <w:bCs w:val="0"/>
              </w:rPr>
            </w:pPr>
            <w:r w:rsidRPr="009210F7">
              <w:rPr>
                <w:rFonts w:hint="eastAsia"/>
                <w:b w:val="0"/>
                <w:bCs w:val="0"/>
              </w:rPr>
              <w:t>ファイルシステム</w:t>
            </w:r>
          </w:p>
        </w:tc>
        <w:tc>
          <w:tcPr>
            <w:tcW w:w="482" w:type="pct"/>
          </w:tcPr>
          <w:p w14:paraId="225CA856" w14:textId="77777777" w:rsidR="00EF1C74" w:rsidRDefault="00EF1C74" w:rsidP="00AF759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利用する</w:t>
            </w:r>
          </w:p>
        </w:tc>
        <w:tc>
          <w:tcPr>
            <w:tcW w:w="3409" w:type="pct"/>
          </w:tcPr>
          <w:p w14:paraId="57B2AA7B" w14:textId="77777777" w:rsidR="00EF1C74" w:rsidRDefault="00596D8C" w:rsidP="00AF759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アップロード時のテンポラリ領域として利用</w:t>
            </w:r>
          </w:p>
        </w:tc>
      </w:tr>
      <w:tr w:rsidR="00EF1C74" w14:paraId="169BE172" w14:textId="77777777" w:rsidTr="00AF7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pct"/>
          </w:tcPr>
          <w:p w14:paraId="34B7F42D" w14:textId="77777777" w:rsidR="00EF1C74" w:rsidRPr="009210F7" w:rsidRDefault="00800B64" w:rsidP="00AF7590">
            <w:pPr>
              <w:pStyle w:val="aa"/>
              <w:rPr>
                <w:b w:val="0"/>
                <w:bCs w:val="0"/>
              </w:rPr>
            </w:pPr>
            <w:r w:rsidRPr="009210F7">
              <w:rPr>
                <w:rFonts w:hint="eastAsia"/>
                <w:b w:val="0"/>
                <w:bCs w:val="0"/>
              </w:rPr>
              <w:t>DB</w:t>
            </w:r>
          </w:p>
        </w:tc>
        <w:tc>
          <w:tcPr>
            <w:tcW w:w="482" w:type="pct"/>
          </w:tcPr>
          <w:p w14:paraId="101F452E" w14:textId="77777777" w:rsidR="00EF1C74" w:rsidRDefault="00EF1C74" w:rsidP="00AF759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利用する</w:t>
            </w:r>
          </w:p>
        </w:tc>
        <w:tc>
          <w:tcPr>
            <w:tcW w:w="3409" w:type="pct"/>
          </w:tcPr>
          <w:p w14:paraId="1AADBF98" w14:textId="77777777" w:rsidR="00EF1C74" w:rsidRDefault="00EF1C74" w:rsidP="00AF759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0B64" w14:paraId="5673DB56" w14:textId="77777777" w:rsidTr="00AF7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pct"/>
          </w:tcPr>
          <w:p w14:paraId="752480DE" w14:textId="77777777" w:rsidR="00800B64" w:rsidRPr="009210F7" w:rsidRDefault="00800B64" w:rsidP="00AF7590">
            <w:pPr>
              <w:pStyle w:val="aa"/>
              <w:rPr>
                <w:b w:val="0"/>
                <w:bCs w:val="0"/>
              </w:rPr>
            </w:pPr>
            <w:proofErr w:type="spellStart"/>
            <w:r w:rsidRPr="009210F7">
              <w:rPr>
                <w:rFonts w:hint="eastAsia"/>
                <w:b w:val="0"/>
                <w:bCs w:val="0"/>
              </w:rPr>
              <w:t>GoogleDrive</w:t>
            </w:r>
            <w:proofErr w:type="spellEnd"/>
          </w:p>
        </w:tc>
        <w:tc>
          <w:tcPr>
            <w:tcW w:w="482" w:type="pct"/>
          </w:tcPr>
          <w:p w14:paraId="1470B62B" w14:textId="77777777" w:rsidR="00800B64" w:rsidRDefault="006562CD" w:rsidP="00AF759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利用しない</w:t>
            </w:r>
          </w:p>
        </w:tc>
        <w:tc>
          <w:tcPr>
            <w:tcW w:w="3409" w:type="pct"/>
          </w:tcPr>
          <w:p w14:paraId="43094A4A" w14:textId="77777777" w:rsidR="00800B64" w:rsidRDefault="00800B64" w:rsidP="00AF759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0B64" w14:paraId="548C862B" w14:textId="77777777" w:rsidTr="00AF7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pct"/>
          </w:tcPr>
          <w:p w14:paraId="35B26602" w14:textId="77777777" w:rsidR="00800B64" w:rsidRPr="009210F7" w:rsidRDefault="00800B64" w:rsidP="00AF7590">
            <w:pPr>
              <w:pStyle w:val="aa"/>
              <w:rPr>
                <w:b w:val="0"/>
                <w:bCs w:val="0"/>
              </w:rPr>
            </w:pPr>
            <w:r w:rsidRPr="009210F7">
              <w:rPr>
                <w:rFonts w:hint="eastAsia"/>
                <w:b w:val="0"/>
                <w:bCs w:val="0"/>
              </w:rPr>
              <w:t>S3</w:t>
            </w:r>
          </w:p>
        </w:tc>
        <w:tc>
          <w:tcPr>
            <w:tcW w:w="482" w:type="pct"/>
          </w:tcPr>
          <w:p w14:paraId="1800268F" w14:textId="77777777" w:rsidR="00800B64" w:rsidRDefault="006562CD" w:rsidP="00AF759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利用しない</w:t>
            </w:r>
          </w:p>
        </w:tc>
        <w:tc>
          <w:tcPr>
            <w:tcW w:w="3409" w:type="pct"/>
          </w:tcPr>
          <w:p w14:paraId="58D3E888" w14:textId="77777777" w:rsidR="00800B64" w:rsidRDefault="00800B64" w:rsidP="00AF759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E03F484" w14:textId="77777777" w:rsidR="00EF1C74" w:rsidRPr="00FC0F57" w:rsidRDefault="00EF1C74" w:rsidP="009C118A">
      <w:pPr>
        <w:pStyle w:val="aa"/>
        <w:rPr>
          <w:b/>
          <w:bCs/>
        </w:rPr>
      </w:pPr>
    </w:p>
    <w:p w14:paraId="68C83E13" w14:textId="77777777" w:rsidR="0059515F" w:rsidRDefault="00BC34DE" w:rsidP="0059515F">
      <w:pPr>
        <w:pStyle w:val="1"/>
      </w:pPr>
      <w:bookmarkStart w:id="3" w:name="_Toc71238842"/>
      <w:r>
        <w:rPr>
          <w:rFonts w:hint="eastAsia"/>
        </w:rPr>
        <w:lastRenderedPageBreak/>
        <w:t>フロントエンド、バックエンド</w:t>
      </w:r>
      <w:r w:rsidR="00453D2C">
        <w:rPr>
          <w:rFonts w:hint="eastAsia"/>
        </w:rPr>
        <w:t>間</w:t>
      </w:r>
      <w:r>
        <w:rPr>
          <w:rFonts w:hint="eastAsia"/>
        </w:rPr>
        <w:t>の処理フロー</w:t>
      </w:r>
      <w:r w:rsidR="0059515F">
        <w:rPr>
          <w:rFonts w:hint="eastAsia"/>
        </w:rPr>
        <w:t>について</w:t>
      </w:r>
      <w:bookmarkEnd w:id="3"/>
    </w:p>
    <w:p w14:paraId="65023BBD" w14:textId="77777777" w:rsidR="007B6595" w:rsidRPr="00E35050" w:rsidRDefault="007B6595" w:rsidP="009C118A">
      <w:pPr>
        <w:pStyle w:val="aa"/>
      </w:pPr>
    </w:p>
    <w:p w14:paraId="21BA9D86" w14:textId="77777777" w:rsidR="0069006D" w:rsidRDefault="0069006D" w:rsidP="009C118A">
      <w:pPr>
        <w:pStyle w:val="aa"/>
      </w:pPr>
      <w:r>
        <w:rPr>
          <w:rFonts w:hint="eastAsia"/>
        </w:rPr>
        <w:t>◯◯システムにおける</w:t>
      </w:r>
      <w:r w:rsidR="00B6303B">
        <w:rPr>
          <w:rFonts w:hint="eastAsia"/>
        </w:rPr>
        <w:t>フロントエンド、バックエンド</w:t>
      </w:r>
      <w:r>
        <w:rPr>
          <w:rFonts w:hint="eastAsia"/>
        </w:rPr>
        <w:t>間の処理フローについては</w:t>
      </w:r>
      <w:r w:rsidR="003B7D6F">
        <w:rPr>
          <w:rFonts w:hint="eastAsia"/>
        </w:rPr>
        <w:t>以下のとおり</w:t>
      </w:r>
      <w:r w:rsidR="004A7F6B">
        <w:rPr>
          <w:rFonts w:hint="eastAsia"/>
        </w:rPr>
        <w:t>。</w:t>
      </w:r>
    </w:p>
    <w:p w14:paraId="0F39EBAF" w14:textId="77777777" w:rsidR="003B7D6F" w:rsidRDefault="003B7D6F" w:rsidP="009C118A">
      <w:pPr>
        <w:pStyle w:val="aa"/>
      </w:pPr>
    </w:p>
    <w:p w14:paraId="3C134F6C" w14:textId="77777777" w:rsidR="007712E9" w:rsidRDefault="005764BA" w:rsidP="009C118A">
      <w:pPr>
        <w:pStyle w:val="aa"/>
      </w:pPr>
      <w:r w:rsidRPr="00EB7CF9">
        <w:rPr>
          <w:rFonts w:hint="eastAsia"/>
          <w:noProof/>
          <w:color w:val="000000" w:themeColor="text1"/>
        </w:rPr>
        <mc:AlternateContent>
          <mc:Choice Requires="wpc">
            <w:drawing>
              <wp:inline distT="0" distB="0" distL="0" distR="0" wp14:anchorId="5F5A724A" wp14:editId="2BDF7B2B">
                <wp:extent cx="9288780" cy="4286250"/>
                <wp:effectExtent l="0" t="0" r="26670" b="19050"/>
                <wp:docPr id="3" name="キャンバス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5" name="四角形: 角を丸くする 5"/>
                        <wps:cNvSpPr/>
                        <wps:spPr>
                          <a:xfrm>
                            <a:off x="358140" y="552450"/>
                            <a:ext cx="1809750" cy="106680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2B7608" w14:textId="77777777" w:rsidR="00EB7CF9" w:rsidRDefault="00A02935" w:rsidP="00A02935">
                              <w:pPr>
                                <w:pStyle w:val="af9"/>
                              </w:pPr>
                              <w:r>
                                <w:rPr>
                                  <w:rFonts w:hint="eastAsia"/>
                                </w:rPr>
                                <w:t>HTML画面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正方形/長方形 6"/>
                        <wps:cNvSpPr/>
                        <wps:spPr>
                          <a:xfrm>
                            <a:off x="2960370" y="1314450"/>
                            <a:ext cx="986790" cy="6553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A2638A" w14:textId="77777777" w:rsidR="00A02935" w:rsidRDefault="00A02935" w:rsidP="00A02935">
                              <w:pPr>
                                <w:pStyle w:val="af9"/>
                              </w:pPr>
                              <w:r>
                                <w:rPr>
                                  <w:rFonts w:hint="eastAsia"/>
                                </w:rPr>
                                <w:t>ルーティング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正方形/長方形 7"/>
                        <wps:cNvSpPr/>
                        <wps:spPr>
                          <a:xfrm>
                            <a:off x="5718810" y="769620"/>
                            <a:ext cx="1501140" cy="3048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90A1A9" w14:textId="77777777" w:rsidR="00A02935" w:rsidRDefault="00A02935" w:rsidP="00A02935">
                              <w:pPr>
                                <w:pStyle w:val="af9"/>
                              </w:pPr>
                              <w:r>
                                <w:rPr>
                                  <w:rFonts w:hint="eastAsia"/>
                                </w:rPr>
                                <w:t>ビジネスロジック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フローチャート: 磁気ディスク 8"/>
                        <wps:cNvSpPr/>
                        <wps:spPr>
                          <a:xfrm>
                            <a:off x="7829550" y="1615440"/>
                            <a:ext cx="1135380" cy="647700"/>
                          </a:xfrm>
                          <a:prstGeom prst="flowChartMagneticDisk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99E8AD" w14:textId="77777777" w:rsidR="00A02935" w:rsidRPr="00A02935" w:rsidRDefault="00A02935" w:rsidP="00A02935">
                              <w:pPr>
                                <w:pStyle w:val="af9"/>
                              </w:pPr>
                              <w:r w:rsidRPr="00A02935">
                                <w:rPr>
                                  <w:rFonts w:hint="eastAsia"/>
                                </w:rPr>
                                <w:t>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四角形: 角を丸くする 10"/>
                        <wps:cNvSpPr/>
                        <wps:spPr>
                          <a:xfrm>
                            <a:off x="347640" y="2111670"/>
                            <a:ext cx="1809750" cy="106680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0AD8BC" w14:textId="77777777" w:rsidR="00A02935" w:rsidRDefault="00A02935" w:rsidP="00A02935">
                              <w:pPr>
                                <w:pStyle w:val="af9"/>
                              </w:pPr>
                              <w:r>
                                <w:rPr>
                                  <w:rFonts w:hint="eastAsia"/>
                                </w:rPr>
                                <w:t>HTML</w:t>
                              </w:r>
                              <w:r>
                                <w:rPr>
                                  <w:rFonts w:hint="eastAsia"/>
                                </w:rPr>
                                <w:t>画面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コネクタ: カギ線 11"/>
                        <wps:cNvCnPr>
                          <a:stCxn id="5" idx="3"/>
                          <a:endCxn id="6" idx="0"/>
                        </wps:cNvCnPr>
                        <wps:spPr>
                          <a:xfrm>
                            <a:off x="2167890" y="1085850"/>
                            <a:ext cx="1285875" cy="228600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コネクタ: カギ線 12"/>
                        <wps:cNvCnPr>
                          <a:stCxn id="7" idx="2"/>
                          <a:endCxn id="10" idx="3"/>
                        </wps:cNvCnPr>
                        <wps:spPr>
                          <a:xfrm rot="5400000" flipH="1">
                            <a:off x="3727110" y="1075350"/>
                            <a:ext cx="1172550" cy="4311990"/>
                          </a:xfrm>
                          <a:prstGeom prst="bentConnector4">
                            <a:avLst>
                              <a:gd name="adj1" fmla="val -19496"/>
                              <a:gd name="adj2" fmla="val 58703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コネクタ: カギ線 13"/>
                        <wps:cNvCnPr>
                          <a:stCxn id="6" idx="3"/>
                          <a:endCxn id="7" idx="1"/>
                        </wps:cNvCnPr>
                        <wps:spPr>
                          <a:xfrm>
                            <a:off x="3947160" y="1642110"/>
                            <a:ext cx="1771650" cy="651510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コネクタ: カギ線 14"/>
                        <wps:cNvCnPr>
                          <a:stCxn id="7" idx="3"/>
                          <a:endCxn id="8" idx="2"/>
                        </wps:cNvCnPr>
                        <wps:spPr>
                          <a:xfrm flipV="1">
                            <a:off x="7219950" y="1939290"/>
                            <a:ext cx="609600" cy="354330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吹き出し: 折線 (枠付き、強調線付き) 16"/>
                        <wps:cNvSpPr/>
                        <wps:spPr>
                          <a:xfrm>
                            <a:off x="4297680" y="624840"/>
                            <a:ext cx="1280160" cy="612648"/>
                          </a:xfrm>
                          <a:prstGeom prst="accentBorderCallout2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7F0C5B" w14:textId="77777777" w:rsidR="00A02935" w:rsidRDefault="009445E1" w:rsidP="00703B1D">
                              <w:pPr>
                                <w:pStyle w:val="af9"/>
                              </w:pPr>
                              <w:r>
                                <w:t>URL</w:t>
                              </w:r>
                              <w:r>
                                <w:rPr>
                                  <w:rFonts w:hint="eastAsia"/>
                                </w:rPr>
                                <w:t>マッピングに</w:t>
                              </w:r>
                              <w:r w:rsidR="002B201D">
                                <w:rPr>
                                  <w:rFonts w:hint="eastAsia"/>
                                </w:rPr>
                                <w:t>応じた処理の振り分け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吹き出し: 折線 (枠付き、強調線付き) 17"/>
                        <wps:cNvSpPr/>
                        <wps:spPr>
                          <a:xfrm>
                            <a:off x="2180250" y="3205480"/>
                            <a:ext cx="1280160" cy="612140"/>
                          </a:xfrm>
                          <a:prstGeom prst="accentBorderCallout2">
                            <a:avLst>
                              <a:gd name="adj1" fmla="val 28086"/>
                              <a:gd name="adj2" fmla="val 105357"/>
                              <a:gd name="adj3" fmla="val 25596"/>
                              <a:gd name="adj4" fmla="val 124404"/>
                              <a:gd name="adj5" fmla="val -10736"/>
                              <a:gd name="adj6" fmla="val 133393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42DC2F" w14:textId="77777777" w:rsidR="00633C85" w:rsidRDefault="00633C85" w:rsidP="00633C85">
                              <w:pPr>
                                <w:spacing w:line="240" w:lineRule="exact"/>
                                <w:jc w:val="center"/>
                                <w:rPr>
                                  <w:rFonts w:ascii="Meiryo UI" w:eastAsia="Meiryo UI" w:hAnsi="Meiryo UI" w:cs="Times New Roman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Meiryo UI" w:eastAsia="Meiryo UI" w:hAnsi="Meiryo UI" w:cs="Times New Roman" w:hint="eastAsia"/>
                                  <w:color w:val="000000"/>
                                  <w:sz w:val="16"/>
                                  <w:szCs w:val="16"/>
                                </w:rPr>
                                <w:t>返却値を</w:t>
                              </w:r>
                              <w:r w:rsidR="000D57D9">
                                <w:rPr>
                                  <w:rFonts w:ascii="Meiryo UI" w:eastAsia="Meiryo UI" w:hAnsi="Meiryo UI" w:cs="Times New Roman" w:hint="eastAsia"/>
                                  <w:color w:val="000000"/>
                                  <w:sz w:val="16"/>
                                  <w:szCs w:val="16"/>
                                </w:rPr>
                                <w:t>画面へ出力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F5A724A" id="キャンバス 3" o:spid="_x0000_s1026" editas="canvas" style="width:731.4pt;height:337.5pt;mso-position-horizontal-relative:char;mso-position-vertical-relative:line" coordsize="92887,42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">
                <v:shape id="_x0000_s1027" type="#_x0000_t75" style="position:absolute;width:92887;height:42862;visibility:visible;mso-wrap-style:square" filled="t" stroked="t" strokecolor="black [3213]">
                  <v:fill o:detectmouseclick="t"/>
                  <v:path o:connecttype="none"/>
                </v:shape>
                <v:roundrect id="四角形: 角を丸くする 5" o:spid="_x0000_s1028" style="position:absolute;left:3581;top:5524;width:18097;height:1066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" fillcolor="white [3212]" strokecolor="black [3213]" strokeweight="1pt">
                  <v:stroke joinstyle="miter"/>
                  <v:textbox>
                    <w:txbxContent>
                      <w:p w14:paraId="562B7608" w14:textId="77777777" w:rsidR="00EB7CF9" w:rsidRDefault="00A02935" w:rsidP="00A02935">
                        <w:pPr>
                          <w:pStyle w:val="af9"/>
                        </w:pPr>
                        <w:r>
                          <w:rPr>
                            <w:rFonts w:hint="eastAsia"/>
                          </w:rPr>
                          <w:t>HTML画面</w:t>
                        </w:r>
                      </w:p>
                    </w:txbxContent>
                  </v:textbox>
                </v:roundrect>
                <v:rect id="正方形/長方形 6" o:spid="_x0000_s1029" style="position:absolute;left:29603;top:13144;width:9868;height:6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" fillcolor="white [3212]" strokecolor="black [3213]" strokeweight="1pt">
                  <v:textbox>
                    <w:txbxContent>
                      <w:p w14:paraId="4EA2638A" w14:textId="77777777" w:rsidR="00A02935" w:rsidRDefault="00A02935" w:rsidP="00A02935">
                        <w:pPr>
                          <w:pStyle w:val="af9"/>
                        </w:pPr>
                        <w:r>
                          <w:rPr>
                            <w:rFonts w:hint="eastAsia"/>
                          </w:rPr>
                          <w:t>ルーティング</w:t>
                        </w:r>
                      </w:p>
                    </w:txbxContent>
                  </v:textbox>
                </v:rect>
                <v:rect id="正方形/長方形 7" o:spid="_x0000_s1030" style="position:absolute;left:57188;top:7696;width:15011;height:30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" fillcolor="white [3212]" strokecolor="black [3213]" strokeweight="1pt">
                  <v:textbox>
                    <w:txbxContent>
                      <w:p w14:paraId="6E90A1A9" w14:textId="77777777" w:rsidR="00A02935" w:rsidRDefault="00A02935" w:rsidP="00A02935">
                        <w:pPr>
                          <w:pStyle w:val="af9"/>
                        </w:pPr>
                        <w:r>
                          <w:rPr>
                            <w:rFonts w:hint="eastAsia"/>
                          </w:rPr>
                          <w:t>ビジネスロジック</w:t>
                        </w:r>
                      </w:p>
                    </w:txbxContent>
                  </v:textbox>
                </v: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フローチャート: 磁気ディスク 8" o:spid="_x0000_s1031" type="#_x0000_t132" style="position:absolute;left:78295;top:16154;width:11354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" fillcolor="white [3212]" strokecolor="black [3213]" strokeweight="1pt">
                  <v:stroke joinstyle="miter"/>
                  <v:textbox>
                    <w:txbxContent>
                      <w:p w14:paraId="5B99E8AD" w14:textId="77777777" w:rsidR="00A02935" w:rsidRPr="00A02935" w:rsidRDefault="00A02935" w:rsidP="00A02935">
                        <w:pPr>
                          <w:pStyle w:val="af9"/>
                        </w:pPr>
                        <w:r w:rsidRPr="00A02935">
                          <w:rPr>
                            <w:rFonts w:hint="eastAsia"/>
                          </w:rPr>
                          <w:t>DB</w:t>
                        </w:r>
                      </w:p>
                    </w:txbxContent>
                  </v:textbox>
                </v:shape>
                <v:roundrect id="四角形: 角を丸くする 10" o:spid="_x0000_s1032" style="position:absolute;left:3476;top:21116;width:18097;height:1066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" fillcolor="white [3212]" strokecolor="black [3213]" strokeweight="1pt">
                  <v:stroke joinstyle="miter"/>
                  <v:textbox>
                    <w:txbxContent>
                      <w:p w14:paraId="5F0AD8BC" w14:textId="77777777" w:rsidR="00A02935" w:rsidRDefault="00A02935" w:rsidP="00A02935">
                        <w:pPr>
                          <w:pStyle w:val="af9"/>
                        </w:pPr>
                        <w:r>
                          <w:rPr>
                            <w:rFonts w:hint="eastAsia"/>
                          </w:rPr>
                          <w:t>HTML</w:t>
                        </w:r>
                        <w:r>
                          <w:rPr>
                            <w:rFonts w:hint="eastAsia"/>
                          </w:rPr>
                          <w:t>画面</w:t>
                        </w:r>
                      </w:p>
                    </w:txbxContent>
                  </v:textbox>
                </v:round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コネクタ: カギ線 11" o:spid="_x0000_s1033" type="#_x0000_t33" style="position:absolute;left:21678;top:10858;width:12859;height:228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" strokecolor="black [3213]" strokeweight=".5pt">
                  <v:stroke endarrow="block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コネクタ: カギ線 12" o:spid="_x0000_s1034" type="#_x0000_t35" style="position:absolute;left:37270;top:10753;width:11726;height:43120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" adj="-4211,12680" strokecolor="black [3213]" strokeweight=".5pt">
                  <v:stroke endarrow="block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コネクタ: カギ線 13" o:spid="_x0000_s1035" type="#_x0000_t34" style="position:absolute;left:39471;top:16421;width:17717;height:651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" strokecolor="black [3213]" strokeweight=".5pt">
                  <v:stroke endarrow="block"/>
                </v:shape>
                <v:shape id="コネクタ: カギ線 14" o:spid="_x0000_s1036" type="#_x0000_t34" style="position:absolute;left:72199;top:19392;width:6096;height:3544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" strokecolor="black [3213]" strokeweight=".5pt">
                  <v:stroke endarrow="block"/>
                </v:shape>
                <v:shapetype id="_x0000_t51" coordsize="21600,21600" o:spt="51" adj="-10080,24300,-3600,4050,-1800,4050" path="m@0@1l@2@3@4@5nfem@4,l@4,21600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  <v:f eqn="val #4"/>
                    <v:f eqn="val #5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  <v:h position="#4,#5"/>
                  </v:handles>
                  <o:callout v:ext="edit" on="t" accentbar="t"/>
                </v:shapetype>
                <v:shape id="吹き出し: 折線 (枠付き、強調線付き) 16" o:spid="_x0000_s1037" type="#_x0000_t51" style="position:absolute;left:42976;top:6248;width:12802;height:6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" fillcolor="white [3212]" strokecolor="black [3213]" strokeweight="1pt">
                  <v:textbox>
                    <w:txbxContent>
                      <w:p w14:paraId="5C7F0C5B" w14:textId="77777777" w:rsidR="00A02935" w:rsidRDefault="009445E1" w:rsidP="00703B1D">
                        <w:pPr>
                          <w:pStyle w:val="af9"/>
                        </w:pPr>
                        <w:r>
                          <w:t>URL</w:t>
                        </w:r>
                        <w:r>
                          <w:rPr>
                            <w:rFonts w:hint="eastAsia"/>
                          </w:rPr>
                          <w:t>マッピングに</w:t>
                        </w:r>
                        <w:r w:rsidR="002B201D">
                          <w:rPr>
                            <w:rFonts w:hint="eastAsia"/>
                          </w:rPr>
                          <w:t>応じた処理の振り分け</w:t>
                        </w:r>
                      </w:p>
                    </w:txbxContent>
                  </v:textbox>
                  <o:callout v:ext="edit" minusy="t"/>
                </v:shape>
                <v:shape id="吹き出し: 折線 (枠付き、強調線付き) 17" o:spid="_x0000_s1038" type="#_x0000_t51" style="position:absolute;left:21802;top:32054;width:12802;height:61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" adj="28813,-2319,26871,5529,22757,6067" fillcolor="white [3212]" strokecolor="black [3213]" strokeweight="1pt">
                  <v:textbox>
                    <w:txbxContent>
                      <w:p w14:paraId="4242DC2F" w14:textId="77777777" w:rsidR="00633C85" w:rsidRDefault="00633C85" w:rsidP="00633C85">
                        <w:pPr>
                          <w:spacing w:line="240" w:lineRule="exact"/>
                          <w:jc w:val="center"/>
                          <w:rPr>
                            <w:rFonts w:ascii="Meiryo UI" w:eastAsia="Meiryo UI" w:hAnsi="Meiryo UI" w:cs="Times New Roman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Meiryo UI" w:eastAsia="Meiryo UI" w:hAnsi="Meiryo UI" w:cs="Times New Roman" w:hint="eastAsia"/>
                            <w:color w:val="000000"/>
                            <w:sz w:val="16"/>
                            <w:szCs w:val="16"/>
                          </w:rPr>
                          <w:t>返却値を</w:t>
                        </w:r>
                        <w:r w:rsidR="000D57D9">
                          <w:rPr>
                            <w:rFonts w:ascii="Meiryo UI" w:eastAsia="Meiryo UI" w:hAnsi="Meiryo UI" w:cs="Times New Roman" w:hint="eastAsia"/>
                            <w:color w:val="000000"/>
                            <w:sz w:val="16"/>
                            <w:szCs w:val="16"/>
                          </w:rPr>
                          <w:t>画面へ出力</w:t>
                        </w:r>
                      </w:p>
                    </w:txbxContent>
                  </v:textbox>
                  <o:callout v:ext="edit" minusx="t"/>
                </v:shape>
                <w10:anchorlock/>
              </v:group>
            </w:pict>
          </mc:Fallback>
        </mc:AlternateContent>
      </w:r>
    </w:p>
    <w:p w14:paraId="4BDABA93" w14:textId="77777777" w:rsidR="005764BA" w:rsidRPr="003E7F79" w:rsidRDefault="005764BA" w:rsidP="009C118A">
      <w:pPr>
        <w:pStyle w:val="aa"/>
      </w:pPr>
    </w:p>
    <w:p w14:paraId="2134792A" w14:textId="77777777" w:rsidR="009F348B" w:rsidRDefault="0096222E" w:rsidP="009F348B">
      <w:pPr>
        <w:pStyle w:val="1"/>
      </w:pPr>
      <w:bookmarkStart w:id="4" w:name="_Toc71238843"/>
      <w:r>
        <w:rPr>
          <w:rFonts w:hint="eastAsia"/>
        </w:rPr>
        <w:lastRenderedPageBreak/>
        <w:t>採番ルール</w:t>
      </w:r>
      <w:r w:rsidR="00546A61">
        <w:rPr>
          <w:rFonts w:hint="eastAsia"/>
        </w:rPr>
        <w:t>について</w:t>
      </w:r>
      <w:bookmarkEnd w:id="4"/>
    </w:p>
    <w:p w14:paraId="7518F8FA" w14:textId="77777777" w:rsidR="009F348B" w:rsidRPr="00E513BA" w:rsidRDefault="009F348B" w:rsidP="00E513BA">
      <w:pPr>
        <w:pStyle w:val="aa"/>
      </w:pPr>
    </w:p>
    <w:p w14:paraId="5A147BEA" w14:textId="77777777" w:rsidR="006935D0" w:rsidRDefault="0096222E" w:rsidP="00E513BA">
      <w:pPr>
        <w:pStyle w:val="aa"/>
      </w:pPr>
      <w:r>
        <w:rPr>
          <w:rFonts w:hint="eastAsia"/>
        </w:rPr>
        <w:t>当該システムにおけるID、コードの採番ルール</w:t>
      </w:r>
      <w:r w:rsidR="00580117">
        <w:rPr>
          <w:rFonts w:hint="eastAsia"/>
        </w:rPr>
        <w:t>については以下のとおり</w:t>
      </w:r>
      <w:r w:rsidR="004A7F6B">
        <w:rPr>
          <w:rFonts w:hint="eastAsia"/>
        </w:rPr>
        <w:t>。</w:t>
      </w:r>
    </w:p>
    <w:p w14:paraId="5EE2ABD4" w14:textId="77777777" w:rsidR="00E513BA" w:rsidRDefault="00E513BA" w:rsidP="00E513BA">
      <w:pPr>
        <w:pStyle w:val="aa"/>
      </w:pPr>
    </w:p>
    <w:p w14:paraId="38E6CC77" w14:textId="77777777" w:rsidR="00BB2B5E" w:rsidRPr="00BB2B5E" w:rsidRDefault="00BB2B5E" w:rsidP="00E513BA">
      <w:pPr>
        <w:pStyle w:val="aa"/>
        <w:rPr>
          <w:b/>
          <w:bCs/>
        </w:rPr>
      </w:pPr>
      <w:r w:rsidRPr="00BB2B5E">
        <w:rPr>
          <w:rFonts w:hint="eastAsia"/>
          <w:b/>
          <w:bCs/>
        </w:rPr>
        <w:t>採番ルール</w:t>
      </w:r>
    </w:p>
    <w:tbl>
      <w:tblPr>
        <w:tblStyle w:val="4-30"/>
        <w:tblW w:w="14685" w:type="dxa"/>
        <w:tblLook w:val="04A0" w:firstRow="1" w:lastRow="0" w:firstColumn="1" w:lastColumn="0" w:noHBand="0" w:noVBand="1"/>
      </w:tblPr>
      <w:tblGrid>
        <w:gridCol w:w="510"/>
        <w:gridCol w:w="2268"/>
        <w:gridCol w:w="11907"/>
      </w:tblGrid>
      <w:tr w:rsidR="000A418E" w:rsidRPr="002F270C" w14:paraId="287C7872" w14:textId="77777777" w:rsidTr="000A41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93ED304" w14:textId="77777777" w:rsidR="000A418E" w:rsidRDefault="000A418E" w:rsidP="003D5897">
            <w:pPr>
              <w:pStyle w:val="aa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No.</w:t>
            </w:r>
          </w:p>
        </w:tc>
        <w:tc>
          <w:tcPr>
            <w:tcW w:w="2268" w:type="dxa"/>
          </w:tcPr>
          <w:p w14:paraId="4A31F581" w14:textId="77777777" w:rsidR="000A418E" w:rsidRPr="002F270C" w:rsidRDefault="000A418E" w:rsidP="003D5897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採番ID/コード</w:t>
            </w:r>
          </w:p>
        </w:tc>
        <w:tc>
          <w:tcPr>
            <w:tcW w:w="11907" w:type="dxa"/>
          </w:tcPr>
          <w:p w14:paraId="79A4206A" w14:textId="77777777" w:rsidR="000A418E" w:rsidRPr="002F270C" w:rsidRDefault="000A418E" w:rsidP="003D5897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説明</w:t>
            </w:r>
          </w:p>
        </w:tc>
      </w:tr>
      <w:tr w:rsidR="000A418E" w:rsidRPr="002F270C" w14:paraId="02D79E24" w14:textId="77777777" w:rsidTr="000A4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A2583A8" w14:textId="38EDA9FE" w:rsidR="000A418E" w:rsidRPr="002E32A8" w:rsidRDefault="000A418E" w:rsidP="003D5897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>
              <w:rPr>
                <w:sz w:val="12"/>
                <w:szCs w:val="12"/>
              </w:rPr>
              <w:fldChar w:fldCharType="begin"/>
            </w:r>
            <w:r>
              <w:rPr>
                <w:b w:val="0"/>
                <w:bCs w:val="0"/>
                <w:sz w:val="12"/>
                <w:szCs w:val="12"/>
              </w:rPr>
              <w:instrText xml:space="preserve"> </w:instrText>
            </w:r>
            <w:r>
              <w:rPr>
                <w:rFonts w:hint="eastAsia"/>
                <w:b w:val="0"/>
                <w:bCs w:val="0"/>
                <w:sz w:val="12"/>
                <w:szCs w:val="12"/>
              </w:rPr>
              <w:instrText>SEQ  autoNumList \* MERGEFORMAT</w:instrText>
            </w:r>
            <w:r>
              <w:rPr>
                <w:b w:val="0"/>
                <w:bCs w:val="0"/>
                <w:sz w:val="12"/>
                <w:szCs w:val="12"/>
              </w:rPr>
              <w:instrText xml:space="preserve"> </w:instrText>
            </w:r>
            <w:r>
              <w:rPr>
                <w:sz w:val="12"/>
                <w:szCs w:val="12"/>
              </w:rPr>
              <w:fldChar w:fldCharType="separate"/>
            </w:r>
            <w:r w:rsidR="002F3012">
              <w:rPr>
                <w:b w:val="0"/>
                <w:bCs w:val="0"/>
                <w:noProof/>
                <w:sz w:val="12"/>
                <w:szCs w:val="12"/>
              </w:rPr>
              <w:t>1</w:t>
            </w:r>
            <w:r>
              <w:rPr>
                <w:sz w:val="12"/>
                <w:szCs w:val="12"/>
              </w:rPr>
              <w:fldChar w:fldCharType="end"/>
            </w:r>
          </w:p>
        </w:tc>
        <w:tc>
          <w:tcPr>
            <w:tcW w:w="2268" w:type="dxa"/>
          </w:tcPr>
          <w:p w14:paraId="1C38A07F" w14:textId="77777777" w:rsidR="000A418E" w:rsidRPr="000A418E" w:rsidRDefault="000A418E" w:rsidP="003D589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2"/>
                <w:szCs w:val="12"/>
              </w:rPr>
            </w:pPr>
            <w:r>
              <w:rPr>
                <w:rFonts w:hint="eastAsia"/>
                <w:color w:val="000000" w:themeColor="text1"/>
                <w:sz w:val="12"/>
                <w:szCs w:val="12"/>
              </w:rPr>
              <w:t>◯◯ID</w:t>
            </w:r>
          </w:p>
        </w:tc>
        <w:tc>
          <w:tcPr>
            <w:tcW w:w="11907" w:type="dxa"/>
          </w:tcPr>
          <w:p w14:paraId="4371E128" w14:textId="77777777" w:rsidR="000A418E" w:rsidRPr="002F270C" w:rsidRDefault="006724E1" w:rsidP="003D589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724E1">
              <w:rPr>
                <w:rFonts w:hint="eastAsia"/>
                <w:sz w:val="12"/>
                <w:szCs w:val="12"/>
              </w:rPr>
              <w:t>◯◯</w:t>
            </w:r>
            <w:r w:rsidRPr="006724E1">
              <w:rPr>
                <w:sz w:val="12"/>
                <w:szCs w:val="12"/>
              </w:rPr>
              <w:t>DBにおけるAutoインクリメントを利用した連番で採番する。開始番号は1とする。</w:t>
            </w:r>
          </w:p>
        </w:tc>
      </w:tr>
      <w:tr w:rsidR="000A418E" w:rsidRPr="002F270C" w14:paraId="7DC360B9" w14:textId="77777777" w:rsidTr="000A4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4DA800E" w14:textId="4B883340" w:rsidR="000A418E" w:rsidRPr="002E32A8" w:rsidRDefault="000A418E" w:rsidP="003D5897">
            <w:pPr>
              <w:pStyle w:val="aa"/>
              <w:rPr>
                <w:b w:val="0"/>
                <w:bCs w:val="0"/>
                <w:color w:val="BFBFBF" w:themeColor="background1" w:themeShade="BF"/>
                <w:sz w:val="12"/>
                <w:szCs w:val="12"/>
              </w:rPr>
            </w:pPr>
            <w:r>
              <w:rPr>
                <w:sz w:val="12"/>
                <w:szCs w:val="12"/>
              </w:rPr>
              <w:fldChar w:fldCharType="begin"/>
            </w:r>
            <w:r>
              <w:rPr>
                <w:b w:val="0"/>
                <w:bCs w:val="0"/>
                <w:sz w:val="12"/>
                <w:szCs w:val="12"/>
              </w:rPr>
              <w:instrText xml:space="preserve"> </w:instrText>
            </w:r>
            <w:r>
              <w:rPr>
                <w:rFonts w:hint="eastAsia"/>
                <w:b w:val="0"/>
                <w:bCs w:val="0"/>
                <w:sz w:val="12"/>
                <w:szCs w:val="12"/>
              </w:rPr>
              <w:instrText>SEQ  autoNumList \* MERGEFORMAT</w:instrText>
            </w:r>
            <w:r>
              <w:rPr>
                <w:b w:val="0"/>
                <w:bCs w:val="0"/>
                <w:sz w:val="12"/>
                <w:szCs w:val="12"/>
              </w:rPr>
              <w:instrText xml:space="preserve"> </w:instrText>
            </w:r>
            <w:r>
              <w:rPr>
                <w:sz w:val="12"/>
                <w:szCs w:val="12"/>
              </w:rPr>
              <w:fldChar w:fldCharType="separate"/>
            </w:r>
            <w:r w:rsidR="002F3012">
              <w:rPr>
                <w:b w:val="0"/>
                <w:bCs w:val="0"/>
                <w:noProof/>
                <w:sz w:val="12"/>
                <w:szCs w:val="12"/>
              </w:rPr>
              <w:t>2</w:t>
            </w:r>
            <w:r>
              <w:rPr>
                <w:sz w:val="12"/>
                <w:szCs w:val="12"/>
              </w:rPr>
              <w:fldChar w:fldCharType="end"/>
            </w:r>
          </w:p>
        </w:tc>
        <w:tc>
          <w:tcPr>
            <w:tcW w:w="2268" w:type="dxa"/>
          </w:tcPr>
          <w:p w14:paraId="6D6F5CAC" w14:textId="77777777" w:rsidR="000A418E" w:rsidRPr="000A418E" w:rsidRDefault="000A418E" w:rsidP="003D589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2"/>
                <w:szCs w:val="12"/>
              </w:rPr>
            </w:pPr>
            <w:r>
              <w:rPr>
                <w:rFonts w:hint="eastAsia"/>
                <w:color w:val="000000" w:themeColor="text1"/>
                <w:sz w:val="12"/>
                <w:szCs w:val="12"/>
              </w:rPr>
              <w:t>◯◯コード</w:t>
            </w:r>
          </w:p>
        </w:tc>
        <w:tc>
          <w:tcPr>
            <w:tcW w:w="11907" w:type="dxa"/>
          </w:tcPr>
          <w:p w14:paraId="64431D2E" w14:textId="77777777" w:rsidR="000A418E" w:rsidRPr="002F270C" w:rsidRDefault="006724E1" w:rsidP="006724E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724E1">
              <w:rPr>
                <w:rFonts w:hint="eastAsia"/>
                <w:sz w:val="12"/>
                <w:szCs w:val="12"/>
              </w:rPr>
              <w:t>「</w:t>
            </w:r>
            <w:r w:rsidRPr="006724E1">
              <w:rPr>
                <w:sz w:val="12"/>
                <w:szCs w:val="12"/>
              </w:rPr>
              <w:t>ORDER」+「_」+「</w:t>
            </w:r>
            <w:proofErr w:type="spellStart"/>
            <w:r w:rsidRPr="006724E1">
              <w:rPr>
                <w:sz w:val="12"/>
                <w:szCs w:val="12"/>
              </w:rPr>
              <w:t>yyyyMM</w:t>
            </w:r>
            <w:proofErr w:type="spellEnd"/>
            <w:r w:rsidRPr="006724E1">
              <w:rPr>
                <w:sz w:val="12"/>
                <w:szCs w:val="12"/>
              </w:rPr>
              <w:t>」＋「_」＋「連番6桁」で採番する。連番6桁の開始番号は000001とする。</w:t>
            </w:r>
            <w:r>
              <w:rPr>
                <w:rFonts w:hint="eastAsia"/>
                <w:sz w:val="12"/>
                <w:szCs w:val="12"/>
              </w:rPr>
              <w:t xml:space="preserve"> </w:t>
            </w:r>
            <w:r w:rsidRPr="006724E1">
              <w:rPr>
                <w:rFonts w:hint="eastAsia"/>
                <w:sz w:val="12"/>
                <w:szCs w:val="12"/>
              </w:rPr>
              <w:t>例：</w:t>
            </w:r>
            <w:r w:rsidRPr="006724E1">
              <w:rPr>
                <w:sz w:val="12"/>
                <w:szCs w:val="12"/>
              </w:rPr>
              <w:t>ORDER_202101_000001</w:t>
            </w:r>
          </w:p>
        </w:tc>
      </w:tr>
      <w:tr w:rsidR="000A418E" w:rsidRPr="002F270C" w14:paraId="5E52F393" w14:textId="77777777" w:rsidTr="000A4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B629271" w14:textId="2DF38EC8" w:rsidR="000A418E" w:rsidRPr="002E32A8" w:rsidRDefault="000A418E" w:rsidP="003D5897">
            <w:pPr>
              <w:pStyle w:val="aa"/>
              <w:rPr>
                <w:b w:val="0"/>
                <w:bCs w:val="0"/>
                <w:color w:val="BFBFBF" w:themeColor="background1" w:themeShade="BF"/>
                <w:sz w:val="12"/>
                <w:szCs w:val="12"/>
              </w:rPr>
            </w:pPr>
            <w:r>
              <w:rPr>
                <w:sz w:val="12"/>
                <w:szCs w:val="12"/>
              </w:rPr>
              <w:fldChar w:fldCharType="begin"/>
            </w:r>
            <w:r>
              <w:rPr>
                <w:b w:val="0"/>
                <w:bCs w:val="0"/>
                <w:sz w:val="12"/>
                <w:szCs w:val="12"/>
              </w:rPr>
              <w:instrText xml:space="preserve"> </w:instrText>
            </w:r>
            <w:r>
              <w:rPr>
                <w:rFonts w:hint="eastAsia"/>
                <w:b w:val="0"/>
                <w:bCs w:val="0"/>
                <w:sz w:val="12"/>
                <w:szCs w:val="12"/>
              </w:rPr>
              <w:instrText>SEQ  autoNumList \* MERGEFORMAT</w:instrText>
            </w:r>
            <w:r>
              <w:rPr>
                <w:b w:val="0"/>
                <w:bCs w:val="0"/>
                <w:sz w:val="12"/>
                <w:szCs w:val="12"/>
              </w:rPr>
              <w:instrText xml:space="preserve"> </w:instrText>
            </w:r>
            <w:r>
              <w:rPr>
                <w:sz w:val="12"/>
                <w:szCs w:val="12"/>
              </w:rPr>
              <w:fldChar w:fldCharType="separate"/>
            </w:r>
            <w:r w:rsidR="002F3012">
              <w:rPr>
                <w:b w:val="0"/>
                <w:bCs w:val="0"/>
                <w:noProof/>
                <w:sz w:val="12"/>
                <w:szCs w:val="12"/>
              </w:rPr>
              <w:t>3</w:t>
            </w:r>
            <w:r>
              <w:rPr>
                <w:sz w:val="12"/>
                <w:szCs w:val="12"/>
              </w:rPr>
              <w:fldChar w:fldCharType="end"/>
            </w:r>
          </w:p>
        </w:tc>
        <w:tc>
          <w:tcPr>
            <w:tcW w:w="2268" w:type="dxa"/>
          </w:tcPr>
          <w:p w14:paraId="1F98CEFF" w14:textId="77777777" w:rsidR="000A418E" w:rsidRPr="000A418E" w:rsidRDefault="000A418E" w:rsidP="003D589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2"/>
                <w:szCs w:val="12"/>
              </w:rPr>
            </w:pPr>
          </w:p>
        </w:tc>
        <w:tc>
          <w:tcPr>
            <w:tcW w:w="11907" w:type="dxa"/>
          </w:tcPr>
          <w:p w14:paraId="4449CD3A" w14:textId="77777777" w:rsidR="000A418E" w:rsidRPr="002F270C" w:rsidRDefault="000A418E" w:rsidP="003D589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</w:tbl>
    <w:p w14:paraId="2F572F83" w14:textId="77777777" w:rsidR="00453D2C" w:rsidRDefault="00453D2C" w:rsidP="00E513BA">
      <w:pPr>
        <w:pStyle w:val="aa"/>
      </w:pPr>
    </w:p>
    <w:p w14:paraId="3EC677A7" w14:textId="77777777" w:rsidR="003D59DC" w:rsidRDefault="004F3734" w:rsidP="003D59DC">
      <w:pPr>
        <w:pStyle w:val="1"/>
      </w:pPr>
      <w:bookmarkStart w:id="5" w:name="_Toc71238844"/>
      <w:r>
        <w:rPr>
          <w:rFonts w:hint="eastAsia"/>
        </w:rPr>
        <w:lastRenderedPageBreak/>
        <w:t>非機能要件</w:t>
      </w:r>
      <w:r w:rsidR="00546A61">
        <w:rPr>
          <w:rFonts w:hint="eastAsia"/>
        </w:rPr>
        <w:t>について</w:t>
      </w:r>
      <w:bookmarkEnd w:id="5"/>
    </w:p>
    <w:p w14:paraId="5EE90AF2" w14:textId="77777777" w:rsidR="003D59DC" w:rsidRPr="00722819" w:rsidRDefault="003D59DC" w:rsidP="00E513BA">
      <w:pPr>
        <w:pStyle w:val="aa"/>
      </w:pPr>
    </w:p>
    <w:p w14:paraId="2D55D87B" w14:textId="77777777" w:rsidR="002C72B3" w:rsidRDefault="002C72B3" w:rsidP="00E513BA">
      <w:pPr>
        <w:pStyle w:val="aa"/>
        <w:rPr>
          <w:b/>
          <w:bCs/>
        </w:rPr>
      </w:pPr>
      <w:r>
        <w:rPr>
          <w:rFonts w:hint="eastAsia"/>
          <w:b/>
          <w:bCs/>
        </w:rPr>
        <w:t>同時アクセスユーザ数</w:t>
      </w:r>
    </w:p>
    <w:p w14:paraId="515EB61B" w14:textId="77777777" w:rsidR="002C72B3" w:rsidRPr="002C72B3" w:rsidRDefault="002C72B3" w:rsidP="00E513BA">
      <w:pPr>
        <w:pStyle w:val="aa"/>
      </w:pPr>
      <w:r w:rsidRPr="002C72B3">
        <w:rPr>
          <w:rFonts w:hint="eastAsia"/>
        </w:rPr>
        <w:t>◯◯システムにおける同時アクセスユーザ数は◯◯人を想定している。</w:t>
      </w:r>
    </w:p>
    <w:p w14:paraId="397D1854" w14:textId="77777777" w:rsidR="002C72B3" w:rsidRDefault="002C72B3" w:rsidP="00E513BA">
      <w:pPr>
        <w:pStyle w:val="aa"/>
        <w:rPr>
          <w:b/>
          <w:bCs/>
        </w:rPr>
      </w:pPr>
    </w:p>
    <w:p w14:paraId="0F1B2549" w14:textId="77777777" w:rsidR="00433585" w:rsidRPr="002222BA" w:rsidRDefault="002222BA" w:rsidP="00E513BA">
      <w:pPr>
        <w:pStyle w:val="aa"/>
        <w:rPr>
          <w:b/>
          <w:bCs/>
        </w:rPr>
      </w:pPr>
      <w:r w:rsidRPr="002222BA">
        <w:rPr>
          <w:rFonts w:hint="eastAsia"/>
          <w:b/>
          <w:bCs/>
        </w:rPr>
        <w:t>画面描画性能</w:t>
      </w:r>
    </w:p>
    <w:p w14:paraId="1F722209" w14:textId="77777777" w:rsidR="004D106E" w:rsidRDefault="002030C3" w:rsidP="00E513BA">
      <w:pPr>
        <w:pStyle w:val="aa"/>
      </w:pPr>
      <w:r>
        <w:rPr>
          <w:rFonts w:hint="eastAsia"/>
        </w:rPr>
        <w:t>◯◯システムにおけ</w:t>
      </w:r>
      <w:r w:rsidR="004F3E45">
        <w:rPr>
          <w:rFonts w:hint="eastAsia"/>
        </w:rPr>
        <w:t>る画面描画</w:t>
      </w:r>
      <w:r w:rsidR="009F05FB">
        <w:rPr>
          <w:rFonts w:hint="eastAsia"/>
        </w:rPr>
        <w:t>は◯秒以内95%タイル値</w:t>
      </w:r>
      <w:r w:rsidR="00F47EED">
        <w:rPr>
          <w:rFonts w:hint="eastAsia"/>
        </w:rPr>
        <w:t>を目標性能値とする。</w:t>
      </w:r>
    </w:p>
    <w:p w14:paraId="789075CD" w14:textId="77777777" w:rsidR="00F47EED" w:rsidRPr="00505DF2" w:rsidRDefault="00F47EED" w:rsidP="00E513BA">
      <w:pPr>
        <w:pStyle w:val="aa"/>
      </w:pPr>
    </w:p>
    <w:p w14:paraId="59044510" w14:textId="77777777" w:rsidR="006A2638" w:rsidRDefault="00505DF2" w:rsidP="00E513BA">
      <w:pPr>
        <w:pStyle w:val="aa"/>
        <w:rPr>
          <w:b/>
          <w:bCs/>
        </w:rPr>
      </w:pPr>
      <w:r w:rsidRPr="00505DF2">
        <w:rPr>
          <w:rFonts w:hint="eastAsia"/>
          <w:b/>
          <w:bCs/>
        </w:rPr>
        <w:t>データエクスポート性能</w:t>
      </w:r>
    </w:p>
    <w:p w14:paraId="13DA5FF1" w14:textId="77777777" w:rsidR="0040667D" w:rsidRDefault="0040667D" w:rsidP="0040667D">
      <w:pPr>
        <w:pStyle w:val="aa"/>
      </w:pPr>
      <w:r>
        <w:rPr>
          <w:rFonts w:hint="eastAsia"/>
        </w:rPr>
        <w:t>◯◯システムにお</w:t>
      </w:r>
      <w:r w:rsidR="00956432">
        <w:rPr>
          <w:rFonts w:hint="eastAsia"/>
        </w:rPr>
        <w:t>けるデータエクスポート機能は</w:t>
      </w:r>
      <w:r w:rsidR="00982BCB">
        <w:rPr>
          <w:rFonts w:hint="eastAsia"/>
        </w:rPr>
        <w:t>テキストファイル形式において</w:t>
      </w:r>
      <w:r w:rsidR="00956432">
        <w:rPr>
          <w:rFonts w:hint="eastAsia"/>
        </w:rPr>
        <w:t>最大件数◯◯</w:t>
      </w:r>
      <w:r w:rsidR="00982BCB">
        <w:rPr>
          <w:rFonts w:hint="eastAsia"/>
        </w:rPr>
        <w:t>件までとする。</w:t>
      </w:r>
    </w:p>
    <w:p w14:paraId="3B9F4DF5" w14:textId="77777777" w:rsidR="00505DF2" w:rsidRDefault="00982BCB" w:rsidP="00E513BA">
      <w:pPr>
        <w:pStyle w:val="aa"/>
      </w:pPr>
      <w:r w:rsidRPr="00982BCB">
        <w:rPr>
          <w:rFonts w:hint="eastAsia"/>
        </w:rPr>
        <w:t>Excel</w:t>
      </w:r>
      <w:r>
        <w:rPr>
          <w:rFonts w:hint="eastAsia"/>
        </w:rPr>
        <w:t>ファイルへの</w:t>
      </w:r>
      <w:r w:rsidR="00FC2E1A">
        <w:rPr>
          <w:rFonts w:hint="eastAsia"/>
        </w:rPr>
        <w:t>データエクスポートにおいては最大件数○○件までとする。</w:t>
      </w:r>
    </w:p>
    <w:p w14:paraId="697E8CB0" w14:textId="77777777" w:rsidR="00FC2E1A" w:rsidRDefault="004A08B8" w:rsidP="00E513BA">
      <w:pPr>
        <w:pStyle w:val="aa"/>
      </w:pPr>
      <w:r>
        <w:rPr>
          <w:rFonts w:hint="eastAsia"/>
        </w:rPr>
        <w:t>なお、個々の機能において上限値を設けている</w:t>
      </w:r>
      <w:r w:rsidR="00A018B2">
        <w:rPr>
          <w:rFonts w:hint="eastAsia"/>
        </w:rPr>
        <w:t>場合はそれに従う。</w:t>
      </w:r>
    </w:p>
    <w:p w14:paraId="36E8303A" w14:textId="77777777" w:rsidR="004A08B8" w:rsidRDefault="004A08B8" w:rsidP="00E513BA">
      <w:pPr>
        <w:pStyle w:val="aa"/>
      </w:pPr>
    </w:p>
    <w:p w14:paraId="048EF751" w14:textId="77777777" w:rsidR="00FC2E1A" w:rsidRDefault="00D65078" w:rsidP="00E513BA">
      <w:pPr>
        <w:pStyle w:val="aa"/>
        <w:rPr>
          <w:b/>
          <w:bCs/>
        </w:rPr>
      </w:pPr>
      <w:r>
        <w:rPr>
          <w:rFonts w:hint="eastAsia"/>
          <w:b/>
          <w:bCs/>
        </w:rPr>
        <w:t>添付</w:t>
      </w:r>
      <w:r w:rsidRPr="00D65078">
        <w:rPr>
          <w:rFonts w:hint="eastAsia"/>
          <w:b/>
          <w:bCs/>
        </w:rPr>
        <w:t>ファイル</w:t>
      </w:r>
      <w:r>
        <w:rPr>
          <w:rFonts w:hint="eastAsia"/>
          <w:b/>
          <w:bCs/>
        </w:rPr>
        <w:t>の</w:t>
      </w:r>
      <w:r w:rsidRPr="00D65078">
        <w:rPr>
          <w:rFonts w:hint="eastAsia"/>
          <w:b/>
          <w:bCs/>
        </w:rPr>
        <w:t>サイズ</w:t>
      </w:r>
      <w:r>
        <w:rPr>
          <w:rFonts w:hint="eastAsia"/>
          <w:b/>
          <w:bCs/>
        </w:rPr>
        <w:t>上限</w:t>
      </w:r>
    </w:p>
    <w:p w14:paraId="7BB29485" w14:textId="77777777" w:rsidR="00D65078" w:rsidRDefault="00D65078" w:rsidP="00E513BA">
      <w:pPr>
        <w:pStyle w:val="aa"/>
      </w:pPr>
      <w:r>
        <w:rPr>
          <w:rFonts w:hint="eastAsia"/>
        </w:rPr>
        <w:t>◯◯システムにおける添付ファイルのサイズ上限は</w:t>
      </w:r>
      <w:r w:rsidR="00EF6627">
        <w:rPr>
          <w:rFonts w:hint="eastAsia"/>
        </w:rPr>
        <w:t>1ファイルあたり◯◯MBまでとする。</w:t>
      </w:r>
    </w:p>
    <w:p w14:paraId="0CF8B811" w14:textId="77777777" w:rsidR="00B168B0" w:rsidRDefault="00EF6627" w:rsidP="00E513BA">
      <w:pPr>
        <w:pStyle w:val="aa"/>
      </w:pPr>
      <w:r>
        <w:rPr>
          <w:rFonts w:hint="eastAsia"/>
        </w:rPr>
        <w:t>また、一度に添付可能な</w:t>
      </w:r>
      <w:r w:rsidR="00B168B0">
        <w:rPr>
          <w:rFonts w:hint="eastAsia"/>
        </w:rPr>
        <w:t>トータルサイズ上限は◯◯MBまでとする。</w:t>
      </w:r>
    </w:p>
    <w:p w14:paraId="3CBA207E" w14:textId="77777777" w:rsidR="00710090" w:rsidRDefault="00710090" w:rsidP="00E513BA">
      <w:pPr>
        <w:pStyle w:val="aa"/>
        <w:rPr>
          <w:b/>
          <w:bCs/>
        </w:rPr>
      </w:pPr>
    </w:p>
    <w:p w14:paraId="4B7D6414" w14:textId="77777777" w:rsidR="004F3734" w:rsidRDefault="004F3734" w:rsidP="00E513BA">
      <w:pPr>
        <w:pStyle w:val="aa"/>
        <w:rPr>
          <w:b/>
          <w:bCs/>
        </w:rPr>
      </w:pPr>
      <w:r>
        <w:rPr>
          <w:rFonts w:hint="eastAsia"/>
          <w:b/>
          <w:bCs/>
        </w:rPr>
        <w:t>バックアップ</w:t>
      </w:r>
      <w:r w:rsidR="002D0031">
        <w:rPr>
          <w:rFonts w:hint="eastAsia"/>
          <w:b/>
          <w:bCs/>
        </w:rPr>
        <w:t>の方法と周期</w:t>
      </w:r>
    </w:p>
    <w:p w14:paraId="24753918" w14:textId="77777777" w:rsidR="002D0031" w:rsidRDefault="00F436BD" w:rsidP="00E513BA">
      <w:pPr>
        <w:pStyle w:val="aa"/>
      </w:pPr>
      <w:r>
        <w:rPr>
          <w:rFonts w:hint="eastAsia"/>
        </w:rPr>
        <w:t>日次で差分バックアップを行い、週次で</w:t>
      </w:r>
      <w:r w:rsidR="00F036B7">
        <w:rPr>
          <w:rFonts w:hint="eastAsia"/>
        </w:rPr>
        <w:t>フルバックアップ</w:t>
      </w:r>
      <w:r>
        <w:rPr>
          <w:rFonts w:hint="eastAsia"/>
        </w:rPr>
        <w:t>を行う</w:t>
      </w:r>
      <w:r w:rsidR="00DD3D91">
        <w:rPr>
          <w:rFonts w:hint="eastAsia"/>
        </w:rPr>
        <w:t>。</w:t>
      </w:r>
    </w:p>
    <w:p w14:paraId="401C21CA" w14:textId="77777777" w:rsidR="00DD3D91" w:rsidRPr="003F1F09" w:rsidRDefault="00DD3D91" w:rsidP="00E513BA">
      <w:pPr>
        <w:pStyle w:val="aa"/>
      </w:pPr>
      <w:r>
        <w:rPr>
          <w:rFonts w:hint="eastAsia"/>
        </w:rPr>
        <w:t>バックアップの保持期間は</w:t>
      </w:r>
      <w:r w:rsidR="00644C9D">
        <w:rPr>
          <w:rFonts w:hint="eastAsia"/>
        </w:rPr>
        <w:t>○○</w:t>
      </w:r>
      <w:r w:rsidR="00027BD3">
        <w:rPr>
          <w:rFonts w:hint="eastAsia"/>
        </w:rPr>
        <w:t>日とする。</w:t>
      </w:r>
    </w:p>
    <w:p w14:paraId="12491495" w14:textId="77777777" w:rsidR="006A2638" w:rsidRDefault="006A2638" w:rsidP="006A2638">
      <w:pPr>
        <w:pStyle w:val="1"/>
      </w:pPr>
      <w:bookmarkStart w:id="6" w:name="_Toc71238845"/>
      <w:r>
        <w:rPr>
          <w:rFonts w:hint="eastAsia"/>
        </w:rPr>
        <w:lastRenderedPageBreak/>
        <w:t>バッチ処理の留意事項について</w:t>
      </w:r>
      <w:bookmarkEnd w:id="6"/>
    </w:p>
    <w:p w14:paraId="18A75593" w14:textId="77777777" w:rsidR="006A2638" w:rsidRDefault="006A2638" w:rsidP="00E513BA">
      <w:pPr>
        <w:pStyle w:val="aa"/>
      </w:pPr>
    </w:p>
    <w:p w14:paraId="668A99C7" w14:textId="77777777" w:rsidR="006A2638" w:rsidRDefault="006A2638" w:rsidP="006A2638">
      <w:pPr>
        <w:pStyle w:val="aa"/>
      </w:pPr>
      <w:r>
        <w:rPr>
          <w:rFonts w:hint="eastAsia"/>
        </w:rPr>
        <w:t>・◯◯システムにおけるバッチ実行は基本的に深夜0時から朝7時までの間で実行するものとする。</w:t>
      </w:r>
    </w:p>
    <w:p w14:paraId="6E3A5C07" w14:textId="77777777" w:rsidR="006A2638" w:rsidRDefault="006A2638" w:rsidP="006A2638">
      <w:pPr>
        <w:pStyle w:val="aa"/>
      </w:pPr>
      <w:r>
        <w:rPr>
          <w:rFonts w:hint="eastAsia"/>
        </w:rPr>
        <w:t>・◯時～◯時の間はXXX処理が稼働しているため実行禁止時間帯とする。</w:t>
      </w:r>
    </w:p>
    <w:p w14:paraId="4FE97898" w14:textId="77777777" w:rsidR="006A2638" w:rsidRDefault="006A2638" w:rsidP="006A2638">
      <w:pPr>
        <w:pStyle w:val="aa"/>
      </w:pPr>
      <w:r>
        <w:rPr>
          <w:rFonts w:hint="eastAsia"/>
        </w:rPr>
        <w:t>・・・</w:t>
      </w:r>
    </w:p>
    <w:p w14:paraId="4AC44964" w14:textId="77777777" w:rsidR="006A2638" w:rsidRDefault="006A2638" w:rsidP="006A2638">
      <w:pPr>
        <w:pStyle w:val="aa"/>
      </w:pPr>
      <w:r>
        <w:rPr>
          <w:rFonts w:hint="eastAsia"/>
        </w:rPr>
        <w:t>・・・</w:t>
      </w:r>
    </w:p>
    <w:p w14:paraId="674069ED" w14:textId="77777777" w:rsidR="006A2638" w:rsidRDefault="006A2638" w:rsidP="006A2638">
      <w:pPr>
        <w:pStyle w:val="aa"/>
      </w:pPr>
      <w:r>
        <w:rPr>
          <w:rFonts w:hint="eastAsia"/>
        </w:rPr>
        <w:t>・・・</w:t>
      </w:r>
    </w:p>
    <w:p w14:paraId="2D2C98D1" w14:textId="77777777" w:rsidR="006A2638" w:rsidRDefault="006A2638" w:rsidP="006A2638">
      <w:pPr>
        <w:pStyle w:val="aa"/>
      </w:pPr>
      <w:r>
        <w:rPr>
          <w:rFonts w:hint="eastAsia"/>
        </w:rPr>
        <w:t>・・・</w:t>
      </w:r>
    </w:p>
    <w:p w14:paraId="22EF5D19" w14:textId="77777777" w:rsidR="006A2638" w:rsidRDefault="006A2638" w:rsidP="006A2638">
      <w:pPr>
        <w:pStyle w:val="aa"/>
      </w:pPr>
      <w:r>
        <w:rPr>
          <w:rFonts w:hint="eastAsia"/>
        </w:rPr>
        <w:t>・月次処理は毎月第◯日営業日に実行する。</w:t>
      </w:r>
    </w:p>
    <w:p w14:paraId="53D35362" w14:textId="77777777" w:rsidR="006A2638" w:rsidRDefault="006A2638" w:rsidP="00E513BA">
      <w:pPr>
        <w:pStyle w:val="aa"/>
      </w:pPr>
    </w:p>
    <w:p w14:paraId="6D32C57E" w14:textId="77777777" w:rsidR="00374067" w:rsidRDefault="00B94E7B" w:rsidP="00374067">
      <w:pPr>
        <w:pStyle w:val="1"/>
      </w:pPr>
      <w:bookmarkStart w:id="7" w:name="_Toc71238846"/>
      <w:r>
        <w:rPr>
          <w:rFonts w:hint="eastAsia"/>
        </w:rPr>
        <w:lastRenderedPageBreak/>
        <w:t>権限ロール</w:t>
      </w:r>
      <w:r w:rsidR="00374067">
        <w:rPr>
          <w:rFonts w:hint="eastAsia"/>
        </w:rPr>
        <w:t>について</w:t>
      </w:r>
      <w:bookmarkEnd w:id="7"/>
    </w:p>
    <w:p w14:paraId="4FCF6C62" w14:textId="77777777" w:rsidR="00374067" w:rsidRDefault="00374067" w:rsidP="00E513BA">
      <w:pPr>
        <w:pStyle w:val="aa"/>
      </w:pPr>
    </w:p>
    <w:p w14:paraId="637DBDF2" w14:textId="77777777" w:rsidR="00374067" w:rsidRDefault="00B94E7B" w:rsidP="00E513BA">
      <w:pPr>
        <w:pStyle w:val="aa"/>
      </w:pPr>
      <w:r>
        <w:rPr>
          <w:rFonts w:hint="eastAsia"/>
        </w:rPr>
        <w:t>◯◯システムで取り扱う権限ロールは以下のとおり。</w:t>
      </w:r>
    </w:p>
    <w:p w14:paraId="69ECDEA7" w14:textId="77777777" w:rsidR="00B94E7B" w:rsidRDefault="00B94E7B" w:rsidP="00E513BA">
      <w:pPr>
        <w:pStyle w:val="aa"/>
      </w:pPr>
    </w:p>
    <w:tbl>
      <w:tblPr>
        <w:tblStyle w:val="4-30"/>
        <w:tblW w:w="14685" w:type="dxa"/>
        <w:tblLayout w:type="fixed"/>
        <w:tblLook w:val="04A0" w:firstRow="1" w:lastRow="0" w:firstColumn="1" w:lastColumn="0" w:noHBand="0" w:noVBand="1"/>
      </w:tblPr>
      <w:tblGrid>
        <w:gridCol w:w="509"/>
        <w:gridCol w:w="2268"/>
        <w:gridCol w:w="3402"/>
        <w:gridCol w:w="8506"/>
      </w:tblGrid>
      <w:tr w:rsidR="009A1D2B" w14:paraId="1F2110D6" w14:textId="77777777" w:rsidTr="00FC66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3F26A288" w14:textId="77777777" w:rsidR="009A1D2B" w:rsidRPr="005A25C4" w:rsidRDefault="009A1D2B" w:rsidP="00096497">
            <w:pPr>
              <w:pStyle w:val="aa"/>
              <w:rPr>
                <w:sz w:val="12"/>
                <w:szCs w:val="12"/>
              </w:rPr>
            </w:pPr>
            <w:r w:rsidRPr="005A25C4">
              <w:rPr>
                <w:sz w:val="12"/>
                <w:szCs w:val="12"/>
              </w:rPr>
              <w:t>No.</w:t>
            </w:r>
          </w:p>
        </w:tc>
        <w:tc>
          <w:tcPr>
            <w:tcW w:w="2268" w:type="dxa"/>
          </w:tcPr>
          <w:p w14:paraId="48360A88" w14:textId="77777777" w:rsidR="009A1D2B" w:rsidRPr="005A25C4" w:rsidRDefault="009A1D2B" w:rsidP="00096497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5A25C4">
              <w:rPr>
                <w:rFonts w:hint="eastAsia"/>
                <w:sz w:val="12"/>
                <w:szCs w:val="12"/>
              </w:rPr>
              <w:t>ロールID</w:t>
            </w:r>
          </w:p>
        </w:tc>
        <w:tc>
          <w:tcPr>
            <w:tcW w:w="3402" w:type="dxa"/>
          </w:tcPr>
          <w:p w14:paraId="5C3ED60D" w14:textId="77777777" w:rsidR="009A1D2B" w:rsidRPr="005A25C4" w:rsidRDefault="009A1D2B" w:rsidP="00096497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5A25C4">
              <w:rPr>
                <w:rFonts w:hint="eastAsia"/>
                <w:sz w:val="12"/>
                <w:szCs w:val="12"/>
              </w:rPr>
              <w:t>ロール名</w:t>
            </w:r>
          </w:p>
        </w:tc>
        <w:tc>
          <w:tcPr>
            <w:tcW w:w="8506" w:type="dxa"/>
          </w:tcPr>
          <w:p w14:paraId="71A697F9" w14:textId="77777777" w:rsidR="009A1D2B" w:rsidRPr="005A25C4" w:rsidRDefault="009A1D2B" w:rsidP="00096497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5A25C4">
              <w:rPr>
                <w:rFonts w:hint="eastAsia"/>
                <w:sz w:val="12"/>
                <w:szCs w:val="12"/>
              </w:rPr>
              <w:t>説明</w:t>
            </w:r>
          </w:p>
        </w:tc>
      </w:tr>
      <w:tr w:rsidR="006377EB" w14:paraId="68A1A332" w14:textId="77777777" w:rsidTr="00FC6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528FB270" w14:textId="27A580BC" w:rsidR="006377EB" w:rsidRPr="00E34BF6" w:rsidRDefault="00E34BF6" w:rsidP="00096497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>
              <w:rPr>
                <w:sz w:val="12"/>
                <w:szCs w:val="12"/>
              </w:rPr>
              <w:fldChar w:fldCharType="begin"/>
            </w:r>
            <w:r>
              <w:rPr>
                <w:b w:val="0"/>
                <w:bCs w:val="0"/>
                <w:sz w:val="12"/>
                <w:szCs w:val="12"/>
              </w:rPr>
              <w:instrText xml:space="preserve"> SEQ roleListNo\* Arabic \* MERGEFORMAT  \* MERGEFORMAT </w:instrText>
            </w:r>
            <w:r>
              <w:rPr>
                <w:sz w:val="12"/>
                <w:szCs w:val="12"/>
              </w:rPr>
              <w:fldChar w:fldCharType="separate"/>
            </w:r>
            <w:r w:rsidR="002F3012">
              <w:rPr>
                <w:b w:val="0"/>
                <w:bCs w:val="0"/>
                <w:noProof/>
                <w:sz w:val="12"/>
                <w:szCs w:val="12"/>
              </w:rPr>
              <w:t>1</w:t>
            </w:r>
            <w:r>
              <w:rPr>
                <w:sz w:val="12"/>
                <w:szCs w:val="12"/>
              </w:rPr>
              <w:fldChar w:fldCharType="end"/>
            </w:r>
          </w:p>
        </w:tc>
        <w:tc>
          <w:tcPr>
            <w:tcW w:w="2268" w:type="dxa"/>
          </w:tcPr>
          <w:p w14:paraId="6DBD6493" w14:textId="77777777" w:rsidR="006377EB" w:rsidRPr="006E25B3" w:rsidRDefault="006377EB" w:rsidP="006E25B3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E25B3">
              <w:rPr>
                <w:rFonts w:hint="eastAsia"/>
                <w:sz w:val="12"/>
                <w:szCs w:val="12"/>
              </w:rPr>
              <w:t>XXXXXX</w:t>
            </w:r>
          </w:p>
        </w:tc>
        <w:tc>
          <w:tcPr>
            <w:tcW w:w="3402" w:type="dxa"/>
          </w:tcPr>
          <w:p w14:paraId="15C85F34" w14:textId="77777777" w:rsidR="006377EB" w:rsidRPr="006E25B3" w:rsidRDefault="00DA3539" w:rsidP="006E25B3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一般ユーザ</w:t>
            </w:r>
          </w:p>
        </w:tc>
        <w:tc>
          <w:tcPr>
            <w:tcW w:w="8506" w:type="dxa"/>
          </w:tcPr>
          <w:p w14:paraId="42F914D9" w14:textId="77777777" w:rsidR="006377EB" w:rsidRPr="006E25B3" w:rsidRDefault="006377EB" w:rsidP="006E25B3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34BF6" w14:paraId="2629B296" w14:textId="77777777" w:rsidTr="00FC6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1BFE9141" w14:textId="123C3249" w:rsidR="00E34BF6" w:rsidRPr="005A25C4" w:rsidRDefault="00E34BF6" w:rsidP="00E34BF6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78217C">
              <w:rPr>
                <w:sz w:val="12"/>
                <w:szCs w:val="12"/>
              </w:rPr>
              <w:fldChar w:fldCharType="begin"/>
            </w:r>
            <w:r w:rsidRPr="0078217C">
              <w:rPr>
                <w:b w:val="0"/>
                <w:bCs w:val="0"/>
                <w:sz w:val="12"/>
                <w:szCs w:val="12"/>
              </w:rPr>
              <w:instrText xml:space="preserve"> SEQ roleListNo\* Arabic \* MERGEFORMAT  \* MERGEFORMAT </w:instrText>
            </w:r>
            <w:r w:rsidRPr="0078217C">
              <w:rPr>
                <w:sz w:val="12"/>
                <w:szCs w:val="12"/>
              </w:rPr>
              <w:fldChar w:fldCharType="separate"/>
            </w:r>
            <w:r w:rsidR="002F3012">
              <w:rPr>
                <w:b w:val="0"/>
                <w:bCs w:val="0"/>
                <w:noProof/>
                <w:sz w:val="12"/>
                <w:szCs w:val="12"/>
              </w:rPr>
              <w:t>2</w:t>
            </w:r>
            <w:r w:rsidRPr="0078217C">
              <w:rPr>
                <w:sz w:val="12"/>
                <w:szCs w:val="12"/>
              </w:rPr>
              <w:fldChar w:fldCharType="end"/>
            </w:r>
          </w:p>
        </w:tc>
        <w:tc>
          <w:tcPr>
            <w:tcW w:w="2268" w:type="dxa"/>
          </w:tcPr>
          <w:p w14:paraId="10172729" w14:textId="77777777" w:rsidR="00E34BF6" w:rsidRPr="006E25B3" w:rsidRDefault="00E34BF6" w:rsidP="00E34BF6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402" w:type="dxa"/>
          </w:tcPr>
          <w:p w14:paraId="6345FA61" w14:textId="77777777" w:rsidR="00E34BF6" w:rsidRPr="006E25B3" w:rsidRDefault="00E34BF6" w:rsidP="00E34BF6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8506" w:type="dxa"/>
          </w:tcPr>
          <w:p w14:paraId="0EA334B5" w14:textId="77777777" w:rsidR="00E34BF6" w:rsidRPr="006E25B3" w:rsidRDefault="00E34BF6" w:rsidP="00E34BF6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34BF6" w14:paraId="50DFB66D" w14:textId="77777777" w:rsidTr="00FC6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28B4EC20" w14:textId="7CC7FB46" w:rsidR="00E34BF6" w:rsidRPr="005A25C4" w:rsidRDefault="00E34BF6" w:rsidP="00E34BF6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78217C">
              <w:rPr>
                <w:sz w:val="12"/>
                <w:szCs w:val="12"/>
              </w:rPr>
              <w:fldChar w:fldCharType="begin"/>
            </w:r>
            <w:r w:rsidRPr="0078217C">
              <w:rPr>
                <w:b w:val="0"/>
                <w:bCs w:val="0"/>
                <w:sz w:val="12"/>
                <w:szCs w:val="12"/>
              </w:rPr>
              <w:instrText xml:space="preserve"> SEQ roleListNo\* Arabic \* MERGEFORMAT  \* MERGEFORMAT </w:instrText>
            </w:r>
            <w:r w:rsidRPr="0078217C">
              <w:rPr>
                <w:sz w:val="12"/>
                <w:szCs w:val="12"/>
              </w:rPr>
              <w:fldChar w:fldCharType="separate"/>
            </w:r>
            <w:r w:rsidR="002F3012">
              <w:rPr>
                <w:b w:val="0"/>
                <w:bCs w:val="0"/>
                <w:noProof/>
                <w:sz w:val="12"/>
                <w:szCs w:val="12"/>
              </w:rPr>
              <w:t>3</w:t>
            </w:r>
            <w:r w:rsidRPr="0078217C">
              <w:rPr>
                <w:sz w:val="12"/>
                <w:szCs w:val="12"/>
              </w:rPr>
              <w:fldChar w:fldCharType="end"/>
            </w:r>
          </w:p>
        </w:tc>
        <w:tc>
          <w:tcPr>
            <w:tcW w:w="2268" w:type="dxa"/>
          </w:tcPr>
          <w:p w14:paraId="3FD353FA" w14:textId="77777777" w:rsidR="00E34BF6" w:rsidRPr="006E25B3" w:rsidRDefault="00E34BF6" w:rsidP="00E34BF6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402" w:type="dxa"/>
          </w:tcPr>
          <w:p w14:paraId="29497B2F" w14:textId="77777777" w:rsidR="00E34BF6" w:rsidRPr="006E25B3" w:rsidRDefault="00E34BF6" w:rsidP="00E34BF6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8506" w:type="dxa"/>
          </w:tcPr>
          <w:p w14:paraId="030779FE" w14:textId="77777777" w:rsidR="00E34BF6" w:rsidRPr="006E25B3" w:rsidRDefault="00E34BF6" w:rsidP="00E34BF6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34BF6" w14:paraId="0AC912E8" w14:textId="77777777" w:rsidTr="00FC6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3166536F" w14:textId="4725094D" w:rsidR="00E34BF6" w:rsidRPr="005A25C4" w:rsidRDefault="00E34BF6" w:rsidP="00E34BF6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78217C">
              <w:rPr>
                <w:sz w:val="12"/>
                <w:szCs w:val="12"/>
              </w:rPr>
              <w:fldChar w:fldCharType="begin"/>
            </w:r>
            <w:r w:rsidRPr="0078217C">
              <w:rPr>
                <w:b w:val="0"/>
                <w:bCs w:val="0"/>
                <w:sz w:val="12"/>
                <w:szCs w:val="12"/>
              </w:rPr>
              <w:instrText xml:space="preserve"> SEQ roleListNo\* Arabic \* MERGEFORMAT  \* MERGEFORMAT </w:instrText>
            </w:r>
            <w:r w:rsidRPr="0078217C">
              <w:rPr>
                <w:sz w:val="12"/>
                <w:szCs w:val="12"/>
              </w:rPr>
              <w:fldChar w:fldCharType="separate"/>
            </w:r>
            <w:r w:rsidR="002F3012">
              <w:rPr>
                <w:b w:val="0"/>
                <w:bCs w:val="0"/>
                <w:noProof/>
                <w:sz w:val="12"/>
                <w:szCs w:val="12"/>
              </w:rPr>
              <w:t>4</w:t>
            </w:r>
            <w:r w:rsidRPr="0078217C">
              <w:rPr>
                <w:sz w:val="12"/>
                <w:szCs w:val="12"/>
              </w:rPr>
              <w:fldChar w:fldCharType="end"/>
            </w:r>
          </w:p>
        </w:tc>
        <w:tc>
          <w:tcPr>
            <w:tcW w:w="2268" w:type="dxa"/>
          </w:tcPr>
          <w:p w14:paraId="3D9BA004" w14:textId="77777777" w:rsidR="00E34BF6" w:rsidRPr="006E25B3" w:rsidRDefault="00E34BF6" w:rsidP="00E34BF6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402" w:type="dxa"/>
          </w:tcPr>
          <w:p w14:paraId="1656995D" w14:textId="77777777" w:rsidR="00E34BF6" w:rsidRPr="006E25B3" w:rsidRDefault="00E34BF6" w:rsidP="00E34BF6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8506" w:type="dxa"/>
          </w:tcPr>
          <w:p w14:paraId="13464B72" w14:textId="77777777" w:rsidR="00E34BF6" w:rsidRPr="006E25B3" w:rsidRDefault="00E34BF6" w:rsidP="00E34BF6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34BF6" w14:paraId="4EF41E54" w14:textId="77777777" w:rsidTr="00FC6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5EE7147D" w14:textId="1DD9211B" w:rsidR="00E34BF6" w:rsidRPr="005A25C4" w:rsidRDefault="00E34BF6" w:rsidP="00E34BF6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78217C">
              <w:rPr>
                <w:sz w:val="12"/>
                <w:szCs w:val="12"/>
              </w:rPr>
              <w:fldChar w:fldCharType="begin"/>
            </w:r>
            <w:r w:rsidRPr="0078217C">
              <w:rPr>
                <w:b w:val="0"/>
                <w:bCs w:val="0"/>
                <w:sz w:val="12"/>
                <w:szCs w:val="12"/>
              </w:rPr>
              <w:instrText xml:space="preserve"> SEQ roleListNo\* Arabic \* MERGEFORMAT  \* MERGEFORMAT </w:instrText>
            </w:r>
            <w:r w:rsidRPr="0078217C">
              <w:rPr>
                <w:sz w:val="12"/>
                <w:szCs w:val="12"/>
              </w:rPr>
              <w:fldChar w:fldCharType="separate"/>
            </w:r>
            <w:r w:rsidR="002F3012">
              <w:rPr>
                <w:b w:val="0"/>
                <w:bCs w:val="0"/>
                <w:noProof/>
                <w:sz w:val="12"/>
                <w:szCs w:val="12"/>
              </w:rPr>
              <w:t>5</w:t>
            </w:r>
            <w:r w:rsidRPr="0078217C">
              <w:rPr>
                <w:sz w:val="12"/>
                <w:szCs w:val="12"/>
              </w:rPr>
              <w:fldChar w:fldCharType="end"/>
            </w:r>
          </w:p>
        </w:tc>
        <w:tc>
          <w:tcPr>
            <w:tcW w:w="2268" w:type="dxa"/>
          </w:tcPr>
          <w:p w14:paraId="6209E0D1" w14:textId="77777777" w:rsidR="00E34BF6" w:rsidRPr="006E25B3" w:rsidRDefault="00E34BF6" w:rsidP="00E34BF6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402" w:type="dxa"/>
          </w:tcPr>
          <w:p w14:paraId="300290DC" w14:textId="77777777" w:rsidR="00E34BF6" w:rsidRPr="006E25B3" w:rsidRDefault="00E34BF6" w:rsidP="00E34BF6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8506" w:type="dxa"/>
          </w:tcPr>
          <w:p w14:paraId="6D7C2714" w14:textId="77777777" w:rsidR="00E34BF6" w:rsidRPr="006E25B3" w:rsidRDefault="00E34BF6" w:rsidP="00E34BF6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34BF6" w14:paraId="5011E6A0" w14:textId="77777777" w:rsidTr="00FC6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063C644C" w14:textId="33DB5648" w:rsidR="00E34BF6" w:rsidRPr="005A25C4" w:rsidRDefault="00E34BF6" w:rsidP="00E34BF6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78217C">
              <w:rPr>
                <w:sz w:val="12"/>
                <w:szCs w:val="12"/>
              </w:rPr>
              <w:fldChar w:fldCharType="begin"/>
            </w:r>
            <w:r w:rsidRPr="0078217C">
              <w:rPr>
                <w:b w:val="0"/>
                <w:bCs w:val="0"/>
                <w:sz w:val="12"/>
                <w:szCs w:val="12"/>
              </w:rPr>
              <w:instrText xml:space="preserve"> SEQ roleListNo\* Arabic \* MERGEFORMAT  \* MERGEFORMAT </w:instrText>
            </w:r>
            <w:r w:rsidRPr="0078217C">
              <w:rPr>
                <w:sz w:val="12"/>
                <w:szCs w:val="12"/>
              </w:rPr>
              <w:fldChar w:fldCharType="separate"/>
            </w:r>
            <w:r w:rsidR="002F3012">
              <w:rPr>
                <w:b w:val="0"/>
                <w:bCs w:val="0"/>
                <w:noProof/>
                <w:sz w:val="12"/>
                <w:szCs w:val="12"/>
              </w:rPr>
              <w:t>6</w:t>
            </w:r>
            <w:r w:rsidRPr="0078217C">
              <w:rPr>
                <w:sz w:val="12"/>
                <w:szCs w:val="12"/>
              </w:rPr>
              <w:fldChar w:fldCharType="end"/>
            </w:r>
          </w:p>
        </w:tc>
        <w:tc>
          <w:tcPr>
            <w:tcW w:w="2268" w:type="dxa"/>
          </w:tcPr>
          <w:p w14:paraId="55E05AAD" w14:textId="77777777" w:rsidR="00E34BF6" w:rsidRPr="006E25B3" w:rsidRDefault="00E34BF6" w:rsidP="00E34BF6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402" w:type="dxa"/>
          </w:tcPr>
          <w:p w14:paraId="1B0378FD" w14:textId="77777777" w:rsidR="00E34BF6" w:rsidRPr="006E25B3" w:rsidRDefault="00E34BF6" w:rsidP="00E34BF6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8506" w:type="dxa"/>
          </w:tcPr>
          <w:p w14:paraId="6F454917" w14:textId="77777777" w:rsidR="00E34BF6" w:rsidRPr="006E25B3" w:rsidRDefault="00E34BF6" w:rsidP="00E34BF6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34BF6" w14:paraId="5E56EEE7" w14:textId="77777777" w:rsidTr="00FC6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59C957EC" w14:textId="7AFE64EE" w:rsidR="00E34BF6" w:rsidRPr="005A25C4" w:rsidRDefault="00E34BF6" w:rsidP="00E34BF6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78217C">
              <w:rPr>
                <w:sz w:val="12"/>
                <w:szCs w:val="12"/>
              </w:rPr>
              <w:fldChar w:fldCharType="begin"/>
            </w:r>
            <w:r w:rsidRPr="0078217C">
              <w:rPr>
                <w:b w:val="0"/>
                <w:bCs w:val="0"/>
                <w:sz w:val="12"/>
                <w:szCs w:val="12"/>
              </w:rPr>
              <w:instrText xml:space="preserve"> SEQ roleListNo\* Arabic \* MERGEFORMAT  \* MERGEFORMAT </w:instrText>
            </w:r>
            <w:r w:rsidRPr="0078217C">
              <w:rPr>
                <w:sz w:val="12"/>
                <w:szCs w:val="12"/>
              </w:rPr>
              <w:fldChar w:fldCharType="separate"/>
            </w:r>
            <w:r w:rsidR="002F3012">
              <w:rPr>
                <w:b w:val="0"/>
                <w:bCs w:val="0"/>
                <w:noProof/>
                <w:sz w:val="12"/>
                <w:szCs w:val="12"/>
              </w:rPr>
              <w:t>7</w:t>
            </w:r>
            <w:r w:rsidRPr="0078217C">
              <w:rPr>
                <w:sz w:val="12"/>
                <w:szCs w:val="12"/>
              </w:rPr>
              <w:fldChar w:fldCharType="end"/>
            </w:r>
          </w:p>
        </w:tc>
        <w:tc>
          <w:tcPr>
            <w:tcW w:w="2268" w:type="dxa"/>
          </w:tcPr>
          <w:p w14:paraId="1C3EE3BC" w14:textId="77777777" w:rsidR="00E34BF6" w:rsidRPr="006E25B3" w:rsidRDefault="00E34BF6" w:rsidP="00E34BF6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402" w:type="dxa"/>
          </w:tcPr>
          <w:p w14:paraId="33B36576" w14:textId="77777777" w:rsidR="00E34BF6" w:rsidRPr="006E25B3" w:rsidRDefault="00E34BF6" w:rsidP="00E34BF6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8506" w:type="dxa"/>
          </w:tcPr>
          <w:p w14:paraId="04482242" w14:textId="77777777" w:rsidR="00E34BF6" w:rsidRPr="006E25B3" w:rsidRDefault="00E34BF6" w:rsidP="00E34BF6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34BF6" w14:paraId="006DCA95" w14:textId="77777777" w:rsidTr="00FC6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48180536" w14:textId="5227F06F" w:rsidR="00E34BF6" w:rsidRPr="005A25C4" w:rsidRDefault="00E34BF6" w:rsidP="00E34BF6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78217C">
              <w:rPr>
                <w:sz w:val="12"/>
                <w:szCs w:val="12"/>
              </w:rPr>
              <w:fldChar w:fldCharType="begin"/>
            </w:r>
            <w:r w:rsidRPr="0078217C">
              <w:rPr>
                <w:b w:val="0"/>
                <w:bCs w:val="0"/>
                <w:sz w:val="12"/>
                <w:szCs w:val="12"/>
              </w:rPr>
              <w:instrText xml:space="preserve"> SEQ roleListNo\* Arabic \* MERGEFORMAT  \* MERGEFORMAT </w:instrText>
            </w:r>
            <w:r w:rsidRPr="0078217C">
              <w:rPr>
                <w:sz w:val="12"/>
                <w:szCs w:val="12"/>
              </w:rPr>
              <w:fldChar w:fldCharType="separate"/>
            </w:r>
            <w:r w:rsidR="002F3012">
              <w:rPr>
                <w:b w:val="0"/>
                <w:bCs w:val="0"/>
                <w:noProof/>
                <w:sz w:val="12"/>
                <w:szCs w:val="12"/>
              </w:rPr>
              <w:t>8</w:t>
            </w:r>
            <w:r w:rsidRPr="0078217C">
              <w:rPr>
                <w:sz w:val="12"/>
                <w:szCs w:val="12"/>
              </w:rPr>
              <w:fldChar w:fldCharType="end"/>
            </w:r>
          </w:p>
        </w:tc>
        <w:tc>
          <w:tcPr>
            <w:tcW w:w="2268" w:type="dxa"/>
          </w:tcPr>
          <w:p w14:paraId="5C8CB4AB" w14:textId="77777777" w:rsidR="00E34BF6" w:rsidRPr="006E25B3" w:rsidRDefault="00E34BF6" w:rsidP="00E34BF6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402" w:type="dxa"/>
          </w:tcPr>
          <w:p w14:paraId="1CFBEBF9" w14:textId="77777777" w:rsidR="00E34BF6" w:rsidRPr="006E25B3" w:rsidRDefault="00E34BF6" w:rsidP="00E34BF6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8506" w:type="dxa"/>
          </w:tcPr>
          <w:p w14:paraId="07987FDC" w14:textId="77777777" w:rsidR="00E34BF6" w:rsidRPr="006E25B3" w:rsidRDefault="00E34BF6" w:rsidP="00E34BF6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34BF6" w14:paraId="48C58B5C" w14:textId="77777777" w:rsidTr="00FC6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0F015753" w14:textId="3E87AEE4" w:rsidR="00E34BF6" w:rsidRPr="005A25C4" w:rsidRDefault="00E34BF6" w:rsidP="00E34BF6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78217C">
              <w:rPr>
                <w:sz w:val="12"/>
                <w:szCs w:val="12"/>
              </w:rPr>
              <w:fldChar w:fldCharType="begin"/>
            </w:r>
            <w:r w:rsidRPr="0078217C">
              <w:rPr>
                <w:b w:val="0"/>
                <w:bCs w:val="0"/>
                <w:sz w:val="12"/>
                <w:szCs w:val="12"/>
              </w:rPr>
              <w:instrText xml:space="preserve"> SEQ roleListNo\* Arabic \* MERGEFORMAT  \* MERGEFORMAT </w:instrText>
            </w:r>
            <w:r w:rsidRPr="0078217C">
              <w:rPr>
                <w:sz w:val="12"/>
                <w:szCs w:val="12"/>
              </w:rPr>
              <w:fldChar w:fldCharType="separate"/>
            </w:r>
            <w:r w:rsidR="002F3012">
              <w:rPr>
                <w:b w:val="0"/>
                <w:bCs w:val="0"/>
                <w:noProof/>
                <w:sz w:val="12"/>
                <w:szCs w:val="12"/>
              </w:rPr>
              <w:t>9</w:t>
            </w:r>
            <w:r w:rsidRPr="0078217C">
              <w:rPr>
                <w:sz w:val="12"/>
                <w:szCs w:val="12"/>
              </w:rPr>
              <w:fldChar w:fldCharType="end"/>
            </w:r>
          </w:p>
        </w:tc>
        <w:tc>
          <w:tcPr>
            <w:tcW w:w="2268" w:type="dxa"/>
          </w:tcPr>
          <w:p w14:paraId="417FD08A" w14:textId="77777777" w:rsidR="00E34BF6" w:rsidRPr="006E25B3" w:rsidRDefault="00E34BF6" w:rsidP="00E34BF6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402" w:type="dxa"/>
          </w:tcPr>
          <w:p w14:paraId="5F7004C0" w14:textId="77777777" w:rsidR="00E34BF6" w:rsidRPr="006E25B3" w:rsidRDefault="00E34BF6" w:rsidP="00E34BF6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8506" w:type="dxa"/>
          </w:tcPr>
          <w:p w14:paraId="67732E56" w14:textId="77777777" w:rsidR="00E34BF6" w:rsidRPr="006E25B3" w:rsidRDefault="00E34BF6" w:rsidP="00E34BF6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34BF6" w14:paraId="6B5D9921" w14:textId="77777777" w:rsidTr="00FC6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5D801466" w14:textId="016C6357" w:rsidR="00E34BF6" w:rsidRPr="005A25C4" w:rsidRDefault="00E34BF6" w:rsidP="00E34BF6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78217C">
              <w:rPr>
                <w:sz w:val="12"/>
                <w:szCs w:val="12"/>
              </w:rPr>
              <w:fldChar w:fldCharType="begin"/>
            </w:r>
            <w:r w:rsidRPr="0078217C">
              <w:rPr>
                <w:b w:val="0"/>
                <w:bCs w:val="0"/>
                <w:sz w:val="12"/>
                <w:szCs w:val="12"/>
              </w:rPr>
              <w:instrText xml:space="preserve"> SEQ roleListNo\* Arabic \* MERGEFORMAT  \* MERGEFORMAT </w:instrText>
            </w:r>
            <w:r w:rsidRPr="0078217C">
              <w:rPr>
                <w:sz w:val="12"/>
                <w:szCs w:val="12"/>
              </w:rPr>
              <w:fldChar w:fldCharType="separate"/>
            </w:r>
            <w:r w:rsidR="002F3012">
              <w:rPr>
                <w:b w:val="0"/>
                <w:bCs w:val="0"/>
                <w:noProof/>
                <w:sz w:val="12"/>
                <w:szCs w:val="12"/>
              </w:rPr>
              <w:t>10</w:t>
            </w:r>
            <w:r w:rsidRPr="0078217C">
              <w:rPr>
                <w:sz w:val="12"/>
                <w:szCs w:val="12"/>
              </w:rPr>
              <w:fldChar w:fldCharType="end"/>
            </w:r>
          </w:p>
        </w:tc>
        <w:tc>
          <w:tcPr>
            <w:tcW w:w="2268" w:type="dxa"/>
          </w:tcPr>
          <w:p w14:paraId="159B6DF1" w14:textId="77777777" w:rsidR="00E34BF6" w:rsidRPr="006E25B3" w:rsidRDefault="00E34BF6" w:rsidP="00E34BF6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402" w:type="dxa"/>
          </w:tcPr>
          <w:p w14:paraId="06D564B6" w14:textId="77777777" w:rsidR="00E34BF6" w:rsidRPr="006E25B3" w:rsidRDefault="00E34BF6" w:rsidP="00E34BF6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8506" w:type="dxa"/>
          </w:tcPr>
          <w:p w14:paraId="43854966" w14:textId="77777777" w:rsidR="00E34BF6" w:rsidRPr="006E25B3" w:rsidRDefault="00E34BF6" w:rsidP="00E34BF6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34BF6" w14:paraId="1B569FCB" w14:textId="77777777" w:rsidTr="00FC6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00C88758" w14:textId="7B5794A0" w:rsidR="00E34BF6" w:rsidRPr="005A25C4" w:rsidRDefault="00E34BF6" w:rsidP="00E34BF6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78217C">
              <w:rPr>
                <w:sz w:val="12"/>
                <w:szCs w:val="12"/>
              </w:rPr>
              <w:fldChar w:fldCharType="begin"/>
            </w:r>
            <w:r w:rsidRPr="0078217C">
              <w:rPr>
                <w:b w:val="0"/>
                <w:bCs w:val="0"/>
                <w:sz w:val="12"/>
                <w:szCs w:val="12"/>
              </w:rPr>
              <w:instrText xml:space="preserve"> SEQ roleListNo\* Arabic \* MERGEFORMAT  \* MERGEFORMAT </w:instrText>
            </w:r>
            <w:r w:rsidRPr="0078217C">
              <w:rPr>
                <w:sz w:val="12"/>
                <w:szCs w:val="12"/>
              </w:rPr>
              <w:fldChar w:fldCharType="separate"/>
            </w:r>
            <w:r w:rsidR="002F3012">
              <w:rPr>
                <w:b w:val="0"/>
                <w:bCs w:val="0"/>
                <w:noProof/>
                <w:sz w:val="12"/>
                <w:szCs w:val="12"/>
              </w:rPr>
              <w:t>11</w:t>
            </w:r>
            <w:r w:rsidRPr="0078217C">
              <w:rPr>
                <w:sz w:val="12"/>
                <w:szCs w:val="12"/>
              </w:rPr>
              <w:fldChar w:fldCharType="end"/>
            </w:r>
          </w:p>
        </w:tc>
        <w:tc>
          <w:tcPr>
            <w:tcW w:w="2268" w:type="dxa"/>
          </w:tcPr>
          <w:p w14:paraId="27FCF44A" w14:textId="77777777" w:rsidR="00E34BF6" w:rsidRPr="006E25B3" w:rsidRDefault="00E34BF6" w:rsidP="00E34BF6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402" w:type="dxa"/>
          </w:tcPr>
          <w:p w14:paraId="2E349300" w14:textId="77777777" w:rsidR="00E34BF6" w:rsidRPr="006E25B3" w:rsidRDefault="00E34BF6" w:rsidP="00E34BF6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8506" w:type="dxa"/>
          </w:tcPr>
          <w:p w14:paraId="31F83D5B" w14:textId="77777777" w:rsidR="00E34BF6" w:rsidRPr="006E25B3" w:rsidRDefault="00E34BF6" w:rsidP="00E34BF6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34BF6" w14:paraId="330AF11D" w14:textId="77777777" w:rsidTr="00FC6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653CF4C4" w14:textId="67629870" w:rsidR="00E34BF6" w:rsidRPr="005A25C4" w:rsidRDefault="00E34BF6" w:rsidP="00E34BF6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78217C">
              <w:rPr>
                <w:sz w:val="12"/>
                <w:szCs w:val="12"/>
              </w:rPr>
              <w:fldChar w:fldCharType="begin"/>
            </w:r>
            <w:r w:rsidRPr="0078217C">
              <w:rPr>
                <w:b w:val="0"/>
                <w:bCs w:val="0"/>
                <w:sz w:val="12"/>
                <w:szCs w:val="12"/>
              </w:rPr>
              <w:instrText xml:space="preserve"> SEQ roleListNo\* Arabic \* MERGEFORMAT  \* MERGEFORMAT </w:instrText>
            </w:r>
            <w:r w:rsidRPr="0078217C">
              <w:rPr>
                <w:sz w:val="12"/>
                <w:szCs w:val="12"/>
              </w:rPr>
              <w:fldChar w:fldCharType="separate"/>
            </w:r>
            <w:r w:rsidR="002F3012">
              <w:rPr>
                <w:b w:val="0"/>
                <w:bCs w:val="0"/>
                <w:noProof/>
                <w:sz w:val="12"/>
                <w:szCs w:val="12"/>
              </w:rPr>
              <w:t>12</w:t>
            </w:r>
            <w:r w:rsidRPr="0078217C">
              <w:rPr>
                <w:sz w:val="12"/>
                <w:szCs w:val="12"/>
              </w:rPr>
              <w:fldChar w:fldCharType="end"/>
            </w:r>
          </w:p>
        </w:tc>
        <w:tc>
          <w:tcPr>
            <w:tcW w:w="2268" w:type="dxa"/>
          </w:tcPr>
          <w:p w14:paraId="6E86E65E" w14:textId="77777777" w:rsidR="00E34BF6" w:rsidRPr="006E25B3" w:rsidRDefault="00E34BF6" w:rsidP="00E34BF6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402" w:type="dxa"/>
          </w:tcPr>
          <w:p w14:paraId="4840A087" w14:textId="77777777" w:rsidR="00E34BF6" w:rsidRPr="006E25B3" w:rsidRDefault="00E34BF6" w:rsidP="00E34BF6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8506" w:type="dxa"/>
          </w:tcPr>
          <w:p w14:paraId="725B48F6" w14:textId="77777777" w:rsidR="00E34BF6" w:rsidRPr="006E25B3" w:rsidRDefault="00E34BF6" w:rsidP="00E34BF6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34BF6" w14:paraId="6A1A8A51" w14:textId="77777777" w:rsidTr="00FC6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45D0C72B" w14:textId="09C3F112" w:rsidR="00E34BF6" w:rsidRPr="005A25C4" w:rsidRDefault="00E34BF6" w:rsidP="00E34BF6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78217C">
              <w:rPr>
                <w:sz w:val="12"/>
                <w:szCs w:val="12"/>
              </w:rPr>
              <w:fldChar w:fldCharType="begin"/>
            </w:r>
            <w:r w:rsidRPr="0078217C">
              <w:rPr>
                <w:b w:val="0"/>
                <w:bCs w:val="0"/>
                <w:sz w:val="12"/>
                <w:szCs w:val="12"/>
              </w:rPr>
              <w:instrText xml:space="preserve"> SEQ roleListNo\* Arabic \* MERGEFORMAT  \* MERGEFORMAT </w:instrText>
            </w:r>
            <w:r w:rsidRPr="0078217C">
              <w:rPr>
                <w:sz w:val="12"/>
                <w:szCs w:val="12"/>
              </w:rPr>
              <w:fldChar w:fldCharType="separate"/>
            </w:r>
            <w:r w:rsidR="002F3012">
              <w:rPr>
                <w:b w:val="0"/>
                <w:bCs w:val="0"/>
                <w:noProof/>
                <w:sz w:val="12"/>
                <w:szCs w:val="12"/>
              </w:rPr>
              <w:t>13</w:t>
            </w:r>
            <w:r w:rsidRPr="0078217C">
              <w:rPr>
                <w:sz w:val="12"/>
                <w:szCs w:val="12"/>
              </w:rPr>
              <w:fldChar w:fldCharType="end"/>
            </w:r>
          </w:p>
        </w:tc>
        <w:tc>
          <w:tcPr>
            <w:tcW w:w="2268" w:type="dxa"/>
          </w:tcPr>
          <w:p w14:paraId="75758A18" w14:textId="77777777" w:rsidR="00E34BF6" w:rsidRPr="006E25B3" w:rsidRDefault="00E34BF6" w:rsidP="00E34BF6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402" w:type="dxa"/>
          </w:tcPr>
          <w:p w14:paraId="393FB3E1" w14:textId="77777777" w:rsidR="00E34BF6" w:rsidRPr="006E25B3" w:rsidRDefault="00E34BF6" w:rsidP="00E34BF6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8506" w:type="dxa"/>
          </w:tcPr>
          <w:p w14:paraId="5BE48DA3" w14:textId="77777777" w:rsidR="00E34BF6" w:rsidRPr="006E25B3" w:rsidRDefault="00E34BF6" w:rsidP="00E34BF6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34BF6" w14:paraId="642C9825" w14:textId="77777777" w:rsidTr="00FC6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1739390B" w14:textId="423C4CED" w:rsidR="00E34BF6" w:rsidRPr="005A25C4" w:rsidRDefault="00E34BF6" w:rsidP="00E34BF6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78217C">
              <w:rPr>
                <w:sz w:val="12"/>
                <w:szCs w:val="12"/>
              </w:rPr>
              <w:fldChar w:fldCharType="begin"/>
            </w:r>
            <w:r w:rsidRPr="0078217C">
              <w:rPr>
                <w:b w:val="0"/>
                <w:bCs w:val="0"/>
                <w:sz w:val="12"/>
                <w:szCs w:val="12"/>
              </w:rPr>
              <w:instrText xml:space="preserve"> SEQ roleListNo\* Arabic \* MERGEFORMAT  \* MERGEFORMAT </w:instrText>
            </w:r>
            <w:r w:rsidRPr="0078217C">
              <w:rPr>
                <w:sz w:val="12"/>
                <w:szCs w:val="12"/>
              </w:rPr>
              <w:fldChar w:fldCharType="separate"/>
            </w:r>
            <w:r w:rsidR="002F3012">
              <w:rPr>
                <w:b w:val="0"/>
                <w:bCs w:val="0"/>
                <w:noProof/>
                <w:sz w:val="12"/>
                <w:szCs w:val="12"/>
              </w:rPr>
              <w:t>14</w:t>
            </w:r>
            <w:r w:rsidRPr="0078217C">
              <w:rPr>
                <w:sz w:val="12"/>
                <w:szCs w:val="12"/>
              </w:rPr>
              <w:fldChar w:fldCharType="end"/>
            </w:r>
          </w:p>
        </w:tc>
        <w:tc>
          <w:tcPr>
            <w:tcW w:w="2268" w:type="dxa"/>
          </w:tcPr>
          <w:p w14:paraId="094E18E4" w14:textId="77777777" w:rsidR="00E34BF6" w:rsidRPr="006E25B3" w:rsidRDefault="00E34BF6" w:rsidP="00E34BF6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402" w:type="dxa"/>
          </w:tcPr>
          <w:p w14:paraId="141D97A8" w14:textId="77777777" w:rsidR="00E34BF6" w:rsidRPr="006E25B3" w:rsidRDefault="00E34BF6" w:rsidP="00E34BF6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8506" w:type="dxa"/>
          </w:tcPr>
          <w:p w14:paraId="4E4FBDAE" w14:textId="77777777" w:rsidR="00E34BF6" w:rsidRPr="006E25B3" w:rsidRDefault="00E34BF6" w:rsidP="00E34BF6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34BF6" w14:paraId="0DD9BC6C" w14:textId="77777777" w:rsidTr="00FC6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1DD5BEC7" w14:textId="1CC423D1" w:rsidR="00E34BF6" w:rsidRPr="005A25C4" w:rsidRDefault="00E34BF6" w:rsidP="00E34BF6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78217C">
              <w:rPr>
                <w:sz w:val="12"/>
                <w:szCs w:val="12"/>
              </w:rPr>
              <w:fldChar w:fldCharType="begin"/>
            </w:r>
            <w:r w:rsidRPr="0078217C">
              <w:rPr>
                <w:b w:val="0"/>
                <w:bCs w:val="0"/>
                <w:sz w:val="12"/>
                <w:szCs w:val="12"/>
              </w:rPr>
              <w:instrText xml:space="preserve"> SEQ roleListNo\* Arabic \* MERGEFORMAT  \* MERGEFORMAT </w:instrText>
            </w:r>
            <w:r w:rsidRPr="0078217C">
              <w:rPr>
                <w:sz w:val="12"/>
                <w:szCs w:val="12"/>
              </w:rPr>
              <w:fldChar w:fldCharType="separate"/>
            </w:r>
            <w:r w:rsidR="002F3012">
              <w:rPr>
                <w:b w:val="0"/>
                <w:bCs w:val="0"/>
                <w:noProof/>
                <w:sz w:val="12"/>
                <w:szCs w:val="12"/>
              </w:rPr>
              <w:t>15</w:t>
            </w:r>
            <w:r w:rsidRPr="0078217C">
              <w:rPr>
                <w:sz w:val="12"/>
                <w:szCs w:val="12"/>
              </w:rPr>
              <w:fldChar w:fldCharType="end"/>
            </w:r>
          </w:p>
        </w:tc>
        <w:tc>
          <w:tcPr>
            <w:tcW w:w="2268" w:type="dxa"/>
          </w:tcPr>
          <w:p w14:paraId="2C048B05" w14:textId="77777777" w:rsidR="00E34BF6" w:rsidRPr="006E25B3" w:rsidRDefault="00E34BF6" w:rsidP="00E34BF6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402" w:type="dxa"/>
          </w:tcPr>
          <w:p w14:paraId="45561788" w14:textId="77777777" w:rsidR="00E34BF6" w:rsidRPr="006E25B3" w:rsidRDefault="00E34BF6" w:rsidP="00E34BF6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8506" w:type="dxa"/>
          </w:tcPr>
          <w:p w14:paraId="12D198A5" w14:textId="77777777" w:rsidR="00E34BF6" w:rsidRPr="006E25B3" w:rsidRDefault="00E34BF6" w:rsidP="00E34BF6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34BF6" w14:paraId="71B0E97D" w14:textId="77777777" w:rsidTr="00FC6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751E43D6" w14:textId="1393157C" w:rsidR="00E34BF6" w:rsidRPr="005A25C4" w:rsidRDefault="00E34BF6" w:rsidP="00E34BF6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78217C">
              <w:rPr>
                <w:sz w:val="12"/>
                <w:szCs w:val="12"/>
              </w:rPr>
              <w:fldChar w:fldCharType="begin"/>
            </w:r>
            <w:r w:rsidRPr="0078217C">
              <w:rPr>
                <w:b w:val="0"/>
                <w:bCs w:val="0"/>
                <w:sz w:val="12"/>
                <w:szCs w:val="12"/>
              </w:rPr>
              <w:instrText xml:space="preserve"> SEQ roleListNo\* Arabic \* MERGEFORMAT  \* MERGEFORMAT </w:instrText>
            </w:r>
            <w:r w:rsidRPr="0078217C">
              <w:rPr>
                <w:sz w:val="12"/>
                <w:szCs w:val="12"/>
              </w:rPr>
              <w:fldChar w:fldCharType="separate"/>
            </w:r>
            <w:r w:rsidR="002F3012">
              <w:rPr>
                <w:b w:val="0"/>
                <w:bCs w:val="0"/>
                <w:noProof/>
                <w:sz w:val="12"/>
                <w:szCs w:val="12"/>
              </w:rPr>
              <w:t>16</w:t>
            </w:r>
            <w:r w:rsidRPr="0078217C">
              <w:rPr>
                <w:sz w:val="12"/>
                <w:szCs w:val="12"/>
              </w:rPr>
              <w:fldChar w:fldCharType="end"/>
            </w:r>
          </w:p>
        </w:tc>
        <w:tc>
          <w:tcPr>
            <w:tcW w:w="2268" w:type="dxa"/>
          </w:tcPr>
          <w:p w14:paraId="251D6952" w14:textId="77777777" w:rsidR="00E34BF6" w:rsidRPr="006E25B3" w:rsidRDefault="00E34BF6" w:rsidP="00E34BF6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402" w:type="dxa"/>
          </w:tcPr>
          <w:p w14:paraId="745E3CF0" w14:textId="77777777" w:rsidR="00E34BF6" w:rsidRPr="006E25B3" w:rsidRDefault="00E34BF6" w:rsidP="00E34BF6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8506" w:type="dxa"/>
          </w:tcPr>
          <w:p w14:paraId="5E54AE55" w14:textId="77777777" w:rsidR="00E34BF6" w:rsidRPr="006E25B3" w:rsidRDefault="00E34BF6" w:rsidP="00E34BF6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34BF6" w14:paraId="716D97E6" w14:textId="77777777" w:rsidTr="00FC6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2AFA4EDB" w14:textId="58999D51" w:rsidR="00E34BF6" w:rsidRPr="005A25C4" w:rsidRDefault="00E34BF6" w:rsidP="00E34BF6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78217C">
              <w:rPr>
                <w:sz w:val="12"/>
                <w:szCs w:val="12"/>
              </w:rPr>
              <w:fldChar w:fldCharType="begin"/>
            </w:r>
            <w:r w:rsidRPr="0078217C">
              <w:rPr>
                <w:b w:val="0"/>
                <w:bCs w:val="0"/>
                <w:sz w:val="12"/>
                <w:szCs w:val="12"/>
              </w:rPr>
              <w:instrText xml:space="preserve"> SEQ roleListNo\* Arabic \* MERGEFORMAT  \* MERGEFORMAT </w:instrText>
            </w:r>
            <w:r w:rsidRPr="0078217C">
              <w:rPr>
                <w:sz w:val="12"/>
                <w:szCs w:val="12"/>
              </w:rPr>
              <w:fldChar w:fldCharType="separate"/>
            </w:r>
            <w:r w:rsidR="002F3012">
              <w:rPr>
                <w:b w:val="0"/>
                <w:bCs w:val="0"/>
                <w:noProof/>
                <w:sz w:val="12"/>
                <w:szCs w:val="12"/>
              </w:rPr>
              <w:t>17</w:t>
            </w:r>
            <w:r w:rsidRPr="0078217C">
              <w:rPr>
                <w:sz w:val="12"/>
                <w:szCs w:val="12"/>
              </w:rPr>
              <w:fldChar w:fldCharType="end"/>
            </w:r>
          </w:p>
        </w:tc>
        <w:tc>
          <w:tcPr>
            <w:tcW w:w="2268" w:type="dxa"/>
          </w:tcPr>
          <w:p w14:paraId="5FAFF781" w14:textId="77777777" w:rsidR="00E34BF6" w:rsidRPr="006E25B3" w:rsidRDefault="00E34BF6" w:rsidP="00E34BF6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402" w:type="dxa"/>
          </w:tcPr>
          <w:p w14:paraId="7CB708CB" w14:textId="77777777" w:rsidR="00E34BF6" w:rsidRPr="006E25B3" w:rsidRDefault="00E34BF6" w:rsidP="00E34BF6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8506" w:type="dxa"/>
          </w:tcPr>
          <w:p w14:paraId="14D95A65" w14:textId="77777777" w:rsidR="00E34BF6" w:rsidRPr="006E25B3" w:rsidRDefault="00E34BF6" w:rsidP="00E34BF6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</w:tbl>
    <w:p w14:paraId="14695023" w14:textId="77777777" w:rsidR="00B94E7B" w:rsidRPr="00374067" w:rsidRDefault="00B94E7B" w:rsidP="00E513BA">
      <w:pPr>
        <w:pStyle w:val="aa"/>
      </w:pPr>
    </w:p>
    <w:sectPr w:rsidR="00B94E7B" w:rsidRPr="00374067" w:rsidSect="00FE2C01">
      <w:headerReference w:type="default" r:id="rId9"/>
      <w:footerReference w:type="default" r:id="rId10"/>
      <w:type w:val="continuous"/>
      <w:pgSz w:w="16838" w:h="11906" w:orient="landscape" w:code="9"/>
      <w:pgMar w:top="1440" w:right="1077" w:bottom="1440" w:left="1077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C8592" w14:textId="77777777" w:rsidR="00552EAB" w:rsidRDefault="00552EAB" w:rsidP="00F95D5B">
      <w:r>
        <w:separator/>
      </w:r>
    </w:p>
  </w:endnote>
  <w:endnote w:type="continuationSeparator" w:id="0">
    <w:p w14:paraId="746FF64D" w14:textId="77777777" w:rsidR="00552EAB" w:rsidRDefault="00552EAB" w:rsidP="00F95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A8BB0" w14:textId="77777777" w:rsidR="006B1362" w:rsidRDefault="006B1362" w:rsidP="0029474B">
    <w:pPr>
      <w:pStyle w:val="a7"/>
      <w:jc w:val="right"/>
    </w:pPr>
    <w:r w:rsidRPr="0029474B">
      <w:t xml:space="preserve">© </w:t>
    </w:r>
    <w:r>
      <w:rPr>
        <w:rFonts w:hint="eastAsia"/>
      </w:rPr>
      <w:t xml:space="preserve">2020 </w:t>
    </w:r>
    <w:r w:rsidRPr="0029474B">
      <w:t>Optimal System Design Works.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07198" w14:textId="77777777" w:rsidR="006B1362" w:rsidRPr="003A02B2" w:rsidRDefault="006B1362" w:rsidP="0029474B">
    <w:pPr>
      <w:pStyle w:val="a7"/>
      <w:jc w:val="right"/>
    </w:pPr>
    <w:r>
      <w:ptab w:relativeTo="margin" w:alignment="center" w:leader="none"/>
    </w:r>
    <w:r w:rsidRPr="003A02B2">
      <w:t xml:space="preserve">p. </w:t>
    </w:r>
    <w:r w:rsidRPr="0029474B">
      <w:fldChar w:fldCharType="begin"/>
    </w:r>
    <w:r w:rsidRPr="0029474B">
      <w:instrText>PAGE    \* MERGEFORMAT</w:instrText>
    </w:r>
    <w:r w:rsidRPr="0029474B">
      <w:fldChar w:fldCharType="separate"/>
    </w:r>
    <w:r w:rsidRPr="0029474B">
      <w:t>1</w:t>
    </w:r>
    <w:r w:rsidRPr="0029474B">
      <w:fldChar w:fldCharType="end"/>
    </w:r>
    <w:r>
      <w:ptab w:relativeTo="margin" w:alignment="right" w:leader="none"/>
    </w:r>
    <w:r w:rsidRPr="0029474B">
      <w:t xml:space="preserve">© </w:t>
    </w:r>
    <w:r>
      <w:rPr>
        <w:rFonts w:hint="eastAsia"/>
      </w:rPr>
      <w:t xml:space="preserve">2020 </w:t>
    </w:r>
    <w:r w:rsidRPr="0029474B">
      <w:t>Optimal System Design Works.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D1D43" w14:textId="77777777" w:rsidR="00552EAB" w:rsidRDefault="00552EAB" w:rsidP="00F95D5B">
      <w:r>
        <w:separator/>
      </w:r>
    </w:p>
  </w:footnote>
  <w:footnote w:type="continuationSeparator" w:id="0">
    <w:p w14:paraId="4EF4A761" w14:textId="77777777" w:rsidR="00552EAB" w:rsidRDefault="00552EAB" w:rsidP="00F95D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9FB77" w14:textId="77777777" w:rsidR="006B1362" w:rsidRDefault="006B1362" w:rsidP="00EA2185">
    <w:pPr>
      <w:pStyle w:val="a7"/>
    </w:pPr>
    <w:r>
      <w:rPr>
        <w:rFonts w:hint="eastAsia"/>
      </w:rPr>
      <w:t>XXXXX</w:t>
    </w:r>
    <w:r>
      <w:rPr>
        <w:rFonts w:hint="eastAsia"/>
      </w:rPr>
      <w:t>株式会社向け</w:t>
    </w:r>
    <w:r>
      <w:rPr>
        <w:rFonts w:hint="eastAsia"/>
      </w:rPr>
      <w:t xml:space="preserve"> </w:t>
    </w:r>
    <w:r>
      <w:rPr>
        <w:rFonts w:hint="eastAsia"/>
      </w:rPr>
      <w:t>〇〇システム構築プロジェクト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F91CE" w14:textId="77777777" w:rsidR="006B1362" w:rsidRDefault="006B1362" w:rsidP="00EA2185">
    <w:pPr>
      <w:pStyle w:val="a7"/>
    </w:pPr>
    <w:r>
      <w:rPr>
        <w:rFonts w:hint="eastAsia"/>
      </w:rPr>
      <w:t>〇〇システム構築プロジェクト</w:t>
    </w:r>
    <w:r>
      <w:rPr>
        <w:rFonts w:hint="eastAsia"/>
      </w:rPr>
      <w:t xml:space="preserve"> </w:t>
    </w:r>
    <w:r w:rsidR="0074228B">
      <w:rPr>
        <w:rFonts w:hint="eastAsia"/>
      </w:rPr>
      <w:t>アプリケーション</w:t>
    </w:r>
    <w:r>
      <w:rPr>
        <w:rFonts w:hint="eastAsia"/>
      </w:rPr>
      <w:t>仕様書</w:t>
    </w:r>
    <w:r>
      <w:rPr>
        <w:rFonts w:hint="eastAsia"/>
      </w:rPr>
      <w:t xml:space="preserve"> </w:t>
    </w:r>
    <w:r>
      <w:rPr>
        <w:rFonts w:hint="eastAsia"/>
      </w:rPr>
      <w:t>第</w:t>
    </w:r>
    <w:r>
      <w:rPr>
        <w:rFonts w:hint="eastAsia"/>
      </w:rPr>
      <w:t>1.0</w:t>
    </w:r>
    <w:r>
      <w:rPr>
        <w:rFonts w:hint="eastAsia"/>
      </w:rPr>
      <w:t>版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proofState w:spelling="clean" w:grammar="dirty"/>
  <w:attachedTemplate r:id="rId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7A1"/>
    <w:rsid w:val="00002BCB"/>
    <w:rsid w:val="000069F1"/>
    <w:rsid w:val="00013264"/>
    <w:rsid w:val="00013E27"/>
    <w:rsid w:val="000144DD"/>
    <w:rsid w:val="000150D9"/>
    <w:rsid w:val="00016D43"/>
    <w:rsid w:val="00021DA3"/>
    <w:rsid w:val="00027BD3"/>
    <w:rsid w:val="00037D33"/>
    <w:rsid w:val="00037E87"/>
    <w:rsid w:val="000417C2"/>
    <w:rsid w:val="000444CE"/>
    <w:rsid w:val="00053AC3"/>
    <w:rsid w:val="00060653"/>
    <w:rsid w:val="00062871"/>
    <w:rsid w:val="00070280"/>
    <w:rsid w:val="00070923"/>
    <w:rsid w:val="00073550"/>
    <w:rsid w:val="00082780"/>
    <w:rsid w:val="00096489"/>
    <w:rsid w:val="00096497"/>
    <w:rsid w:val="000A024F"/>
    <w:rsid w:val="000A418E"/>
    <w:rsid w:val="000B056E"/>
    <w:rsid w:val="000B6086"/>
    <w:rsid w:val="000B6097"/>
    <w:rsid w:val="000C0C7F"/>
    <w:rsid w:val="000C33DF"/>
    <w:rsid w:val="000C670D"/>
    <w:rsid w:val="000D3110"/>
    <w:rsid w:val="000D53EF"/>
    <w:rsid w:val="000D57D9"/>
    <w:rsid w:val="000E1964"/>
    <w:rsid w:val="000F68B3"/>
    <w:rsid w:val="0010171D"/>
    <w:rsid w:val="0011018C"/>
    <w:rsid w:val="00122D0F"/>
    <w:rsid w:val="00124BD4"/>
    <w:rsid w:val="00126004"/>
    <w:rsid w:val="00130AD5"/>
    <w:rsid w:val="00131D97"/>
    <w:rsid w:val="001708B3"/>
    <w:rsid w:val="00172D20"/>
    <w:rsid w:val="001738E7"/>
    <w:rsid w:val="001879BA"/>
    <w:rsid w:val="00195BD8"/>
    <w:rsid w:val="001A30CB"/>
    <w:rsid w:val="001B1570"/>
    <w:rsid w:val="001B37B0"/>
    <w:rsid w:val="001B79DB"/>
    <w:rsid w:val="001C1475"/>
    <w:rsid w:val="001C7EF8"/>
    <w:rsid w:val="001D15B3"/>
    <w:rsid w:val="001D423E"/>
    <w:rsid w:val="001D6464"/>
    <w:rsid w:val="001E0582"/>
    <w:rsid w:val="001E36D1"/>
    <w:rsid w:val="001F2B4E"/>
    <w:rsid w:val="001F4E38"/>
    <w:rsid w:val="002030C3"/>
    <w:rsid w:val="002058C6"/>
    <w:rsid w:val="00210386"/>
    <w:rsid w:val="00213859"/>
    <w:rsid w:val="0021486F"/>
    <w:rsid w:val="002222BA"/>
    <w:rsid w:val="00230852"/>
    <w:rsid w:val="00234DAC"/>
    <w:rsid w:val="00240BC3"/>
    <w:rsid w:val="00244519"/>
    <w:rsid w:val="00252F78"/>
    <w:rsid w:val="0027652B"/>
    <w:rsid w:val="0027742D"/>
    <w:rsid w:val="00281066"/>
    <w:rsid w:val="0028452B"/>
    <w:rsid w:val="00291C75"/>
    <w:rsid w:val="0029474B"/>
    <w:rsid w:val="002948E5"/>
    <w:rsid w:val="00297CB0"/>
    <w:rsid w:val="002A19E4"/>
    <w:rsid w:val="002A4121"/>
    <w:rsid w:val="002A4554"/>
    <w:rsid w:val="002A596A"/>
    <w:rsid w:val="002A6715"/>
    <w:rsid w:val="002B010A"/>
    <w:rsid w:val="002B201D"/>
    <w:rsid w:val="002C2CFE"/>
    <w:rsid w:val="002C72B3"/>
    <w:rsid w:val="002D0031"/>
    <w:rsid w:val="002E32A8"/>
    <w:rsid w:val="002E5D3A"/>
    <w:rsid w:val="002F270C"/>
    <w:rsid w:val="002F3012"/>
    <w:rsid w:val="00322CBC"/>
    <w:rsid w:val="003323AE"/>
    <w:rsid w:val="00332C30"/>
    <w:rsid w:val="0034076C"/>
    <w:rsid w:val="00350ECC"/>
    <w:rsid w:val="00361F67"/>
    <w:rsid w:val="00364CC8"/>
    <w:rsid w:val="003737F2"/>
    <w:rsid w:val="00374067"/>
    <w:rsid w:val="00375773"/>
    <w:rsid w:val="0037772C"/>
    <w:rsid w:val="003951C3"/>
    <w:rsid w:val="00397190"/>
    <w:rsid w:val="003A02B2"/>
    <w:rsid w:val="003A16C0"/>
    <w:rsid w:val="003A3589"/>
    <w:rsid w:val="003A7F52"/>
    <w:rsid w:val="003B5C05"/>
    <w:rsid w:val="003B7D6F"/>
    <w:rsid w:val="003C1464"/>
    <w:rsid w:val="003C30E1"/>
    <w:rsid w:val="003D59DC"/>
    <w:rsid w:val="003E0F3D"/>
    <w:rsid w:val="003E6EC7"/>
    <w:rsid w:val="003E7F79"/>
    <w:rsid w:val="003F1F09"/>
    <w:rsid w:val="003F25F6"/>
    <w:rsid w:val="003F4D64"/>
    <w:rsid w:val="003F55B9"/>
    <w:rsid w:val="00401377"/>
    <w:rsid w:val="004057F4"/>
    <w:rsid w:val="00405B08"/>
    <w:rsid w:val="0040667D"/>
    <w:rsid w:val="004245B7"/>
    <w:rsid w:val="00424E44"/>
    <w:rsid w:val="00426A69"/>
    <w:rsid w:val="00433585"/>
    <w:rsid w:val="00440481"/>
    <w:rsid w:val="00441DD6"/>
    <w:rsid w:val="0044274F"/>
    <w:rsid w:val="00442CA8"/>
    <w:rsid w:val="00447E88"/>
    <w:rsid w:val="00452F83"/>
    <w:rsid w:val="00453D2C"/>
    <w:rsid w:val="00455E58"/>
    <w:rsid w:val="00463264"/>
    <w:rsid w:val="004823D4"/>
    <w:rsid w:val="004844A9"/>
    <w:rsid w:val="004918E3"/>
    <w:rsid w:val="0049195F"/>
    <w:rsid w:val="00491A14"/>
    <w:rsid w:val="00491C25"/>
    <w:rsid w:val="00494181"/>
    <w:rsid w:val="004A08B8"/>
    <w:rsid w:val="004A2C8B"/>
    <w:rsid w:val="004A64E7"/>
    <w:rsid w:val="004A7F6B"/>
    <w:rsid w:val="004B1E64"/>
    <w:rsid w:val="004D106E"/>
    <w:rsid w:val="004D1F2A"/>
    <w:rsid w:val="004E5EB6"/>
    <w:rsid w:val="004F3734"/>
    <w:rsid w:val="004F3E45"/>
    <w:rsid w:val="0050509C"/>
    <w:rsid w:val="00505370"/>
    <w:rsid w:val="00505DF2"/>
    <w:rsid w:val="00506ACA"/>
    <w:rsid w:val="00517A8B"/>
    <w:rsid w:val="00536279"/>
    <w:rsid w:val="005363C1"/>
    <w:rsid w:val="00545C8D"/>
    <w:rsid w:val="00546A61"/>
    <w:rsid w:val="00550CC3"/>
    <w:rsid w:val="00552EAB"/>
    <w:rsid w:val="0055314C"/>
    <w:rsid w:val="0056380C"/>
    <w:rsid w:val="00563D38"/>
    <w:rsid w:val="00567EEC"/>
    <w:rsid w:val="005716CB"/>
    <w:rsid w:val="00574C76"/>
    <w:rsid w:val="005764BA"/>
    <w:rsid w:val="00577A45"/>
    <w:rsid w:val="00580117"/>
    <w:rsid w:val="00584AB4"/>
    <w:rsid w:val="0059515F"/>
    <w:rsid w:val="00596D8C"/>
    <w:rsid w:val="005A25C4"/>
    <w:rsid w:val="005A7C38"/>
    <w:rsid w:val="005B1876"/>
    <w:rsid w:val="005B1EA8"/>
    <w:rsid w:val="005B6A76"/>
    <w:rsid w:val="005C212E"/>
    <w:rsid w:val="005C631E"/>
    <w:rsid w:val="005C7A7B"/>
    <w:rsid w:val="005D2A89"/>
    <w:rsid w:val="005D2DF6"/>
    <w:rsid w:val="005D3833"/>
    <w:rsid w:val="005D6980"/>
    <w:rsid w:val="005E0D0E"/>
    <w:rsid w:val="005F0543"/>
    <w:rsid w:val="00615D82"/>
    <w:rsid w:val="00617F10"/>
    <w:rsid w:val="00620111"/>
    <w:rsid w:val="006230DA"/>
    <w:rsid w:val="00633C85"/>
    <w:rsid w:val="006377EB"/>
    <w:rsid w:val="00644C9D"/>
    <w:rsid w:val="0065093A"/>
    <w:rsid w:val="0065150F"/>
    <w:rsid w:val="00651FA1"/>
    <w:rsid w:val="00655F1C"/>
    <w:rsid w:val="006562CD"/>
    <w:rsid w:val="006564EB"/>
    <w:rsid w:val="006570D7"/>
    <w:rsid w:val="006605B7"/>
    <w:rsid w:val="006637C5"/>
    <w:rsid w:val="00663911"/>
    <w:rsid w:val="00665810"/>
    <w:rsid w:val="006724E1"/>
    <w:rsid w:val="00673B4F"/>
    <w:rsid w:val="00673C4D"/>
    <w:rsid w:val="0067420F"/>
    <w:rsid w:val="0068460E"/>
    <w:rsid w:val="00684BF6"/>
    <w:rsid w:val="00685936"/>
    <w:rsid w:val="0069006D"/>
    <w:rsid w:val="006935D0"/>
    <w:rsid w:val="0069509D"/>
    <w:rsid w:val="006A2638"/>
    <w:rsid w:val="006A772E"/>
    <w:rsid w:val="006B10B5"/>
    <w:rsid w:val="006B1362"/>
    <w:rsid w:val="006B68F2"/>
    <w:rsid w:val="006C3877"/>
    <w:rsid w:val="006D6CD5"/>
    <w:rsid w:val="006E25B3"/>
    <w:rsid w:val="006E3011"/>
    <w:rsid w:val="006F02F4"/>
    <w:rsid w:val="006F1952"/>
    <w:rsid w:val="006F22E4"/>
    <w:rsid w:val="007023F8"/>
    <w:rsid w:val="00703A9F"/>
    <w:rsid w:val="00703B1D"/>
    <w:rsid w:val="00706A75"/>
    <w:rsid w:val="00710090"/>
    <w:rsid w:val="00712EEE"/>
    <w:rsid w:val="0071577B"/>
    <w:rsid w:val="00715CE5"/>
    <w:rsid w:val="00722819"/>
    <w:rsid w:val="007316B6"/>
    <w:rsid w:val="0073389E"/>
    <w:rsid w:val="007346C4"/>
    <w:rsid w:val="00737556"/>
    <w:rsid w:val="0074228B"/>
    <w:rsid w:val="007446E5"/>
    <w:rsid w:val="007549B5"/>
    <w:rsid w:val="00757401"/>
    <w:rsid w:val="00770938"/>
    <w:rsid w:val="007712E9"/>
    <w:rsid w:val="007737A1"/>
    <w:rsid w:val="00791F13"/>
    <w:rsid w:val="00792898"/>
    <w:rsid w:val="00797F56"/>
    <w:rsid w:val="007A4F1E"/>
    <w:rsid w:val="007B0B12"/>
    <w:rsid w:val="007B42BF"/>
    <w:rsid w:val="007B6595"/>
    <w:rsid w:val="007C0D63"/>
    <w:rsid w:val="007C77A8"/>
    <w:rsid w:val="007D54A5"/>
    <w:rsid w:val="007D7C91"/>
    <w:rsid w:val="00800B64"/>
    <w:rsid w:val="0080111C"/>
    <w:rsid w:val="008118B7"/>
    <w:rsid w:val="00812EF4"/>
    <w:rsid w:val="00813195"/>
    <w:rsid w:val="00815ECB"/>
    <w:rsid w:val="0082036B"/>
    <w:rsid w:val="0082037C"/>
    <w:rsid w:val="008310E4"/>
    <w:rsid w:val="00842802"/>
    <w:rsid w:val="00853EA0"/>
    <w:rsid w:val="0085629D"/>
    <w:rsid w:val="0085634A"/>
    <w:rsid w:val="00860EA1"/>
    <w:rsid w:val="00862904"/>
    <w:rsid w:val="00867B32"/>
    <w:rsid w:val="00876558"/>
    <w:rsid w:val="008903AB"/>
    <w:rsid w:val="00897CD1"/>
    <w:rsid w:val="008A4F68"/>
    <w:rsid w:val="008A63B9"/>
    <w:rsid w:val="008C11DF"/>
    <w:rsid w:val="008C1409"/>
    <w:rsid w:val="008C2BED"/>
    <w:rsid w:val="008C360F"/>
    <w:rsid w:val="008D0918"/>
    <w:rsid w:val="008E17AC"/>
    <w:rsid w:val="008E2D8F"/>
    <w:rsid w:val="00903035"/>
    <w:rsid w:val="00905DF0"/>
    <w:rsid w:val="00906670"/>
    <w:rsid w:val="00915FF0"/>
    <w:rsid w:val="009210F7"/>
    <w:rsid w:val="0092341A"/>
    <w:rsid w:val="009276F1"/>
    <w:rsid w:val="00933627"/>
    <w:rsid w:val="0094122C"/>
    <w:rsid w:val="00941A07"/>
    <w:rsid w:val="009445E1"/>
    <w:rsid w:val="00954856"/>
    <w:rsid w:val="00954ADD"/>
    <w:rsid w:val="00956432"/>
    <w:rsid w:val="0096222E"/>
    <w:rsid w:val="00971223"/>
    <w:rsid w:val="00976698"/>
    <w:rsid w:val="00977B73"/>
    <w:rsid w:val="00982BCB"/>
    <w:rsid w:val="00984495"/>
    <w:rsid w:val="00990F38"/>
    <w:rsid w:val="009A1D2B"/>
    <w:rsid w:val="009A5125"/>
    <w:rsid w:val="009B3FE7"/>
    <w:rsid w:val="009B61BE"/>
    <w:rsid w:val="009C0183"/>
    <w:rsid w:val="009C118A"/>
    <w:rsid w:val="009E1172"/>
    <w:rsid w:val="009E2F5B"/>
    <w:rsid w:val="009E4EE1"/>
    <w:rsid w:val="009E66E9"/>
    <w:rsid w:val="009F05FB"/>
    <w:rsid w:val="009F348B"/>
    <w:rsid w:val="009F491C"/>
    <w:rsid w:val="009F5BDB"/>
    <w:rsid w:val="00A018B2"/>
    <w:rsid w:val="00A02935"/>
    <w:rsid w:val="00A073FD"/>
    <w:rsid w:val="00A30E2A"/>
    <w:rsid w:val="00A32644"/>
    <w:rsid w:val="00A72504"/>
    <w:rsid w:val="00A72EFB"/>
    <w:rsid w:val="00A7384E"/>
    <w:rsid w:val="00A80B47"/>
    <w:rsid w:val="00AA45F5"/>
    <w:rsid w:val="00AA658F"/>
    <w:rsid w:val="00AA753A"/>
    <w:rsid w:val="00AB05B9"/>
    <w:rsid w:val="00AB4032"/>
    <w:rsid w:val="00AC2A0D"/>
    <w:rsid w:val="00AC4538"/>
    <w:rsid w:val="00AC47A8"/>
    <w:rsid w:val="00AC70A6"/>
    <w:rsid w:val="00AC7CB5"/>
    <w:rsid w:val="00AE7C55"/>
    <w:rsid w:val="00AF21E7"/>
    <w:rsid w:val="00B01759"/>
    <w:rsid w:val="00B12346"/>
    <w:rsid w:val="00B1558A"/>
    <w:rsid w:val="00B168B0"/>
    <w:rsid w:val="00B3612F"/>
    <w:rsid w:val="00B363F7"/>
    <w:rsid w:val="00B41984"/>
    <w:rsid w:val="00B44D7B"/>
    <w:rsid w:val="00B465FC"/>
    <w:rsid w:val="00B6303B"/>
    <w:rsid w:val="00B702F1"/>
    <w:rsid w:val="00B76D83"/>
    <w:rsid w:val="00B815A8"/>
    <w:rsid w:val="00B92A79"/>
    <w:rsid w:val="00B94E7B"/>
    <w:rsid w:val="00B962F8"/>
    <w:rsid w:val="00BA7594"/>
    <w:rsid w:val="00BB2B5E"/>
    <w:rsid w:val="00BC14D8"/>
    <w:rsid w:val="00BC34DE"/>
    <w:rsid w:val="00BC350B"/>
    <w:rsid w:val="00BC42E0"/>
    <w:rsid w:val="00BD11C7"/>
    <w:rsid w:val="00BD22E1"/>
    <w:rsid w:val="00BD3884"/>
    <w:rsid w:val="00BD3F63"/>
    <w:rsid w:val="00BD4C54"/>
    <w:rsid w:val="00BD56CB"/>
    <w:rsid w:val="00BF54BB"/>
    <w:rsid w:val="00C042B4"/>
    <w:rsid w:val="00C13EB5"/>
    <w:rsid w:val="00C3324D"/>
    <w:rsid w:val="00C40BE3"/>
    <w:rsid w:val="00C444AC"/>
    <w:rsid w:val="00C44635"/>
    <w:rsid w:val="00C51DC2"/>
    <w:rsid w:val="00C5667F"/>
    <w:rsid w:val="00C61217"/>
    <w:rsid w:val="00C64CC3"/>
    <w:rsid w:val="00C7658F"/>
    <w:rsid w:val="00C821D0"/>
    <w:rsid w:val="00C925EC"/>
    <w:rsid w:val="00C93C96"/>
    <w:rsid w:val="00C941EF"/>
    <w:rsid w:val="00C94D53"/>
    <w:rsid w:val="00C97BF2"/>
    <w:rsid w:val="00CA4FD0"/>
    <w:rsid w:val="00CA647F"/>
    <w:rsid w:val="00CB36AA"/>
    <w:rsid w:val="00CB42E3"/>
    <w:rsid w:val="00CB7942"/>
    <w:rsid w:val="00CC3C15"/>
    <w:rsid w:val="00CC46B8"/>
    <w:rsid w:val="00CC6C8B"/>
    <w:rsid w:val="00CD07C6"/>
    <w:rsid w:val="00CD07DC"/>
    <w:rsid w:val="00CD45A5"/>
    <w:rsid w:val="00CF1F99"/>
    <w:rsid w:val="00CF5A31"/>
    <w:rsid w:val="00D37795"/>
    <w:rsid w:val="00D453AA"/>
    <w:rsid w:val="00D601AE"/>
    <w:rsid w:val="00D65078"/>
    <w:rsid w:val="00D73AB5"/>
    <w:rsid w:val="00D755AF"/>
    <w:rsid w:val="00D87FA8"/>
    <w:rsid w:val="00DA30C2"/>
    <w:rsid w:val="00DA340B"/>
    <w:rsid w:val="00DA3539"/>
    <w:rsid w:val="00DA3C02"/>
    <w:rsid w:val="00DA74E9"/>
    <w:rsid w:val="00DB17DF"/>
    <w:rsid w:val="00DB6D2E"/>
    <w:rsid w:val="00DD0F84"/>
    <w:rsid w:val="00DD1DF0"/>
    <w:rsid w:val="00DD3D91"/>
    <w:rsid w:val="00DD753E"/>
    <w:rsid w:val="00DE5388"/>
    <w:rsid w:val="00DE6488"/>
    <w:rsid w:val="00E05E07"/>
    <w:rsid w:val="00E233F8"/>
    <w:rsid w:val="00E242FF"/>
    <w:rsid w:val="00E24A1B"/>
    <w:rsid w:val="00E3130E"/>
    <w:rsid w:val="00E3318B"/>
    <w:rsid w:val="00E34BF6"/>
    <w:rsid w:val="00E35050"/>
    <w:rsid w:val="00E37225"/>
    <w:rsid w:val="00E412B9"/>
    <w:rsid w:val="00E435BC"/>
    <w:rsid w:val="00E43D25"/>
    <w:rsid w:val="00E513BA"/>
    <w:rsid w:val="00E517DF"/>
    <w:rsid w:val="00E734A3"/>
    <w:rsid w:val="00E82221"/>
    <w:rsid w:val="00E94A5E"/>
    <w:rsid w:val="00E95515"/>
    <w:rsid w:val="00EA2185"/>
    <w:rsid w:val="00EA31E5"/>
    <w:rsid w:val="00EA3607"/>
    <w:rsid w:val="00EA4F61"/>
    <w:rsid w:val="00EB11E2"/>
    <w:rsid w:val="00EB32A0"/>
    <w:rsid w:val="00EB3A7B"/>
    <w:rsid w:val="00EB4FEF"/>
    <w:rsid w:val="00EB7CF9"/>
    <w:rsid w:val="00EC0D14"/>
    <w:rsid w:val="00ED4BB5"/>
    <w:rsid w:val="00EE1BB2"/>
    <w:rsid w:val="00EE7B31"/>
    <w:rsid w:val="00EF1C74"/>
    <w:rsid w:val="00EF2812"/>
    <w:rsid w:val="00EF55F0"/>
    <w:rsid w:val="00EF6627"/>
    <w:rsid w:val="00F005A0"/>
    <w:rsid w:val="00F036B7"/>
    <w:rsid w:val="00F068C5"/>
    <w:rsid w:val="00F1514B"/>
    <w:rsid w:val="00F160AA"/>
    <w:rsid w:val="00F234EF"/>
    <w:rsid w:val="00F23DDD"/>
    <w:rsid w:val="00F2484C"/>
    <w:rsid w:val="00F2621E"/>
    <w:rsid w:val="00F26ABB"/>
    <w:rsid w:val="00F37337"/>
    <w:rsid w:val="00F436BD"/>
    <w:rsid w:val="00F44F7A"/>
    <w:rsid w:val="00F47EED"/>
    <w:rsid w:val="00F50EB3"/>
    <w:rsid w:val="00F531D7"/>
    <w:rsid w:val="00F76721"/>
    <w:rsid w:val="00F806E1"/>
    <w:rsid w:val="00F85E55"/>
    <w:rsid w:val="00F90DB9"/>
    <w:rsid w:val="00F92C37"/>
    <w:rsid w:val="00F95D5B"/>
    <w:rsid w:val="00FC0F57"/>
    <w:rsid w:val="00FC2E1A"/>
    <w:rsid w:val="00FC6604"/>
    <w:rsid w:val="00FC6D1D"/>
    <w:rsid w:val="00FC6EF4"/>
    <w:rsid w:val="00FD7D04"/>
    <w:rsid w:val="00FE2C01"/>
    <w:rsid w:val="00FF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8AADB70"/>
  <w15:chartTrackingRefBased/>
  <w15:docId w15:val="{E15B2339-7973-49E6-8459-4C0741623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201D"/>
    <w:pPr>
      <w:widowControl w:val="0"/>
      <w:jc w:val="both"/>
    </w:pPr>
  </w:style>
  <w:style w:type="paragraph" w:styleId="1">
    <w:name w:val="heading 1"/>
    <w:aliases w:val="設計書見出し"/>
    <w:basedOn w:val="a"/>
    <w:next w:val="a"/>
    <w:link w:val="10"/>
    <w:uiPriority w:val="9"/>
    <w:qFormat/>
    <w:rsid w:val="00976698"/>
    <w:pPr>
      <w:keepNext/>
      <w:pageBreakBefore/>
      <w:pBdr>
        <w:left w:val="thinThickMediumGap" w:sz="48" w:space="4" w:color="4472C4" w:themeColor="accent1"/>
      </w:pBdr>
      <w:outlineLvl w:val="0"/>
    </w:pPr>
    <w:rPr>
      <w:rFonts w:asciiTheme="majorHAnsi" w:eastAsia="Meiryo UI" w:hAnsiTheme="majorHAnsi" w:cstheme="majorBidi"/>
      <w:b/>
      <w:sz w:val="36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47E88"/>
    <w:pPr>
      <w:keepNext/>
      <w:outlineLvl w:val="1"/>
    </w:pPr>
    <w:rPr>
      <w:rFonts w:asciiTheme="majorHAnsi" w:eastAsia="Meiryo UI" w:hAnsiTheme="majorHAnsi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7E88"/>
    <w:pPr>
      <w:keepNext/>
      <w:ind w:leftChars="400" w:left="400"/>
      <w:outlineLvl w:val="2"/>
    </w:pPr>
    <w:rPr>
      <w:rFonts w:asciiTheme="majorHAnsi" w:eastAsia="Meiryo UI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65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C7658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4">
    <w:name w:val="Placeholder Text"/>
    <w:basedOn w:val="a0"/>
    <w:uiPriority w:val="99"/>
    <w:semiHidden/>
    <w:rsid w:val="006C3877"/>
    <w:rPr>
      <w:color w:val="808080"/>
    </w:rPr>
  </w:style>
  <w:style w:type="character" w:customStyle="1" w:styleId="10">
    <w:name w:val="見出し 1 (文字)"/>
    <w:aliases w:val="設計書見出し (文字)"/>
    <w:basedOn w:val="a0"/>
    <w:link w:val="1"/>
    <w:uiPriority w:val="9"/>
    <w:rsid w:val="00976698"/>
    <w:rPr>
      <w:rFonts w:asciiTheme="majorHAnsi" w:eastAsia="Meiryo UI" w:hAnsiTheme="majorHAnsi" w:cstheme="majorBidi"/>
      <w:b/>
      <w:sz w:val="36"/>
      <w:szCs w:val="24"/>
    </w:rPr>
  </w:style>
  <w:style w:type="paragraph" w:styleId="a5">
    <w:name w:val="header"/>
    <w:basedOn w:val="a"/>
    <w:link w:val="a6"/>
    <w:uiPriority w:val="99"/>
    <w:unhideWhenUsed/>
    <w:rsid w:val="00EA2185"/>
    <w:pPr>
      <w:tabs>
        <w:tab w:val="center" w:pos="4252"/>
        <w:tab w:val="right" w:pos="8504"/>
      </w:tabs>
      <w:snapToGrid w:val="0"/>
    </w:pPr>
    <w:rPr>
      <w:rFonts w:eastAsia="Meiryo UI"/>
    </w:rPr>
  </w:style>
  <w:style w:type="character" w:customStyle="1" w:styleId="a6">
    <w:name w:val="ヘッダー (文字)"/>
    <w:basedOn w:val="a0"/>
    <w:link w:val="a5"/>
    <w:uiPriority w:val="99"/>
    <w:rsid w:val="00EA2185"/>
    <w:rPr>
      <w:rFonts w:eastAsia="Meiryo UI"/>
    </w:rPr>
  </w:style>
  <w:style w:type="paragraph" w:styleId="a7">
    <w:name w:val="footer"/>
    <w:basedOn w:val="a"/>
    <w:link w:val="a8"/>
    <w:uiPriority w:val="99"/>
    <w:unhideWhenUsed/>
    <w:rsid w:val="00EA2185"/>
    <w:pPr>
      <w:tabs>
        <w:tab w:val="center" w:pos="4252"/>
        <w:tab w:val="right" w:pos="8504"/>
      </w:tabs>
      <w:snapToGrid w:val="0"/>
    </w:pPr>
    <w:rPr>
      <w:rFonts w:eastAsia="Meiryo UI"/>
    </w:rPr>
  </w:style>
  <w:style w:type="character" w:customStyle="1" w:styleId="a8">
    <w:name w:val="フッター (文字)"/>
    <w:basedOn w:val="a0"/>
    <w:link w:val="a7"/>
    <w:uiPriority w:val="99"/>
    <w:rsid w:val="00EA2185"/>
    <w:rPr>
      <w:rFonts w:eastAsia="Meiryo UI"/>
    </w:rPr>
  </w:style>
  <w:style w:type="paragraph" w:customStyle="1" w:styleId="a9">
    <w:name w:val="表紙タイトル"/>
    <w:basedOn w:val="a"/>
    <w:qFormat/>
    <w:rsid w:val="006D6CD5"/>
    <w:pPr>
      <w:widowControl/>
      <w:jc w:val="center"/>
    </w:pPr>
    <w:rPr>
      <w:rFonts w:eastAsia="Meiryo UI"/>
      <w:b/>
      <w:sz w:val="56"/>
    </w:rPr>
  </w:style>
  <w:style w:type="paragraph" w:customStyle="1" w:styleId="aa">
    <w:name w:val="設計書文章"/>
    <w:basedOn w:val="a"/>
    <w:qFormat/>
    <w:rsid w:val="003E6EC7"/>
    <w:rPr>
      <w:rFonts w:ascii="Meiryo UI" w:eastAsia="Meiryo UI" w:hAnsi="Meiryo UI"/>
    </w:rPr>
  </w:style>
  <w:style w:type="paragraph" w:customStyle="1" w:styleId="ab">
    <w:name w:val="表紙サブタイトル"/>
    <w:basedOn w:val="a9"/>
    <w:qFormat/>
    <w:rsid w:val="006D6CD5"/>
    <w:rPr>
      <w:sz w:val="40"/>
    </w:rPr>
  </w:style>
  <w:style w:type="paragraph" w:styleId="ac">
    <w:name w:val="Subtitle"/>
    <w:basedOn w:val="a"/>
    <w:next w:val="a"/>
    <w:link w:val="ad"/>
    <w:uiPriority w:val="11"/>
    <w:qFormat/>
    <w:rsid w:val="006D6CD5"/>
    <w:pPr>
      <w:jc w:val="center"/>
      <w:outlineLvl w:val="1"/>
    </w:pPr>
    <w:rPr>
      <w:sz w:val="24"/>
      <w:szCs w:val="24"/>
    </w:rPr>
  </w:style>
  <w:style w:type="character" w:customStyle="1" w:styleId="ad">
    <w:name w:val="副題 (文字)"/>
    <w:basedOn w:val="a0"/>
    <w:link w:val="ac"/>
    <w:uiPriority w:val="11"/>
    <w:rsid w:val="006D6CD5"/>
    <w:rPr>
      <w:sz w:val="24"/>
      <w:szCs w:val="24"/>
    </w:rPr>
  </w:style>
  <w:style w:type="paragraph" w:styleId="ae">
    <w:name w:val="Title"/>
    <w:basedOn w:val="a"/>
    <w:next w:val="a"/>
    <w:link w:val="af"/>
    <w:uiPriority w:val="10"/>
    <w:qFormat/>
    <w:rsid w:val="0069509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f">
    <w:name w:val="表題 (文字)"/>
    <w:basedOn w:val="a0"/>
    <w:link w:val="ae"/>
    <w:uiPriority w:val="10"/>
    <w:rsid w:val="0069509D"/>
    <w:rPr>
      <w:rFonts w:asciiTheme="majorHAnsi" w:eastAsiaTheme="majorEastAsia" w:hAnsiTheme="majorHAnsi" w:cstheme="majorBidi"/>
      <w:sz w:val="32"/>
      <w:szCs w:val="32"/>
    </w:rPr>
  </w:style>
  <w:style w:type="paragraph" w:customStyle="1" w:styleId="af0">
    <w:name w:val="バージョン"/>
    <w:basedOn w:val="ab"/>
    <w:qFormat/>
    <w:rsid w:val="0069509D"/>
    <w:rPr>
      <w:sz w:val="28"/>
    </w:rPr>
  </w:style>
  <w:style w:type="paragraph" w:styleId="af1">
    <w:name w:val="TOC Heading"/>
    <w:basedOn w:val="1"/>
    <w:next w:val="aa"/>
    <w:uiPriority w:val="39"/>
    <w:unhideWhenUsed/>
    <w:qFormat/>
    <w:rsid w:val="00447E88"/>
    <w:pPr>
      <w:keepLines/>
      <w:pageBreakBefore w:val="0"/>
      <w:widowControl/>
      <w:pBdr>
        <w:left w:val="none" w:sz="0" w:space="0" w:color="auto"/>
      </w:pBdr>
      <w:spacing w:before="240" w:line="259" w:lineRule="auto"/>
      <w:jc w:val="left"/>
      <w:outlineLvl w:val="9"/>
    </w:pPr>
    <w:rPr>
      <w:b w:val="0"/>
      <w:color w:val="000000" w:themeColor="text1"/>
      <w:kern w:val="0"/>
      <w:sz w:val="32"/>
      <w:szCs w:val="32"/>
    </w:rPr>
  </w:style>
  <w:style w:type="paragraph" w:styleId="12">
    <w:name w:val="toc 1"/>
    <w:basedOn w:val="aa"/>
    <w:next w:val="aa"/>
    <w:autoRedefine/>
    <w:uiPriority w:val="39"/>
    <w:unhideWhenUsed/>
    <w:rsid w:val="003C1464"/>
  </w:style>
  <w:style w:type="character" w:styleId="af2">
    <w:name w:val="Hyperlink"/>
    <w:basedOn w:val="a0"/>
    <w:uiPriority w:val="99"/>
    <w:unhideWhenUsed/>
    <w:rsid w:val="00F234EF"/>
    <w:rPr>
      <w:color w:val="0563C1" w:themeColor="hyperlink"/>
      <w:u w:val="single"/>
    </w:rPr>
  </w:style>
  <w:style w:type="table" w:styleId="4-3">
    <w:name w:val="Grid Table 4 Accent 3"/>
    <w:basedOn w:val="a1"/>
    <w:uiPriority w:val="49"/>
    <w:rsid w:val="009C118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21">
    <w:name w:val="toc 2"/>
    <w:basedOn w:val="aa"/>
    <w:next w:val="aa"/>
    <w:autoRedefine/>
    <w:uiPriority w:val="39"/>
    <w:semiHidden/>
    <w:unhideWhenUsed/>
    <w:rsid w:val="003C1464"/>
    <w:pPr>
      <w:ind w:leftChars="100" w:left="210"/>
    </w:pPr>
  </w:style>
  <w:style w:type="paragraph" w:styleId="31">
    <w:name w:val="toc 3"/>
    <w:basedOn w:val="aa"/>
    <w:next w:val="aa"/>
    <w:autoRedefine/>
    <w:uiPriority w:val="39"/>
    <w:semiHidden/>
    <w:unhideWhenUsed/>
    <w:rsid w:val="003C1464"/>
    <w:pPr>
      <w:ind w:leftChars="200" w:left="420"/>
    </w:pPr>
  </w:style>
  <w:style w:type="paragraph" w:styleId="4">
    <w:name w:val="toc 4"/>
    <w:basedOn w:val="aa"/>
    <w:next w:val="aa"/>
    <w:autoRedefine/>
    <w:uiPriority w:val="39"/>
    <w:semiHidden/>
    <w:unhideWhenUsed/>
    <w:rsid w:val="003C1464"/>
    <w:pPr>
      <w:ind w:leftChars="300" w:left="630"/>
    </w:pPr>
  </w:style>
  <w:style w:type="paragraph" w:styleId="5">
    <w:name w:val="toc 5"/>
    <w:basedOn w:val="aa"/>
    <w:next w:val="aa"/>
    <w:autoRedefine/>
    <w:uiPriority w:val="39"/>
    <w:semiHidden/>
    <w:unhideWhenUsed/>
    <w:rsid w:val="003C1464"/>
    <w:pPr>
      <w:ind w:leftChars="400" w:left="840"/>
    </w:pPr>
  </w:style>
  <w:style w:type="paragraph" w:styleId="6">
    <w:name w:val="toc 6"/>
    <w:basedOn w:val="aa"/>
    <w:next w:val="aa"/>
    <w:autoRedefine/>
    <w:uiPriority w:val="39"/>
    <w:semiHidden/>
    <w:unhideWhenUsed/>
    <w:rsid w:val="003C1464"/>
    <w:pPr>
      <w:ind w:leftChars="500" w:left="1050"/>
    </w:pPr>
  </w:style>
  <w:style w:type="paragraph" w:styleId="7">
    <w:name w:val="toc 7"/>
    <w:basedOn w:val="aa"/>
    <w:next w:val="aa"/>
    <w:autoRedefine/>
    <w:uiPriority w:val="39"/>
    <w:semiHidden/>
    <w:unhideWhenUsed/>
    <w:rsid w:val="003C1464"/>
    <w:pPr>
      <w:ind w:leftChars="600" w:left="1260"/>
    </w:pPr>
  </w:style>
  <w:style w:type="paragraph" w:styleId="8">
    <w:name w:val="toc 8"/>
    <w:basedOn w:val="aa"/>
    <w:next w:val="aa"/>
    <w:autoRedefine/>
    <w:uiPriority w:val="39"/>
    <w:semiHidden/>
    <w:unhideWhenUsed/>
    <w:rsid w:val="003C1464"/>
    <w:pPr>
      <w:ind w:leftChars="700" w:left="1470"/>
    </w:pPr>
  </w:style>
  <w:style w:type="paragraph" w:styleId="9">
    <w:name w:val="toc 9"/>
    <w:basedOn w:val="aa"/>
    <w:next w:val="aa"/>
    <w:autoRedefine/>
    <w:uiPriority w:val="39"/>
    <w:semiHidden/>
    <w:unhideWhenUsed/>
    <w:rsid w:val="003C1464"/>
    <w:pPr>
      <w:ind w:leftChars="800" w:left="1680"/>
    </w:pPr>
  </w:style>
  <w:style w:type="character" w:customStyle="1" w:styleId="20">
    <w:name w:val="見出し 2 (文字)"/>
    <w:basedOn w:val="a0"/>
    <w:link w:val="2"/>
    <w:uiPriority w:val="9"/>
    <w:rsid w:val="00447E88"/>
    <w:rPr>
      <w:rFonts w:asciiTheme="majorHAnsi" w:eastAsia="Meiryo UI" w:hAnsiTheme="majorHAnsi" w:cstheme="majorBidi"/>
    </w:rPr>
  </w:style>
  <w:style w:type="character" w:customStyle="1" w:styleId="30">
    <w:name w:val="見出し 3 (文字)"/>
    <w:basedOn w:val="a0"/>
    <w:link w:val="3"/>
    <w:uiPriority w:val="9"/>
    <w:semiHidden/>
    <w:rsid w:val="00447E88"/>
    <w:rPr>
      <w:rFonts w:asciiTheme="majorHAnsi" w:eastAsia="Meiryo UI" w:hAnsiTheme="majorHAnsi" w:cstheme="majorBidi"/>
    </w:rPr>
  </w:style>
  <w:style w:type="character" w:styleId="af3">
    <w:name w:val="annotation reference"/>
    <w:basedOn w:val="a0"/>
    <w:uiPriority w:val="99"/>
    <w:semiHidden/>
    <w:unhideWhenUsed/>
    <w:rsid w:val="00990F38"/>
    <w:rPr>
      <w:sz w:val="18"/>
      <w:szCs w:val="18"/>
    </w:rPr>
  </w:style>
  <w:style w:type="paragraph" w:styleId="af4">
    <w:name w:val="annotation text"/>
    <w:basedOn w:val="a"/>
    <w:link w:val="af5"/>
    <w:uiPriority w:val="99"/>
    <w:semiHidden/>
    <w:unhideWhenUsed/>
    <w:rsid w:val="00990F38"/>
    <w:pPr>
      <w:jc w:val="left"/>
    </w:pPr>
  </w:style>
  <w:style w:type="character" w:customStyle="1" w:styleId="af5">
    <w:name w:val="コメント文字列 (文字)"/>
    <w:basedOn w:val="a0"/>
    <w:link w:val="af4"/>
    <w:uiPriority w:val="99"/>
    <w:semiHidden/>
    <w:rsid w:val="00990F38"/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990F38"/>
    <w:rPr>
      <w:b/>
      <w:bCs/>
    </w:rPr>
  </w:style>
  <w:style w:type="character" w:customStyle="1" w:styleId="af7">
    <w:name w:val="コメント内容 (文字)"/>
    <w:basedOn w:val="af5"/>
    <w:link w:val="af6"/>
    <w:uiPriority w:val="99"/>
    <w:semiHidden/>
    <w:rsid w:val="00990F38"/>
    <w:rPr>
      <w:b/>
      <w:bCs/>
    </w:rPr>
  </w:style>
  <w:style w:type="paragraph" w:styleId="af8">
    <w:name w:val="Revision"/>
    <w:hidden/>
    <w:uiPriority w:val="99"/>
    <w:semiHidden/>
    <w:rsid w:val="00990F38"/>
  </w:style>
  <w:style w:type="table" w:styleId="3-3">
    <w:name w:val="List Table 3 Accent 3"/>
    <w:basedOn w:val="a1"/>
    <w:uiPriority w:val="48"/>
    <w:rsid w:val="00A7384E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customStyle="1" w:styleId="af9">
    <w:name w:val="オブジェクトタイトル小"/>
    <w:basedOn w:val="aa"/>
    <w:qFormat/>
    <w:rsid w:val="002B201D"/>
    <w:pPr>
      <w:spacing w:line="240" w:lineRule="exact"/>
      <w:jc w:val="center"/>
    </w:pPr>
    <w:rPr>
      <w:color w:val="000000" w:themeColor="text1"/>
      <w:sz w:val="16"/>
    </w:rPr>
  </w:style>
  <w:style w:type="table" w:styleId="4-30">
    <w:name w:val="List Table 4 Accent 3"/>
    <w:basedOn w:val="a1"/>
    <w:uiPriority w:val="49"/>
    <w:rsid w:val="00FC6604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emin\Desktop\&#22522;&#26412;&#35373;&#35336;&#26360;&#12486;&#12531;&#12503;&#12524;&#12540;&#12488;%20-%20&#12467;&#12500;&#12540;\ED27_&#12450;&#12503;&#12522;&#12465;&#12540;&#12471;&#12519;&#12531;&#20181;&#27096;\ED27_&#12450;&#12503;&#12522;&#12465;&#12540;&#12471;&#12519;&#12531;&#20181;&#27096;&#26360;_&#12486;&#12531;&#12503;&#12524;&#12540;&#12488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0C718D29C104D2797270AC773C8888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4FAFE1C-E49E-4CBF-8331-1DB6F7E6DBFE}"/>
      </w:docPartPr>
      <w:docPartBody>
        <w:p w:rsidR="00000000" w:rsidRDefault="00000000">
          <w:pPr>
            <w:pStyle w:val="E0C718D29C104D2797270AC773C8888B"/>
          </w:pPr>
          <w:r w:rsidRPr="004B6F5B">
            <w:rPr>
              <w:rStyle w:val="a3"/>
            </w:rPr>
            <w:t>アイテムを選択してください。</w:t>
          </w:r>
        </w:p>
      </w:docPartBody>
    </w:docPart>
    <w:docPart>
      <w:docPartPr>
        <w:name w:val="BCC85B9112094290B2419E4790BF2B2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925FB86-706D-417E-8B7B-8DCA71F5968E}"/>
      </w:docPartPr>
      <w:docPartBody>
        <w:p w:rsidR="00000000" w:rsidRDefault="00000000">
          <w:pPr>
            <w:pStyle w:val="BCC85B9112094290B2419E4790BF2B2D"/>
          </w:pPr>
          <w:r w:rsidRPr="004B6F5B">
            <w:rPr>
              <w:rStyle w:val="a3"/>
            </w:rPr>
            <w:t>アイテムを選択してください。</w:t>
          </w:r>
        </w:p>
      </w:docPartBody>
    </w:docPart>
    <w:docPart>
      <w:docPartPr>
        <w:name w:val="7806F98857334691B454D11694D5A28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A692F73-97C8-4AA7-A043-BB79F04CF50F}"/>
      </w:docPartPr>
      <w:docPartBody>
        <w:p w:rsidR="00000000" w:rsidRDefault="00000000">
          <w:pPr>
            <w:pStyle w:val="7806F98857334691B454D11694D5A286"/>
          </w:pPr>
          <w:r w:rsidRPr="004B6F5B">
            <w:rPr>
              <w:rStyle w:val="a3"/>
            </w:rPr>
            <w:t>アイテムを選択してください。</w:t>
          </w:r>
        </w:p>
      </w:docPartBody>
    </w:docPart>
    <w:docPart>
      <w:docPartPr>
        <w:name w:val="C81900F93D1848C496BE2EAF8FED368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FC8AC37-3A19-4A47-A140-C455E5814382}"/>
      </w:docPartPr>
      <w:docPartBody>
        <w:p w:rsidR="00000000" w:rsidRDefault="00000000">
          <w:pPr>
            <w:pStyle w:val="C81900F93D1848C496BE2EAF8FED368A"/>
          </w:pPr>
          <w:r w:rsidRPr="004B6F5B">
            <w:rPr>
              <w:rStyle w:val="a3"/>
            </w:rPr>
            <w:t>アイテムを選択してください。</w:t>
          </w:r>
        </w:p>
      </w:docPartBody>
    </w:docPart>
    <w:docPart>
      <w:docPartPr>
        <w:name w:val="5E9BD2B4CBFB4821B99BA5E737BA0BD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77BE4AE-506D-4390-9012-FCAD6CF418DF}"/>
      </w:docPartPr>
      <w:docPartBody>
        <w:p w:rsidR="00000000" w:rsidRDefault="00000000">
          <w:pPr>
            <w:pStyle w:val="5E9BD2B4CBFB4821B99BA5E737BA0BDE"/>
          </w:pPr>
          <w:r w:rsidRPr="004B6F5B">
            <w:rPr>
              <w:rStyle w:val="a3"/>
            </w:rPr>
            <w:t>アイテムを選択してください。</w:t>
          </w:r>
        </w:p>
      </w:docPartBody>
    </w:docPart>
    <w:docPart>
      <w:docPartPr>
        <w:name w:val="299BFA29C3B74786B871B851D96DD95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0F6F1CC-2069-4879-9E08-3789A4AE6E39}"/>
      </w:docPartPr>
      <w:docPartBody>
        <w:p w:rsidR="00000000" w:rsidRDefault="00000000">
          <w:pPr>
            <w:pStyle w:val="299BFA29C3B74786B871B851D96DD955"/>
          </w:pPr>
          <w:r w:rsidRPr="004B6F5B">
            <w:rPr>
              <w:rStyle w:val="a3"/>
            </w:rPr>
            <w:t>アイテムを選択してください。</w:t>
          </w:r>
        </w:p>
      </w:docPartBody>
    </w:docPart>
    <w:docPart>
      <w:docPartPr>
        <w:name w:val="F37718B1ED5F4D9CAC2A01B1E45CC00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1F663B0-9CC2-4B37-9DD8-1BBD0B4B28FC}"/>
      </w:docPartPr>
      <w:docPartBody>
        <w:p w:rsidR="00000000" w:rsidRDefault="00000000">
          <w:pPr>
            <w:pStyle w:val="F37718B1ED5F4D9CAC2A01B1E45CC000"/>
          </w:pPr>
          <w:r w:rsidRPr="004B6F5B">
            <w:rPr>
              <w:rStyle w:val="a3"/>
            </w:rPr>
            <w:t>アイテムを選択してください。</w:t>
          </w:r>
        </w:p>
      </w:docPartBody>
    </w:docPart>
    <w:docPart>
      <w:docPartPr>
        <w:name w:val="4A5F365A0FA84015928D7A295F805C7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AA4F6F3-5219-459A-8204-DB0E04085DC0}"/>
      </w:docPartPr>
      <w:docPartBody>
        <w:p w:rsidR="00000000" w:rsidRDefault="00000000">
          <w:pPr>
            <w:pStyle w:val="4A5F365A0FA84015928D7A295F805C72"/>
          </w:pPr>
          <w:r w:rsidRPr="004B6F5B">
            <w:rPr>
              <w:rStyle w:val="a3"/>
            </w:rPr>
            <w:t>アイテムを選択してください。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FEA"/>
    <w:rsid w:val="00B4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E0C718D29C104D2797270AC773C8888B">
    <w:name w:val="E0C718D29C104D2797270AC773C8888B"/>
    <w:pPr>
      <w:widowControl w:val="0"/>
      <w:jc w:val="both"/>
    </w:pPr>
  </w:style>
  <w:style w:type="paragraph" w:customStyle="1" w:styleId="BCC85B9112094290B2419E4790BF2B2D">
    <w:name w:val="BCC85B9112094290B2419E4790BF2B2D"/>
    <w:pPr>
      <w:widowControl w:val="0"/>
      <w:jc w:val="both"/>
    </w:pPr>
  </w:style>
  <w:style w:type="paragraph" w:customStyle="1" w:styleId="7806F98857334691B454D11694D5A286">
    <w:name w:val="7806F98857334691B454D11694D5A286"/>
    <w:pPr>
      <w:widowControl w:val="0"/>
      <w:jc w:val="both"/>
    </w:pPr>
  </w:style>
  <w:style w:type="paragraph" w:customStyle="1" w:styleId="C81900F93D1848C496BE2EAF8FED368A">
    <w:name w:val="C81900F93D1848C496BE2EAF8FED368A"/>
    <w:pPr>
      <w:widowControl w:val="0"/>
      <w:jc w:val="both"/>
    </w:pPr>
  </w:style>
  <w:style w:type="paragraph" w:customStyle="1" w:styleId="5E9BD2B4CBFB4821B99BA5E737BA0BDE">
    <w:name w:val="5E9BD2B4CBFB4821B99BA5E737BA0BDE"/>
    <w:pPr>
      <w:widowControl w:val="0"/>
      <w:jc w:val="both"/>
    </w:pPr>
  </w:style>
  <w:style w:type="paragraph" w:customStyle="1" w:styleId="299BFA29C3B74786B871B851D96DD955">
    <w:name w:val="299BFA29C3B74786B871B851D96DD955"/>
    <w:pPr>
      <w:widowControl w:val="0"/>
      <w:jc w:val="both"/>
    </w:pPr>
  </w:style>
  <w:style w:type="paragraph" w:customStyle="1" w:styleId="F37718B1ED5F4D9CAC2A01B1E45CC000">
    <w:name w:val="F37718B1ED5F4D9CAC2A01B1E45CC000"/>
    <w:pPr>
      <w:widowControl w:val="0"/>
      <w:jc w:val="both"/>
    </w:pPr>
  </w:style>
  <w:style w:type="paragraph" w:customStyle="1" w:styleId="4A5F365A0FA84015928D7A295F805C72">
    <w:name w:val="4A5F365A0FA84015928D7A295F805C7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2F463-E00A-4961-916E-339574085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ED27_アプリケーション仕様書_テンプレート.dotx</Template>
  <TotalTime>2</TotalTime>
  <Pages>1</Pages>
  <Words>735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Akemin</dc:creator>
  <cp:keywords/>
  <dc:description/>
  <cp:lastModifiedBy>片桐 明美</cp:lastModifiedBy>
  <cp:revision>4</cp:revision>
  <cp:lastPrinted>2023-02-22T00:48:00Z</cp:lastPrinted>
  <dcterms:created xsi:type="dcterms:W3CDTF">2023-02-22T00:46:00Z</dcterms:created>
  <dcterms:modified xsi:type="dcterms:W3CDTF">2023-02-22T00:48:00Z</dcterms:modified>
</cp:coreProperties>
</file>