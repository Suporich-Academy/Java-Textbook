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441C" w14:textId="77777777" w:rsidR="00976698" w:rsidRDefault="00976698" w:rsidP="006D6CD5">
      <w:pPr>
        <w:pStyle w:val="aa"/>
      </w:pPr>
    </w:p>
    <w:p w14:paraId="64D293A7" w14:textId="77777777" w:rsidR="00976698" w:rsidRDefault="00976698" w:rsidP="006D6CD5">
      <w:pPr>
        <w:pStyle w:val="aa"/>
      </w:pPr>
    </w:p>
    <w:p w14:paraId="7D775152" w14:textId="77777777" w:rsidR="006D6CD5" w:rsidRDefault="006D6CD5" w:rsidP="006D6CD5">
      <w:pPr>
        <w:pStyle w:val="aa"/>
      </w:pPr>
    </w:p>
    <w:p w14:paraId="6577BDF5" w14:textId="77777777" w:rsidR="006D6CD5" w:rsidRDefault="006D6CD5" w:rsidP="006D6CD5">
      <w:pPr>
        <w:pStyle w:val="aa"/>
      </w:pPr>
    </w:p>
    <w:p w14:paraId="3DBF53EB" w14:textId="77777777" w:rsidR="006D6CD5" w:rsidRDefault="006D6CD5" w:rsidP="006D6CD5">
      <w:pPr>
        <w:pStyle w:val="aa"/>
      </w:pPr>
    </w:p>
    <w:p w14:paraId="70033822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468D616B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511BBA">
        <w:rPr>
          <w:rFonts w:hint="eastAsia"/>
        </w:rPr>
        <w:t>バッチ処理</w:t>
      </w:r>
      <w:r w:rsidR="00082851">
        <w:rPr>
          <w:rFonts w:hint="eastAsia"/>
        </w:rPr>
        <w:t>一覧</w:t>
      </w:r>
      <w:r>
        <w:rPr>
          <w:rFonts w:hint="eastAsia"/>
        </w:rPr>
        <w:t xml:space="preserve"> -</w:t>
      </w:r>
    </w:p>
    <w:p w14:paraId="38DF2375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63601452" w14:textId="77777777" w:rsidR="0069509D" w:rsidRDefault="0069509D" w:rsidP="006D6CD5">
      <w:pPr>
        <w:pStyle w:val="aa"/>
      </w:pPr>
    </w:p>
    <w:p w14:paraId="77F87F4D" w14:textId="77777777" w:rsidR="002948E5" w:rsidRDefault="002948E5" w:rsidP="006D6CD5">
      <w:pPr>
        <w:pStyle w:val="aa"/>
      </w:pPr>
    </w:p>
    <w:p w14:paraId="1338B44C" w14:textId="77777777" w:rsidR="002948E5" w:rsidRDefault="002948E5" w:rsidP="006D6CD5">
      <w:pPr>
        <w:pStyle w:val="aa"/>
      </w:pPr>
    </w:p>
    <w:p w14:paraId="01697CE3" w14:textId="77777777" w:rsidR="00124BD4" w:rsidRDefault="00124BD4" w:rsidP="006D6CD5">
      <w:pPr>
        <w:pStyle w:val="aa"/>
      </w:pPr>
    </w:p>
    <w:p w14:paraId="46E8C98F" w14:textId="77777777" w:rsidR="00124BD4" w:rsidRDefault="00124BD4" w:rsidP="006D6CD5">
      <w:pPr>
        <w:pStyle w:val="aa"/>
      </w:pPr>
    </w:p>
    <w:p w14:paraId="6B895C86" w14:textId="77777777" w:rsidR="00082851" w:rsidRDefault="00082851" w:rsidP="006D6CD5">
      <w:pPr>
        <w:pStyle w:val="aa"/>
      </w:pPr>
    </w:p>
    <w:p w14:paraId="0FAF635D" w14:textId="77777777" w:rsidR="00082851" w:rsidRDefault="00082851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6E644A03" w14:textId="77777777" w:rsidTr="00EA2185">
        <w:trPr>
          <w:jc w:val="center"/>
        </w:trPr>
        <w:tc>
          <w:tcPr>
            <w:tcW w:w="1271" w:type="dxa"/>
          </w:tcPr>
          <w:p w14:paraId="5683A2CD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13097F46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3494841C" w14:textId="77777777" w:rsidTr="00EA2185">
        <w:trPr>
          <w:jc w:val="center"/>
        </w:trPr>
        <w:tc>
          <w:tcPr>
            <w:tcW w:w="1271" w:type="dxa"/>
          </w:tcPr>
          <w:p w14:paraId="18784E07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5A561C9C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  <w:tr w:rsidR="002B010A" w:rsidRPr="00EA2185" w14:paraId="05E25441" w14:textId="77777777" w:rsidTr="00EA2185">
        <w:trPr>
          <w:jc w:val="center"/>
        </w:trPr>
        <w:tc>
          <w:tcPr>
            <w:tcW w:w="1271" w:type="dxa"/>
          </w:tcPr>
          <w:p w14:paraId="409CEE2E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5F6A238A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</w:tbl>
    <w:p w14:paraId="56C70366" w14:textId="77777777" w:rsidR="0069509D" w:rsidRDefault="0069509D" w:rsidP="006D6CD5">
      <w:pPr>
        <w:pStyle w:val="aa"/>
      </w:pPr>
    </w:p>
    <w:p w14:paraId="2BDA4C54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70AEF80C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6E2B96" w:rsidRPr="00EC0D14" w14:paraId="11E59AA6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6ED3C8" w14:textId="77777777" w:rsidR="006E2B96" w:rsidRPr="00EC0D14" w:rsidRDefault="006E2B96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4DBF5707" w14:textId="77777777" w:rsidR="006E2B96" w:rsidRPr="00EC0D14" w:rsidRDefault="006E2B96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407A8A4C" w14:textId="77777777" w:rsidR="006E2B96" w:rsidRPr="00EC0D14" w:rsidRDefault="006E2B96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38186EE2" w14:textId="77777777" w:rsidR="006E2B96" w:rsidRPr="00EC0D14" w:rsidRDefault="006E2B96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1C62B5D0" w14:textId="77777777" w:rsidR="006E2B96" w:rsidRPr="00EC0D14" w:rsidRDefault="006E2B96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6E2B96" w:rsidRPr="00EC0D14" w14:paraId="7CA3BE1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06A7A9E" w14:textId="4FF44DCC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FEECE98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07789D33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39336A4C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0481A501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6E2B96" w:rsidRPr="00EC0D14" w14:paraId="4318C0C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0C0C1C4" w14:textId="04C455F5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DD63944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E5FE754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03A64A5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B33F3B1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6B21FC6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7A7F599" w14:textId="6FFE051A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185B29D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1222E8B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7604791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3A63A94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26DFBC25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1DC136C" w14:textId="20B8461D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2E1C537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A57A48C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F507955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D4B8FFE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4F0A3C65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041AC1C" w14:textId="6ED0D1D8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27491C1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D085C06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4BF33E2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6365FE8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0955AC8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6BBC4DC" w14:textId="514CDD70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C7C0169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C4F2303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2FF0C52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D8884A6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1422766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6C755F6" w14:textId="5453761E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8397F55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0D6A5DC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5A5DBC9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6ED9964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606EB369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9254EF9" w14:textId="61739F19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7535C1A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40153BF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1F69B6E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CB5AB04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7CAD48B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1E59FD5" w14:textId="69AFCA5C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1317C4E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27A9294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356143A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852D474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253DE133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ECCA2BA" w14:textId="630EF6A3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B8B7D3B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1501B19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92C5FAE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65F68A2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77C88215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1F52CE8" w14:textId="5ED3E0FC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5C88FC8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A40BAC8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04A5D4D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FEA3A3A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6FEFF3B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233569D" w14:textId="04DA3EDA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68EAFF5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B012B90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6F0F9D2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5ACC435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39F0E8B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365210C" w14:textId="65973018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9B1AF7D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0A617FD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EF32CFD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211A4ED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55EBBF9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A1CC5C4" w14:textId="15E6DA33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CDBD1C2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80AEC59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619E952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B18EA93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551F4FC7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02150C1" w14:textId="3D0D6189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923DA99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F85FB4B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20652AD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79E75F0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33BC364C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D446C19" w14:textId="1B0A89DD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4F3B6A7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4B2E7A8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E6DDA57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75E324B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4AD92D27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67BCD49" w14:textId="01004B5C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67F54E4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DE893D5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E7C2687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BDEBBD9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4B559B02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8A6094A" w14:textId="59D5A0F3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4BF005F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E7E27F6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8CFCDFA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71DBFD7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157DA55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E2877F7" w14:textId="6BA309C5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18F0935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7612539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4DDD5EB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D648CE2" w14:textId="77777777" w:rsidR="006E2B96" w:rsidRPr="00EC0D14" w:rsidRDefault="006E2B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6E2B96" w:rsidRPr="00EC0D14" w14:paraId="76FA1B69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03C384C" w14:textId="5C55EF1D" w:rsidR="006E2B96" w:rsidRPr="00EC0D14" w:rsidRDefault="006E2B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1487899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447803E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60F8B56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D6140A6" w14:textId="77777777" w:rsidR="006E2B96" w:rsidRPr="00EC0D14" w:rsidRDefault="006E2B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73FA75B1" w14:textId="77777777" w:rsidR="001B1570" w:rsidRDefault="00424E44" w:rsidP="001B1570">
      <w:pPr>
        <w:pStyle w:val="aa"/>
      </w:pPr>
      <w:r>
        <w:br w:type="page"/>
      </w:r>
    </w:p>
    <w:p w14:paraId="6A81EC87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155BE02C" w14:textId="77777777" w:rsidR="001B1570" w:rsidRDefault="001B1570" w:rsidP="001B1570">
      <w:pPr>
        <w:pStyle w:val="aa"/>
      </w:pPr>
    </w:p>
    <w:p w14:paraId="00B3A565" w14:textId="3EE02EFD" w:rsidR="00722068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6868114" w:history="1">
        <w:r w:rsidR="00722068" w:rsidRPr="00D176F6">
          <w:rPr>
            <w:rStyle w:val="af2"/>
            <w:noProof/>
          </w:rPr>
          <w:t>バッチ処理一覧</w:t>
        </w:r>
        <w:r w:rsidR="00722068">
          <w:rPr>
            <w:noProof/>
            <w:webHidden/>
          </w:rPr>
          <w:tab/>
        </w:r>
        <w:r w:rsidR="00722068">
          <w:rPr>
            <w:noProof/>
            <w:webHidden/>
          </w:rPr>
          <w:fldChar w:fldCharType="begin"/>
        </w:r>
        <w:r w:rsidR="00722068">
          <w:rPr>
            <w:noProof/>
            <w:webHidden/>
          </w:rPr>
          <w:instrText xml:space="preserve"> PAGEREF _Toc56868114 \h </w:instrText>
        </w:r>
        <w:r w:rsidR="00722068">
          <w:rPr>
            <w:noProof/>
            <w:webHidden/>
          </w:rPr>
        </w:r>
        <w:r w:rsidR="00722068">
          <w:rPr>
            <w:noProof/>
            <w:webHidden/>
          </w:rPr>
          <w:fldChar w:fldCharType="separate"/>
        </w:r>
        <w:r w:rsidR="0039136C">
          <w:rPr>
            <w:noProof/>
            <w:webHidden/>
          </w:rPr>
          <w:t>3</w:t>
        </w:r>
        <w:r w:rsidR="00722068">
          <w:rPr>
            <w:noProof/>
            <w:webHidden/>
          </w:rPr>
          <w:fldChar w:fldCharType="end"/>
        </w:r>
      </w:hyperlink>
    </w:p>
    <w:p w14:paraId="06DCCA05" w14:textId="77777777" w:rsidR="00550CC3" w:rsidRPr="003A02B2" w:rsidRDefault="003C1464" w:rsidP="009F491C">
      <w:pPr>
        <w:pStyle w:val="aa"/>
      </w:pPr>
      <w:r>
        <w:fldChar w:fldCharType="end"/>
      </w:r>
    </w:p>
    <w:p w14:paraId="5F3EC961" w14:textId="77777777" w:rsidR="004823D4" w:rsidRPr="004823D4" w:rsidRDefault="004823D4" w:rsidP="003F25F6">
      <w:pPr>
        <w:pStyle w:val="aa"/>
      </w:pPr>
    </w:p>
    <w:p w14:paraId="06C06FFC" w14:textId="77777777" w:rsidR="009F348B" w:rsidRDefault="00511BBA" w:rsidP="009F348B">
      <w:pPr>
        <w:pStyle w:val="1"/>
      </w:pPr>
      <w:bookmarkStart w:id="0" w:name="_Toc56868114"/>
      <w:r>
        <w:rPr>
          <w:rFonts w:hint="eastAsia"/>
        </w:rPr>
        <w:lastRenderedPageBreak/>
        <w:t>バッチ処理</w:t>
      </w:r>
      <w:r w:rsidR="00191ED3">
        <w:rPr>
          <w:rFonts w:hint="eastAsia"/>
        </w:rPr>
        <w:t>一覧</w:t>
      </w:r>
      <w:bookmarkEnd w:id="0"/>
    </w:p>
    <w:p w14:paraId="1F94DB55" w14:textId="77777777" w:rsidR="009F348B" w:rsidRDefault="009F348B" w:rsidP="009C118A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0"/>
        <w:gridCol w:w="3969"/>
        <w:gridCol w:w="2835"/>
        <w:gridCol w:w="7371"/>
      </w:tblGrid>
      <w:tr w:rsidR="007627AE" w:rsidRPr="00F76721" w14:paraId="08D1C41A" w14:textId="77777777" w:rsidTr="00E85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CAF1BFB" w14:textId="77777777" w:rsidR="007627AE" w:rsidRPr="00F76721" w:rsidRDefault="007627AE" w:rsidP="0056380C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969" w:type="dxa"/>
          </w:tcPr>
          <w:p w14:paraId="54D12654" w14:textId="77777777" w:rsidR="007627AE" w:rsidRPr="00F76721" w:rsidRDefault="00511BBA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バッチ処理</w:t>
            </w:r>
            <w:r w:rsidR="007627AE">
              <w:rPr>
                <w:rFonts w:hint="eastAsia"/>
                <w:sz w:val="12"/>
                <w:szCs w:val="12"/>
              </w:rPr>
              <w:t>名</w:t>
            </w:r>
          </w:p>
        </w:tc>
        <w:tc>
          <w:tcPr>
            <w:tcW w:w="2835" w:type="dxa"/>
          </w:tcPr>
          <w:p w14:paraId="76B83C8E" w14:textId="77777777" w:rsidR="007627AE" w:rsidRPr="00F76721" w:rsidRDefault="00511BBA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バッチ処理</w:t>
            </w:r>
            <w:r w:rsidR="007627AE">
              <w:rPr>
                <w:rFonts w:hint="eastAsia"/>
                <w:sz w:val="12"/>
                <w:szCs w:val="12"/>
              </w:rPr>
              <w:t>ID</w:t>
            </w:r>
          </w:p>
        </w:tc>
        <w:tc>
          <w:tcPr>
            <w:tcW w:w="7371" w:type="dxa"/>
          </w:tcPr>
          <w:p w14:paraId="14F7FDD6" w14:textId="77777777" w:rsidR="007627AE" w:rsidRPr="00F76721" w:rsidRDefault="00511BBA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バッチ処理</w:t>
            </w:r>
            <w:r w:rsidR="007627AE">
              <w:rPr>
                <w:rFonts w:hint="eastAsia"/>
                <w:sz w:val="12"/>
                <w:szCs w:val="12"/>
              </w:rPr>
              <w:t>説明</w:t>
            </w:r>
          </w:p>
        </w:tc>
      </w:tr>
      <w:tr w:rsidR="007627AE" w:rsidRPr="00834E80" w14:paraId="2868F94B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25CC640" w14:textId="06F15AB7" w:rsidR="007627AE" w:rsidRPr="00511BBA" w:rsidRDefault="00511BBA" w:rsidP="00322CB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511BBA">
              <w:rPr>
                <w:sz w:val="12"/>
                <w:szCs w:val="12"/>
              </w:rPr>
              <w:fldChar w:fldCharType="begin"/>
            </w:r>
            <w:r w:rsidRPr="00511BBA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511BBA">
              <w:rPr>
                <w:sz w:val="12"/>
                <w:szCs w:val="12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511BB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C2E76EA" w14:textId="77777777" w:rsidR="007627AE" w:rsidRPr="006B1362" w:rsidRDefault="0044429A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クラウドサイン</w:t>
            </w:r>
            <w:r w:rsidR="00511BBA">
              <w:rPr>
                <w:rFonts w:hint="eastAsia"/>
                <w:sz w:val="12"/>
                <w:szCs w:val="12"/>
              </w:rPr>
              <w:t>状態確認</w:t>
            </w:r>
          </w:p>
        </w:tc>
        <w:tc>
          <w:tcPr>
            <w:tcW w:w="2835" w:type="dxa"/>
          </w:tcPr>
          <w:p w14:paraId="4D94DDFA" w14:textId="77777777" w:rsidR="007627AE" w:rsidRPr="006B1362" w:rsidRDefault="007627AE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7371" w:type="dxa"/>
          </w:tcPr>
          <w:p w14:paraId="63149A1B" w14:textId="77777777" w:rsidR="007627AE" w:rsidRPr="006B1362" w:rsidRDefault="0044429A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クラウドサイン</w:t>
            </w:r>
            <w:r w:rsidR="00834E80">
              <w:rPr>
                <w:rFonts w:hint="eastAsia"/>
                <w:sz w:val="12"/>
                <w:szCs w:val="12"/>
              </w:rPr>
              <w:t>という外部のサービスを</w:t>
            </w:r>
            <w:r>
              <w:rPr>
                <w:rFonts w:hint="eastAsia"/>
                <w:sz w:val="12"/>
                <w:szCs w:val="12"/>
              </w:rPr>
              <w:t>利用した発注書の合意</w:t>
            </w:r>
            <w:r w:rsidR="00511BBA">
              <w:rPr>
                <w:rFonts w:hint="eastAsia"/>
                <w:sz w:val="12"/>
                <w:szCs w:val="12"/>
              </w:rPr>
              <w:t>確認のステータスを確認するための定期処理</w:t>
            </w:r>
          </w:p>
        </w:tc>
      </w:tr>
      <w:tr w:rsidR="00511BBA" w:rsidRPr="00F76721" w14:paraId="78F8DAAC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3072E8" w14:textId="0CFE85B8" w:rsidR="00511BBA" w:rsidRPr="006B1362" w:rsidRDefault="00511BBA" w:rsidP="00511BBA">
            <w:pPr>
              <w:pStyle w:val="aa"/>
              <w:rPr>
                <w:sz w:val="12"/>
                <w:szCs w:val="12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3B5251F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〇〇のリマインドメール</w:t>
            </w:r>
          </w:p>
        </w:tc>
        <w:tc>
          <w:tcPr>
            <w:tcW w:w="2835" w:type="dxa"/>
          </w:tcPr>
          <w:p w14:paraId="575DCCE2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7371" w:type="dxa"/>
          </w:tcPr>
          <w:p w14:paraId="4489E3E6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〇〇のリマインドメールを送信するための定期処理</w:t>
            </w:r>
          </w:p>
        </w:tc>
      </w:tr>
      <w:tr w:rsidR="00511BBA" w:rsidRPr="00F76721" w14:paraId="5ED475FA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DE9FCCE" w14:textId="14C68C68" w:rsidR="00511BBA" w:rsidRPr="006B1362" w:rsidRDefault="00511BBA" w:rsidP="00511BBA">
            <w:pPr>
              <w:pStyle w:val="aa"/>
              <w:rPr>
                <w:sz w:val="12"/>
                <w:szCs w:val="12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49462A6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B993EDE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10D85D7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11BBA" w:rsidRPr="00F76721" w14:paraId="2897A948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7BECEBD" w14:textId="6194265E" w:rsidR="00511BBA" w:rsidRPr="006B1362" w:rsidRDefault="00511BBA" w:rsidP="00511BBA">
            <w:pPr>
              <w:pStyle w:val="aa"/>
              <w:rPr>
                <w:sz w:val="12"/>
                <w:szCs w:val="12"/>
                <w:u w:val="single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E0DF71D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8CDCDD4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A5E23FF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11BBA" w:rsidRPr="00F76721" w14:paraId="7E4DE5A7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D45F91C" w14:textId="0154675F" w:rsidR="00511BBA" w:rsidRPr="006B1362" w:rsidRDefault="00511BBA" w:rsidP="00511BBA">
            <w:pPr>
              <w:pStyle w:val="aa"/>
              <w:rPr>
                <w:sz w:val="12"/>
                <w:szCs w:val="12"/>
                <w:u w:val="single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0728BB9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5672F45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028D3599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11BBA" w:rsidRPr="00F76721" w14:paraId="7DA84AD9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D7024EB" w14:textId="4080BAEE" w:rsidR="00511BBA" w:rsidRPr="006B1362" w:rsidRDefault="00511BBA" w:rsidP="00511BBA">
            <w:pPr>
              <w:pStyle w:val="aa"/>
              <w:rPr>
                <w:sz w:val="12"/>
                <w:szCs w:val="12"/>
                <w:u w:val="single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22450F7C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E6FBFCB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301DADFB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11BBA" w:rsidRPr="00F76721" w14:paraId="36C2BA38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C4C70C7" w14:textId="68CF7FA8" w:rsidR="00511BBA" w:rsidRPr="006B1362" w:rsidRDefault="00511BBA" w:rsidP="00511BBA">
            <w:pPr>
              <w:pStyle w:val="aa"/>
              <w:rPr>
                <w:sz w:val="12"/>
                <w:szCs w:val="12"/>
                <w:u w:val="single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B8F4534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25EBD99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279C6B07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11BBA" w:rsidRPr="00F76721" w14:paraId="7FB7B7D1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76EC58A" w14:textId="651C28E6" w:rsidR="00511BBA" w:rsidRPr="006B1362" w:rsidRDefault="00511BBA" w:rsidP="00511BBA">
            <w:pPr>
              <w:pStyle w:val="aa"/>
              <w:rPr>
                <w:sz w:val="12"/>
                <w:szCs w:val="12"/>
                <w:u w:val="single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F9D3F1D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E8AF84D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46487B9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11BBA" w:rsidRPr="00F76721" w14:paraId="3A94B554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613D78B" w14:textId="6ACA8FFD" w:rsidR="00511BBA" w:rsidRPr="006B1362" w:rsidRDefault="00511BBA" w:rsidP="00511BBA">
            <w:pPr>
              <w:pStyle w:val="aa"/>
              <w:rPr>
                <w:sz w:val="12"/>
                <w:szCs w:val="12"/>
                <w:u w:val="single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240CAD6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AB23755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72016536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11BBA" w:rsidRPr="00F76721" w14:paraId="3D18B5C5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5FD37A5" w14:textId="6AE5C63A" w:rsidR="00511BBA" w:rsidRPr="006B1362" w:rsidRDefault="00511BBA" w:rsidP="00511BBA">
            <w:pPr>
              <w:pStyle w:val="aa"/>
              <w:rPr>
                <w:sz w:val="12"/>
                <w:szCs w:val="12"/>
                <w:u w:val="single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E4CB6DF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0103B4A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79BF5B26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11BBA" w:rsidRPr="00F76721" w14:paraId="6715D640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8020EDE" w14:textId="07DE01F9" w:rsidR="00511BBA" w:rsidRPr="006B1362" w:rsidRDefault="00511BBA" w:rsidP="00511BBA">
            <w:pPr>
              <w:pStyle w:val="aa"/>
              <w:rPr>
                <w:sz w:val="12"/>
                <w:szCs w:val="12"/>
                <w:u w:val="single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20165B8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AA7FC1E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97FCE2F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11BBA" w:rsidRPr="00F76721" w14:paraId="250E235D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BC94977" w14:textId="01F55479" w:rsidR="00511BBA" w:rsidRPr="006B1362" w:rsidRDefault="00511BBA" w:rsidP="00511BBA">
            <w:pPr>
              <w:pStyle w:val="aa"/>
              <w:rPr>
                <w:sz w:val="12"/>
                <w:szCs w:val="12"/>
                <w:u w:val="single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4142982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4891A73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AC8666C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11BBA" w:rsidRPr="00F76721" w14:paraId="6E66F99E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A6F7071" w14:textId="3A2017AD" w:rsidR="00511BBA" w:rsidRPr="006B1362" w:rsidRDefault="00511BBA" w:rsidP="00511BBA">
            <w:pPr>
              <w:pStyle w:val="aa"/>
              <w:rPr>
                <w:sz w:val="12"/>
                <w:szCs w:val="12"/>
                <w:u w:val="single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03967BC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54D521F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025412EF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11BBA" w:rsidRPr="00F76721" w14:paraId="5E718474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F831556" w14:textId="4034A4E2" w:rsidR="00511BBA" w:rsidRPr="006B1362" w:rsidRDefault="00511BBA" w:rsidP="00511BBA">
            <w:pPr>
              <w:pStyle w:val="aa"/>
              <w:rPr>
                <w:sz w:val="12"/>
                <w:szCs w:val="12"/>
                <w:u w:val="single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2D68D95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C028B62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8AA0AE9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11BBA" w:rsidRPr="00F76721" w14:paraId="57AB7060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3F340FD" w14:textId="1C428297" w:rsidR="00511BBA" w:rsidRPr="006B1362" w:rsidRDefault="00511BBA" w:rsidP="00511BBA">
            <w:pPr>
              <w:pStyle w:val="aa"/>
              <w:rPr>
                <w:sz w:val="12"/>
                <w:szCs w:val="12"/>
                <w:u w:val="single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611047F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5E66D21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3F56187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11BBA" w:rsidRPr="00F76721" w14:paraId="7B4BFA05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7030823" w14:textId="652B4FCB" w:rsidR="00511BBA" w:rsidRPr="006B1362" w:rsidRDefault="00511BBA" w:rsidP="00511BBA">
            <w:pPr>
              <w:pStyle w:val="aa"/>
              <w:rPr>
                <w:sz w:val="12"/>
                <w:szCs w:val="12"/>
                <w:u w:val="single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A5C0AD1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817E78A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081A7D77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11BBA" w:rsidRPr="00F76721" w14:paraId="6DD4F863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CC39012" w14:textId="63F7B175" w:rsidR="00511BBA" w:rsidRPr="006B1362" w:rsidRDefault="00511BBA" w:rsidP="00511BBA">
            <w:pPr>
              <w:pStyle w:val="aa"/>
              <w:rPr>
                <w:sz w:val="12"/>
                <w:szCs w:val="12"/>
                <w:u w:val="single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57ADEEC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5C70284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2EB84251" w14:textId="77777777" w:rsidR="00511BBA" w:rsidRPr="006B1362" w:rsidRDefault="00511BBA" w:rsidP="00511B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11BBA" w:rsidRPr="00F76721" w14:paraId="069D0AC3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E49DB70" w14:textId="4646D1A5" w:rsidR="00511BBA" w:rsidRPr="006B1362" w:rsidRDefault="00511BBA" w:rsidP="00511BBA">
            <w:pPr>
              <w:pStyle w:val="aa"/>
              <w:rPr>
                <w:sz w:val="12"/>
                <w:szCs w:val="12"/>
                <w:u w:val="single"/>
              </w:rPr>
            </w:pPr>
            <w:r w:rsidRPr="00332C8B">
              <w:rPr>
                <w:sz w:val="12"/>
                <w:szCs w:val="12"/>
              </w:rPr>
              <w:fldChar w:fldCharType="begin"/>
            </w:r>
            <w:r w:rsidRPr="00332C8B">
              <w:rPr>
                <w:b w:val="0"/>
                <w:bCs w:val="0"/>
                <w:sz w:val="12"/>
                <w:szCs w:val="12"/>
              </w:rPr>
              <w:instrText xml:space="preserve"> SEQ batchListNo\* Arabic \* MERGEFORMAT </w:instrText>
            </w:r>
            <w:r w:rsidRPr="00332C8B">
              <w:rPr>
                <w:sz w:val="12"/>
                <w:szCs w:val="12"/>
              </w:rPr>
              <w:fldChar w:fldCharType="separate"/>
            </w:r>
            <w:r w:rsidR="0039136C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332C8B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27419B4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B0AC2D8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36E191A4" w14:textId="77777777" w:rsidR="00511BBA" w:rsidRPr="006B1362" w:rsidRDefault="00511BBA" w:rsidP="00511BB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51B28792" w14:textId="77777777" w:rsidR="003C30E1" w:rsidRDefault="003C30E1" w:rsidP="00191ED3">
      <w:pPr>
        <w:widowControl/>
        <w:jc w:val="left"/>
        <w:rPr>
          <w:rFonts w:ascii="Meiryo UI" w:eastAsia="Meiryo UI" w:hAnsi="Meiryo UI"/>
        </w:rPr>
      </w:pPr>
    </w:p>
    <w:sectPr w:rsidR="003C30E1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6653D" w14:textId="77777777" w:rsidR="00761F82" w:rsidRDefault="00761F82" w:rsidP="00F95D5B">
      <w:r>
        <w:separator/>
      </w:r>
    </w:p>
  </w:endnote>
  <w:endnote w:type="continuationSeparator" w:id="0">
    <w:p w14:paraId="579FFADC" w14:textId="77777777" w:rsidR="00761F82" w:rsidRDefault="00761F82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B05CD" w14:textId="77777777" w:rsidR="00082851" w:rsidRDefault="00082851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1FE8" w14:textId="77777777" w:rsidR="00082851" w:rsidRPr="003A02B2" w:rsidRDefault="00082851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F764F" w14:textId="77777777" w:rsidR="00761F82" w:rsidRDefault="00761F82" w:rsidP="00F95D5B">
      <w:r>
        <w:separator/>
      </w:r>
    </w:p>
  </w:footnote>
  <w:footnote w:type="continuationSeparator" w:id="0">
    <w:p w14:paraId="30CD1E07" w14:textId="77777777" w:rsidR="00761F82" w:rsidRDefault="00761F82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D900B" w14:textId="77777777" w:rsidR="00082851" w:rsidRDefault="00082851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32CC" w14:textId="77777777" w:rsidR="00082851" w:rsidRDefault="00082851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511BBA">
      <w:rPr>
        <w:rFonts w:hint="eastAsia"/>
      </w:rPr>
      <w:t>バッチ処理</w:t>
    </w:r>
    <w:r w:rsidR="000B17EC">
      <w:rPr>
        <w:rFonts w:hint="eastAsia"/>
      </w:rPr>
      <w:t>一覧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09"/>
    <w:rsid w:val="000144DD"/>
    <w:rsid w:val="000150D9"/>
    <w:rsid w:val="00037D33"/>
    <w:rsid w:val="00037E87"/>
    <w:rsid w:val="00060653"/>
    <w:rsid w:val="00073550"/>
    <w:rsid w:val="00082851"/>
    <w:rsid w:val="000B17EC"/>
    <w:rsid w:val="000F68B3"/>
    <w:rsid w:val="0010171D"/>
    <w:rsid w:val="00124BD4"/>
    <w:rsid w:val="00130AD5"/>
    <w:rsid w:val="00131D97"/>
    <w:rsid w:val="00186FFA"/>
    <w:rsid w:val="00191ED3"/>
    <w:rsid w:val="00195BD8"/>
    <w:rsid w:val="001B1570"/>
    <w:rsid w:val="001B37B0"/>
    <w:rsid w:val="001C1E4D"/>
    <w:rsid w:val="001D15B3"/>
    <w:rsid w:val="001D6464"/>
    <w:rsid w:val="00213859"/>
    <w:rsid w:val="00244519"/>
    <w:rsid w:val="00252F78"/>
    <w:rsid w:val="0027652B"/>
    <w:rsid w:val="0027742D"/>
    <w:rsid w:val="0028452B"/>
    <w:rsid w:val="0029474B"/>
    <w:rsid w:val="002948E5"/>
    <w:rsid w:val="002A19E4"/>
    <w:rsid w:val="002B010A"/>
    <w:rsid w:val="002C2CFE"/>
    <w:rsid w:val="003126CE"/>
    <w:rsid w:val="00322CBC"/>
    <w:rsid w:val="00364CC8"/>
    <w:rsid w:val="00374F88"/>
    <w:rsid w:val="00375773"/>
    <w:rsid w:val="00386123"/>
    <w:rsid w:val="0039136C"/>
    <w:rsid w:val="00397190"/>
    <w:rsid w:val="003A02B2"/>
    <w:rsid w:val="003B1E2D"/>
    <w:rsid w:val="003B5C05"/>
    <w:rsid w:val="003C1464"/>
    <w:rsid w:val="003C30E1"/>
    <w:rsid w:val="003E6EC7"/>
    <w:rsid w:val="003F25F6"/>
    <w:rsid w:val="00424E44"/>
    <w:rsid w:val="0044429A"/>
    <w:rsid w:val="00447E88"/>
    <w:rsid w:val="00463264"/>
    <w:rsid w:val="004823D4"/>
    <w:rsid w:val="004B1E64"/>
    <w:rsid w:val="004E5EB6"/>
    <w:rsid w:val="0050509C"/>
    <w:rsid w:val="00511BBA"/>
    <w:rsid w:val="00536E87"/>
    <w:rsid w:val="00550CC3"/>
    <w:rsid w:val="0056380C"/>
    <w:rsid w:val="005716CB"/>
    <w:rsid w:val="00577A45"/>
    <w:rsid w:val="005B1876"/>
    <w:rsid w:val="005B6A76"/>
    <w:rsid w:val="005C631E"/>
    <w:rsid w:val="00620111"/>
    <w:rsid w:val="00647FD7"/>
    <w:rsid w:val="00651FA1"/>
    <w:rsid w:val="00663911"/>
    <w:rsid w:val="00673B4F"/>
    <w:rsid w:val="0069509D"/>
    <w:rsid w:val="006B1362"/>
    <w:rsid w:val="006C3877"/>
    <w:rsid w:val="006D6CD5"/>
    <w:rsid w:val="006E2B96"/>
    <w:rsid w:val="006F02F4"/>
    <w:rsid w:val="00712EEE"/>
    <w:rsid w:val="00722068"/>
    <w:rsid w:val="007316B6"/>
    <w:rsid w:val="007446E5"/>
    <w:rsid w:val="00761F82"/>
    <w:rsid w:val="007627AE"/>
    <w:rsid w:val="00797F56"/>
    <w:rsid w:val="007C0D63"/>
    <w:rsid w:val="00834E80"/>
    <w:rsid w:val="0085629D"/>
    <w:rsid w:val="00860EA1"/>
    <w:rsid w:val="00867B32"/>
    <w:rsid w:val="008A4F68"/>
    <w:rsid w:val="008C2BED"/>
    <w:rsid w:val="008C360F"/>
    <w:rsid w:val="008E2D8F"/>
    <w:rsid w:val="00915FF0"/>
    <w:rsid w:val="0092341A"/>
    <w:rsid w:val="009276F1"/>
    <w:rsid w:val="00933627"/>
    <w:rsid w:val="00971223"/>
    <w:rsid w:val="00976698"/>
    <w:rsid w:val="009840EF"/>
    <w:rsid w:val="009A4DD2"/>
    <w:rsid w:val="009A5125"/>
    <w:rsid w:val="009B3FE7"/>
    <w:rsid w:val="009C0183"/>
    <w:rsid w:val="009C118A"/>
    <w:rsid w:val="009F348B"/>
    <w:rsid w:val="009F491C"/>
    <w:rsid w:val="009F5BDB"/>
    <w:rsid w:val="00A23C31"/>
    <w:rsid w:val="00A76192"/>
    <w:rsid w:val="00AB4032"/>
    <w:rsid w:val="00AC7CB5"/>
    <w:rsid w:val="00B01759"/>
    <w:rsid w:val="00B1558A"/>
    <w:rsid w:val="00B52309"/>
    <w:rsid w:val="00B815A8"/>
    <w:rsid w:val="00B8417F"/>
    <w:rsid w:val="00BF09F5"/>
    <w:rsid w:val="00BF54BB"/>
    <w:rsid w:val="00C3324D"/>
    <w:rsid w:val="00C41002"/>
    <w:rsid w:val="00C7658F"/>
    <w:rsid w:val="00CA647F"/>
    <w:rsid w:val="00D755AF"/>
    <w:rsid w:val="00D87FA8"/>
    <w:rsid w:val="00D95DE8"/>
    <w:rsid w:val="00DA3C02"/>
    <w:rsid w:val="00DB17DF"/>
    <w:rsid w:val="00DD753E"/>
    <w:rsid w:val="00E412B9"/>
    <w:rsid w:val="00E517DF"/>
    <w:rsid w:val="00E57DE2"/>
    <w:rsid w:val="00E85B4C"/>
    <w:rsid w:val="00EA2185"/>
    <w:rsid w:val="00EA31E5"/>
    <w:rsid w:val="00EB4FEF"/>
    <w:rsid w:val="00EC0D14"/>
    <w:rsid w:val="00ED4BB5"/>
    <w:rsid w:val="00EE1BB2"/>
    <w:rsid w:val="00EE40FE"/>
    <w:rsid w:val="00F1514B"/>
    <w:rsid w:val="00F234EF"/>
    <w:rsid w:val="00F2484C"/>
    <w:rsid w:val="00F50EB3"/>
    <w:rsid w:val="00F531D7"/>
    <w:rsid w:val="00F76721"/>
    <w:rsid w:val="00F806E1"/>
    <w:rsid w:val="00F85E55"/>
    <w:rsid w:val="00F95D5B"/>
    <w:rsid w:val="00FD4868"/>
    <w:rsid w:val="00FE2C01"/>
    <w:rsid w:val="00FE6DED"/>
    <w:rsid w:val="00FF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A2F96CF"/>
  <w15:chartTrackingRefBased/>
  <w15:docId w15:val="{4A47DC5A-324C-4F39-B634-D80866D6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7627AE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7627AE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7627AE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627A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7627AE"/>
    <w:rPr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7627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吹き出し (文字)"/>
    <w:basedOn w:val="a0"/>
    <w:link w:val="af8"/>
    <w:uiPriority w:val="99"/>
    <w:semiHidden/>
    <w:rsid w:val="007627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14_&#12496;&#12483;&#12481;&#20966;&#29702;&#19968;&#35239;\ED14_&#12496;&#12483;&#12481;&#20966;&#29702;&#19968;&#35239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ED14_バッチ処理一覧_テンプレート.dotx</Template>
  <TotalTime>1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片桐 明美</cp:lastModifiedBy>
  <cp:revision>5</cp:revision>
  <cp:lastPrinted>2023-02-22T00:28:00Z</cp:lastPrinted>
  <dcterms:created xsi:type="dcterms:W3CDTF">2023-02-22T00:27:00Z</dcterms:created>
  <dcterms:modified xsi:type="dcterms:W3CDTF">2023-02-22T00:28:00Z</dcterms:modified>
</cp:coreProperties>
</file>