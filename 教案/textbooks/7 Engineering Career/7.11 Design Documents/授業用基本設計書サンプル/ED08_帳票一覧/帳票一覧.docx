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097A" w14:textId="77777777" w:rsidR="00976698" w:rsidRDefault="00976698" w:rsidP="006D6CD5">
      <w:pPr>
        <w:pStyle w:val="aa"/>
      </w:pPr>
    </w:p>
    <w:p w14:paraId="5F377026" w14:textId="77777777" w:rsidR="00976698" w:rsidRDefault="00976698" w:rsidP="006D6CD5">
      <w:pPr>
        <w:pStyle w:val="aa"/>
      </w:pPr>
    </w:p>
    <w:p w14:paraId="6CD6520B" w14:textId="77777777" w:rsidR="006D6CD5" w:rsidRDefault="006D6CD5" w:rsidP="006D6CD5">
      <w:pPr>
        <w:pStyle w:val="aa"/>
      </w:pPr>
    </w:p>
    <w:p w14:paraId="751673F1" w14:textId="77777777" w:rsidR="006D6CD5" w:rsidRDefault="006D6CD5" w:rsidP="006D6CD5">
      <w:pPr>
        <w:pStyle w:val="aa"/>
      </w:pPr>
    </w:p>
    <w:p w14:paraId="796ADFCE" w14:textId="77777777" w:rsidR="006D6CD5" w:rsidRDefault="006D6CD5" w:rsidP="006D6CD5">
      <w:pPr>
        <w:pStyle w:val="aa"/>
      </w:pPr>
    </w:p>
    <w:p w14:paraId="1418DA6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87F3893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FD4868">
        <w:rPr>
          <w:rFonts w:hint="eastAsia"/>
        </w:rPr>
        <w:t>帳票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3AA17B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F5DEB02" w14:textId="77777777" w:rsidR="0069509D" w:rsidRDefault="0069509D" w:rsidP="006D6CD5">
      <w:pPr>
        <w:pStyle w:val="aa"/>
      </w:pPr>
    </w:p>
    <w:p w14:paraId="210D5F6E" w14:textId="77777777" w:rsidR="002948E5" w:rsidRDefault="002948E5" w:rsidP="006D6CD5">
      <w:pPr>
        <w:pStyle w:val="aa"/>
      </w:pPr>
    </w:p>
    <w:p w14:paraId="1912BF2D" w14:textId="77777777" w:rsidR="002948E5" w:rsidRDefault="002948E5" w:rsidP="006D6CD5">
      <w:pPr>
        <w:pStyle w:val="aa"/>
      </w:pPr>
    </w:p>
    <w:p w14:paraId="7F3CEE5F" w14:textId="77777777" w:rsidR="00124BD4" w:rsidRDefault="00124BD4" w:rsidP="006D6CD5">
      <w:pPr>
        <w:pStyle w:val="aa"/>
      </w:pPr>
    </w:p>
    <w:p w14:paraId="5F91A839" w14:textId="77777777" w:rsidR="00124BD4" w:rsidRDefault="00124BD4" w:rsidP="006D6CD5">
      <w:pPr>
        <w:pStyle w:val="aa"/>
      </w:pPr>
    </w:p>
    <w:p w14:paraId="71EF7A55" w14:textId="77777777" w:rsidR="00082851" w:rsidRDefault="00082851" w:rsidP="006D6CD5">
      <w:pPr>
        <w:pStyle w:val="aa"/>
      </w:pPr>
    </w:p>
    <w:p w14:paraId="0B34F0B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11FE0AD" w14:textId="77777777" w:rsidTr="00EA2185">
        <w:trPr>
          <w:jc w:val="center"/>
        </w:trPr>
        <w:tc>
          <w:tcPr>
            <w:tcW w:w="1271" w:type="dxa"/>
          </w:tcPr>
          <w:p w14:paraId="09043ED5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2EB1F6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E9690DA" w14:textId="77777777" w:rsidTr="00EA2185">
        <w:trPr>
          <w:jc w:val="center"/>
        </w:trPr>
        <w:tc>
          <w:tcPr>
            <w:tcW w:w="1271" w:type="dxa"/>
          </w:tcPr>
          <w:p w14:paraId="0EFAF9C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D4E4414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3383BF45" w14:textId="77777777" w:rsidTr="00EA2185">
        <w:trPr>
          <w:jc w:val="center"/>
        </w:trPr>
        <w:tc>
          <w:tcPr>
            <w:tcW w:w="1271" w:type="dxa"/>
          </w:tcPr>
          <w:p w14:paraId="013FD005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081BF49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604D7AB1" w14:textId="77777777" w:rsidR="0069509D" w:rsidRDefault="0069509D" w:rsidP="006D6CD5">
      <w:pPr>
        <w:pStyle w:val="aa"/>
      </w:pPr>
    </w:p>
    <w:p w14:paraId="1768B879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2779C5C9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E7A96" w:rsidRPr="00EC0D14" w14:paraId="33A225C9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A582F8" w14:textId="77777777" w:rsidR="008E7A96" w:rsidRPr="00EC0D14" w:rsidRDefault="008E7A96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99E1A7E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016B28AC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703FA3F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3EA3F95C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E7A96" w:rsidRPr="00EC0D14" w14:paraId="106D412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906CA1" w14:textId="7A8B8A84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A449CF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AB064A2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C11A44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BD7CA01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E7A96" w:rsidRPr="00EC0D14" w14:paraId="1490DB3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698F98" w14:textId="02C9F890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EB6A1EB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F6E9D3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91656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ECCD68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6A1394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366496" w14:textId="61A3BC41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5BD8A4A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6EEA69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239A7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E94BF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0C3F993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266A37" w14:textId="1E790F66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C58A9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635938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76264F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C7B38A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088945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E68668" w14:textId="1B0FB7DB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BF4E6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2F7A6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773859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B9AF5C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20B8372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2CA068" w14:textId="1FC41F90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1284D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7EAB0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75239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E3E43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1883676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28AD28" w14:textId="6D1BD59E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87B723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89B139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60CD2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A9EA0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1034F9E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23C7D9" w14:textId="08B0992F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B67DF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0C288D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7C9AB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49259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22A599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634AFC" w14:textId="382DD045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40975E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FBA141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66059E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F2516C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283B742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BC39B7" w14:textId="7FD1B224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FF1A7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A814AA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2D7CC7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18888D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2FE7D80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39100" w14:textId="2828F401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3E7382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E2192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EB6EE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0A017D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667B4AA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57402F" w14:textId="2C195C13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463B6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3614FF5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4541AB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F52AE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4D6AA73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EB38F1" w14:textId="3E862E92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F43457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88CFB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69463DB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C7CF5B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4F42E3A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9D6B3B" w14:textId="1695E67A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277B25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6AC039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11DCAB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4B63D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7DF8AB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24A415" w14:textId="0E3F9385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B7A3BB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10F83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0EB05E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90D8F2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D53D8A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DA51CC" w14:textId="19D04BC2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80D08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CDC26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A8F6EA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41539B6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AEC831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AA6657" w14:textId="2EF8A5A1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24E6F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BD063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0A360B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C1267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1BD68A7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6E9CA4" w14:textId="036F5E87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47C26E7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ED584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5FF53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4EB730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44CDDD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8B1C3A" w14:textId="650E71D3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C68F7F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7BDE58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0D9C5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330B7F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669A9A2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E6EDED" w14:textId="67A10480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4263C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F9C7F7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793B4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0E4DA6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4196925" w14:textId="77777777" w:rsidR="001B1570" w:rsidRDefault="00424E44" w:rsidP="001B1570">
      <w:pPr>
        <w:pStyle w:val="aa"/>
      </w:pPr>
      <w:r>
        <w:br w:type="page"/>
      </w:r>
    </w:p>
    <w:p w14:paraId="6DE3899B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D22DEFE" w14:textId="77777777" w:rsidR="001B1570" w:rsidRDefault="001B1570" w:rsidP="001B1570">
      <w:pPr>
        <w:pStyle w:val="aa"/>
      </w:pPr>
    </w:p>
    <w:p w14:paraId="4DD18E77" w14:textId="72ED8903" w:rsidR="00FD486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348857" w:history="1">
        <w:r w:rsidR="00FD4868" w:rsidRPr="00337108">
          <w:rPr>
            <w:rStyle w:val="af2"/>
            <w:noProof/>
          </w:rPr>
          <w:t>帳票一覧</w:t>
        </w:r>
        <w:r w:rsidR="00FD4868">
          <w:rPr>
            <w:noProof/>
            <w:webHidden/>
          </w:rPr>
          <w:tab/>
        </w:r>
        <w:r w:rsidR="00FD4868">
          <w:rPr>
            <w:noProof/>
            <w:webHidden/>
          </w:rPr>
          <w:fldChar w:fldCharType="begin"/>
        </w:r>
        <w:r w:rsidR="00FD4868">
          <w:rPr>
            <w:noProof/>
            <w:webHidden/>
          </w:rPr>
          <w:instrText xml:space="preserve"> PAGEREF _Toc56348857 \h </w:instrText>
        </w:r>
        <w:r w:rsidR="00FD4868">
          <w:rPr>
            <w:noProof/>
            <w:webHidden/>
          </w:rPr>
        </w:r>
        <w:r w:rsidR="00FD4868">
          <w:rPr>
            <w:noProof/>
            <w:webHidden/>
          </w:rPr>
          <w:fldChar w:fldCharType="separate"/>
        </w:r>
        <w:r w:rsidR="00356042">
          <w:rPr>
            <w:noProof/>
            <w:webHidden/>
          </w:rPr>
          <w:t>3</w:t>
        </w:r>
        <w:r w:rsidR="00FD4868">
          <w:rPr>
            <w:noProof/>
            <w:webHidden/>
          </w:rPr>
          <w:fldChar w:fldCharType="end"/>
        </w:r>
      </w:hyperlink>
    </w:p>
    <w:p w14:paraId="7B533D0D" w14:textId="77777777" w:rsidR="00550CC3" w:rsidRPr="003A02B2" w:rsidRDefault="003C1464" w:rsidP="009F491C">
      <w:pPr>
        <w:pStyle w:val="aa"/>
      </w:pPr>
      <w:r>
        <w:fldChar w:fldCharType="end"/>
      </w:r>
    </w:p>
    <w:p w14:paraId="435A030D" w14:textId="77777777" w:rsidR="004823D4" w:rsidRPr="004823D4" w:rsidRDefault="004823D4" w:rsidP="003F25F6">
      <w:pPr>
        <w:pStyle w:val="aa"/>
      </w:pPr>
    </w:p>
    <w:p w14:paraId="6F33CFC7" w14:textId="77777777" w:rsidR="009F348B" w:rsidRDefault="00FD4868" w:rsidP="009F348B">
      <w:pPr>
        <w:pStyle w:val="1"/>
      </w:pPr>
      <w:bookmarkStart w:id="0" w:name="_Toc56348857"/>
      <w:r>
        <w:rPr>
          <w:rFonts w:hint="eastAsia"/>
        </w:rPr>
        <w:lastRenderedPageBreak/>
        <w:t>帳票</w:t>
      </w:r>
      <w:r w:rsidR="00191ED3">
        <w:rPr>
          <w:rFonts w:hint="eastAsia"/>
        </w:rPr>
        <w:t>一覧</w:t>
      </w:r>
      <w:bookmarkEnd w:id="0"/>
    </w:p>
    <w:p w14:paraId="31B6FF21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4A77A724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6655F3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74FC379F" w14:textId="77777777" w:rsidR="007627AE" w:rsidRPr="00F76721" w:rsidRDefault="00FD4868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0AEEC1A1" w14:textId="77777777" w:rsidR="007627AE" w:rsidRPr="00F76721" w:rsidRDefault="00FD4868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04870280" w14:textId="77777777" w:rsidR="007627AE" w:rsidRPr="00F76721" w:rsidRDefault="00FD4868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22A0B87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53E438" w14:textId="63FE878B" w:rsidR="007627AE" w:rsidRPr="00C54F8E" w:rsidRDefault="00C54F8E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C54F8E">
              <w:rPr>
                <w:sz w:val="12"/>
                <w:szCs w:val="12"/>
              </w:rPr>
              <w:fldChar w:fldCharType="begin"/>
            </w:r>
            <w:r w:rsidRPr="00C54F8E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C54F8E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C54F8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6737E0" w14:textId="77777777" w:rsidR="007627AE" w:rsidRPr="006B1362" w:rsidRDefault="00FD4868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請求書</w:t>
            </w:r>
          </w:p>
        </w:tc>
        <w:tc>
          <w:tcPr>
            <w:tcW w:w="2835" w:type="dxa"/>
          </w:tcPr>
          <w:p w14:paraId="6ED745D8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539F5585" w14:textId="77777777" w:rsidR="007627AE" w:rsidRPr="006B1362" w:rsidRDefault="00FD4868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受注案件の納品後に発行する請求書。</w:t>
            </w:r>
          </w:p>
        </w:tc>
      </w:tr>
      <w:tr w:rsidR="00C54F8E" w:rsidRPr="00F76721" w14:paraId="3AFF400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D09AD3" w14:textId="6AD3AAC2" w:rsidR="00C54F8E" w:rsidRPr="006B1362" w:rsidRDefault="00C54F8E" w:rsidP="00C54F8E">
            <w:pPr>
              <w:pStyle w:val="aa"/>
              <w:rPr>
                <w:sz w:val="12"/>
                <w:szCs w:val="12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FD046F9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納品書</w:t>
            </w:r>
          </w:p>
        </w:tc>
        <w:tc>
          <w:tcPr>
            <w:tcW w:w="2835" w:type="dxa"/>
          </w:tcPr>
          <w:p w14:paraId="743FB2BE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4AB91FA1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受注案件の納品時に添付する明細書。</w:t>
            </w:r>
          </w:p>
        </w:tc>
      </w:tr>
      <w:tr w:rsidR="00C54F8E" w:rsidRPr="00F76721" w14:paraId="0C714BE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480C87" w14:textId="293A22E6" w:rsidR="00C54F8E" w:rsidRPr="006B1362" w:rsidRDefault="00C54F8E" w:rsidP="00C54F8E">
            <w:pPr>
              <w:pStyle w:val="aa"/>
              <w:rPr>
                <w:sz w:val="12"/>
                <w:szCs w:val="12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159BE5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80A559D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F83556F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1AC5A7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7AC3AC" w14:textId="48933207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DB1920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3ACEDB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B1EA4FE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4BAC96D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16ADC4" w14:textId="1B8047C4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D1516B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D1450A7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F66F408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4A36C3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22CDCE" w14:textId="7B4C1AD1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3E37AB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6EA812C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D6A5DF5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513ECA0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7AC576" w14:textId="1436A839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CF5E6AE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09F7E7F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1C4AD72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498A4B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DA342E" w14:textId="2D2276F6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E10B248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19471CF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DF0392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7492C50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F32464" w14:textId="4500EFA5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C80778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D332E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553A2A2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2E45EC8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9C96A3" w14:textId="485C7A43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B4BB039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1B45FB5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FC89D43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65F1F66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8EF08C" w14:textId="2DE3851E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5AF02FA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611FBAC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AF0E0EE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BF61BA7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87D05A" w14:textId="5123C88D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50BFE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DDAA2D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9D643DB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4C5DFCB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8F8924" w14:textId="49D69C4B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C8D221D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D628C13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8A4911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50189D9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B3B8AA" w14:textId="22357E55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5C02B99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8555E41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E0DBD0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7FE3278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62759B" w14:textId="0122BDA1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B46ADA6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1809A3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DA7F809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487399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6FE046" w14:textId="331263F8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6FBB7DF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C9A2B5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F73B22D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7CC1B37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B882FC" w14:textId="2F19907B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85DB70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93FFBA8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A616B4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20428AF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0F6973" w14:textId="3F6617EE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35604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04D2CAF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BB7E92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9774943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3DA410F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A79C" w14:textId="77777777" w:rsidR="00043FE6" w:rsidRDefault="00043FE6" w:rsidP="00F95D5B">
      <w:r>
        <w:separator/>
      </w:r>
    </w:p>
  </w:endnote>
  <w:endnote w:type="continuationSeparator" w:id="0">
    <w:p w14:paraId="6FFC322B" w14:textId="77777777" w:rsidR="00043FE6" w:rsidRDefault="00043FE6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B2DA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5AFB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A3A4" w14:textId="77777777" w:rsidR="00043FE6" w:rsidRDefault="00043FE6" w:rsidP="00F95D5B">
      <w:r>
        <w:separator/>
      </w:r>
    </w:p>
  </w:footnote>
  <w:footnote w:type="continuationSeparator" w:id="0">
    <w:p w14:paraId="1E046E7D" w14:textId="77777777" w:rsidR="00043FE6" w:rsidRDefault="00043FE6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A69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9B7E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FD4868">
      <w:rPr>
        <w:rFonts w:hint="eastAsia"/>
      </w:rPr>
      <w:t>帳票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50"/>
    <w:rsid w:val="000144DD"/>
    <w:rsid w:val="000150D9"/>
    <w:rsid w:val="00037D33"/>
    <w:rsid w:val="00037E87"/>
    <w:rsid w:val="00043FE6"/>
    <w:rsid w:val="00060653"/>
    <w:rsid w:val="00073550"/>
    <w:rsid w:val="00082851"/>
    <w:rsid w:val="000B17EC"/>
    <w:rsid w:val="000F68B3"/>
    <w:rsid w:val="0010171D"/>
    <w:rsid w:val="001105AF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213859"/>
    <w:rsid w:val="00240A21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56042"/>
    <w:rsid w:val="00364CC8"/>
    <w:rsid w:val="00375773"/>
    <w:rsid w:val="00386123"/>
    <w:rsid w:val="00397190"/>
    <w:rsid w:val="003A02B2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823D4"/>
    <w:rsid w:val="004B1E64"/>
    <w:rsid w:val="004E5EB6"/>
    <w:rsid w:val="004F3229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97F56"/>
    <w:rsid w:val="007A5E46"/>
    <w:rsid w:val="007C0D63"/>
    <w:rsid w:val="0085629D"/>
    <w:rsid w:val="00860EA1"/>
    <w:rsid w:val="00867B32"/>
    <w:rsid w:val="008A4F68"/>
    <w:rsid w:val="008C2BED"/>
    <w:rsid w:val="008C360F"/>
    <w:rsid w:val="008E2D8F"/>
    <w:rsid w:val="008E7A96"/>
    <w:rsid w:val="00915FF0"/>
    <w:rsid w:val="0092341A"/>
    <w:rsid w:val="009276F1"/>
    <w:rsid w:val="00933627"/>
    <w:rsid w:val="00934350"/>
    <w:rsid w:val="00971223"/>
    <w:rsid w:val="00976698"/>
    <w:rsid w:val="009A4DD2"/>
    <w:rsid w:val="009A5125"/>
    <w:rsid w:val="009B0502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759"/>
    <w:rsid w:val="00B1558A"/>
    <w:rsid w:val="00B815A8"/>
    <w:rsid w:val="00B8417F"/>
    <w:rsid w:val="00BF09F5"/>
    <w:rsid w:val="00BF54BB"/>
    <w:rsid w:val="00C3324D"/>
    <w:rsid w:val="00C54F8E"/>
    <w:rsid w:val="00C7658F"/>
    <w:rsid w:val="00CA647F"/>
    <w:rsid w:val="00D755AF"/>
    <w:rsid w:val="00D87FA8"/>
    <w:rsid w:val="00D908CA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022FD9"/>
  <w15:chartTrackingRefBased/>
  <w15:docId w15:val="{9FCF9A56-2694-4C0C-90AD-067114B6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8_&#24115;&#31080;&#19968;&#35239;\ED08_&#24115;&#31080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ED08_帳票一覧_テンプレート.dotx</Template>
  <TotalTime>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2</cp:revision>
  <cp:lastPrinted>2023-02-22T00:09:00Z</cp:lastPrinted>
  <dcterms:created xsi:type="dcterms:W3CDTF">2023-02-22T00:09:00Z</dcterms:created>
  <dcterms:modified xsi:type="dcterms:W3CDTF">2023-02-22T00:10:00Z</dcterms:modified>
</cp:coreProperties>
</file>