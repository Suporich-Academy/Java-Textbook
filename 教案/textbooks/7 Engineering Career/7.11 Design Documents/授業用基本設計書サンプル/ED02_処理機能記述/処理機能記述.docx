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0069" w14:textId="77777777" w:rsidR="00976698" w:rsidRDefault="00976698" w:rsidP="006D6CD5">
      <w:pPr>
        <w:pStyle w:val="aa"/>
      </w:pPr>
    </w:p>
    <w:p w14:paraId="3CB0B9F3" w14:textId="77777777" w:rsidR="00976698" w:rsidRDefault="00976698" w:rsidP="006D6CD5">
      <w:pPr>
        <w:pStyle w:val="aa"/>
      </w:pPr>
    </w:p>
    <w:p w14:paraId="62DA7824" w14:textId="77777777" w:rsidR="006D6CD5" w:rsidRDefault="006D6CD5" w:rsidP="006D6CD5">
      <w:pPr>
        <w:pStyle w:val="aa"/>
      </w:pPr>
    </w:p>
    <w:p w14:paraId="723FE740" w14:textId="77777777" w:rsidR="006D6CD5" w:rsidRDefault="006D6CD5" w:rsidP="006D6CD5">
      <w:pPr>
        <w:pStyle w:val="aa"/>
      </w:pPr>
    </w:p>
    <w:p w14:paraId="18976ADA" w14:textId="77777777" w:rsidR="006D6CD5" w:rsidRDefault="006D6CD5" w:rsidP="006D6CD5">
      <w:pPr>
        <w:pStyle w:val="aa"/>
      </w:pPr>
    </w:p>
    <w:p w14:paraId="03EAF68E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8015264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6204A5">
        <w:rPr>
          <w:rFonts w:hint="eastAsia"/>
        </w:rPr>
        <w:t>機能</w:t>
      </w:r>
      <w:r w:rsidR="00D06B49">
        <w:rPr>
          <w:rFonts w:hint="eastAsia"/>
        </w:rPr>
        <w:t>処理機能記述</w:t>
      </w:r>
      <w:r>
        <w:rPr>
          <w:rFonts w:hint="eastAsia"/>
        </w:rPr>
        <w:t xml:space="preserve"> -</w:t>
      </w:r>
    </w:p>
    <w:p w14:paraId="15C2B7F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A197A2A" w14:textId="77777777" w:rsidR="0069509D" w:rsidRDefault="0069509D" w:rsidP="006D6CD5">
      <w:pPr>
        <w:pStyle w:val="aa"/>
      </w:pPr>
    </w:p>
    <w:p w14:paraId="6E7096DD" w14:textId="77777777" w:rsidR="002948E5" w:rsidRDefault="002948E5" w:rsidP="006D6CD5">
      <w:pPr>
        <w:pStyle w:val="aa"/>
      </w:pPr>
    </w:p>
    <w:p w14:paraId="705894EB" w14:textId="77777777" w:rsidR="002948E5" w:rsidRDefault="002948E5" w:rsidP="006D6CD5">
      <w:pPr>
        <w:pStyle w:val="aa"/>
      </w:pPr>
    </w:p>
    <w:p w14:paraId="1155E64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24BD4" w:rsidRPr="00E435BC" w14:paraId="5D2C6DC6" w14:textId="77777777" w:rsidTr="002542F4">
        <w:trPr>
          <w:jc w:val="center"/>
        </w:trPr>
        <w:tc>
          <w:tcPr>
            <w:tcW w:w="1555" w:type="dxa"/>
          </w:tcPr>
          <w:p w14:paraId="2770ACE1" w14:textId="77777777" w:rsidR="00124BD4" w:rsidRPr="00EA2185" w:rsidRDefault="006204A5" w:rsidP="009C118A">
            <w:pPr>
              <w:pStyle w:val="aa"/>
            </w:pPr>
            <w:r>
              <w:rPr>
                <w:rFonts w:hint="eastAsia"/>
              </w:rPr>
              <w:t>機能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386" w:type="dxa"/>
          </w:tcPr>
          <w:p w14:paraId="28A50137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4E6020A4" w14:textId="77777777" w:rsidTr="002542F4">
        <w:trPr>
          <w:jc w:val="center"/>
        </w:trPr>
        <w:tc>
          <w:tcPr>
            <w:tcW w:w="1555" w:type="dxa"/>
          </w:tcPr>
          <w:p w14:paraId="0C7C3A1F" w14:textId="77777777" w:rsidR="00124BD4" w:rsidRPr="00EA2185" w:rsidRDefault="006204A5" w:rsidP="009C118A">
            <w:pPr>
              <w:pStyle w:val="aa"/>
            </w:pPr>
            <w:r>
              <w:rPr>
                <w:rFonts w:hint="eastAsia"/>
              </w:rPr>
              <w:t>機能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14CE6E0A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6204A5">
              <w:rPr>
                <w:rFonts w:hint="eastAsia"/>
              </w:rPr>
              <w:t>機能</w:t>
            </w:r>
          </w:p>
        </w:tc>
      </w:tr>
    </w:tbl>
    <w:p w14:paraId="58D11775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31E111DD" w14:textId="77777777" w:rsidTr="002542F4">
        <w:trPr>
          <w:jc w:val="center"/>
        </w:trPr>
        <w:tc>
          <w:tcPr>
            <w:tcW w:w="1555" w:type="dxa"/>
          </w:tcPr>
          <w:p w14:paraId="687DC23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B90823C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C97DC64" w14:textId="77777777" w:rsidTr="002542F4">
        <w:trPr>
          <w:jc w:val="center"/>
        </w:trPr>
        <w:tc>
          <w:tcPr>
            <w:tcW w:w="1555" w:type="dxa"/>
          </w:tcPr>
          <w:p w14:paraId="22770B80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4C00FA87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680F71A0" w14:textId="77777777" w:rsidTr="002542F4">
        <w:trPr>
          <w:jc w:val="center"/>
        </w:trPr>
        <w:tc>
          <w:tcPr>
            <w:tcW w:w="1555" w:type="dxa"/>
          </w:tcPr>
          <w:p w14:paraId="48EECFE1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CA9C5A1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3386F38C" w14:textId="77777777" w:rsidR="0069509D" w:rsidRDefault="0069509D" w:rsidP="006D6CD5">
      <w:pPr>
        <w:pStyle w:val="aa"/>
      </w:pPr>
    </w:p>
    <w:p w14:paraId="5B3A155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E511EB1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C4798F" w:rsidRPr="00EC0D14" w14:paraId="5C8C45A0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134AB5" w14:textId="77777777" w:rsidR="00C4798F" w:rsidRPr="00EC0D14" w:rsidRDefault="00C4798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2425FCDD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0626E78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B34D6AC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51C5F98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C4798F" w:rsidRPr="00EC0D14" w14:paraId="6F5045D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57EB43" w14:textId="33E30144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E91E8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1456CA0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F64FD76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05C485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C4798F" w:rsidRPr="00EC0D14" w14:paraId="68DE2D1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932157" w14:textId="6EEA1436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72FAA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0759E5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095F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56BEB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6AD376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75C72B" w14:textId="665FF283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668C57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22F000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5DF65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C0F06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49B355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6F014" w14:textId="122FE4D4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1151C4A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EB016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A08615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44C08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2A579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592D54" w14:textId="52DA3162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CE59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67128F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E3DC51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BF5ED1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04C955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23B9FB" w14:textId="40647705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A29C5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556EE1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F8B987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63CD5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781666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E0FF44" w14:textId="7797620E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AD944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1ECAB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5508D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41A2F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72DF60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739F39" w14:textId="7158340B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4AFF6D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9D8B97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0118D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23BD9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03D163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43EA52" w14:textId="0206570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8110B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6B673E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648DC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6A0572D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713BF60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891C28" w14:textId="042C5A54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0A19D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8F7D12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BDD52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A7538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57CA0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5B174F" w14:textId="5F88906D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99E95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9AB9C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D5E016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0268D5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14EC3D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16CE81" w14:textId="1170D860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FCE228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7D1AB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7572A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BD658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0C55A7D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FDCC6D" w14:textId="23CDD2C8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984A2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61FB8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FC6FA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54E15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ECCA2A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159A48" w14:textId="0FEBEEF0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CCA38E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AB71E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3D734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7D1648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0EA356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896425" w14:textId="76DE6199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D3BA1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976F6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99BB4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B26C1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EAB5A3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108CD6" w14:textId="2C9A7E68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F7B95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8E496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0A1AAA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1C02F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45ED6F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B17DB8" w14:textId="4257512B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30F873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B83051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22536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E6E7F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2F552BF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6A67FA" w14:textId="4A117EE0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23A0E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E0E23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53FE9A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5B158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6529A5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837EDC" w14:textId="7408ABF7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A6B49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6B93B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0EEBE2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7C287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64F308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D0BFE3" w14:textId="7F9B93FA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EF53FF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5E220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4D74F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8BECB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F04CD92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704B63B" w14:textId="77777777" w:rsidR="001B1570" w:rsidRDefault="00424E44" w:rsidP="001B1570">
      <w:pPr>
        <w:pStyle w:val="aa"/>
      </w:pPr>
      <w:r>
        <w:br w:type="page"/>
      </w:r>
    </w:p>
    <w:p w14:paraId="4ACFC87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049EDDF" w14:textId="77777777" w:rsidR="001B1570" w:rsidRDefault="001B1570" w:rsidP="001B1570">
      <w:pPr>
        <w:pStyle w:val="aa"/>
      </w:pPr>
    </w:p>
    <w:p w14:paraId="4F3754C9" w14:textId="349D73C9" w:rsidR="0045512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303065" w:history="1">
        <w:r w:rsidR="00455127" w:rsidRPr="006E3BDD">
          <w:rPr>
            <w:rStyle w:val="af2"/>
            <w:noProof/>
          </w:rPr>
          <w:t>機能概要説明</w:t>
        </w:r>
        <w:r w:rsidR="00455127">
          <w:rPr>
            <w:noProof/>
            <w:webHidden/>
          </w:rPr>
          <w:tab/>
        </w:r>
        <w:r w:rsidR="00455127">
          <w:rPr>
            <w:noProof/>
            <w:webHidden/>
          </w:rPr>
          <w:fldChar w:fldCharType="begin"/>
        </w:r>
        <w:r w:rsidR="00455127">
          <w:rPr>
            <w:noProof/>
            <w:webHidden/>
          </w:rPr>
          <w:instrText xml:space="preserve"> PAGEREF _Toc70303065 \h </w:instrText>
        </w:r>
        <w:r w:rsidR="00455127">
          <w:rPr>
            <w:noProof/>
            <w:webHidden/>
          </w:rPr>
        </w:r>
        <w:r w:rsidR="00455127">
          <w:rPr>
            <w:noProof/>
            <w:webHidden/>
          </w:rPr>
          <w:fldChar w:fldCharType="separate"/>
        </w:r>
        <w:r w:rsidR="00EF53FF">
          <w:rPr>
            <w:noProof/>
            <w:webHidden/>
          </w:rPr>
          <w:t>3</w:t>
        </w:r>
        <w:r w:rsidR="00455127">
          <w:rPr>
            <w:noProof/>
            <w:webHidden/>
          </w:rPr>
          <w:fldChar w:fldCharType="end"/>
        </w:r>
      </w:hyperlink>
    </w:p>
    <w:p w14:paraId="18BC7585" w14:textId="3459D585" w:rsidR="00455127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303066" w:history="1">
        <w:r w:rsidR="00455127" w:rsidRPr="006E3BDD">
          <w:rPr>
            <w:rStyle w:val="af2"/>
            <w:noProof/>
          </w:rPr>
          <w:t>機能処理詳細(初期表示)</w:t>
        </w:r>
        <w:r w:rsidR="00455127">
          <w:rPr>
            <w:noProof/>
            <w:webHidden/>
          </w:rPr>
          <w:tab/>
        </w:r>
        <w:r w:rsidR="00455127">
          <w:rPr>
            <w:noProof/>
            <w:webHidden/>
          </w:rPr>
          <w:fldChar w:fldCharType="begin"/>
        </w:r>
        <w:r w:rsidR="00455127">
          <w:rPr>
            <w:noProof/>
            <w:webHidden/>
          </w:rPr>
          <w:instrText xml:space="preserve"> PAGEREF _Toc70303066 \h </w:instrText>
        </w:r>
        <w:r w:rsidR="00455127">
          <w:rPr>
            <w:noProof/>
            <w:webHidden/>
          </w:rPr>
        </w:r>
        <w:r w:rsidR="00455127">
          <w:rPr>
            <w:noProof/>
            <w:webHidden/>
          </w:rPr>
          <w:fldChar w:fldCharType="separate"/>
        </w:r>
        <w:r w:rsidR="00EF53FF">
          <w:rPr>
            <w:noProof/>
            <w:webHidden/>
          </w:rPr>
          <w:t>4</w:t>
        </w:r>
        <w:r w:rsidR="00455127">
          <w:rPr>
            <w:noProof/>
            <w:webHidden/>
          </w:rPr>
          <w:fldChar w:fldCharType="end"/>
        </w:r>
      </w:hyperlink>
    </w:p>
    <w:p w14:paraId="10F52245" w14:textId="28023CE8" w:rsidR="00455127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303067" w:history="1">
        <w:r w:rsidR="00455127" w:rsidRPr="006E3BDD">
          <w:rPr>
            <w:rStyle w:val="af2"/>
            <w:noProof/>
          </w:rPr>
          <w:t>機能処理詳細(●●ボタン押下)</w:t>
        </w:r>
        <w:r w:rsidR="00455127">
          <w:rPr>
            <w:noProof/>
            <w:webHidden/>
          </w:rPr>
          <w:tab/>
        </w:r>
        <w:r w:rsidR="00455127">
          <w:rPr>
            <w:noProof/>
            <w:webHidden/>
          </w:rPr>
          <w:fldChar w:fldCharType="begin"/>
        </w:r>
        <w:r w:rsidR="00455127">
          <w:rPr>
            <w:noProof/>
            <w:webHidden/>
          </w:rPr>
          <w:instrText xml:space="preserve"> PAGEREF _Toc70303067 \h </w:instrText>
        </w:r>
        <w:r w:rsidR="00455127">
          <w:rPr>
            <w:noProof/>
            <w:webHidden/>
          </w:rPr>
        </w:r>
        <w:r w:rsidR="00455127">
          <w:rPr>
            <w:noProof/>
            <w:webHidden/>
          </w:rPr>
          <w:fldChar w:fldCharType="separate"/>
        </w:r>
        <w:r w:rsidR="00EF53FF">
          <w:rPr>
            <w:noProof/>
            <w:webHidden/>
          </w:rPr>
          <w:t>5</w:t>
        </w:r>
        <w:r w:rsidR="00455127">
          <w:rPr>
            <w:noProof/>
            <w:webHidden/>
          </w:rPr>
          <w:fldChar w:fldCharType="end"/>
        </w:r>
      </w:hyperlink>
    </w:p>
    <w:p w14:paraId="27307853" w14:textId="77777777" w:rsidR="006841B5" w:rsidRPr="00FF401A" w:rsidRDefault="003C1464" w:rsidP="003F25F6">
      <w:pPr>
        <w:pStyle w:val="aa"/>
      </w:pPr>
      <w:r>
        <w:fldChar w:fldCharType="end"/>
      </w:r>
    </w:p>
    <w:p w14:paraId="0984D808" w14:textId="77777777" w:rsidR="00131D97" w:rsidRDefault="00B9272D" w:rsidP="00712EEE">
      <w:pPr>
        <w:pStyle w:val="1"/>
      </w:pPr>
      <w:bookmarkStart w:id="0" w:name="_Toc70303065"/>
      <w:r>
        <w:rPr>
          <w:rFonts w:hint="eastAsia"/>
        </w:rPr>
        <w:lastRenderedPageBreak/>
        <w:t>機能</w:t>
      </w:r>
      <w:r w:rsidR="009F348B">
        <w:rPr>
          <w:rFonts w:hint="eastAsia"/>
        </w:rPr>
        <w:t>概要説明</w:t>
      </w:r>
      <w:bookmarkEnd w:id="0"/>
    </w:p>
    <w:p w14:paraId="48605025" w14:textId="77777777" w:rsidR="009F348B" w:rsidRDefault="009F348B" w:rsidP="009C118A">
      <w:pPr>
        <w:pStyle w:val="aa"/>
      </w:pPr>
    </w:p>
    <w:p w14:paraId="31EF7FD9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B9272D">
        <w:rPr>
          <w:rFonts w:hint="eastAsia"/>
        </w:rPr>
        <w:t>機能</w:t>
      </w:r>
      <w:r>
        <w:rPr>
          <w:rFonts w:hint="eastAsia"/>
        </w:rPr>
        <w:t>か</w:t>
      </w:r>
    </w:p>
    <w:p w14:paraId="4C086A98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</w:t>
      </w:r>
      <w:r w:rsidR="00C571E4">
        <w:rPr>
          <w:rFonts w:hint="eastAsia"/>
        </w:rPr>
        <w:t>業務における機能か</w:t>
      </w:r>
    </w:p>
    <w:p w14:paraId="79EE1CFC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B9272D">
        <w:rPr>
          <w:rFonts w:hint="eastAsia"/>
        </w:rPr>
        <w:t>画面</w:t>
      </w:r>
      <w:r w:rsidR="00B51D58">
        <w:rPr>
          <w:rFonts w:hint="eastAsia"/>
        </w:rPr>
        <w:t>を利用する機能か</w:t>
      </w:r>
    </w:p>
    <w:p w14:paraId="3EDAF299" w14:textId="77777777" w:rsidR="00E7195F" w:rsidRDefault="00432290" w:rsidP="009C118A">
      <w:pPr>
        <w:pStyle w:val="aa"/>
      </w:pPr>
      <w:r>
        <w:rPr>
          <w:rFonts w:hint="eastAsia"/>
        </w:rPr>
        <w:t>・</w:t>
      </w:r>
      <w:r w:rsidR="00962072">
        <w:rPr>
          <w:rFonts w:hint="eastAsia"/>
        </w:rPr>
        <w:t>関連する</w:t>
      </w:r>
      <w:r w:rsidR="00B51D58">
        <w:rPr>
          <w:rFonts w:hint="eastAsia"/>
        </w:rPr>
        <w:t>画面や</w:t>
      </w:r>
      <w:r w:rsidR="0008491B">
        <w:rPr>
          <w:rFonts w:hint="eastAsia"/>
        </w:rPr>
        <w:t>帳票仕様書は何か</w:t>
      </w:r>
    </w:p>
    <w:p w14:paraId="7099A594" w14:textId="77777777" w:rsidR="003E4847" w:rsidRDefault="003E4847" w:rsidP="009C118A">
      <w:pPr>
        <w:pStyle w:val="aa"/>
      </w:pPr>
    </w:p>
    <w:p w14:paraId="51722257" w14:textId="77777777" w:rsidR="00E96514" w:rsidRDefault="00E96514" w:rsidP="009C118A">
      <w:pPr>
        <w:pStyle w:val="aa"/>
      </w:pPr>
      <w:r>
        <w:rPr>
          <w:rFonts w:hint="eastAsia"/>
        </w:rPr>
        <w:t>※ 処理機能記述は画面</w:t>
      </w:r>
      <w:r w:rsidR="002778BF">
        <w:rPr>
          <w:rFonts w:hint="eastAsia"/>
        </w:rPr>
        <w:t>の初期表示時に</w:t>
      </w:r>
      <w:r w:rsidR="001D6CD8">
        <w:rPr>
          <w:rFonts w:hint="eastAsia"/>
        </w:rPr>
        <w:t>始まり、</w:t>
      </w:r>
      <w:r w:rsidR="004352BF">
        <w:rPr>
          <w:rFonts w:hint="eastAsia"/>
        </w:rPr>
        <w:t>画面</w:t>
      </w:r>
      <w:r w:rsidR="003E4847">
        <w:rPr>
          <w:rFonts w:hint="eastAsia"/>
        </w:rPr>
        <w:t>イベントが発火してからの一連の処理の流れを記述します。</w:t>
      </w:r>
    </w:p>
    <w:p w14:paraId="229C3BF3" w14:textId="77777777" w:rsidR="00D9197E" w:rsidRDefault="00D9197E" w:rsidP="009C118A">
      <w:pPr>
        <w:pStyle w:val="aa"/>
      </w:pPr>
      <w:r>
        <w:rPr>
          <w:rFonts w:hint="eastAsia"/>
        </w:rPr>
        <w:t>初期表示、新規登録ボタン、編集ボタン、保存ボタン、削除ボタン、入力補助ボタン等々における</w:t>
      </w:r>
      <w:r w:rsidR="00867601">
        <w:rPr>
          <w:rFonts w:hint="eastAsia"/>
        </w:rPr>
        <w:t>イベント発火に必要なパラメータや受け取る情報、どの画面からどのデータへアクセスするのかといった情報</w:t>
      </w:r>
      <w:r w:rsidR="00C73B10">
        <w:rPr>
          <w:rFonts w:hint="eastAsia"/>
        </w:rPr>
        <w:t>についても記載します。</w:t>
      </w:r>
    </w:p>
    <w:p w14:paraId="5EB492AC" w14:textId="77777777" w:rsidR="00F62793" w:rsidRDefault="00F62793" w:rsidP="009C118A">
      <w:pPr>
        <w:pStyle w:val="aa"/>
      </w:pPr>
    </w:p>
    <w:p w14:paraId="506BAF91" w14:textId="77777777" w:rsidR="00F62793" w:rsidRPr="001D6CD8" w:rsidRDefault="00F62793" w:rsidP="009C118A">
      <w:pPr>
        <w:pStyle w:val="aa"/>
      </w:pPr>
      <w:r>
        <w:rPr>
          <w:rFonts w:hint="eastAsia"/>
        </w:rPr>
        <w:t>※ 画面仕様書のイベント</w:t>
      </w:r>
      <w:r w:rsidR="00046122">
        <w:rPr>
          <w:rFonts w:hint="eastAsia"/>
        </w:rPr>
        <w:t>仕様を細かく記述したようなものになります。イベント定義で十分機能実装可能な</w:t>
      </w:r>
      <w:r w:rsidR="00451C83">
        <w:rPr>
          <w:rFonts w:hint="eastAsia"/>
        </w:rPr>
        <w:t>場合は</w:t>
      </w:r>
      <w:r w:rsidR="00297747">
        <w:rPr>
          <w:rFonts w:hint="eastAsia"/>
        </w:rPr>
        <w:t>省略可能です。</w:t>
      </w:r>
    </w:p>
    <w:p w14:paraId="4E3B3AC5" w14:textId="77777777" w:rsidR="00233AC8" w:rsidRDefault="003007B8" w:rsidP="00233AC8">
      <w:pPr>
        <w:pStyle w:val="1"/>
      </w:pPr>
      <w:bookmarkStart w:id="1" w:name="_Toc70303066"/>
      <w:r>
        <w:rPr>
          <w:rFonts w:hint="eastAsia"/>
        </w:rPr>
        <w:lastRenderedPageBreak/>
        <w:t>機能</w:t>
      </w:r>
      <w:r w:rsidR="001E56C6">
        <w:rPr>
          <w:rFonts w:hint="eastAsia"/>
        </w:rPr>
        <w:t>処理詳細</w:t>
      </w:r>
      <w:r w:rsidR="0053430F">
        <w:rPr>
          <w:rFonts w:hint="eastAsia"/>
        </w:rPr>
        <w:t>(</w:t>
      </w:r>
      <w:r w:rsidR="0053430F">
        <w:rPr>
          <w:rFonts w:hint="eastAsia"/>
        </w:rPr>
        <w:t>初期表示</w:t>
      </w:r>
      <w:r w:rsidR="0053430F">
        <w:rPr>
          <w:rFonts w:hint="eastAsia"/>
        </w:rPr>
        <w:t>)</w:t>
      </w:r>
      <w:bookmarkEnd w:id="1"/>
    </w:p>
    <w:p w14:paraId="514A8363" w14:textId="77777777" w:rsidR="008E637C" w:rsidRDefault="008E637C" w:rsidP="009C118A">
      <w:pPr>
        <w:pStyle w:val="aa"/>
      </w:pPr>
    </w:p>
    <w:tbl>
      <w:tblPr>
        <w:tblStyle w:val="3-3"/>
        <w:tblW w:w="14685" w:type="dxa"/>
        <w:tblLayout w:type="fixed"/>
        <w:tblLook w:val="04A0" w:firstRow="1" w:lastRow="0" w:firstColumn="1" w:lastColumn="0" w:noHBand="0" w:noVBand="1"/>
      </w:tblPr>
      <w:tblGrid>
        <w:gridCol w:w="2831"/>
        <w:gridCol w:w="9018"/>
        <w:gridCol w:w="2836"/>
      </w:tblGrid>
      <w:tr w:rsidR="00585D29" w14:paraId="4985A52A" w14:textId="77777777" w:rsidTr="002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329F556B" w14:textId="77777777" w:rsidR="00585D29" w:rsidRPr="00AB3C28" w:rsidRDefault="00585D29" w:rsidP="002E7059">
            <w:pPr>
              <w:pStyle w:val="aa"/>
              <w:jc w:val="center"/>
            </w:pPr>
            <w:r>
              <w:rPr>
                <w:rFonts w:hint="eastAsia"/>
              </w:rPr>
              <w:t>画面入出力(Boundary)</w:t>
            </w:r>
          </w:p>
        </w:tc>
        <w:tc>
          <w:tcPr>
            <w:tcW w:w="9015" w:type="dxa"/>
          </w:tcPr>
          <w:p w14:paraId="259CA54B" w14:textId="77777777" w:rsidR="00585D29" w:rsidRPr="00AB3C28" w:rsidRDefault="00585D29" w:rsidP="002E7059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処理(control)</w:t>
            </w:r>
          </w:p>
        </w:tc>
        <w:tc>
          <w:tcPr>
            <w:tcW w:w="2835" w:type="dxa"/>
          </w:tcPr>
          <w:p w14:paraId="057DE34D" w14:textId="77777777" w:rsidR="00585D29" w:rsidRPr="00AB3C28" w:rsidRDefault="00585D29" w:rsidP="002E7059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データ(entity)</w:t>
            </w:r>
          </w:p>
        </w:tc>
      </w:tr>
      <w:tr w:rsidR="00585D29" w14:paraId="6CB71B32" w14:textId="77777777" w:rsidTr="002E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E0BD5" w14:textId="77777777" w:rsidR="00585D29" w:rsidRPr="00AB3C28" w:rsidRDefault="00585D29" w:rsidP="002E7059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94B008" wp14:editId="4831E85D">
                      <wp:extent cx="1660525" cy="4431030"/>
                      <wp:effectExtent l="0" t="0" r="15875" b="7620"/>
                      <wp:docPr id="32" name="キャンバス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" name="グループ化 7"/>
                              <wpg:cNvGrpSpPr/>
                              <wpg:grpSpPr>
                                <a:xfrm>
                                  <a:off x="0" y="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5" name="正方形/長方形 15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05019D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" name="直線矢印コネクタ 16"/>
                              <wps:cNvCnPr/>
                              <wps:spPr>
                                <a:xfrm>
                                  <a:off x="1072344" y="242081"/>
                                  <a:ext cx="5088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7" name="グループ化 17"/>
                              <wpg:cNvGrpSpPr/>
                              <wpg:grpSpPr>
                                <a:xfrm>
                                  <a:off x="0" y="198882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9" name="正方形/長方形 19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489D02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3" name="直線矢印コネクタ 23"/>
                              <wps:cNvCnPr/>
                              <wps:spPr>
                                <a:xfrm flipH="1">
                                  <a:off x="1072344" y="2230901"/>
                                  <a:ext cx="47832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94B008" id="キャンバス 32" o:spid="_x0000_s1026" editas="canvas" style="width:130.75pt;height:348.9pt;mso-position-horizontal-relative:char;mso-position-vertical-relative:line" coordsize="16605,443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605;height:44310;visibility:visible;mso-wrap-style:square" filled="t">
                        <v:fill o:detectmouseclick="t"/>
                        <v:path o:connecttype="none"/>
                      </v:shape>
                      <v:group id="グループ化 7" o:spid="_x0000_s1028" style="position:absolute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グラフィックス 61" o:spid="_x0000_s1029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">
                          <v:imagedata r:id="rId11" o:title="ノート PC 単色塗りつぶし"/>
                        </v:shape>
                        <v:rect id="正方形/長方形 15" o:spid="_x0000_s1030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      <v:textbox>
                            <w:txbxContent>
                              <w:p w14:paraId="0F05019D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ID_●●画面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16" o:spid="_x0000_s1031" type="#_x0000_t32" style="position:absolute;left:10723;top:2420;width:5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<v:stroke endarrow="block" joinstyle="miter"/>
                      </v:shape>
                      <v:group id="グループ化 17" o:spid="_x0000_s1032" style="position:absolute;top:19888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グラフィックス 61" o:spid="_x0000_s1033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">
                          <v:imagedata r:id="rId11" o:title="ノート PC 単色塗りつぶし"/>
                        </v:shape>
                        <v:rect id="正方形/長方形 19" o:spid="_x0000_s1034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        <v:textbox>
                            <w:txbxContent>
                              <w:p w14:paraId="12489D02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23" o:spid="_x0000_s1035" type="#_x0000_t32" style="position:absolute;left:10723;top:22309;width:4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5" w:type="dxa"/>
          </w:tcPr>
          <w:p w14:paraId="46B8C079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(1)●●権限を持つユーザか判定を行う。</w:t>
            </w:r>
          </w:p>
          <w:p w14:paraId="38BCB07C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判定条件：</w:t>
            </w:r>
          </w:p>
          <w:p w14:paraId="39CB464F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4655268E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4BB4F7F7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7899AB86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(2)●●権限を持つユーザの場合、データ取得を行い、画面に表示する。</w:t>
            </w:r>
          </w:p>
          <w:p w14:paraId="3A5629FE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(3)●●権限を持たないユーザの場合は、エラーを表示する。</w:t>
            </w:r>
          </w:p>
          <w:p w14:paraId="1695C7EC" w14:textId="77777777" w:rsidR="00585D29" w:rsidRPr="007C13E2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エラーメッセージコード：XXXXX</w:t>
            </w:r>
          </w:p>
          <w:p w14:paraId="0B2369A0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97DE23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1DBB4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64CF4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82E7D5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4C340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3452A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15112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00045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A74403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904FA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70B527" w14:textId="77777777" w:rsidR="00585D29" w:rsidRPr="004256A4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253D7" w14:textId="77777777" w:rsidR="00585D29" w:rsidRPr="00AB3C28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DAC203C" wp14:editId="0F5D7F95">
                      <wp:extent cx="1663700" cy="4392930"/>
                      <wp:effectExtent l="0" t="0" r="0" b="7620"/>
                      <wp:docPr id="37" name="キャンバス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24" name="グループ化 24"/>
                              <wpg:cNvGrpSpPr/>
                              <wpg:grpSpPr>
                                <a:xfrm>
                                  <a:off x="0" y="1162050"/>
                                  <a:ext cx="1663700" cy="519196"/>
                                  <a:chOff x="0" y="0"/>
                                  <a:chExt cx="1672590" cy="521970"/>
                                </a:xfrm>
                              </wpg:grpSpPr>
                              <wps:wsp>
                                <wps:cNvPr id="25" name="フローチャート: 磁気ディスク 25"/>
                                <wps:cNvSpPr/>
                                <wps:spPr>
                                  <a:xfrm>
                                    <a:off x="464820" y="0"/>
                                    <a:ext cx="735330" cy="289560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正方形/長方形 26"/>
                                <wps:cNvSpPr/>
                                <wps:spPr>
                                  <a:xfrm>
                                    <a:off x="0" y="19812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12D20A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●●テーブル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" name="直線矢印コネクタ 27"/>
                              <wps:cNvCnPr/>
                              <wps:spPr>
                                <a:xfrm flipH="1">
                                  <a:off x="95250" y="1306061"/>
                                  <a:ext cx="3670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203C" id="キャンバス 37" o:spid="_x0000_s1036" editas="canvas" style="width:131pt;height:345.9pt;mso-position-horizontal-relative:char;mso-position-vertical-relative:line" coordsize="16637,43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">
                      <v:shape id="_x0000_s1037" type="#_x0000_t75" style="position:absolute;width:16637;height:43929;visibility:visible;mso-wrap-style:square" filled="t">
                        <v:fill o:detectmouseclick="t"/>
                        <v:path o:connecttype="none"/>
                      </v:shape>
                      <v:group id="グループ化 24" o:spid="_x0000_s1038" style="position:absolute;top:11620;width:16637;height:5192" coordsize="16725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フローチャート: 磁気ディスク 25" o:spid="_x0000_s1039" type="#_x0000_t132" style="position:absolute;left:4648;width:735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" filled="f" strokecolor="black [3213]" strokeweight="1pt">
                          <v:stroke joinstyle="miter"/>
                        </v:shape>
                        <v:rect id="正方形/長方形 26" o:spid="_x0000_s1040" style="position:absolute;top:1981;width:167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      <v:textbox>
                            <w:txbxContent>
                              <w:p w14:paraId="7812D20A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●●テーブル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27" o:spid="_x0000_s1041" type="#_x0000_t32" style="position:absolute;left:952;top:13060;width:36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79B40EE" w14:textId="77777777" w:rsidR="00B64DA9" w:rsidRPr="00757052" w:rsidRDefault="00B64DA9" w:rsidP="00B34EA8">
      <w:pPr>
        <w:pStyle w:val="aa"/>
      </w:pPr>
    </w:p>
    <w:p w14:paraId="2A16B65D" w14:textId="77777777" w:rsidR="00C002B8" w:rsidRDefault="00C002B8" w:rsidP="00C002B8">
      <w:pPr>
        <w:pStyle w:val="1"/>
      </w:pPr>
      <w:bookmarkStart w:id="2" w:name="_Toc70303067"/>
      <w:r>
        <w:rPr>
          <w:rFonts w:hint="eastAsia"/>
        </w:rPr>
        <w:lastRenderedPageBreak/>
        <w:t>機能処理詳細</w:t>
      </w:r>
      <w:r>
        <w:rPr>
          <w:rFonts w:hint="eastAsia"/>
        </w:rPr>
        <w:t>(</w:t>
      </w:r>
      <w:r w:rsidR="000160D2">
        <w:rPr>
          <w:rFonts w:hint="eastAsia"/>
        </w:rPr>
        <w:t>●●</w:t>
      </w:r>
      <w:r w:rsidR="00997168">
        <w:rPr>
          <w:rFonts w:hint="eastAsia"/>
        </w:rPr>
        <w:t>ボタン押下</w:t>
      </w:r>
      <w:r>
        <w:rPr>
          <w:rFonts w:hint="eastAsia"/>
        </w:rPr>
        <w:t>)</w:t>
      </w:r>
      <w:bookmarkEnd w:id="2"/>
    </w:p>
    <w:p w14:paraId="445EE7B3" w14:textId="77777777" w:rsidR="007F5F80" w:rsidRPr="00C002B8" w:rsidRDefault="007F5F80" w:rsidP="00B34EA8">
      <w:pPr>
        <w:pStyle w:val="aa"/>
      </w:pPr>
    </w:p>
    <w:tbl>
      <w:tblPr>
        <w:tblStyle w:val="3-3"/>
        <w:tblW w:w="14685" w:type="dxa"/>
        <w:tblLayout w:type="fixed"/>
        <w:tblLook w:val="04A0" w:firstRow="1" w:lastRow="0" w:firstColumn="1" w:lastColumn="0" w:noHBand="0" w:noVBand="1"/>
      </w:tblPr>
      <w:tblGrid>
        <w:gridCol w:w="2831"/>
        <w:gridCol w:w="9018"/>
        <w:gridCol w:w="2836"/>
      </w:tblGrid>
      <w:tr w:rsidR="004C68C2" w14:paraId="6BA19FC4" w14:textId="77777777" w:rsidTr="00E8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07EB96AC" w14:textId="77777777" w:rsidR="004C68C2" w:rsidRPr="00AB3C28" w:rsidRDefault="004C68C2" w:rsidP="00E8535C">
            <w:pPr>
              <w:pStyle w:val="aa"/>
              <w:jc w:val="center"/>
            </w:pPr>
            <w:r>
              <w:rPr>
                <w:rFonts w:hint="eastAsia"/>
              </w:rPr>
              <w:t>画面入出力(Boundary)</w:t>
            </w:r>
          </w:p>
        </w:tc>
        <w:tc>
          <w:tcPr>
            <w:tcW w:w="9015" w:type="dxa"/>
          </w:tcPr>
          <w:p w14:paraId="73FFF363" w14:textId="77777777" w:rsidR="004C68C2" w:rsidRPr="00AB3C28" w:rsidRDefault="004C68C2" w:rsidP="00E8535C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処理(control)</w:t>
            </w:r>
          </w:p>
        </w:tc>
        <w:tc>
          <w:tcPr>
            <w:tcW w:w="2835" w:type="dxa"/>
          </w:tcPr>
          <w:p w14:paraId="3D2911EE" w14:textId="77777777" w:rsidR="004C68C2" w:rsidRPr="00AB3C28" w:rsidRDefault="004C68C2" w:rsidP="00E8535C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データ(entity)</w:t>
            </w:r>
          </w:p>
        </w:tc>
      </w:tr>
      <w:tr w:rsidR="004C68C2" w14:paraId="3AC9D6DE" w14:textId="77777777" w:rsidTr="00E8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7B06E8" w14:textId="77777777" w:rsidR="004C68C2" w:rsidRPr="00AB3C28" w:rsidRDefault="00F1701F" w:rsidP="00E8535C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F42C2E" wp14:editId="024FAB45">
                      <wp:extent cx="1660525" cy="4431030"/>
                      <wp:effectExtent l="0" t="0" r="15875" b="7620"/>
                      <wp:docPr id="3" name="キャンバス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28" name="グループ化 28"/>
                              <wpg:cNvGrpSpPr/>
                              <wpg:grpSpPr>
                                <a:xfrm>
                                  <a:off x="0" y="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9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0" name="正方形/長方形 30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ABA205" w14:textId="77777777" w:rsidR="00964EBB" w:rsidRPr="00417F30" w:rsidRDefault="00964EBB" w:rsidP="00417F30">
                                      <w:pPr>
                                        <w:pStyle w:val="af9"/>
                                      </w:pPr>
                                      <w:r w:rsidRPr="00417F30">
                                        <w:rPr>
                                          <w:rFonts w:hint="eastAsia"/>
                                        </w:rPr>
                                        <w:t>ID_</w:t>
                                      </w:r>
                                      <w:r w:rsidRPr="00417F30">
                                        <w:rPr>
                                          <w:rFonts w:hint="eastAsia"/>
                                        </w:rPr>
                                        <w:t>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" name="直線矢印コネクタ 4"/>
                              <wps:cNvCnPr>
                                <a:stCxn id="29" idx="3"/>
                              </wps:cNvCnPr>
                              <wps:spPr>
                                <a:xfrm>
                                  <a:off x="1072344" y="242081"/>
                                  <a:ext cx="5088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グループ化 33"/>
                              <wpg:cNvGrpSpPr/>
                              <wpg:grpSpPr>
                                <a:xfrm>
                                  <a:off x="0" y="198882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4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5" name="正方形/長方形 35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C070D0" w14:textId="77777777" w:rsidR="0053102E" w:rsidRDefault="0053102E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直線矢印コネクタ 36"/>
                              <wps:cNvCnPr>
                                <a:endCxn id="34" idx="3"/>
                              </wps:cNvCnPr>
                              <wps:spPr>
                                <a:xfrm flipH="1">
                                  <a:off x="1072344" y="2230901"/>
                                  <a:ext cx="47832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F42C2E" id="キャンバス 3" o:spid="_x0000_s1042" editas="canvas" style="width:130.75pt;height:348.9pt;mso-position-horizontal-relative:char;mso-position-vertical-relative:line" coordsize="16605,443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">
                      <v:shape id="_x0000_s1043" type="#_x0000_t75" style="position:absolute;width:16605;height:44310;visibility:visible;mso-wrap-style:square" filled="t">
                        <v:fill o:detectmouseclick="t"/>
                        <v:path o:connecttype="none"/>
                      </v:shape>
                      <v:group id="グループ化 28" o:spid="_x0000_s1044" style="position:absolute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グラフィックス 61" o:spid="_x0000_s1045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">
                          <v:imagedata r:id="rId11" o:title="ノート PC 単色塗りつぶし"/>
                        </v:shape>
                        <v:rect id="正方形/長方形 30" o:spid="_x0000_s1046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      <v:textbox>
                            <w:txbxContent>
                              <w:p w14:paraId="70ABA205" w14:textId="77777777" w:rsidR="00964EBB" w:rsidRPr="00417F30" w:rsidRDefault="00964EBB" w:rsidP="00417F30">
                                <w:pPr>
                                  <w:pStyle w:val="af9"/>
                                </w:pPr>
                                <w:r w:rsidRPr="00417F30">
                                  <w:rPr>
                                    <w:rFonts w:hint="eastAsia"/>
                                  </w:rPr>
                                  <w:t>ID_</w:t>
                                </w:r>
                                <w:r w:rsidRPr="00417F30"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4" o:spid="_x0000_s1047" type="#_x0000_t32" style="position:absolute;left:10723;top:2420;width:5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    <v:stroke endarrow="block" joinstyle="miter"/>
                      </v:shape>
                      <v:group id="グループ化 33" o:spid="_x0000_s1048" style="position:absolute;top:19888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グラフィックス 61" o:spid="_x0000_s1049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">
                          <v:imagedata r:id="rId11" o:title="ノート PC 単色塗りつぶし"/>
                        </v:shape>
                        <v:rect id="正方形/長方形 35" o:spid="_x0000_s1050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      <v:textbox>
                            <w:txbxContent>
                              <w:p w14:paraId="03C070D0" w14:textId="77777777" w:rsidR="0053102E" w:rsidRDefault="0053102E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36" o:spid="_x0000_s1051" type="#_x0000_t32" style="position:absolute;left:10723;top:22309;width:4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5" w:type="dxa"/>
          </w:tcPr>
          <w:p w14:paraId="34C4D0EB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(1)●●権限を持つユーザか判定を行う。</w:t>
            </w:r>
          </w:p>
          <w:p w14:paraId="7D8F8AA7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判定条件：</w:t>
            </w:r>
          </w:p>
          <w:p w14:paraId="06C72D38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221E7D42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06B8247F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615CD59B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(2)●●権限を持つユーザの場合、データ取得を行い、画面に表示する。</w:t>
            </w:r>
          </w:p>
          <w:p w14:paraId="417B815C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(3)●●権限を持たないユーザの場合は、エラーを表示する。</w:t>
            </w:r>
          </w:p>
          <w:p w14:paraId="3A1E8F66" w14:textId="77777777" w:rsidR="004C68C2" w:rsidRPr="007C13E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エラーメッセージコード：XXXXX</w:t>
            </w:r>
          </w:p>
          <w:p w14:paraId="417001E3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54666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6A5DDE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9FEAF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4BD98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A6A34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F91BA5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A638C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BCCE2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FB73E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5A7C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7175F9" w14:textId="77777777" w:rsidR="004C68C2" w:rsidRPr="004256A4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4C7A9CC" w14:textId="77777777" w:rsidR="004C68C2" w:rsidRPr="00AB3C28" w:rsidRDefault="0053102E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6A1F47" wp14:editId="133EBCE4">
                      <wp:extent cx="1663700" cy="4392930"/>
                      <wp:effectExtent l="0" t="0" r="0" b="7620"/>
                      <wp:docPr id="5" name="キャンバス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38" name="グループ化 38"/>
                              <wpg:cNvGrpSpPr/>
                              <wpg:grpSpPr>
                                <a:xfrm>
                                  <a:off x="0" y="1162050"/>
                                  <a:ext cx="1663700" cy="519196"/>
                                  <a:chOff x="0" y="0"/>
                                  <a:chExt cx="1672590" cy="521970"/>
                                </a:xfrm>
                              </wpg:grpSpPr>
                              <wps:wsp>
                                <wps:cNvPr id="39" name="フローチャート: 磁気ディスク 39"/>
                                <wps:cNvSpPr/>
                                <wps:spPr>
                                  <a:xfrm>
                                    <a:off x="464820" y="0"/>
                                    <a:ext cx="735330" cy="289560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正方形/長方形 40"/>
                                <wps:cNvSpPr/>
                                <wps:spPr>
                                  <a:xfrm>
                                    <a:off x="0" y="19812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2DE0D1" w14:textId="77777777" w:rsidR="0053102E" w:rsidRDefault="0053102E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●●テーブル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" name="直線矢印コネクタ 6"/>
                              <wps:cNvCnPr>
                                <a:stCxn id="39" idx="2"/>
                              </wps:cNvCnPr>
                              <wps:spPr>
                                <a:xfrm flipH="1">
                                  <a:off x="95250" y="1306061"/>
                                  <a:ext cx="3670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6A1F47" id="キャンバス 5" o:spid="_x0000_s1052" editas="canvas" style="width:131pt;height:345.9pt;mso-position-horizontal-relative:char;mso-position-vertical-relative:line" coordsize="16637,43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">
                      <v:shape id="_x0000_s1053" type="#_x0000_t75" style="position:absolute;width:16637;height:43929;visibility:visible;mso-wrap-style:square" filled="t">
                        <v:fill o:detectmouseclick="t"/>
                        <v:path o:connecttype="none"/>
                      </v:shape>
                      <v:group id="グループ化 38" o:spid="_x0000_s1054" style="position:absolute;top:11620;width:16637;height:5192" coordsize="16725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フローチャート: 磁気ディスク 39" o:spid="_x0000_s1055" type="#_x0000_t132" style="position:absolute;left:4648;width:735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" filled="f" strokecolor="black [3213]" strokeweight="1pt">
                          <v:stroke joinstyle="miter"/>
                        </v:shape>
                        <v:rect id="正方形/長方形 40" o:spid="_x0000_s1056" style="position:absolute;top:1981;width:167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        <v:textbox>
                            <w:txbxContent>
                              <w:p w14:paraId="122DE0D1" w14:textId="77777777" w:rsidR="0053102E" w:rsidRDefault="0053102E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●●テーブル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6" o:spid="_x0000_s1057" type="#_x0000_t32" style="position:absolute;left:952;top:13060;width:36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44E1BB" w14:textId="77777777" w:rsidR="009076FF" w:rsidRPr="004C68C2" w:rsidRDefault="009076FF" w:rsidP="00921FD2"/>
    <w:sectPr w:rsidR="009076FF" w:rsidRPr="004C68C2" w:rsidSect="00F54EE1">
      <w:headerReference w:type="default" r:id="rId12"/>
      <w:footerReference w:type="default" r:id="rId13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C04A" w14:textId="77777777" w:rsidR="00D33DCD" w:rsidRDefault="00D33DCD" w:rsidP="00F95D5B">
      <w:r>
        <w:separator/>
      </w:r>
    </w:p>
  </w:endnote>
  <w:endnote w:type="continuationSeparator" w:id="0">
    <w:p w14:paraId="65F8DF67" w14:textId="77777777" w:rsidR="00D33DCD" w:rsidRDefault="00D33DC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C516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990C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7DB0" w14:textId="77777777" w:rsidR="00D33DCD" w:rsidRDefault="00D33DCD" w:rsidP="00F95D5B">
      <w:r>
        <w:separator/>
      </w:r>
    </w:p>
  </w:footnote>
  <w:footnote w:type="continuationSeparator" w:id="0">
    <w:p w14:paraId="09845487" w14:textId="77777777" w:rsidR="00D33DCD" w:rsidRDefault="00D33DC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44A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BE4A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106D2B">
      <w:rPr>
        <w:rFonts w:hint="eastAsia"/>
      </w:rPr>
      <w:t>機能</w:t>
    </w:r>
    <w:r w:rsidR="006204A5">
      <w:rPr>
        <w:rFonts w:hint="eastAsia"/>
      </w:rPr>
      <w:t>処理機能記述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91"/>
    <w:rsid w:val="00002059"/>
    <w:rsid w:val="000067D6"/>
    <w:rsid w:val="000144DD"/>
    <w:rsid w:val="000150D9"/>
    <w:rsid w:val="000160D2"/>
    <w:rsid w:val="00021391"/>
    <w:rsid w:val="00037D33"/>
    <w:rsid w:val="00037E87"/>
    <w:rsid w:val="000435ED"/>
    <w:rsid w:val="000444CE"/>
    <w:rsid w:val="00046122"/>
    <w:rsid w:val="00054079"/>
    <w:rsid w:val="00057F84"/>
    <w:rsid w:val="00060653"/>
    <w:rsid w:val="00067C35"/>
    <w:rsid w:val="00073550"/>
    <w:rsid w:val="00076912"/>
    <w:rsid w:val="0008491B"/>
    <w:rsid w:val="00090EB4"/>
    <w:rsid w:val="0009759D"/>
    <w:rsid w:val="000A04BA"/>
    <w:rsid w:val="000A427F"/>
    <w:rsid w:val="000A4CD1"/>
    <w:rsid w:val="000B293A"/>
    <w:rsid w:val="000B6DBB"/>
    <w:rsid w:val="000C0C7F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06D2B"/>
    <w:rsid w:val="0011244F"/>
    <w:rsid w:val="0011797C"/>
    <w:rsid w:val="00121467"/>
    <w:rsid w:val="00122A51"/>
    <w:rsid w:val="00124BD4"/>
    <w:rsid w:val="00130AD5"/>
    <w:rsid w:val="00131D97"/>
    <w:rsid w:val="00144249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D6CD8"/>
    <w:rsid w:val="001E1B7E"/>
    <w:rsid w:val="001E3F73"/>
    <w:rsid w:val="001E47E2"/>
    <w:rsid w:val="001E56C6"/>
    <w:rsid w:val="001E761D"/>
    <w:rsid w:val="0020556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19E4"/>
    <w:rsid w:val="002A4CAE"/>
    <w:rsid w:val="002A6715"/>
    <w:rsid w:val="002B010A"/>
    <w:rsid w:val="002B1F0D"/>
    <w:rsid w:val="002B4AD5"/>
    <w:rsid w:val="002C2CFE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3A29"/>
    <w:rsid w:val="00364CC8"/>
    <w:rsid w:val="00365592"/>
    <w:rsid w:val="0036599E"/>
    <w:rsid w:val="003662D9"/>
    <w:rsid w:val="00375773"/>
    <w:rsid w:val="003860F7"/>
    <w:rsid w:val="00397190"/>
    <w:rsid w:val="003A02B2"/>
    <w:rsid w:val="003A1BEE"/>
    <w:rsid w:val="003B2707"/>
    <w:rsid w:val="003B5C05"/>
    <w:rsid w:val="003C1464"/>
    <w:rsid w:val="003C30E1"/>
    <w:rsid w:val="003D104A"/>
    <w:rsid w:val="003E040A"/>
    <w:rsid w:val="003E39BB"/>
    <w:rsid w:val="003E3D85"/>
    <w:rsid w:val="003E4553"/>
    <w:rsid w:val="003E4847"/>
    <w:rsid w:val="003E6EC7"/>
    <w:rsid w:val="003F21D2"/>
    <w:rsid w:val="003F25F6"/>
    <w:rsid w:val="003F4273"/>
    <w:rsid w:val="003F684C"/>
    <w:rsid w:val="00417F30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9F3"/>
    <w:rsid w:val="006D1EE1"/>
    <w:rsid w:val="006D41F4"/>
    <w:rsid w:val="006D6CD5"/>
    <w:rsid w:val="006F02F4"/>
    <w:rsid w:val="006F1952"/>
    <w:rsid w:val="00706582"/>
    <w:rsid w:val="00712EEE"/>
    <w:rsid w:val="007139DB"/>
    <w:rsid w:val="0072438F"/>
    <w:rsid w:val="007254F7"/>
    <w:rsid w:val="007316B6"/>
    <w:rsid w:val="007322D6"/>
    <w:rsid w:val="0073389E"/>
    <w:rsid w:val="007446E5"/>
    <w:rsid w:val="00744776"/>
    <w:rsid w:val="00756F73"/>
    <w:rsid w:val="00757052"/>
    <w:rsid w:val="00774143"/>
    <w:rsid w:val="007825EE"/>
    <w:rsid w:val="0079011A"/>
    <w:rsid w:val="00797F56"/>
    <w:rsid w:val="007C0D63"/>
    <w:rsid w:val="007C13E2"/>
    <w:rsid w:val="007C561F"/>
    <w:rsid w:val="007C77A8"/>
    <w:rsid w:val="007E1035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64EBB"/>
    <w:rsid w:val="00971223"/>
    <w:rsid w:val="00976698"/>
    <w:rsid w:val="00984495"/>
    <w:rsid w:val="00987816"/>
    <w:rsid w:val="00990F38"/>
    <w:rsid w:val="00991687"/>
    <w:rsid w:val="00997168"/>
    <w:rsid w:val="009A5125"/>
    <w:rsid w:val="009B3FE7"/>
    <w:rsid w:val="009B4880"/>
    <w:rsid w:val="009C0183"/>
    <w:rsid w:val="009C118A"/>
    <w:rsid w:val="009F348B"/>
    <w:rsid w:val="009F491C"/>
    <w:rsid w:val="009F5BDB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BAE"/>
    <w:rsid w:val="00A9677B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272D"/>
    <w:rsid w:val="00BA7594"/>
    <w:rsid w:val="00BC14D8"/>
    <w:rsid w:val="00BD49CA"/>
    <w:rsid w:val="00BD56CB"/>
    <w:rsid w:val="00BD76CD"/>
    <w:rsid w:val="00BF54BB"/>
    <w:rsid w:val="00BF6FE5"/>
    <w:rsid w:val="00C002B8"/>
    <w:rsid w:val="00C0518B"/>
    <w:rsid w:val="00C07C48"/>
    <w:rsid w:val="00C12B3A"/>
    <w:rsid w:val="00C3324D"/>
    <w:rsid w:val="00C34D36"/>
    <w:rsid w:val="00C4798F"/>
    <w:rsid w:val="00C52799"/>
    <w:rsid w:val="00C571E4"/>
    <w:rsid w:val="00C7282D"/>
    <w:rsid w:val="00C73B10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06B49"/>
    <w:rsid w:val="00D17613"/>
    <w:rsid w:val="00D20EF9"/>
    <w:rsid w:val="00D33DCD"/>
    <w:rsid w:val="00D438B5"/>
    <w:rsid w:val="00D53682"/>
    <w:rsid w:val="00D53A96"/>
    <w:rsid w:val="00D53E96"/>
    <w:rsid w:val="00D64E2A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6D2E"/>
    <w:rsid w:val="00DD753E"/>
    <w:rsid w:val="00E000CD"/>
    <w:rsid w:val="00E145E9"/>
    <w:rsid w:val="00E225DE"/>
    <w:rsid w:val="00E26E10"/>
    <w:rsid w:val="00E276BD"/>
    <w:rsid w:val="00E412B9"/>
    <w:rsid w:val="00E435BC"/>
    <w:rsid w:val="00E44738"/>
    <w:rsid w:val="00E478AA"/>
    <w:rsid w:val="00E517DF"/>
    <w:rsid w:val="00E675A8"/>
    <w:rsid w:val="00E7195F"/>
    <w:rsid w:val="00E745B6"/>
    <w:rsid w:val="00E82221"/>
    <w:rsid w:val="00E86350"/>
    <w:rsid w:val="00E913E4"/>
    <w:rsid w:val="00E96514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EF53FF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24C7BC"/>
  <w15:chartTrackingRefBased/>
  <w15:docId w15:val="{1CCB9D92-7640-4570-BE37-818C3179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F30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417F30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2_&#20966;&#29702;&#27231;&#33021;&#35352;&#36848;\ED02_&#20966;&#29702;&#27231;&#33021;&#35352;&#36848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ED02_処理機能記述_テンプレート.dotx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2023-02-21T23:59:00Z</cp:lastPrinted>
  <dcterms:created xsi:type="dcterms:W3CDTF">2023-02-21T23:57:00Z</dcterms:created>
  <dcterms:modified xsi:type="dcterms:W3CDTF">2023-02-21T23:59:00Z</dcterms:modified>
</cp:coreProperties>
</file>