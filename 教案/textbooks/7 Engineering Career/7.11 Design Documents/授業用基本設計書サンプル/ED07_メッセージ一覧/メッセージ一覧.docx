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A548" w14:textId="77777777" w:rsidR="00976698" w:rsidRDefault="00976698" w:rsidP="006D6CD5">
      <w:pPr>
        <w:pStyle w:val="aa"/>
      </w:pPr>
    </w:p>
    <w:p w14:paraId="6DFD8DE0" w14:textId="77777777" w:rsidR="00976698" w:rsidRDefault="00976698" w:rsidP="006D6CD5">
      <w:pPr>
        <w:pStyle w:val="aa"/>
      </w:pPr>
    </w:p>
    <w:p w14:paraId="3338C6FB" w14:textId="77777777" w:rsidR="006D6CD5" w:rsidRDefault="006D6CD5" w:rsidP="006D6CD5">
      <w:pPr>
        <w:pStyle w:val="aa"/>
      </w:pPr>
    </w:p>
    <w:p w14:paraId="243667B9" w14:textId="77777777" w:rsidR="006D6CD5" w:rsidRDefault="006D6CD5" w:rsidP="006D6CD5">
      <w:pPr>
        <w:pStyle w:val="aa"/>
      </w:pPr>
    </w:p>
    <w:p w14:paraId="5635E432" w14:textId="77777777" w:rsidR="006D6CD5" w:rsidRDefault="006D6CD5" w:rsidP="006D6CD5">
      <w:pPr>
        <w:pStyle w:val="aa"/>
      </w:pPr>
    </w:p>
    <w:p w14:paraId="6C8030A5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0CD72C05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665BFC">
        <w:rPr>
          <w:rFonts w:hint="eastAsia"/>
        </w:rPr>
        <w:t>メッセージ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35C07BE2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345D4C31" w14:textId="77777777" w:rsidR="0069509D" w:rsidRDefault="0069509D" w:rsidP="006D6CD5">
      <w:pPr>
        <w:pStyle w:val="aa"/>
      </w:pPr>
    </w:p>
    <w:p w14:paraId="7A40CB64" w14:textId="77777777" w:rsidR="002948E5" w:rsidRDefault="002948E5" w:rsidP="006D6CD5">
      <w:pPr>
        <w:pStyle w:val="aa"/>
      </w:pPr>
    </w:p>
    <w:p w14:paraId="22C7A222" w14:textId="77777777" w:rsidR="002948E5" w:rsidRDefault="002948E5" w:rsidP="006D6CD5">
      <w:pPr>
        <w:pStyle w:val="aa"/>
      </w:pPr>
    </w:p>
    <w:p w14:paraId="5FA3ADEB" w14:textId="77777777" w:rsidR="00124BD4" w:rsidRDefault="00124BD4" w:rsidP="006D6CD5">
      <w:pPr>
        <w:pStyle w:val="aa"/>
      </w:pPr>
    </w:p>
    <w:p w14:paraId="2553F9B9" w14:textId="77777777" w:rsidR="00124BD4" w:rsidRDefault="00124BD4" w:rsidP="006D6CD5">
      <w:pPr>
        <w:pStyle w:val="aa"/>
      </w:pPr>
    </w:p>
    <w:p w14:paraId="219FF085" w14:textId="77777777" w:rsidR="00082851" w:rsidRDefault="00082851" w:rsidP="006D6CD5">
      <w:pPr>
        <w:pStyle w:val="aa"/>
      </w:pPr>
    </w:p>
    <w:p w14:paraId="0FDAEEA5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7D6F8AA0" w14:textId="77777777" w:rsidTr="00EA2185">
        <w:trPr>
          <w:jc w:val="center"/>
        </w:trPr>
        <w:tc>
          <w:tcPr>
            <w:tcW w:w="1271" w:type="dxa"/>
          </w:tcPr>
          <w:p w14:paraId="5D01D8A0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2AE0642B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5F527089" w14:textId="77777777" w:rsidTr="00EA2185">
        <w:trPr>
          <w:jc w:val="center"/>
        </w:trPr>
        <w:tc>
          <w:tcPr>
            <w:tcW w:w="1271" w:type="dxa"/>
          </w:tcPr>
          <w:p w14:paraId="3B26277E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41C5E0EB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550ECFD4" w14:textId="77777777" w:rsidTr="00EA2185">
        <w:trPr>
          <w:jc w:val="center"/>
        </w:trPr>
        <w:tc>
          <w:tcPr>
            <w:tcW w:w="1271" w:type="dxa"/>
          </w:tcPr>
          <w:p w14:paraId="78B41773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2FF49542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3447E377" w14:textId="77777777" w:rsidR="0069509D" w:rsidRDefault="0069509D" w:rsidP="006D6CD5">
      <w:pPr>
        <w:pStyle w:val="aa"/>
      </w:pPr>
    </w:p>
    <w:p w14:paraId="44EE11D7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C2F3520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E14F06" w:rsidRPr="00EC0D14" w14:paraId="22DE24CC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160C87" w14:textId="77777777" w:rsidR="00E14F06" w:rsidRPr="00EC0D14" w:rsidRDefault="00E14F06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7AEB7347" w14:textId="77777777" w:rsidR="00E14F06" w:rsidRPr="00EC0D14" w:rsidRDefault="00E14F0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35B25BA3" w14:textId="77777777" w:rsidR="00E14F06" w:rsidRPr="00EC0D14" w:rsidRDefault="00E14F0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167244F9" w14:textId="77777777" w:rsidR="00E14F06" w:rsidRPr="00EC0D14" w:rsidRDefault="00E14F0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38CCC63F" w14:textId="77777777" w:rsidR="00E14F06" w:rsidRPr="00EC0D14" w:rsidRDefault="00E14F06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E14F06" w:rsidRPr="00EC0D14" w14:paraId="6EB0095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366BA5" w14:textId="48B4AFF7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5CC6200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2CD8514C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01B3AC67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64E98C16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E14F06" w:rsidRPr="00EC0D14" w14:paraId="1CD3B95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62A41E" w14:textId="6F7A5E92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D3F138D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7DDDD6B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5841980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7D33638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4F38FA4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17A24E3" w14:textId="220C8504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5E5C99E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B74923C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1AD2F3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1B953C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56DF438F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E6940A" w14:textId="225D2B11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3CA3573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F71533F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99362E3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64597DA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038A7E9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2FBC16" w14:textId="1047EC4B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84F6A7E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9B516BA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335A4D3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C0128E3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5B3E7B3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326E62E" w14:textId="78962B33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6595A90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CF416DD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B1DD9E0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33C4C0E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13DF24C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09EDC9" w14:textId="22A72EAF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2F3F4B7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3FFC8E8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6CB1725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8439606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1B929C9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926311" w14:textId="34941025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EF8AA5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A6C55E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CEE7081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25ED808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77FEE00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8D7BEE" w14:textId="31C6EB80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8D85311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DF7ABCF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870EF9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5563A14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6D973969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E4CFA0" w14:textId="79362D55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FFDDC67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8FD4CDB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87A6E10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BDD2311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15EEC92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D826342" w14:textId="7FF29B23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E26CD64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1A25D2D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CDD7E43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8418DEE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75C48D09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4A73037" w14:textId="5A4600D7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CF1620F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34B9623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5CBC1DD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4D90C95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66E99F2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639B77" w14:textId="3EB52CEB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84FEE2F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D7165A2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254A22F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DED6F8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45C7E0E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8BFB81" w14:textId="6C65A979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43C5742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9EC5F30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C0C709B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448BEAE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39F7AF2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0C6AB2" w14:textId="525BC05E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765E18B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A8A51C9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7706003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2044AE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7626BFC1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06A914" w14:textId="19287B21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915C87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976F0D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38C0E8D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F172657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0920111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973B62" w14:textId="79F5EFDF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FCE0A94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E78796C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ED72424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E922EF4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7EA35B9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3D9ADE" w14:textId="00B65475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C6B10DE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272BC70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6B3D97A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CAAC70F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5B079F2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FD6F8B" w14:textId="4807DE46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4AD109F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E637789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8ED7917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94B5BA4" w14:textId="77777777" w:rsidR="00E14F06" w:rsidRPr="00EC0D14" w:rsidRDefault="00E14F06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E14F06" w:rsidRPr="00EC0D14" w14:paraId="6A3EA94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72AA9C" w14:textId="6644AC1E" w:rsidR="00E14F06" w:rsidRPr="00EC0D14" w:rsidRDefault="00E14F06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0080907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F4F09A9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329A78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E5CD406" w14:textId="77777777" w:rsidR="00E14F06" w:rsidRPr="00EC0D14" w:rsidRDefault="00E14F06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00F093A9" w14:textId="77777777" w:rsidR="001B1570" w:rsidRDefault="00424E44" w:rsidP="001B1570">
      <w:pPr>
        <w:pStyle w:val="aa"/>
      </w:pPr>
      <w:r>
        <w:br w:type="page"/>
      </w:r>
    </w:p>
    <w:p w14:paraId="285D7AD6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253E1F50" w14:textId="77777777" w:rsidR="001B1570" w:rsidRDefault="001B1570" w:rsidP="001B1570">
      <w:pPr>
        <w:pStyle w:val="aa"/>
      </w:pPr>
    </w:p>
    <w:p w14:paraId="5B440E8C" w14:textId="5BA2EC53" w:rsidR="00F1709C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987110" w:history="1">
        <w:r w:rsidR="00F1709C" w:rsidRPr="002E64B5">
          <w:rPr>
            <w:rStyle w:val="af2"/>
            <w:noProof/>
          </w:rPr>
          <w:t>メッセージ一覧</w:t>
        </w:r>
        <w:r w:rsidR="00F1709C">
          <w:rPr>
            <w:noProof/>
            <w:webHidden/>
          </w:rPr>
          <w:tab/>
        </w:r>
        <w:r w:rsidR="00F1709C">
          <w:rPr>
            <w:noProof/>
            <w:webHidden/>
          </w:rPr>
          <w:fldChar w:fldCharType="begin"/>
        </w:r>
        <w:r w:rsidR="00F1709C">
          <w:rPr>
            <w:noProof/>
            <w:webHidden/>
          </w:rPr>
          <w:instrText xml:space="preserve"> PAGEREF _Toc70987110 \h </w:instrText>
        </w:r>
        <w:r w:rsidR="00F1709C">
          <w:rPr>
            <w:noProof/>
            <w:webHidden/>
          </w:rPr>
        </w:r>
        <w:r w:rsidR="00F1709C">
          <w:rPr>
            <w:noProof/>
            <w:webHidden/>
          </w:rPr>
          <w:fldChar w:fldCharType="separate"/>
        </w:r>
        <w:r w:rsidR="00F21BD0">
          <w:rPr>
            <w:noProof/>
            <w:webHidden/>
          </w:rPr>
          <w:t>3</w:t>
        </w:r>
        <w:r w:rsidR="00F1709C">
          <w:rPr>
            <w:noProof/>
            <w:webHidden/>
          </w:rPr>
          <w:fldChar w:fldCharType="end"/>
        </w:r>
      </w:hyperlink>
    </w:p>
    <w:p w14:paraId="5CEF082E" w14:textId="77777777" w:rsidR="00550CC3" w:rsidRPr="003A02B2" w:rsidRDefault="003C1464" w:rsidP="009F491C">
      <w:pPr>
        <w:pStyle w:val="aa"/>
      </w:pPr>
      <w:r>
        <w:fldChar w:fldCharType="end"/>
      </w:r>
    </w:p>
    <w:p w14:paraId="5919C3D9" w14:textId="77777777" w:rsidR="004823D4" w:rsidRPr="004823D4" w:rsidRDefault="004823D4" w:rsidP="003F25F6">
      <w:pPr>
        <w:pStyle w:val="aa"/>
      </w:pPr>
    </w:p>
    <w:p w14:paraId="4C7B2E54" w14:textId="77777777" w:rsidR="009F348B" w:rsidRDefault="00796BC7" w:rsidP="009F348B">
      <w:pPr>
        <w:pStyle w:val="1"/>
      </w:pPr>
      <w:bookmarkStart w:id="0" w:name="_Toc70987110"/>
      <w:r>
        <w:rPr>
          <w:rFonts w:hint="eastAsia"/>
        </w:rPr>
        <w:lastRenderedPageBreak/>
        <w:t>メッセージ</w:t>
      </w:r>
      <w:r w:rsidR="00191ED3">
        <w:rPr>
          <w:rFonts w:hint="eastAsia"/>
        </w:rPr>
        <w:t>一覧</w:t>
      </w:r>
      <w:bookmarkEnd w:id="0"/>
    </w:p>
    <w:p w14:paraId="2CAD25D5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31"/>
        <w:gridCol w:w="7077"/>
        <w:gridCol w:w="590"/>
        <w:gridCol w:w="590"/>
        <w:gridCol w:w="1769"/>
        <w:gridCol w:w="4128"/>
      </w:tblGrid>
      <w:tr w:rsidR="00A02A51" w:rsidRPr="00F76721" w14:paraId="260CAD69" w14:textId="77777777" w:rsidTr="00007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99123A4" w14:textId="77777777" w:rsidR="00C551B7" w:rsidRPr="00F76721" w:rsidRDefault="00C551B7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7077" w:type="dxa"/>
          </w:tcPr>
          <w:p w14:paraId="2010F417" w14:textId="77777777" w:rsidR="00C551B7" w:rsidRPr="00F76721" w:rsidRDefault="00C551B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メッセージ</w:t>
            </w:r>
          </w:p>
        </w:tc>
        <w:tc>
          <w:tcPr>
            <w:tcW w:w="590" w:type="dxa"/>
          </w:tcPr>
          <w:p w14:paraId="4570E1F5" w14:textId="77777777" w:rsidR="00C551B7" w:rsidRDefault="00C6770B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レベル</w:t>
            </w:r>
          </w:p>
        </w:tc>
        <w:tc>
          <w:tcPr>
            <w:tcW w:w="590" w:type="dxa"/>
          </w:tcPr>
          <w:p w14:paraId="16995869" w14:textId="77777777" w:rsidR="00C551B7" w:rsidRDefault="00C551B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言語</w:t>
            </w:r>
          </w:p>
        </w:tc>
        <w:tc>
          <w:tcPr>
            <w:tcW w:w="1769" w:type="dxa"/>
          </w:tcPr>
          <w:p w14:paraId="13E176E9" w14:textId="77777777" w:rsidR="00C551B7" w:rsidRPr="00F76721" w:rsidRDefault="00C551B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メッセージID</w:t>
            </w:r>
          </w:p>
        </w:tc>
        <w:tc>
          <w:tcPr>
            <w:tcW w:w="4128" w:type="dxa"/>
          </w:tcPr>
          <w:p w14:paraId="4B9B760D" w14:textId="77777777" w:rsidR="00C551B7" w:rsidRPr="00F76721" w:rsidRDefault="00C551B7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A02A51" w:rsidRPr="000B17EC" w14:paraId="6488E6B3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F656312" w14:textId="5B7298F8" w:rsidR="006F7A02" w:rsidRPr="006F7A02" w:rsidRDefault="006F7A02" w:rsidP="006F7A0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F967FC7" w14:textId="77777777" w:rsidR="006F7A02" w:rsidRPr="006B1362" w:rsidRDefault="00102EEA" w:rsidP="006F7A0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02EEA">
              <w:rPr>
                <w:rFonts w:hint="eastAsia"/>
                <w:sz w:val="12"/>
                <w:szCs w:val="12"/>
              </w:rPr>
              <w:t>必須項目：</w:t>
            </w:r>
            <w:r w:rsidRPr="00102EEA">
              <w:rPr>
                <w:sz w:val="12"/>
                <w:szCs w:val="12"/>
              </w:rPr>
              <w:t>{0}を入力してください。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97616493"/>
            <w:placeholder>
              <w:docPart w:val="AC6C2946C3044230BCBD8F7075889A6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4BB0F81E" w14:textId="77777777" w:rsidR="006F7A02" w:rsidRDefault="006F7A02" w:rsidP="006F7A0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842768230"/>
            <w:placeholder>
              <w:docPart w:val="AC6C2946C3044230BCBD8F7075889A6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5F2B766E" w14:textId="77777777" w:rsidR="006F7A02" w:rsidRDefault="006F7A02" w:rsidP="006F7A0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16B4A81" w14:textId="77777777" w:rsidR="006F7A02" w:rsidRPr="006B1362" w:rsidRDefault="00D86ED4" w:rsidP="006F7A0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</w:t>
            </w:r>
            <w:r w:rsidR="0026675F">
              <w:rPr>
                <w:sz w:val="12"/>
                <w:szCs w:val="12"/>
              </w:rPr>
              <w:t>000001</w:t>
            </w:r>
          </w:p>
        </w:tc>
        <w:tc>
          <w:tcPr>
            <w:tcW w:w="4128" w:type="dxa"/>
          </w:tcPr>
          <w:p w14:paraId="2C1609F6" w14:textId="77777777" w:rsidR="006F7A02" w:rsidRPr="006B1362" w:rsidRDefault="006F7A02" w:rsidP="006F7A0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02A51" w:rsidRPr="00F76721" w14:paraId="4EC5A48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307540A" w14:textId="7B166365" w:rsidR="006F7A02" w:rsidRPr="00EC2A41" w:rsidRDefault="006F7A02" w:rsidP="006F7A02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B2FFCDD" w14:textId="77777777" w:rsidR="006F7A02" w:rsidRPr="006B1362" w:rsidRDefault="00102EEA" w:rsidP="006F7A0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02EEA">
              <w:rPr>
                <w:sz w:val="12"/>
                <w:szCs w:val="12"/>
              </w:rPr>
              <w:t>Please enter the required field {0}.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3967076"/>
            <w:placeholder>
              <w:docPart w:val="D3925940648349C3B0ABF78F937BD6B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7B04A697" w14:textId="77777777" w:rsidR="006F7A02" w:rsidRDefault="006F7A02" w:rsidP="006F7A0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442997361"/>
            <w:placeholder>
              <w:docPart w:val="C131613A0775491E9B71D8A047473993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C77D5E1" w14:textId="77777777" w:rsidR="006F7A02" w:rsidRDefault="006F7A02" w:rsidP="006F7A0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1C550FA7" w14:textId="77777777" w:rsidR="006F7A02" w:rsidRPr="006B1362" w:rsidRDefault="00AD0501" w:rsidP="006F7A0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E000001</w:t>
            </w:r>
          </w:p>
        </w:tc>
        <w:tc>
          <w:tcPr>
            <w:tcW w:w="4128" w:type="dxa"/>
          </w:tcPr>
          <w:p w14:paraId="06463756" w14:textId="77777777" w:rsidR="006F7A02" w:rsidRPr="006B1362" w:rsidRDefault="006F7A02" w:rsidP="006F7A0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37C7C567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F45910F" w14:textId="40EC3911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ADAA0E5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1135F">
              <w:rPr>
                <w:sz w:val="12"/>
                <w:szCs w:val="12"/>
              </w:rPr>
              <w:t>{0}は</w:t>
            </w:r>
            <w:proofErr w:type="spellStart"/>
            <w:r w:rsidRPr="0001135F">
              <w:rPr>
                <w:sz w:val="12"/>
                <w:szCs w:val="12"/>
              </w:rPr>
              <w:t>yyyy</w:t>
            </w:r>
            <w:proofErr w:type="spellEnd"/>
            <w:r w:rsidRPr="0001135F">
              <w:rPr>
                <w:sz w:val="12"/>
                <w:szCs w:val="12"/>
              </w:rPr>
              <w:t>/MM/ddで入力してください。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2008471694"/>
            <w:placeholder>
              <w:docPart w:val="17EA9F5BD9B040D3BDA6983FD18557B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305B7717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659973342"/>
            <w:placeholder>
              <w:docPart w:val="928E3BE60D40491ABEB1FE20414ACB7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FF4779C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09D75BD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E000002</w:t>
            </w:r>
          </w:p>
        </w:tc>
        <w:tc>
          <w:tcPr>
            <w:tcW w:w="4128" w:type="dxa"/>
          </w:tcPr>
          <w:p w14:paraId="53BA93DF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5E3AE311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5ECCFC5" w14:textId="6997C4A6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8EB79C0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73826">
              <w:rPr>
                <w:sz w:val="12"/>
                <w:szCs w:val="12"/>
              </w:rPr>
              <w:t xml:space="preserve">Please enter {0} in </w:t>
            </w:r>
            <w:proofErr w:type="spellStart"/>
            <w:r w:rsidRPr="00073826">
              <w:rPr>
                <w:sz w:val="12"/>
                <w:szCs w:val="12"/>
              </w:rPr>
              <w:t>yyyy</w:t>
            </w:r>
            <w:proofErr w:type="spellEnd"/>
            <w:r w:rsidRPr="00073826">
              <w:rPr>
                <w:sz w:val="12"/>
                <w:szCs w:val="12"/>
              </w:rPr>
              <w:t>/mm/dd format.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10742475"/>
            <w:placeholder>
              <w:docPart w:val="B115FCEBAB5244E683D00F2B334441C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2CAABC01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48051561"/>
            <w:placeholder>
              <w:docPart w:val="1F22DD460FB548B1A4818E6A10A91819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2CFB3281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3BCD44EC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E000002</w:t>
            </w:r>
          </w:p>
        </w:tc>
        <w:tc>
          <w:tcPr>
            <w:tcW w:w="4128" w:type="dxa"/>
          </w:tcPr>
          <w:p w14:paraId="4CD9E534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3E1EA70F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425E197" w14:textId="5F732B0F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C4C0C3D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73826">
              <w:rPr>
                <w:sz w:val="12"/>
                <w:szCs w:val="12"/>
              </w:rPr>
              <w:t>{0}は半角文字で入力してください。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789860623"/>
            <w:placeholder>
              <w:docPart w:val="465FC64AE1464F40A3BCF47B18410BB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C7E4458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22215632"/>
            <w:placeholder>
              <w:docPart w:val="314FC1B4B7CA4D4CA532BCE377ED45C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310C90B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5FDAC78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E000003</w:t>
            </w:r>
          </w:p>
        </w:tc>
        <w:tc>
          <w:tcPr>
            <w:tcW w:w="4128" w:type="dxa"/>
          </w:tcPr>
          <w:p w14:paraId="4FCE7300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16ADA889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8FBBF0B" w14:textId="43F42ED1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CDCE59C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D4D9F">
              <w:rPr>
                <w:sz w:val="12"/>
                <w:szCs w:val="12"/>
              </w:rPr>
              <w:t>Please enter {0} in half-size characters.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099395571"/>
            <w:placeholder>
              <w:docPart w:val="17A3FF1C3A27435E9A2D925CF7AA05F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316158A1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747727222"/>
            <w:placeholder>
              <w:docPart w:val="F8DA7B4093B847FA9E15B8C7C57327D4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E91F2D9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401E7148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E000003</w:t>
            </w:r>
          </w:p>
        </w:tc>
        <w:tc>
          <w:tcPr>
            <w:tcW w:w="4128" w:type="dxa"/>
          </w:tcPr>
          <w:p w14:paraId="6AECBA22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6829C021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F273EC0" w14:textId="474E47B6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F9F2152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D4D9F">
              <w:rPr>
                <w:sz w:val="12"/>
                <w:szCs w:val="12"/>
              </w:rPr>
              <w:t>{0}は半角数字で入力してください。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412613027"/>
            <w:placeholder>
              <w:docPart w:val="7402BFC0C27F401C8E6D59F040B10DD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6CE0AE6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236454145"/>
            <w:placeholder>
              <w:docPart w:val="0B8238ADA9FE4DEB8F3B4A1686711FB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984F7AA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3D1E13FE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E000004</w:t>
            </w:r>
          </w:p>
        </w:tc>
        <w:tc>
          <w:tcPr>
            <w:tcW w:w="4128" w:type="dxa"/>
          </w:tcPr>
          <w:p w14:paraId="45F1CBF1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1F337005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4BC9B31" w14:textId="21611AC6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29A5B2C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12F4E">
              <w:rPr>
                <w:sz w:val="12"/>
                <w:szCs w:val="12"/>
              </w:rPr>
              <w:t>Please enter {0} in half-size digits.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832365884"/>
            <w:placeholder>
              <w:docPart w:val="6D3E41EB99FC44E1AAF47CE0E17FF54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26A8A5EA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601236391"/>
            <w:placeholder>
              <w:docPart w:val="895B4B2068264E0C8836F5C6E88050C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2EF1D076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0DD6F92A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E000004</w:t>
            </w:r>
          </w:p>
        </w:tc>
        <w:tc>
          <w:tcPr>
            <w:tcW w:w="4128" w:type="dxa"/>
          </w:tcPr>
          <w:p w14:paraId="0B217FE0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162CE91D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35D39C6" w14:textId="2D030B6D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A7E1F1E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12F4E">
              <w:rPr>
                <w:sz w:val="12"/>
                <w:szCs w:val="12"/>
              </w:rPr>
              <w:t>{0}は半角英字で入力してください。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45992234"/>
            <w:placeholder>
              <w:docPart w:val="05C7C22C166D4F9088E023DB8A8A61AD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37CB8F5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48774883"/>
            <w:placeholder>
              <w:docPart w:val="4517A3DCC2174FA2B158D210F74F2F5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2D080F8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43F08E7F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E000005</w:t>
            </w:r>
          </w:p>
        </w:tc>
        <w:tc>
          <w:tcPr>
            <w:tcW w:w="4128" w:type="dxa"/>
          </w:tcPr>
          <w:p w14:paraId="7E978742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34A2C7B8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3F7B402" w14:textId="3CD7F255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0C18C96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12F4E">
              <w:rPr>
                <w:sz w:val="12"/>
                <w:szCs w:val="12"/>
              </w:rPr>
              <w:t>Please enter {0} in half-size letters.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653829036"/>
            <w:placeholder>
              <w:docPart w:val="91B3F79B8331432CA78D122CE29002F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7C3B4ADA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638520815"/>
            <w:placeholder>
              <w:docPart w:val="91F3D774C85042E7A7DE156AEB8DC1E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09B390C6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48C5ADE8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E000005</w:t>
            </w:r>
          </w:p>
        </w:tc>
        <w:tc>
          <w:tcPr>
            <w:tcW w:w="4128" w:type="dxa"/>
          </w:tcPr>
          <w:p w14:paraId="62AD7D0A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0FAF615C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3D4A493" w14:textId="125C6890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FBA8739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3046B">
              <w:rPr>
                <w:sz w:val="12"/>
                <w:szCs w:val="12"/>
              </w:rPr>
              <w:t>{0}は半角英数で入力してください。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2124184633"/>
            <w:placeholder>
              <w:docPart w:val="CA426501F40C452A9E46E7C67D93F0C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1E27E28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31790096"/>
            <w:placeholder>
              <w:docPart w:val="AEBDABF7DBC24DFBA154488B367B650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490EA676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214E637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E000006</w:t>
            </w:r>
          </w:p>
        </w:tc>
        <w:tc>
          <w:tcPr>
            <w:tcW w:w="4128" w:type="dxa"/>
          </w:tcPr>
          <w:p w14:paraId="06D0B4A9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2F0AD95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636AF1B" w14:textId="1653945B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AE890DA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3046B">
              <w:rPr>
                <w:sz w:val="12"/>
                <w:szCs w:val="12"/>
              </w:rPr>
              <w:t>Please enter {0} in half-size alphanumeric characters.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777720640"/>
            <w:placeholder>
              <w:docPart w:val="EB6E7CCD2B7F47DAA978A1802CC08B2E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709C035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410006399"/>
            <w:placeholder>
              <w:docPart w:val="7FEB524E380947E7B087845DDDD42EA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6C1F6FE4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0D147857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E000006</w:t>
            </w:r>
          </w:p>
        </w:tc>
        <w:tc>
          <w:tcPr>
            <w:tcW w:w="4128" w:type="dxa"/>
          </w:tcPr>
          <w:p w14:paraId="6559547B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6768D03F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E408C3C" w14:textId="392B2B1E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D50CB64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61AB5">
              <w:rPr>
                <w:sz w:val="12"/>
                <w:szCs w:val="12"/>
              </w:rPr>
              <w:t>{0}は半角ｶﾅで入力してください。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664553732"/>
            <w:placeholder>
              <w:docPart w:val="61810376EA3A4518A5B89D9310B3F52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3F977CE4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857538119"/>
            <w:placeholder>
              <w:docPart w:val="33C3201D279744ED85F59F4176B02F4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19F0E32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3DF06610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E000007</w:t>
            </w:r>
          </w:p>
        </w:tc>
        <w:tc>
          <w:tcPr>
            <w:tcW w:w="4128" w:type="dxa"/>
          </w:tcPr>
          <w:p w14:paraId="4A883BBE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489CF8C5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B09F421" w14:textId="07991692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7E75768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61AB5">
              <w:rPr>
                <w:sz w:val="12"/>
                <w:szCs w:val="12"/>
              </w:rPr>
              <w:t>Please enter {0} in half-size katakana.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695801158"/>
            <w:placeholder>
              <w:docPart w:val="0F006AB5AAFA49E5AD3443BA44E7458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110D3D9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626159935"/>
            <w:placeholder>
              <w:docPart w:val="3632373A1DA0427B97A77E9C71C1299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0D9C05F9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359DE8A4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E000007</w:t>
            </w:r>
          </w:p>
        </w:tc>
        <w:tc>
          <w:tcPr>
            <w:tcW w:w="4128" w:type="dxa"/>
          </w:tcPr>
          <w:p w14:paraId="05F2A47D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79F1466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9008198" w14:textId="75393697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37890DE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F556C">
              <w:rPr>
                <w:sz w:val="12"/>
                <w:szCs w:val="12"/>
              </w:rPr>
              <w:t>{0}は全角文字で入力してください。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607882836"/>
            <w:placeholder>
              <w:docPart w:val="306B44F493B04392ACBEE7BB4D26BAB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335A56A9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935746504"/>
            <w:placeholder>
              <w:docPart w:val="17011C5B773F4204A49D2241B0639FE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2BBB6C36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0330CC9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E000008</w:t>
            </w:r>
          </w:p>
        </w:tc>
        <w:tc>
          <w:tcPr>
            <w:tcW w:w="4128" w:type="dxa"/>
          </w:tcPr>
          <w:p w14:paraId="517E6B90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2ECE296B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826EE7B" w14:textId="184CF6AA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897B156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F556C">
              <w:rPr>
                <w:sz w:val="12"/>
                <w:szCs w:val="12"/>
              </w:rPr>
              <w:t>Please enter {0} in full-size characters.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494765493"/>
            <w:placeholder>
              <w:docPart w:val="16813604034D44458DE6E800C3728C8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7E7B031C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135014444"/>
            <w:placeholder>
              <w:docPart w:val="6D922811AC154647BB7EF28B367C6F5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50334554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59F7809B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E000008</w:t>
            </w:r>
          </w:p>
        </w:tc>
        <w:tc>
          <w:tcPr>
            <w:tcW w:w="4128" w:type="dxa"/>
          </w:tcPr>
          <w:p w14:paraId="070D9307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005F492D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617B85A" w14:textId="39D701F3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7081D4D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242F1">
              <w:rPr>
                <w:sz w:val="12"/>
                <w:szCs w:val="12"/>
              </w:rPr>
              <w:t>{0}は{1}桁で入力してください。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457918580"/>
            <w:placeholder>
              <w:docPart w:val="34EA43616A9F40E2BE7726BB37FD658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D58ED30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829327104"/>
            <w:placeholder>
              <w:docPart w:val="20A4F122BC9B462AAC7FF05C0CF5D1E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7901896" w14:textId="77777777" w:rsidR="00AD0501" w:rsidRPr="006B1362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E0C1DA3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E000009</w:t>
            </w:r>
          </w:p>
        </w:tc>
        <w:tc>
          <w:tcPr>
            <w:tcW w:w="4128" w:type="dxa"/>
          </w:tcPr>
          <w:p w14:paraId="61D9ECD3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03C0D443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286F3C0" w14:textId="30710905" w:rsidR="00AD0501" w:rsidRPr="00EC2A41" w:rsidRDefault="00AD0501" w:rsidP="00AD0501">
            <w:pPr>
              <w:pStyle w:val="aa"/>
              <w:rPr>
                <w:b w:val="0"/>
                <w:bCs w:val="0"/>
                <w:sz w:val="12"/>
                <w:szCs w:val="12"/>
                <w:u w:val="single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E41F3A0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01E69">
              <w:rPr>
                <w:sz w:val="12"/>
                <w:szCs w:val="12"/>
              </w:rPr>
              <w:t>Please enter {0} in {1} digit(s).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41938784"/>
            <w:placeholder>
              <w:docPart w:val="B002525C7FCE45ECBA71B9DC77BF0B2D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732C3868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841996801"/>
            <w:placeholder>
              <w:docPart w:val="A728CFA020D843BBBEF7A4B0EC0F801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027CF495" w14:textId="77777777" w:rsidR="00AD0501" w:rsidRPr="006B1362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0EBFA2EB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E000009</w:t>
            </w:r>
          </w:p>
        </w:tc>
        <w:tc>
          <w:tcPr>
            <w:tcW w:w="4128" w:type="dxa"/>
          </w:tcPr>
          <w:p w14:paraId="68D9B9FB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0AB5DF9C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79BCE68" w14:textId="101C6B0B" w:rsidR="00AD0501" w:rsidRPr="00EC2A41" w:rsidRDefault="00AD0501" w:rsidP="00AD0501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F4A2ADF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51816">
              <w:rPr>
                <w:sz w:val="12"/>
                <w:szCs w:val="12"/>
              </w:rPr>
              <w:t>{0}は{1}桁以内で入力してください。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341131765"/>
            <w:placeholder>
              <w:docPart w:val="5FCA1FB54E954558B9D4634E412E0F8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B5B849A" w14:textId="77777777" w:rsidR="00AD0501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402662003"/>
            <w:placeholder>
              <w:docPart w:val="EDD29EAB1DD34DCE8C937CD832C4F45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0FAEEC0" w14:textId="77777777" w:rsidR="00AD0501" w:rsidRDefault="00AD0501" w:rsidP="00AD0501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5A5F752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E000010</w:t>
            </w:r>
          </w:p>
        </w:tc>
        <w:tc>
          <w:tcPr>
            <w:tcW w:w="4128" w:type="dxa"/>
          </w:tcPr>
          <w:p w14:paraId="6B0DC7C6" w14:textId="77777777" w:rsidR="00AD0501" w:rsidRPr="006B1362" w:rsidRDefault="00AD0501" w:rsidP="00AD050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D0501" w:rsidRPr="00F76721" w14:paraId="4EFB977F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E500DB4" w14:textId="57737CB5" w:rsidR="00AD0501" w:rsidRPr="00EC2A41" w:rsidRDefault="00AD0501" w:rsidP="00AD0501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20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02AAEC5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74744">
              <w:rPr>
                <w:sz w:val="12"/>
                <w:szCs w:val="12"/>
              </w:rPr>
              <w:t>Please enter {0} within {1} digit(s).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602523155"/>
            <w:placeholder>
              <w:docPart w:val="53F0EB724B224173A99797159D19381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07FA97C" w14:textId="77777777" w:rsidR="00AD0501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724359749"/>
            <w:placeholder>
              <w:docPart w:val="65F76E14550540C59D6903DBA994BA8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C95E5CC" w14:textId="77777777" w:rsidR="00AD0501" w:rsidRDefault="00AD0501" w:rsidP="00AD0501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3D9D7E3A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E000010</w:t>
            </w:r>
          </w:p>
        </w:tc>
        <w:tc>
          <w:tcPr>
            <w:tcW w:w="4128" w:type="dxa"/>
          </w:tcPr>
          <w:p w14:paraId="5E005CF9" w14:textId="77777777" w:rsidR="00AD0501" w:rsidRPr="006B1362" w:rsidRDefault="00AD0501" w:rsidP="00AD050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7AEFC46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4EFB137" w14:textId="56565EF1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lastRenderedPageBreak/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21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A6E48CD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83231">
              <w:rPr>
                <w:sz w:val="12"/>
                <w:szCs w:val="12"/>
              </w:rPr>
              <w:t>{0}は{1}文字以内で入力してください。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701564102"/>
            <w:placeholder>
              <w:docPart w:val="B3DBE60C0F89451FB4DA97A44947CA8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3EB8E55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340278016"/>
            <w:placeholder>
              <w:docPart w:val="71D527B7B42B4C1193656A00B8570474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4EC00CA6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38B217DE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E000011</w:t>
            </w:r>
          </w:p>
        </w:tc>
        <w:tc>
          <w:tcPr>
            <w:tcW w:w="4128" w:type="dxa"/>
          </w:tcPr>
          <w:p w14:paraId="234A7824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6E4E5EFC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B4EC6FC" w14:textId="500C4FE2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22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8349F77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83231">
              <w:rPr>
                <w:sz w:val="12"/>
                <w:szCs w:val="12"/>
              </w:rPr>
              <w:t>Please enter {0} within {1} character(s).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499627571"/>
            <w:placeholder>
              <w:docPart w:val="5B0D69E0A17D4639AF09876F09415D6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5D683FB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788247735"/>
            <w:placeholder>
              <w:docPart w:val="21E92AC1BD2F4FC1927D429B7B84C450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6191EF73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369C029E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E000011</w:t>
            </w:r>
          </w:p>
        </w:tc>
        <w:tc>
          <w:tcPr>
            <w:tcW w:w="4128" w:type="dxa"/>
          </w:tcPr>
          <w:p w14:paraId="1A1D3A32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70FB25B2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F9EED0C" w14:textId="5D99115E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23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EF8B6CF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118DD">
              <w:rPr>
                <w:sz w:val="12"/>
                <w:szCs w:val="12"/>
              </w:rPr>
              <w:t>{0}は0または0.0以外の文字を入力してください。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607860149"/>
            <w:placeholder>
              <w:docPart w:val="615620611A044C89BF60847B5997C9C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4689E7AF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433432499"/>
            <w:placeholder>
              <w:docPart w:val="948BE5EF2D0040C69E48A7BCCEA3C5B4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389FF2A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00EB8E3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E000012</w:t>
            </w:r>
          </w:p>
        </w:tc>
        <w:tc>
          <w:tcPr>
            <w:tcW w:w="4128" w:type="dxa"/>
          </w:tcPr>
          <w:p w14:paraId="5FD7B301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28B3D6CD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DE212ED" w14:textId="35328CD6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24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4FCF248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118DD">
              <w:rPr>
                <w:sz w:val="12"/>
                <w:szCs w:val="12"/>
              </w:rPr>
              <w:t>Please enter a value other than 0 or 0.0 for {0}.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889174683"/>
            <w:placeholder>
              <w:docPart w:val="D612ACD9F8AF4590B235FF7260BB081E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46E76216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85897966"/>
            <w:placeholder>
              <w:docPart w:val="0A94219503004C47835A83553EE92FC9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5AACD18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748AE928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E000012</w:t>
            </w:r>
          </w:p>
        </w:tc>
        <w:tc>
          <w:tcPr>
            <w:tcW w:w="4128" w:type="dxa"/>
          </w:tcPr>
          <w:p w14:paraId="101FA2C3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4DE0CBE0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64446A6" w14:textId="2EFCF615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25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4570F6B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32294">
              <w:rPr>
                <w:sz w:val="12"/>
                <w:szCs w:val="12"/>
              </w:rPr>
              <w:t>{0}にはアルファベットと数字だけが入力可能です。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86099594"/>
            <w:placeholder>
              <w:docPart w:val="07488DCB78104051A76D71F7064A016D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2AF74FCB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733205355"/>
            <w:placeholder>
              <w:docPart w:val="4BA8D0D68E3C46E4A8A6A546570A6BC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6CBCE301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55D8969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E000013</w:t>
            </w:r>
          </w:p>
        </w:tc>
        <w:tc>
          <w:tcPr>
            <w:tcW w:w="4128" w:type="dxa"/>
          </w:tcPr>
          <w:p w14:paraId="106D584A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436D9C64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3FA24AB" w14:textId="0D8868F0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26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E5D9B38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722F4">
              <w:rPr>
                <w:sz w:val="12"/>
                <w:szCs w:val="12"/>
              </w:rPr>
              <w:t>Please enter {0} in alphanumeric characters.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238530034"/>
            <w:placeholder>
              <w:docPart w:val="0B7A1749BF89463FA46FD8D301DB57F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818B127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834978357"/>
            <w:placeholder>
              <w:docPart w:val="48FEE3088AEF43CBA83E1F2D2F49DB3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0650D7C0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6671852A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E000013</w:t>
            </w:r>
          </w:p>
        </w:tc>
        <w:tc>
          <w:tcPr>
            <w:tcW w:w="4128" w:type="dxa"/>
          </w:tcPr>
          <w:p w14:paraId="2C0E80BD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70009970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F1577FA" w14:textId="338773ED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27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5A88EE1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6412D">
              <w:rPr>
                <w:sz w:val="12"/>
                <w:szCs w:val="12"/>
              </w:rPr>
              <w:t>{0}は整数部の最大桁数が{1}桁を超えています。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713490137"/>
            <w:placeholder>
              <w:docPart w:val="8780235B694248D0B2C75C2653A56ADA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3E7E3E81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19908005"/>
            <w:placeholder>
              <w:docPart w:val="FFFE6822000241519B2F53163A5A66E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0C30C2DE" w14:textId="77777777" w:rsidR="009F6068" w:rsidRDefault="009F6068" w:rsidP="009F6068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45B0769F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</w:t>
            </w:r>
            <w:r w:rsidR="007A78A5">
              <w:rPr>
                <w:sz w:val="12"/>
                <w:szCs w:val="12"/>
              </w:rPr>
              <w:t>4</w:t>
            </w:r>
          </w:p>
        </w:tc>
        <w:tc>
          <w:tcPr>
            <w:tcW w:w="4128" w:type="dxa"/>
          </w:tcPr>
          <w:p w14:paraId="1DC37F8A" w14:textId="77777777" w:rsidR="009F6068" w:rsidRPr="006B1362" w:rsidRDefault="009F6068" w:rsidP="009F6068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9F6068" w:rsidRPr="00F76721" w14:paraId="7FECFAD2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20B4264" w14:textId="3DF67BEC" w:rsidR="009F6068" w:rsidRPr="00EC2A41" w:rsidRDefault="009F6068" w:rsidP="009F6068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28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4FED4F6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666E2">
              <w:rPr>
                <w:sz w:val="12"/>
                <w:szCs w:val="12"/>
              </w:rPr>
              <w:t>The maximum length for the integer part of {0} is {1}.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104074989"/>
            <w:placeholder>
              <w:docPart w:val="D47822A5FB464E3480AC898A7C57EB6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F3CCB05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532681528"/>
            <w:placeholder>
              <w:docPart w:val="062152E0B37F46BBBE3EB411B6B303C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A4536A2" w14:textId="77777777" w:rsidR="009F6068" w:rsidRDefault="009F6068" w:rsidP="009F6068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4C4DF16B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</w:t>
            </w:r>
            <w:r w:rsidR="007A78A5">
              <w:rPr>
                <w:sz w:val="12"/>
                <w:szCs w:val="12"/>
              </w:rPr>
              <w:t>4</w:t>
            </w:r>
          </w:p>
        </w:tc>
        <w:tc>
          <w:tcPr>
            <w:tcW w:w="4128" w:type="dxa"/>
          </w:tcPr>
          <w:p w14:paraId="6533666B" w14:textId="77777777" w:rsidR="009F6068" w:rsidRPr="006B1362" w:rsidRDefault="009F6068" w:rsidP="009F6068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74899824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15F5655" w14:textId="5FA0AD85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29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17FC117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77336">
              <w:rPr>
                <w:sz w:val="12"/>
                <w:szCs w:val="12"/>
              </w:rPr>
              <w:t>{0}は小数部の最大桁数が{1}桁を超えています。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409892779"/>
            <w:placeholder>
              <w:docPart w:val="46A9054EFC0C478EBC49808DF25C195C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D1F4A67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231272349"/>
            <w:placeholder>
              <w:docPart w:val="1B778C84FEB3415B991C98790327F0B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547609FD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4F6A1992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E000015</w:t>
            </w:r>
          </w:p>
        </w:tc>
        <w:tc>
          <w:tcPr>
            <w:tcW w:w="4128" w:type="dxa"/>
          </w:tcPr>
          <w:p w14:paraId="3463D25A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3F7BE7F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D9E87ED" w14:textId="07BE664F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30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5D169D6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666E2">
              <w:rPr>
                <w:sz w:val="12"/>
                <w:szCs w:val="12"/>
              </w:rPr>
              <w:t>The maximum length for the decimal part of {0} is {1}.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598140666"/>
            <w:placeholder>
              <w:docPart w:val="279D66012BC7439D92463B76814F6D8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DD60F4E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125763845"/>
            <w:placeholder>
              <w:docPart w:val="8D5A5E29798C49059F28A9D3C95018B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48161800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12A38ACD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E000015</w:t>
            </w:r>
          </w:p>
        </w:tc>
        <w:tc>
          <w:tcPr>
            <w:tcW w:w="4128" w:type="dxa"/>
          </w:tcPr>
          <w:p w14:paraId="271082F0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405C1DF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F7E99BE" w14:textId="0F650A9F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31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6DCCB8B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B652F">
              <w:rPr>
                <w:sz w:val="12"/>
                <w:szCs w:val="12"/>
              </w:rPr>
              <w:t>{0}は整数部の最小桁数が{1}桁未満です。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735275278"/>
            <w:placeholder>
              <w:docPart w:val="D306AC64989645009167D4BF77FB72BA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F794BD7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548306585"/>
            <w:placeholder>
              <w:docPart w:val="CB1F6ABE71E24357AD8DDA6563D05D6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4B5F67B9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61AFE46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E000016</w:t>
            </w:r>
          </w:p>
        </w:tc>
        <w:tc>
          <w:tcPr>
            <w:tcW w:w="4128" w:type="dxa"/>
          </w:tcPr>
          <w:p w14:paraId="749983A4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5B3AE5F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8F68272" w14:textId="74ABBDF0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32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3F7109B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723AA">
              <w:rPr>
                <w:sz w:val="12"/>
                <w:szCs w:val="12"/>
              </w:rPr>
              <w:t>The minimum length for the integer part of {0} is {1}.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676808454"/>
            <w:placeholder>
              <w:docPart w:val="40F4C94348D34A4398BB217622EB436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844BED6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193259569"/>
            <w:placeholder>
              <w:docPart w:val="B875D7A651F74749B973DF92A1DA0AA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5059D7E1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21BBBF29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E000016</w:t>
            </w:r>
          </w:p>
        </w:tc>
        <w:tc>
          <w:tcPr>
            <w:tcW w:w="4128" w:type="dxa"/>
          </w:tcPr>
          <w:p w14:paraId="3AA15B5E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02B139FF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D94ECC6" w14:textId="6A5B1FE7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33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54C6309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723AA">
              <w:rPr>
                <w:sz w:val="12"/>
                <w:szCs w:val="12"/>
              </w:rPr>
              <w:t>{0}は小数部の最小桁数が{1}桁未満です。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835954575"/>
            <w:placeholder>
              <w:docPart w:val="DA516DB6B88C464690FDDE40EAC2E81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E803AE4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726077213"/>
            <w:placeholder>
              <w:docPart w:val="90D917BE5CE346E8A3F6E078DF3B912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486028E0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C0CF085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E000017</w:t>
            </w:r>
          </w:p>
        </w:tc>
        <w:tc>
          <w:tcPr>
            <w:tcW w:w="4128" w:type="dxa"/>
          </w:tcPr>
          <w:p w14:paraId="0773DB50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647043B2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40AAC5F" w14:textId="2E1F91E8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34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883B653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723AA">
              <w:rPr>
                <w:sz w:val="12"/>
                <w:szCs w:val="12"/>
              </w:rPr>
              <w:t xml:space="preserve">The </w:t>
            </w:r>
            <w:proofErr w:type="spellStart"/>
            <w:r w:rsidRPr="007723AA">
              <w:rPr>
                <w:sz w:val="12"/>
                <w:szCs w:val="12"/>
              </w:rPr>
              <w:t>minimium</w:t>
            </w:r>
            <w:proofErr w:type="spellEnd"/>
            <w:r w:rsidRPr="007723AA">
              <w:rPr>
                <w:sz w:val="12"/>
                <w:szCs w:val="12"/>
              </w:rPr>
              <w:t xml:space="preserve"> length for the decimal part of {0} is {1}.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351645190"/>
            <w:placeholder>
              <w:docPart w:val="1286006CFBD84612BE39192E28C5BD7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3FF6314B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312405331"/>
            <w:placeholder>
              <w:docPart w:val="36B18DDD56054B238420FC8F83A4F52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62CDEB5A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10CAC51F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E000017</w:t>
            </w:r>
          </w:p>
        </w:tc>
        <w:tc>
          <w:tcPr>
            <w:tcW w:w="4128" w:type="dxa"/>
          </w:tcPr>
          <w:p w14:paraId="4DF8FF8B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541B81EA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1E1F974" w14:textId="2AAD4863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35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52B9F4D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E5D96">
              <w:rPr>
                <w:sz w:val="12"/>
                <w:szCs w:val="12"/>
              </w:rPr>
              <w:t>{0}には正の値を入力してください。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003892999"/>
            <w:placeholder>
              <w:docPart w:val="27676D05181142E4B99D0B06C29A1A3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458AFD60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109347136"/>
            <w:placeholder>
              <w:docPart w:val="531D5AF05E4A4DFCA513D0B03E8040F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002732C1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7AD2D8A5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E000018</w:t>
            </w:r>
          </w:p>
        </w:tc>
        <w:tc>
          <w:tcPr>
            <w:tcW w:w="4128" w:type="dxa"/>
          </w:tcPr>
          <w:p w14:paraId="05CE3D8A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06DE5534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E53E359" w14:textId="6C9D2027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36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345920B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52CC2">
              <w:rPr>
                <w:sz w:val="12"/>
                <w:szCs w:val="12"/>
              </w:rPr>
              <w:t>Please enter a positive value for {0}.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164822874"/>
            <w:placeholder>
              <w:docPart w:val="2C36A98926AF4A718DC3E109B249335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F007921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371463466"/>
            <w:placeholder>
              <w:docPart w:val="A2927FF0234F488BBC0B015CFE4C677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2033A542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78578647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E000018</w:t>
            </w:r>
          </w:p>
        </w:tc>
        <w:tc>
          <w:tcPr>
            <w:tcW w:w="4128" w:type="dxa"/>
          </w:tcPr>
          <w:p w14:paraId="50C73F90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33A4B89A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A774FDC" w14:textId="2D0E0845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37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E3F6597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F68D7">
              <w:rPr>
                <w:sz w:val="12"/>
                <w:szCs w:val="12"/>
              </w:rPr>
              <w:t>{0}には負の値を入力してください。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059622678"/>
            <w:placeholder>
              <w:docPart w:val="C6A0281EFB2747A79CA700A56C08E58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1293450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366594730"/>
            <w:placeholder>
              <w:docPart w:val="23CDE4A2072143FEA3920DFC2BECDF6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4C8AE9C" w14:textId="77777777" w:rsidR="007A78A5" w:rsidRDefault="007A78A5" w:rsidP="007A78A5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1DF96CC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</w:t>
            </w:r>
            <w:r w:rsidR="00896480">
              <w:rPr>
                <w:sz w:val="12"/>
                <w:szCs w:val="12"/>
              </w:rPr>
              <w:t>9</w:t>
            </w:r>
          </w:p>
        </w:tc>
        <w:tc>
          <w:tcPr>
            <w:tcW w:w="4128" w:type="dxa"/>
          </w:tcPr>
          <w:p w14:paraId="09A90154" w14:textId="77777777" w:rsidR="007A78A5" w:rsidRPr="006B1362" w:rsidRDefault="007A78A5" w:rsidP="007A78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A78A5" w:rsidRPr="00F76721" w14:paraId="7A5DFF2B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14AB18E" w14:textId="6CC5AE57" w:rsidR="007A78A5" w:rsidRPr="00EC2A41" w:rsidRDefault="007A78A5" w:rsidP="007A78A5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38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98A649C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52CC2">
              <w:rPr>
                <w:sz w:val="12"/>
                <w:szCs w:val="12"/>
              </w:rPr>
              <w:t xml:space="preserve">Please enter a </w:t>
            </w:r>
            <w:r>
              <w:rPr>
                <w:sz w:val="12"/>
                <w:szCs w:val="12"/>
              </w:rPr>
              <w:t>negative</w:t>
            </w:r>
            <w:r w:rsidRPr="00552CC2">
              <w:rPr>
                <w:sz w:val="12"/>
                <w:szCs w:val="12"/>
              </w:rPr>
              <w:t xml:space="preserve"> value for {0}.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256025427"/>
            <w:placeholder>
              <w:docPart w:val="9F59604084634377A799745F14E40BE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D428E37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244851984"/>
            <w:placeholder>
              <w:docPart w:val="AEE8396030F144398E1FB33F91237CA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4D5689C7" w14:textId="77777777" w:rsidR="007A78A5" w:rsidRDefault="007A78A5" w:rsidP="007A78A5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0BF0812C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E00001</w:t>
            </w:r>
            <w:r w:rsidR="00896480">
              <w:rPr>
                <w:sz w:val="12"/>
                <w:szCs w:val="12"/>
              </w:rPr>
              <w:t>9</w:t>
            </w:r>
          </w:p>
        </w:tc>
        <w:tc>
          <w:tcPr>
            <w:tcW w:w="4128" w:type="dxa"/>
          </w:tcPr>
          <w:p w14:paraId="24981B5A" w14:textId="77777777" w:rsidR="007A78A5" w:rsidRPr="006B1362" w:rsidRDefault="007A78A5" w:rsidP="007A78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3C4C3609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3130CA9" w14:textId="179E0115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39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CD96293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45F3E">
              <w:rPr>
                <w:sz w:val="12"/>
                <w:szCs w:val="12"/>
              </w:rPr>
              <w:t>{0}は整数{2}桁以内、小数{1}桁以内で入力してください。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622573900"/>
            <w:placeholder>
              <w:docPart w:val="C1D76535CB9346FA925111566EC6349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AA75735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202367826"/>
            <w:placeholder>
              <w:docPart w:val="37EF52FF2CEF4025B15B7806E1F9516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50C94065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3B83D75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E000020</w:t>
            </w:r>
          </w:p>
        </w:tc>
        <w:tc>
          <w:tcPr>
            <w:tcW w:w="4128" w:type="dxa"/>
          </w:tcPr>
          <w:p w14:paraId="5E1A917C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6CF49264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2C1D800" w14:textId="5ACB483F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40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18864F1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02A51">
              <w:rPr>
                <w:sz w:val="12"/>
                <w:szCs w:val="12"/>
              </w:rPr>
              <w:t>Please enter {0} within {2} digits of integer, within {1} figures of small number.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439113357"/>
            <w:placeholder>
              <w:docPart w:val="B8AB721A51D640A6A15641DB4D68D90C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89575CD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290814124"/>
            <w:placeholder>
              <w:docPart w:val="2F028AE720D6487DA0A964F2AEEC6BF9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8D503E1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5F029060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E000020</w:t>
            </w:r>
          </w:p>
        </w:tc>
        <w:tc>
          <w:tcPr>
            <w:tcW w:w="4128" w:type="dxa"/>
          </w:tcPr>
          <w:p w14:paraId="00699137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2547AF92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DA0F4FF" w14:textId="2F455B2C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41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2E3CDCE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27EC6">
              <w:rPr>
                <w:sz w:val="12"/>
                <w:szCs w:val="12"/>
              </w:rPr>
              <w:t>{0}はマスタに存在しません。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484154529"/>
            <w:placeholder>
              <w:docPart w:val="48C8CE50781346A1BD8055D4B8BE391E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85B125C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806518013"/>
            <w:placeholder>
              <w:docPart w:val="551AD2D7A39A413EB421372007921B7A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8DC0193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B356069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E000021</w:t>
            </w:r>
          </w:p>
        </w:tc>
        <w:tc>
          <w:tcPr>
            <w:tcW w:w="4128" w:type="dxa"/>
          </w:tcPr>
          <w:p w14:paraId="39C0674C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07458EB5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A27292A" w14:textId="5CBDCB8E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42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B6301C7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B705A">
              <w:rPr>
                <w:sz w:val="12"/>
                <w:szCs w:val="12"/>
              </w:rPr>
              <w:t>{0} does not exist in the master data.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15107700"/>
            <w:placeholder>
              <w:docPart w:val="0E2DBCB017224B54A3FF9D6471A7877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048211D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896893290"/>
            <w:placeholder>
              <w:docPart w:val="0872DB6A66374F0AB31A3B7AC90B17D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6A2B05A3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0F842F96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E000021</w:t>
            </w:r>
          </w:p>
        </w:tc>
        <w:tc>
          <w:tcPr>
            <w:tcW w:w="4128" w:type="dxa"/>
          </w:tcPr>
          <w:p w14:paraId="5D224889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224B49B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2806E8D" w14:textId="11E81426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43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41DE4EC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65F1E">
              <w:rPr>
                <w:sz w:val="12"/>
                <w:szCs w:val="12"/>
              </w:rPr>
              <w:t>{0}はマスタに既に存在しています。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756886744"/>
            <w:placeholder>
              <w:docPart w:val="BC1B3893598B48D5A6FB6FBA679AD7E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9E4196F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852482613"/>
            <w:placeholder>
              <w:docPart w:val="EA3DBBB1B6FD4BD0BCEF9E203C05EEE3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6EB0A025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08FCB011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E000022</w:t>
            </w:r>
          </w:p>
        </w:tc>
        <w:tc>
          <w:tcPr>
            <w:tcW w:w="4128" w:type="dxa"/>
          </w:tcPr>
          <w:p w14:paraId="60FB4322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67F317D4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D57CD91" w14:textId="050838FF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lastRenderedPageBreak/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44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C761694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65F1E">
              <w:rPr>
                <w:sz w:val="12"/>
                <w:szCs w:val="12"/>
              </w:rPr>
              <w:t>{0} already exists</w:t>
            </w:r>
            <w:r>
              <w:rPr>
                <w:sz w:val="12"/>
                <w:szCs w:val="12"/>
              </w:rPr>
              <w:t xml:space="preserve"> </w:t>
            </w:r>
            <w:r w:rsidRPr="008B705A">
              <w:rPr>
                <w:sz w:val="12"/>
                <w:szCs w:val="12"/>
              </w:rPr>
              <w:t>in the master data</w:t>
            </w:r>
            <w:r w:rsidRPr="00165F1E">
              <w:rPr>
                <w:sz w:val="12"/>
                <w:szCs w:val="12"/>
              </w:rPr>
              <w:t>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745682161"/>
            <w:placeholder>
              <w:docPart w:val="955C154EB1824E9CBE4B167FE761962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94D22FB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072195488"/>
            <w:placeholder>
              <w:docPart w:val="8DEB40915CCA43D6820D2C42FFC6D59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6F43AA5B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11EB6796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E000022</w:t>
            </w:r>
          </w:p>
        </w:tc>
        <w:tc>
          <w:tcPr>
            <w:tcW w:w="4128" w:type="dxa"/>
          </w:tcPr>
          <w:p w14:paraId="0EF1A928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4E33F081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3E617F9" w14:textId="7C39E7B1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45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D32A43D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169BE">
              <w:rPr>
                <w:sz w:val="12"/>
                <w:szCs w:val="12"/>
              </w:rPr>
              <w:t>{0}は既に削除されています。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28713129"/>
            <w:placeholder>
              <w:docPart w:val="DCCB1AC13A2A48FF860FEED2F2F95E3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7AD3B0DE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995336407"/>
            <w:placeholder>
              <w:docPart w:val="27842EE1A18948E8839931A7169FE8BA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26352664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00E99FA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E000023</w:t>
            </w:r>
          </w:p>
        </w:tc>
        <w:tc>
          <w:tcPr>
            <w:tcW w:w="4128" w:type="dxa"/>
          </w:tcPr>
          <w:p w14:paraId="2B35E8E2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7B126503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99E6CDD" w14:textId="49BB066A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46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DC338A0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169BE">
              <w:rPr>
                <w:sz w:val="12"/>
                <w:szCs w:val="12"/>
              </w:rPr>
              <w:t>{0} has already been deleted.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516976870"/>
            <w:placeholder>
              <w:docPart w:val="B24F9F1AF85C48BBB90842B01433C5B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55FF98A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2009024493"/>
            <w:placeholder>
              <w:docPart w:val="C3F0D7EFD6C146328C7248ADB28E2CDA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DF4EB71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57F90C64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E000023</w:t>
            </w:r>
          </w:p>
        </w:tc>
        <w:tc>
          <w:tcPr>
            <w:tcW w:w="4128" w:type="dxa"/>
          </w:tcPr>
          <w:p w14:paraId="085D36F7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46D4B953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BBA28A4" w14:textId="18E38246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47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FB5DB7D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647C7">
              <w:rPr>
                <w:rFonts w:hint="eastAsia"/>
                <w:sz w:val="12"/>
                <w:szCs w:val="12"/>
              </w:rPr>
              <w:t>一つ以上選択してください。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378922332"/>
            <w:placeholder>
              <w:docPart w:val="5FB350C2BB644E2CBF5580D502DE1C5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7EB24849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19306447"/>
            <w:placeholder>
              <w:docPart w:val="4085F26AF735486E8AF5D6CFF13735D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88C1EB8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283389B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E000024</w:t>
            </w:r>
          </w:p>
        </w:tc>
        <w:tc>
          <w:tcPr>
            <w:tcW w:w="4128" w:type="dxa"/>
          </w:tcPr>
          <w:p w14:paraId="0F1F8241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3A50A6C2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9D68A74" w14:textId="4C14DA80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48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68A7428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953EA">
              <w:rPr>
                <w:sz w:val="12"/>
                <w:szCs w:val="12"/>
              </w:rPr>
              <w:t>Please select more than one.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132016905"/>
            <w:placeholder>
              <w:docPart w:val="B8849ADFD5EA445BA7487109992140F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8971193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135877236"/>
            <w:placeholder>
              <w:docPart w:val="4D88B3F014E64F2392D2567DCC1D756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068A1597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7A6AE585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E000024</w:t>
            </w:r>
          </w:p>
        </w:tc>
        <w:tc>
          <w:tcPr>
            <w:tcW w:w="4128" w:type="dxa"/>
          </w:tcPr>
          <w:p w14:paraId="71F40AD6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25647BF3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31A336C" w14:textId="14D5CF44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49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F3392FE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953EA">
              <w:rPr>
                <w:rFonts w:hint="eastAsia"/>
                <w:sz w:val="12"/>
                <w:szCs w:val="12"/>
              </w:rPr>
              <w:t>正しい区分を選択してください。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462820616"/>
            <w:placeholder>
              <w:docPart w:val="58AB0664406F40F7B367D888CDAD77D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89B1588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813162198"/>
            <w:placeholder>
              <w:docPart w:val="AD49A24E947148C482819EADC94C127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5095D487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1F071BE2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E000025</w:t>
            </w:r>
          </w:p>
        </w:tc>
        <w:tc>
          <w:tcPr>
            <w:tcW w:w="4128" w:type="dxa"/>
          </w:tcPr>
          <w:p w14:paraId="6EC56299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2DFE5E33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AF3D034" w14:textId="1B2AF232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50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68713D7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406A2">
              <w:rPr>
                <w:sz w:val="12"/>
                <w:szCs w:val="12"/>
              </w:rPr>
              <w:t>Please select the correct type.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895398568"/>
            <w:placeholder>
              <w:docPart w:val="CA114D03B67B4E05AC4F4D031EE49B2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710D461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166825294"/>
            <w:placeholder>
              <w:docPart w:val="E7150F66B65F44DB9F910115E1FBA3A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BB06CB3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7A46D23C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E000025</w:t>
            </w:r>
          </w:p>
        </w:tc>
        <w:tc>
          <w:tcPr>
            <w:tcW w:w="4128" w:type="dxa"/>
          </w:tcPr>
          <w:p w14:paraId="09FC4561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45C6613E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2709AB4" w14:textId="522D5334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51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4EBAC82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F568D">
              <w:rPr>
                <w:rFonts w:hint="eastAsia"/>
                <w:sz w:val="12"/>
                <w:szCs w:val="12"/>
              </w:rPr>
              <w:t>明細行を選択してください。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678580823"/>
            <w:placeholder>
              <w:docPart w:val="D8AC7E407B57495293BE9EFEA142B3AD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045A4C8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763036925"/>
            <w:placeholder>
              <w:docPart w:val="C0D623836F83427788895A640FB76BA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6ACF7747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341FCAD7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E000026</w:t>
            </w:r>
          </w:p>
        </w:tc>
        <w:tc>
          <w:tcPr>
            <w:tcW w:w="4128" w:type="dxa"/>
          </w:tcPr>
          <w:p w14:paraId="42B5713F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2C116EC5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68D5BD1" w14:textId="5BFCFFDB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52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8084807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73940">
              <w:rPr>
                <w:sz w:val="12"/>
                <w:szCs w:val="12"/>
              </w:rPr>
              <w:t>Please select a row from the detail.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231529811"/>
            <w:placeholder>
              <w:docPart w:val="B901FBE51A0F4A229A1915480514273C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0C00BFC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64851041"/>
            <w:placeholder>
              <w:docPart w:val="33E3509E3E1F4E258F673A989D9CF2C3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2989B69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638EF551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E000026</w:t>
            </w:r>
          </w:p>
        </w:tc>
        <w:tc>
          <w:tcPr>
            <w:tcW w:w="4128" w:type="dxa"/>
          </w:tcPr>
          <w:p w14:paraId="7E660D19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7436C92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3D34A9E" w14:textId="77DCBBCB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53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BE25B13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73940">
              <w:rPr>
                <w:rFonts w:hint="eastAsia"/>
                <w:sz w:val="12"/>
                <w:szCs w:val="12"/>
              </w:rPr>
              <w:t>複数行の選択はできません。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779067678"/>
            <w:placeholder>
              <w:docPart w:val="0E2A146E54344DA58AE440970A4B0F3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45CCD346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901991341"/>
            <w:placeholder>
              <w:docPart w:val="B90FD3D98C4941E89924BB1DC224ECB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5DD2096E" w14:textId="77777777" w:rsidR="00896480" w:rsidRDefault="00896480" w:rsidP="0089648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DC0BB78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E000027</w:t>
            </w:r>
          </w:p>
        </w:tc>
        <w:tc>
          <w:tcPr>
            <w:tcW w:w="4128" w:type="dxa"/>
          </w:tcPr>
          <w:p w14:paraId="45E4C3C2" w14:textId="77777777" w:rsidR="00896480" w:rsidRPr="006B1362" w:rsidRDefault="00896480" w:rsidP="0089648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896480" w:rsidRPr="00F76721" w14:paraId="52E809B3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4D00202" w14:textId="1607BF1C" w:rsidR="00896480" w:rsidRPr="00EC2A41" w:rsidRDefault="00896480" w:rsidP="00896480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54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AE9F7F1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054BC">
              <w:rPr>
                <w:sz w:val="12"/>
                <w:szCs w:val="12"/>
              </w:rPr>
              <w:t>Multiple rows cannot be selected.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814477754"/>
            <w:placeholder>
              <w:docPart w:val="80132880CC4E4FB189811CE388DB100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2CD9C413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426114615"/>
            <w:placeholder>
              <w:docPart w:val="D82692D251294E29B0D6EAAA3FAE2FC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943D98E" w14:textId="77777777" w:rsidR="00896480" w:rsidRDefault="00896480" w:rsidP="00896480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7AFDEF74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E000027</w:t>
            </w:r>
          </w:p>
        </w:tc>
        <w:tc>
          <w:tcPr>
            <w:tcW w:w="4128" w:type="dxa"/>
          </w:tcPr>
          <w:p w14:paraId="7AD8314B" w14:textId="77777777" w:rsidR="00896480" w:rsidRPr="006B1362" w:rsidRDefault="00896480" w:rsidP="00896480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D38E9" w:rsidRPr="00F76721" w14:paraId="7676D4F6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AC8F0D2" w14:textId="74A7382F" w:rsidR="00BD38E9" w:rsidRPr="00EC2A41" w:rsidRDefault="00BD38E9" w:rsidP="00BD38E9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55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9CB6521" w14:textId="77777777" w:rsidR="00BD38E9" w:rsidRPr="006B1362" w:rsidRDefault="00BD38E9" w:rsidP="00BD38E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F6138">
              <w:rPr>
                <w:sz w:val="12"/>
                <w:szCs w:val="12"/>
              </w:rPr>
              <w:t>{0}行以上の追加は行うことができません。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669025804"/>
            <w:placeholder>
              <w:docPart w:val="3813E00DD47748DEAC85141D0F21560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AF38FB6" w14:textId="77777777" w:rsidR="00BD38E9" w:rsidRDefault="00BD38E9" w:rsidP="00BD38E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497113028"/>
            <w:placeholder>
              <w:docPart w:val="B7D4AAD823F14C039276C11134CF8FF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CDD022C" w14:textId="77777777" w:rsidR="00BD38E9" w:rsidRDefault="00BD38E9" w:rsidP="00BD38E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05A92FA6" w14:textId="77777777" w:rsidR="00BD38E9" w:rsidRPr="006B1362" w:rsidRDefault="00BD38E9" w:rsidP="00BD38E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E000028</w:t>
            </w:r>
          </w:p>
        </w:tc>
        <w:tc>
          <w:tcPr>
            <w:tcW w:w="4128" w:type="dxa"/>
          </w:tcPr>
          <w:p w14:paraId="4695A8BA" w14:textId="77777777" w:rsidR="00BD38E9" w:rsidRPr="006B1362" w:rsidRDefault="00BD38E9" w:rsidP="00BD38E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D38E9" w:rsidRPr="00F76721" w14:paraId="0C3F01DC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7D4E910" w14:textId="105B92F0" w:rsidR="00BD38E9" w:rsidRPr="00EC2A41" w:rsidRDefault="00BD38E9" w:rsidP="00BD38E9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56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DFDE2DA" w14:textId="77777777" w:rsidR="00BD38E9" w:rsidRPr="006B1362" w:rsidRDefault="00BD38E9" w:rsidP="00BD38E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F6138">
              <w:rPr>
                <w:sz w:val="12"/>
                <w:szCs w:val="12"/>
              </w:rPr>
              <w:t>More than {0} rows cannot be added.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624423040"/>
            <w:placeholder>
              <w:docPart w:val="1B285B301DF243B6A42BA6F6CCBDC0A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FF4AF72" w14:textId="77777777" w:rsidR="00BD38E9" w:rsidRDefault="00BD38E9" w:rsidP="00BD38E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597759896"/>
            <w:placeholder>
              <w:docPart w:val="4E97AE499911434AA428697D71A0C18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08FB719F" w14:textId="77777777" w:rsidR="00BD38E9" w:rsidRDefault="00BD38E9" w:rsidP="00BD38E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3142A5FF" w14:textId="77777777" w:rsidR="00BD38E9" w:rsidRPr="006B1362" w:rsidRDefault="00BD38E9" w:rsidP="00BD38E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E000028</w:t>
            </w:r>
          </w:p>
        </w:tc>
        <w:tc>
          <w:tcPr>
            <w:tcW w:w="4128" w:type="dxa"/>
          </w:tcPr>
          <w:p w14:paraId="64E6FB2E" w14:textId="77777777" w:rsidR="00BD38E9" w:rsidRPr="006B1362" w:rsidRDefault="00BD38E9" w:rsidP="00BD38E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D38E9" w:rsidRPr="00F76721" w14:paraId="17803B23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83708D8" w14:textId="65FF20C3" w:rsidR="00BD38E9" w:rsidRPr="00EC2A41" w:rsidRDefault="00BD38E9" w:rsidP="00BD38E9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57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25B41F4" w14:textId="77777777" w:rsidR="00BD38E9" w:rsidRPr="006B1362" w:rsidRDefault="00BD38E9" w:rsidP="00BD38E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71358">
              <w:rPr>
                <w:sz w:val="12"/>
                <w:szCs w:val="12"/>
              </w:rPr>
              <w:t>{0}行以上の挿入は行うことができません。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789158335"/>
            <w:placeholder>
              <w:docPart w:val="BC335A3207414A1AA5AE8683D773378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21FDEE4E" w14:textId="77777777" w:rsidR="00BD38E9" w:rsidRDefault="00BD38E9" w:rsidP="00BD38E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36864635"/>
            <w:placeholder>
              <w:docPart w:val="045667A9445F47B29CA7E114A6DB280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25ABF6D0" w14:textId="77777777" w:rsidR="00BD38E9" w:rsidRDefault="00BD38E9" w:rsidP="00BD38E9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128402F" w14:textId="77777777" w:rsidR="00BD38E9" w:rsidRPr="006B1362" w:rsidRDefault="00BD38E9" w:rsidP="00BD38E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</w:t>
            </w:r>
            <w:r w:rsidR="00F43EDC">
              <w:rPr>
                <w:sz w:val="12"/>
                <w:szCs w:val="12"/>
              </w:rPr>
              <w:t>9</w:t>
            </w:r>
          </w:p>
        </w:tc>
        <w:tc>
          <w:tcPr>
            <w:tcW w:w="4128" w:type="dxa"/>
          </w:tcPr>
          <w:p w14:paraId="103334E0" w14:textId="77777777" w:rsidR="00BD38E9" w:rsidRPr="006B1362" w:rsidRDefault="00BD38E9" w:rsidP="00BD38E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D38E9" w:rsidRPr="00F76721" w14:paraId="2446086B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D696550" w14:textId="650C7AE5" w:rsidR="00BD38E9" w:rsidRPr="00EC2A41" w:rsidRDefault="00BD38E9" w:rsidP="00BD38E9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58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F607F5C" w14:textId="77777777" w:rsidR="00BD38E9" w:rsidRPr="006B1362" w:rsidRDefault="00BD38E9" w:rsidP="00BD38E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81A13">
              <w:rPr>
                <w:sz w:val="12"/>
                <w:szCs w:val="12"/>
              </w:rPr>
              <w:t>More than {0} rows cannot be inserted.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857891439"/>
            <w:placeholder>
              <w:docPart w:val="BF96E337A7F947F4A32AEC5E7B5C37F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7402C955" w14:textId="77777777" w:rsidR="00BD38E9" w:rsidRDefault="00BD38E9" w:rsidP="00BD38E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462933981"/>
            <w:placeholder>
              <w:docPart w:val="0EC76C4388DB4E43A52FA5D8568BEAC0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29F2A4B6" w14:textId="77777777" w:rsidR="00BD38E9" w:rsidRDefault="00BD38E9" w:rsidP="00BD38E9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5CA5A412" w14:textId="77777777" w:rsidR="00BD38E9" w:rsidRPr="006B1362" w:rsidRDefault="00BD38E9" w:rsidP="00BD38E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E00002</w:t>
            </w:r>
            <w:r w:rsidR="00F43EDC">
              <w:rPr>
                <w:sz w:val="12"/>
                <w:szCs w:val="12"/>
              </w:rPr>
              <w:t>9</w:t>
            </w:r>
          </w:p>
        </w:tc>
        <w:tc>
          <w:tcPr>
            <w:tcW w:w="4128" w:type="dxa"/>
          </w:tcPr>
          <w:p w14:paraId="59942B17" w14:textId="77777777" w:rsidR="00BD38E9" w:rsidRPr="006B1362" w:rsidRDefault="00BD38E9" w:rsidP="00BD38E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5C225684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DBDBC66" w14:textId="18810FB1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59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2F1727D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81A13">
              <w:rPr>
                <w:sz w:val="12"/>
                <w:szCs w:val="12"/>
              </w:rPr>
              <w:t>読取専用の為、</w:t>
            </w:r>
            <w:r>
              <w:rPr>
                <w:rFonts w:hint="eastAsia"/>
                <w:sz w:val="12"/>
                <w:szCs w:val="12"/>
              </w:rPr>
              <w:t>行を</w:t>
            </w:r>
            <w:r w:rsidRPr="00581A13">
              <w:rPr>
                <w:sz w:val="12"/>
                <w:szCs w:val="12"/>
              </w:rPr>
              <w:t>削除することはできません。</w:t>
            </w:r>
            <w:r>
              <w:rPr>
                <w:rFonts w:hint="eastAsia"/>
                <w:sz w:val="12"/>
                <w:szCs w:val="12"/>
              </w:rPr>
              <w:t>({0}行目)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977983530"/>
            <w:placeholder>
              <w:docPart w:val="E161EF9AF6DC4ED2B5E35260E3A93FD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3C212A7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870827541"/>
            <w:placeholder>
              <w:docPart w:val="EA45D28484954C259BEECED778FA362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27528A6E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49557CF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E000030</w:t>
            </w:r>
          </w:p>
        </w:tc>
        <w:tc>
          <w:tcPr>
            <w:tcW w:w="4128" w:type="dxa"/>
          </w:tcPr>
          <w:p w14:paraId="10565C5F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1F2F5CA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C5DF406" w14:textId="58EA2C9D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60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B675D80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D60A5">
              <w:rPr>
                <w:sz w:val="12"/>
                <w:szCs w:val="12"/>
              </w:rPr>
              <w:t xml:space="preserve">The selected row </w:t>
            </w:r>
            <w:r>
              <w:rPr>
                <w:rFonts w:hint="eastAsia"/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 xml:space="preserve">s read-only and </w:t>
            </w:r>
            <w:r w:rsidRPr="00DD60A5">
              <w:rPr>
                <w:sz w:val="12"/>
                <w:szCs w:val="12"/>
              </w:rPr>
              <w:t xml:space="preserve">cannot be deleted. </w:t>
            </w:r>
            <w:r>
              <w:rPr>
                <w:sz w:val="12"/>
                <w:szCs w:val="12"/>
              </w:rPr>
              <w:t>Target row number</w:t>
            </w:r>
            <w:r w:rsidRPr="00DD60A5">
              <w:rPr>
                <w:sz w:val="12"/>
                <w:szCs w:val="12"/>
              </w:rPr>
              <w:t>: {0}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099941563"/>
            <w:placeholder>
              <w:docPart w:val="A31FE86E51634FB3AF5FE92E8565460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377AD0BE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38288058"/>
            <w:placeholder>
              <w:docPart w:val="96DF91EE89D0452496EDB6B0B5910C19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DA6C94F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0285D610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E000030</w:t>
            </w:r>
          </w:p>
        </w:tc>
        <w:tc>
          <w:tcPr>
            <w:tcW w:w="4128" w:type="dxa"/>
          </w:tcPr>
          <w:p w14:paraId="6371C8C0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7F20BBF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7021030" w14:textId="1C945685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61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533F102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738FB">
              <w:rPr>
                <w:sz w:val="12"/>
                <w:szCs w:val="12"/>
              </w:rPr>
              <w:t>{0}は編集できません。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762106314"/>
            <w:placeholder>
              <w:docPart w:val="C5A3DB7D3F774648B596A37519277AA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4B19F09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315186135"/>
            <w:placeholder>
              <w:docPart w:val="5555768E46894DABB7683200A3ABFAD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D2EF6C9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4DBE40AE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E000031</w:t>
            </w:r>
          </w:p>
        </w:tc>
        <w:tc>
          <w:tcPr>
            <w:tcW w:w="4128" w:type="dxa"/>
          </w:tcPr>
          <w:p w14:paraId="16C42DE1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148991C9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5D811E1" w14:textId="489EA10A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62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D32B715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C739F">
              <w:rPr>
                <w:sz w:val="12"/>
                <w:szCs w:val="12"/>
              </w:rPr>
              <w:t>Changes cannot be made to {0}.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355538921"/>
            <w:placeholder>
              <w:docPart w:val="7977A8F4FB95431CACC0E6A96E90AE2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4DA6925F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42570171"/>
            <w:placeholder>
              <w:docPart w:val="0DA5FB585F904FD9AD8101CDF37BCB9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0A4A162A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5740FFF4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E000031</w:t>
            </w:r>
          </w:p>
        </w:tc>
        <w:tc>
          <w:tcPr>
            <w:tcW w:w="4128" w:type="dxa"/>
          </w:tcPr>
          <w:p w14:paraId="73A82468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372A63A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CAA83FD" w14:textId="5BFA4DE6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63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496750D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67F55">
              <w:rPr>
                <w:rFonts w:hint="eastAsia"/>
                <w:sz w:val="12"/>
                <w:szCs w:val="12"/>
              </w:rPr>
              <w:t>明細行は</w:t>
            </w:r>
            <w:r w:rsidRPr="00567F55">
              <w:rPr>
                <w:sz w:val="12"/>
                <w:szCs w:val="12"/>
              </w:rPr>
              <w:t>{0}件以上入力してください。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25988931"/>
            <w:placeholder>
              <w:docPart w:val="F283B68453CC4B2EBFA8B93ED34C847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B153C2F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433321654"/>
            <w:placeholder>
              <w:docPart w:val="FF2B997F10AA4421969C11880D7064D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48B27CFD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0271CC4E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E000032</w:t>
            </w:r>
          </w:p>
        </w:tc>
        <w:tc>
          <w:tcPr>
            <w:tcW w:w="4128" w:type="dxa"/>
          </w:tcPr>
          <w:p w14:paraId="62B7905E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18AE76FA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03DF806" w14:textId="7B2185D7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64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460EFC6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67A9C">
              <w:rPr>
                <w:sz w:val="12"/>
                <w:szCs w:val="12"/>
              </w:rPr>
              <w:t>Please enter more than {0} row(s) for the details.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830783830"/>
            <w:placeholder>
              <w:docPart w:val="949E85107B4D42F9972729F1C5AD757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5DB407D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951934973"/>
            <w:placeholder>
              <w:docPart w:val="EFEE51DE7AB141EE9A6C64B08E3B84D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2745F924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4273ABFA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E000032</w:t>
            </w:r>
          </w:p>
        </w:tc>
        <w:tc>
          <w:tcPr>
            <w:tcW w:w="4128" w:type="dxa"/>
          </w:tcPr>
          <w:p w14:paraId="6A995DC0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7F6AC357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81721B2" w14:textId="46496675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65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A749171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759E8">
              <w:rPr>
                <w:rFonts w:hint="eastAsia"/>
                <w:sz w:val="12"/>
                <w:szCs w:val="12"/>
              </w:rPr>
              <w:t>検索条件を入力してください。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23287443"/>
            <w:placeholder>
              <w:docPart w:val="BF9D011A78D24165BC5A46CF57F5E89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4FC658E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264731832"/>
            <w:placeholder>
              <w:docPart w:val="2B6A486186414219815CF59B0F004513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1D0D9B1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743C44B9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E000033</w:t>
            </w:r>
          </w:p>
        </w:tc>
        <w:tc>
          <w:tcPr>
            <w:tcW w:w="4128" w:type="dxa"/>
          </w:tcPr>
          <w:p w14:paraId="47255CED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6D6CE2AC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DD4D93E" w14:textId="001E358C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66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99EE416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51DB6">
              <w:rPr>
                <w:sz w:val="12"/>
                <w:szCs w:val="12"/>
              </w:rPr>
              <w:t>Please enter the search condition</w:t>
            </w:r>
            <w:r>
              <w:rPr>
                <w:sz w:val="12"/>
                <w:szCs w:val="12"/>
              </w:rPr>
              <w:t>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774360416"/>
            <w:placeholder>
              <w:docPart w:val="15C9AFFCF19B4255B5BE7D2A90BABE1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4FA0DB2F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453777283"/>
            <w:placeholder>
              <w:docPart w:val="DAD94C2F16B543E494BCB207B574FDC9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690586F1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1416C8D5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E000033</w:t>
            </w:r>
          </w:p>
        </w:tc>
        <w:tc>
          <w:tcPr>
            <w:tcW w:w="4128" w:type="dxa"/>
          </w:tcPr>
          <w:p w14:paraId="492361D4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63354605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540C677" w14:textId="66E909EF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lastRenderedPageBreak/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67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10A7EF3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E78D5">
              <w:rPr>
                <w:rFonts w:hint="eastAsia"/>
                <w:sz w:val="12"/>
                <w:szCs w:val="12"/>
              </w:rPr>
              <w:t>入力した</w:t>
            </w:r>
            <w:r w:rsidRPr="00EE78D5">
              <w:rPr>
                <w:sz w:val="12"/>
                <w:szCs w:val="12"/>
              </w:rPr>
              <w:t>IDまたはパスワードは正しくありません。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423329955"/>
            <w:placeholder>
              <w:docPart w:val="931F423F28B3445589B86CB559E350D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2AB50134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630126460"/>
            <w:placeholder>
              <w:docPart w:val="C58AD305A975499E8BC08C663EA8BC1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CFBE1F5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6186B70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E000034</w:t>
            </w:r>
          </w:p>
        </w:tc>
        <w:tc>
          <w:tcPr>
            <w:tcW w:w="4128" w:type="dxa"/>
          </w:tcPr>
          <w:p w14:paraId="51DE9635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4D5DC26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DCC14B2" w14:textId="749590B8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68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942B333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EE78D5">
              <w:rPr>
                <w:sz w:val="12"/>
                <w:szCs w:val="12"/>
              </w:rPr>
              <w:t>ID or password is incorrect.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119529723"/>
            <w:placeholder>
              <w:docPart w:val="D20C2BB248484258925208C2AE57509C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3EE190C1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323127324"/>
            <w:placeholder>
              <w:docPart w:val="F500CAA766C3498EA2232FD8C8C5E54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6E7B2529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054D8910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E000034</w:t>
            </w:r>
          </w:p>
        </w:tc>
        <w:tc>
          <w:tcPr>
            <w:tcW w:w="4128" w:type="dxa"/>
          </w:tcPr>
          <w:p w14:paraId="0A8FE556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25EA61F6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0F798B3" w14:textId="26579826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69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5A9D61B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D2FAA">
              <w:rPr>
                <w:rFonts w:hint="eastAsia"/>
                <w:sz w:val="12"/>
                <w:szCs w:val="12"/>
              </w:rPr>
              <w:t>対象のデータは編集作業中に変更さ</w:t>
            </w:r>
            <w:r>
              <w:rPr>
                <w:rFonts w:hint="eastAsia"/>
                <w:sz w:val="12"/>
                <w:szCs w:val="12"/>
              </w:rPr>
              <w:t>れました。</w:t>
            </w:r>
            <w:r w:rsidRPr="003D2FAA">
              <w:rPr>
                <w:rFonts w:hint="eastAsia"/>
                <w:sz w:val="12"/>
                <w:szCs w:val="12"/>
              </w:rPr>
              <w:t>再度編集画面を開き直してください。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186215668"/>
            <w:placeholder>
              <w:docPart w:val="0B5634FEB84047A0938C7C7EA99DC4AD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F87A3CB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735062094"/>
            <w:placeholder>
              <w:docPart w:val="950C8DEA19344DFB94EA00C4ACF07E74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41A3A8B8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3E8C6BFE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E000035</w:t>
            </w:r>
          </w:p>
        </w:tc>
        <w:tc>
          <w:tcPr>
            <w:tcW w:w="4128" w:type="dxa"/>
          </w:tcPr>
          <w:p w14:paraId="2C17BE40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5C278EFA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BBCE380" w14:textId="5D3EC115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70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87063C5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26E15">
              <w:rPr>
                <w:sz w:val="12"/>
                <w:szCs w:val="12"/>
              </w:rPr>
              <w:t>Changes have been made to the data while you were updating the page.</w:t>
            </w:r>
            <w:r>
              <w:rPr>
                <w:rFonts w:hint="eastAsia"/>
              </w:rPr>
              <w:t xml:space="preserve"> </w:t>
            </w:r>
            <w:r w:rsidRPr="00F37A80">
              <w:rPr>
                <w:sz w:val="12"/>
                <w:szCs w:val="12"/>
              </w:rPr>
              <w:t>Please reopen the edit screen.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2065132253"/>
            <w:placeholder>
              <w:docPart w:val="F661F6E2F66A4CC882B1750813CB797E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AB02DDE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73078396"/>
            <w:placeholder>
              <w:docPart w:val="7AF6CAFA62174B7BB15E9783BE3B53C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3DC8B6B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2EDD65AF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E000035</w:t>
            </w:r>
          </w:p>
        </w:tc>
        <w:tc>
          <w:tcPr>
            <w:tcW w:w="4128" w:type="dxa"/>
          </w:tcPr>
          <w:p w14:paraId="7E92ADEE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76CBAECD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4A4EF0C" w14:textId="02A22803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71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673A494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E451C">
              <w:rPr>
                <w:rFonts w:hint="eastAsia"/>
                <w:sz w:val="12"/>
                <w:szCs w:val="12"/>
              </w:rPr>
              <w:t>対象のデータは既に削除されています。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384169002"/>
            <w:placeholder>
              <w:docPart w:val="1186FAF9E4C94073A55C5C622925A1BD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4D7DC078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7221885"/>
            <w:placeholder>
              <w:docPart w:val="CE5F4E29FA6346E0834CBA97E20A8CA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6C4D9B6D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78508AA6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E000036</w:t>
            </w:r>
          </w:p>
        </w:tc>
        <w:tc>
          <w:tcPr>
            <w:tcW w:w="4128" w:type="dxa"/>
          </w:tcPr>
          <w:p w14:paraId="44E3EB6E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56C4E8C2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EFDF87D" w14:textId="0C6B12F2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72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032C3BA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C4A69">
              <w:rPr>
                <w:sz w:val="12"/>
                <w:szCs w:val="12"/>
              </w:rPr>
              <w:t>The data has been deleted</w:t>
            </w:r>
            <w:r>
              <w:rPr>
                <w:rFonts w:hint="eastAsia"/>
                <w:sz w:val="12"/>
                <w:szCs w:val="12"/>
              </w:rPr>
              <w:t>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220403375"/>
            <w:placeholder>
              <w:docPart w:val="33A7914887204157BB35D9BF376851B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68B9B32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73775567"/>
            <w:placeholder>
              <w:docPart w:val="54E21B7263A445FAA0C76872C460A059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4CDCB45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35FBE471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E000036</w:t>
            </w:r>
          </w:p>
        </w:tc>
        <w:tc>
          <w:tcPr>
            <w:tcW w:w="4128" w:type="dxa"/>
          </w:tcPr>
          <w:p w14:paraId="1B779CBE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172F0439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B223C1B" w14:textId="06E83720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73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B68CBA6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13DFB">
              <w:rPr>
                <w:rFonts w:hint="eastAsia"/>
                <w:sz w:val="12"/>
                <w:szCs w:val="12"/>
              </w:rPr>
              <w:t>関連データが存在するため修正、削除できません。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339731329"/>
            <w:placeholder>
              <w:docPart w:val="F9FFEA8922224DB8BBDEFE45ADE631B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E59721B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030249574"/>
            <w:placeholder>
              <w:docPart w:val="6E65E7F5C37F424BA4AF0427A611ED8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87B1E46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46451A34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E000037</w:t>
            </w:r>
          </w:p>
        </w:tc>
        <w:tc>
          <w:tcPr>
            <w:tcW w:w="4128" w:type="dxa"/>
          </w:tcPr>
          <w:p w14:paraId="640B0E43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7703E76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1C1B70F" w14:textId="41452217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74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F985E56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A124C">
              <w:rPr>
                <w:sz w:val="12"/>
                <w:szCs w:val="12"/>
              </w:rPr>
              <w:t>Cannot be edited or deleted because related data exists.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280385550"/>
            <w:placeholder>
              <w:docPart w:val="3A980A547871498EABFEEA6FD81331B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36809AD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868377166"/>
            <w:placeholder>
              <w:docPart w:val="08315911DC0B4E75BF434EA17A987EE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947E2C7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75D3B738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E000037</w:t>
            </w:r>
          </w:p>
        </w:tc>
        <w:tc>
          <w:tcPr>
            <w:tcW w:w="4128" w:type="dxa"/>
          </w:tcPr>
          <w:p w14:paraId="5628D1C2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277EE6BB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BD131C8" w14:textId="136E447F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75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36FBE11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F5C21">
              <w:rPr>
                <w:rFonts w:hint="eastAsia"/>
                <w:sz w:val="12"/>
                <w:szCs w:val="12"/>
              </w:rPr>
              <w:t>指定された</w:t>
            </w:r>
            <w:r w:rsidRPr="00AF5C21">
              <w:rPr>
                <w:sz w:val="12"/>
                <w:szCs w:val="12"/>
              </w:rPr>
              <w:t>URLは存在しません。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526456009"/>
            <w:placeholder>
              <w:docPart w:val="B2F84422885E45828C5487A0489800A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0DB681F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359354248"/>
            <w:placeholder>
              <w:docPart w:val="06F2887130EB4F3D99977A3C7C42CD4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C362DD9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4589CDB3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E000038</w:t>
            </w:r>
          </w:p>
        </w:tc>
        <w:tc>
          <w:tcPr>
            <w:tcW w:w="4128" w:type="dxa"/>
          </w:tcPr>
          <w:p w14:paraId="52A538BF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477B1A18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A666AA0" w14:textId="2C36D5C3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76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6155C08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9735C">
              <w:rPr>
                <w:sz w:val="12"/>
                <w:szCs w:val="12"/>
              </w:rPr>
              <w:t>The requested URL does not exist.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95706052"/>
            <w:placeholder>
              <w:docPart w:val="5C8B63A189FF4EF396E8247C0B9EB20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C788BEE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53743951"/>
            <w:placeholder>
              <w:docPart w:val="1E83C4A182B24AA79E5226E27E15865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079CE7F4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297B41DA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E000038</w:t>
            </w:r>
          </w:p>
        </w:tc>
        <w:tc>
          <w:tcPr>
            <w:tcW w:w="4128" w:type="dxa"/>
          </w:tcPr>
          <w:p w14:paraId="789A033C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1F7A619F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8A4E9F4" w14:textId="688F0498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77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9B00A4F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C6FBE">
              <w:rPr>
                <w:rFonts w:hint="eastAsia"/>
                <w:sz w:val="12"/>
                <w:szCs w:val="12"/>
              </w:rPr>
              <w:t>リクエストした画面は現在使用できません。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376595026"/>
            <w:placeholder>
              <w:docPart w:val="FC4B272C02AC4D01875B2A02C7E9F35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1885C48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53752834"/>
            <w:placeholder>
              <w:docPart w:val="248B545BC44649B2A800FD7A626BCA89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6748F8FD" w14:textId="77777777" w:rsidR="00F43EDC" w:rsidRDefault="00F43EDC" w:rsidP="00F43ED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75850303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E000039</w:t>
            </w:r>
          </w:p>
        </w:tc>
        <w:tc>
          <w:tcPr>
            <w:tcW w:w="4128" w:type="dxa"/>
          </w:tcPr>
          <w:p w14:paraId="0AD16E1F" w14:textId="77777777" w:rsidR="00F43EDC" w:rsidRPr="006B1362" w:rsidRDefault="00F43EDC" w:rsidP="00F43ED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3EDC" w:rsidRPr="00F76721" w14:paraId="37A886B3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4FFD9BE" w14:textId="4030D697" w:rsidR="00F43EDC" w:rsidRPr="00EC2A41" w:rsidRDefault="00F43EDC" w:rsidP="00F43EDC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78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65124B7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D4FCF">
              <w:rPr>
                <w:sz w:val="12"/>
                <w:szCs w:val="12"/>
              </w:rPr>
              <w:t>The requested screen cannot be used.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848145693"/>
            <w:placeholder>
              <w:docPart w:val="E16E53F09E234CFFBAE440D4E371172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1FA6065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096702224"/>
            <w:placeholder>
              <w:docPart w:val="CFFE1DE9210C47269A301BC6C7A7B2C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D50A2FB" w14:textId="77777777" w:rsidR="00F43EDC" w:rsidRDefault="00F43EDC" w:rsidP="00F43EDC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19898268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E000039</w:t>
            </w:r>
          </w:p>
        </w:tc>
        <w:tc>
          <w:tcPr>
            <w:tcW w:w="4128" w:type="dxa"/>
          </w:tcPr>
          <w:p w14:paraId="4B5C86B4" w14:textId="77777777" w:rsidR="00F43EDC" w:rsidRPr="006B1362" w:rsidRDefault="00F43EDC" w:rsidP="00F43EDC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47292" w:rsidRPr="00F76721" w14:paraId="65E89BD5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7445CAA" w14:textId="7212F004" w:rsidR="00E47292" w:rsidRPr="00EC2A41" w:rsidRDefault="00E47292" w:rsidP="00E47292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79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4A3C537" w14:textId="77777777" w:rsidR="00E47292" w:rsidRPr="006B1362" w:rsidRDefault="00E47292" w:rsidP="00E472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6647">
              <w:rPr>
                <w:rFonts w:hint="eastAsia"/>
                <w:sz w:val="12"/>
                <w:szCs w:val="12"/>
              </w:rPr>
              <w:t>不正な画面遷移が行われました。メニュー選択から操作をやり直してください。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163286917"/>
            <w:placeholder>
              <w:docPart w:val="235FC76845C54287A5D315000245A9C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49D1B88E" w14:textId="77777777" w:rsidR="00E47292" w:rsidRDefault="00E47292" w:rsidP="00E4729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594311271"/>
            <w:placeholder>
              <w:docPart w:val="A45315CF2B7E47519AC127CE5909430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0DA1F6E1" w14:textId="77777777" w:rsidR="00E47292" w:rsidRDefault="00E47292" w:rsidP="00E4729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1988E0AB" w14:textId="77777777" w:rsidR="00E47292" w:rsidRPr="006B1362" w:rsidRDefault="00E47292" w:rsidP="00E472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E000040</w:t>
            </w:r>
          </w:p>
        </w:tc>
        <w:tc>
          <w:tcPr>
            <w:tcW w:w="4128" w:type="dxa"/>
          </w:tcPr>
          <w:p w14:paraId="331FCC2D" w14:textId="77777777" w:rsidR="00E47292" w:rsidRPr="006B1362" w:rsidRDefault="00E47292" w:rsidP="00E472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47292" w:rsidRPr="00F76721" w14:paraId="02BB3D57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7AF3124" w14:textId="4811AB55" w:rsidR="00E47292" w:rsidRPr="00EC2A41" w:rsidRDefault="00E47292" w:rsidP="00E47292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80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6FD081A" w14:textId="77777777" w:rsidR="00E47292" w:rsidRPr="006B1362" w:rsidRDefault="00E47292" w:rsidP="00E472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6647">
              <w:rPr>
                <w:sz w:val="12"/>
                <w:szCs w:val="12"/>
              </w:rPr>
              <w:t>Invalid screen transition. Please start over from the menu selection screen.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10584774"/>
            <w:placeholder>
              <w:docPart w:val="38DC7C316B694C6EAB6E35C496BB701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342C6EA4" w14:textId="77777777" w:rsidR="00E47292" w:rsidRDefault="00E47292" w:rsidP="00E4729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399911"/>
            <w:placeholder>
              <w:docPart w:val="7375D8E40F4A4F24B3DD2970A2F5A62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279D4EF7" w14:textId="77777777" w:rsidR="00E47292" w:rsidRDefault="00E47292" w:rsidP="00E4729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58EB14D9" w14:textId="77777777" w:rsidR="00E47292" w:rsidRPr="006B1362" w:rsidRDefault="00E47292" w:rsidP="00E472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E000040</w:t>
            </w:r>
          </w:p>
        </w:tc>
        <w:tc>
          <w:tcPr>
            <w:tcW w:w="4128" w:type="dxa"/>
          </w:tcPr>
          <w:p w14:paraId="4D8BAEBC" w14:textId="77777777" w:rsidR="00E47292" w:rsidRPr="006B1362" w:rsidRDefault="00E47292" w:rsidP="00E472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47292" w:rsidRPr="00F76721" w14:paraId="2B3ADE47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42CDA51" w14:textId="4F686D8F" w:rsidR="00E47292" w:rsidRPr="00EC2A41" w:rsidRDefault="00E47292" w:rsidP="00E47292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81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7C0399C" w14:textId="77777777" w:rsidR="00E47292" w:rsidRPr="006B1362" w:rsidRDefault="00E47292" w:rsidP="00E472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C1A">
              <w:rPr>
                <w:rFonts w:hint="eastAsia"/>
                <w:sz w:val="12"/>
                <w:szCs w:val="12"/>
              </w:rPr>
              <w:t>システムエラーが発生しました。システム管理者に連絡してください。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932168014"/>
            <w:placeholder>
              <w:docPart w:val="5BC088B336794412BA1AEF4F6415ECC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46EDA89" w14:textId="77777777" w:rsidR="00E47292" w:rsidRDefault="00E47292" w:rsidP="00E4729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054355371"/>
            <w:placeholder>
              <w:docPart w:val="86A603DEA93B42A9A7F965773C014A3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BC26A78" w14:textId="77777777" w:rsidR="00E47292" w:rsidRDefault="00E47292" w:rsidP="00E47292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C7B8057" w14:textId="77777777" w:rsidR="00E47292" w:rsidRPr="006B1362" w:rsidRDefault="00E47292" w:rsidP="00E472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E000041</w:t>
            </w:r>
          </w:p>
        </w:tc>
        <w:tc>
          <w:tcPr>
            <w:tcW w:w="4128" w:type="dxa"/>
          </w:tcPr>
          <w:p w14:paraId="58F78875" w14:textId="77777777" w:rsidR="00E47292" w:rsidRPr="006B1362" w:rsidRDefault="00E47292" w:rsidP="00E472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47292" w:rsidRPr="00F76721" w14:paraId="415CA677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C6E013E" w14:textId="2A49E556" w:rsidR="00E47292" w:rsidRPr="00EC2A41" w:rsidRDefault="00E47292" w:rsidP="00E47292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82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3326AE2" w14:textId="77777777" w:rsidR="00E47292" w:rsidRPr="006B1362" w:rsidRDefault="00E47292" w:rsidP="00E472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F2C1A">
              <w:rPr>
                <w:sz w:val="12"/>
                <w:szCs w:val="12"/>
              </w:rPr>
              <w:t>System error. Please contact the system administrator.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8281154"/>
            <w:placeholder>
              <w:docPart w:val="CE9E81A803F5489E8F4EC3028CBE160C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703B4541" w14:textId="77777777" w:rsidR="00E47292" w:rsidRDefault="00E47292" w:rsidP="00E4729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983388311"/>
            <w:placeholder>
              <w:docPart w:val="2DEEC9700DD64B958687F20B977BC8A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2CDCB0D9" w14:textId="77777777" w:rsidR="00E47292" w:rsidRDefault="00E47292" w:rsidP="00E47292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29792D68" w14:textId="77777777" w:rsidR="00E47292" w:rsidRPr="006B1362" w:rsidRDefault="00E47292" w:rsidP="00E472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E000041</w:t>
            </w:r>
          </w:p>
        </w:tc>
        <w:tc>
          <w:tcPr>
            <w:tcW w:w="4128" w:type="dxa"/>
          </w:tcPr>
          <w:p w14:paraId="28CFA794" w14:textId="77777777" w:rsidR="00E47292" w:rsidRPr="006B1362" w:rsidRDefault="00E47292" w:rsidP="00E472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523A7" w:rsidRPr="00F76721" w14:paraId="6083A578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A6B0AEF" w14:textId="756B473E" w:rsidR="00E523A7" w:rsidRPr="00EC2A41" w:rsidRDefault="00E523A7" w:rsidP="00E523A7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83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78F354A" w14:textId="77777777" w:rsidR="00E523A7" w:rsidRPr="006B1362" w:rsidRDefault="00E523A7" w:rsidP="00E523A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178CB">
              <w:rPr>
                <w:rFonts w:hint="eastAsia"/>
                <w:sz w:val="12"/>
                <w:szCs w:val="12"/>
              </w:rPr>
              <w:t>ファイルダウンロードに失敗しました。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608181055"/>
            <w:placeholder>
              <w:docPart w:val="AC4E4A42D2FB4B91B60166BAFB9F504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BFC0FC7" w14:textId="77777777" w:rsidR="00E523A7" w:rsidRDefault="00E523A7" w:rsidP="00E523A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520005660"/>
            <w:placeholder>
              <w:docPart w:val="3B7E160169F84D6FB9CED008CD7562F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FF63277" w14:textId="77777777" w:rsidR="00E523A7" w:rsidRDefault="00E523A7" w:rsidP="00E523A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2FACBBB" w14:textId="77777777" w:rsidR="00E523A7" w:rsidRPr="006B1362" w:rsidRDefault="00E523A7" w:rsidP="00E523A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E000042</w:t>
            </w:r>
          </w:p>
        </w:tc>
        <w:tc>
          <w:tcPr>
            <w:tcW w:w="4128" w:type="dxa"/>
          </w:tcPr>
          <w:p w14:paraId="4A66B03B" w14:textId="77777777" w:rsidR="00E523A7" w:rsidRPr="006B1362" w:rsidRDefault="00E523A7" w:rsidP="00E523A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523A7" w:rsidRPr="00F76721" w14:paraId="16353FBC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56FC4DC" w14:textId="4D94910E" w:rsidR="00E523A7" w:rsidRPr="00EC2A41" w:rsidRDefault="00E523A7" w:rsidP="00E523A7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84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BE004B7" w14:textId="77777777" w:rsidR="00E523A7" w:rsidRPr="006B1362" w:rsidRDefault="00E523A7" w:rsidP="00E523A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62CD7">
              <w:rPr>
                <w:sz w:val="12"/>
                <w:szCs w:val="12"/>
              </w:rPr>
              <w:t xml:space="preserve">File </w:t>
            </w:r>
            <w:r>
              <w:rPr>
                <w:sz w:val="12"/>
                <w:szCs w:val="12"/>
              </w:rPr>
              <w:t>download</w:t>
            </w:r>
            <w:r w:rsidRPr="00F62CD7">
              <w:rPr>
                <w:sz w:val="12"/>
                <w:szCs w:val="12"/>
              </w:rPr>
              <w:t xml:space="preserve"> failed.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239781256"/>
            <w:placeholder>
              <w:docPart w:val="A5306EDA35094F91AE031C427BE9818F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7C219D52" w14:textId="77777777" w:rsidR="00E523A7" w:rsidRDefault="00E523A7" w:rsidP="00E523A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55673475"/>
            <w:placeholder>
              <w:docPart w:val="08131960697A4F24BCE0C15BBD5DCBD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09D3F83" w14:textId="77777777" w:rsidR="00E523A7" w:rsidRDefault="00E523A7" w:rsidP="00E523A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1B9A4DA6" w14:textId="77777777" w:rsidR="00E523A7" w:rsidRPr="006B1362" w:rsidRDefault="00E523A7" w:rsidP="00E523A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E000042</w:t>
            </w:r>
          </w:p>
        </w:tc>
        <w:tc>
          <w:tcPr>
            <w:tcW w:w="4128" w:type="dxa"/>
          </w:tcPr>
          <w:p w14:paraId="09A1909B" w14:textId="77777777" w:rsidR="00E523A7" w:rsidRPr="006B1362" w:rsidRDefault="00E523A7" w:rsidP="00E523A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523A7" w:rsidRPr="00F76721" w14:paraId="4F76D5E5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3DAD655" w14:textId="2C76A46E" w:rsidR="00E523A7" w:rsidRPr="00EC2A41" w:rsidRDefault="00E523A7" w:rsidP="00E523A7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85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D5D35D9" w14:textId="77777777" w:rsidR="00E523A7" w:rsidRPr="006B1362" w:rsidRDefault="00E523A7" w:rsidP="00E523A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178CB">
              <w:rPr>
                <w:rFonts w:hint="eastAsia"/>
                <w:sz w:val="12"/>
                <w:szCs w:val="12"/>
              </w:rPr>
              <w:t>ファイルアップロードに失敗しました。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117258385"/>
            <w:placeholder>
              <w:docPart w:val="FC2132B047D44649A61471B4E50BBD6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BE79DCD" w14:textId="77777777" w:rsidR="00E523A7" w:rsidRDefault="00E523A7" w:rsidP="00E523A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382171938"/>
            <w:placeholder>
              <w:docPart w:val="D56455E613064C5B88AEC9A20EAC64B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4F9D7E64" w14:textId="77777777" w:rsidR="00E523A7" w:rsidRDefault="00E523A7" w:rsidP="00E523A7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8068FA7" w14:textId="77777777" w:rsidR="00E523A7" w:rsidRPr="006B1362" w:rsidRDefault="00E523A7" w:rsidP="00E523A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E000043</w:t>
            </w:r>
          </w:p>
        </w:tc>
        <w:tc>
          <w:tcPr>
            <w:tcW w:w="4128" w:type="dxa"/>
          </w:tcPr>
          <w:p w14:paraId="5EC1E4E4" w14:textId="77777777" w:rsidR="00E523A7" w:rsidRPr="006B1362" w:rsidRDefault="00E523A7" w:rsidP="00E523A7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523A7" w:rsidRPr="00F76721" w14:paraId="6AC8BA47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CF88E95" w14:textId="40F01F76" w:rsidR="00E523A7" w:rsidRPr="00EC2A41" w:rsidRDefault="00E523A7" w:rsidP="00E523A7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86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6829C2F" w14:textId="77777777" w:rsidR="00E523A7" w:rsidRPr="006B1362" w:rsidRDefault="00E523A7" w:rsidP="00E523A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62CD7">
              <w:rPr>
                <w:sz w:val="12"/>
                <w:szCs w:val="12"/>
              </w:rPr>
              <w:t xml:space="preserve">File </w:t>
            </w:r>
            <w:r>
              <w:rPr>
                <w:sz w:val="12"/>
                <w:szCs w:val="12"/>
              </w:rPr>
              <w:t>upload</w:t>
            </w:r>
            <w:r w:rsidRPr="00F62CD7">
              <w:rPr>
                <w:sz w:val="12"/>
                <w:szCs w:val="12"/>
              </w:rPr>
              <w:t xml:space="preserve"> failed.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696971022"/>
            <w:placeholder>
              <w:docPart w:val="EA6E5917EEA242D5A25862DE402A365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BAE7770" w14:textId="77777777" w:rsidR="00E523A7" w:rsidRDefault="00E523A7" w:rsidP="00E523A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499453234"/>
            <w:placeholder>
              <w:docPart w:val="2EC34B8371094E21B1B1D1CA9C5F46F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4F28DEA6" w14:textId="77777777" w:rsidR="00E523A7" w:rsidRDefault="00E523A7" w:rsidP="00E523A7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6DF273C6" w14:textId="77777777" w:rsidR="00E523A7" w:rsidRPr="006B1362" w:rsidRDefault="00E523A7" w:rsidP="00E523A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E000043</w:t>
            </w:r>
          </w:p>
        </w:tc>
        <w:tc>
          <w:tcPr>
            <w:tcW w:w="4128" w:type="dxa"/>
          </w:tcPr>
          <w:p w14:paraId="09505B3C" w14:textId="77777777" w:rsidR="00E523A7" w:rsidRPr="006B1362" w:rsidRDefault="00E523A7" w:rsidP="00E523A7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0493" w:rsidRPr="00F76721" w14:paraId="72EA7301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19F1973" w14:textId="756E4771" w:rsidR="00300493" w:rsidRPr="00EC2A41" w:rsidRDefault="00300493" w:rsidP="00300493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87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FA01ABB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バッチ処理が異常終了しました。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068094029"/>
            <w:placeholder>
              <w:docPart w:val="EB264EFF75DF44F085C92A44531572DA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7C2E5C7C" w14:textId="77777777" w:rsidR="00300493" w:rsidRDefault="00300493" w:rsidP="00300493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423613004"/>
            <w:placeholder>
              <w:docPart w:val="679A29B1BF314A3BB42E6BD32C3BA30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99EF81C" w14:textId="77777777" w:rsidR="00300493" w:rsidRDefault="00300493" w:rsidP="00300493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02A115C7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E000044</w:t>
            </w:r>
          </w:p>
        </w:tc>
        <w:tc>
          <w:tcPr>
            <w:tcW w:w="4128" w:type="dxa"/>
          </w:tcPr>
          <w:p w14:paraId="78CD3155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0493" w:rsidRPr="00F76721" w14:paraId="22BC61E2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74AD823" w14:textId="3ED447B9" w:rsidR="00300493" w:rsidRPr="00EC2A41" w:rsidRDefault="00300493" w:rsidP="00300493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88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D528A68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Batch process j</w:t>
            </w:r>
            <w:r w:rsidRPr="00DE4025">
              <w:rPr>
                <w:sz w:val="12"/>
                <w:szCs w:val="12"/>
              </w:rPr>
              <w:t>ob terminated in error.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322712145"/>
            <w:placeholder>
              <w:docPart w:val="2FAA33F65CBF4E97A40D299ED810CD9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294B3DC" w14:textId="77777777" w:rsidR="00300493" w:rsidRDefault="00300493" w:rsidP="00300493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459101919"/>
            <w:placeholder>
              <w:docPart w:val="3CA11DCAC73147D7855992542F9B1480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DC4F754" w14:textId="77777777" w:rsidR="00300493" w:rsidRDefault="00300493" w:rsidP="00300493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08514DC0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E000044</w:t>
            </w:r>
          </w:p>
        </w:tc>
        <w:tc>
          <w:tcPr>
            <w:tcW w:w="4128" w:type="dxa"/>
          </w:tcPr>
          <w:p w14:paraId="32207885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0493" w:rsidRPr="00F76721" w14:paraId="0F78F1EC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003CD3B" w14:textId="3C21E708" w:rsidR="00300493" w:rsidRPr="00EC2A41" w:rsidRDefault="00300493" w:rsidP="00300493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89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CE517C5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507D7">
              <w:rPr>
                <w:sz w:val="12"/>
                <w:szCs w:val="12"/>
              </w:rPr>
              <w:t>{0}は{1}のため、入力することができません。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640800490"/>
            <w:placeholder>
              <w:docPart w:val="9D7ACD608740426BBB0CAF5FFE62B474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BCD910C" w14:textId="77777777" w:rsidR="00300493" w:rsidRDefault="00300493" w:rsidP="00300493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691347489"/>
            <w:placeholder>
              <w:docPart w:val="EB9EBE69D18346F2B5383F99B4DEBCC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84240D7" w14:textId="77777777" w:rsidR="00300493" w:rsidRDefault="00300493" w:rsidP="00300493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0BE5CE2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E000045</w:t>
            </w:r>
          </w:p>
        </w:tc>
        <w:tc>
          <w:tcPr>
            <w:tcW w:w="4128" w:type="dxa"/>
          </w:tcPr>
          <w:p w14:paraId="01FE2FB5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0493" w:rsidRPr="00F76721" w14:paraId="0E96E188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DE5A2EF" w14:textId="2BAAFE34" w:rsidR="00300493" w:rsidRPr="00EC2A41" w:rsidRDefault="00300493" w:rsidP="00300493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lastRenderedPageBreak/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90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DA87E25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651B8">
              <w:rPr>
                <w:sz w:val="12"/>
                <w:szCs w:val="12"/>
              </w:rPr>
              <w:t>{0} cannot be entered because it is {1}.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964003205"/>
            <w:placeholder>
              <w:docPart w:val="3A188BC80667489285DAE99FEB32C91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23FC2AAF" w14:textId="77777777" w:rsidR="00300493" w:rsidRDefault="00300493" w:rsidP="00300493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Error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1071690"/>
            <w:placeholder>
              <w:docPart w:val="50468E9C408940A8AAAFA6DCC743AB2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BFE3BDD" w14:textId="77777777" w:rsidR="00300493" w:rsidRDefault="00300493" w:rsidP="00300493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034B6149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E000045</w:t>
            </w:r>
          </w:p>
        </w:tc>
        <w:tc>
          <w:tcPr>
            <w:tcW w:w="4128" w:type="dxa"/>
          </w:tcPr>
          <w:p w14:paraId="7DDFD261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0493" w:rsidRPr="00F76721" w14:paraId="2274D1A4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D56E669" w14:textId="5C5943F1" w:rsidR="00300493" w:rsidRPr="00EC2A41" w:rsidRDefault="00300493" w:rsidP="00300493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91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9D23957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86CB4">
              <w:rPr>
                <w:rFonts w:hint="eastAsia"/>
                <w:sz w:val="12"/>
                <w:szCs w:val="12"/>
              </w:rPr>
              <w:t>登録します。よろしいですか？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545995617"/>
            <w:placeholder>
              <w:docPart w:val="954D6298F45149E399A1638E2024D3A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30EE875D" w14:textId="77777777" w:rsidR="00300493" w:rsidRDefault="00300493" w:rsidP="00300493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141878578"/>
            <w:placeholder>
              <w:docPart w:val="393C3CF2A8BF46A588F2A2AEA0D8389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49CBBC92" w14:textId="77777777" w:rsidR="00300493" w:rsidRDefault="00300493" w:rsidP="00300493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80E1950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 w:rsidR="00713EEF">
              <w:rPr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0000</w:t>
            </w:r>
            <w:r w:rsidR="00713EEF">
              <w:rPr>
                <w:sz w:val="12"/>
                <w:szCs w:val="12"/>
              </w:rPr>
              <w:t>01</w:t>
            </w:r>
          </w:p>
        </w:tc>
        <w:tc>
          <w:tcPr>
            <w:tcW w:w="4128" w:type="dxa"/>
          </w:tcPr>
          <w:p w14:paraId="3FEDD799" w14:textId="77777777" w:rsidR="00300493" w:rsidRPr="006B1362" w:rsidRDefault="00300493" w:rsidP="0030049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300493" w:rsidRPr="00F76721" w14:paraId="1A4F9CDD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69B37DF" w14:textId="598CD9E5" w:rsidR="00300493" w:rsidRPr="00EC2A41" w:rsidRDefault="00300493" w:rsidP="00300493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92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BBB682A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0786F">
              <w:rPr>
                <w:sz w:val="12"/>
                <w:szCs w:val="12"/>
              </w:rPr>
              <w:t>Do you want to register?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734397645"/>
            <w:placeholder>
              <w:docPart w:val="325A5D94D92A4CEEA338E1D057DBD0CB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F97DA5E" w14:textId="77777777" w:rsidR="00300493" w:rsidRDefault="00300493" w:rsidP="00300493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127969519"/>
            <w:placeholder>
              <w:docPart w:val="52115353D9794BC0860D26398ACAE4C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FA10A16" w14:textId="77777777" w:rsidR="00300493" w:rsidRDefault="00300493" w:rsidP="00300493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000CC1D7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 w:rsidR="00713EEF">
              <w:rPr>
                <w:sz w:val="12"/>
                <w:szCs w:val="12"/>
              </w:rPr>
              <w:t>I</w:t>
            </w:r>
            <w:r>
              <w:rPr>
                <w:sz w:val="12"/>
                <w:szCs w:val="12"/>
              </w:rPr>
              <w:t>0000</w:t>
            </w:r>
            <w:r w:rsidR="00713EEF">
              <w:rPr>
                <w:sz w:val="12"/>
                <w:szCs w:val="12"/>
              </w:rPr>
              <w:t>01</w:t>
            </w:r>
          </w:p>
        </w:tc>
        <w:tc>
          <w:tcPr>
            <w:tcW w:w="4128" w:type="dxa"/>
          </w:tcPr>
          <w:p w14:paraId="04751267" w14:textId="77777777" w:rsidR="00300493" w:rsidRPr="006B1362" w:rsidRDefault="00300493" w:rsidP="0030049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5DB7E752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B418831" w14:textId="2B607F01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93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C12B981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86CB4">
              <w:rPr>
                <w:rFonts w:hint="eastAsia"/>
                <w:sz w:val="12"/>
                <w:szCs w:val="12"/>
              </w:rPr>
              <w:t>更新します。よろしいですか？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884935926"/>
            <w:placeholder>
              <w:docPart w:val="3146D08530DE471E87BB0B3DE4FECB0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5635B50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991550572"/>
            <w:placeholder>
              <w:docPart w:val="CE799D696EF74D9DB84C2E73D5E2336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FB2D08D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9F76573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I000002</w:t>
            </w:r>
          </w:p>
        </w:tc>
        <w:tc>
          <w:tcPr>
            <w:tcW w:w="4128" w:type="dxa"/>
          </w:tcPr>
          <w:p w14:paraId="12FBB769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31DC9C34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3322D1F" w14:textId="39BD74D5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94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6F9F386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67296">
              <w:rPr>
                <w:sz w:val="12"/>
                <w:szCs w:val="12"/>
              </w:rPr>
              <w:t>Do you want to update?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134453375"/>
            <w:placeholder>
              <w:docPart w:val="E265796DF0A9483395D0D5ADBBE821D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E003FDC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78430342"/>
            <w:placeholder>
              <w:docPart w:val="25906B376F234E0CADDEBF7A2F32CA9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0A9EAF25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04B1D83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I000002</w:t>
            </w:r>
          </w:p>
        </w:tc>
        <w:tc>
          <w:tcPr>
            <w:tcW w:w="4128" w:type="dxa"/>
          </w:tcPr>
          <w:p w14:paraId="35C06B2E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20AE4BBA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7613E38" w14:textId="5EB40195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95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89CE78C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C86CB4">
              <w:rPr>
                <w:rFonts w:hint="eastAsia"/>
                <w:sz w:val="12"/>
                <w:szCs w:val="12"/>
              </w:rPr>
              <w:t>削除します。よろしいですか？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922792953"/>
            <w:placeholder>
              <w:docPart w:val="4D91F369EA124B189187D278A9DC0D2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66BD3C7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80833340"/>
            <w:placeholder>
              <w:docPart w:val="AF904FECEF6F4D24BEBB1BFE258D35D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51A8650A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4439121D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I000003</w:t>
            </w:r>
          </w:p>
        </w:tc>
        <w:tc>
          <w:tcPr>
            <w:tcW w:w="4128" w:type="dxa"/>
          </w:tcPr>
          <w:p w14:paraId="5C78C870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64B6C23F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99BECA5" w14:textId="3D0B9213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96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DD25A1F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67296">
              <w:rPr>
                <w:sz w:val="12"/>
                <w:szCs w:val="12"/>
              </w:rPr>
              <w:t>Are you sure you want to delete?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8578679"/>
            <w:placeholder>
              <w:docPart w:val="80AFC22701C04D52B24D0E093E5CB1B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9D82B7C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190831953"/>
            <w:placeholder>
              <w:docPart w:val="887217C1B24843978C051629DF45424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508EDD2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1298467E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I000003</w:t>
            </w:r>
          </w:p>
        </w:tc>
        <w:tc>
          <w:tcPr>
            <w:tcW w:w="4128" w:type="dxa"/>
          </w:tcPr>
          <w:p w14:paraId="76D501E6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0F77A751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246E817" w14:textId="29A23B7F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97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0542A834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一時</w:t>
            </w:r>
            <w:r w:rsidRPr="00BD10A9">
              <w:rPr>
                <w:rFonts w:hint="eastAsia"/>
                <w:sz w:val="12"/>
                <w:szCs w:val="12"/>
              </w:rPr>
              <w:t>保存します。よろしいですか？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985193079"/>
            <w:placeholder>
              <w:docPart w:val="76858E064051424E85F7E5BA225024C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93B914E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604304784"/>
            <w:placeholder>
              <w:docPart w:val="4EB64779FA524E70A612B23799199643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2D4242F1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20ED6B7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I000004</w:t>
            </w:r>
          </w:p>
        </w:tc>
        <w:tc>
          <w:tcPr>
            <w:tcW w:w="4128" w:type="dxa"/>
          </w:tcPr>
          <w:p w14:paraId="6E50090A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3A75F96A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C5A8A71" w14:textId="1B71E481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98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87DFDD9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67296">
              <w:rPr>
                <w:sz w:val="12"/>
                <w:szCs w:val="12"/>
              </w:rPr>
              <w:t>Do you want to save draft?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630202076"/>
            <w:placeholder>
              <w:docPart w:val="6BE115B8C61840508BD379CF7DF32F6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4803DC8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193599215"/>
            <w:placeholder>
              <w:docPart w:val="523D228DFBBB411D8DAB898F24C2388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56CEF43A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5C7C355A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I000004</w:t>
            </w:r>
          </w:p>
        </w:tc>
        <w:tc>
          <w:tcPr>
            <w:tcW w:w="4128" w:type="dxa"/>
          </w:tcPr>
          <w:p w14:paraId="2417A732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323B0513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5AEE1F96" w14:textId="0EA5C09B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99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C3EB3A7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D10A9">
              <w:rPr>
                <w:rFonts w:hint="eastAsia"/>
                <w:sz w:val="12"/>
                <w:szCs w:val="12"/>
              </w:rPr>
              <w:t>ログアウトしてよろしいですか？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941994170"/>
            <w:placeholder>
              <w:docPart w:val="ADCF5D07C690408B9E087CA89554DB3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C7EF8AB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709917847"/>
            <w:placeholder>
              <w:docPart w:val="5D80CBC49F114082A272C03FEE4C4C3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E167A48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3F5E04E8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I000005</w:t>
            </w:r>
          </w:p>
        </w:tc>
        <w:tc>
          <w:tcPr>
            <w:tcW w:w="4128" w:type="dxa"/>
          </w:tcPr>
          <w:p w14:paraId="14EF0FBA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552BA855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D3E6DB7" w14:textId="60FF4745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100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F03C7B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10139">
              <w:rPr>
                <w:sz w:val="12"/>
                <w:szCs w:val="12"/>
              </w:rPr>
              <w:t>Logout?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322548283"/>
            <w:placeholder>
              <w:docPart w:val="CDDABCD9DC4945E9AC679FEE76F8BAF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4F11A733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831217514"/>
            <w:placeholder>
              <w:docPart w:val="ACE4C44F67C348B192A03DD563585AA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34822C5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316AD834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I000005</w:t>
            </w:r>
          </w:p>
        </w:tc>
        <w:tc>
          <w:tcPr>
            <w:tcW w:w="4128" w:type="dxa"/>
          </w:tcPr>
          <w:p w14:paraId="6AF50773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138D2FC2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6E5B1E7" w14:textId="79F6AE81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101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4E6A969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D10A9">
              <w:rPr>
                <w:rFonts w:hint="eastAsia"/>
                <w:sz w:val="12"/>
                <w:szCs w:val="12"/>
              </w:rPr>
              <w:t>入力内容が破棄されます。よろしいですか？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979139642"/>
            <w:placeholder>
              <w:docPart w:val="7B0FA30FBD9145DF9ADD78C6A574E2A5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FFDE75B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765224434"/>
            <w:placeholder>
              <w:docPart w:val="720795858AE742F2BE48F0356C8C3704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AA1491B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387E4961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I000006</w:t>
            </w:r>
          </w:p>
        </w:tc>
        <w:tc>
          <w:tcPr>
            <w:tcW w:w="4128" w:type="dxa"/>
          </w:tcPr>
          <w:p w14:paraId="5FD1ED65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299654A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A6DE6D1" w14:textId="188C238C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102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53CA263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D6F7D">
              <w:rPr>
                <w:sz w:val="12"/>
                <w:szCs w:val="12"/>
              </w:rPr>
              <w:t>Input data will be erased. Do you want to continue?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948964125"/>
            <w:placeholder>
              <w:docPart w:val="288B34FAF29D491DADDF8B341C0F78E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22E8E3A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330288258"/>
            <w:placeholder>
              <w:docPart w:val="CDA0FB07C98247D999519C3B99967BD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F130DE1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39083D2A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I000006</w:t>
            </w:r>
          </w:p>
        </w:tc>
        <w:tc>
          <w:tcPr>
            <w:tcW w:w="4128" w:type="dxa"/>
          </w:tcPr>
          <w:p w14:paraId="0C1F589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781EA5D7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73A3C33" w14:textId="049BCB8A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103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0242679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C2B11">
              <w:rPr>
                <w:rFonts w:hint="eastAsia"/>
                <w:sz w:val="12"/>
                <w:szCs w:val="12"/>
              </w:rPr>
              <w:t>ダウンロードします。よろしいですか？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622963979"/>
            <w:placeholder>
              <w:docPart w:val="9D41A20F2F074A1E9A61126FD9ADB10C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5E4E7C4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614955704"/>
            <w:placeholder>
              <w:docPart w:val="609936FF1F4B464188E485AFA144F68B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99C350E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18AC0E50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I000007</w:t>
            </w:r>
          </w:p>
        </w:tc>
        <w:tc>
          <w:tcPr>
            <w:tcW w:w="4128" w:type="dxa"/>
          </w:tcPr>
          <w:p w14:paraId="1BADDDB2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2AC0F68F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ACD2171" w14:textId="37EB3A89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104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A88BB1A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D6F7D">
              <w:rPr>
                <w:sz w:val="12"/>
                <w:szCs w:val="12"/>
              </w:rPr>
              <w:t>Do you want to download?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85992548"/>
            <w:placeholder>
              <w:docPart w:val="CF54FAB2D94F4ACEBAD2052D69684AF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2A7EA020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975802682"/>
            <w:placeholder>
              <w:docPart w:val="062F9513CC3248B68B19C92E292FAD5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56D1B0A2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45721BDB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I000007</w:t>
            </w:r>
          </w:p>
        </w:tc>
        <w:tc>
          <w:tcPr>
            <w:tcW w:w="4128" w:type="dxa"/>
          </w:tcPr>
          <w:p w14:paraId="45A374B4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550575CF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7BF8545" w14:textId="3C5264F7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105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968802F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3C2B11">
              <w:rPr>
                <w:rFonts w:hint="eastAsia"/>
                <w:sz w:val="12"/>
                <w:szCs w:val="12"/>
              </w:rPr>
              <w:t>アップロードします。よろしいですか？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511051553"/>
            <w:placeholder>
              <w:docPart w:val="7590D10970D64D7AA4AC0D5DB921EA4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90A55ED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319502630"/>
            <w:placeholder>
              <w:docPart w:val="6F38F010337843518211986F59F1DD70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C8F508B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111D078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I000008</w:t>
            </w:r>
          </w:p>
        </w:tc>
        <w:tc>
          <w:tcPr>
            <w:tcW w:w="4128" w:type="dxa"/>
          </w:tcPr>
          <w:p w14:paraId="43775BB1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6F2185AA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D855E3D" w14:textId="30B67B5C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106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07D3469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D6F7D">
              <w:rPr>
                <w:sz w:val="12"/>
                <w:szCs w:val="12"/>
              </w:rPr>
              <w:t>Do you want to upload?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576360389"/>
            <w:placeholder>
              <w:docPart w:val="FF94B50A00DE4FF5A4DB45665C28104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2E50695A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2121412244"/>
            <w:placeholder>
              <w:docPart w:val="7A8F24346183464DAE5AA06A33C23D7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5DE666ED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6B078C01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I000008</w:t>
            </w:r>
          </w:p>
        </w:tc>
        <w:tc>
          <w:tcPr>
            <w:tcW w:w="4128" w:type="dxa"/>
          </w:tcPr>
          <w:p w14:paraId="1B92F083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012B1B5F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411ADCF" w14:textId="4E47F496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107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545E37F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84418">
              <w:rPr>
                <w:rFonts w:hint="eastAsia"/>
                <w:sz w:val="12"/>
                <w:szCs w:val="12"/>
              </w:rPr>
              <w:t>登録されました。</w:t>
            </w:r>
            <w:r w:rsidRPr="00B84418">
              <w:rPr>
                <w:sz w:val="12"/>
                <w:szCs w:val="12"/>
              </w:rPr>
              <w:t>{0}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662134373"/>
            <w:placeholder>
              <w:docPart w:val="F521388FFB044A1FA0095B40167A052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45355E5F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298983385"/>
            <w:placeholder>
              <w:docPart w:val="F12043544FA04A168AB5B541D90CD904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2B72372F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7BBC34A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I000009</w:t>
            </w:r>
          </w:p>
        </w:tc>
        <w:tc>
          <w:tcPr>
            <w:tcW w:w="4128" w:type="dxa"/>
          </w:tcPr>
          <w:p w14:paraId="593FD715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登録後に採番されたIDなどを引数に渡す</w:t>
            </w:r>
          </w:p>
        </w:tc>
      </w:tr>
      <w:tr w:rsidR="00713EEF" w:rsidRPr="00F76721" w14:paraId="3BC2E286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DC5BDB6" w14:textId="3B4383C0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108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60BE3C8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C5A52">
              <w:rPr>
                <w:sz w:val="12"/>
                <w:szCs w:val="12"/>
              </w:rPr>
              <w:t>Successfully registered. {0}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080811465"/>
            <w:placeholder>
              <w:docPart w:val="22ED6841966149CBA8247701A5C5BFAD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212E4DFE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360892087"/>
            <w:placeholder>
              <w:docPart w:val="077428022D2C4AD0B6C9CE0C9D38EC7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0872D70D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38B0D60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I000009</w:t>
            </w:r>
          </w:p>
        </w:tc>
        <w:tc>
          <w:tcPr>
            <w:tcW w:w="4128" w:type="dxa"/>
          </w:tcPr>
          <w:p w14:paraId="730FAF3E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登録後に採番されたIDなどを引数に渡す</w:t>
            </w:r>
          </w:p>
        </w:tc>
      </w:tr>
      <w:tr w:rsidR="00713EEF" w:rsidRPr="00F76721" w14:paraId="4958CA5C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E78F20A" w14:textId="697264EA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109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0EA4EC9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55865">
              <w:rPr>
                <w:rFonts w:hint="eastAsia"/>
                <w:sz w:val="12"/>
                <w:szCs w:val="12"/>
              </w:rPr>
              <w:t>更新されました。</w:t>
            </w:r>
            <w:r w:rsidRPr="00155865">
              <w:rPr>
                <w:sz w:val="12"/>
                <w:szCs w:val="12"/>
              </w:rPr>
              <w:t>{0}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3575839"/>
            <w:placeholder>
              <w:docPart w:val="C0AB2E9896F941C884BA69D30CA03D8A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77DD5719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985584142"/>
            <w:placeholder>
              <w:docPart w:val="C18A732B03634097940FA41E1DDF7A5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0163515F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A356394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I000010</w:t>
            </w:r>
          </w:p>
        </w:tc>
        <w:tc>
          <w:tcPr>
            <w:tcW w:w="4128" w:type="dxa"/>
          </w:tcPr>
          <w:p w14:paraId="4D3A1C34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更新対象を特定するIDなどを引数に渡す</w:t>
            </w:r>
          </w:p>
        </w:tc>
      </w:tr>
      <w:tr w:rsidR="00713EEF" w:rsidRPr="00F76721" w14:paraId="2AEE9749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E581298" w14:textId="7089E0DC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110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3CE55FE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C5A52">
              <w:rPr>
                <w:sz w:val="12"/>
                <w:szCs w:val="12"/>
              </w:rPr>
              <w:t>Successfully updated. {0}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767823199"/>
            <w:placeholder>
              <w:docPart w:val="5F6940A1C62E459C97471595395DA4F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DC5C604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886218605"/>
            <w:placeholder>
              <w:docPart w:val="0F5B647DB6D74024935201F418EF9ED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074A7201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4E044F14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I000010</w:t>
            </w:r>
          </w:p>
        </w:tc>
        <w:tc>
          <w:tcPr>
            <w:tcW w:w="4128" w:type="dxa"/>
          </w:tcPr>
          <w:p w14:paraId="165A8D62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更新対象を特定するIDなどを引数に渡す</w:t>
            </w:r>
          </w:p>
        </w:tc>
      </w:tr>
      <w:tr w:rsidR="00713EEF" w:rsidRPr="00F76721" w14:paraId="7BC7ABB5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E2E8537" w14:textId="41ADA5EC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111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9B96392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155865">
              <w:rPr>
                <w:rFonts w:hint="eastAsia"/>
                <w:sz w:val="12"/>
                <w:szCs w:val="12"/>
              </w:rPr>
              <w:t>削除されました。</w:t>
            </w:r>
            <w:r w:rsidRPr="00155865">
              <w:rPr>
                <w:sz w:val="12"/>
                <w:szCs w:val="12"/>
              </w:rPr>
              <w:t>{0}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725105560"/>
            <w:placeholder>
              <w:docPart w:val="AFA895AF073446D498CD2BE08052580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82DDB03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932314843"/>
            <w:placeholder>
              <w:docPart w:val="23ECF6BFF1264F5495BAD2BE3FE250B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237EF68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66E86982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I000011</w:t>
            </w:r>
          </w:p>
        </w:tc>
        <w:tc>
          <w:tcPr>
            <w:tcW w:w="4128" w:type="dxa"/>
          </w:tcPr>
          <w:p w14:paraId="7D247C76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削除対象を特定するIDなどを引数に渡す</w:t>
            </w:r>
          </w:p>
        </w:tc>
      </w:tr>
      <w:tr w:rsidR="00713EEF" w:rsidRPr="00F76721" w14:paraId="320F5DF0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6132DE0" w14:textId="5BF09F3F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112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8D3AC3D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C5A52">
              <w:rPr>
                <w:sz w:val="12"/>
                <w:szCs w:val="12"/>
              </w:rPr>
              <w:t>Successfully deleted. {0}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92043742"/>
            <w:placeholder>
              <w:docPart w:val="9B44F578CC2340A2A5E29FF3FE3C699A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B836D0A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583227492"/>
            <w:placeholder>
              <w:docPart w:val="22BF46EED4F041229092FD770D18F3E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4BFADA0B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718BC7C9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I000011</w:t>
            </w:r>
          </w:p>
        </w:tc>
        <w:tc>
          <w:tcPr>
            <w:tcW w:w="4128" w:type="dxa"/>
          </w:tcPr>
          <w:p w14:paraId="1A7C6A86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削除対象を特定するIDなどを引数に渡す</w:t>
            </w:r>
          </w:p>
        </w:tc>
      </w:tr>
      <w:tr w:rsidR="00713EEF" w:rsidRPr="00F76721" w14:paraId="113DEE64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2939010" w14:textId="4A25C754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lastRenderedPageBreak/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113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20A816A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9650D9">
              <w:rPr>
                <w:rFonts w:hint="eastAsia"/>
                <w:sz w:val="12"/>
                <w:szCs w:val="12"/>
              </w:rPr>
              <w:t>ダウンロードが終了しました。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709078254"/>
            <w:placeholder>
              <w:docPart w:val="78A3B3CB26DA47419089A2D9C8143C2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2813A3EA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475342177"/>
            <w:placeholder>
              <w:docPart w:val="125E8DFF8B104B15ACC5602729CFFA2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4840AC6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89DFB57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I000012</w:t>
            </w:r>
          </w:p>
        </w:tc>
        <w:tc>
          <w:tcPr>
            <w:tcW w:w="4128" w:type="dxa"/>
          </w:tcPr>
          <w:p w14:paraId="4FBFEEEE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410711F3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FEF2236" w14:textId="7D7457F8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114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40027B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A72BE">
              <w:rPr>
                <w:sz w:val="12"/>
                <w:szCs w:val="12"/>
              </w:rPr>
              <w:t>Download complete.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098646910"/>
            <w:placeholder>
              <w:docPart w:val="8A0CAD8A0AE54DF3A9DCDC975079173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750076DC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227448937"/>
            <w:placeholder>
              <w:docPart w:val="265A198283804B968696B74937ECDB0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2DDCDEE4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0D5FAC2B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I000012</w:t>
            </w:r>
          </w:p>
        </w:tc>
        <w:tc>
          <w:tcPr>
            <w:tcW w:w="4128" w:type="dxa"/>
          </w:tcPr>
          <w:p w14:paraId="2A5CB135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38EF2BAE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7486CFF" w14:textId="44968EFD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115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08A44AF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00D3C">
              <w:rPr>
                <w:rFonts w:hint="eastAsia"/>
                <w:sz w:val="12"/>
                <w:szCs w:val="12"/>
              </w:rPr>
              <w:t>アップロードが終了しました。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267353109"/>
            <w:placeholder>
              <w:docPart w:val="AA3718FAD6F546DDBD26E5423FF1FB51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379C372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447531290"/>
            <w:placeholder>
              <w:docPart w:val="5C93AEB0C8B6490DA02DB3138FF5FC8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414BA609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0E2D74E6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I000013</w:t>
            </w:r>
          </w:p>
        </w:tc>
        <w:tc>
          <w:tcPr>
            <w:tcW w:w="4128" w:type="dxa"/>
          </w:tcPr>
          <w:p w14:paraId="00EA55EE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2C638A49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A6B9019" w14:textId="6B976769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116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B83E4E1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8173A">
              <w:rPr>
                <w:sz w:val="12"/>
                <w:szCs w:val="12"/>
              </w:rPr>
              <w:t>Upload complete.</w:t>
            </w: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46690963"/>
            <w:placeholder>
              <w:docPart w:val="A488105C388742709C513F4F46A847B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2DF03E64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592312058"/>
            <w:placeholder>
              <w:docPart w:val="96D4CF5C355A4539BA00B57A1F4F657D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4965412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46243D43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D86ED4">
              <w:rPr>
                <w:sz w:val="12"/>
                <w:szCs w:val="12"/>
              </w:rPr>
              <w:t>SYSCOMMON</w:t>
            </w:r>
            <w:r>
              <w:rPr>
                <w:rFonts w:hint="eastAsia"/>
                <w:sz w:val="12"/>
                <w:szCs w:val="12"/>
              </w:rPr>
              <w:t>_</w:t>
            </w:r>
            <w:r>
              <w:rPr>
                <w:sz w:val="12"/>
                <w:szCs w:val="12"/>
              </w:rPr>
              <w:t>I000013</w:t>
            </w:r>
          </w:p>
        </w:tc>
        <w:tc>
          <w:tcPr>
            <w:tcW w:w="4128" w:type="dxa"/>
          </w:tcPr>
          <w:p w14:paraId="774EFD9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7011D6F6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1BCD2E3" w14:textId="179DD53A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117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3F30311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598904194"/>
            <w:placeholder>
              <w:docPart w:val="B066DB6337BC4512BA6025F51C3AB00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CC96A49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409918789"/>
            <w:placeholder>
              <w:docPart w:val="C8B5A254B78244599F1AD5AF9AA08F2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5FF4B76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1DFEB8A6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4FFE766B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6B13DEC5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7709160" w14:textId="09C6492A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118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4861360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901786317"/>
            <w:placeholder>
              <w:docPart w:val="47EEA76B5216445D9BED1FE813542496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6A21B53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127769912"/>
            <w:placeholder>
              <w:docPart w:val="F1F129888743435E8FFC087FC5578613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63FF03A3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493B5ECE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5B0CF78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6110EB72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45623E6" w14:textId="1540AA33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119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27AC23F8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753946303"/>
            <w:placeholder>
              <w:docPart w:val="6E34050B63B74580879651C105D9E05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1ECACD9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215704497"/>
            <w:placeholder>
              <w:docPart w:val="F440DC68822B436484BB7EA2DD0DD69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FAFCCCF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6510215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CC9B425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4B04475E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12565EE" w14:textId="39A370A5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120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2C43C6A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871434306"/>
            <w:placeholder>
              <w:docPart w:val="F287B724C80F497FAB5982CC377E506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D4EB05B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416213015"/>
            <w:placeholder>
              <w:docPart w:val="AE2266108DE34D95B1E87A467A9280E8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ED08B04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21721151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300F0374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257C7C99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E32ACE6" w14:textId="07068C0A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121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91FE5E4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991629043"/>
            <w:placeholder>
              <w:docPart w:val="5035807F4F5F44A58C9E9A12549341E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7C36339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1526441551"/>
            <w:placeholder>
              <w:docPart w:val="61CA64ED201646A9AD3DAB9540A1701F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DC2643C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58C4C88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260C544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5161BB70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3C4CA95" w14:textId="5D19404A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122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F9C772B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988699061"/>
            <w:placeholder>
              <w:docPart w:val="18E2021D0B2A41B5A6F13AC20B4949F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50947992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085522500"/>
            <w:placeholder>
              <w:docPart w:val="15B3328C9A994C8787C9230C26B979A7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6B08C4C8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4A721854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61C291B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1B5D37EA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D608E3B" w14:textId="76B5D13D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123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C3D3F67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1944641505"/>
            <w:placeholder>
              <w:docPart w:val="37F61986A9FA4CFC9BCD89A9BFCB662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4B647AF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531239049"/>
            <w:placeholder>
              <w:docPart w:val="C4FF03065D5F47CFA9FBE8798E2F8AE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5FE8C263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7F764A8B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816BCFD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14558719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236C52D" w14:textId="0E9B4B34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124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6A373FE3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828047870"/>
            <w:placeholder>
              <w:docPart w:val="A95FDED4A5954A598D929ABCACD82B9A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49AE0EC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966888688"/>
            <w:placeholder>
              <w:docPart w:val="9EC2E4F1E7D1446F838E3AFF564C842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24B3A86F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1B5176FA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1F4E27B1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6B963995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02C7CBC" w14:textId="2856E472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125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35BA0A0B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894885974"/>
            <w:placeholder>
              <w:docPart w:val="8F465BBC565E476CB4E50BB276D00A9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3D20285B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82737853"/>
            <w:placeholder>
              <w:docPart w:val="6E337BE3E43042169B2DF3370F8DC226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5B8F52A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73A21862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2C8E566C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4EA779C5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D2C0CD9" w14:textId="7E4F557D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126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DF5EDA0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68390976"/>
            <w:placeholder>
              <w:docPart w:val="73471340626440C8AF8C8DE52BADE493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7EA9D249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15595846"/>
            <w:placeholder>
              <w:docPart w:val="C23D8462EAA04085B40E686AEBD7A841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53F53F71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028FB4E3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5E1B0BFB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3A573BC0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9F76664" w14:textId="13831204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127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31FCC69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273628983"/>
            <w:placeholder>
              <w:docPart w:val="AFB33BFDD9944509AB42AB56DC2876F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25F1E04B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26185408"/>
            <w:placeholder>
              <w:docPart w:val="3BFEF82ECFD942139632073B314B1FB0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4B36525F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7E02D808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4E269CB9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1ADB54C7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3F9C06B9" w14:textId="7A721996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128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FBAB61B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50352552"/>
            <w:placeholder>
              <w:docPart w:val="9B76059C7E474AB18875BF641DF5BC2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8E90DEA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42259159"/>
            <w:placeholder>
              <w:docPart w:val="E36F4602727848B1A431575C035C805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FC79742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6702A33B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6B3CE99E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44C00FC0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6B500BDD" w14:textId="3E3CA412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129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78E4189D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2064556964"/>
            <w:placeholder>
              <w:docPart w:val="9519C423B7C2472F83FBCE35F49699B0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61913EA3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902429194"/>
            <w:placeholder>
              <w:docPart w:val="8BF8AEF0059447FA9648E7F12EBE42D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C1CD9F2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19E1CD84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06960810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53E77CA2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7290C99" w14:textId="3F45E23B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130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CD506E0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364433636"/>
            <w:placeholder>
              <w:docPart w:val="980396C64D2A4FB6A38DD1E95453C057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3375892E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803505306"/>
            <w:placeholder>
              <w:docPart w:val="0CEEEA10AD0D418A97F6DE487E29AF73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3F1C8054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4373EF75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51B62648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27ECFAC6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72A542F1" w14:textId="0FBD788B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131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9060D90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816183711"/>
            <w:placeholder>
              <w:docPart w:val="A4F80350C8EE4FD28199E6A04160593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08432A74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77894131"/>
            <w:placeholder>
              <w:docPart w:val="C77AB9EBA5C440FA9C0730EE2F096322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13C04F27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53A948AF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20564049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221E54FD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495D57FE" w14:textId="4B8AFA23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132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1D0591DA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1902589881"/>
            <w:placeholder>
              <w:docPart w:val="F27B87306638409EB3ED3635A71008B8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79B92538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1336528307"/>
            <w:placeholder>
              <w:docPart w:val="87AC3CF94A3745F4BECADADB2DC608EC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4ED5CB0E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7ADBBFB5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5B568AF9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4DB10D9D" w14:textId="77777777" w:rsidTr="0000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0AF4249" w14:textId="48BD915E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133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5E8E8BDC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297425563"/>
            <w:placeholder>
              <w:docPart w:val="7DD7405C23F344D88AA318F7131A71B9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1D98709C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852917725"/>
            <w:placeholder>
              <w:docPart w:val="C526F12DBAD04A949A5CFE66C861379E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7C24CF02" w14:textId="77777777" w:rsidR="00713EEF" w:rsidRDefault="00713EEF" w:rsidP="00713EE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ja</w:t>
                </w:r>
              </w:p>
            </w:tc>
          </w:sdtContent>
        </w:sdt>
        <w:tc>
          <w:tcPr>
            <w:tcW w:w="1769" w:type="dxa"/>
          </w:tcPr>
          <w:p w14:paraId="2B2684BA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7FBE96ED" w14:textId="77777777" w:rsidR="00713EEF" w:rsidRPr="006B1362" w:rsidRDefault="00713EEF" w:rsidP="00713EE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713EEF" w:rsidRPr="00F76721" w14:paraId="1113A06C" w14:textId="77777777" w:rsidTr="0000786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C642245" w14:textId="29CF40BF" w:rsidR="00713EEF" w:rsidRPr="00EC2A41" w:rsidRDefault="00713EEF" w:rsidP="00713EEF">
            <w:pPr>
              <w:pStyle w:val="aa"/>
              <w:rPr>
                <w:sz w:val="12"/>
                <w:szCs w:val="12"/>
              </w:rPr>
            </w:pPr>
            <w:r w:rsidRPr="00DC526A">
              <w:rPr>
                <w:sz w:val="12"/>
                <w:szCs w:val="12"/>
              </w:rPr>
              <w:fldChar w:fldCharType="begin"/>
            </w:r>
            <w:r w:rsidRPr="00DC526A">
              <w:rPr>
                <w:b w:val="0"/>
                <w:bCs w:val="0"/>
                <w:sz w:val="12"/>
                <w:szCs w:val="12"/>
              </w:rPr>
              <w:instrText xml:space="preserve"> SEQ messageListNo\* Arabic \* MERGEFORMAT  \* MERGEFORMAT </w:instrText>
            </w:r>
            <w:r w:rsidRPr="00DC526A">
              <w:rPr>
                <w:sz w:val="12"/>
                <w:szCs w:val="12"/>
              </w:rPr>
              <w:fldChar w:fldCharType="separate"/>
            </w:r>
            <w:r w:rsidR="00F21BD0">
              <w:rPr>
                <w:b w:val="0"/>
                <w:bCs w:val="0"/>
                <w:noProof/>
                <w:sz w:val="12"/>
                <w:szCs w:val="12"/>
              </w:rPr>
              <w:t>134</w:t>
            </w:r>
            <w:r w:rsidRPr="00DC526A">
              <w:rPr>
                <w:sz w:val="12"/>
                <w:szCs w:val="12"/>
              </w:rPr>
              <w:fldChar w:fldCharType="end"/>
            </w:r>
          </w:p>
        </w:tc>
        <w:tc>
          <w:tcPr>
            <w:tcW w:w="7077" w:type="dxa"/>
          </w:tcPr>
          <w:p w14:paraId="48836990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ログレベル"/>
            <w:tag w:val="ログレベル"/>
            <w:id w:val="-393890509"/>
            <w:placeholder>
              <w:docPart w:val="A96A49D296174A11A29BD50F41BFB842"/>
            </w:placeholder>
            <w:comboBox>
              <w:listItem w:displayText="-" w:value="-"/>
              <w:listItem w:displayText="Error" w:value="Error"/>
              <w:listItem w:displayText="Warn" w:value="Warn"/>
              <w:listItem w:displayText="Info" w:value="Info"/>
            </w:comboBox>
          </w:sdtPr>
          <w:sdtContent>
            <w:tc>
              <w:tcPr>
                <w:tcW w:w="590" w:type="dxa"/>
              </w:tcPr>
              <w:p w14:paraId="74759180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Info</w:t>
                </w:r>
              </w:p>
            </w:tc>
          </w:sdtContent>
        </w:sdt>
        <w:sdt>
          <w:sdtPr>
            <w:rPr>
              <w:sz w:val="12"/>
              <w:szCs w:val="12"/>
            </w:rPr>
            <w:id w:val="-872532107"/>
            <w:placeholder>
              <w:docPart w:val="956559257CD543D4B1336910CBEF3EC5"/>
            </w:placeholder>
            <w:comboBox>
              <w:listItem w:displayText="-" w:value="-"/>
              <w:listItem w:displayText="ja" w:value="ja"/>
              <w:listItem w:displayText="en" w:value="en"/>
            </w:comboBox>
          </w:sdtPr>
          <w:sdtContent>
            <w:tc>
              <w:tcPr>
                <w:tcW w:w="590" w:type="dxa"/>
              </w:tcPr>
              <w:p w14:paraId="5D5BD3AF" w14:textId="77777777" w:rsidR="00713EEF" w:rsidRDefault="00713EEF" w:rsidP="00713EE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en</w:t>
                </w:r>
                <w:proofErr w:type="spellEnd"/>
              </w:p>
            </w:tc>
          </w:sdtContent>
        </w:sdt>
        <w:tc>
          <w:tcPr>
            <w:tcW w:w="1769" w:type="dxa"/>
          </w:tcPr>
          <w:p w14:paraId="26D4C7E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128" w:type="dxa"/>
          </w:tcPr>
          <w:p w14:paraId="4C05AEE7" w14:textId="77777777" w:rsidR="00713EEF" w:rsidRPr="006B1362" w:rsidRDefault="00713EEF" w:rsidP="00713EE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38FE142B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18F96" w14:textId="77777777" w:rsidR="004401E9" w:rsidRDefault="004401E9" w:rsidP="00F95D5B">
      <w:r>
        <w:separator/>
      </w:r>
    </w:p>
  </w:endnote>
  <w:endnote w:type="continuationSeparator" w:id="0">
    <w:p w14:paraId="4F9D1134" w14:textId="77777777" w:rsidR="004401E9" w:rsidRDefault="004401E9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3408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00210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78061" w14:textId="77777777" w:rsidR="004401E9" w:rsidRDefault="004401E9" w:rsidP="00F95D5B">
      <w:r>
        <w:separator/>
      </w:r>
    </w:p>
  </w:footnote>
  <w:footnote w:type="continuationSeparator" w:id="0">
    <w:p w14:paraId="4F0321B8" w14:textId="77777777" w:rsidR="004401E9" w:rsidRDefault="004401E9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2A7C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1E46C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665BFC">
      <w:rPr>
        <w:rFonts w:hint="eastAsia"/>
      </w:rPr>
      <w:t>メッセージ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DA"/>
    <w:rsid w:val="00005DAB"/>
    <w:rsid w:val="0000786F"/>
    <w:rsid w:val="00007B72"/>
    <w:rsid w:val="0001135F"/>
    <w:rsid w:val="00013DFB"/>
    <w:rsid w:val="000144DD"/>
    <w:rsid w:val="000150D9"/>
    <w:rsid w:val="00037D33"/>
    <w:rsid w:val="00037E87"/>
    <w:rsid w:val="00051DB6"/>
    <w:rsid w:val="00060653"/>
    <w:rsid w:val="00073550"/>
    <w:rsid w:val="00073826"/>
    <w:rsid w:val="000759E8"/>
    <w:rsid w:val="00082851"/>
    <w:rsid w:val="000B17EC"/>
    <w:rsid w:val="000B2D7F"/>
    <w:rsid w:val="000D4FCF"/>
    <w:rsid w:val="000F68B3"/>
    <w:rsid w:val="0010171D"/>
    <w:rsid w:val="00102EEA"/>
    <w:rsid w:val="00124BD4"/>
    <w:rsid w:val="00130AD5"/>
    <w:rsid w:val="00131D97"/>
    <w:rsid w:val="00155865"/>
    <w:rsid w:val="00165F1E"/>
    <w:rsid w:val="00171358"/>
    <w:rsid w:val="001738FB"/>
    <w:rsid w:val="00186FFA"/>
    <w:rsid w:val="00191ED3"/>
    <w:rsid w:val="00195BD8"/>
    <w:rsid w:val="001B1570"/>
    <w:rsid w:val="001B37B0"/>
    <w:rsid w:val="001C3171"/>
    <w:rsid w:val="001D15B3"/>
    <w:rsid w:val="001D425A"/>
    <w:rsid w:val="001D4A8C"/>
    <w:rsid w:val="001D6464"/>
    <w:rsid w:val="001F3084"/>
    <w:rsid w:val="00213859"/>
    <w:rsid w:val="00221C04"/>
    <w:rsid w:val="00244519"/>
    <w:rsid w:val="00252F78"/>
    <w:rsid w:val="00260422"/>
    <w:rsid w:val="0026675F"/>
    <w:rsid w:val="00273940"/>
    <w:rsid w:val="0027652B"/>
    <w:rsid w:val="0027742D"/>
    <w:rsid w:val="0028452B"/>
    <w:rsid w:val="0029474B"/>
    <w:rsid w:val="002948E5"/>
    <w:rsid w:val="002A19E4"/>
    <w:rsid w:val="002B010A"/>
    <w:rsid w:val="002C2CFE"/>
    <w:rsid w:val="002E451C"/>
    <w:rsid w:val="002E5D96"/>
    <w:rsid w:val="002F2B4D"/>
    <w:rsid w:val="002F2C1A"/>
    <w:rsid w:val="00300493"/>
    <w:rsid w:val="0030334B"/>
    <w:rsid w:val="00314BE4"/>
    <w:rsid w:val="00317AD0"/>
    <w:rsid w:val="00322CBC"/>
    <w:rsid w:val="003507D7"/>
    <w:rsid w:val="00351816"/>
    <w:rsid w:val="00364CC8"/>
    <w:rsid w:val="00375773"/>
    <w:rsid w:val="00397190"/>
    <w:rsid w:val="003A02B2"/>
    <w:rsid w:val="003A1485"/>
    <w:rsid w:val="003B5C05"/>
    <w:rsid w:val="003B652F"/>
    <w:rsid w:val="003C1464"/>
    <w:rsid w:val="003C2B11"/>
    <w:rsid w:val="003C30E1"/>
    <w:rsid w:val="003C6FBE"/>
    <w:rsid w:val="003D2FAA"/>
    <w:rsid w:val="003E6EC7"/>
    <w:rsid w:val="003F25F6"/>
    <w:rsid w:val="00410139"/>
    <w:rsid w:val="00420A28"/>
    <w:rsid w:val="00424E44"/>
    <w:rsid w:val="0043046B"/>
    <w:rsid w:val="004367AC"/>
    <w:rsid w:val="004401E9"/>
    <w:rsid w:val="00447E88"/>
    <w:rsid w:val="00463264"/>
    <w:rsid w:val="00464D26"/>
    <w:rsid w:val="00473834"/>
    <w:rsid w:val="004823D4"/>
    <w:rsid w:val="004B1E64"/>
    <w:rsid w:val="004C4A69"/>
    <w:rsid w:val="004E5EB6"/>
    <w:rsid w:val="00500C67"/>
    <w:rsid w:val="0050509C"/>
    <w:rsid w:val="00526E15"/>
    <w:rsid w:val="00550CC3"/>
    <w:rsid w:val="00552CC2"/>
    <w:rsid w:val="00561AB5"/>
    <w:rsid w:val="0056380C"/>
    <w:rsid w:val="0056412D"/>
    <w:rsid w:val="00567296"/>
    <w:rsid w:val="00567F55"/>
    <w:rsid w:val="005716CB"/>
    <w:rsid w:val="00572A4B"/>
    <w:rsid w:val="00577A45"/>
    <w:rsid w:val="005800D8"/>
    <w:rsid w:val="0058173A"/>
    <w:rsid w:val="00581A13"/>
    <w:rsid w:val="005B1876"/>
    <w:rsid w:val="005B5138"/>
    <w:rsid w:val="005B6A76"/>
    <w:rsid w:val="005C631E"/>
    <w:rsid w:val="005F68D7"/>
    <w:rsid w:val="00620111"/>
    <w:rsid w:val="006242F1"/>
    <w:rsid w:val="00627EC6"/>
    <w:rsid w:val="00632294"/>
    <w:rsid w:val="00651FA1"/>
    <w:rsid w:val="00663911"/>
    <w:rsid w:val="00665BFC"/>
    <w:rsid w:val="00673B4F"/>
    <w:rsid w:val="0069509D"/>
    <w:rsid w:val="006A7579"/>
    <w:rsid w:val="006B1362"/>
    <w:rsid w:val="006C3877"/>
    <w:rsid w:val="006D6647"/>
    <w:rsid w:val="006D6CD5"/>
    <w:rsid w:val="006F02F4"/>
    <w:rsid w:val="006F6138"/>
    <w:rsid w:val="006F7A02"/>
    <w:rsid w:val="00712EEE"/>
    <w:rsid w:val="00713EEF"/>
    <w:rsid w:val="007178CB"/>
    <w:rsid w:val="007316B6"/>
    <w:rsid w:val="007406A2"/>
    <w:rsid w:val="007446E5"/>
    <w:rsid w:val="007627AE"/>
    <w:rsid w:val="0076709D"/>
    <w:rsid w:val="007722F4"/>
    <w:rsid w:val="007723AA"/>
    <w:rsid w:val="00796BC7"/>
    <w:rsid w:val="00797F56"/>
    <w:rsid w:val="007A124C"/>
    <w:rsid w:val="007A78A5"/>
    <w:rsid w:val="007C0D63"/>
    <w:rsid w:val="007D066A"/>
    <w:rsid w:val="007D6F7D"/>
    <w:rsid w:val="007E453A"/>
    <w:rsid w:val="0085629D"/>
    <w:rsid w:val="00860EA1"/>
    <w:rsid w:val="00867B32"/>
    <w:rsid w:val="008900B4"/>
    <w:rsid w:val="00896480"/>
    <w:rsid w:val="008A4F68"/>
    <w:rsid w:val="008B705A"/>
    <w:rsid w:val="008C2BED"/>
    <w:rsid w:val="008C360F"/>
    <w:rsid w:val="008E2D8F"/>
    <w:rsid w:val="00901E69"/>
    <w:rsid w:val="00912F4E"/>
    <w:rsid w:val="00915FF0"/>
    <w:rsid w:val="0092341A"/>
    <w:rsid w:val="00926E72"/>
    <w:rsid w:val="009276F1"/>
    <w:rsid w:val="00933627"/>
    <w:rsid w:val="009650D9"/>
    <w:rsid w:val="009651B8"/>
    <w:rsid w:val="00971223"/>
    <w:rsid w:val="00976698"/>
    <w:rsid w:val="00977336"/>
    <w:rsid w:val="009773D0"/>
    <w:rsid w:val="00992D96"/>
    <w:rsid w:val="009A4DD2"/>
    <w:rsid w:val="009A5125"/>
    <w:rsid w:val="009B3FE7"/>
    <w:rsid w:val="009B67E5"/>
    <w:rsid w:val="009C0183"/>
    <w:rsid w:val="009C118A"/>
    <w:rsid w:val="009C18B0"/>
    <w:rsid w:val="009C5A52"/>
    <w:rsid w:val="009F1BD7"/>
    <w:rsid w:val="009F348B"/>
    <w:rsid w:val="009F491C"/>
    <w:rsid w:val="009F5BDB"/>
    <w:rsid w:val="009F6068"/>
    <w:rsid w:val="00A02A51"/>
    <w:rsid w:val="00A45F3E"/>
    <w:rsid w:val="00A666E2"/>
    <w:rsid w:val="00A9735C"/>
    <w:rsid w:val="00AA72BE"/>
    <w:rsid w:val="00AB4032"/>
    <w:rsid w:val="00AC7CB5"/>
    <w:rsid w:val="00AD0350"/>
    <w:rsid w:val="00AD0501"/>
    <w:rsid w:val="00AF4214"/>
    <w:rsid w:val="00AF5C21"/>
    <w:rsid w:val="00B00D3C"/>
    <w:rsid w:val="00B01759"/>
    <w:rsid w:val="00B1558A"/>
    <w:rsid w:val="00B169BE"/>
    <w:rsid w:val="00B24692"/>
    <w:rsid w:val="00B53EDA"/>
    <w:rsid w:val="00B6496A"/>
    <w:rsid w:val="00B815A8"/>
    <w:rsid w:val="00B8417F"/>
    <w:rsid w:val="00B84418"/>
    <w:rsid w:val="00BD10A9"/>
    <w:rsid w:val="00BD38E9"/>
    <w:rsid w:val="00BE218A"/>
    <w:rsid w:val="00BF54BB"/>
    <w:rsid w:val="00C054BC"/>
    <w:rsid w:val="00C20CAD"/>
    <w:rsid w:val="00C3324D"/>
    <w:rsid w:val="00C33818"/>
    <w:rsid w:val="00C46547"/>
    <w:rsid w:val="00C551B7"/>
    <w:rsid w:val="00C6639A"/>
    <w:rsid w:val="00C6770B"/>
    <w:rsid w:val="00C7658F"/>
    <w:rsid w:val="00C76655"/>
    <w:rsid w:val="00C83231"/>
    <w:rsid w:val="00C86CB4"/>
    <w:rsid w:val="00C953EA"/>
    <w:rsid w:val="00CA647F"/>
    <w:rsid w:val="00CC70A3"/>
    <w:rsid w:val="00CD3703"/>
    <w:rsid w:val="00D01218"/>
    <w:rsid w:val="00D052FB"/>
    <w:rsid w:val="00D271CA"/>
    <w:rsid w:val="00D647C7"/>
    <w:rsid w:val="00D74744"/>
    <w:rsid w:val="00D75160"/>
    <w:rsid w:val="00D755AF"/>
    <w:rsid w:val="00D86ED4"/>
    <w:rsid w:val="00D87FA8"/>
    <w:rsid w:val="00D95DE8"/>
    <w:rsid w:val="00DA3C02"/>
    <w:rsid w:val="00DB17DF"/>
    <w:rsid w:val="00DD4D9F"/>
    <w:rsid w:val="00DD60A5"/>
    <w:rsid w:val="00DD753E"/>
    <w:rsid w:val="00DE4025"/>
    <w:rsid w:val="00E118DD"/>
    <w:rsid w:val="00E14F06"/>
    <w:rsid w:val="00E412B9"/>
    <w:rsid w:val="00E47292"/>
    <w:rsid w:val="00E517DF"/>
    <w:rsid w:val="00E523A7"/>
    <w:rsid w:val="00E6126D"/>
    <w:rsid w:val="00E75B71"/>
    <w:rsid w:val="00E84301"/>
    <w:rsid w:val="00E85B4C"/>
    <w:rsid w:val="00EA2185"/>
    <w:rsid w:val="00EA31E5"/>
    <w:rsid w:val="00EB4FEF"/>
    <w:rsid w:val="00EC0D14"/>
    <w:rsid w:val="00EC1596"/>
    <w:rsid w:val="00EC2A41"/>
    <w:rsid w:val="00EC2E03"/>
    <w:rsid w:val="00ED3F69"/>
    <w:rsid w:val="00ED4BB5"/>
    <w:rsid w:val="00EE1BB2"/>
    <w:rsid w:val="00EE78D5"/>
    <w:rsid w:val="00EF1910"/>
    <w:rsid w:val="00EF556C"/>
    <w:rsid w:val="00EF568D"/>
    <w:rsid w:val="00F0289A"/>
    <w:rsid w:val="00F1514B"/>
    <w:rsid w:val="00F1709C"/>
    <w:rsid w:val="00F21BD0"/>
    <w:rsid w:val="00F234EF"/>
    <w:rsid w:val="00F2484C"/>
    <w:rsid w:val="00F30022"/>
    <w:rsid w:val="00F37A80"/>
    <w:rsid w:val="00F43191"/>
    <w:rsid w:val="00F43EDC"/>
    <w:rsid w:val="00F50EB3"/>
    <w:rsid w:val="00F531D7"/>
    <w:rsid w:val="00F62CD7"/>
    <w:rsid w:val="00F67A9C"/>
    <w:rsid w:val="00F76721"/>
    <w:rsid w:val="00F806E1"/>
    <w:rsid w:val="00F8573B"/>
    <w:rsid w:val="00F85E55"/>
    <w:rsid w:val="00F95D5B"/>
    <w:rsid w:val="00FC739F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E5BF9FB"/>
  <w15:chartTrackingRefBased/>
  <w15:docId w15:val="{B6627F56-AD7C-45C0-B373-440D2F00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7_&#12513;&#12483;&#12475;&#12540;&#12472;&#19968;&#35239;\ED07_&#12513;&#12483;&#12475;&#12540;&#12472;&#19968;&#35239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6C2946C3044230BCBD8F7075889A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A9F00D-4FDE-45F7-A848-BB608BAAFAFA}"/>
      </w:docPartPr>
      <w:docPartBody>
        <w:p w:rsidR="00000000" w:rsidRDefault="00000000">
          <w:pPr>
            <w:pStyle w:val="AC6C2946C3044230BCBD8F7075889A6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3925940648349C3B0ABF78F937BD6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44B8ACC-57F1-44E4-A2BA-5BE2F6208FA5}"/>
      </w:docPartPr>
      <w:docPartBody>
        <w:p w:rsidR="00000000" w:rsidRDefault="00000000">
          <w:pPr>
            <w:pStyle w:val="D3925940648349C3B0ABF78F937BD6B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131613A0775491E9B71D8A0474739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030FA08-8735-494D-9446-7D791196D54C}"/>
      </w:docPartPr>
      <w:docPartBody>
        <w:p w:rsidR="00000000" w:rsidRDefault="00000000">
          <w:pPr>
            <w:pStyle w:val="C131613A0775491E9B71D8A04747399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EA9F5BD9B040D3BDA6983FD18557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0FDEA12-B29B-4631-B6F5-82EA9F1C6A82}"/>
      </w:docPartPr>
      <w:docPartBody>
        <w:p w:rsidR="00000000" w:rsidRDefault="00000000">
          <w:pPr>
            <w:pStyle w:val="17EA9F5BD9B040D3BDA6983FD18557B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28E3BE60D40491ABEB1FE20414ACB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750D0E-08CF-4212-9BE3-CD67108C6518}"/>
      </w:docPartPr>
      <w:docPartBody>
        <w:p w:rsidR="00000000" w:rsidRDefault="00000000">
          <w:pPr>
            <w:pStyle w:val="928E3BE60D40491ABEB1FE20414ACB7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115FCEBAB5244E683D00F2B334441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5D1F32-5C74-4E2A-A212-4014BB6B4714}"/>
      </w:docPartPr>
      <w:docPartBody>
        <w:p w:rsidR="00000000" w:rsidRDefault="00000000">
          <w:pPr>
            <w:pStyle w:val="B115FCEBAB5244E683D00F2B334441C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F22DD460FB548B1A4818E6A10A918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8E05A2-76F0-4B45-838E-7BF8B7051590}"/>
      </w:docPartPr>
      <w:docPartBody>
        <w:p w:rsidR="00000000" w:rsidRDefault="00000000">
          <w:pPr>
            <w:pStyle w:val="1F22DD460FB548B1A4818E6A10A9181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65FC64AE1464F40A3BCF47B18410BB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71D058-0ED6-4E55-9AC4-237B4B8B7AA9}"/>
      </w:docPartPr>
      <w:docPartBody>
        <w:p w:rsidR="00000000" w:rsidRDefault="00000000">
          <w:pPr>
            <w:pStyle w:val="465FC64AE1464F40A3BCF47B18410BB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4FC1B4B7CA4D4CA532BCE377ED45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DD27C0-F617-4BC4-8E52-3D7A4C53FB99}"/>
      </w:docPartPr>
      <w:docPartBody>
        <w:p w:rsidR="00000000" w:rsidRDefault="00000000">
          <w:pPr>
            <w:pStyle w:val="314FC1B4B7CA4D4CA532BCE377ED45C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A3FF1C3A27435E9A2D925CF7AA05F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B8C623-EAA0-4863-8939-092BD8A8BD35}"/>
      </w:docPartPr>
      <w:docPartBody>
        <w:p w:rsidR="00000000" w:rsidRDefault="00000000">
          <w:pPr>
            <w:pStyle w:val="17A3FF1C3A27435E9A2D925CF7AA05F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8DA7B4093B847FA9E15B8C7C57327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5DAAD48-EC0D-4365-BE9E-91C296F997CE}"/>
      </w:docPartPr>
      <w:docPartBody>
        <w:p w:rsidR="00000000" w:rsidRDefault="00000000">
          <w:pPr>
            <w:pStyle w:val="F8DA7B4093B847FA9E15B8C7C57327D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402BFC0C27F401C8E6D59F040B10D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AC1728-8FB5-4B8D-A865-39C9071F8177}"/>
      </w:docPartPr>
      <w:docPartBody>
        <w:p w:rsidR="00000000" w:rsidRDefault="00000000">
          <w:pPr>
            <w:pStyle w:val="7402BFC0C27F401C8E6D59F040B10DD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8238ADA9FE4DEB8F3B4A1686711F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0C6302D-E631-487B-8707-43FA1D20EE3D}"/>
      </w:docPartPr>
      <w:docPartBody>
        <w:p w:rsidR="00000000" w:rsidRDefault="00000000">
          <w:pPr>
            <w:pStyle w:val="0B8238ADA9FE4DEB8F3B4A1686711FB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D3E41EB99FC44E1AAF47CE0E17FF54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D9EEA6-3F32-4005-9601-713CB5B7375A}"/>
      </w:docPartPr>
      <w:docPartBody>
        <w:p w:rsidR="00000000" w:rsidRDefault="00000000">
          <w:pPr>
            <w:pStyle w:val="6D3E41EB99FC44E1AAF47CE0E17FF54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5B4B2068264E0C8836F5C6E88050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8B6C3D-CB30-4344-8880-A9DED6EED3B6}"/>
      </w:docPartPr>
      <w:docPartBody>
        <w:p w:rsidR="00000000" w:rsidRDefault="00000000">
          <w:pPr>
            <w:pStyle w:val="895B4B2068264E0C8836F5C6E88050C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C7C22C166D4F9088E023DB8A8A61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2F44A0-7781-43CD-8F97-7F3872DAE36C}"/>
      </w:docPartPr>
      <w:docPartBody>
        <w:p w:rsidR="00000000" w:rsidRDefault="00000000">
          <w:pPr>
            <w:pStyle w:val="05C7C22C166D4F9088E023DB8A8A61A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517A3DCC2174FA2B158D210F74F2F5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1B6B550-B0A2-4CB4-8F1A-BFD21D09C239}"/>
      </w:docPartPr>
      <w:docPartBody>
        <w:p w:rsidR="00000000" w:rsidRDefault="00000000">
          <w:pPr>
            <w:pStyle w:val="4517A3DCC2174FA2B158D210F74F2F5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1B3F79B8331432CA78D122CE29002F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38D3EDA-1C7F-45DA-A83B-CFFF93DCED63}"/>
      </w:docPartPr>
      <w:docPartBody>
        <w:p w:rsidR="00000000" w:rsidRDefault="00000000">
          <w:pPr>
            <w:pStyle w:val="91B3F79B8331432CA78D122CE29002F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1F3D774C85042E7A7DE156AEB8DC1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8A06D52-2D40-4FBA-ABD8-A704FF999690}"/>
      </w:docPartPr>
      <w:docPartBody>
        <w:p w:rsidR="00000000" w:rsidRDefault="00000000">
          <w:pPr>
            <w:pStyle w:val="91F3D774C85042E7A7DE156AEB8DC1E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A426501F40C452A9E46E7C67D93F0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73D3CB-57B4-45C8-AC4A-32706D9229F3}"/>
      </w:docPartPr>
      <w:docPartBody>
        <w:p w:rsidR="00000000" w:rsidRDefault="00000000">
          <w:pPr>
            <w:pStyle w:val="CA426501F40C452A9E46E7C67D93F0C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EBDABF7DBC24DFBA154488B367B650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9DFE5A2-A7A4-4298-93E9-47841CEAE629}"/>
      </w:docPartPr>
      <w:docPartBody>
        <w:p w:rsidR="00000000" w:rsidRDefault="00000000">
          <w:pPr>
            <w:pStyle w:val="AEBDABF7DBC24DFBA154488B367B650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B6E7CCD2B7F47DAA978A1802CC08B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025D79-916C-4E0E-95E4-46050C57A286}"/>
      </w:docPartPr>
      <w:docPartBody>
        <w:p w:rsidR="00000000" w:rsidRDefault="00000000">
          <w:pPr>
            <w:pStyle w:val="EB6E7CCD2B7F47DAA978A1802CC08B2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FEB524E380947E7B087845DDDD42E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7C3E6CD-CAC8-47CF-8BF7-A25DA6AC55AD}"/>
      </w:docPartPr>
      <w:docPartBody>
        <w:p w:rsidR="00000000" w:rsidRDefault="00000000">
          <w:pPr>
            <w:pStyle w:val="7FEB524E380947E7B087845DDDD42EA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1810376EA3A4518A5B89D9310B3F5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60080B-FE2E-4257-9311-8E51856A4F9D}"/>
      </w:docPartPr>
      <w:docPartBody>
        <w:p w:rsidR="00000000" w:rsidRDefault="00000000">
          <w:pPr>
            <w:pStyle w:val="61810376EA3A4518A5B89D9310B3F52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3C3201D279744ED85F59F4176B02F4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D6D4A43-A6AE-4C1A-8238-9089AFB0F577}"/>
      </w:docPartPr>
      <w:docPartBody>
        <w:p w:rsidR="00000000" w:rsidRDefault="00000000">
          <w:pPr>
            <w:pStyle w:val="33C3201D279744ED85F59F4176B02F4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F006AB5AAFA49E5AD3443BA44E745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857E82-A135-4A84-9426-B27819E76344}"/>
      </w:docPartPr>
      <w:docPartBody>
        <w:p w:rsidR="00000000" w:rsidRDefault="00000000">
          <w:pPr>
            <w:pStyle w:val="0F006AB5AAFA49E5AD3443BA44E7458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32373A1DA0427B97A77E9C71C129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60FC62-9B19-4EB3-8256-B9C42DD748DE}"/>
      </w:docPartPr>
      <w:docPartBody>
        <w:p w:rsidR="00000000" w:rsidRDefault="00000000">
          <w:pPr>
            <w:pStyle w:val="3632373A1DA0427B97A77E9C71C1299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06B44F493B04392ACBEE7BB4D26BA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9533DB-3091-4EBB-AB01-7C64F8E251AA}"/>
      </w:docPartPr>
      <w:docPartBody>
        <w:p w:rsidR="00000000" w:rsidRDefault="00000000">
          <w:pPr>
            <w:pStyle w:val="306B44F493B04392ACBEE7BB4D26BAB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011C5B773F4204A49D2241B0639FE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EBB238-6DCF-4A7C-82B2-F06A8F10794E}"/>
      </w:docPartPr>
      <w:docPartBody>
        <w:p w:rsidR="00000000" w:rsidRDefault="00000000">
          <w:pPr>
            <w:pStyle w:val="17011C5B773F4204A49D2241B0639FE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6813604034D44458DE6E800C3728C8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4D1FAF-E83E-49C7-AC66-9FAE3A25A5EF}"/>
      </w:docPartPr>
      <w:docPartBody>
        <w:p w:rsidR="00000000" w:rsidRDefault="00000000">
          <w:pPr>
            <w:pStyle w:val="16813604034D44458DE6E800C3728C8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D922811AC154647BB7EF28B367C6F5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48BB3A-2C43-490F-B25B-9ED0F537E434}"/>
      </w:docPartPr>
      <w:docPartBody>
        <w:p w:rsidR="00000000" w:rsidRDefault="00000000">
          <w:pPr>
            <w:pStyle w:val="6D922811AC154647BB7EF28B367C6F5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4EA43616A9F40E2BE7726BB37FD65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DF6E58F-81E3-4BD5-B2F1-FB8A74CCD796}"/>
      </w:docPartPr>
      <w:docPartBody>
        <w:p w:rsidR="00000000" w:rsidRDefault="00000000">
          <w:pPr>
            <w:pStyle w:val="34EA43616A9F40E2BE7726BB37FD658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0A4F122BC9B462AAC7FF05C0CF5D1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EE6568-2D71-4BCC-9E1A-70386966C9DE}"/>
      </w:docPartPr>
      <w:docPartBody>
        <w:p w:rsidR="00000000" w:rsidRDefault="00000000">
          <w:pPr>
            <w:pStyle w:val="20A4F122BC9B462AAC7FF05C0CF5D1E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002525C7FCE45ECBA71B9DC77BF0B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03F86F-5A79-4576-800C-C32F9BFD0DFA}"/>
      </w:docPartPr>
      <w:docPartBody>
        <w:p w:rsidR="00000000" w:rsidRDefault="00000000">
          <w:pPr>
            <w:pStyle w:val="B002525C7FCE45ECBA71B9DC77BF0B2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728CFA020D843BBBEF7A4B0EC0F801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A087EC-6A44-4992-AAC8-9F65B02C1FEC}"/>
      </w:docPartPr>
      <w:docPartBody>
        <w:p w:rsidR="00000000" w:rsidRDefault="00000000">
          <w:pPr>
            <w:pStyle w:val="A728CFA020D843BBBEF7A4B0EC0F801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FCA1FB54E954558B9D4634E412E0F8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3AE3F9E-015A-4035-B4F8-C2D1BD219F10}"/>
      </w:docPartPr>
      <w:docPartBody>
        <w:p w:rsidR="00000000" w:rsidRDefault="00000000">
          <w:pPr>
            <w:pStyle w:val="5FCA1FB54E954558B9D4634E412E0F8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DD29EAB1DD34DCE8C937CD832C4F4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7AF8E19-21BF-41CE-AE63-423C9AFD3550}"/>
      </w:docPartPr>
      <w:docPartBody>
        <w:p w:rsidR="00000000" w:rsidRDefault="00000000">
          <w:pPr>
            <w:pStyle w:val="EDD29EAB1DD34DCE8C937CD832C4F45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3F0EB724B224173A99797159D1938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75904D8-D193-4720-82D2-7917921A3B19}"/>
      </w:docPartPr>
      <w:docPartBody>
        <w:p w:rsidR="00000000" w:rsidRDefault="00000000">
          <w:pPr>
            <w:pStyle w:val="53F0EB724B224173A99797159D19381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5F76E14550540C59D6903DBA994BA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1A04F5-78FA-41D4-9A2D-E0EB1E2A5678}"/>
      </w:docPartPr>
      <w:docPartBody>
        <w:p w:rsidR="00000000" w:rsidRDefault="00000000">
          <w:pPr>
            <w:pStyle w:val="65F76E14550540C59D6903DBA994BA8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3DBE60C0F89451FB4DA97A44947CA8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6F3F39-9C97-4D41-A11B-9783616504B1}"/>
      </w:docPartPr>
      <w:docPartBody>
        <w:p w:rsidR="00000000" w:rsidRDefault="00000000">
          <w:pPr>
            <w:pStyle w:val="B3DBE60C0F89451FB4DA97A44947CA8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1D527B7B42B4C1193656A00B85704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91EFBC-8815-4902-8212-67D6F67100AF}"/>
      </w:docPartPr>
      <w:docPartBody>
        <w:p w:rsidR="00000000" w:rsidRDefault="00000000">
          <w:pPr>
            <w:pStyle w:val="71D527B7B42B4C1193656A00B857047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0D69E0A17D4639AF09876F09415D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9FFFC8-3E71-4E14-A63D-A39BDC6C8D84}"/>
      </w:docPartPr>
      <w:docPartBody>
        <w:p w:rsidR="00000000" w:rsidRDefault="00000000">
          <w:pPr>
            <w:pStyle w:val="5B0D69E0A17D4639AF09876F09415D6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1E92AC1BD2F4FC1927D429B7B84C4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22C42C0-871C-488D-98EC-F5BE2DC61062}"/>
      </w:docPartPr>
      <w:docPartBody>
        <w:p w:rsidR="00000000" w:rsidRDefault="00000000">
          <w:pPr>
            <w:pStyle w:val="21E92AC1BD2F4FC1927D429B7B84C45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15620611A044C89BF60847B5997C9C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E2C8A0-99B5-419A-B74D-34332C28F3EB}"/>
      </w:docPartPr>
      <w:docPartBody>
        <w:p w:rsidR="00000000" w:rsidRDefault="00000000">
          <w:pPr>
            <w:pStyle w:val="615620611A044C89BF60847B5997C9C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48BE5EF2D0040C69E48A7BCCEA3C5B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D959FD6-D948-44BD-AC7C-5A8F6FEC53A0}"/>
      </w:docPartPr>
      <w:docPartBody>
        <w:p w:rsidR="00000000" w:rsidRDefault="00000000">
          <w:pPr>
            <w:pStyle w:val="948BE5EF2D0040C69E48A7BCCEA3C5B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612ACD9F8AF4590B235FF7260BB08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B9AFB2C-FD49-4224-9DD2-3C2277A5D6C0}"/>
      </w:docPartPr>
      <w:docPartBody>
        <w:p w:rsidR="00000000" w:rsidRDefault="00000000">
          <w:pPr>
            <w:pStyle w:val="D612ACD9F8AF4590B235FF7260BB081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A94219503004C47835A83553EE92F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6D5319-D5F8-4674-A71C-0A4B61AA2071}"/>
      </w:docPartPr>
      <w:docPartBody>
        <w:p w:rsidR="00000000" w:rsidRDefault="00000000">
          <w:pPr>
            <w:pStyle w:val="0A94219503004C47835A83553EE92FC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7488DCB78104051A76D71F7064A01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C1FB67-34D1-4BF3-A30A-BDD1C07EED17}"/>
      </w:docPartPr>
      <w:docPartBody>
        <w:p w:rsidR="00000000" w:rsidRDefault="00000000">
          <w:pPr>
            <w:pStyle w:val="07488DCB78104051A76D71F7064A016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A8D0D68E3C46E4A8A6A546570A6B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CD03F4-7778-4420-BBC8-E0C2EF17825C}"/>
      </w:docPartPr>
      <w:docPartBody>
        <w:p w:rsidR="00000000" w:rsidRDefault="00000000">
          <w:pPr>
            <w:pStyle w:val="4BA8D0D68E3C46E4A8A6A546570A6BC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7A1749BF89463FA46FD8D301DB57F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456FAA1-B6F1-4EA2-B52D-424D4BD148CF}"/>
      </w:docPartPr>
      <w:docPartBody>
        <w:p w:rsidR="00000000" w:rsidRDefault="00000000">
          <w:pPr>
            <w:pStyle w:val="0B7A1749BF89463FA46FD8D301DB57F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8FEE3088AEF43CBA83E1F2D2F49DB3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A3568C-FE14-4012-BEFC-A4DFC9B29E36}"/>
      </w:docPartPr>
      <w:docPartBody>
        <w:p w:rsidR="00000000" w:rsidRDefault="00000000">
          <w:pPr>
            <w:pStyle w:val="48FEE3088AEF43CBA83E1F2D2F49DB3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780235B694248D0B2C75C2653A56AD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A834CCA-7086-4625-83A1-30B80F7CC0BC}"/>
      </w:docPartPr>
      <w:docPartBody>
        <w:p w:rsidR="00000000" w:rsidRDefault="00000000">
          <w:pPr>
            <w:pStyle w:val="8780235B694248D0B2C75C2653A56AD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FE6822000241519B2F53163A5A66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930B06B-D8A6-4343-A1DD-02135AFA4CA1}"/>
      </w:docPartPr>
      <w:docPartBody>
        <w:p w:rsidR="00000000" w:rsidRDefault="00000000">
          <w:pPr>
            <w:pStyle w:val="FFFE6822000241519B2F53163A5A66E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47822A5FB464E3480AC898A7C57EB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79A0B39-2B69-4F8A-A6B9-2CE72829AB0F}"/>
      </w:docPartPr>
      <w:docPartBody>
        <w:p w:rsidR="00000000" w:rsidRDefault="00000000">
          <w:pPr>
            <w:pStyle w:val="D47822A5FB464E3480AC898A7C57EB6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62152E0B37F46BBBE3EB411B6B303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0BFE5A-6D93-434D-9674-C68A4FA3FFD5}"/>
      </w:docPartPr>
      <w:docPartBody>
        <w:p w:rsidR="00000000" w:rsidRDefault="00000000">
          <w:pPr>
            <w:pStyle w:val="062152E0B37F46BBBE3EB411B6B303C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6A9054EFC0C478EBC49808DF25C19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B55AF5E-13AE-4F1B-B44D-41164F9C1222}"/>
      </w:docPartPr>
      <w:docPartBody>
        <w:p w:rsidR="00000000" w:rsidRDefault="00000000">
          <w:pPr>
            <w:pStyle w:val="46A9054EFC0C478EBC49808DF25C195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B778C84FEB3415B991C98790327F0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22CBF7-6F52-4272-8DFE-AA7CC4728B27}"/>
      </w:docPartPr>
      <w:docPartBody>
        <w:p w:rsidR="00000000" w:rsidRDefault="00000000">
          <w:pPr>
            <w:pStyle w:val="1B778C84FEB3415B991C98790327F0B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79D66012BC7439D92463B76814F6D8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32D339-1EE3-438A-B68C-86CD6242EC4F}"/>
      </w:docPartPr>
      <w:docPartBody>
        <w:p w:rsidR="00000000" w:rsidRDefault="00000000">
          <w:pPr>
            <w:pStyle w:val="279D66012BC7439D92463B76814F6D8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5A5E29798C49059F28A9D3C95018B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D2EC87-C1BD-4451-9A24-97FC36F58E3A}"/>
      </w:docPartPr>
      <w:docPartBody>
        <w:p w:rsidR="00000000" w:rsidRDefault="00000000">
          <w:pPr>
            <w:pStyle w:val="8D5A5E29798C49059F28A9D3C95018B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306AC64989645009167D4BF77FB72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86D3E3-1B94-44D7-9A06-4E0A2F31B64C}"/>
      </w:docPartPr>
      <w:docPartBody>
        <w:p w:rsidR="00000000" w:rsidRDefault="00000000">
          <w:pPr>
            <w:pStyle w:val="D306AC64989645009167D4BF77FB72B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B1F6ABE71E24357AD8DDA6563D05D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48AE21-601A-45C9-9753-CB2D6B366137}"/>
      </w:docPartPr>
      <w:docPartBody>
        <w:p w:rsidR="00000000" w:rsidRDefault="00000000">
          <w:pPr>
            <w:pStyle w:val="CB1F6ABE71E24357AD8DDA6563D05D6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0F4C94348D34A4398BB217622EB43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17B9FB-5DAF-41B8-A2A2-929EFB0941D4}"/>
      </w:docPartPr>
      <w:docPartBody>
        <w:p w:rsidR="00000000" w:rsidRDefault="00000000">
          <w:pPr>
            <w:pStyle w:val="40F4C94348D34A4398BB217622EB436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875D7A651F74749B973DF92A1DA0A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E029CD-D762-4E2D-BEAC-1C61B1A758AF}"/>
      </w:docPartPr>
      <w:docPartBody>
        <w:p w:rsidR="00000000" w:rsidRDefault="00000000">
          <w:pPr>
            <w:pStyle w:val="B875D7A651F74749B973DF92A1DA0AA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A516DB6B88C464690FDDE40EAC2E81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2219F9F-1FBB-46B7-86B8-2C6131780820}"/>
      </w:docPartPr>
      <w:docPartBody>
        <w:p w:rsidR="00000000" w:rsidRDefault="00000000">
          <w:pPr>
            <w:pStyle w:val="DA516DB6B88C464690FDDE40EAC2E81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0D917BE5CE346E8A3F6E078DF3B912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764B16-4625-4829-816F-35042EB7AD4F}"/>
      </w:docPartPr>
      <w:docPartBody>
        <w:p w:rsidR="00000000" w:rsidRDefault="00000000">
          <w:pPr>
            <w:pStyle w:val="90D917BE5CE346E8A3F6E078DF3B912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286006CFBD84612BE39192E28C5BD7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52EA22-3860-42D1-A359-06AAFD7933A9}"/>
      </w:docPartPr>
      <w:docPartBody>
        <w:p w:rsidR="00000000" w:rsidRDefault="00000000">
          <w:pPr>
            <w:pStyle w:val="1286006CFBD84612BE39192E28C5BD7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B18DDD56054B238420FC8F83A4F5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876487-4083-481B-9AA2-797EE68A1D63}"/>
      </w:docPartPr>
      <w:docPartBody>
        <w:p w:rsidR="00000000" w:rsidRDefault="00000000">
          <w:pPr>
            <w:pStyle w:val="36B18DDD56054B238420FC8F83A4F52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7676D05181142E4B99D0B06C29A1A3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C7EEAE2-6CFF-40EC-B0DA-5209D47873FA}"/>
      </w:docPartPr>
      <w:docPartBody>
        <w:p w:rsidR="00000000" w:rsidRDefault="00000000">
          <w:pPr>
            <w:pStyle w:val="27676D05181142E4B99D0B06C29A1A3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31D5AF05E4A4DFCA513D0B03E8040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33E365-71E6-4BAB-9B69-603DAF5D5498}"/>
      </w:docPartPr>
      <w:docPartBody>
        <w:p w:rsidR="00000000" w:rsidRDefault="00000000">
          <w:pPr>
            <w:pStyle w:val="531D5AF05E4A4DFCA513D0B03E8040F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C36A98926AF4A718DC3E109B249335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9759D9-63F9-4004-AB33-62D5BDC7FADD}"/>
      </w:docPartPr>
      <w:docPartBody>
        <w:p w:rsidR="00000000" w:rsidRDefault="00000000">
          <w:pPr>
            <w:pStyle w:val="2C36A98926AF4A718DC3E109B249335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927FF0234F488BBC0B015CFE4C677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A015F1-16F3-47A6-8E5D-60F093BB811C}"/>
      </w:docPartPr>
      <w:docPartBody>
        <w:p w:rsidR="00000000" w:rsidRDefault="00000000">
          <w:pPr>
            <w:pStyle w:val="A2927FF0234F488BBC0B015CFE4C677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6A0281EFB2747A79CA700A56C08E5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7FA8E6-4FEC-4FFE-A267-561260CC14D4}"/>
      </w:docPartPr>
      <w:docPartBody>
        <w:p w:rsidR="00000000" w:rsidRDefault="00000000">
          <w:pPr>
            <w:pStyle w:val="C6A0281EFB2747A79CA700A56C08E58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3CDE4A2072143FEA3920DFC2BECDF6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09FC90-E6F3-4315-8816-B348E8AE484B}"/>
      </w:docPartPr>
      <w:docPartBody>
        <w:p w:rsidR="00000000" w:rsidRDefault="00000000">
          <w:pPr>
            <w:pStyle w:val="23CDE4A2072143FEA3920DFC2BECDF6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F59604084634377A799745F14E40BE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B76DA5-DA16-40D3-866D-D71701E1CEA7}"/>
      </w:docPartPr>
      <w:docPartBody>
        <w:p w:rsidR="00000000" w:rsidRDefault="00000000">
          <w:pPr>
            <w:pStyle w:val="9F59604084634377A799745F14E40BE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EE8396030F144398E1FB33F91237C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577C340-573C-4FBA-9FC4-8FC542557E1D}"/>
      </w:docPartPr>
      <w:docPartBody>
        <w:p w:rsidR="00000000" w:rsidRDefault="00000000">
          <w:pPr>
            <w:pStyle w:val="AEE8396030F144398E1FB33F91237CA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1D76535CB9346FA925111566EC634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42C2C0-D7AB-4373-86FB-215F241FD9DF}"/>
      </w:docPartPr>
      <w:docPartBody>
        <w:p w:rsidR="00000000" w:rsidRDefault="00000000">
          <w:pPr>
            <w:pStyle w:val="C1D76535CB9346FA925111566EC6349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7EF52FF2CEF4025B15B7806E1F951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C6AA19-A313-445E-B73E-D8CA0175D313}"/>
      </w:docPartPr>
      <w:docPartBody>
        <w:p w:rsidR="00000000" w:rsidRDefault="00000000">
          <w:pPr>
            <w:pStyle w:val="37EF52FF2CEF4025B15B7806E1F9516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8AB721A51D640A6A15641DB4D68D9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CE91683-9922-4EE0-AEAB-39D2155F2B07}"/>
      </w:docPartPr>
      <w:docPartBody>
        <w:p w:rsidR="00000000" w:rsidRDefault="00000000">
          <w:pPr>
            <w:pStyle w:val="B8AB721A51D640A6A15641DB4D68D90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F028AE720D6487DA0A964F2AEEC6BF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F23AED-2D4E-40CD-A607-3EACD37050E6}"/>
      </w:docPartPr>
      <w:docPartBody>
        <w:p w:rsidR="00000000" w:rsidRDefault="00000000">
          <w:pPr>
            <w:pStyle w:val="2F028AE720D6487DA0A964F2AEEC6BF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8C8CE50781346A1BD8055D4B8BE39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85D2CE-D890-40AA-A2B1-6D04C9FD53DD}"/>
      </w:docPartPr>
      <w:docPartBody>
        <w:p w:rsidR="00000000" w:rsidRDefault="00000000">
          <w:pPr>
            <w:pStyle w:val="48C8CE50781346A1BD8055D4B8BE391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1AD2D7A39A413EB421372007921B7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09F19B-676B-49C4-8DC1-B9CCE56E0ABB}"/>
      </w:docPartPr>
      <w:docPartBody>
        <w:p w:rsidR="00000000" w:rsidRDefault="00000000">
          <w:pPr>
            <w:pStyle w:val="551AD2D7A39A413EB421372007921B7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2DBCB017224B54A3FF9D6471A787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4D63289-2037-45B7-9EE7-5952EDA2D7F8}"/>
      </w:docPartPr>
      <w:docPartBody>
        <w:p w:rsidR="00000000" w:rsidRDefault="00000000">
          <w:pPr>
            <w:pStyle w:val="0E2DBCB017224B54A3FF9D6471A7877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72DB6A66374F0AB31A3B7AC90B17D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C5F4E18-E622-42EF-9678-B1999454C03A}"/>
      </w:docPartPr>
      <w:docPartBody>
        <w:p w:rsidR="00000000" w:rsidRDefault="00000000">
          <w:pPr>
            <w:pStyle w:val="0872DB6A66374F0AB31A3B7AC90B17D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C1B3893598B48D5A6FB6FBA679AD7E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6E14CFA-DF7B-44CF-BE78-0C8610D2A7B9}"/>
      </w:docPartPr>
      <w:docPartBody>
        <w:p w:rsidR="00000000" w:rsidRDefault="00000000">
          <w:pPr>
            <w:pStyle w:val="BC1B3893598B48D5A6FB6FBA679AD7E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3DBBB1B6FD4BD0BCEF9E203C05EE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F50D80-0F44-43DF-8CED-F0B6695405FB}"/>
      </w:docPartPr>
      <w:docPartBody>
        <w:p w:rsidR="00000000" w:rsidRDefault="00000000">
          <w:pPr>
            <w:pStyle w:val="EA3DBBB1B6FD4BD0BCEF9E203C05EEE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5C154EB1824E9CBE4B167FE761962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E31B76-0491-410D-9DE5-189EE1B81917}"/>
      </w:docPartPr>
      <w:docPartBody>
        <w:p w:rsidR="00000000" w:rsidRDefault="00000000">
          <w:pPr>
            <w:pStyle w:val="955C154EB1824E9CBE4B167FE761962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EB40915CCA43D6820D2C42FFC6D5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23A914-1FA3-499D-AB97-788CE88F85A3}"/>
      </w:docPartPr>
      <w:docPartBody>
        <w:p w:rsidR="00000000" w:rsidRDefault="00000000">
          <w:pPr>
            <w:pStyle w:val="8DEB40915CCA43D6820D2C42FFC6D59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CCB1AC13A2A48FF860FEED2F2F95E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AB863E-718C-461F-8F18-E0DE610C96C6}"/>
      </w:docPartPr>
      <w:docPartBody>
        <w:p w:rsidR="00000000" w:rsidRDefault="00000000">
          <w:pPr>
            <w:pStyle w:val="DCCB1AC13A2A48FF860FEED2F2F95E3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7842EE1A18948E8839931A7169FE8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08BB37-1C0C-4128-B4F2-0D144EC247D1}"/>
      </w:docPartPr>
      <w:docPartBody>
        <w:p w:rsidR="00000000" w:rsidRDefault="00000000">
          <w:pPr>
            <w:pStyle w:val="27842EE1A18948E8839931A7169FE8B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4F9F1AF85C48BBB90842B01433C5B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CB2CF0B-90C0-47B4-8BCB-1138E2C260F7}"/>
      </w:docPartPr>
      <w:docPartBody>
        <w:p w:rsidR="00000000" w:rsidRDefault="00000000">
          <w:pPr>
            <w:pStyle w:val="B24F9F1AF85C48BBB90842B01433C5B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3F0D7EFD6C146328C7248ADB28E2CD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A44019-ED86-444E-AA73-0B8F225205CC}"/>
      </w:docPartPr>
      <w:docPartBody>
        <w:p w:rsidR="00000000" w:rsidRDefault="00000000">
          <w:pPr>
            <w:pStyle w:val="C3F0D7EFD6C146328C7248ADB28E2CD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FB350C2BB644E2CBF5580D502DE1C5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CE9A9C-7BF6-4529-96C6-DCE61BE4C30F}"/>
      </w:docPartPr>
      <w:docPartBody>
        <w:p w:rsidR="00000000" w:rsidRDefault="00000000">
          <w:pPr>
            <w:pStyle w:val="5FB350C2BB644E2CBF5580D502DE1C5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085F26AF735486E8AF5D6CFF13735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846B37-CB87-400F-B0A5-EFAD4B1ACB11}"/>
      </w:docPartPr>
      <w:docPartBody>
        <w:p w:rsidR="00000000" w:rsidRDefault="00000000">
          <w:pPr>
            <w:pStyle w:val="4085F26AF735486E8AF5D6CFF13735D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8849ADFD5EA445BA7487109992140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D7AC2B4-9AB4-4936-B24D-4DDFA218E092}"/>
      </w:docPartPr>
      <w:docPartBody>
        <w:p w:rsidR="00000000" w:rsidRDefault="00000000">
          <w:pPr>
            <w:pStyle w:val="B8849ADFD5EA445BA7487109992140F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D88B3F014E64F2392D2567DCC1D75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73D0352-A8B6-445D-A7DB-8CCB52987EC3}"/>
      </w:docPartPr>
      <w:docPartBody>
        <w:p w:rsidR="00000000" w:rsidRDefault="00000000">
          <w:pPr>
            <w:pStyle w:val="4D88B3F014E64F2392D2567DCC1D756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8AB0664406F40F7B367D888CDAD77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DC8F5F5-44C1-417C-A16D-9156C02366CD}"/>
      </w:docPartPr>
      <w:docPartBody>
        <w:p w:rsidR="00000000" w:rsidRDefault="00000000">
          <w:pPr>
            <w:pStyle w:val="58AB0664406F40F7B367D888CDAD77D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D49A24E947148C482819EADC94C12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F291BD7-09B1-4447-BA89-26ED9F69BBE6}"/>
      </w:docPartPr>
      <w:docPartBody>
        <w:p w:rsidR="00000000" w:rsidRDefault="00000000">
          <w:pPr>
            <w:pStyle w:val="AD49A24E947148C482819EADC94C127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A114D03B67B4E05AC4F4D031EE49B2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DE5A1E-B318-4C70-8ED4-9FA7697327A1}"/>
      </w:docPartPr>
      <w:docPartBody>
        <w:p w:rsidR="00000000" w:rsidRDefault="00000000">
          <w:pPr>
            <w:pStyle w:val="CA114D03B67B4E05AC4F4D031EE49B2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7150F66B65F44DB9F910115E1FBA3A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F5678E-5A5B-42B7-8586-93EE8BED367A}"/>
      </w:docPartPr>
      <w:docPartBody>
        <w:p w:rsidR="00000000" w:rsidRDefault="00000000">
          <w:pPr>
            <w:pStyle w:val="E7150F66B65F44DB9F910115E1FBA3A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8AC7E407B57495293BE9EFEA142B3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CF2A77B-62F8-44D2-A67A-95AD0BD49DD8}"/>
      </w:docPartPr>
      <w:docPartBody>
        <w:p w:rsidR="00000000" w:rsidRDefault="00000000">
          <w:pPr>
            <w:pStyle w:val="D8AC7E407B57495293BE9EFEA142B3A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0D623836F83427788895A640FB76BA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1BD64B3-5E31-4053-8FED-0FE6461105AC}"/>
      </w:docPartPr>
      <w:docPartBody>
        <w:p w:rsidR="00000000" w:rsidRDefault="00000000">
          <w:pPr>
            <w:pStyle w:val="C0D623836F83427788895A640FB76BA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01FBE51A0F4A229A1915480514273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EBB2FD8-85EE-43A5-9FEC-A71F690FE6A2}"/>
      </w:docPartPr>
      <w:docPartBody>
        <w:p w:rsidR="00000000" w:rsidRDefault="00000000">
          <w:pPr>
            <w:pStyle w:val="B901FBE51A0F4A229A1915480514273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3E3509E3E1F4E258F673A989D9CF2C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7BB835F-7A1C-4002-9AF9-F641D79FF2A7}"/>
      </w:docPartPr>
      <w:docPartBody>
        <w:p w:rsidR="00000000" w:rsidRDefault="00000000">
          <w:pPr>
            <w:pStyle w:val="33E3509E3E1F4E258F673A989D9CF2C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2A146E54344DA58AE440970A4B0F3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95C360-0C36-416A-B6A0-0766E5118878}"/>
      </w:docPartPr>
      <w:docPartBody>
        <w:p w:rsidR="00000000" w:rsidRDefault="00000000">
          <w:pPr>
            <w:pStyle w:val="0E2A146E54344DA58AE440970A4B0F3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0FD3D98C4941E89924BB1DC224EC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5A72F6-68F1-4F78-BFD9-B9AD1DB5784D}"/>
      </w:docPartPr>
      <w:docPartBody>
        <w:p w:rsidR="00000000" w:rsidRDefault="00000000">
          <w:pPr>
            <w:pStyle w:val="B90FD3D98C4941E89924BB1DC224ECB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0132880CC4E4FB189811CE388DB10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F3DEDCE-8443-4C61-ABBC-91C7F608C0E9}"/>
      </w:docPartPr>
      <w:docPartBody>
        <w:p w:rsidR="00000000" w:rsidRDefault="00000000">
          <w:pPr>
            <w:pStyle w:val="80132880CC4E4FB189811CE388DB100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82692D251294E29B0D6EAAA3FAE2F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2004B7A-E2FB-4349-8A30-3DFD98AC9E1D}"/>
      </w:docPartPr>
      <w:docPartBody>
        <w:p w:rsidR="00000000" w:rsidRDefault="00000000">
          <w:pPr>
            <w:pStyle w:val="D82692D251294E29B0D6EAAA3FAE2FC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13E00DD47748DEAC85141D0F21560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2377B3-1C2C-4DA4-BD0C-02C51A7644A1}"/>
      </w:docPartPr>
      <w:docPartBody>
        <w:p w:rsidR="00000000" w:rsidRDefault="00000000">
          <w:pPr>
            <w:pStyle w:val="3813E00DD47748DEAC85141D0F21560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7D4AAD823F14C039276C11134CF8F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EAF9BD-0176-4220-97D2-ACD9C3F8A205}"/>
      </w:docPartPr>
      <w:docPartBody>
        <w:p w:rsidR="00000000" w:rsidRDefault="00000000">
          <w:pPr>
            <w:pStyle w:val="B7D4AAD823F14C039276C11134CF8FF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B285B301DF243B6A42BA6F6CCBDC0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846CE2-A0D8-4A96-AD09-CC2F3B05DDF5}"/>
      </w:docPartPr>
      <w:docPartBody>
        <w:p w:rsidR="00000000" w:rsidRDefault="00000000">
          <w:pPr>
            <w:pStyle w:val="1B285B301DF243B6A42BA6F6CCBDC0A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E97AE499911434AA428697D71A0C18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A5F6D6-E992-4F53-B01E-74442356364E}"/>
      </w:docPartPr>
      <w:docPartBody>
        <w:p w:rsidR="00000000" w:rsidRDefault="00000000">
          <w:pPr>
            <w:pStyle w:val="4E97AE499911434AA428697D71A0C18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C335A3207414A1AA5AE8683D773378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45D2E9-2A8F-4DFD-B72E-75CA201AD1F3}"/>
      </w:docPartPr>
      <w:docPartBody>
        <w:p w:rsidR="00000000" w:rsidRDefault="00000000">
          <w:pPr>
            <w:pStyle w:val="BC335A3207414A1AA5AE8683D773378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45667A9445F47B29CA7E114A6DB280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E1BF394-A0FF-4987-99BB-F456C06BB77B}"/>
      </w:docPartPr>
      <w:docPartBody>
        <w:p w:rsidR="00000000" w:rsidRDefault="00000000">
          <w:pPr>
            <w:pStyle w:val="045667A9445F47B29CA7E114A6DB280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F96E337A7F947F4A32AEC5E7B5C37F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F08C778-85CC-427B-91C3-3395074E829F}"/>
      </w:docPartPr>
      <w:docPartBody>
        <w:p w:rsidR="00000000" w:rsidRDefault="00000000">
          <w:pPr>
            <w:pStyle w:val="BF96E337A7F947F4A32AEC5E7B5C37F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C76C4388DB4E43A52FA5D8568BEAC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54B594-C86A-4A4D-8844-72B92929196B}"/>
      </w:docPartPr>
      <w:docPartBody>
        <w:p w:rsidR="00000000" w:rsidRDefault="00000000">
          <w:pPr>
            <w:pStyle w:val="0EC76C4388DB4E43A52FA5D8568BEAC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61EF9AF6DC4ED2B5E35260E3A93F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95E911-FF41-48F6-92DA-FCAC55349615}"/>
      </w:docPartPr>
      <w:docPartBody>
        <w:p w:rsidR="00000000" w:rsidRDefault="00000000">
          <w:pPr>
            <w:pStyle w:val="E161EF9AF6DC4ED2B5E35260E3A93FD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45D28484954C259BEECED778FA362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2C5A0F-FEB0-47C5-95F7-2F267EC1F215}"/>
      </w:docPartPr>
      <w:docPartBody>
        <w:p w:rsidR="00000000" w:rsidRDefault="00000000">
          <w:pPr>
            <w:pStyle w:val="EA45D28484954C259BEECED778FA362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31FE86E51634FB3AF5FE92E856546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371F9CA-C43B-4921-972D-74E766FD6895}"/>
      </w:docPartPr>
      <w:docPartBody>
        <w:p w:rsidR="00000000" w:rsidRDefault="00000000">
          <w:pPr>
            <w:pStyle w:val="A31FE86E51634FB3AF5FE92E8565460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6DF91EE89D0452496EDB6B0B5910C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3D5A7A-A87B-481B-8E67-2709DE2C2886}"/>
      </w:docPartPr>
      <w:docPartBody>
        <w:p w:rsidR="00000000" w:rsidRDefault="00000000">
          <w:pPr>
            <w:pStyle w:val="96DF91EE89D0452496EDB6B0B5910C1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5A3DB7D3F774648B596A37519277AA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6CDF38F-999C-493B-943B-2E3610094EA1}"/>
      </w:docPartPr>
      <w:docPartBody>
        <w:p w:rsidR="00000000" w:rsidRDefault="00000000">
          <w:pPr>
            <w:pStyle w:val="C5A3DB7D3F774648B596A37519277AA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55768E46894DABB7683200A3ABFA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E1DF27F-7AA1-4E29-9E6B-A1586769903B}"/>
      </w:docPartPr>
      <w:docPartBody>
        <w:p w:rsidR="00000000" w:rsidRDefault="00000000">
          <w:pPr>
            <w:pStyle w:val="5555768E46894DABB7683200A3ABFAD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977A8F4FB95431CACC0E6A96E90AE2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D57019-5B90-45A6-8045-01CD3E04A75E}"/>
      </w:docPartPr>
      <w:docPartBody>
        <w:p w:rsidR="00000000" w:rsidRDefault="00000000">
          <w:pPr>
            <w:pStyle w:val="7977A8F4FB95431CACC0E6A96E90AE2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DA5FB585F904FD9AD8101CDF37BCB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D059DD-16D3-4DB0-B038-66A186A09E46}"/>
      </w:docPartPr>
      <w:docPartBody>
        <w:p w:rsidR="00000000" w:rsidRDefault="00000000">
          <w:pPr>
            <w:pStyle w:val="0DA5FB585F904FD9AD8101CDF37BCB9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83B68453CC4B2EBFA8B93ED34C84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2E2AED-9147-42ED-88E8-BACDB9F5918E}"/>
      </w:docPartPr>
      <w:docPartBody>
        <w:p w:rsidR="00000000" w:rsidRDefault="00000000">
          <w:pPr>
            <w:pStyle w:val="F283B68453CC4B2EBFA8B93ED34C847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2B997F10AA4421969C11880D7064D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B25ED7-B33C-4E12-BD7E-B773DEC4A16E}"/>
      </w:docPartPr>
      <w:docPartBody>
        <w:p w:rsidR="00000000" w:rsidRDefault="00000000">
          <w:pPr>
            <w:pStyle w:val="FF2B997F10AA4421969C11880D7064D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49E85107B4D42F9972729F1C5AD75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F3D6EB-DC59-4929-9A9B-ADC7E47EE48E}"/>
      </w:docPartPr>
      <w:docPartBody>
        <w:p w:rsidR="00000000" w:rsidRDefault="00000000">
          <w:pPr>
            <w:pStyle w:val="949E85107B4D42F9972729F1C5AD757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FEE51DE7AB141EE9A6C64B08E3B84D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B47023-F70B-41F2-80FC-167042DB66AB}"/>
      </w:docPartPr>
      <w:docPartBody>
        <w:p w:rsidR="00000000" w:rsidRDefault="00000000">
          <w:pPr>
            <w:pStyle w:val="EFEE51DE7AB141EE9A6C64B08E3B84D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F9D011A78D24165BC5A46CF57F5E8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2B4719-3486-45C1-A570-13E3A18F9FBF}"/>
      </w:docPartPr>
      <w:docPartBody>
        <w:p w:rsidR="00000000" w:rsidRDefault="00000000">
          <w:pPr>
            <w:pStyle w:val="BF9D011A78D24165BC5A46CF57F5E89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B6A486186414219815CF59B0F0045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5DECB1-5E04-4101-BB80-65D1F00071C0}"/>
      </w:docPartPr>
      <w:docPartBody>
        <w:p w:rsidR="00000000" w:rsidRDefault="00000000">
          <w:pPr>
            <w:pStyle w:val="2B6A486186414219815CF59B0F00451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5C9AFFCF19B4255B5BE7D2A90BABE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DDB1CD-CFD5-4E1A-A02D-E3D388EDC73D}"/>
      </w:docPartPr>
      <w:docPartBody>
        <w:p w:rsidR="00000000" w:rsidRDefault="00000000">
          <w:pPr>
            <w:pStyle w:val="15C9AFFCF19B4255B5BE7D2A90BABE14"/>
          </w:pPr>
          <w:r w:rsidRPr="00E24D31">
            <w:rPr>
              <w:rStyle w:val="a3"/>
            </w:rPr>
            <w:t>ア</w:t>
          </w:r>
          <w:r w:rsidRPr="00E24D31">
            <w:rPr>
              <w:rStyle w:val="a3"/>
            </w:rPr>
            <w:t>イテムを選択してください。</w:t>
          </w:r>
        </w:p>
      </w:docPartBody>
    </w:docPart>
    <w:docPart>
      <w:docPartPr>
        <w:name w:val="DAD94C2F16B543E494BCB207B574FD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AF90277-351F-420C-82EB-DA34A89DA513}"/>
      </w:docPartPr>
      <w:docPartBody>
        <w:p w:rsidR="00000000" w:rsidRDefault="00000000">
          <w:pPr>
            <w:pStyle w:val="DAD94C2F16B543E494BCB207B574FDC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31F423F28B3445589B86CB559E350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37280D4-70E4-49C3-B9DE-98A4C630CAA9}"/>
      </w:docPartPr>
      <w:docPartBody>
        <w:p w:rsidR="00000000" w:rsidRDefault="00000000">
          <w:pPr>
            <w:pStyle w:val="931F423F28B3445589B86CB559E350D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58AD305A975499E8BC08C663EA8BC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FFB6B22-BBC9-4D98-A680-B2ECF8741088}"/>
      </w:docPartPr>
      <w:docPartBody>
        <w:p w:rsidR="00000000" w:rsidRDefault="00000000">
          <w:pPr>
            <w:pStyle w:val="C58AD305A975499E8BC08C663EA8BC1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20C2BB248484258925208C2AE57509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E63278-A2E1-4048-BABC-56174546C6F1}"/>
      </w:docPartPr>
      <w:docPartBody>
        <w:p w:rsidR="00000000" w:rsidRDefault="00000000">
          <w:pPr>
            <w:pStyle w:val="D20C2BB248484258925208C2AE57509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500CAA766C3498EA2232FD8C8C5E5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FB9899-DEF3-47B7-AA4D-EAEA6B912664}"/>
      </w:docPartPr>
      <w:docPartBody>
        <w:p w:rsidR="00000000" w:rsidRDefault="00000000">
          <w:pPr>
            <w:pStyle w:val="F500CAA766C3498EA2232FD8C8C5E54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5634FEB84047A0938C7C7EA99DC4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04537F-AEC0-4846-8291-5483847EC4DE}"/>
      </w:docPartPr>
      <w:docPartBody>
        <w:p w:rsidR="00000000" w:rsidRDefault="00000000">
          <w:pPr>
            <w:pStyle w:val="0B5634FEB84047A0938C7C7EA99DC4A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0C8DEA19344DFB94EA00C4ACF07E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452D04-9C8C-493C-A73F-76E6BE447A2D}"/>
      </w:docPartPr>
      <w:docPartBody>
        <w:p w:rsidR="00000000" w:rsidRDefault="00000000">
          <w:pPr>
            <w:pStyle w:val="950C8DEA19344DFB94EA00C4ACF07E7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661F6E2F66A4CC882B1750813CB797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00A807-611B-4769-8A86-D4A4C73DF096}"/>
      </w:docPartPr>
      <w:docPartBody>
        <w:p w:rsidR="00000000" w:rsidRDefault="00000000">
          <w:pPr>
            <w:pStyle w:val="F661F6E2F66A4CC882B1750813CB797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AF6CAFA62174B7BB15E9783BE3B53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F144375-5349-492C-BE6E-3601664066E7}"/>
      </w:docPartPr>
      <w:docPartBody>
        <w:p w:rsidR="00000000" w:rsidRDefault="00000000">
          <w:pPr>
            <w:pStyle w:val="7AF6CAFA62174B7BB15E9783BE3B53C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186FAF9E4C94073A55C5C622925A1B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DCF387-17E5-4E76-A790-A7944F999D58}"/>
      </w:docPartPr>
      <w:docPartBody>
        <w:p w:rsidR="00000000" w:rsidRDefault="00000000">
          <w:pPr>
            <w:pStyle w:val="1186FAF9E4C94073A55C5C622925A1B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5F4E29FA6346E0834CBA97E20A8C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3FB452-DB55-4AC6-871A-E694EB08050F}"/>
      </w:docPartPr>
      <w:docPartBody>
        <w:p w:rsidR="00000000" w:rsidRDefault="00000000">
          <w:pPr>
            <w:pStyle w:val="CE5F4E29FA6346E0834CBA97E20A8CA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3A7914887204157BB35D9BF376851B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42E8035-3CD1-4414-905B-B68081CC0FEE}"/>
      </w:docPartPr>
      <w:docPartBody>
        <w:p w:rsidR="00000000" w:rsidRDefault="00000000">
          <w:pPr>
            <w:pStyle w:val="33A7914887204157BB35D9BF376851B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4E21B7263A445FAA0C76872C460A0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327058D-84D0-4934-ACD8-703A96B187C0}"/>
      </w:docPartPr>
      <w:docPartBody>
        <w:p w:rsidR="00000000" w:rsidRDefault="00000000">
          <w:pPr>
            <w:pStyle w:val="54E21B7263A445FAA0C76872C460A05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9FFEA8922224DB8BBDEFE45ADE631B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E64324-23C6-4B2E-81F3-43CADC6453A1}"/>
      </w:docPartPr>
      <w:docPartBody>
        <w:p w:rsidR="00000000" w:rsidRDefault="00000000">
          <w:pPr>
            <w:pStyle w:val="F9FFEA8922224DB8BBDEFE45ADE631B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E65E7F5C37F424BA4AF0427A611ED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C4E1B9-3BC3-404E-8DD1-C585519FE14F}"/>
      </w:docPartPr>
      <w:docPartBody>
        <w:p w:rsidR="00000000" w:rsidRDefault="00000000">
          <w:pPr>
            <w:pStyle w:val="6E65E7F5C37F424BA4AF0427A611ED8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980A547871498EABFEEA6FD81331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42C610C-ADE5-43BB-A7E7-B2C004C22A5D}"/>
      </w:docPartPr>
      <w:docPartBody>
        <w:p w:rsidR="00000000" w:rsidRDefault="00000000">
          <w:pPr>
            <w:pStyle w:val="3A980A547871498EABFEEA6FD81331B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315911DC0B4E75BF434EA17A987E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CC64D4-9D17-4E59-B8F0-19B3D01A44B7}"/>
      </w:docPartPr>
      <w:docPartBody>
        <w:p w:rsidR="00000000" w:rsidRDefault="00000000">
          <w:pPr>
            <w:pStyle w:val="08315911DC0B4E75BF434EA17A987EE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F84422885E45828C5487A0489800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EF28A3-2D8E-479C-84F1-299F55C11888}"/>
      </w:docPartPr>
      <w:docPartBody>
        <w:p w:rsidR="00000000" w:rsidRDefault="00000000">
          <w:pPr>
            <w:pStyle w:val="B2F84422885E45828C5487A0489800A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6F2887130EB4F3D99977A3C7C42CD4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5B000B-BCE2-48F0-A5FC-59A090413DD2}"/>
      </w:docPartPr>
      <w:docPartBody>
        <w:p w:rsidR="00000000" w:rsidRDefault="00000000">
          <w:pPr>
            <w:pStyle w:val="06F2887130EB4F3D99977A3C7C42CD4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8B63A189FF4EF396E8247C0B9EB2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D3639E4-E578-4AF8-AFA7-8B008A3E7B57}"/>
      </w:docPartPr>
      <w:docPartBody>
        <w:p w:rsidR="00000000" w:rsidRDefault="00000000">
          <w:pPr>
            <w:pStyle w:val="5C8B63A189FF4EF396E8247C0B9EB20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E83C4A182B24AA79E5226E27E15865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A08769-B472-412D-8828-D42BB0AC704A}"/>
      </w:docPartPr>
      <w:docPartBody>
        <w:p w:rsidR="00000000" w:rsidRDefault="00000000">
          <w:pPr>
            <w:pStyle w:val="1E83C4A182B24AA79E5226E27E15865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C4B272C02AC4D01875B2A02C7E9F35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EE09CB-290F-42E2-B66B-A9156855EE8E}"/>
      </w:docPartPr>
      <w:docPartBody>
        <w:p w:rsidR="00000000" w:rsidRDefault="00000000">
          <w:pPr>
            <w:pStyle w:val="FC4B272C02AC4D01875B2A02C7E9F35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48B545BC44649B2A800FD7A626BCA8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8A1829-7F9A-4C14-9F0C-C2189B4A4EBE}"/>
      </w:docPartPr>
      <w:docPartBody>
        <w:p w:rsidR="00000000" w:rsidRDefault="00000000">
          <w:pPr>
            <w:pStyle w:val="248B545BC44649B2A800FD7A626BCA8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6E53F09E234CFFBAE440D4E371172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721950C-A9DF-4B41-834C-9C4505B1BFC7}"/>
      </w:docPartPr>
      <w:docPartBody>
        <w:p w:rsidR="00000000" w:rsidRDefault="00000000">
          <w:pPr>
            <w:pStyle w:val="E16E53F09E234CFFBAE440D4E371172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FE1DE9210C47269A301BC6C7A7B2C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268818E-12DE-4C2D-AB88-7CEC8344AA0C}"/>
      </w:docPartPr>
      <w:docPartBody>
        <w:p w:rsidR="00000000" w:rsidRDefault="00000000">
          <w:pPr>
            <w:pStyle w:val="CFFE1DE9210C47269A301BC6C7A7B2C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35FC76845C54287A5D315000245A9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FEC50A0-4ABC-4324-B359-9F2734609D60}"/>
      </w:docPartPr>
      <w:docPartBody>
        <w:p w:rsidR="00000000" w:rsidRDefault="00000000">
          <w:pPr>
            <w:pStyle w:val="235FC76845C54287A5D315000245A9C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5315CF2B7E47519AC127CE5909430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4B31078-B535-4C6B-9F1E-B54045F9FB05}"/>
      </w:docPartPr>
      <w:docPartBody>
        <w:p w:rsidR="00000000" w:rsidRDefault="00000000">
          <w:pPr>
            <w:pStyle w:val="A45315CF2B7E47519AC127CE5909430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DC7C316B694C6EAB6E35C496BB701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349A5D-4301-4254-99CC-F9898DDF35B9}"/>
      </w:docPartPr>
      <w:docPartBody>
        <w:p w:rsidR="00000000" w:rsidRDefault="00000000">
          <w:pPr>
            <w:pStyle w:val="38DC7C316B694C6EAB6E35C496BB701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75D8E40F4A4F24B3DD2970A2F5A6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DF8C34-FB92-4ABC-9885-0DA1936239C2}"/>
      </w:docPartPr>
      <w:docPartBody>
        <w:p w:rsidR="00000000" w:rsidRDefault="00000000">
          <w:pPr>
            <w:pStyle w:val="7375D8E40F4A4F24B3DD2970A2F5A62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C088B336794412BA1AEF4F6415EC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06269F9-D922-42E6-84D1-EFC0C27DCCEE}"/>
      </w:docPartPr>
      <w:docPartBody>
        <w:p w:rsidR="00000000" w:rsidRDefault="00000000">
          <w:pPr>
            <w:pStyle w:val="5BC088B336794412BA1AEF4F6415ECC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6A603DEA93B42A9A7F965773C014A3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DD9372-C743-47F5-8BB9-EE8E5ED78F84}"/>
      </w:docPartPr>
      <w:docPartBody>
        <w:p w:rsidR="00000000" w:rsidRDefault="00000000">
          <w:pPr>
            <w:pStyle w:val="86A603DEA93B42A9A7F965773C014A3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9E81A803F5489E8F4EC3028CBE16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1F1CC3-D585-4382-A826-74B5BCCE1B8E}"/>
      </w:docPartPr>
      <w:docPartBody>
        <w:p w:rsidR="00000000" w:rsidRDefault="00000000">
          <w:pPr>
            <w:pStyle w:val="CE9E81A803F5489E8F4EC3028CBE160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DEEC9700DD64B958687F20B977BC8A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F0E49EF-33F3-4DFF-85A2-C26A14C9DD5F}"/>
      </w:docPartPr>
      <w:docPartBody>
        <w:p w:rsidR="00000000" w:rsidRDefault="00000000">
          <w:pPr>
            <w:pStyle w:val="2DEEC9700DD64B958687F20B977BC8A8"/>
          </w:pPr>
          <w:r w:rsidRPr="00E24D31">
            <w:rPr>
              <w:rStyle w:val="a3"/>
            </w:rPr>
            <w:t>ア</w:t>
          </w:r>
          <w:r w:rsidRPr="00E24D31">
            <w:rPr>
              <w:rStyle w:val="a3"/>
            </w:rPr>
            <w:t>イテムを選択してください。</w:t>
          </w:r>
        </w:p>
      </w:docPartBody>
    </w:docPart>
    <w:docPart>
      <w:docPartPr>
        <w:name w:val="AC4E4A42D2FB4B91B60166BAFB9F504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D133B02-B520-4ED8-BD85-CA7201755C17}"/>
      </w:docPartPr>
      <w:docPartBody>
        <w:p w:rsidR="00000000" w:rsidRDefault="00000000">
          <w:pPr>
            <w:pStyle w:val="AC4E4A42D2FB4B91B60166BAFB9F504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B7E160169F84D6FB9CED008CD7562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B2C520-DCD2-4BB5-8845-815F2331294A}"/>
      </w:docPartPr>
      <w:docPartBody>
        <w:p w:rsidR="00000000" w:rsidRDefault="00000000">
          <w:pPr>
            <w:pStyle w:val="3B7E160169F84D6FB9CED008CD7562F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5306EDA35094F91AE031C427BE981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281279D-E214-4888-B585-E3D7F3F8156A}"/>
      </w:docPartPr>
      <w:docPartBody>
        <w:p w:rsidR="00000000" w:rsidRDefault="00000000">
          <w:pPr>
            <w:pStyle w:val="A5306EDA35094F91AE031C427BE9818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131960697A4F24BCE0C15BBD5DCB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773FF9-89F4-4F88-8A09-E821B741D0EF}"/>
      </w:docPartPr>
      <w:docPartBody>
        <w:p w:rsidR="00000000" w:rsidRDefault="00000000">
          <w:pPr>
            <w:pStyle w:val="08131960697A4F24BCE0C15BBD5DCBD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C2132B047D44649A61471B4E50BBD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A0BC3F-C8F1-4795-B42C-2C66B9242A49}"/>
      </w:docPartPr>
      <w:docPartBody>
        <w:p w:rsidR="00000000" w:rsidRDefault="00000000">
          <w:pPr>
            <w:pStyle w:val="FC2132B047D44649A61471B4E50BBD6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6455E613064C5B88AEC9A20EAC64B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8E3B0C3-8C92-4EA3-A4D0-5049A68A7BB2}"/>
      </w:docPartPr>
      <w:docPartBody>
        <w:p w:rsidR="00000000" w:rsidRDefault="00000000">
          <w:pPr>
            <w:pStyle w:val="D56455E613064C5B88AEC9A20EAC64B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6E5917EEA242D5A25862DE402A365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86AA26-21F7-4D52-BE6F-F75074DA3D6B}"/>
      </w:docPartPr>
      <w:docPartBody>
        <w:p w:rsidR="00000000" w:rsidRDefault="00000000">
          <w:pPr>
            <w:pStyle w:val="EA6E5917EEA242D5A25862DE402A365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EC34B8371094E21B1B1D1CA9C5F46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C9F76A-6C27-40C4-A2A8-AED69A769152}"/>
      </w:docPartPr>
      <w:docPartBody>
        <w:p w:rsidR="00000000" w:rsidRDefault="00000000">
          <w:pPr>
            <w:pStyle w:val="2EC34B8371094E21B1B1D1CA9C5F46F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B264EFF75DF44F085C92A44531572D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A4B4120-6C21-4781-8051-209B2C317818}"/>
      </w:docPartPr>
      <w:docPartBody>
        <w:p w:rsidR="00000000" w:rsidRDefault="00000000">
          <w:pPr>
            <w:pStyle w:val="EB264EFF75DF44F085C92A44531572D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79A29B1BF314A3BB42E6BD32C3BA30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830B56-FC7A-4223-A153-D2B9D0F14DF8}"/>
      </w:docPartPr>
      <w:docPartBody>
        <w:p w:rsidR="00000000" w:rsidRDefault="00000000">
          <w:pPr>
            <w:pStyle w:val="679A29B1BF314A3BB42E6BD32C3BA30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FAA33F65CBF4E97A40D299ED810CD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69970F9-3C6B-4845-B29B-8A48AE814832}"/>
      </w:docPartPr>
      <w:docPartBody>
        <w:p w:rsidR="00000000" w:rsidRDefault="00000000">
          <w:pPr>
            <w:pStyle w:val="2FAA33F65CBF4E97A40D299ED810CD9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CA11DCAC73147D7855992542F9B148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0B4B313-7D1C-4FF6-8F2A-EA8FEFFE7BD8}"/>
      </w:docPartPr>
      <w:docPartBody>
        <w:p w:rsidR="00000000" w:rsidRDefault="00000000">
          <w:pPr>
            <w:pStyle w:val="3CA11DCAC73147D7855992542F9B148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D7ACD608740426BBB0CAF5FFE62B4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19CB96-8234-4FE1-9526-E00930E6E382}"/>
      </w:docPartPr>
      <w:docPartBody>
        <w:p w:rsidR="00000000" w:rsidRDefault="00000000">
          <w:pPr>
            <w:pStyle w:val="9D7ACD608740426BBB0CAF5FFE62B47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B9EBE69D18346F2B5383F99B4DEBC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914BF3-4049-429E-B27F-7B3ECE67D706}"/>
      </w:docPartPr>
      <w:docPartBody>
        <w:p w:rsidR="00000000" w:rsidRDefault="00000000">
          <w:pPr>
            <w:pStyle w:val="EB9EBE69D18346F2B5383F99B4DEBCC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188BC80667489285DAE99FEB32C9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8729489-E5C7-4A99-B603-8C1C9EBA6DB7}"/>
      </w:docPartPr>
      <w:docPartBody>
        <w:p w:rsidR="00000000" w:rsidRDefault="00000000">
          <w:pPr>
            <w:pStyle w:val="3A188BC80667489285DAE99FEB32C91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0468E9C408940A8AAAFA6DCC743AB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6306E2-58DA-44FA-8640-BCE411F2C361}"/>
      </w:docPartPr>
      <w:docPartBody>
        <w:p w:rsidR="00000000" w:rsidRDefault="00000000">
          <w:pPr>
            <w:pStyle w:val="50468E9C408940A8AAAFA6DCC743AB2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4D6298F45149E399A1638E2024D3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DBA38E-D6DF-45D5-A73C-E61BD5A28AFA}"/>
      </w:docPartPr>
      <w:docPartBody>
        <w:p w:rsidR="00000000" w:rsidRDefault="00000000">
          <w:pPr>
            <w:pStyle w:val="954D6298F45149E399A1638E2024D3A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93C3CF2A8BF46A588F2A2AEA0D838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3B2982-253B-4DA0-A767-910EC8FFC35B}"/>
      </w:docPartPr>
      <w:docPartBody>
        <w:p w:rsidR="00000000" w:rsidRDefault="00000000">
          <w:pPr>
            <w:pStyle w:val="393C3CF2A8BF46A588F2A2AEA0D8389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25A5D94D92A4CEEA338E1D057DBD0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CCB43DF-46A0-4408-BEF1-C7D535DECA98}"/>
      </w:docPartPr>
      <w:docPartBody>
        <w:p w:rsidR="00000000" w:rsidRDefault="00000000">
          <w:pPr>
            <w:pStyle w:val="325A5D94D92A4CEEA338E1D057DBD0C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115353D9794BC0860D26398ACAE4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392936-9F9B-44F8-AB06-E5E083F6ADD4}"/>
      </w:docPartPr>
      <w:docPartBody>
        <w:p w:rsidR="00000000" w:rsidRDefault="00000000">
          <w:pPr>
            <w:pStyle w:val="52115353D9794BC0860D26398ACAE4C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46D08530DE471E87BB0B3DE4FECB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7EEB93-0E2F-4D69-A339-25132CA64C14}"/>
      </w:docPartPr>
      <w:docPartBody>
        <w:p w:rsidR="00000000" w:rsidRDefault="00000000">
          <w:pPr>
            <w:pStyle w:val="3146D08530DE471E87BB0B3DE4FECB0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799D696EF74D9DB84C2E73D5E233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D282DB-F07E-4526-AFCF-71CAC85B7A8C}"/>
      </w:docPartPr>
      <w:docPartBody>
        <w:p w:rsidR="00000000" w:rsidRDefault="00000000">
          <w:pPr>
            <w:pStyle w:val="CE799D696EF74D9DB84C2E73D5E2336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265796DF0A9483395D0D5ADBBE821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8FD268-E7F2-44AE-8591-81EC3D0C3B69}"/>
      </w:docPartPr>
      <w:docPartBody>
        <w:p w:rsidR="00000000" w:rsidRDefault="00000000">
          <w:pPr>
            <w:pStyle w:val="E265796DF0A9483395D0D5ADBBE821D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5906B376F234E0CADDEBF7A2F32CA9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7941790-F131-42C6-8C22-914AFB71C486}"/>
      </w:docPartPr>
      <w:docPartBody>
        <w:p w:rsidR="00000000" w:rsidRDefault="00000000">
          <w:pPr>
            <w:pStyle w:val="25906B376F234E0CADDEBF7A2F32CA9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D91F369EA124B189187D278A9DC0D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936AA6-B160-48CB-AC2A-121FF5BB34CB}"/>
      </w:docPartPr>
      <w:docPartBody>
        <w:p w:rsidR="00000000" w:rsidRDefault="00000000">
          <w:pPr>
            <w:pStyle w:val="4D91F369EA124B189187D278A9DC0D2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904FECEF6F4D24BEBB1BFE258D35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73E016-FEB0-4D38-9511-7DF52B369B7F}"/>
      </w:docPartPr>
      <w:docPartBody>
        <w:p w:rsidR="00000000" w:rsidRDefault="00000000">
          <w:pPr>
            <w:pStyle w:val="AF904FECEF6F4D24BEBB1BFE258D35D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0AFC22701C04D52B24D0E093E5CB1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120F6E-4B3D-44A0-B4E6-AEAB28643EAD}"/>
      </w:docPartPr>
      <w:docPartBody>
        <w:p w:rsidR="00000000" w:rsidRDefault="00000000">
          <w:pPr>
            <w:pStyle w:val="80AFC22701C04D52B24D0E093E5CB1B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87217C1B24843978C051629DF4542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48D93B-4AFC-4B71-AD45-3AAEE7714867}"/>
      </w:docPartPr>
      <w:docPartBody>
        <w:p w:rsidR="00000000" w:rsidRDefault="00000000">
          <w:pPr>
            <w:pStyle w:val="887217C1B24843978C051629DF45424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6858E064051424E85F7E5BA225024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55CCC3-1C80-4713-BE4E-3670F559A44A}"/>
      </w:docPartPr>
      <w:docPartBody>
        <w:p w:rsidR="00000000" w:rsidRDefault="00000000">
          <w:pPr>
            <w:pStyle w:val="76858E064051424E85F7E5BA225024C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EB64779FA524E70A612B237991996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45511B-35C5-4F3A-9674-8436F6102096}"/>
      </w:docPartPr>
      <w:docPartBody>
        <w:p w:rsidR="00000000" w:rsidRDefault="00000000">
          <w:pPr>
            <w:pStyle w:val="4EB64779FA524E70A612B2379919964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BE115B8C61840508BD379CF7DF32F6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2908721-030F-4B6B-BB3A-F1D6863EFEBA}"/>
      </w:docPartPr>
      <w:docPartBody>
        <w:p w:rsidR="00000000" w:rsidRDefault="00000000">
          <w:pPr>
            <w:pStyle w:val="6BE115B8C61840508BD379CF7DF32F6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3D228DFBBB411D8DAB898F24C238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3E09A70-AF04-4764-A75A-51D3AE3706F0}"/>
      </w:docPartPr>
      <w:docPartBody>
        <w:p w:rsidR="00000000" w:rsidRDefault="00000000">
          <w:pPr>
            <w:pStyle w:val="523D228DFBBB411D8DAB898F24C2388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DCF5D07C690408B9E087CA89554DB3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CDAA05-632C-4012-8EC0-EB2AE84BB285}"/>
      </w:docPartPr>
      <w:docPartBody>
        <w:p w:rsidR="00000000" w:rsidRDefault="00000000">
          <w:pPr>
            <w:pStyle w:val="ADCF5D07C690408B9E087CA89554DB3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D80CBC49F114082A272C03FEE4C4C3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D18264-4F91-4C98-886F-7E1920C2D39D}"/>
      </w:docPartPr>
      <w:docPartBody>
        <w:p w:rsidR="00000000" w:rsidRDefault="00000000">
          <w:pPr>
            <w:pStyle w:val="5D80CBC49F114082A272C03FEE4C4C3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DDABCD9DC4945E9AC679FEE76F8BA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33F295-929A-47DE-96A5-1F1808DBC472}"/>
      </w:docPartPr>
      <w:docPartBody>
        <w:p w:rsidR="00000000" w:rsidRDefault="00000000">
          <w:pPr>
            <w:pStyle w:val="CDDABCD9DC4945E9AC679FEE76F8BAF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CE4C44F67C348B192A03DD563585A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787E217-82B8-4AEC-8E34-5EF081A7675F}"/>
      </w:docPartPr>
      <w:docPartBody>
        <w:p w:rsidR="00000000" w:rsidRDefault="00000000">
          <w:pPr>
            <w:pStyle w:val="ACE4C44F67C348B192A03DD563585AA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B0FA30FBD9145DF9ADD78C6A574E2A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3CE271-6EDD-4694-983B-E37F67B3E587}"/>
      </w:docPartPr>
      <w:docPartBody>
        <w:p w:rsidR="00000000" w:rsidRDefault="00000000">
          <w:pPr>
            <w:pStyle w:val="7B0FA30FBD9145DF9ADD78C6A574E2A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0795858AE742F2BE48F0356C8C37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07E1296-C847-407A-AD87-1FED32B0378C}"/>
      </w:docPartPr>
      <w:docPartBody>
        <w:p w:rsidR="00000000" w:rsidRDefault="00000000">
          <w:pPr>
            <w:pStyle w:val="720795858AE742F2BE48F0356C8C370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88B34FAF29D491DADDF8B341C0F78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8D39E1A-D5FD-4505-99BE-09FC758DD92C}"/>
      </w:docPartPr>
      <w:docPartBody>
        <w:p w:rsidR="00000000" w:rsidRDefault="00000000">
          <w:pPr>
            <w:pStyle w:val="288B34FAF29D491DADDF8B341C0F78E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DA0FB07C98247D999519C3B99967B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6AAFEFC-D46A-438D-BD50-0CB97C5087EF}"/>
      </w:docPartPr>
      <w:docPartBody>
        <w:p w:rsidR="00000000" w:rsidRDefault="00000000">
          <w:pPr>
            <w:pStyle w:val="CDA0FB07C98247D999519C3B99967BD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D41A20F2F074A1E9A61126FD9ADB1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0B4FC2-F903-4849-B80A-53B795B7F326}"/>
      </w:docPartPr>
      <w:docPartBody>
        <w:p w:rsidR="00000000" w:rsidRDefault="00000000">
          <w:pPr>
            <w:pStyle w:val="9D41A20F2F074A1E9A61126FD9ADB10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09936FF1F4B464188E485AFA144F6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0B7A36-C29C-4359-935B-E85E8BB0F535}"/>
      </w:docPartPr>
      <w:docPartBody>
        <w:p w:rsidR="00000000" w:rsidRDefault="00000000">
          <w:pPr>
            <w:pStyle w:val="609936FF1F4B464188E485AFA144F68B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54FAB2D94F4ACEBAD2052D69684AF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C4808A-CB7C-4068-866F-2C04859AD2B7}"/>
      </w:docPartPr>
      <w:docPartBody>
        <w:p w:rsidR="00000000" w:rsidRDefault="00000000">
          <w:pPr>
            <w:pStyle w:val="CF54FAB2D94F4ACEBAD2052D69684AF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62F9513CC3248B68B19C92E292FAD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B753221-9D2E-4CC8-8F67-C84C5FE20ECF}"/>
      </w:docPartPr>
      <w:docPartBody>
        <w:p w:rsidR="00000000" w:rsidRDefault="00000000">
          <w:pPr>
            <w:pStyle w:val="062F9513CC3248B68B19C92E292FAD5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590D10970D64D7AA4AC0D5DB921EA4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BE7B516-E945-452D-ACE9-7601FA5D60BC}"/>
      </w:docPartPr>
      <w:docPartBody>
        <w:p w:rsidR="00000000" w:rsidRDefault="00000000">
          <w:pPr>
            <w:pStyle w:val="7590D10970D64D7AA4AC0D5DB921EA4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F38F010337843518211986F59F1DD7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37F7C8-F336-4525-BFCB-CCF0FBD5388F}"/>
      </w:docPartPr>
      <w:docPartBody>
        <w:p w:rsidR="00000000" w:rsidRDefault="00000000">
          <w:pPr>
            <w:pStyle w:val="6F38F010337843518211986F59F1DD7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94B50A00DE4FF5A4DB45665C2810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7DFAC4-63D8-416F-AD49-17277D88A1DD}"/>
      </w:docPartPr>
      <w:docPartBody>
        <w:p w:rsidR="00000000" w:rsidRDefault="00000000">
          <w:pPr>
            <w:pStyle w:val="FF94B50A00DE4FF5A4DB45665C28104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A8F24346183464DAE5AA06A33C23D7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65106E-F56C-4D8F-ACD8-53F61B5F65AF}"/>
      </w:docPartPr>
      <w:docPartBody>
        <w:p w:rsidR="00000000" w:rsidRDefault="00000000">
          <w:pPr>
            <w:pStyle w:val="7A8F24346183464DAE5AA06A33C23D7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521388FFB044A1FA0095B40167A052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D1D6674-5F9F-4DD5-98D7-FAA5FD9E6673}"/>
      </w:docPartPr>
      <w:docPartBody>
        <w:p w:rsidR="00000000" w:rsidRDefault="00000000">
          <w:pPr>
            <w:pStyle w:val="F521388FFB044A1FA0095B40167A052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12043544FA04A168AB5B541D90CD9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66DE06-2DDF-4D6E-A7DD-DCAE5731757B}"/>
      </w:docPartPr>
      <w:docPartBody>
        <w:p w:rsidR="00000000" w:rsidRDefault="00000000">
          <w:pPr>
            <w:pStyle w:val="F12043544FA04A168AB5B541D90CD904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2ED6841966149CBA8247701A5C5BFA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02E189-2412-4A49-8CE4-1D73F8053A11}"/>
      </w:docPartPr>
      <w:docPartBody>
        <w:p w:rsidR="00000000" w:rsidRDefault="00000000">
          <w:pPr>
            <w:pStyle w:val="22ED6841966149CBA8247701A5C5BFA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77428022D2C4AD0B6C9CE0C9D38EC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3A8A381-5414-4D62-98CF-B972A8A1B037}"/>
      </w:docPartPr>
      <w:docPartBody>
        <w:p w:rsidR="00000000" w:rsidRDefault="00000000">
          <w:pPr>
            <w:pStyle w:val="077428022D2C4AD0B6C9CE0C9D38EC7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0AB2E9896F941C884BA69D30CA03D8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EA8419-F4F9-4480-8026-C258D6278CCF}"/>
      </w:docPartPr>
      <w:docPartBody>
        <w:p w:rsidR="00000000" w:rsidRDefault="00000000">
          <w:pPr>
            <w:pStyle w:val="C0AB2E9896F941C884BA69D30CA03D8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18A732B03634097940FA41E1DDF7A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B3E9975-42DE-4A9C-842D-C715EFD1CA1A}"/>
      </w:docPartPr>
      <w:docPartBody>
        <w:p w:rsidR="00000000" w:rsidRDefault="00000000">
          <w:pPr>
            <w:pStyle w:val="C18A732B03634097940FA41E1DDF7A5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F6940A1C62E459C97471595395DA4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17EFC5-336F-4979-A48D-6348D565D3BE}"/>
      </w:docPartPr>
      <w:docPartBody>
        <w:p w:rsidR="00000000" w:rsidRDefault="00000000">
          <w:pPr>
            <w:pStyle w:val="5F6940A1C62E459C97471595395DA4F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F5B647DB6D74024935201F418EF9ED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DA6F895-CDC5-4030-AACD-98CFF727CDAA}"/>
      </w:docPartPr>
      <w:docPartBody>
        <w:p w:rsidR="00000000" w:rsidRDefault="00000000">
          <w:pPr>
            <w:pStyle w:val="0F5B647DB6D74024935201F418EF9ED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A895AF073446D498CD2BE08052580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C8090A-20D4-4970-8125-C6D148914409}"/>
      </w:docPartPr>
      <w:docPartBody>
        <w:p w:rsidR="00000000" w:rsidRDefault="00000000">
          <w:pPr>
            <w:pStyle w:val="AFA895AF073446D498CD2BE08052580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3ECF6BFF1264F5495BAD2BE3FE250B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C24EB5-0D96-4BFE-9C88-56ABC61F2863}"/>
      </w:docPartPr>
      <w:docPartBody>
        <w:p w:rsidR="00000000" w:rsidRDefault="00000000">
          <w:pPr>
            <w:pStyle w:val="23ECF6BFF1264F5495BAD2BE3FE250B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44F578CC2340A2A5E29FF3FE3C699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DF4FA0-4C2F-40B0-98AB-8D4AB11D97E6}"/>
      </w:docPartPr>
      <w:docPartBody>
        <w:p w:rsidR="00000000" w:rsidRDefault="00000000">
          <w:pPr>
            <w:pStyle w:val="9B44F578CC2340A2A5E29FF3FE3C699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2BF46EED4F041229092FD770D18F3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76A89A-EF8D-4872-9BCE-D8BAF1B319D0}"/>
      </w:docPartPr>
      <w:docPartBody>
        <w:p w:rsidR="00000000" w:rsidRDefault="00000000">
          <w:pPr>
            <w:pStyle w:val="22BF46EED4F041229092FD770D18F3E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8A3B3CB26DA47419089A2D9C8143C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B6DE73-740D-45D8-848D-3CC0EC63C238}"/>
      </w:docPartPr>
      <w:docPartBody>
        <w:p w:rsidR="00000000" w:rsidRDefault="00000000">
          <w:pPr>
            <w:pStyle w:val="78A3B3CB26DA47419089A2D9C8143C2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25E8DFF8B104B15ACC5602729CFFA2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3C4AF1-995D-4E59-A6A9-BFF0027186F0}"/>
      </w:docPartPr>
      <w:docPartBody>
        <w:p w:rsidR="00000000" w:rsidRDefault="00000000">
          <w:pPr>
            <w:pStyle w:val="125E8DFF8B104B15ACC5602729CFFA2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A0CAD8A0AE54DF3A9DCDC97507917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32D2D4D-C1D3-4B2A-887C-C6C50C42775E}"/>
      </w:docPartPr>
      <w:docPartBody>
        <w:p w:rsidR="00000000" w:rsidRDefault="00000000">
          <w:pPr>
            <w:pStyle w:val="8A0CAD8A0AE54DF3A9DCDC975079173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265A198283804B968696B74937ECDB0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0E47AD6-DC1A-4AAB-BD39-9EB059B397FB}"/>
      </w:docPartPr>
      <w:docPartBody>
        <w:p w:rsidR="00000000" w:rsidRDefault="00000000">
          <w:pPr>
            <w:pStyle w:val="265A198283804B968696B74937ECDB0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A3718FAD6F546DDBD26E5423FF1FB5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BB5D14F-4494-4499-ACD9-7C55BB037DE8}"/>
      </w:docPartPr>
      <w:docPartBody>
        <w:p w:rsidR="00000000" w:rsidRDefault="00000000">
          <w:pPr>
            <w:pStyle w:val="AA3718FAD6F546DDBD26E5423FF1FB51"/>
          </w:pPr>
          <w:r w:rsidRPr="00E24D31">
            <w:rPr>
              <w:rStyle w:val="a3"/>
            </w:rPr>
            <w:t>ア</w:t>
          </w:r>
          <w:r w:rsidRPr="00E24D31">
            <w:rPr>
              <w:rStyle w:val="a3"/>
            </w:rPr>
            <w:t>イテムを選択してください。</w:t>
          </w:r>
        </w:p>
      </w:docPartBody>
    </w:docPart>
    <w:docPart>
      <w:docPartPr>
        <w:name w:val="5C93AEB0C8B6490DA02DB3138FF5FC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9306D33-A32A-4634-99FA-BB7E237ADE16}"/>
      </w:docPartPr>
      <w:docPartBody>
        <w:p w:rsidR="00000000" w:rsidRDefault="00000000">
          <w:pPr>
            <w:pStyle w:val="5C93AEB0C8B6490DA02DB3138FF5FC8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88105C388742709C513F4F46A847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0C5DD23-2E64-462D-A8CF-6FE7D6F9BC56}"/>
      </w:docPartPr>
      <w:docPartBody>
        <w:p w:rsidR="00000000" w:rsidRDefault="00000000">
          <w:pPr>
            <w:pStyle w:val="A488105C388742709C513F4F46A847B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6D4CF5C355A4539BA00B57A1F4F65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5F85CE-BA29-4F9A-9A3B-C8A58280F986}"/>
      </w:docPartPr>
      <w:docPartBody>
        <w:p w:rsidR="00000000" w:rsidRDefault="00000000">
          <w:pPr>
            <w:pStyle w:val="96D4CF5C355A4539BA00B57A1F4F657D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B066DB6337BC4512BA6025F51C3AB0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D7D412-A92E-4056-B540-8E5E9560A8F0}"/>
      </w:docPartPr>
      <w:docPartBody>
        <w:p w:rsidR="00000000" w:rsidRDefault="00000000">
          <w:pPr>
            <w:pStyle w:val="B066DB6337BC4512BA6025F51C3AB00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8B5A254B78244599F1AD5AF9AA08F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A0B09CC-0D8E-49BF-9068-C2983B2521A5}"/>
      </w:docPartPr>
      <w:docPartBody>
        <w:p w:rsidR="00000000" w:rsidRDefault="00000000">
          <w:pPr>
            <w:pStyle w:val="C8B5A254B78244599F1AD5AF9AA08F2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EEA76B5216445D9BED1FE81354249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09A1E4-7089-45BA-9FB1-D346E2439CBC}"/>
      </w:docPartPr>
      <w:docPartBody>
        <w:p w:rsidR="00000000" w:rsidRDefault="00000000">
          <w:pPr>
            <w:pStyle w:val="47EEA76B5216445D9BED1FE81354249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1F129888743435E8FFC087FC55786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48F6FB-9CA4-499A-8DEA-3A3B1D4B1DB1}"/>
      </w:docPartPr>
      <w:docPartBody>
        <w:p w:rsidR="00000000" w:rsidRDefault="00000000">
          <w:pPr>
            <w:pStyle w:val="F1F129888743435E8FFC087FC557861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E34050B63B74580879651C105D9E05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A9CFDC-B41D-4ACC-8ED5-17B3386D09F0}"/>
      </w:docPartPr>
      <w:docPartBody>
        <w:p w:rsidR="00000000" w:rsidRDefault="00000000">
          <w:pPr>
            <w:pStyle w:val="6E34050B63B74580879651C105D9E05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440DC68822B436484BB7EA2DD0DD69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4DA063-ECA9-4F0B-82D8-37754D9D8D8B}"/>
      </w:docPartPr>
      <w:docPartBody>
        <w:p w:rsidR="00000000" w:rsidRDefault="00000000">
          <w:pPr>
            <w:pStyle w:val="F440DC68822B436484BB7EA2DD0DD69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87B724C80F497FAB5982CC377E50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AE90E0C-0A00-4D7B-BD61-76B9F8D85BA0}"/>
      </w:docPartPr>
      <w:docPartBody>
        <w:p w:rsidR="00000000" w:rsidRDefault="00000000">
          <w:pPr>
            <w:pStyle w:val="F287B724C80F497FAB5982CC377E506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E2266108DE34D95B1E87A467A9280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362D90-C006-4630-8659-EAB7EAC910CD}"/>
      </w:docPartPr>
      <w:docPartBody>
        <w:p w:rsidR="00000000" w:rsidRDefault="00000000">
          <w:pPr>
            <w:pStyle w:val="AE2266108DE34D95B1E87A467A9280E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5035807F4F5F44A58C9E9A12549341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078E46-C460-451D-9314-04CA0CBF17D6}"/>
      </w:docPartPr>
      <w:docPartBody>
        <w:p w:rsidR="00000000" w:rsidRDefault="00000000">
          <w:pPr>
            <w:pStyle w:val="5035807F4F5F44A58C9E9A12549341E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1CA64ED201646A9AD3DAB9540A1701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DC626C2-8285-4A46-B317-E919D6938496}"/>
      </w:docPartPr>
      <w:docPartBody>
        <w:p w:rsidR="00000000" w:rsidRDefault="00000000">
          <w:pPr>
            <w:pStyle w:val="61CA64ED201646A9AD3DAB9540A1701F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8E2021D0B2A41B5A6F13AC20B4949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39B2DF-B3E5-43A3-87F3-51BC1380802D}"/>
      </w:docPartPr>
      <w:docPartBody>
        <w:p w:rsidR="00000000" w:rsidRDefault="00000000">
          <w:pPr>
            <w:pStyle w:val="18E2021D0B2A41B5A6F13AC20B4949F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15B3328C9A994C8787C9230C26B979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5B506D0-3216-41A6-AE1F-E6D8197FD957}"/>
      </w:docPartPr>
      <w:docPartBody>
        <w:p w:rsidR="00000000" w:rsidRDefault="00000000">
          <w:pPr>
            <w:pStyle w:val="15B3328C9A994C8787C9230C26B979A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7F61986A9FA4CFC9BCD89A9BFCB66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E31231C-80AE-44ED-A595-8E4F61ADD95E}"/>
      </w:docPartPr>
      <w:docPartBody>
        <w:p w:rsidR="00000000" w:rsidRDefault="00000000">
          <w:pPr>
            <w:pStyle w:val="37F61986A9FA4CFC9BCD89A9BFCB662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4FF03065D5F47CFA9FBE8798E2F8A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82C38DF-058A-49FB-A777-8FC0C926147B}"/>
      </w:docPartPr>
      <w:docPartBody>
        <w:p w:rsidR="00000000" w:rsidRDefault="00000000">
          <w:pPr>
            <w:pStyle w:val="C4FF03065D5F47CFA9FBE8798E2F8AE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5FDED4A5954A598D929ABCACD82B9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BE732A-3EC7-4A77-A3B5-0E086A345A67}"/>
      </w:docPartPr>
      <w:docPartBody>
        <w:p w:rsidR="00000000" w:rsidRDefault="00000000">
          <w:pPr>
            <w:pStyle w:val="A95FDED4A5954A598D929ABCACD82B9A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EC2E4F1E7D1446F838E3AFF564C84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CEBB5F2-017A-4258-9D67-83EF629151C4}"/>
      </w:docPartPr>
      <w:docPartBody>
        <w:p w:rsidR="00000000" w:rsidRDefault="00000000">
          <w:pPr>
            <w:pStyle w:val="9EC2E4F1E7D1446F838E3AFF564C842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F465BBC565E476CB4E50BB276D00A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7E571ED-95A4-4F83-8851-AF9C6E3A11E0}"/>
      </w:docPartPr>
      <w:docPartBody>
        <w:p w:rsidR="00000000" w:rsidRDefault="00000000">
          <w:pPr>
            <w:pStyle w:val="8F465BBC565E476CB4E50BB276D00A9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6E337BE3E43042169B2DF3370F8DC22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84FF4F-AC23-41F1-9EA9-965D81BD99BE}"/>
      </w:docPartPr>
      <w:docPartBody>
        <w:p w:rsidR="00000000" w:rsidRDefault="00000000">
          <w:pPr>
            <w:pStyle w:val="6E337BE3E43042169B2DF3370F8DC226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471340626440C8AF8C8DE52BADE4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7006D89-68C2-47C7-B517-095ABF028572}"/>
      </w:docPartPr>
      <w:docPartBody>
        <w:p w:rsidR="00000000" w:rsidRDefault="00000000">
          <w:pPr>
            <w:pStyle w:val="73471340626440C8AF8C8DE52BADE49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23D8462EAA04085B40E686AEBD7A84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521BC4-41F3-4BB3-8F54-3BC04F3DA8D5}"/>
      </w:docPartPr>
      <w:docPartBody>
        <w:p w:rsidR="00000000" w:rsidRDefault="00000000">
          <w:pPr>
            <w:pStyle w:val="C23D8462EAA04085B40E686AEBD7A841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B33BFDD9944509AB42AB56DC2876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59619F5-5C7E-452A-AF59-64FF17EAEA38}"/>
      </w:docPartPr>
      <w:docPartBody>
        <w:p w:rsidR="00000000" w:rsidRDefault="00000000">
          <w:pPr>
            <w:pStyle w:val="AFB33BFDD9944509AB42AB56DC2876F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3BFEF82ECFD942139632073B314B1F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6ADF1A0-08CC-42D9-A2F2-4EF010434794}"/>
      </w:docPartPr>
      <w:docPartBody>
        <w:p w:rsidR="00000000" w:rsidRDefault="00000000">
          <w:pPr>
            <w:pStyle w:val="3BFEF82ECFD942139632073B314B1FB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76059C7E474AB18875BF641DF5BC2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349A8B2-94C5-49D5-8B85-1801F095221D}"/>
      </w:docPartPr>
      <w:docPartBody>
        <w:p w:rsidR="00000000" w:rsidRDefault="00000000">
          <w:pPr>
            <w:pStyle w:val="9B76059C7E474AB18875BF641DF5BC2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E36F4602727848B1A431575C035C80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8AB73A-3361-4860-905D-2B6DA83552BE}"/>
      </w:docPartPr>
      <w:docPartBody>
        <w:p w:rsidR="00000000" w:rsidRDefault="00000000">
          <w:pPr>
            <w:pStyle w:val="E36F4602727848B1A431575C035C805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19C423B7C2472F83FBCE35F49699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34C147-DC53-4FD6-96B8-9F81D5A9A87A}"/>
      </w:docPartPr>
      <w:docPartBody>
        <w:p w:rsidR="00000000" w:rsidRDefault="00000000">
          <w:pPr>
            <w:pStyle w:val="9519C423B7C2472F83FBCE35F49699B0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BF8AEF0059447FA9648E7F12EBE42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E4B725-1689-4AF2-841C-141D6553802F}"/>
      </w:docPartPr>
      <w:docPartBody>
        <w:p w:rsidR="00000000" w:rsidRDefault="00000000">
          <w:pPr>
            <w:pStyle w:val="8BF8AEF0059447FA9648E7F12EBE42D5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80396C64D2A4FB6A38DD1E95453C05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256B61-5523-4057-8CAF-2525666BB72B}"/>
      </w:docPartPr>
      <w:docPartBody>
        <w:p w:rsidR="00000000" w:rsidRDefault="00000000">
          <w:pPr>
            <w:pStyle w:val="980396C64D2A4FB6A38DD1E95453C057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0CEEEA10AD0D418A97F6DE487E29AF7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4105ED-7E2C-4BC3-9C37-4A1F33BC73F0}"/>
      </w:docPartPr>
      <w:docPartBody>
        <w:p w:rsidR="00000000" w:rsidRDefault="00000000">
          <w:pPr>
            <w:pStyle w:val="0CEEEA10AD0D418A97F6DE487E29AF73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F80350C8EE4FD28199E6A0416059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27DEB0A-B3C0-4373-8A68-669EB77B2557}"/>
      </w:docPartPr>
      <w:docPartBody>
        <w:p w:rsidR="00000000" w:rsidRDefault="00000000">
          <w:pPr>
            <w:pStyle w:val="A4F80350C8EE4FD28199E6A04160593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77AB9EBA5C440FA9C0730EE2F0963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E571B01-2D30-498A-8A1C-871FD6143FC9}"/>
      </w:docPartPr>
      <w:docPartBody>
        <w:p w:rsidR="00000000" w:rsidRDefault="00000000">
          <w:pPr>
            <w:pStyle w:val="C77AB9EBA5C440FA9C0730EE2F09632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7B87306638409EB3ED3635A71008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642E0BB-4463-48E7-8908-7970B6EA82B4}"/>
      </w:docPartPr>
      <w:docPartBody>
        <w:p w:rsidR="00000000" w:rsidRDefault="00000000">
          <w:pPr>
            <w:pStyle w:val="F27B87306638409EB3ED3635A71008B8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87AC3CF94A3745F4BECADADB2DC60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6FECFB-A53F-47BB-A44B-72536A5FB443}"/>
      </w:docPartPr>
      <w:docPartBody>
        <w:p w:rsidR="00000000" w:rsidRDefault="00000000">
          <w:pPr>
            <w:pStyle w:val="87AC3CF94A3745F4BECADADB2DC608EC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7DD7405C23F344D88AA318F7131A71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70E33B-98C2-493A-A894-EA3022410438}"/>
      </w:docPartPr>
      <w:docPartBody>
        <w:p w:rsidR="00000000" w:rsidRDefault="00000000">
          <w:pPr>
            <w:pStyle w:val="7DD7405C23F344D88AA318F7131A71B9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C526F12DBAD04A949A5CFE66C861379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EDEE8D-D437-4BEC-A19F-694BE27F937E}"/>
      </w:docPartPr>
      <w:docPartBody>
        <w:p w:rsidR="00000000" w:rsidRDefault="00000000">
          <w:pPr>
            <w:pStyle w:val="C526F12DBAD04A949A5CFE66C861379E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6A49D296174A11A29BD50F41BFB84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3471D6A-D7F9-45A9-9624-071AE795FE3D}"/>
      </w:docPartPr>
      <w:docPartBody>
        <w:p w:rsidR="00000000" w:rsidRDefault="00000000">
          <w:pPr>
            <w:pStyle w:val="A96A49D296174A11A29BD50F41BFB842"/>
          </w:pPr>
          <w:r w:rsidRPr="00E24D31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6559257CD543D4B1336910CBEF3E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8B98FC-4138-46B3-B4BB-69B12ABD34F4}"/>
      </w:docPartPr>
      <w:docPartBody>
        <w:p w:rsidR="00000000" w:rsidRDefault="00000000">
          <w:pPr>
            <w:pStyle w:val="956559257CD543D4B1336910CBEF3EC5"/>
          </w:pPr>
          <w:r w:rsidRPr="00E24D31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F3"/>
    <w:rsid w:val="00A9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6C2946C3044230BCBD8F7075889A66">
    <w:name w:val="AC6C2946C3044230BCBD8F7075889A66"/>
    <w:pPr>
      <w:widowControl w:val="0"/>
      <w:jc w:val="both"/>
    </w:pPr>
  </w:style>
  <w:style w:type="paragraph" w:customStyle="1" w:styleId="D3925940648349C3B0ABF78F937BD6B2">
    <w:name w:val="D3925940648349C3B0ABF78F937BD6B2"/>
    <w:pPr>
      <w:widowControl w:val="0"/>
      <w:jc w:val="both"/>
    </w:pPr>
  </w:style>
  <w:style w:type="paragraph" w:customStyle="1" w:styleId="C131613A0775491E9B71D8A047473993">
    <w:name w:val="C131613A0775491E9B71D8A047473993"/>
    <w:pPr>
      <w:widowControl w:val="0"/>
      <w:jc w:val="both"/>
    </w:pPr>
  </w:style>
  <w:style w:type="paragraph" w:customStyle="1" w:styleId="17EA9F5BD9B040D3BDA6983FD18557B0">
    <w:name w:val="17EA9F5BD9B040D3BDA6983FD18557B0"/>
    <w:pPr>
      <w:widowControl w:val="0"/>
      <w:jc w:val="both"/>
    </w:pPr>
  </w:style>
  <w:style w:type="paragraph" w:customStyle="1" w:styleId="928E3BE60D40491ABEB1FE20414ACB7C">
    <w:name w:val="928E3BE60D40491ABEB1FE20414ACB7C"/>
    <w:pPr>
      <w:widowControl w:val="0"/>
      <w:jc w:val="both"/>
    </w:pPr>
  </w:style>
  <w:style w:type="paragraph" w:customStyle="1" w:styleId="B115FCEBAB5244E683D00F2B334441CF">
    <w:name w:val="B115FCEBAB5244E683D00F2B334441CF"/>
    <w:pPr>
      <w:widowControl w:val="0"/>
      <w:jc w:val="both"/>
    </w:pPr>
  </w:style>
  <w:style w:type="paragraph" w:customStyle="1" w:styleId="1F22DD460FB548B1A4818E6A10A91819">
    <w:name w:val="1F22DD460FB548B1A4818E6A10A91819"/>
    <w:pPr>
      <w:widowControl w:val="0"/>
      <w:jc w:val="both"/>
    </w:pPr>
  </w:style>
  <w:style w:type="paragraph" w:customStyle="1" w:styleId="465FC64AE1464F40A3BCF47B18410BB4">
    <w:name w:val="465FC64AE1464F40A3BCF47B18410BB4"/>
    <w:pPr>
      <w:widowControl w:val="0"/>
      <w:jc w:val="both"/>
    </w:pPr>
  </w:style>
  <w:style w:type="paragraph" w:customStyle="1" w:styleId="314FC1B4B7CA4D4CA532BCE377ED45CF">
    <w:name w:val="314FC1B4B7CA4D4CA532BCE377ED45CF"/>
    <w:pPr>
      <w:widowControl w:val="0"/>
      <w:jc w:val="both"/>
    </w:pPr>
  </w:style>
  <w:style w:type="paragraph" w:customStyle="1" w:styleId="17A3FF1C3A27435E9A2D925CF7AA05F5">
    <w:name w:val="17A3FF1C3A27435E9A2D925CF7AA05F5"/>
    <w:pPr>
      <w:widowControl w:val="0"/>
      <w:jc w:val="both"/>
    </w:pPr>
  </w:style>
  <w:style w:type="paragraph" w:customStyle="1" w:styleId="F8DA7B4093B847FA9E15B8C7C57327D4">
    <w:name w:val="F8DA7B4093B847FA9E15B8C7C57327D4"/>
    <w:pPr>
      <w:widowControl w:val="0"/>
      <w:jc w:val="both"/>
    </w:pPr>
  </w:style>
  <w:style w:type="paragraph" w:customStyle="1" w:styleId="7402BFC0C27F401C8E6D59F040B10DD7">
    <w:name w:val="7402BFC0C27F401C8E6D59F040B10DD7"/>
    <w:pPr>
      <w:widowControl w:val="0"/>
      <w:jc w:val="both"/>
    </w:pPr>
  </w:style>
  <w:style w:type="paragraph" w:customStyle="1" w:styleId="0B8238ADA9FE4DEB8F3B4A1686711FB1">
    <w:name w:val="0B8238ADA9FE4DEB8F3B4A1686711FB1"/>
    <w:pPr>
      <w:widowControl w:val="0"/>
      <w:jc w:val="both"/>
    </w:pPr>
  </w:style>
  <w:style w:type="paragraph" w:customStyle="1" w:styleId="6D3E41EB99FC44E1AAF47CE0E17FF546">
    <w:name w:val="6D3E41EB99FC44E1AAF47CE0E17FF546"/>
    <w:pPr>
      <w:widowControl w:val="0"/>
      <w:jc w:val="both"/>
    </w:pPr>
  </w:style>
  <w:style w:type="paragraph" w:customStyle="1" w:styleId="895B4B2068264E0C8836F5C6E88050C5">
    <w:name w:val="895B4B2068264E0C8836F5C6E88050C5"/>
    <w:pPr>
      <w:widowControl w:val="0"/>
      <w:jc w:val="both"/>
    </w:pPr>
  </w:style>
  <w:style w:type="paragraph" w:customStyle="1" w:styleId="05C7C22C166D4F9088E023DB8A8A61AD">
    <w:name w:val="05C7C22C166D4F9088E023DB8A8A61AD"/>
    <w:pPr>
      <w:widowControl w:val="0"/>
      <w:jc w:val="both"/>
    </w:pPr>
  </w:style>
  <w:style w:type="paragraph" w:customStyle="1" w:styleId="4517A3DCC2174FA2B158D210F74F2F5D">
    <w:name w:val="4517A3DCC2174FA2B158D210F74F2F5D"/>
    <w:pPr>
      <w:widowControl w:val="0"/>
      <w:jc w:val="both"/>
    </w:pPr>
  </w:style>
  <w:style w:type="paragraph" w:customStyle="1" w:styleId="91B3F79B8331432CA78D122CE29002F1">
    <w:name w:val="91B3F79B8331432CA78D122CE29002F1"/>
    <w:pPr>
      <w:widowControl w:val="0"/>
      <w:jc w:val="both"/>
    </w:pPr>
  </w:style>
  <w:style w:type="paragraph" w:customStyle="1" w:styleId="91F3D774C85042E7A7DE156AEB8DC1EF">
    <w:name w:val="91F3D774C85042E7A7DE156AEB8DC1EF"/>
    <w:pPr>
      <w:widowControl w:val="0"/>
      <w:jc w:val="both"/>
    </w:pPr>
  </w:style>
  <w:style w:type="paragraph" w:customStyle="1" w:styleId="CA426501F40C452A9E46E7C67D93F0CF">
    <w:name w:val="CA426501F40C452A9E46E7C67D93F0CF"/>
    <w:pPr>
      <w:widowControl w:val="0"/>
      <w:jc w:val="both"/>
    </w:pPr>
  </w:style>
  <w:style w:type="paragraph" w:customStyle="1" w:styleId="AEBDABF7DBC24DFBA154488B367B6501">
    <w:name w:val="AEBDABF7DBC24DFBA154488B367B6501"/>
    <w:pPr>
      <w:widowControl w:val="0"/>
      <w:jc w:val="both"/>
    </w:pPr>
  </w:style>
  <w:style w:type="paragraph" w:customStyle="1" w:styleId="EB6E7CCD2B7F47DAA978A1802CC08B2E">
    <w:name w:val="EB6E7CCD2B7F47DAA978A1802CC08B2E"/>
    <w:pPr>
      <w:widowControl w:val="0"/>
      <w:jc w:val="both"/>
    </w:pPr>
  </w:style>
  <w:style w:type="paragraph" w:customStyle="1" w:styleId="7FEB524E380947E7B087845DDDD42EAD">
    <w:name w:val="7FEB524E380947E7B087845DDDD42EAD"/>
    <w:pPr>
      <w:widowControl w:val="0"/>
      <w:jc w:val="both"/>
    </w:pPr>
  </w:style>
  <w:style w:type="paragraph" w:customStyle="1" w:styleId="61810376EA3A4518A5B89D9310B3F522">
    <w:name w:val="61810376EA3A4518A5B89D9310B3F522"/>
    <w:pPr>
      <w:widowControl w:val="0"/>
      <w:jc w:val="both"/>
    </w:pPr>
  </w:style>
  <w:style w:type="paragraph" w:customStyle="1" w:styleId="33C3201D279744ED85F59F4176B02F47">
    <w:name w:val="33C3201D279744ED85F59F4176B02F47"/>
    <w:pPr>
      <w:widowControl w:val="0"/>
      <w:jc w:val="both"/>
    </w:pPr>
  </w:style>
  <w:style w:type="paragraph" w:customStyle="1" w:styleId="0F006AB5AAFA49E5AD3443BA44E7458F">
    <w:name w:val="0F006AB5AAFA49E5AD3443BA44E7458F"/>
    <w:pPr>
      <w:widowControl w:val="0"/>
      <w:jc w:val="both"/>
    </w:pPr>
  </w:style>
  <w:style w:type="paragraph" w:customStyle="1" w:styleId="3632373A1DA0427B97A77E9C71C12997">
    <w:name w:val="3632373A1DA0427B97A77E9C71C12997"/>
    <w:pPr>
      <w:widowControl w:val="0"/>
      <w:jc w:val="both"/>
    </w:pPr>
  </w:style>
  <w:style w:type="paragraph" w:customStyle="1" w:styleId="306B44F493B04392ACBEE7BB4D26BAB1">
    <w:name w:val="306B44F493B04392ACBEE7BB4D26BAB1"/>
    <w:pPr>
      <w:widowControl w:val="0"/>
      <w:jc w:val="both"/>
    </w:pPr>
  </w:style>
  <w:style w:type="paragraph" w:customStyle="1" w:styleId="17011C5B773F4204A49D2241B0639FE7">
    <w:name w:val="17011C5B773F4204A49D2241B0639FE7"/>
    <w:pPr>
      <w:widowControl w:val="0"/>
      <w:jc w:val="both"/>
    </w:pPr>
  </w:style>
  <w:style w:type="paragraph" w:customStyle="1" w:styleId="16813604034D44458DE6E800C3728C82">
    <w:name w:val="16813604034D44458DE6E800C3728C82"/>
    <w:pPr>
      <w:widowControl w:val="0"/>
      <w:jc w:val="both"/>
    </w:pPr>
  </w:style>
  <w:style w:type="paragraph" w:customStyle="1" w:styleId="6D922811AC154647BB7EF28B367C6F56">
    <w:name w:val="6D922811AC154647BB7EF28B367C6F56"/>
    <w:pPr>
      <w:widowControl w:val="0"/>
      <w:jc w:val="both"/>
    </w:pPr>
  </w:style>
  <w:style w:type="paragraph" w:customStyle="1" w:styleId="34EA43616A9F40E2BE7726BB37FD6585">
    <w:name w:val="34EA43616A9F40E2BE7726BB37FD6585"/>
    <w:pPr>
      <w:widowControl w:val="0"/>
      <w:jc w:val="both"/>
    </w:pPr>
  </w:style>
  <w:style w:type="paragraph" w:customStyle="1" w:styleId="20A4F122BC9B462AAC7FF05C0CF5D1E6">
    <w:name w:val="20A4F122BC9B462AAC7FF05C0CF5D1E6"/>
    <w:pPr>
      <w:widowControl w:val="0"/>
      <w:jc w:val="both"/>
    </w:pPr>
  </w:style>
  <w:style w:type="paragraph" w:customStyle="1" w:styleId="B002525C7FCE45ECBA71B9DC77BF0B2D">
    <w:name w:val="B002525C7FCE45ECBA71B9DC77BF0B2D"/>
    <w:pPr>
      <w:widowControl w:val="0"/>
      <w:jc w:val="both"/>
    </w:pPr>
  </w:style>
  <w:style w:type="paragraph" w:customStyle="1" w:styleId="A728CFA020D843BBBEF7A4B0EC0F8015">
    <w:name w:val="A728CFA020D843BBBEF7A4B0EC0F8015"/>
    <w:pPr>
      <w:widowControl w:val="0"/>
      <w:jc w:val="both"/>
    </w:pPr>
  </w:style>
  <w:style w:type="paragraph" w:customStyle="1" w:styleId="5FCA1FB54E954558B9D4634E412E0F83">
    <w:name w:val="5FCA1FB54E954558B9D4634E412E0F83"/>
    <w:pPr>
      <w:widowControl w:val="0"/>
      <w:jc w:val="both"/>
    </w:pPr>
  </w:style>
  <w:style w:type="paragraph" w:customStyle="1" w:styleId="EDD29EAB1DD34DCE8C937CD832C4F455">
    <w:name w:val="EDD29EAB1DD34DCE8C937CD832C4F455"/>
    <w:pPr>
      <w:widowControl w:val="0"/>
      <w:jc w:val="both"/>
    </w:pPr>
  </w:style>
  <w:style w:type="paragraph" w:customStyle="1" w:styleId="53F0EB724B224173A99797159D19381B">
    <w:name w:val="53F0EB724B224173A99797159D19381B"/>
    <w:pPr>
      <w:widowControl w:val="0"/>
      <w:jc w:val="both"/>
    </w:pPr>
  </w:style>
  <w:style w:type="paragraph" w:customStyle="1" w:styleId="65F76E14550540C59D6903DBA994BA8F">
    <w:name w:val="65F76E14550540C59D6903DBA994BA8F"/>
    <w:pPr>
      <w:widowControl w:val="0"/>
      <w:jc w:val="both"/>
    </w:pPr>
  </w:style>
  <w:style w:type="paragraph" w:customStyle="1" w:styleId="B3DBE60C0F89451FB4DA97A44947CA80">
    <w:name w:val="B3DBE60C0F89451FB4DA97A44947CA80"/>
    <w:pPr>
      <w:widowControl w:val="0"/>
      <w:jc w:val="both"/>
    </w:pPr>
  </w:style>
  <w:style w:type="paragraph" w:customStyle="1" w:styleId="71D527B7B42B4C1193656A00B8570474">
    <w:name w:val="71D527B7B42B4C1193656A00B8570474"/>
    <w:pPr>
      <w:widowControl w:val="0"/>
      <w:jc w:val="both"/>
    </w:pPr>
  </w:style>
  <w:style w:type="paragraph" w:customStyle="1" w:styleId="5B0D69E0A17D4639AF09876F09415D61">
    <w:name w:val="5B0D69E0A17D4639AF09876F09415D61"/>
    <w:pPr>
      <w:widowControl w:val="0"/>
      <w:jc w:val="both"/>
    </w:pPr>
  </w:style>
  <w:style w:type="paragraph" w:customStyle="1" w:styleId="21E92AC1BD2F4FC1927D429B7B84C450">
    <w:name w:val="21E92AC1BD2F4FC1927D429B7B84C450"/>
    <w:pPr>
      <w:widowControl w:val="0"/>
      <w:jc w:val="both"/>
    </w:pPr>
  </w:style>
  <w:style w:type="paragraph" w:customStyle="1" w:styleId="615620611A044C89BF60847B5997C9C8">
    <w:name w:val="615620611A044C89BF60847B5997C9C8"/>
    <w:pPr>
      <w:widowControl w:val="0"/>
      <w:jc w:val="both"/>
    </w:pPr>
  </w:style>
  <w:style w:type="paragraph" w:customStyle="1" w:styleId="948BE5EF2D0040C69E48A7BCCEA3C5B4">
    <w:name w:val="948BE5EF2D0040C69E48A7BCCEA3C5B4"/>
    <w:pPr>
      <w:widowControl w:val="0"/>
      <w:jc w:val="both"/>
    </w:pPr>
  </w:style>
  <w:style w:type="paragraph" w:customStyle="1" w:styleId="D612ACD9F8AF4590B235FF7260BB081E">
    <w:name w:val="D612ACD9F8AF4590B235FF7260BB081E"/>
    <w:pPr>
      <w:widowControl w:val="0"/>
      <w:jc w:val="both"/>
    </w:pPr>
  </w:style>
  <w:style w:type="paragraph" w:customStyle="1" w:styleId="0A94219503004C47835A83553EE92FC9">
    <w:name w:val="0A94219503004C47835A83553EE92FC9"/>
    <w:pPr>
      <w:widowControl w:val="0"/>
      <w:jc w:val="both"/>
    </w:pPr>
  </w:style>
  <w:style w:type="paragraph" w:customStyle="1" w:styleId="07488DCB78104051A76D71F7064A016D">
    <w:name w:val="07488DCB78104051A76D71F7064A016D"/>
    <w:pPr>
      <w:widowControl w:val="0"/>
      <w:jc w:val="both"/>
    </w:pPr>
  </w:style>
  <w:style w:type="paragraph" w:customStyle="1" w:styleId="4BA8D0D68E3C46E4A8A6A546570A6BCC">
    <w:name w:val="4BA8D0D68E3C46E4A8A6A546570A6BCC"/>
    <w:pPr>
      <w:widowControl w:val="0"/>
      <w:jc w:val="both"/>
    </w:pPr>
  </w:style>
  <w:style w:type="paragraph" w:customStyle="1" w:styleId="0B7A1749BF89463FA46FD8D301DB57FF">
    <w:name w:val="0B7A1749BF89463FA46FD8D301DB57FF"/>
    <w:pPr>
      <w:widowControl w:val="0"/>
      <w:jc w:val="both"/>
    </w:pPr>
  </w:style>
  <w:style w:type="paragraph" w:customStyle="1" w:styleId="48FEE3088AEF43CBA83E1F2D2F49DB3C">
    <w:name w:val="48FEE3088AEF43CBA83E1F2D2F49DB3C"/>
    <w:pPr>
      <w:widowControl w:val="0"/>
      <w:jc w:val="both"/>
    </w:pPr>
  </w:style>
  <w:style w:type="paragraph" w:customStyle="1" w:styleId="8780235B694248D0B2C75C2653A56ADA">
    <w:name w:val="8780235B694248D0B2C75C2653A56ADA"/>
    <w:pPr>
      <w:widowControl w:val="0"/>
      <w:jc w:val="both"/>
    </w:pPr>
  </w:style>
  <w:style w:type="paragraph" w:customStyle="1" w:styleId="FFFE6822000241519B2F53163A5A66ED">
    <w:name w:val="FFFE6822000241519B2F53163A5A66ED"/>
    <w:pPr>
      <w:widowControl w:val="0"/>
      <w:jc w:val="both"/>
    </w:pPr>
  </w:style>
  <w:style w:type="paragraph" w:customStyle="1" w:styleId="D47822A5FB464E3480AC898A7C57EB62">
    <w:name w:val="D47822A5FB464E3480AC898A7C57EB62"/>
    <w:pPr>
      <w:widowControl w:val="0"/>
      <w:jc w:val="both"/>
    </w:pPr>
  </w:style>
  <w:style w:type="paragraph" w:customStyle="1" w:styleId="062152E0B37F46BBBE3EB411B6B303C2">
    <w:name w:val="062152E0B37F46BBBE3EB411B6B303C2"/>
    <w:pPr>
      <w:widowControl w:val="0"/>
      <w:jc w:val="both"/>
    </w:pPr>
  </w:style>
  <w:style w:type="paragraph" w:customStyle="1" w:styleId="46A9054EFC0C478EBC49808DF25C195C">
    <w:name w:val="46A9054EFC0C478EBC49808DF25C195C"/>
    <w:pPr>
      <w:widowControl w:val="0"/>
      <w:jc w:val="both"/>
    </w:pPr>
  </w:style>
  <w:style w:type="paragraph" w:customStyle="1" w:styleId="1B778C84FEB3415B991C98790327F0BB">
    <w:name w:val="1B778C84FEB3415B991C98790327F0BB"/>
    <w:pPr>
      <w:widowControl w:val="0"/>
      <w:jc w:val="both"/>
    </w:pPr>
  </w:style>
  <w:style w:type="paragraph" w:customStyle="1" w:styleId="279D66012BC7439D92463B76814F6D80">
    <w:name w:val="279D66012BC7439D92463B76814F6D80"/>
    <w:pPr>
      <w:widowControl w:val="0"/>
      <w:jc w:val="both"/>
    </w:pPr>
  </w:style>
  <w:style w:type="paragraph" w:customStyle="1" w:styleId="8D5A5E29798C49059F28A9D3C95018B7">
    <w:name w:val="8D5A5E29798C49059F28A9D3C95018B7"/>
    <w:pPr>
      <w:widowControl w:val="0"/>
      <w:jc w:val="both"/>
    </w:pPr>
  </w:style>
  <w:style w:type="paragraph" w:customStyle="1" w:styleId="D306AC64989645009167D4BF77FB72BA">
    <w:name w:val="D306AC64989645009167D4BF77FB72BA"/>
    <w:pPr>
      <w:widowControl w:val="0"/>
      <w:jc w:val="both"/>
    </w:pPr>
  </w:style>
  <w:style w:type="paragraph" w:customStyle="1" w:styleId="CB1F6ABE71E24357AD8DDA6563D05D6F">
    <w:name w:val="CB1F6ABE71E24357AD8DDA6563D05D6F"/>
    <w:pPr>
      <w:widowControl w:val="0"/>
      <w:jc w:val="both"/>
    </w:pPr>
  </w:style>
  <w:style w:type="paragraph" w:customStyle="1" w:styleId="40F4C94348D34A4398BB217622EB436F">
    <w:name w:val="40F4C94348D34A4398BB217622EB436F"/>
    <w:pPr>
      <w:widowControl w:val="0"/>
      <w:jc w:val="both"/>
    </w:pPr>
  </w:style>
  <w:style w:type="paragraph" w:customStyle="1" w:styleId="B875D7A651F74749B973DF92A1DA0AAB">
    <w:name w:val="B875D7A651F74749B973DF92A1DA0AAB"/>
    <w:pPr>
      <w:widowControl w:val="0"/>
      <w:jc w:val="both"/>
    </w:pPr>
  </w:style>
  <w:style w:type="paragraph" w:customStyle="1" w:styleId="DA516DB6B88C464690FDDE40EAC2E816">
    <w:name w:val="DA516DB6B88C464690FDDE40EAC2E816"/>
    <w:pPr>
      <w:widowControl w:val="0"/>
      <w:jc w:val="both"/>
    </w:pPr>
  </w:style>
  <w:style w:type="paragraph" w:customStyle="1" w:styleId="90D917BE5CE346E8A3F6E078DF3B9125">
    <w:name w:val="90D917BE5CE346E8A3F6E078DF3B9125"/>
    <w:pPr>
      <w:widowControl w:val="0"/>
      <w:jc w:val="both"/>
    </w:pPr>
  </w:style>
  <w:style w:type="paragraph" w:customStyle="1" w:styleId="1286006CFBD84612BE39192E28C5BD77">
    <w:name w:val="1286006CFBD84612BE39192E28C5BD77"/>
    <w:pPr>
      <w:widowControl w:val="0"/>
      <w:jc w:val="both"/>
    </w:pPr>
  </w:style>
  <w:style w:type="paragraph" w:customStyle="1" w:styleId="36B18DDD56054B238420FC8F83A4F52D">
    <w:name w:val="36B18DDD56054B238420FC8F83A4F52D"/>
    <w:pPr>
      <w:widowControl w:val="0"/>
      <w:jc w:val="both"/>
    </w:pPr>
  </w:style>
  <w:style w:type="paragraph" w:customStyle="1" w:styleId="27676D05181142E4B99D0B06C29A1A3F">
    <w:name w:val="27676D05181142E4B99D0B06C29A1A3F"/>
    <w:pPr>
      <w:widowControl w:val="0"/>
      <w:jc w:val="both"/>
    </w:pPr>
  </w:style>
  <w:style w:type="paragraph" w:customStyle="1" w:styleId="531D5AF05E4A4DFCA513D0B03E8040F8">
    <w:name w:val="531D5AF05E4A4DFCA513D0B03E8040F8"/>
    <w:pPr>
      <w:widowControl w:val="0"/>
      <w:jc w:val="both"/>
    </w:pPr>
  </w:style>
  <w:style w:type="paragraph" w:customStyle="1" w:styleId="2C36A98926AF4A718DC3E109B249335B">
    <w:name w:val="2C36A98926AF4A718DC3E109B249335B"/>
    <w:pPr>
      <w:widowControl w:val="0"/>
      <w:jc w:val="both"/>
    </w:pPr>
  </w:style>
  <w:style w:type="paragraph" w:customStyle="1" w:styleId="A2927FF0234F488BBC0B015CFE4C677E">
    <w:name w:val="A2927FF0234F488BBC0B015CFE4C677E"/>
    <w:pPr>
      <w:widowControl w:val="0"/>
      <w:jc w:val="both"/>
    </w:pPr>
  </w:style>
  <w:style w:type="paragraph" w:customStyle="1" w:styleId="C6A0281EFB2747A79CA700A56C08E58B">
    <w:name w:val="C6A0281EFB2747A79CA700A56C08E58B"/>
    <w:pPr>
      <w:widowControl w:val="0"/>
      <w:jc w:val="both"/>
    </w:pPr>
  </w:style>
  <w:style w:type="paragraph" w:customStyle="1" w:styleId="23CDE4A2072143FEA3920DFC2BECDF67">
    <w:name w:val="23CDE4A2072143FEA3920DFC2BECDF67"/>
    <w:pPr>
      <w:widowControl w:val="0"/>
      <w:jc w:val="both"/>
    </w:pPr>
  </w:style>
  <w:style w:type="paragraph" w:customStyle="1" w:styleId="9F59604084634377A799745F14E40BE0">
    <w:name w:val="9F59604084634377A799745F14E40BE0"/>
    <w:pPr>
      <w:widowControl w:val="0"/>
      <w:jc w:val="both"/>
    </w:pPr>
  </w:style>
  <w:style w:type="paragraph" w:customStyle="1" w:styleId="AEE8396030F144398E1FB33F91237CA6">
    <w:name w:val="AEE8396030F144398E1FB33F91237CA6"/>
    <w:pPr>
      <w:widowControl w:val="0"/>
      <w:jc w:val="both"/>
    </w:pPr>
  </w:style>
  <w:style w:type="paragraph" w:customStyle="1" w:styleId="C1D76535CB9346FA925111566EC63497">
    <w:name w:val="C1D76535CB9346FA925111566EC63497"/>
    <w:pPr>
      <w:widowControl w:val="0"/>
      <w:jc w:val="both"/>
    </w:pPr>
  </w:style>
  <w:style w:type="paragraph" w:customStyle="1" w:styleId="37EF52FF2CEF4025B15B7806E1F95162">
    <w:name w:val="37EF52FF2CEF4025B15B7806E1F95162"/>
    <w:pPr>
      <w:widowControl w:val="0"/>
      <w:jc w:val="both"/>
    </w:pPr>
  </w:style>
  <w:style w:type="paragraph" w:customStyle="1" w:styleId="B8AB721A51D640A6A15641DB4D68D90C">
    <w:name w:val="B8AB721A51D640A6A15641DB4D68D90C"/>
    <w:pPr>
      <w:widowControl w:val="0"/>
      <w:jc w:val="both"/>
    </w:pPr>
  </w:style>
  <w:style w:type="paragraph" w:customStyle="1" w:styleId="2F028AE720D6487DA0A964F2AEEC6BF9">
    <w:name w:val="2F028AE720D6487DA0A964F2AEEC6BF9"/>
    <w:pPr>
      <w:widowControl w:val="0"/>
      <w:jc w:val="both"/>
    </w:pPr>
  </w:style>
  <w:style w:type="paragraph" w:customStyle="1" w:styleId="48C8CE50781346A1BD8055D4B8BE391E">
    <w:name w:val="48C8CE50781346A1BD8055D4B8BE391E"/>
    <w:pPr>
      <w:widowControl w:val="0"/>
      <w:jc w:val="both"/>
    </w:pPr>
  </w:style>
  <w:style w:type="paragraph" w:customStyle="1" w:styleId="551AD2D7A39A413EB421372007921B7A">
    <w:name w:val="551AD2D7A39A413EB421372007921B7A"/>
    <w:pPr>
      <w:widowControl w:val="0"/>
      <w:jc w:val="both"/>
    </w:pPr>
  </w:style>
  <w:style w:type="paragraph" w:customStyle="1" w:styleId="0E2DBCB017224B54A3FF9D6471A78771">
    <w:name w:val="0E2DBCB017224B54A3FF9D6471A78771"/>
    <w:pPr>
      <w:widowControl w:val="0"/>
      <w:jc w:val="both"/>
    </w:pPr>
  </w:style>
  <w:style w:type="paragraph" w:customStyle="1" w:styleId="0872DB6A66374F0AB31A3B7AC90B17DC">
    <w:name w:val="0872DB6A66374F0AB31A3B7AC90B17DC"/>
    <w:pPr>
      <w:widowControl w:val="0"/>
      <w:jc w:val="both"/>
    </w:pPr>
  </w:style>
  <w:style w:type="paragraph" w:customStyle="1" w:styleId="BC1B3893598B48D5A6FB6FBA679AD7E4">
    <w:name w:val="BC1B3893598B48D5A6FB6FBA679AD7E4"/>
    <w:pPr>
      <w:widowControl w:val="0"/>
      <w:jc w:val="both"/>
    </w:pPr>
  </w:style>
  <w:style w:type="paragraph" w:customStyle="1" w:styleId="EA3DBBB1B6FD4BD0BCEF9E203C05EEE3">
    <w:name w:val="EA3DBBB1B6FD4BD0BCEF9E203C05EEE3"/>
    <w:pPr>
      <w:widowControl w:val="0"/>
      <w:jc w:val="both"/>
    </w:pPr>
  </w:style>
  <w:style w:type="paragraph" w:customStyle="1" w:styleId="955C154EB1824E9CBE4B167FE7619621">
    <w:name w:val="955C154EB1824E9CBE4B167FE7619621"/>
    <w:pPr>
      <w:widowControl w:val="0"/>
      <w:jc w:val="both"/>
    </w:pPr>
  </w:style>
  <w:style w:type="paragraph" w:customStyle="1" w:styleId="8DEB40915CCA43D6820D2C42FFC6D59D">
    <w:name w:val="8DEB40915CCA43D6820D2C42FFC6D59D"/>
    <w:pPr>
      <w:widowControl w:val="0"/>
      <w:jc w:val="both"/>
    </w:pPr>
  </w:style>
  <w:style w:type="paragraph" w:customStyle="1" w:styleId="DCCB1AC13A2A48FF860FEED2F2F95E32">
    <w:name w:val="DCCB1AC13A2A48FF860FEED2F2F95E32"/>
    <w:pPr>
      <w:widowControl w:val="0"/>
      <w:jc w:val="both"/>
    </w:pPr>
  </w:style>
  <w:style w:type="paragraph" w:customStyle="1" w:styleId="27842EE1A18948E8839931A7169FE8BA">
    <w:name w:val="27842EE1A18948E8839931A7169FE8BA"/>
    <w:pPr>
      <w:widowControl w:val="0"/>
      <w:jc w:val="both"/>
    </w:pPr>
  </w:style>
  <w:style w:type="paragraph" w:customStyle="1" w:styleId="B24F9F1AF85C48BBB90842B01433C5B5">
    <w:name w:val="B24F9F1AF85C48BBB90842B01433C5B5"/>
    <w:pPr>
      <w:widowControl w:val="0"/>
      <w:jc w:val="both"/>
    </w:pPr>
  </w:style>
  <w:style w:type="paragraph" w:customStyle="1" w:styleId="C3F0D7EFD6C146328C7248ADB28E2CDA">
    <w:name w:val="C3F0D7EFD6C146328C7248ADB28E2CDA"/>
    <w:pPr>
      <w:widowControl w:val="0"/>
      <w:jc w:val="both"/>
    </w:pPr>
  </w:style>
  <w:style w:type="paragraph" w:customStyle="1" w:styleId="5FB350C2BB644E2CBF5580D502DE1C56">
    <w:name w:val="5FB350C2BB644E2CBF5580D502DE1C56"/>
    <w:pPr>
      <w:widowControl w:val="0"/>
      <w:jc w:val="both"/>
    </w:pPr>
  </w:style>
  <w:style w:type="paragraph" w:customStyle="1" w:styleId="4085F26AF735486E8AF5D6CFF13735DF">
    <w:name w:val="4085F26AF735486E8AF5D6CFF13735DF"/>
    <w:pPr>
      <w:widowControl w:val="0"/>
      <w:jc w:val="both"/>
    </w:pPr>
  </w:style>
  <w:style w:type="paragraph" w:customStyle="1" w:styleId="B8849ADFD5EA445BA7487109992140F7">
    <w:name w:val="B8849ADFD5EA445BA7487109992140F7"/>
    <w:pPr>
      <w:widowControl w:val="0"/>
      <w:jc w:val="both"/>
    </w:pPr>
  </w:style>
  <w:style w:type="paragraph" w:customStyle="1" w:styleId="4D88B3F014E64F2392D2567DCC1D7562">
    <w:name w:val="4D88B3F014E64F2392D2567DCC1D7562"/>
    <w:pPr>
      <w:widowControl w:val="0"/>
      <w:jc w:val="both"/>
    </w:pPr>
  </w:style>
  <w:style w:type="paragraph" w:customStyle="1" w:styleId="58AB0664406F40F7B367D888CDAD77DB">
    <w:name w:val="58AB0664406F40F7B367D888CDAD77DB"/>
    <w:pPr>
      <w:widowControl w:val="0"/>
      <w:jc w:val="both"/>
    </w:pPr>
  </w:style>
  <w:style w:type="paragraph" w:customStyle="1" w:styleId="AD49A24E947148C482819EADC94C1276">
    <w:name w:val="AD49A24E947148C482819EADC94C1276"/>
    <w:pPr>
      <w:widowControl w:val="0"/>
      <w:jc w:val="both"/>
    </w:pPr>
  </w:style>
  <w:style w:type="paragraph" w:customStyle="1" w:styleId="CA114D03B67B4E05AC4F4D031EE49B2B">
    <w:name w:val="CA114D03B67B4E05AC4F4D031EE49B2B"/>
    <w:pPr>
      <w:widowControl w:val="0"/>
      <w:jc w:val="both"/>
    </w:pPr>
  </w:style>
  <w:style w:type="paragraph" w:customStyle="1" w:styleId="E7150F66B65F44DB9F910115E1FBA3A8">
    <w:name w:val="E7150F66B65F44DB9F910115E1FBA3A8"/>
    <w:pPr>
      <w:widowControl w:val="0"/>
      <w:jc w:val="both"/>
    </w:pPr>
  </w:style>
  <w:style w:type="paragraph" w:customStyle="1" w:styleId="D8AC7E407B57495293BE9EFEA142B3AD">
    <w:name w:val="D8AC7E407B57495293BE9EFEA142B3AD"/>
    <w:pPr>
      <w:widowControl w:val="0"/>
      <w:jc w:val="both"/>
    </w:pPr>
  </w:style>
  <w:style w:type="paragraph" w:customStyle="1" w:styleId="C0D623836F83427788895A640FB76BA1">
    <w:name w:val="C0D623836F83427788895A640FB76BA1"/>
    <w:pPr>
      <w:widowControl w:val="0"/>
      <w:jc w:val="both"/>
    </w:pPr>
  </w:style>
  <w:style w:type="paragraph" w:customStyle="1" w:styleId="B901FBE51A0F4A229A1915480514273C">
    <w:name w:val="B901FBE51A0F4A229A1915480514273C"/>
    <w:pPr>
      <w:widowControl w:val="0"/>
      <w:jc w:val="both"/>
    </w:pPr>
  </w:style>
  <w:style w:type="paragraph" w:customStyle="1" w:styleId="33E3509E3E1F4E258F673A989D9CF2C3">
    <w:name w:val="33E3509E3E1F4E258F673A989D9CF2C3"/>
    <w:pPr>
      <w:widowControl w:val="0"/>
      <w:jc w:val="both"/>
    </w:pPr>
  </w:style>
  <w:style w:type="paragraph" w:customStyle="1" w:styleId="0E2A146E54344DA58AE440970A4B0F34">
    <w:name w:val="0E2A146E54344DA58AE440970A4B0F34"/>
    <w:pPr>
      <w:widowControl w:val="0"/>
      <w:jc w:val="both"/>
    </w:pPr>
  </w:style>
  <w:style w:type="paragraph" w:customStyle="1" w:styleId="B90FD3D98C4941E89924BB1DC224ECB1">
    <w:name w:val="B90FD3D98C4941E89924BB1DC224ECB1"/>
    <w:pPr>
      <w:widowControl w:val="0"/>
      <w:jc w:val="both"/>
    </w:pPr>
  </w:style>
  <w:style w:type="paragraph" w:customStyle="1" w:styleId="80132880CC4E4FB189811CE388DB1002">
    <w:name w:val="80132880CC4E4FB189811CE388DB1002"/>
    <w:pPr>
      <w:widowControl w:val="0"/>
      <w:jc w:val="both"/>
    </w:pPr>
  </w:style>
  <w:style w:type="paragraph" w:customStyle="1" w:styleId="D82692D251294E29B0D6EAAA3FAE2FCC">
    <w:name w:val="D82692D251294E29B0D6EAAA3FAE2FCC"/>
    <w:pPr>
      <w:widowControl w:val="0"/>
      <w:jc w:val="both"/>
    </w:pPr>
  </w:style>
  <w:style w:type="paragraph" w:customStyle="1" w:styleId="3813E00DD47748DEAC85141D0F215601">
    <w:name w:val="3813E00DD47748DEAC85141D0F215601"/>
    <w:pPr>
      <w:widowControl w:val="0"/>
      <w:jc w:val="both"/>
    </w:pPr>
  </w:style>
  <w:style w:type="paragraph" w:customStyle="1" w:styleId="B7D4AAD823F14C039276C11134CF8FF7">
    <w:name w:val="B7D4AAD823F14C039276C11134CF8FF7"/>
    <w:pPr>
      <w:widowControl w:val="0"/>
      <w:jc w:val="both"/>
    </w:pPr>
  </w:style>
  <w:style w:type="paragraph" w:customStyle="1" w:styleId="1B285B301DF243B6A42BA6F6CCBDC0A6">
    <w:name w:val="1B285B301DF243B6A42BA6F6CCBDC0A6"/>
    <w:pPr>
      <w:widowControl w:val="0"/>
      <w:jc w:val="both"/>
    </w:pPr>
  </w:style>
  <w:style w:type="paragraph" w:customStyle="1" w:styleId="4E97AE499911434AA428697D71A0C18C">
    <w:name w:val="4E97AE499911434AA428697D71A0C18C"/>
    <w:pPr>
      <w:widowControl w:val="0"/>
      <w:jc w:val="both"/>
    </w:pPr>
  </w:style>
  <w:style w:type="paragraph" w:customStyle="1" w:styleId="BC335A3207414A1AA5AE8683D7733781">
    <w:name w:val="BC335A3207414A1AA5AE8683D7733781"/>
    <w:pPr>
      <w:widowControl w:val="0"/>
      <w:jc w:val="both"/>
    </w:pPr>
  </w:style>
  <w:style w:type="paragraph" w:customStyle="1" w:styleId="045667A9445F47B29CA7E114A6DB280B">
    <w:name w:val="045667A9445F47B29CA7E114A6DB280B"/>
    <w:pPr>
      <w:widowControl w:val="0"/>
      <w:jc w:val="both"/>
    </w:pPr>
  </w:style>
  <w:style w:type="paragraph" w:customStyle="1" w:styleId="BF96E337A7F947F4A32AEC5E7B5C37F5">
    <w:name w:val="BF96E337A7F947F4A32AEC5E7B5C37F5"/>
    <w:pPr>
      <w:widowControl w:val="0"/>
      <w:jc w:val="both"/>
    </w:pPr>
  </w:style>
  <w:style w:type="paragraph" w:customStyle="1" w:styleId="0EC76C4388DB4E43A52FA5D8568BEAC0">
    <w:name w:val="0EC76C4388DB4E43A52FA5D8568BEAC0"/>
    <w:pPr>
      <w:widowControl w:val="0"/>
      <w:jc w:val="both"/>
    </w:pPr>
  </w:style>
  <w:style w:type="paragraph" w:customStyle="1" w:styleId="E161EF9AF6DC4ED2B5E35260E3A93FD5">
    <w:name w:val="E161EF9AF6DC4ED2B5E35260E3A93FD5"/>
    <w:pPr>
      <w:widowControl w:val="0"/>
      <w:jc w:val="both"/>
    </w:pPr>
  </w:style>
  <w:style w:type="paragraph" w:customStyle="1" w:styleId="EA45D28484954C259BEECED778FA3625">
    <w:name w:val="EA45D28484954C259BEECED778FA3625"/>
    <w:pPr>
      <w:widowControl w:val="0"/>
      <w:jc w:val="both"/>
    </w:pPr>
  </w:style>
  <w:style w:type="paragraph" w:customStyle="1" w:styleId="A31FE86E51634FB3AF5FE92E85654603">
    <w:name w:val="A31FE86E51634FB3AF5FE92E85654603"/>
    <w:pPr>
      <w:widowControl w:val="0"/>
      <w:jc w:val="both"/>
    </w:pPr>
  </w:style>
  <w:style w:type="paragraph" w:customStyle="1" w:styleId="96DF91EE89D0452496EDB6B0B5910C19">
    <w:name w:val="96DF91EE89D0452496EDB6B0B5910C19"/>
    <w:pPr>
      <w:widowControl w:val="0"/>
      <w:jc w:val="both"/>
    </w:pPr>
  </w:style>
  <w:style w:type="paragraph" w:customStyle="1" w:styleId="C5A3DB7D3F774648B596A37519277AA3">
    <w:name w:val="C5A3DB7D3F774648B596A37519277AA3"/>
    <w:pPr>
      <w:widowControl w:val="0"/>
      <w:jc w:val="both"/>
    </w:pPr>
  </w:style>
  <w:style w:type="paragraph" w:customStyle="1" w:styleId="5555768E46894DABB7683200A3ABFADE">
    <w:name w:val="5555768E46894DABB7683200A3ABFADE"/>
    <w:pPr>
      <w:widowControl w:val="0"/>
      <w:jc w:val="both"/>
    </w:pPr>
  </w:style>
  <w:style w:type="paragraph" w:customStyle="1" w:styleId="7977A8F4FB95431CACC0E6A96E90AE24">
    <w:name w:val="7977A8F4FB95431CACC0E6A96E90AE24"/>
    <w:pPr>
      <w:widowControl w:val="0"/>
      <w:jc w:val="both"/>
    </w:pPr>
  </w:style>
  <w:style w:type="paragraph" w:customStyle="1" w:styleId="0DA5FB585F904FD9AD8101CDF37BCB97">
    <w:name w:val="0DA5FB585F904FD9AD8101CDF37BCB97"/>
    <w:pPr>
      <w:widowControl w:val="0"/>
      <w:jc w:val="both"/>
    </w:pPr>
  </w:style>
  <w:style w:type="paragraph" w:customStyle="1" w:styleId="F283B68453CC4B2EBFA8B93ED34C847F">
    <w:name w:val="F283B68453CC4B2EBFA8B93ED34C847F"/>
    <w:pPr>
      <w:widowControl w:val="0"/>
      <w:jc w:val="both"/>
    </w:pPr>
  </w:style>
  <w:style w:type="paragraph" w:customStyle="1" w:styleId="FF2B997F10AA4421969C11880D7064D1">
    <w:name w:val="FF2B997F10AA4421969C11880D7064D1"/>
    <w:pPr>
      <w:widowControl w:val="0"/>
      <w:jc w:val="both"/>
    </w:pPr>
  </w:style>
  <w:style w:type="paragraph" w:customStyle="1" w:styleId="949E85107B4D42F9972729F1C5AD7571">
    <w:name w:val="949E85107B4D42F9972729F1C5AD7571"/>
    <w:pPr>
      <w:widowControl w:val="0"/>
      <w:jc w:val="both"/>
    </w:pPr>
  </w:style>
  <w:style w:type="paragraph" w:customStyle="1" w:styleId="EFEE51DE7AB141EE9A6C64B08E3B84DD">
    <w:name w:val="EFEE51DE7AB141EE9A6C64B08E3B84DD"/>
    <w:pPr>
      <w:widowControl w:val="0"/>
      <w:jc w:val="both"/>
    </w:pPr>
  </w:style>
  <w:style w:type="paragraph" w:customStyle="1" w:styleId="BF9D011A78D24165BC5A46CF57F5E899">
    <w:name w:val="BF9D011A78D24165BC5A46CF57F5E899"/>
    <w:pPr>
      <w:widowControl w:val="0"/>
      <w:jc w:val="both"/>
    </w:pPr>
  </w:style>
  <w:style w:type="paragraph" w:customStyle="1" w:styleId="2B6A486186414219815CF59B0F004513">
    <w:name w:val="2B6A486186414219815CF59B0F004513"/>
    <w:pPr>
      <w:widowControl w:val="0"/>
      <w:jc w:val="both"/>
    </w:pPr>
  </w:style>
  <w:style w:type="paragraph" w:customStyle="1" w:styleId="15C9AFFCF19B4255B5BE7D2A90BABE14">
    <w:name w:val="15C9AFFCF19B4255B5BE7D2A90BABE14"/>
    <w:pPr>
      <w:widowControl w:val="0"/>
      <w:jc w:val="both"/>
    </w:pPr>
  </w:style>
  <w:style w:type="paragraph" w:customStyle="1" w:styleId="DAD94C2F16B543E494BCB207B574FDC9">
    <w:name w:val="DAD94C2F16B543E494BCB207B574FDC9"/>
    <w:pPr>
      <w:widowControl w:val="0"/>
      <w:jc w:val="both"/>
    </w:pPr>
  </w:style>
  <w:style w:type="paragraph" w:customStyle="1" w:styleId="931F423F28B3445589B86CB559E350D9">
    <w:name w:val="931F423F28B3445589B86CB559E350D9"/>
    <w:pPr>
      <w:widowControl w:val="0"/>
      <w:jc w:val="both"/>
    </w:pPr>
  </w:style>
  <w:style w:type="paragraph" w:customStyle="1" w:styleId="C58AD305A975499E8BC08C663EA8BC1E">
    <w:name w:val="C58AD305A975499E8BC08C663EA8BC1E"/>
    <w:pPr>
      <w:widowControl w:val="0"/>
      <w:jc w:val="both"/>
    </w:pPr>
  </w:style>
  <w:style w:type="paragraph" w:customStyle="1" w:styleId="D20C2BB248484258925208C2AE57509C">
    <w:name w:val="D20C2BB248484258925208C2AE57509C"/>
    <w:pPr>
      <w:widowControl w:val="0"/>
      <w:jc w:val="both"/>
    </w:pPr>
  </w:style>
  <w:style w:type="paragraph" w:customStyle="1" w:styleId="F500CAA766C3498EA2232FD8C8C5E54B">
    <w:name w:val="F500CAA766C3498EA2232FD8C8C5E54B"/>
    <w:pPr>
      <w:widowControl w:val="0"/>
      <w:jc w:val="both"/>
    </w:pPr>
  </w:style>
  <w:style w:type="paragraph" w:customStyle="1" w:styleId="0B5634FEB84047A0938C7C7EA99DC4AD">
    <w:name w:val="0B5634FEB84047A0938C7C7EA99DC4AD"/>
    <w:pPr>
      <w:widowControl w:val="0"/>
      <w:jc w:val="both"/>
    </w:pPr>
  </w:style>
  <w:style w:type="paragraph" w:customStyle="1" w:styleId="950C8DEA19344DFB94EA00C4ACF07E74">
    <w:name w:val="950C8DEA19344DFB94EA00C4ACF07E74"/>
    <w:pPr>
      <w:widowControl w:val="0"/>
      <w:jc w:val="both"/>
    </w:pPr>
  </w:style>
  <w:style w:type="paragraph" w:customStyle="1" w:styleId="F661F6E2F66A4CC882B1750813CB797E">
    <w:name w:val="F661F6E2F66A4CC882B1750813CB797E"/>
    <w:pPr>
      <w:widowControl w:val="0"/>
      <w:jc w:val="both"/>
    </w:pPr>
  </w:style>
  <w:style w:type="paragraph" w:customStyle="1" w:styleId="7AF6CAFA62174B7BB15E9783BE3B53CC">
    <w:name w:val="7AF6CAFA62174B7BB15E9783BE3B53CC"/>
    <w:pPr>
      <w:widowControl w:val="0"/>
      <w:jc w:val="both"/>
    </w:pPr>
  </w:style>
  <w:style w:type="paragraph" w:customStyle="1" w:styleId="1186FAF9E4C94073A55C5C622925A1BD">
    <w:name w:val="1186FAF9E4C94073A55C5C622925A1BD"/>
    <w:pPr>
      <w:widowControl w:val="0"/>
      <w:jc w:val="both"/>
    </w:pPr>
  </w:style>
  <w:style w:type="paragraph" w:customStyle="1" w:styleId="CE5F4E29FA6346E0834CBA97E20A8CAC">
    <w:name w:val="CE5F4E29FA6346E0834CBA97E20A8CAC"/>
    <w:pPr>
      <w:widowControl w:val="0"/>
      <w:jc w:val="both"/>
    </w:pPr>
  </w:style>
  <w:style w:type="paragraph" w:customStyle="1" w:styleId="33A7914887204157BB35D9BF376851BF">
    <w:name w:val="33A7914887204157BB35D9BF376851BF"/>
    <w:pPr>
      <w:widowControl w:val="0"/>
      <w:jc w:val="both"/>
    </w:pPr>
  </w:style>
  <w:style w:type="paragraph" w:customStyle="1" w:styleId="54E21B7263A445FAA0C76872C460A059">
    <w:name w:val="54E21B7263A445FAA0C76872C460A059"/>
    <w:pPr>
      <w:widowControl w:val="0"/>
      <w:jc w:val="both"/>
    </w:pPr>
  </w:style>
  <w:style w:type="paragraph" w:customStyle="1" w:styleId="F9FFEA8922224DB8BBDEFE45ADE631B7">
    <w:name w:val="F9FFEA8922224DB8BBDEFE45ADE631B7"/>
    <w:pPr>
      <w:widowControl w:val="0"/>
      <w:jc w:val="both"/>
    </w:pPr>
  </w:style>
  <w:style w:type="paragraph" w:customStyle="1" w:styleId="6E65E7F5C37F424BA4AF0427A611ED8F">
    <w:name w:val="6E65E7F5C37F424BA4AF0427A611ED8F"/>
    <w:pPr>
      <w:widowControl w:val="0"/>
      <w:jc w:val="both"/>
    </w:pPr>
  </w:style>
  <w:style w:type="paragraph" w:customStyle="1" w:styleId="3A980A547871498EABFEEA6FD81331BB">
    <w:name w:val="3A980A547871498EABFEEA6FD81331BB"/>
    <w:pPr>
      <w:widowControl w:val="0"/>
      <w:jc w:val="both"/>
    </w:pPr>
  </w:style>
  <w:style w:type="paragraph" w:customStyle="1" w:styleId="08315911DC0B4E75BF434EA17A987EEF">
    <w:name w:val="08315911DC0B4E75BF434EA17A987EEF"/>
    <w:pPr>
      <w:widowControl w:val="0"/>
      <w:jc w:val="both"/>
    </w:pPr>
  </w:style>
  <w:style w:type="paragraph" w:customStyle="1" w:styleId="B2F84422885E45828C5487A0489800A0">
    <w:name w:val="B2F84422885E45828C5487A0489800A0"/>
    <w:pPr>
      <w:widowControl w:val="0"/>
      <w:jc w:val="both"/>
    </w:pPr>
  </w:style>
  <w:style w:type="paragraph" w:customStyle="1" w:styleId="06F2887130EB4F3D99977A3C7C42CD42">
    <w:name w:val="06F2887130EB4F3D99977A3C7C42CD42"/>
    <w:pPr>
      <w:widowControl w:val="0"/>
      <w:jc w:val="both"/>
    </w:pPr>
  </w:style>
  <w:style w:type="paragraph" w:customStyle="1" w:styleId="5C8B63A189FF4EF396E8247C0B9EB20F">
    <w:name w:val="5C8B63A189FF4EF396E8247C0B9EB20F"/>
    <w:pPr>
      <w:widowControl w:val="0"/>
      <w:jc w:val="both"/>
    </w:pPr>
  </w:style>
  <w:style w:type="paragraph" w:customStyle="1" w:styleId="1E83C4A182B24AA79E5226E27E158658">
    <w:name w:val="1E83C4A182B24AA79E5226E27E158658"/>
    <w:pPr>
      <w:widowControl w:val="0"/>
      <w:jc w:val="both"/>
    </w:pPr>
  </w:style>
  <w:style w:type="paragraph" w:customStyle="1" w:styleId="FC4B272C02AC4D01875B2A02C7E9F354">
    <w:name w:val="FC4B272C02AC4D01875B2A02C7E9F354"/>
    <w:pPr>
      <w:widowControl w:val="0"/>
      <w:jc w:val="both"/>
    </w:pPr>
  </w:style>
  <w:style w:type="paragraph" w:customStyle="1" w:styleId="248B545BC44649B2A800FD7A626BCA89">
    <w:name w:val="248B545BC44649B2A800FD7A626BCA89"/>
    <w:pPr>
      <w:widowControl w:val="0"/>
      <w:jc w:val="both"/>
    </w:pPr>
  </w:style>
  <w:style w:type="paragraph" w:customStyle="1" w:styleId="E16E53F09E234CFFBAE440D4E3711721">
    <w:name w:val="E16E53F09E234CFFBAE440D4E3711721"/>
    <w:pPr>
      <w:widowControl w:val="0"/>
      <w:jc w:val="both"/>
    </w:pPr>
  </w:style>
  <w:style w:type="paragraph" w:customStyle="1" w:styleId="CFFE1DE9210C47269A301BC6C7A7B2C6">
    <w:name w:val="CFFE1DE9210C47269A301BC6C7A7B2C6"/>
    <w:pPr>
      <w:widowControl w:val="0"/>
      <w:jc w:val="both"/>
    </w:pPr>
  </w:style>
  <w:style w:type="paragraph" w:customStyle="1" w:styleId="235FC76845C54287A5D315000245A9CB">
    <w:name w:val="235FC76845C54287A5D315000245A9CB"/>
    <w:pPr>
      <w:widowControl w:val="0"/>
      <w:jc w:val="both"/>
    </w:pPr>
  </w:style>
  <w:style w:type="paragraph" w:customStyle="1" w:styleId="A45315CF2B7E47519AC127CE59094305">
    <w:name w:val="A45315CF2B7E47519AC127CE59094305"/>
    <w:pPr>
      <w:widowControl w:val="0"/>
      <w:jc w:val="both"/>
    </w:pPr>
  </w:style>
  <w:style w:type="paragraph" w:customStyle="1" w:styleId="38DC7C316B694C6EAB6E35C496BB7017">
    <w:name w:val="38DC7C316B694C6EAB6E35C496BB7017"/>
    <w:pPr>
      <w:widowControl w:val="0"/>
      <w:jc w:val="both"/>
    </w:pPr>
  </w:style>
  <w:style w:type="paragraph" w:customStyle="1" w:styleId="7375D8E40F4A4F24B3DD2970A2F5A62D">
    <w:name w:val="7375D8E40F4A4F24B3DD2970A2F5A62D"/>
    <w:pPr>
      <w:widowControl w:val="0"/>
      <w:jc w:val="both"/>
    </w:pPr>
  </w:style>
  <w:style w:type="paragraph" w:customStyle="1" w:styleId="5BC088B336794412BA1AEF4F6415ECC5">
    <w:name w:val="5BC088B336794412BA1AEF4F6415ECC5"/>
    <w:pPr>
      <w:widowControl w:val="0"/>
      <w:jc w:val="both"/>
    </w:pPr>
  </w:style>
  <w:style w:type="paragraph" w:customStyle="1" w:styleId="86A603DEA93B42A9A7F965773C014A35">
    <w:name w:val="86A603DEA93B42A9A7F965773C014A35"/>
    <w:pPr>
      <w:widowControl w:val="0"/>
      <w:jc w:val="both"/>
    </w:pPr>
  </w:style>
  <w:style w:type="paragraph" w:customStyle="1" w:styleId="CE9E81A803F5489E8F4EC3028CBE160C">
    <w:name w:val="CE9E81A803F5489E8F4EC3028CBE160C"/>
    <w:pPr>
      <w:widowControl w:val="0"/>
      <w:jc w:val="both"/>
    </w:pPr>
  </w:style>
  <w:style w:type="paragraph" w:customStyle="1" w:styleId="2DEEC9700DD64B958687F20B977BC8A8">
    <w:name w:val="2DEEC9700DD64B958687F20B977BC8A8"/>
    <w:pPr>
      <w:widowControl w:val="0"/>
      <w:jc w:val="both"/>
    </w:pPr>
  </w:style>
  <w:style w:type="paragraph" w:customStyle="1" w:styleId="AC4E4A42D2FB4B91B60166BAFB9F5044">
    <w:name w:val="AC4E4A42D2FB4B91B60166BAFB9F5044"/>
    <w:pPr>
      <w:widowControl w:val="0"/>
      <w:jc w:val="both"/>
    </w:pPr>
  </w:style>
  <w:style w:type="paragraph" w:customStyle="1" w:styleId="3B7E160169F84D6FB9CED008CD7562FB">
    <w:name w:val="3B7E160169F84D6FB9CED008CD7562FB"/>
    <w:pPr>
      <w:widowControl w:val="0"/>
      <w:jc w:val="both"/>
    </w:pPr>
  </w:style>
  <w:style w:type="paragraph" w:customStyle="1" w:styleId="A5306EDA35094F91AE031C427BE9818F">
    <w:name w:val="A5306EDA35094F91AE031C427BE9818F"/>
    <w:pPr>
      <w:widowControl w:val="0"/>
      <w:jc w:val="both"/>
    </w:pPr>
  </w:style>
  <w:style w:type="paragraph" w:customStyle="1" w:styleId="08131960697A4F24BCE0C15BBD5DCBDB">
    <w:name w:val="08131960697A4F24BCE0C15BBD5DCBDB"/>
    <w:pPr>
      <w:widowControl w:val="0"/>
      <w:jc w:val="both"/>
    </w:pPr>
  </w:style>
  <w:style w:type="paragraph" w:customStyle="1" w:styleId="FC2132B047D44649A61471B4E50BBD66">
    <w:name w:val="FC2132B047D44649A61471B4E50BBD66"/>
    <w:pPr>
      <w:widowControl w:val="0"/>
      <w:jc w:val="both"/>
    </w:pPr>
  </w:style>
  <w:style w:type="paragraph" w:customStyle="1" w:styleId="D56455E613064C5B88AEC9A20EAC64BE">
    <w:name w:val="D56455E613064C5B88AEC9A20EAC64BE"/>
    <w:pPr>
      <w:widowControl w:val="0"/>
      <w:jc w:val="both"/>
    </w:pPr>
  </w:style>
  <w:style w:type="paragraph" w:customStyle="1" w:styleId="EA6E5917EEA242D5A25862DE402A3653">
    <w:name w:val="EA6E5917EEA242D5A25862DE402A3653"/>
    <w:pPr>
      <w:widowControl w:val="0"/>
      <w:jc w:val="both"/>
    </w:pPr>
  </w:style>
  <w:style w:type="paragraph" w:customStyle="1" w:styleId="2EC34B8371094E21B1B1D1CA9C5F46FB">
    <w:name w:val="2EC34B8371094E21B1B1D1CA9C5F46FB"/>
    <w:pPr>
      <w:widowControl w:val="0"/>
      <w:jc w:val="both"/>
    </w:pPr>
  </w:style>
  <w:style w:type="paragraph" w:customStyle="1" w:styleId="EB264EFF75DF44F085C92A44531572DA">
    <w:name w:val="EB264EFF75DF44F085C92A44531572DA"/>
    <w:pPr>
      <w:widowControl w:val="0"/>
      <w:jc w:val="both"/>
    </w:pPr>
  </w:style>
  <w:style w:type="paragraph" w:customStyle="1" w:styleId="679A29B1BF314A3BB42E6BD32C3BA30B">
    <w:name w:val="679A29B1BF314A3BB42E6BD32C3BA30B"/>
    <w:pPr>
      <w:widowControl w:val="0"/>
      <w:jc w:val="both"/>
    </w:pPr>
  </w:style>
  <w:style w:type="paragraph" w:customStyle="1" w:styleId="2FAA33F65CBF4E97A40D299ED810CD94">
    <w:name w:val="2FAA33F65CBF4E97A40D299ED810CD94"/>
    <w:pPr>
      <w:widowControl w:val="0"/>
      <w:jc w:val="both"/>
    </w:pPr>
  </w:style>
  <w:style w:type="paragraph" w:customStyle="1" w:styleId="3CA11DCAC73147D7855992542F9B1480">
    <w:name w:val="3CA11DCAC73147D7855992542F9B1480"/>
    <w:pPr>
      <w:widowControl w:val="0"/>
      <w:jc w:val="both"/>
    </w:pPr>
  </w:style>
  <w:style w:type="paragraph" w:customStyle="1" w:styleId="9D7ACD608740426BBB0CAF5FFE62B474">
    <w:name w:val="9D7ACD608740426BBB0CAF5FFE62B474"/>
    <w:pPr>
      <w:widowControl w:val="0"/>
      <w:jc w:val="both"/>
    </w:pPr>
  </w:style>
  <w:style w:type="paragraph" w:customStyle="1" w:styleId="EB9EBE69D18346F2B5383F99B4DEBCCB">
    <w:name w:val="EB9EBE69D18346F2B5383F99B4DEBCCB"/>
    <w:pPr>
      <w:widowControl w:val="0"/>
      <w:jc w:val="both"/>
    </w:pPr>
  </w:style>
  <w:style w:type="paragraph" w:customStyle="1" w:styleId="3A188BC80667489285DAE99FEB32C913">
    <w:name w:val="3A188BC80667489285DAE99FEB32C913"/>
    <w:pPr>
      <w:widowControl w:val="0"/>
      <w:jc w:val="both"/>
    </w:pPr>
  </w:style>
  <w:style w:type="paragraph" w:customStyle="1" w:styleId="50468E9C408940A8AAAFA6DCC743AB28">
    <w:name w:val="50468E9C408940A8AAAFA6DCC743AB28"/>
    <w:pPr>
      <w:widowControl w:val="0"/>
      <w:jc w:val="both"/>
    </w:pPr>
  </w:style>
  <w:style w:type="paragraph" w:customStyle="1" w:styleId="954D6298F45149E399A1638E2024D3A6">
    <w:name w:val="954D6298F45149E399A1638E2024D3A6"/>
    <w:pPr>
      <w:widowControl w:val="0"/>
      <w:jc w:val="both"/>
    </w:pPr>
  </w:style>
  <w:style w:type="paragraph" w:customStyle="1" w:styleId="393C3CF2A8BF46A588F2A2AEA0D83891">
    <w:name w:val="393C3CF2A8BF46A588F2A2AEA0D83891"/>
    <w:pPr>
      <w:widowControl w:val="0"/>
      <w:jc w:val="both"/>
    </w:pPr>
  </w:style>
  <w:style w:type="paragraph" w:customStyle="1" w:styleId="325A5D94D92A4CEEA338E1D057DBD0CB">
    <w:name w:val="325A5D94D92A4CEEA338E1D057DBD0CB"/>
    <w:pPr>
      <w:widowControl w:val="0"/>
      <w:jc w:val="both"/>
    </w:pPr>
  </w:style>
  <w:style w:type="paragraph" w:customStyle="1" w:styleId="52115353D9794BC0860D26398ACAE4C2">
    <w:name w:val="52115353D9794BC0860D26398ACAE4C2"/>
    <w:pPr>
      <w:widowControl w:val="0"/>
      <w:jc w:val="both"/>
    </w:pPr>
  </w:style>
  <w:style w:type="paragraph" w:customStyle="1" w:styleId="3146D08530DE471E87BB0B3DE4FECB02">
    <w:name w:val="3146D08530DE471E87BB0B3DE4FECB02"/>
    <w:pPr>
      <w:widowControl w:val="0"/>
      <w:jc w:val="both"/>
    </w:pPr>
  </w:style>
  <w:style w:type="paragraph" w:customStyle="1" w:styleId="CE799D696EF74D9DB84C2E73D5E23361">
    <w:name w:val="CE799D696EF74D9DB84C2E73D5E23361"/>
    <w:pPr>
      <w:widowControl w:val="0"/>
      <w:jc w:val="both"/>
    </w:pPr>
  </w:style>
  <w:style w:type="paragraph" w:customStyle="1" w:styleId="E265796DF0A9483395D0D5ADBBE821D9">
    <w:name w:val="E265796DF0A9483395D0D5ADBBE821D9"/>
    <w:pPr>
      <w:widowControl w:val="0"/>
      <w:jc w:val="both"/>
    </w:pPr>
  </w:style>
  <w:style w:type="paragraph" w:customStyle="1" w:styleId="25906B376F234E0CADDEBF7A2F32CA9C">
    <w:name w:val="25906B376F234E0CADDEBF7A2F32CA9C"/>
    <w:pPr>
      <w:widowControl w:val="0"/>
      <w:jc w:val="both"/>
    </w:pPr>
  </w:style>
  <w:style w:type="paragraph" w:customStyle="1" w:styleId="4D91F369EA124B189187D278A9DC0D28">
    <w:name w:val="4D91F369EA124B189187D278A9DC0D28"/>
    <w:pPr>
      <w:widowControl w:val="0"/>
      <w:jc w:val="both"/>
    </w:pPr>
  </w:style>
  <w:style w:type="paragraph" w:customStyle="1" w:styleId="AF904FECEF6F4D24BEBB1BFE258D35DE">
    <w:name w:val="AF904FECEF6F4D24BEBB1BFE258D35DE"/>
    <w:pPr>
      <w:widowControl w:val="0"/>
      <w:jc w:val="both"/>
    </w:pPr>
  </w:style>
  <w:style w:type="paragraph" w:customStyle="1" w:styleId="80AFC22701C04D52B24D0E093E5CB1B0">
    <w:name w:val="80AFC22701C04D52B24D0E093E5CB1B0"/>
    <w:pPr>
      <w:widowControl w:val="0"/>
      <w:jc w:val="both"/>
    </w:pPr>
  </w:style>
  <w:style w:type="paragraph" w:customStyle="1" w:styleId="887217C1B24843978C051629DF454248">
    <w:name w:val="887217C1B24843978C051629DF454248"/>
    <w:pPr>
      <w:widowControl w:val="0"/>
      <w:jc w:val="both"/>
    </w:pPr>
  </w:style>
  <w:style w:type="paragraph" w:customStyle="1" w:styleId="76858E064051424E85F7E5BA225024C9">
    <w:name w:val="76858E064051424E85F7E5BA225024C9"/>
    <w:pPr>
      <w:widowControl w:val="0"/>
      <w:jc w:val="both"/>
    </w:pPr>
  </w:style>
  <w:style w:type="paragraph" w:customStyle="1" w:styleId="4EB64779FA524E70A612B23799199643">
    <w:name w:val="4EB64779FA524E70A612B23799199643"/>
    <w:pPr>
      <w:widowControl w:val="0"/>
      <w:jc w:val="both"/>
    </w:pPr>
  </w:style>
  <w:style w:type="paragraph" w:customStyle="1" w:styleId="6BE115B8C61840508BD379CF7DF32F67">
    <w:name w:val="6BE115B8C61840508BD379CF7DF32F67"/>
    <w:pPr>
      <w:widowControl w:val="0"/>
      <w:jc w:val="both"/>
    </w:pPr>
  </w:style>
  <w:style w:type="paragraph" w:customStyle="1" w:styleId="523D228DFBBB411D8DAB898F24C23885">
    <w:name w:val="523D228DFBBB411D8DAB898F24C23885"/>
    <w:pPr>
      <w:widowControl w:val="0"/>
      <w:jc w:val="both"/>
    </w:pPr>
  </w:style>
  <w:style w:type="paragraph" w:customStyle="1" w:styleId="ADCF5D07C690408B9E087CA89554DB35">
    <w:name w:val="ADCF5D07C690408B9E087CA89554DB35"/>
    <w:pPr>
      <w:widowControl w:val="0"/>
      <w:jc w:val="both"/>
    </w:pPr>
  </w:style>
  <w:style w:type="paragraph" w:customStyle="1" w:styleId="5D80CBC49F114082A272C03FEE4C4C3E">
    <w:name w:val="5D80CBC49F114082A272C03FEE4C4C3E"/>
    <w:pPr>
      <w:widowControl w:val="0"/>
      <w:jc w:val="both"/>
    </w:pPr>
  </w:style>
  <w:style w:type="paragraph" w:customStyle="1" w:styleId="CDDABCD9DC4945E9AC679FEE76F8BAF0">
    <w:name w:val="CDDABCD9DC4945E9AC679FEE76F8BAF0"/>
    <w:pPr>
      <w:widowControl w:val="0"/>
      <w:jc w:val="both"/>
    </w:pPr>
  </w:style>
  <w:style w:type="paragraph" w:customStyle="1" w:styleId="ACE4C44F67C348B192A03DD563585AAD">
    <w:name w:val="ACE4C44F67C348B192A03DD563585AAD"/>
    <w:pPr>
      <w:widowControl w:val="0"/>
      <w:jc w:val="both"/>
    </w:pPr>
  </w:style>
  <w:style w:type="paragraph" w:customStyle="1" w:styleId="7B0FA30FBD9145DF9ADD78C6A574E2A5">
    <w:name w:val="7B0FA30FBD9145DF9ADD78C6A574E2A5"/>
    <w:pPr>
      <w:widowControl w:val="0"/>
      <w:jc w:val="both"/>
    </w:pPr>
  </w:style>
  <w:style w:type="paragraph" w:customStyle="1" w:styleId="720795858AE742F2BE48F0356C8C3704">
    <w:name w:val="720795858AE742F2BE48F0356C8C3704"/>
    <w:pPr>
      <w:widowControl w:val="0"/>
      <w:jc w:val="both"/>
    </w:pPr>
  </w:style>
  <w:style w:type="paragraph" w:customStyle="1" w:styleId="288B34FAF29D491DADDF8B341C0F78E8">
    <w:name w:val="288B34FAF29D491DADDF8B341C0F78E8"/>
    <w:pPr>
      <w:widowControl w:val="0"/>
      <w:jc w:val="both"/>
    </w:pPr>
  </w:style>
  <w:style w:type="paragraph" w:customStyle="1" w:styleId="CDA0FB07C98247D999519C3B99967BDE">
    <w:name w:val="CDA0FB07C98247D999519C3B99967BDE"/>
    <w:pPr>
      <w:widowControl w:val="0"/>
      <w:jc w:val="both"/>
    </w:pPr>
  </w:style>
  <w:style w:type="paragraph" w:customStyle="1" w:styleId="9D41A20F2F074A1E9A61126FD9ADB10C">
    <w:name w:val="9D41A20F2F074A1E9A61126FD9ADB10C"/>
    <w:pPr>
      <w:widowControl w:val="0"/>
      <w:jc w:val="both"/>
    </w:pPr>
  </w:style>
  <w:style w:type="paragraph" w:customStyle="1" w:styleId="609936FF1F4B464188E485AFA144F68B">
    <w:name w:val="609936FF1F4B464188E485AFA144F68B"/>
    <w:pPr>
      <w:widowControl w:val="0"/>
      <w:jc w:val="both"/>
    </w:pPr>
  </w:style>
  <w:style w:type="paragraph" w:customStyle="1" w:styleId="CF54FAB2D94F4ACEBAD2052D69684AF2">
    <w:name w:val="CF54FAB2D94F4ACEBAD2052D69684AF2"/>
    <w:pPr>
      <w:widowControl w:val="0"/>
      <w:jc w:val="both"/>
    </w:pPr>
  </w:style>
  <w:style w:type="paragraph" w:customStyle="1" w:styleId="062F9513CC3248B68B19C92E292FAD5E">
    <w:name w:val="062F9513CC3248B68B19C92E292FAD5E"/>
    <w:pPr>
      <w:widowControl w:val="0"/>
      <w:jc w:val="both"/>
    </w:pPr>
  </w:style>
  <w:style w:type="paragraph" w:customStyle="1" w:styleId="7590D10970D64D7AA4AC0D5DB921EA49">
    <w:name w:val="7590D10970D64D7AA4AC0D5DB921EA49"/>
    <w:pPr>
      <w:widowControl w:val="0"/>
      <w:jc w:val="both"/>
    </w:pPr>
  </w:style>
  <w:style w:type="paragraph" w:customStyle="1" w:styleId="6F38F010337843518211986F59F1DD70">
    <w:name w:val="6F38F010337843518211986F59F1DD70"/>
    <w:pPr>
      <w:widowControl w:val="0"/>
      <w:jc w:val="both"/>
    </w:pPr>
  </w:style>
  <w:style w:type="paragraph" w:customStyle="1" w:styleId="FF94B50A00DE4FF5A4DB45665C281043">
    <w:name w:val="FF94B50A00DE4FF5A4DB45665C281043"/>
    <w:pPr>
      <w:widowControl w:val="0"/>
      <w:jc w:val="both"/>
    </w:pPr>
  </w:style>
  <w:style w:type="paragraph" w:customStyle="1" w:styleId="7A8F24346183464DAE5AA06A33C23D78">
    <w:name w:val="7A8F24346183464DAE5AA06A33C23D78"/>
    <w:pPr>
      <w:widowControl w:val="0"/>
      <w:jc w:val="both"/>
    </w:pPr>
  </w:style>
  <w:style w:type="paragraph" w:customStyle="1" w:styleId="F521388FFB044A1FA0095B40167A0523">
    <w:name w:val="F521388FFB044A1FA0095B40167A0523"/>
    <w:pPr>
      <w:widowControl w:val="0"/>
      <w:jc w:val="both"/>
    </w:pPr>
  </w:style>
  <w:style w:type="paragraph" w:customStyle="1" w:styleId="F12043544FA04A168AB5B541D90CD904">
    <w:name w:val="F12043544FA04A168AB5B541D90CD904"/>
    <w:pPr>
      <w:widowControl w:val="0"/>
      <w:jc w:val="both"/>
    </w:pPr>
  </w:style>
  <w:style w:type="paragraph" w:customStyle="1" w:styleId="22ED6841966149CBA8247701A5C5BFAD">
    <w:name w:val="22ED6841966149CBA8247701A5C5BFAD"/>
    <w:pPr>
      <w:widowControl w:val="0"/>
      <w:jc w:val="both"/>
    </w:pPr>
  </w:style>
  <w:style w:type="paragraph" w:customStyle="1" w:styleId="077428022D2C4AD0B6C9CE0C9D38EC7F">
    <w:name w:val="077428022D2C4AD0B6C9CE0C9D38EC7F"/>
    <w:pPr>
      <w:widowControl w:val="0"/>
      <w:jc w:val="both"/>
    </w:pPr>
  </w:style>
  <w:style w:type="paragraph" w:customStyle="1" w:styleId="C0AB2E9896F941C884BA69D30CA03D8A">
    <w:name w:val="C0AB2E9896F941C884BA69D30CA03D8A"/>
    <w:pPr>
      <w:widowControl w:val="0"/>
      <w:jc w:val="both"/>
    </w:pPr>
  </w:style>
  <w:style w:type="paragraph" w:customStyle="1" w:styleId="C18A732B03634097940FA41E1DDF7A55">
    <w:name w:val="C18A732B03634097940FA41E1DDF7A55"/>
    <w:pPr>
      <w:widowControl w:val="0"/>
      <w:jc w:val="both"/>
    </w:pPr>
  </w:style>
  <w:style w:type="paragraph" w:customStyle="1" w:styleId="5F6940A1C62E459C97471595395DA4F0">
    <w:name w:val="5F6940A1C62E459C97471595395DA4F0"/>
    <w:pPr>
      <w:widowControl w:val="0"/>
      <w:jc w:val="both"/>
    </w:pPr>
  </w:style>
  <w:style w:type="paragraph" w:customStyle="1" w:styleId="0F5B647DB6D74024935201F418EF9ED2">
    <w:name w:val="0F5B647DB6D74024935201F418EF9ED2"/>
    <w:pPr>
      <w:widowControl w:val="0"/>
      <w:jc w:val="both"/>
    </w:pPr>
  </w:style>
  <w:style w:type="paragraph" w:customStyle="1" w:styleId="AFA895AF073446D498CD2BE080525801">
    <w:name w:val="AFA895AF073446D498CD2BE080525801"/>
    <w:pPr>
      <w:widowControl w:val="0"/>
      <w:jc w:val="both"/>
    </w:pPr>
  </w:style>
  <w:style w:type="paragraph" w:customStyle="1" w:styleId="23ECF6BFF1264F5495BAD2BE3FE250B6">
    <w:name w:val="23ECF6BFF1264F5495BAD2BE3FE250B6"/>
    <w:pPr>
      <w:widowControl w:val="0"/>
      <w:jc w:val="both"/>
    </w:pPr>
  </w:style>
  <w:style w:type="paragraph" w:customStyle="1" w:styleId="9B44F578CC2340A2A5E29FF3FE3C699A">
    <w:name w:val="9B44F578CC2340A2A5E29FF3FE3C699A"/>
    <w:pPr>
      <w:widowControl w:val="0"/>
      <w:jc w:val="both"/>
    </w:pPr>
  </w:style>
  <w:style w:type="paragraph" w:customStyle="1" w:styleId="22BF46EED4F041229092FD770D18F3E1">
    <w:name w:val="22BF46EED4F041229092FD770D18F3E1"/>
    <w:pPr>
      <w:widowControl w:val="0"/>
      <w:jc w:val="both"/>
    </w:pPr>
  </w:style>
  <w:style w:type="paragraph" w:customStyle="1" w:styleId="78A3B3CB26DA47419089A2D9C8143C22">
    <w:name w:val="78A3B3CB26DA47419089A2D9C8143C22"/>
    <w:pPr>
      <w:widowControl w:val="0"/>
      <w:jc w:val="both"/>
    </w:pPr>
  </w:style>
  <w:style w:type="paragraph" w:customStyle="1" w:styleId="125E8DFF8B104B15ACC5602729CFFA25">
    <w:name w:val="125E8DFF8B104B15ACC5602729CFFA25"/>
    <w:pPr>
      <w:widowControl w:val="0"/>
      <w:jc w:val="both"/>
    </w:pPr>
  </w:style>
  <w:style w:type="paragraph" w:customStyle="1" w:styleId="8A0CAD8A0AE54DF3A9DCDC9750791738">
    <w:name w:val="8A0CAD8A0AE54DF3A9DCDC9750791738"/>
    <w:pPr>
      <w:widowControl w:val="0"/>
      <w:jc w:val="both"/>
    </w:pPr>
  </w:style>
  <w:style w:type="paragraph" w:customStyle="1" w:styleId="265A198283804B968696B74937ECDB06">
    <w:name w:val="265A198283804B968696B74937ECDB06"/>
    <w:pPr>
      <w:widowControl w:val="0"/>
      <w:jc w:val="both"/>
    </w:pPr>
  </w:style>
  <w:style w:type="paragraph" w:customStyle="1" w:styleId="AA3718FAD6F546DDBD26E5423FF1FB51">
    <w:name w:val="AA3718FAD6F546DDBD26E5423FF1FB51"/>
    <w:pPr>
      <w:widowControl w:val="0"/>
      <w:jc w:val="both"/>
    </w:pPr>
  </w:style>
  <w:style w:type="paragraph" w:customStyle="1" w:styleId="5C93AEB0C8B6490DA02DB3138FF5FC85">
    <w:name w:val="5C93AEB0C8B6490DA02DB3138FF5FC85"/>
    <w:pPr>
      <w:widowControl w:val="0"/>
      <w:jc w:val="both"/>
    </w:pPr>
  </w:style>
  <w:style w:type="paragraph" w:customStyle="1" w:styleId="A488105C388742709C513F4F46A847B9">
    <w:name w:val="A488105C388742709C513F4F46A847B9"/>
    <w:pPr>
      <w:widowControl w:val="0"/>
      <w:jc w:val="both"/>
    </w:pPr>
  </w:style>
  <w:style w:type="paragraph" w:customStyle="1" w:styleId="96D4CF5C355A4539BA00B57A1F4F657D">
    <w:name w:val="96D4CF5C355A4539BA00B57A1F4F657D"/>
    <w:pPr>
      <w:widowControl w:val="0"/>
      <w:jc w:val="both"/>
    </w:pPr>
  </w:style>
  <w:style w:type="paragraph" w:customStyle="1" w:styleId="B066DB6337BC4512BA6025F51C3AB003">
    <w:name w:val="B066DB6337BC4512BA6025F51C3AB003"/>
    <w:pPr>
      <w:widowControl w:val="0"/>
      <w:jc w:val="both"/>
    </w:pPr>
  </w:style>
  <w:style w:type="paragraph" w:customStyle="1" w:styleId="C8B5A254B78244599F1AD5AF9AA08F2C">
    <w:name w:val="C8B5A254B78244599F1AD5AF9AA08F2C"/>
    <w:pPr>
      <w:widowControl w:val="0"/>
      <w:jc w:val="both"/>
    </w:pPr>
  </w:style>
  <w:style w:type="paragraph" w:customStyle="1" w:styleId="47EEA76B5216445D9BED1FE813542496">
    <w:name w:val="47EEA76B5216445D9BED1FE813542496"/>
    <w:pPr>
      <w:widowControl w:val="0"/>
      <w:jc w:val="both"/>
    </w:pPr>
  </w:style>
  <w:style w:type="paragraph" w:customStyle="1" w:styleId="F1F129888743435E8FFC087FC5578613">
    <w:name w:val="F1F129888743435E8FFC087FC5578613"/>
    <w:pPr>
      <w:widowControl w:val="0"/>
      <w:jc w:val="both"/>
    </w:pPr>
  </w:style>
  <w:style w:type="paragraph" w:customStyle="1" w:styleId="6E34050B63B74580879651C105D9E052">
    <w:name w:val="6E34050B63B74580879651C105D9E052"/>
    <w:pPr>
      <w:widowControl w:val="0"/>
      <w:jc w:val="both"/>
    </w:pPr>
  </w:style>
  <w:style w:type="paragraph" w:customStyle="1" w:styleId="F440DC68822B436484BB7EA2DD0DD695">
    <w:name w:val="F440DC68822B436484BB7EA2DD0DD695"/>
    <w:pPr>
      <w:widowControl w:val="0"/>
      <w:jc w:val="both"/>
    </w:pPr>
  </w:style>
  <w:style w:type="paragraph" w:customStyle="1" w:styleId="F287B724C80F497FAB5982CC377E5063">
    <w:name w:val="F287B724C80F497FAB5982CC377E5063"/>
    <w:pPr>
      <w:widowControl w:val="0"/>
      <w:jc w:val="both"/>
    </w:pPr>
  </w:style>
  <w:style w:type="paragraph" w:customStyle="1" w:styleId="AE2266108DE34D95B1E87A467A9280E8">
    <w:name w:val="AE2266108DE34D95B1E87A467A9280E8"/>
    <w:pPr>
      <w:widowControl w:val="0"/>
      <w:jc w:val="both"/>
    </w:pPr>
  </w:style>
  <w:style w:type="paragraph" w:customStyle="1" w:styleId="5035807F4F5F44A58C9E9A12549341E9">
    <w:name w:val="5035807F4F5F44A58C9E9A12549341E9"/>
    <w:pPr>
      <w:widowControl w:val="0"/>
      <w:jc w:val="both"/>
    </w:pPr>
  </w:style>
  <w:style w:type="paragraph" w:customStyle="1" w:styleId="61CA64ED201646A9AD3DAB9540A1701F">
    <w:name w:val="61CA64ED201646A9AD3DAB9540A1701F"/>
    <w:pPr>
      <w:widowControl w:val="0"/>
      <w:jc w:val="both"/>
    </w:pPr>
  </w:style>
  <w:style w:type="paragraph" w:customStyle="1" w:styleId="18E2021D0B2A41B5A6F13AC20B4949F8">
    <w:name w:val="18E2021D0B2A41B5A6F13AC20B4949F8"/>
    <w:pPr>
      <w:widowControl w:val="0"/>
      <w:jc w:val="both"/>
    </w:pPr>
  </w:style>
  <w:style w:type="paragraph" w:customStyle="1" w:styleId="15B3328C9A994C8787C9230C26B979A7">
    <w:name w:val="15B3328C9A994C8787C9230C26B979A7"/>
    <w:pPr>
      <w:widowControl w:val="0"/>
      <w:jc w:val="both"/>
    </w:pPr>
  </w:style>
  <w:style w:type="paragraph" w:customStyle="1" w:styleId="37F61986A9FA4CFC9BCD89A9BFCB6628">
    <w:name w:val="37F61986A9FA4CFC9BCD89A9BFCB6628"/>
    <w:pPr>
      <w:widowControl w:val="0"/>
      <w:jc w:val="both"/>
    </w:pPr>
  </w:style>
  <w:style w:type="paragraph" w:customStyle="1" w:styleId="C4FF03065D5F47CFA9FBE8798E2F8AE1">
    <w:name w:val="C4FF03065D5F47CFA9FBE8798E2F8AE1"/>
    <w:pPr>
      <w:widowControl w:val="0"/>
      <w:jc w:val="both"/>
    </w:pPr>
  </w:style>
  <w:style w:type="paragraph" w:customStyle="1" w:styleId="A95FDED4A5954A598D929ABCACD82B9A">
    <w:name w:val="A95FDED4A5954A598D929ABCACD82B9A"/>
    <w:pPr>
      <w:widowControl w:val="0"/>
      <w:jc w:val="both"/>
    </w:pPr>
  </w:style>
  <w:style w:type="paragraph" w:customStyle="1" w:styleId="9EC2E4F1E7D1446F838E3AFF564C8422">
    <w:name w:val="9EC2E4F1E7D1446F838E3AFF564C8422"/>
    <w:pPr>
      <w:widowControl w:val="0"/>
      <w:jc w:val="both"/>
    </w:pPr>
  </w:style>
  <w:style w:type="paragraph" w:customStyle="1" w:styleId="8F465BBC565E476CB4E50BB276D00A90">
    <w:name w:val="8F465BBC565E476CB4E50BB276D00A90"/>
    <w:pPr>
      <w:widowControl w:val="0"/>
      <w:jc w:val="both"/>
    </w:pPr>
  </w:style>
  <w:style w:type="paragraph" w:customStyle="1" w:styleId="6E337BE3E43042169B2DF3370F8DC226">
    <w:name w:val="6E337BE3E43042169B2DF3370F8DC226"/>
    <w:pPr>
      <w:widowControl w:val="0"/>
      <w:jc w:val="both"/>
    </w:pPr>
  </w:style>
  <w:style w:type="paragraph" w:customStyle="1" w:styleId="73471340626440C8AF8C8DE52BADE493">
    <w:name w:val="73471340626440C8AF8C8DE52BADE493"/>
    <w:pPr>
      <w:widowControl w:val="0"/>
      <w:jc w:val="both"/>
    </w:pPr>
  </w:style>
  <w:style w:type="paragraph" w:customStyle="1" w:styleId="C23D8462EAA04085B40E686AEBD7A841">
    <w:name w:val="C23D8462EAA04085B40E686AEBD7A841"/>
    <w:pPr>
      <w:widowControl w:val="0"/>
      <w:jc w:val="both"/>
    </w:pPr>
  </w:style>
  <w:style w:type="paragraph" w:customStyle="1" w:styleId="AFB33BFDD9944509AB42AB56DC2876F0">
    <w:name w:val="AFB33BFDD9944509AB42AB56DC2876F0"/>
    <w:pPr>
      <w:widowControl w:val="0"/>
      <w:jc w:val="both"/>
    </w:pPr>
  </w:style>
  <w:style w:type="paragraph" w:customStyle="1" w:styleId="3BFEF82ECFD942139632073B314B1FB0">
    <w:name w:val="3BFEF82ECFD942139632073B314B1FB0"/>
    <w:pPr>
      <w:widowControl w:val="0"/>
      <w:jc w:val="both"/>
    </w:pPr>
  </w:style>
  <w:style w:type="paragraph" w:customStyle="1" w:styleId="9B76059C7E474AB18875BF641DF5BC29">
    <w:name w:val="9B76059C7E474AB18875BF641DF5BC29"/>
    <w:pPr>
      <w:widowControl w:val="0"/>
      <w:jc w:val="both"/>
    </w:pPr>
  </w:style>
  <w:style w:type="paragraph" w:customStyle="1" w:styleId="E36F4602727848B1A431575C035C8055">
    <w:name w:val="E36F4602727848B1A431575C035C8055"/>
    <w:pPr>
      <w:widowControl w:val="0"/>
      <w:jc w:val="both"/>
    </w:pPr>
  </w:style>
  <w:style w:type="paragraph" w:customStyle="1" w:styleId="9519C423B7C2472F83FBCE35F49699B0">
    <w:name w:val="9519C423B7C2472F83FBCE35F49699B0"/>
    <w:pPr>
      <w:widowControl w:val="0"/>
      <w:jc w:val="both"/>
    </w:pPr>
  </w:style>
  <w:style w:type="paragraph" w:customStyle="1" w:styleId="8BF8AEF0059447FA9648E7F12EBE42D5">
    <w:name w:val="8BF8AEF0059447FA9648E7F12EBE42D5"/>
    <w:pPr>
      <w:widowControl w:val="0"/>
      <w:jc w:val="both"/>
    </w:pPr>
  </w:style>
  <w:style w:type="paragraph" w:customStyle="1" w:styleId="980396C64D2A4FB6A38DD1E95453C057">
    <w:name w:val="980396C64D2A4FB6A38DD1E95453C057"/>
    <w:pPr>
      <w:widowControl w:val="0"/>
      <w:jc w:val="both"/>
    </w:pPr>
  </w:style>
  <w:style w:type="paragraph" w:customStyle="1" w:styleId="0CEEEA10AD0D418A97F6DE487E29AF73">
    <w:name w:val="0CEEEA10AD0D418A97F6DE487E29AF73"/>
    <w:pPr>
      <w:widowControl w:val="0"/>
      <w:jc w:val="both"/>
    </w:pPr>
  </w:style>
  <w:style w:type="paragraph" w:customStyle="1" w:styleId="A4F80350C8EE4FD28199E6A041605938">
    <w:name w:val="A4F80350C8EE4FD28199E6A041605938"/>
    <w:pPr>
      <w:widowControl w:val="0"/>
      <w:jc w:val="both"/>
    </w:pPr>
  </w:style>
  <w:style w:type="paragraph" w:customStyle="1" w:styleId="C77AB9EBA5C440FA9C0730EE2F096322">
    <w:name w:val="C77AB9EBA5C440FA9C0730EE2F096322"/>
    <w:pPr>
      <w:widowControl w:val="0"/>
      <w:jc w:val="both"/>
    </w:pPr>
  </w:style>
  <w:style w:type="paragraph" w:customStyle="1" w:styleId="F27B87306638409EB3ED3635A71008B8">
    <w:name w:val="F27B87306638409EB3ED3635A71008B8"/>
    <w:pPr>
      <w:widowControl w:val="0"/>
      <w:jc w:val="both"/>
    </w:pPr>
  </w:style>
  <w:style w:type="paragraph" w:customStyle="1" w:styleId="87AC3CF94A3745F4BECADADB2DC608EC">
    <w:name w:val="87AC3CF94A3745F4BECADADB2DC608EC"/>
    <w:pPr>
      <w:widowControl w:val="0"/>
      <w:jc w:val="both"/>
    </w:pPr>
  </w:style>
  <w:style w:type="paragraph" w:customStyle="1" w:styleId="7DD7405C23F344D88AA318F7131A71B9">
    <w:name w:val="7DD7405C23F344D88AA318F7131A71B9"/>
    <w:pPr>
      <w:widowControl w:val="0"/>
      <w:jc w:val="both"/>
    </w:pPr>
  </w:style>
  <w:style w:type="paragraph" w:customStyle="1" w:styleId="C526F12DBAD04A949A5CFE66C861379E">
    <w:name w:val="C526F12DBAD04A949A5CFE66C861379E"/>
    <w:pPr>
      <w:widowControl w:val="0"/>
      <w:jc w:val="both"/>
    </w:pPr>
  </w:style>
  <w:style w:type="paragraph" w:customStyle="1" w:styleId="A96A49D296174A11A29BD50F41BFB842">
    <w:name w:val="A96A49D296174A11A29BD50F41BFB842"/>
    <w:pPr>
      <w:widowControl w:val="0"/>
      <w:jc w:val="both"/>
    </w:pPr>
  </w:style>
  <w:style w:type="paragraph" w:customStyle="1" w:styleId="956559257CD543D4B1336910CBEF3EC5">
    <w:name w:val="956559257CD543D4B1336910CBEF3EC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ED07_メッセージ一覧_テンプレート.dotx</Template>
  <TotalTime>3</TotalTime>
  <Pages>9</Pages>
  <Words>2611</Words>
  <Characters>14888</Characters>
  <Application>Microsoft Office Word</Application>
  <DocSecurity>0</DocSecurity>
  <Lines>124</Lines>
  <Paragraphs>34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2</cp:revision>
  <cp:lastPrinted>2023-02-22T00:08:00Z</cp:lastPrinted>
  <dcterms:created xsi:type="dcterms:W3CDTF">2023-02-22T00:07:00Z</dcterms:created>
  <dcterms:modified xsi:type="dcterms:W3CDTF">2023-02-22T00:12:00Z</dcterms:modified>
</cp:coreProperties>
</file>