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A2F01" w14:textId="77777777" w:rsidR="00976698" w:rsidRDefault="00976698" w:rsidP="006D6CD5">
      <w:pPr>
        <w:pStyle w:val="aa"/>
      </w:pPr>
    </w:p>
    <w:p w14:paraId="75D9F8E6" w14:textId="77777777" w:rsidR="00976698" w:rsidRDefault="00976698" w:rsidP="006D6CD5">
      <w:pPr>
        <w:pStyle w:val="aa"/>
      </w:pPr>
    </w:p>
    <w:p w14:paraId="462E90F5" w14:textId="77777777" w:rsidR="006D6CD5" w:rsidRDefault="006D6CD5" w:rsidP="006D6CD5">
      <w:pPr>
        <w:pStyle w:val="aa"/>
      </w:pPr>
    </w:p>
    <w:p w14:paraId="037BD528" w14:textId="77777777" w:rsidR="006D6CD5" w:rsidRDefault="006D6CD5" w:rsidP="006D6CD5">
      <w:pPr>
        <w:pStyle w:val="aa"/>
      </w:pPr>
    </w:p>
    <w:p w14:paraId="40AD2451" w14:textId="77777777" w:rsidR="006D6CD5" w:rsidRDefault="006D6CD5" w:rsidP="006D6CD5">
      <w:pPr>
        <w:pStyle w:val="aa"/>
      </w:pPr>
    </w:p>
    <w:p w14:paraId="4D570786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1EC88031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 w:rsidR="000321A1">
        <w:rPr>
          <w:rFonts w:hint="eastAsia"/>
        </w:rPr>
        <w:t>ワークフロー</w:t>
      </w:r>
      <w:r w:rsidR="00082851">
        <w:rPr>
          <w:rFonts w:hint="eastAsia"/>
        </w:rPr>
        <w:t>一覧</w:t>
      </w:r>
      <w:r>
        <w:rPr>
          <w:rFonts w:hint="eastAsia"/>
        </w:rPr>
        <w:t xml:space="preserve"> -</w:t>
      </w:r>
    </w:p>
    <w:p w14:paraId="0CEA897B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1CA8F792" w14:textId="77777777" w:rsidR="0069509D" w:rsidRDefault="0069509D" w:rsidP="006D6CD5">
      <w:pPr>
        <w:pStyle w:val="aa"/>
      </w:pPr>
    </w:p>
    <w:p w14:paraId="192E653F" w14:textId="77777777" w:rsidR="002948E5" w:rsidRDefault="002948E5" w:rsidP="006D6CD5">
      <w:pPr>
        <w:pStyle w:val="aa"/>
      </w:pPr>
    </w:p>
    <w:p w14:paraId="23EEE71F" w14:textId="77777777" w:rsidR="002948E5" w:rsidRDefault="002948E5" w:rsidP="006D6CD5">
      <w:pPr>
        <w:pStyle w:val="aa"/>
      </w:pPr>
    </w:p>
    <w:p w14:paraId="1F2563CF" w14:textId="77777777" w:rsidR="00124BD4" w:rsidRDefault="00124BD4" w:rsidP="006D6CD5">
      <w:pPr>
        <w:pStyle w:val="aa"/>
      </w:pPr>
    </w:p>
    <w:p w14:paraId="7872C3FA" w14:textId="77777777" w:rsidR="00124BD4" w:rsidRDefault="00124BD4" w:rsidP="006D6CD5">
      <w:pPr>
        <w:pStyle w:val="aa"/>
      </w:pPr>
    </w:p>
    <w:p w14:paraId="65D54E78" w14:textId="77777777" w:rsidR="00082851" w:rsidRDefault="00082851" w:rsidP="006D6CD5">
      <w:pPr>
        <w:pStyle w:val="aa"/>
      </w:pPr>
    </w:p>
    <w:p w14:paraId="43304D27" w14:textId="77777777" w:rsidR="00082851" w:rsidRDefault="00082851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2B010A" w:rsidRPr="00EA2185" w14:paraId="14AEC804" w14:textId="77777777" w:rsidTr="00EA2185">
        <w:trPr>
          <w:jc w:val="center"/>
        </w:trPr>
        <w:tc>
          <w:tcPr>
            <w:tcW w:w="1271" w:type="dxa"/>
          </w:tcPr>
          <w:p w14:paraId="2F0C98CD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670" w:type="dxa"/>
          </w:tcPr>
          <w:p w14:paraId="114EBCD4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3DF63B97" w14:textId="77777777" w:rsidTr="00EA2185">
        <w:trPr>
          <w:jc w:val="center"/>
        </w:trPr>
        <w:tc>
          <w:tcPr>
            <w:tcW w:w="1271" w:type="dxa"/>
          </w:tcPr>
          <w:p w14:paraId="103C015F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670" w:type="dxa"/>
          </w:tcPr>
          <w:p w14:paraId="690D4AAA" w14:textId="77777777" w:rsidR="002B010A" w:rsidRPr="00EA2185" w:rsidRDefault="00EA2185" w:rsidP="00EA2185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  <w:tr w:rsidR="002B010A" w:rsidRPr="00EA2185" w14:paraId="46CFDFCF" w14:textId="77777777" w:rsidTr="00EA2185">
        <w:trPr>
          <w:jc w:val="center"/>
        </w:trPr>
        <w:tc>
          <w:tcPr>
            <w:tcW w:w="1271" w:type="dxa"/>
          </w:tcPr>
          <w:p w14:paraId="2A58F5E9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670" w:type="dxa"/>
          </w:tcPr>
          <w:p w14:paraId="31DEAE42" w14:textId="77777777" w:rsidR="002B010A" w:rsidRPr="00EA2185" w:rsidRDefault="00EA2185" w:rsidP="00EA2185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</w:tbl>
    <w:p w14:paraId="2FC9ED21" w14:textId="77777777" w:rsidR="0069509D" w:rsidRDefault="0069509D" w:rsidP="006D6CD5">
      <w:pPr>
        <w:pStyle w:val="aa"/>
      </w:pPr>
    </w:p>
    <w:p w14:paraId="709AD829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7F63A08A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BD383D" w:rsidRPr="00EC0D14" w14:paraId="02F05112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C12D3E2" w14:textId="77777777" w:rsidR="00BD383D" w:rsidRPr="00EC0D14" w:rsidRDefault="00BD383D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6957416B" w14:textId="77777777" w:rsidR="00BD383D" w:rsidRPr="00EC0D14" w:rsidRDefault="00BD383D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5375882D" w14:textId="77777777" w:rsidR="00BD383D" w:rsidRPr="00EC0D14" w:rsidRDefault="00BD383D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5EF60C2C" w14:textId="77777777" w:rsidR="00BD383D" w:rsidRPr="00EC0D14" w:rsidRDefault="00BD383D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203DEE6B" w14:textId="77777777" w:rsidR="00BD383D" w:rsidRPr="00EC0D14" w:rsidRDefault="00BD383D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BD383D" w:rsidRPr="00EC0D14" w14:paraId="462D3083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862DCFB" w14:textId="16096837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40BB1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3C460ED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7FC74979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1B5A9DF2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7E6A1178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BD383D" w:rsidRPr="00EC0D14" w14:paraId="0F8399E5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EAAFE9C" w14:textId="66625B63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40BB1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0F68B87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D538040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76BF8A8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42F23F7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3144DF5D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6B38D87" w14:textId="78CA48E9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40BB1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1495BBE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65170DA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D63132B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CE32665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69B03D5F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A39B133" w14:textId="7A918B83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40BB1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24FD721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BFCF284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1F09084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4E4D445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59B5845B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92F4B57" w14:textId="31DC8890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40BB1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66A1CAE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FDAEB0A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C77E8CE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F2AD836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04E861F0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3A370E6" w14:textId="7E7DAA1C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40BB1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02EF93A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51BFF76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E242018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AF00479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229F407C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201EEB4" w14:textId="67D3BC92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40BB1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F2F6A45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90CD512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C57050E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169CB0C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31648E8B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279A691" w14:textId="3F6352FF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40BB1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FF7FA7E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7518A3F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E313786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12C0911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11747B0A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9BD3B44" w14:textId="587FE142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40BB1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B97988F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1C4A5B4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015B8B0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C5B3106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6EEDB8A9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CA0E987" w14:textId="176BD0D1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40BB1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42BB10B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B33B409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98E8A39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C597516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6E8907CE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0D22C46" w14:textId="2F228130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40BB1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9F93D18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9A97605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5216F6A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EBC07ED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1BCBC190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9FD5B94" w14:textId="20F1D009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40BB1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7AF0C6B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17C1B93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13A7A72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B78290E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4D8D1897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2CD675F" w14:textId="1969BDB5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40BB1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D039698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DB516D1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7392259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5E782AD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5A3F1084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8F52881" w14:textId="6C75D22F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40BB1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01FB9ED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C2C8380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2BDAD80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1B5E5D6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709209ED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69869F" w14:textId="3D765793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40BB1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B5E6678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F8DC1DD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C5324EF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CBCC301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6B706340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D93C003" w14:textId="2D7B2621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40BB1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839F0C2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1D608C3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B1AE2DB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17DA003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7607A75F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19C8CD7" w14:textId="0B5129B2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40BB1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DD3FCA1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88F953D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75D1C9A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A1F18CF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1D2689E5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EACD01D" w14:textId="36E5F902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40BB1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6B8B1E3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68D4AFF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5830A4F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F2F1ADF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37CBA6DC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A84E876" w14:textId="0B776C6C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40BB1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7D6E1A5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99B2432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FC88747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AFA84F6" w14:textId="77777777" w:rsidR="00BD383D" w:rsidRPr="00EC0D14" w:rsidRDefault="00BD383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BD383D" w:rsidRPr="00EC0D14" w14:paraId="65A74776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ACD296E" w14:textId="7EA932AA" w:rsidR="00BD383D" w:rsidRPr="00EC0D14" w:rsidRDefault="00BD383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440BB1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BBB1CD4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44DCFDF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82C9C91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27F3880" w14:textId="77777777" w:rsidR="00BD383D" w:rsidRPr="00EC0D14" w:rsidRDefault="00BD383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5D6D6637" w14:textId="77777777" w:rsidR="001B1570" w:rsidRDefault="00424E44" w:rsidP="001B1570">
      <w:pPr>
        <w:pStyle w:val="aa"/>
      </w:pPr>
      <w:r>
        <w:br w:type="page"/>
      </w:r>
    </w:p>
    <w:p w14:paraId="48F72F7C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4DE58A47" w14:textId="77777777" w:rsidR="001B1570" w:rsidRDefault="001B1570" w:rsidP="001B1570">
      <w:pPr>
        <w:pStyle w:val="aa"/>
      </w:pPr>
    </w:p>
    <w:p w14:paraId="79F6A4A6" w14:textId="5773F6AB" w:rsidR="005F74DE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1258837" w:history="1">
        <w:r w:rsidR="005F74DE" w:rsidRPr="007A2D14">
          <w:rPr>
            <w:rStyle w:val="af2"/>
            <w:noProof/>
          </w:rPr>
          <w:t>ワークフロー一覧</w:t>
        </w:r>
        <w:r w:rsidR="005F74DE">
          <w:rPr>
            <w:noProof/>
            <w:webHidden/>
          </w:rPr>
          <w:tab/>
        </w:r>
        <w:r w:rsidR="005F74DE">
          <w:rPr>
            <w:noProof/>
            <w:webHidden/>
          </w:rPr>
          <w:fldChar w:fldCharType="begin"/>
        </w:r>
        <w:r w:rsidR="005F74DE">
          <w:rPr>
            <w:noProof/>
            <w:webHidden/>
          </w:rPr>
          <w:instrText xml:space="preserve"> PAGEREF _Toc71258837 \h </w:instrText>
        </w:r>
        <w:r w:rsidR="005F74DE">
          <w:rPr>
            <w:noProof/>
            <w:webHidden/>
          </w:rPr>
        </w:r>
        <w:r w:rsidR="005F74DE">
          <w:rPr>
            <w:noProof/>
            <w:webHidden/>
          </w:rPr>
          <w:fldChar w:fldCharType="separate"/>
        </w:r>
        <w:r w:rsidR="00440BB1">
          <w:rPr>
            <w:noProof/>
            <w:webHidden/>
          </w:rPr>
          <w:t>3</w:t>
        </w:r>
        <w:r w:rsidR="005F74DE">
          <w:rPr>
            <w:noProof/>
            <w:webHidden/>
          </w:rPr>
          <w:fldChar w:fldCharType="end"/>
        </w:r>
      </w:hyperlink>
    </w:p>
    <w:p w14:paraId="061772DD" w14:textId="77777777" w:rsidR="00550CC3" w:rsidRPr="003A02B2" w:rsidRDefault="003C1464" w:rsidP="009F491C">
      <w:pPr>
        <w:pStyle w:val="aa"/>
      </w:pPr>
      <w:r>
        <w:fldChar w:fldCharType="end"/>
      </w:r>
    </w:p>
    <w:p w14:paraId="4C9E33D1" w14:textId="77777777" w:rsidR="004823D4" w:rsidRPr="004823D4" w:rsidRDefault="004823D4" w:rsidP="003F25F6">
      <w:pPr>
        <w:pStyle w:val="aa"/>
      </w:pPr>
    </w:p>
    <w:p w14:paraId="6C36C738" w14:textId="77777777" w:rsidR="009F348B" w:rsidRDefault="000321A1" w:rsidP="009F348B">
      <w:pPr>
        <w:pStyle w:val="1"/>
      </w:pPr>
      <w:bookmarkStart w:id="0" w:name="_Toc71258837"/>
      <w:r>
        <w:rPr>
          <w:rFonts w:hint="eastAsia"/>
        </w:rPr>
        <w:lastRenderedPageBreak/>
        <w:t>ワークフロー</w:t>
      </w:r>
      <w:r w:rsidR="00191ED3">
        <w:rPr>
          <w:rFonts w:hint="eastAsia"/>
        </w:rPr>
        <w:t>一覧</w:t>
      </w:r>
      <w:bookmarkEnd w:id="0"/>
    </w:p>
    <w:p w14:paraId="0C859793" w14:textId="77777777" w:rsidR="009F348B" w:rsidRDefault="009F348B" w:rsidP="009C118A">
      <w:pPr>
        <w:pStyle w:val="aa"/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0"/>
        <w:gridCol w:w="3969"/>
        <w:gridCol w:w="2835"/>
        <w:gridCol w:w="7371"/>
      </w:tblGrid>
      <w:tr w:rsidR="007627AE" w:rsidRPr="00F76721" w14:paraId="628C52B4" w14:textId="77777777" w:rsidTr="00E85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C1488FD" w14:textId="77777777" w:rsidR="007627AE" w:rsidRPr="00F76721" w:rsidRDefault="007627AE" w:rsidP="0056380C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3969" w:type="dxa"/>
          </w:tcPr>
          <w:p w14:paraId="3AD840A8" w14:textId="77777777" w:rsidR="007627AE" w:rsidRPr="00F76721" w:rsidRDefault="000321A1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ワークフロー</w:t>
            </w:r>
            <w:r w:rsidR="007627AE">
              <w:rPr>
                <w:rFonts w:hint="eastAsia"/>
                <w:sz w:val="12"/>
                <w:szCs w:val="12"/>
              </w:rPr>
              <w:t>名</w:t>
            </w:r>
          </w:p>
        </w:tc>
        <w:tc>
          <w:tcPr>
            <w:tcW w:w="2835" w:type="dxa"/>
          </w:tcPr>
          <w:p w14:paraId="1535327E" w14:textId="77777777" w:rsidR="007627AE" w:rsidRPr="00F76721" w:rsidRDefault="000321A1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ワークフロー</w:t>
            </w:r>
            <w:r w:rsidR="007627AE">
              <w:rPr>
                <w:rFonts w:hint="eastAsia"/>
                <w:sz w:val="12"/>
                <w:szCs w:val="12"/>
              </w:rPr>
              <w:t>ID</w:t>
            </w:r>
          </w:p>
        </w:tc>
        <w:tc>
          <w:tcPr>
            <w:tcW w:w="7371" w:type="dxa"/>
          </w:tcPr>
          <w:p w14:paraId="34DECDDC" w14:textId="77777777" w:rsidR="007627AE" w:rsidRPr="00F76721" w:rsidRDefault="000321A1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ワークフロー</w:t>
            </w:r>
            <w:r w:rsidR="007627AE">
              <w:rPr>
                <w:rFonts w:hint="eastAsia"/>
                <w:sz w:val="12"/>
                <w:szCs w:val="12"/>
              </w:rPr>
              <w:t>説明</w:t>
            </w:r>
          </w:p>
        </w:tc>
      </w:tr>
      <w:tr w:rsidR="007627AE" w:rsidRPr="000B17EC" w14:paraId="6E0613B0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C4D9ECE" w14:textId="4164CB17" w:rsidR="007627AE" w:rsidRPr="00EE40FE" w:rsidRDefault="00EE40FE" w:rsidP="00322CB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440BB1">
              <w:rPr>
                <w:b w:val="0"/>
                <w:bCs w:val="0"/>
                <w:noProof/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8D20F65" w14:textId="77777777" w:rsidR="007627AE" w:rsidRPr="006B1362" w:rsidRDefault="00A708E2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PC利用申請</w:t>
            </w:r>
          </w:p>
        </w:tc>
        <w:tc>
          <w:tcPr>
            <w:tcW w:w="2835" w:type="dxa"/>
          </w:tcPr>
          <w:p w14:paraId="7DA53EE6" w14:textId="77777777" w:rsidR="007627AE" w:rsidRPr="006B1362" w:rsidRDefault="007627AE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XXXXXX</w:t>
            </w:r>
          </w:p>
        </w:tc>
        <w:tc>
          <w:tcPr>
            <w:tcW w:w="7371" w:type="dxa"/>
          </w:tcPr>
          <w:p w14:paraId="476AFA03" w14:textId="77777777" w:rsidR="007627AE" w:rsidRPr="006B1362" w:rsidRDefault="00A708E2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標準PCの利用申請を行うための申請</w:t>
            </w:r>
          </w:p>
        </w:tc>
      </w:tr>
      <w:tr w:rsidR="00EE40FE" w:rsidRPr="00F76721" w14:paraId="2DDC956B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A2E3587" w14:textId="2CB61CBD" w:rsidR="00EE40FE" w:rsidRPr="006B1362" w:rsidRDefault="00EE40FE" w:rsidP="00EE40FE">
            <w:pPr>
              <w:pStyle w:val="aa"/>
              <w:rPr>
                <w:sz w:val="12"/>
                <w:szCs w:val="12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440BB1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59C88024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BE8C7E8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2C49FF86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330A6891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25CE644" w14:textId="78E3A5E5" w:rsidR="00EE40FE" w:rsidRPr="006B1362" w:rsidRDefault="00EE40FE" w:rsidP="00EE40FE">
            <w:pPr>
              <w:pStyle w:val="aa"/>
              <w:rPr>
                <w:sz w:val="12"/>
                <w:szCs w:val="12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440BB1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40FA819D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54B45BE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13BF7579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148A7CF2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15A52B3" w14:textId="1CB116C4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440BB1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71237690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88874D6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25F71FC5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13EE0212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FE8021E" w14:textId="245A0CD8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440BB1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22A60733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66F023F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7BB6191A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24607729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CD21753" w14:textId="520F936E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440BB1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12D59A21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786A8B3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7402A428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61EE86D9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3C837A3" w14:textId="577CB598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440BB1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530B3697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03A188B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7FCC7697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47D49F88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6B826C0" w14:textId="5215F49A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440BB1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31B34727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5BD6DDF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0F2CE187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24B09A2E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2F8F3AE" w14:textId="03118108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440BB1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63A93ACB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E415CC1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5C903E3D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63F3854F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6179F65" w14:textId="786E6699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440BB1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734AA082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0FC8B9F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438517EC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29B458CE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04E19F8" w14:textId="5BCF7312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440BB1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1F46F2A6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FD77C94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08D33567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224004DC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6BFAD02" w14:textId="4D659859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440BB1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25CD4DC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E5EB910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52EE7D0C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5E5D6A21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D073B0D" w14:textId="6BB1C8E6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440BB1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69710E01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133239E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11EA236B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10F0F4E9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0BD5EE9" w14:textId="2D27A02E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440BB1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3BEEF234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8CE7B66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0460CEFA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0BA15197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6F048F1" w14:textId="2F94DB37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440BB1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4B2B052A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C71FE43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4C3440A8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4D67B513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6C3B831" w14:textId="3F0D9BAC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440BB1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5D7DFB54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51FA2F4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69BB3185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1B25C12F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E9A7A1D" w14:textId="45EA6588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440BB1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274B66B4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2AFDBC3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7F8E8F8B" w14:textId="77777777" w:rsidR="00EE40FE" w:rsidRPr="006B1362" w:rsidRDefault="00EE40FE" w:rsidP="00EE40F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40FE" w:rsidRPr="00F76721" w14:paraId="51E68CDC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270DAF4" w14:textId="6CAFB610" w:rsidR="00EE40FE" w:rsidRPr="006B1362" w:rsidRDefault="00EE40FE" w:rsidP="00EE40FE">
            <w:pPr>
              <w:pStyle w:val="aa"/>
              <w:rPr>
                <w:sz w:val="12"/>
                <w:szCs w:val="12"/>
                <w:u w:val="single"/>
              </w:rPr>
            </w:pPr>
            <w:r w:rsidRPr="003E0837">
              <w:rPr>
                <w:sz w:val="12"/>
                <w:szCs w:val="12"/>
              </w:rPr>
              <w:fldChar w:fldCharType="begin"/>
            </w:r>
            <w:r w:rsidRPr="003E0837">
              <w:rPr>
                <w:b w:val="0"/>
                <w:bCs w:val="0"/>
                <w:sz w:val="12"/>
                <w:szCs w:val="12"/>
              </w:rPr>
              <w:instrText xml:space="preserve"> SEQ fileListNo\* Arabic \* MERGEFORMAT </w:instrText>
            </w:r>
            <w:r w:rsidRPr="003E0837">
              <w:rPr>
                <w:sz w:val="12"/>
                <w:szCs w:val="12"/>
              </w:rPr>
              <w:fldChar w:fldCharType="separate"/>
            </w:r>
            <w:r w:rsidR="00440BB1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3E0837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E8C82EF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F87B875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54BC2BBB" w14:textId="77777777" w:rsidR="00EE40FE" w:rsidRPr="006B1362" w:rsidRDefault="00EE40FE" w:rsidP="00EE40F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14B6AB4B" w14:textId="77777777" w:rsidR="003C30E1" w:rsidRDefault="003C30E1" w:rsidP="00191ED3">
      <w:pPr>
        <w:widowControl/>
        <w:jc w:val="left"/>
        <w:rPr>
          <w:rFonts w:ascii="Meiryo UI" w:eastAsia="Meiryo UI" w:hAnsi="Meiryo UI"/>
        </w:rPr>
      </w:pPr>
    </w:p>
    <w:sectPr w:rsidR="003C30E1" w:rsidSect="00FE2C01">
      <w:headerReference w:type="default" r:id="rId9"/>
      <w:footerReference w:type="default" r:id="rId10"/>
      <w:type w:val="continuous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0882A" w14:textId="77777777" w:rsidR="00A656C7" w:rsidRDefault="00A656C7" w:rsidP="00F95D5B">
      <w:r>
        <w:separator/>
      </w:r>
    </w:p>
  </w:endnote>
  <w:endnote w:type="continuationSeparator" w:id="0">
    <w:p w14:paraId="74B0E1A9" w14:textId="77777777" w:rsidR="00A656C7" w:rsidRDefault="00A656C7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C149D" w14:textId="77777777" w:rsidR="00082851" w:rsidRDefault="00082851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376A0" w14:textId="77777777" w:rsidR="00082851" w:rsidRPr="003A02B2" w:rsidRDefault="00082851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55BC5" w14:textId="77777777" w:rsidR="00A656C7" w:rsidRDefault="00A656C7" w:rsidP="00F95D5B">
      <w:r>
        <w:separator/>
      </w:r>
    </w:p>
  </w:footnote>
  <w:footnote w:type="continuationSeparator" w:id="0">
    <w:p w14:paraId="38A9F1BE" w14:textId="77777777" w:rsidR="00A656C7" w:rsidRDefault="00A656C7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1D0ED" w14:textId="77777777" w:rsidR="00082851" w:rsidRDefault="00082851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3F3E2" w14:textId="77777777" w:rsidR="00082851" w:rsidRDefault="00082851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 w:rsidR="000321A1">
      <w:rPr>
        <w:rFonts w:hint="eastAsia"/>
      </w:rPr>
      <w:t>ワークフロー</w:t>
    </w:r>
    <w:r w:rsidR="000B17EC">
      <w:rPr>
        <w:rFonts w:hint="eastAsia"/>
      </w:rPr>
      <w:t>一覧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dirty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C9"/>
    <w:rsid w:val="000144DD"/>
    <w:rsid w:val="000150D9"/>
    <w:rsid w:val="000321A1"/>
    <w:rsid w:val="00037D33"/>
    <w:rsid w:val="00037E87"/>
    <w:rsid w:val="00060653"/>
    <w:rsid w:val="00073550"/>
    <w:rsid w:val="00082851"/>
    <w:rsid w:val="000B17EC"/>
    <w:rsid w:val="000F68B3"/>
    <w:rsid w:val="0010171D"/>
    <w:rsid w:val="00106E48"/>
    <w:rsid w:val="00124BD4"/>
    <w:rsid w:val="00130AD5"/>
    <w:rsid w:val="00131D97"/>
    <w:rsid w:val="00186FFA"/>
    <w:rsid w:val="00191ED3"/>
    <w:rsid w:val="00195BD8"/>
    <w:rsid w:val="001B1570"/>
    <w:rsid w:val="001B37B0"/>
    <w:rsid w:val="001D15B3"/>
    <w:rsid w:val="001D6464"/>
    <w:rsid w:val="00213859"/>
    <w:rsid w:val="00244519"/>
    <w:rsid w:val="00252F78"/>
    <w:rsid w:val="0027652B"/>
    <w:rsid w:val="0027742D"/>
    <w:rsid w:val="0028452B"/>
    <w:rsid w:val="0029474B"/>
    <w:rsid w:val="002948E5"/>
    <w:rsid w:val="002A19E4"/>
    <w:rsid w:val="002B010A"/>
    <w:rsid w:val="002C2CFE"/>
    <w:rsid w:val="003126CE"/>
    <w:rsid w:val="00322CBC"/>
    <w:rsid w:val="00364CC8"/>
    <w:rsid w:val="00375773"/>
    <w:rsid w:val="00386123"/>
    <w:rsid w:val="00397190"/>
    <w:rsid w:val="003A02B2"/>
    <w:rsid w:val="003B2E02"/>
    <w:rsid w:val="003B5C05"/>
    <w:rsid w:val="003C1464"/>
    <w:rsid w:val="003C30E1"/>
    <w:rsid w:val="003E6EC7"/>
    <w:rsid w:val="003F25F6"/>
    <w:rsid w:val="00424E44"/>
    <w:rsid w:val="00440BB1"/>
    <w:rsid w:val="00447E88"/>
    <w:rsid w:val="00463264"/>
    <w:rsid w:val="004823D4"/>
    <w:rsid w:val="004B1E64"/>
    <w:rsid w:val="004E5EB6"/>
    <w:rsid w:val="0050509C"/>
    <w:rsid w:val="00550CC3"/>
    <w:rsid w:val="0056380C"/>
    <w:rsid w:val="005716CB"/>
    <w:rsid w:val="00577A45"/>
    <w:rsid w:val="005B1876"/>
    <w:rsid w:val="005B6A76"/>
    <w:rsid w:val="005C631E"/>
    <w:rsid w:val="005F74DE"/>
    <w:rsid w:val="00620111"/>
    <w:rsid w:val="00620649"/>
    <w:rsid w:val="00651FA1"/>
    <w:rsid w:val="00663911"/>
    <w:rsid w:val="00673B4F"/>
    <w:rsid w:val="0069509D"/>
    <w:rsid w:val="006B1362"/>
    <w:rsid w:val="006C3877"/>
    <w:rsid w:val="006D6CD5"/>
    <w:rsid w:val="006F02F4"/>
    <w:rsid w:val="006F673F"/>
    <w:rsid w:val="00712EEE"/>
    <w:rsid w:val="007316B6"/>
    <w:rsid w:val="007446E5"/>
    <w:rsid w:val="007627AE"/>
    <w:rsid w:val="00797F56"/>
    <w:rsid w:val="007C0D63"/>
    <w:rsid w:val="0085629D"/>
    <w:rsid w:val="00860EA1"/>
    <w:rsid w:val="00867B32"/>
    <w:rsid w:val="008A4F68"/>
    <w:rsid w:val="008C2BED"/>
    <w:rsid w:val="008C360F"/>
    <w:rsid w:val="008E2D8F"/>
    <w:rsid w:val="00915FF0"/>
    <w:rsid w:val="0092341A"/>
    <w:rsid w:val="009234DE"/>
    <w:rsid w:val="009276F1"/>
    <w:rsid w:val="00933627"/>
    <w:rsid w:val="009701C9"/>
    <w:rsid w:val="00971223"/>
    <w:rsid w:val="00976698"/>
    <w:rsid w:val="009A4DD2"/>
    <w:rsid w:val="009A5125"/>
    <w:rsid w:val="009B3FE7"/>
    <w:rsid w:val="009C0183"/>
    <w:rsid w:val="009C118A"/>
    <w:rsid w:val="009F348B"/>
    <w:rsid w:val="009F491C"/>
    <w:rsid w:val="009F5BDB"/>
    <w:rsid w:val="00A23C31"/>
    <w:rsid w:val="00A656C7"/>
    <w:rsid w:val="00A708E2"/>
    <w:rsid w:val="00A76192"/>
    <w:rsid w:val="00AB4032"/>
    <w:rsid w:val="00AC7CB5"/>
    <w:rsid w:val="00B01759"/>
    <w:rsid w:val="00B1558A"/>
    <w:rsid w:val="00B815A8"/>
    <w:rsid w:val="00B8417F"/>
    <w:rsid w:val="00BD383D"/>
    <w:rsid w:val="00BF09F5"/>
    <w:rsid w:val="00BF54BB"/>
    <w:rsid w:val="00C3324D"/>
    <w:rsid w:val="00C7658F"/>
    <w:rsid w:val="00CA647F"/>
    <w:rsid w:val="00D755AF"/>
    <w:rsid w:val="00D87FA8"/>
    <w:rsid w:val="00D95DE8"/>
    <w:rsid w:val="00DA3C02"/>
    <w:rsid w:val="00DB17DF"/>
    <w:rsid w:val="00DD753E"/>
    <w:rsid w:val="00E412B9"/>
    <w:rsid w:val="00E517DF"/>
    <w:rsid w:val="00E85B4C"/>
    <w:rsid w:val="00EA2185"/>
    <w:rsid w:val="00EA31E5"/>
    <w:rsid w:val="00EB4FEF"/>
    <w:rsid w:val="00EC0D14"/>
    <w:rsid w:val="00ED4BB5"/>
    <w:rsid w:val="00EE1BB2"/>
    <w:rsid w:val="00EE40FE"/>
    <w:rsid w:val="00F1514B"/>
    <w:rsid w:val="00F234EF"/>
    <w:rsid w:val="00F2484C"/>
    <w:rsid w:val="00F50EB3"/>
    <w:rsid w:val="00F531D7"/>
    <w:rsid w:val="00F76721"/>
    <w:rsid w:val="00F806E1"/>
    <w:rsid w:val="00F85E55"/>
    <w:rsid w:val="00F95D5B"/>
    <w:rsid w:val="00FD4868"/>
    <w:rsid w:val="00FE2C01"/>
    <w:rsid w:val="00FE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EA874D7"/>
  <w15:chartTrackingRefBased/>
  <w15:docId w15:val="{6759219C-48C5-4322-9DD9-299DB9B6E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E88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7627AE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7627AE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7627AE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7627AE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7627AE"/>
    <w:rPr>
      <w:b/>
      <w:bCs/>
    </w:rPr>
  </w:style>
  <w:style w:type="paragraph" w:styleId="af8">
    <w:name w:val="Balloon Text"/>
    <w:basedOn w:val="a"/>
    <w:link w:val="af9"/>
    <w:uiPriority w:val="99"/>
    <w:semiHidden/>
    <w:unhideWhenUsed/>
    <w:rsid w:val="007627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9">
    <w:name w:val="吹き出し (文字)"/>
    <w:basedOn w:val="a0"/>
    <w:link w:val="af8"/>
    <w:uiPriority w:val="99"/>
    <w:semiHidden/>
    <w:rsid w:val="007627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25_&#12527;&#12540;&#12463;&#12501;&#12525;&#12540;&#19968;&#35239;\ED25_&#12527;&#12540;&#12463;&#12501;&#12525;&#12540;&#19968;&#35239;_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ED25_ワークフロー一覧_テンプレート.dotx</Template>
  <TotalTime>1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片桐 明美</cp:lastModifiedBy>
  <cp:revision>4</cp:revision>
  <cp:lastPrinted>2023-02-22T00:45:00Z</cp:lastPrinted>
  <dcterms:created xsi:type="dcterms:W3CDTF">2023-02-22T00:44:00Z</dcterms:created>
  <dcterms:modified xsi:type="dcterms:W3CDTF">2023-02-22T00:45:00Z</dcterms:modified>
</cp:coreProperties>
</file>