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225D" w14:textId="77777777" w:rsidR="00976698" w:rsidRDefault="00976698" w:rsidP="006D6CD5">
      <w:pPr>
        <w:pStyle w:val="aa"/>
      </w:pPr>
    </w:p>
    <w:p w14:paraId="5256F744" w14:textId="77777777" w:rsidR="00976698" w:rsidRDefault="00976698" w:rsidP="006D6CD5">
      <w:pPr>
        <w:pStyle w:val="aa"/>
      </w:pPr>
    </w:p>
    <w:p w14:paraId="6D58CF5B" w14:textId="77777777" w:rsidR="006D6CD5" w:rsidRDefault="006D6CD5" w:rsidP="006D6CD5">
      <w:pPr>
        <w:pStyle w:val="aa"/>
      </w:pPr>
    </w:p>
    <w:p w14:paraId="0317C63B" w14:textId="77777777" w:rsidR="006D6CD5" w:rsidRDefault="006D6CD5" w:rsidP="006D6CD5">
      <w:pPr>
        <w:pStyle w:val="aa"/>
      </w:pPr>
    </w:p>
    <w:p w14:paraId="421C75C3" w14:textId="77777777" w:rsidR="006D6CD5" w:rsidRDefault="006D6CD5" w:rsidP="006D6CD5">
      <w:pPr>
        <w:pStyle w:val="aa"/>
      </w:pPr>
    </w:p>
    <w:p w14:paraId="58DE99C0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6EBD3868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AA3568">
        <w:rPr>
          <w:rFonts w:hint="eastAsia"/>
        </w:rPr>
        <w:t>ER</w:t>
      </w:r>
      <w:r w:rsidR="00726FF3">
        <w:rPr>
          <w:rFonts w:hint="eastAsia"/>
        </w:rPr>
        <w:t>図</w:t>
      </w:r>
      <w:r>
        <w:rPr>
          <w:rFonts w:hint="eastAsia"/>
        </w:rPr>
        <w:t xml:space="preserve"> -</w:t>
      </w:r>
    </w:p>
    <w:p w14:paraId="6C29EFEE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FE66AEF" w14:textId="77777777" w:rsidR="0069509D" w:rsidRDefault="0069509D" w:rsidP="006D6CD5">
      <w:pPr>
        <w:pStyle w:val="aa"/>
      </w:pPr>
    </w:p>
    <w:p w14:paraId="65A114D6" w14:textId="77777777" w:rsidR="002948E5" w:rsidRDefault="002948E5" w:rsidP="006D6CD5">
      <w:pPr>
        <w:pStyle w:val="aa"/>
      </w:pPr>
    </w:p>
    <w:p w14:paraId="6FA9308D" w14:textId="77777777" w:rsidR="002948E5" w:rsidRDefault="002948E5" w:rsidP="006D6CD5">
      <w:pPr>
        <w:pStyle w:val="aa"/>
      </w:pPr>
    </w:p>
    <w:p w14:paraId="48B8971F" w14:textId="77777777" w:rsidR="00124BD4" w:rsidRDefault="00124BD4" w:rsidP="006D6CD5">
      <w:pPr>
        <w:pStyle w:val="aa"/>
      </w:pPr>
    </w:p>
    <w:p w14:paraId="6C8A4A83" w14:textId="77777777" w:rsidR="00124BD4" w:rsidRDefault="00124BD4" w:rsidP="006D6CD5">
      <w:pPr>
        <w:pStyle w:val="aa"/>
      </w:pPr>
    </w:p>
    <w:p w14:paraId="10598405" w14:textId="77777777" w:rsidR="005D67FE" w:rsidRDefault="005D67FE" w:rsidP="006D6CD5">
      <w:pPr>
        <w:pStyle w:val="aa"/>
      </w:pPr>
    </w:p>
    <w:p w14:paraId="552A742E" w14:textId="77777777" w:rsidR="005D67FE" w:rsidRDefault="005D67FE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</w:tblGrid>
      <w:tr w:rsidR="002B010A" w:rsidRPr="00EA2185" w14:paraId="7ECABAF0" w14:textId="77777777" w:rsidTr="002542F4">
        <w:trPr>
          <w:jc w:val="center"/>
        </w:trPr>
        <w:tc>
          <w:tcPr>
            <w:tcW w:w="1555" w:type="dxa"/>
          </w:tcPr>
          <w:p w14:paraId="58B7E3AC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386" w:type="dxa"/>
          </w:tcPr>
          <w:p w14:paraId="21A62AF5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10CF0903" w14:textId="77777777" w:rsidTr="002542F4">
        <w:trPr>
          <w:jc w:val="center"/>
        </w:trPr>
        <w:tc>
          <w:tcPr>
            <w:tcW w:w="1555" w:type="dxa"/>
          </w:tcPr>
          <w:p w14:paraId="42728365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386" w:type="dxa"/>
          </w:tcPr>
          <w:p w14:paraId="3E279D6C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2AEE8570" w14:textId="77777777" w:rsidTr="002542F4">
        <w:trPr>
          <w:jc w:val="center"/>
        </w:trPr>
        <w:tc>
          <w:tcPr>
            <w:tcW w:w="1555" w:type="dxa"/>
          </w:tcPr>
          <w:p w14:paraId="71996438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386" w:type="dxa"/>
          </w:tcPr>
          <w:p w14:paraId="24A6B806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1B81E990" w14:textId="77777777" w:rsidR="0069509D" w:rsidRDefault="0069509D" w:rsidP="006D6CD5">
      <w:pPr>
        <w:pStyle w:val="aa"/>
      </w:pPr>
    </w:p>
    <w:p w14:paraId="61EA04EA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69CB6969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9731F" w:rsidRPr="00EC0D14" w14:paraId="3AEA7137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B97CA45" w14:textId="77777777" w:rsidR="0039731F" w:rsidRPr="00EC0D14" w:rsidRDefault="0039731F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9378CD6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7322CA6D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18BCABE4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191AF9B6" w14:textId="77777777" w:rsidR="0039731F" w:rsidRPr="00EC0D14" w:rsidRDefault="0039731F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9731F" w:rsidRPr="00EC0D14" w14:paraId="4F619A7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F062A5D" w14:textId="4D8CA98D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A94146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5DDF1BA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533532B5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3AE71D7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9731F" w:rsidRPr="00EC0D14" w14:paraId="10BBA77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70CC2E" w14:textId="52D9AEC3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855FCF0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D589B0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C0FDA36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33291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E2ADA3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14CA8A" w14:textId="4E58376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AAAD41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6976CE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A394E4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37DDA4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BEF800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031BD7" w14:textId="663698A8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B50049B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7CDB81A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1C98C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61E1A9A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F558F9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0E7C28" w14:textId="163C6890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CBDE39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D2237B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A7DB8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D9EC76E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FB2A8B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7187E4" w14:textId="3507F6E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E7703FB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E078F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8D923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E2E424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1695CC2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0044E9" w14:textId="26B3B88F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6067D9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27CDB6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AFADE8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536E902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CD79A8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C64A51" w14:textId="61A1992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11DBDD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D08FF0D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2D9207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847FD9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28CC116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4F7094" w14:textId="67B4C798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09EA13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09B0DA7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767774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7573D01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D7D7D26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C36AB0" w14:textId="203A30AC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EE0C17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6B092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84A56C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F12DF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41990E0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3716E3" w14:textId="434C7C80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675D48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1667B7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39B177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E0E40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268C8831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BB02F3" w14:textId="0C0A0250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C6CDBCC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3911C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6CC68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08255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132D6F2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518BB3" w14:textId="7221C6B7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B69524D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8752F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87162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6A1ED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00918A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0CFCBC" w14:textId="3EF838AA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A489787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EA1113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79DE9A2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018BC9F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0F51308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026526" w14:textId="245B6A36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EEF5766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EF8973C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1CE8E98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414718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73F6A05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BF3F20" w14:textId="28B9AD05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BE57C2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D9A41C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179B73D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5777CAC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655E26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71D284" w14:textId="11E1B027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4A5F2B0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D5C1085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FF29C3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95F4138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377EAEAA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DA5F55" w14:textId="293D0AE9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F880D4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1724EFD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94CEC7E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7197A8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DD3C84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1FF81E2" w14:textId="77231445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2267194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7DFF043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112EB5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398C9A" w14:textId="77777777" w:rsidR="0039731F" w:rsidRPr="00EC0D14" w:rsidRDefault="0039731F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9731F" w:rsidRPr="00EC0D14" w14:paraId="6DD6C87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B77846" w14:textId="46EFAA9F" w:rsidR="0039731F" w:rsidRPr="00EC0D14" w:rsidRDefault="0039731F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BC534D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98E1B07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BAFB049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0ACB11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1D3068" w14:textId="77777777" w:rsidR="0039731F" w:rsidRPr="00EC0D14" w:rsidRDefault="0039731F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63D57065" w14:textId="77777777" w:rsidR="001B1570" w:rsidRDefault="00424E44" w:rsidP="001B1570">
      <w:pPr>
        <w:pStyle w:val="aa"/>
      </w:pPr>
      <w:r>
        <w:br w:type="page"/>
      </w:r>
    </w:p>
    <w:p w14:paraId="0E45B394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2306E2EC" w14:textId="77777777" w:rsidR="001B1570" w:rsidRDefault="001B1570" w:rsidP="001B1570">
      <w:pPr>
        <w:pStyle w:val="aa"/>
      </w:pPr>
    </w:p>
    <w:p w14:paraId="5A3C4D60" w14:textId="630C8A85" w:rsidR="001E08FB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853041" w:history="1">
        <w:r w:rsidR="001E08FB" w:rsidRPr="00791995">
          <w:rPr>
            <w:rStyle w:val="af2"/>
            <w:noProof/>
          </w:rPr>
          <w:t>凡例</w:t>
        </w:r>
        <w:r w:rsidR="001E08FB">
          <w:rPr>
            <w:noProof/>
            <w:webHidden/>
          </w:rPr>
          <w:tab/>
        </w:r>
        <w:r w:rsidR="001E08FB">
          <w:rPr>
            <w:noProof/>
            <w:webHidden/>
          </w:rPr>
          <w:fldChar w:fldCharType="begin"/>
        </w:r>
        <w:r w:rsidR="001E08FB">
          <w:rPr>
            <w:noProof/>
            <w:webHidden/>
          </w:rPr>
          <w:instrText xml:space="preserve"> PAGEREF _Toc70853041 \h </w:instrText>
        </w:r>
        <w:r w:rsidR="001E08FB">
          <w:rPr>
            <w:noProof/>
            <w:webHidden/>
          </w:rPr>
        </w:r>
        <w:r w:rsidR="001E08FB">
          <w:rPr>
            <w:noProof/>
            <w:webHidden/>
          </w:rPr>
          <w:fldChar w:fldCharType="separate"/>
        </w:r>
        <w:r w:rsidR="00BC534D">
          <w:rPr>
            <w:noProof/>
            <w:webHidden/>
          </w:rPr>
          <w:t>3</w:t>
        </w:r>
        <w:r w:rsidR="001E08FB">
          <w:rPr>
            <w:noProof/>
            <w:webHidden/>
          </w:rPr>
          <w:fldChar w:fldCharType="end"/>
        </w:r>
      </w:hyperlink>
    </w:p>
    <w:p w14:paraId="56714D51" w14:textId="5203BF94" w:rsidR="001E08FB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853042" w:history="1">
        <w:r w:rsidR="001E08FB" w:rsidRPr="00791995">
          <w:rPr>
            <w:rStyle w:val="af2"/>
            <w:noProof/>
          </w:rPr>
          <w:t>ER図(システム全体)</w:t>
        </w:r>
        <w:r w:rsidR="001E08FB">
          <w:rPr>
            <w:noProof/>
            <w:webHidden/>
          </w:rPr>
          <w:tab/>
        </w:r>
        <w:r w:rsidR="001E08FB">
          <w:rPr>
            <w:noProof/>
            <w:webHidden/>
          </w:rPr>
          <w:fldChar w:fldCharType="begin"/>
        </w:r>
        <w:r w:rsidR="001E08FB">
          <w:rPr>
            <w:noProof/>
            <w:webHidden/>
          </w:rPr>
          <w:instrText xml:space="preserve"> PAGEREF _Toc70853042 \h </w:instrText>
        </w:r>
        <w:r w:rsidR="001E08FB">
          <w:rPr>
            <w:noProof/>
            <w:webHidden/>
          </w:rPr>
        </w:r>
        <w:r w:rsidR="001E08FB">
          <w:rPr>
            <w:noProof/>
            <w:webHidden/>
          </w:rPr>
          <w:fldChar w:fldCharType="separate"/>
        </w:r>
        <w:r w:rsidR="00BC534D">
          <w:rPr>
            <w:noProof/>
            <w:webHidden/>
          </w:rPr>
          <w:t>4</w:t>
        </w:r>
        <w:r w:rsidR="001E08FB">
          <w:rPr>
            <w:noProof/>
            <w:webHidden/>
          </w:rPr>
          <w:fldChar w:fldCharType="end"/>
        </w:r>
      </w:hyperlink>
    </w:p>
    <w:p w14:paraId="53AFF66A" w14:textId="56DDEB52" w:rsidR="001E08FB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0853043" w:history="1">
        <w:r w:rsidR="001E08FB" w:rsidRPr="00791995">
          <w:rPr>
            <w:rStyle w:val="af2"/>
            <w:noProof/>
          </w:rPr>
          <w:t>ER図(◯◯サブシステム)</w:t>
        </w:r>
        <w:r w:rsidR="001E08FB">
          <w:rPr>
            <w:noProof/>
            <w:webHidden/>
          </w:rPr>
          <w:tab/>
        </w:r>
        <w:r w:rsidR="001E08FB">
          <w:rPr>
            <w:noProof/>
            <w:webHidden/>
          </w:rPr>
          <w:fldChar w:fldCharType="begin"/>
        </w:r>
        <w:r w:rsidR="001E08FB">
          <w:rPr>
            <w:noProof/>
            <w:webHidden/>
          </w:rPr>
          <w:instrText xml:space="preserve"> PAGEREF _Toc70853043 \h </w:instrText>
        </w:r>
        <w:r w:rsidR="001E08FB">
          <w:rPr>
            <w:noProof/>
            <w:webHidden/>
          </w:rPr>
        </w:r>
        <w:r w:rsidR="001E08FB">
          <w:rPr>
            <w:noProof/>
            <w:webHidden/>
          </w:rPr>
          <w:fldChar w:fldCharType="separate"/>
        </w:r>
        <w:r w:rsidR="00BC534D">
          <w:rPr>
            <w:noProof/>
            <w:webHidden/>
          </w:rPr>
          <w:t>5</w:t>
        </w:r>
        <w:r w:rsidR="001E08FB">
          <w:rPr>
            <w:noProof/>
            <w:webHidden/>
          </w:rPr>
          <w:fldChar w:fldCharType="end"/>
        </w:r>
      </w:hyperlink>
    </w:p>
    <w:p w14:paraId="208D201E" w14:textId="77777777" w:rsidR="006841B5" w:rsidRPr="00FF401A" w:rsidRDefault="003C1464" w:rsidP="003F25F6">
      <w:pPr>
        <w:pStyle w:val="aa"/>
      </w:pPr>
      <w:r>
        <w:fldChar w:fldCharType="end"/>
      </w:r>
    </w:p>
    <w:p w14:paraId="6115F00B" w14:textId="77777777" w:rsidR="00131D97" w:rsidRDefault="00D11960" w:rsidP="00712EEE">
      <w:pPr>
        <w:pStyle w:val="1"/>
      </w:pPr>
      <w:bookmarkStart w:id="0" w:name="_Toc70853041"/>
      <w:r>
        <w:rPr>
          <w:rFonts w:hint="eastAsia"/>
        </w:rPr>
        <w:lastRenderedPageBreak/>
        <w:t>凡例</w:t>
      </w:r>
      <w:bookmarkEnd w:id="0"/>
    </w:p>
    <w:p w14:paraId="21A6CB56" w14:textId="77777777" w:rsidR="009F348B" w:rsidRDefault="009F348B" w:rsidP="009C118A">
      <w:pPr>
        <w:pStyle w:val="aa"/>
      </w:pPr>
    </w:p>
    <w:p w14:paraId="16D366F4" w14:textId="77777777" w:rsidR="00895F3D" w:rsidRDefault="00F44609" w:rsidP="009C118A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91112B7" wp14:editId="1F07EDFE">
                <wp:extent cx="9307830" cy="4674870"/>
                <wp:effectExtent l="0" t="0" r="26670" b="1143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2" name="図 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9580" y="728640"/>
                            <a:ext cx="2296160" cy="2154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吹き出し: 折線 (枠付き、強調線付き) 6"/>
                        <wps:cNvSpPr/>
                        <wps:spPr>
                          <a:xfrm>
                            <a:off x="3345180" y="1664970"/>
                            <a:ext cx="1645920" cy="311658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05593E" w14:textId="77777777" w:rsidR="00926756" w:rsidRPr="00CD117C" w:rsidRDefault="00926756" w:rsidP="001E08FB">
                              <w:pPr>
                                <w:pStyle w:val="af9"/>
                              </w:pPr>
                              <w:r w:rsidRPr="00CD117C">
                                <w:rPr>
                                  <w:rFonts w:hint="eastAsia"/>
                                </w:rPr>
                                <w:t>テーブル</w:t>
                              </w:r>
                              <w:r w:rsidR="00037386">
                                <w:rPr>
                                  <w:rFonts w:hint="eastAsia"/>
                                </w:rPr>
                                <w:t>間の関係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吹き出し: 折線 (枠付き、強調線付き) 54"/>
                        <wps:cNvSpPr/>
                        <wps:spPr>
                          <a:xfrm>
                            <a:off x="1715430" y="328590"/>
                            <a:ext cx="914400" cy="311150"/>
                          </a:xfrm>
                          <a:prstGeom prst="accentBorder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16667"/>
                              <a:gd name="adj5" fmla="val 146786"/>
                              <a:gd name="adj6" fmla="val -4416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731BE" w14:textId="77777777" w:rsidR="001E3EB7" w:rsidRDefault="001E3EB7" w:rsidP="001E08FB">
                              <w:pPr>
                                <w:pStyle w:val="af9"/>
                              </w:pPr>
                              <w:r>
                                <w:rPr>
                                  <w:rFonts w:hint="eastAsia"/>
                                </w:rPr>
                                <w:t>テーブル</w:t>
                              </w:r>
                              <w:r w:rsidR="00C0396E">
                                <w:rPr>
                                  <w:rFonts w:hint="eastAsia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吹き出し: 折線 (枠付き、強調線付き) 57"/>
                        <wps:cNvSpPr/>
                        <wps:spPr>
                          <a:xfrm>
                            <a:off x="3311820" y="621960"/>
                            <a:ext cx="914400" cy="311150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F227C8" w14:textId="77777777" w:rsidR="00C0396E" w:rsidRDefault="0020484F" w:rsidP="001E08FB">
                              <w:pPr>
                                <w:pStyle w:val="af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主キー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吹き出し: 折線 (枠付き、強調線付き) 58"/>
                        <wps:cNvSpPr/>
                        <wps:spPr>
                          <a:xfrm>
                            <a:off x="3327060" y="1109640"/>
                            <a:ext cx="914400" cy="311150"/>
                          </a:xfrm>
                          <a:prstGeom prst="accentBorderCallout2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22A7F" w14:textId="77777777" w:rsidR="0020484F" w:rsidRDefault="0020484F" w:rsidP="001E08FB">
                              <w:pPr>
                                <w:pStyle w:val="af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項目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112B7" id="キャンバス 1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52" o:spid="_x0000_s1028" type="#_x0000_t75" style="position:absolute;left:6295;top:7286;width:22962;height:21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">
                  <v:imagedata r:id="rId10" o:title=""/>
                </v:shape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吹き出し: 折線 (枠付き、強調線付き) 6" o:spid="_x0000_s1029" type="#_x0000_t51" style="position:absolute;left:33451;top:16649;width:16460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" fillcolor="white [3212]" strokecolor="black [3213]" strokeweight="1pt">
                  <v:textbox>
                    <w:txbxContent>
                      <w:p w14:paraId="2D05593E" w14:textId="77777777" w:rsidR="00926756" w:rsidRPr="00CD117C" w:rsidRDefault="00926756" w:rsidP="001E08FB">
                        <w:pPr>
                          <w:pStyle w:val="af9"/>
                        </w:pPr>
                        <w:r w:rsidRPr="00CD117C">
                          <w:rPr>
                            <w:rFonts w:hint="eastAsia"/>
                          </w:rPr>
                          <w:t>テーブル</w:t>
                        </w:r>
                        <w:r w:rsidR="00037386">
                          <w:rPr>
                            <w:rFonts w:hint="eastAsia"/>
                          </w:rPr>
                          <w:t>間の関係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4" o:spid="_x0000_s1030" type="#_x0000_t51" style="position:absolute;left:17154;top:3285;width:914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" adj="-9540,31706" fillcolor="white [3212]" strokecolor="black [3213]" strokeweight="1pt">
                  <v:textbox>
                    <w:txbxContent>
                      <w:p w14:paraId="6C0731BE" w14:textId="77777777" w:rsidR="001E3EB7" w:rsidRDefault="001E3EB7" w:rsidP="001E08FB">
                        <w:pPr>
                          <w:pStyle w:val="af9"/>
                        </w:pPr>
                        <w:r>
                          <w:rPr>
                            <w:rFonts w:hint="eastAsia"/>
                          </w:rPr>
                          <w:t>テーブル</w:t>
                        </w:r>
                        <w:r w:rsidR="00C0396E">
                          <w:rPr>
                            <w:rFonts w:hint="eastAsia"/>
                          </w:rPr>
                          <w:t>名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7" o:spid="_x0000_s1031" type="#_x0000_t51" style="position:absolute;left:33118;top:6219;width:9144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" fillcolor="white [3212]" strokecolor="black [3213]" strokeweight="1pt">
                  <v:textbox>
                    <w:txbxContent>
                      <w:p w14:paraId="4EF227C8" w14:textId="77777777" w:rsidR="00C0396E" w:rsidRDefault="0020484F" w:rsidP="001E08FB">
                        <w:pPr>
                          <w:pStyle w:val="af9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</w:rPr>
                          <w:t>主キー</w:t>
                        </w:r>
                      </w:p>
                    </w:txbxContent>
                  </v:textbox>
                  <o:callout v:ext="edit" minusy="t"/>
                </v:shape>
                <v:shape id="吹き出し: 折線 (枠付き、強調線付き) 58" o:spid="_x0000_s1032" type="#_x0000_t51" style="position:absolute;left:33270;top:11096;width:9144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" fillcolor="white [3212]" strokecolor="black [3213]" strokeweight="1pt">
                  <v:textbox>
                    <w:txbxContent>
                      <w:p w14:paraId="32E22A7F" w14:textId="77777777" w:rsidR="0020484F" w:rsidRDefault="0020484F" w:rsidP="001E08FB">
                        <w:pPr>
                          <w:pStyle w:val="af9"/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</w:rPr>
                          <w:t>項目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472167C5" w14:textId="77777777" w:rsidR="009076FF" w:rsidRDefault="009076FF" w:rsidP="00921FD2"/>
    <w:p w14:paraId="6796D531" w14:textId="77777777" w:rsidR="0036109D" w:rsidRDefault="00C95BC7" w:rsidP="0036109D">
      <w:pPr>
        <w:pStyle w:val="1"/>
      </w:pPr>
      <w:bookmarkStart w:id="1" w:name="_Toc70853042"/>
      <w:r>
        <w:rPr>
          <w:rFonts w:hint="eastAsia"/>
        </w:rPr>
        <w:lastRenderedPageBreak/>
        <w:t>ER</w:t>
      </w:r>
      <w:r>
        <w:rPr>
          <w:rFonts w:hint="eastAsia"/>
        </w:rPr>
        <w:t>図</w:t>
      </w:r>
      <w:r w:rsidR="0077459B">
        <w:rPr>
          <w:rFonts w:hint="eastAsia"/>
        </w:rPr>
        <w:t>(</w:t>
      </w:r>
      <w:r w:rsidR="0077459B">
        <w:rPr>
          <w:rFonts w:hint="eastAsia"/>
        </w:rPr>
        <w:t>システム全体</w:t>
      </w:r>
      <w:r w:rsidR="0077459B">
        <w:rPr>
          <w:rFonts w:hint="eastAsia"/>
        </w:rPr>
        <w:t>)</w:t>
      </w:r>
      <w:bookmarkEnd w:id="1"/>
    </w:p>
    <w:p w14:paraId="207DB6D5" w14:textId="77777777" w:rsidR="0036109D" w:rsidRDefault="0036109D" w:rsidP="0036109D">
      <w:pPr>
        <w:pStyle w:val="aa"/>
      </w:pPr>
    </w:p>
    <w:p w14:paraId="11DBD0CA" w14:textId="77777777" w:rsidR="0036109D" w:rsidRDefault="0036109D" w:rsidP="0036109D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E41F853" wp14:editId="13E053D5">
                <wp:extent cx="9307830" cy="4674870"/>
                <wp:effectExtent l="0" t="0" r="26670" b="11430"/>
                <wp:docPr id="86" name="キャンバス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296500" cy="21551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5E3C484" id="キャンバス 86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"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5" o:spid="_x0000_s1028" type="#_x0000_t75" style="position:absolute;left:1800;top:1800;width:22965;height:2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38E58CD5" w14:textId="77777777" w:rsidR="0036109D" w:rsidRDefault="0036109D" w:rsidP="00921FD2"/>
    <w:p w14:paraId="59588ABD" w14:textId="77777777" w:rsidR="0077459B" w:rsidRDefault="0077459B" w:rsidP="0077459B">
      <w:pPr>
        <w:pStyle w:val="1"/>
      </w:pPr>
      <w:bookmarkStart w:id="2" w:name="_Toc70853043"/>
      <w:r>
        <w:rPr>
          <w:rFonts w:hint="eastAsia"/>
        </w:rPr>
        <w:lastRenderedPageBreak/>
        <w:t>ER</w:t>
      </w:r>
      <w:r>
        <w:rPr>
          <w:rFonts w:hint="eastAsia"/>
        </w:rPr>
        <w:t>図</w:t>
      </w:r>
      <w:r>
        <w:rPr>
          <w:rFonts w:hint="eastAsia"/>
        </w:rPr>
        <w:t>(</w:t>
      </w:r>
      <w:r w:rsidR="00967761">
        <w:rPr>
          <w:rFonts w:hint="eastAsia"/>
        </w:rPr>
        <w:t>◯◯サブシステム</w:t>
      </w:r>
      <w:r>
        <w:rPr>
          <w:rFonts w:hint="eastAsia"/>
        </w:rPr>
        <w:t>)</w:t>
      </w:r>
      <w:bookmarkEnd w:id="2"/>
    </w:p>
    <w:p w14:paraId="34CF59D0" w14:textId="77777777" w:rsidR="0077459B" w:rsidRPr="00967761" w:rsidRDefault="0077459B" w:rsidP="0077459B">
      <w:pPr>
        <w:pStyle w:val="aa"/>
      </w:pPr>
    </w:p>
    <w:p w14:paraId="11B562A6" w14:textId="77777777" w:rsidR="0077459B" w:rsidRDefault="0077459B" w:rsidP="0077459B">
      <w:pPr>
        <w:pStyle w:val="aa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FFCD764" wp14:editId="41DFD5F8">
                <wp:extent cx="9307830" cy="4674870"/>
                <wp:effectExtent l="0" t="0" r="26670" b="11430"/>
                <wp:docPr id="10" name="キャンバス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80000"/>
                            <a:ext cx="2296500" cy="215510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58E94B1" id="キャンバス 10" o:spid="_x0000_s1026" editas="canvas" style="width:732.9pt;height:368.1pt;mso-position-horizontal-relative:char;mso-position-vertical-relative:line" coordsize="93078,467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">
                <v:shape id="_x0000_s1027" type="#_x0000_t75" style="position:absolute;width:93078;height:46748;visibility:visible;mso-wrap-style:square" filled="t" stroked="t" strokecolor="black [3213]">
                  <v:fill o:detectmouseclick="t"/>
                  <v:path o:connecttype="none"/>
                </v:shape>
                <v:shape id="図 7" o:spid="_x0000_s1028" type="#_x0000_t75" style="position:absolute;left:1800;top:1800;width:22965;height:21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769624DC" w14:textId="77777777" w:rsidR="0077459B" w:rsidRPr="004C68C2" w:rsidRDefault="0077459B" w:rsidP="00921FD2"/>
    <w:sectPr w:rsidR="0077459B" w:rsidRPr="004C68C2" w:rsidSect="00F54EE1">
      <w:headerReference w:type="default" r:id="rId11"/>
      <w:footerReference w:type="default" r:id="rId12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BA76" w14:textId="77777777" w:rsidR="002E4D60" w:rsidRDefault="002E4D60" w:rsidP="00F95D5B">
      <w:r>
        <w:separator/>
      </w:r>
    </w:p>
  </w:endnote>
  <w:endnote w:type="continuationSeparator" w:id="0">
    <w:p w14:paraId="74DC56D7" w14:textId="77777777" w:rsidR="002E4D60" w:rsidRDefault="002E4D60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DC0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57FD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AA09" w14:textId="77777777" w:rsidR="002E4D60" w:rsidRDefault="002E4D60" w:rsidP="00F95D5B">
      <w:r>
        <w:separator/>
      </w:r>
    </w:p>
  </w:footnote>
  <w:footnote w:type="continuationSeparator" w:id="0">
    <w:p w14:paraId="7D841EA6" w14:textId="77777777" w:rsidR="002E4D60" w:rsidRDefault="002E4D60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3556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0789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C95BC7">
      <w:rPr>
        <w:rFonts w:hint="eastAsia"/>
      </w:rPr>
      <w:t>ER</w:t>
    </w:r>
    <w:r w:rsidR="005D67FE">
      <w:rPr>
        <w:rFonts w:hint="eastAsia"/>
      </w:rPr>
      <w:t>図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C2"/>
    <w:rsid w:val="00002059"/>
    <w:rsid w:val="000067D6"/>
    <w:rsid w:val="000144DD"/>
    <w:rsid w:val="000150D9"/>
    <w:rsid w:val="000160D2"/>
    <w:rsid w:val="000321A3"/>
    <w:rsid w:val="00037386"/>
    <w:rsid w:val="00037D33"/>
    <w:rsid w:val="00037E87"/>
    <w:rsid w:val="000435ED"/>
    <w:rsid w:val="000444CE"/>
    <w:rsid w:val="00046122"/>
    <w:rsid w:val="00054079"/>
    <w:rsid w:val="00057F84"/>
    <w:rsid w:val="00060653"/>
    <w:rsid w:val="00063C3C"/>
    <w:rsid w:val="00067C35"/>
    <w:rsid w:val="00073550"/>
    <w:rsid w:val="00076912"/>
    <w:rsid w:val="00083BBE"/>
    <w:rsid w:val="0008491B"/>
    <w:rsid w:val="00090EB4"/>
    <w:rsid w:val="0009759D"/>
    <w:rsid w:val="000A04BA"/>
    <w:rsid w:val="000A427F"/>
    <w:rsid w:val="000A4CD1"/>
    <w:rsid w:val="000B293A"/>
    <w:rsid w:val="000B6DBB"/>
    <w:rsid w:val="000C0394"/>
    <w:rsid w:val="000C0C7F"/>
    <w:rsid w:val="000C59B7"/>
    <w:rsid w:val="000D0798"/>
    <w:rsid w:val="000D090F"/>
    <w:rsid w:val="000D3295"/>
    <w:rsid w:val="000D4B59"/>
    <w:rsid w:val="000F539B"/>
    <w:rsid w:val="000F5B3A"/>
    <w:rsid w:val="000F68B3"/>
    <w:rsid w:val="001015FD"/>
    <w:rsid w:val="0010171D"/>
    <w:rsid w:val="00102FE5"/>
    <w:rsid w:val="00104E93"/>
    <w:rsid w:val="00106114"/>
    <w:rsid w:val="001061BD"/>
    <w:rsid w:val="00106D2B"/>
    <w:rsid w:val="0011244F"/>
    <w:rsid w:val="0011797C"/>
    <w:rsid w:val="00121467"/>
    <w:rsid w:val="00122A51"/>
    <w:rsid w:val="00124BD4"/>
    <w:rsid w:val="0012759E"/>
    <w:rsid w:val="00130AD5"/>
    <w:rsid w:val="00131D97"/>
    <w:rsid w:val="00144249"/>
    <w:rsid w:val="0015319A"/>
    <w:rsid w:val="00153A6B"/>
    <w:rsid w:val="00153FFF"/>
    <w:rsid w:val="00163BE0"/>
    <w:rsid w:val="001708B3"/>
    <w:rsid w:val="00172D20"/>
    <w:rsid w:val="00175FAE"/>
    <w:rsid w:val="00181421"/>
    <w:rsid w:val="00187537"/>
    <w:rsid w:val="00190454"/>
    <w:rsid w:val="00195BD8"/>
    <w:rsid w:val="00196BB7"/>
    <w:rsid w:val="001A2DE3"/>
    <w:rsid w:val="001A34FD"/>
    <w:rsid w:val="001B1570"/>
    <w:rsid w:val="001B37B0"/>
    <w:rsid w:val="001C332B"/>
    <w:rsid w:val="001D05D2"/>
    <w:rsid w:val="001D15B3"/>
    <w:rsid w:val="001D382F"/>
    <w:rsid w:val="001D6464"/>
    <w:rsid w:val="001D6CD8"/>
    <w:rsid w:val="001E08FB"/>
    <w:rsid w:val="001E1B7E"/>
    <w:rsid w:val="001E3EB7"/>
    <w:rsid w:val="001E3F73"/>
    <w:rsid w:val="001E47E2"/>
    <w:rsid w:val="001E56C6"/>
    <w:rsid w:val="001E761D"/>
    <w:rsid w:val="0020484F"/>
    <w:rsid w:val="0020556D"/>
    <w:rsid w:val="002110B9"/>
    <w:rsid w:val="002130FF"/>
    <w:rsid w:val="00213859"/>
    <w:rsid w:val="00214D78"/>
    <w:rsid w:val="00220071"/>
    <w:rsid w:val="0022252D"/>
    <w:rsid w:val="002273FC"/>
    <w:rsid w:val="00227767"/>
    <w:rsid w:val="00233AC8"/>
    <w:rsid w:val="00242307"/>
    <w:rsid w:val="00244519"/>
    <w:rsid w:val="002448B5"/>
    <w:rsid w:val="00252F78"/>
    <w:rsid w:val="002542F4"/>
    <w:rsid w:val="00256BF3"/>
    <w:rsid w:val="00267DF1"/>
    <w:rsid w:val="002716C5"/>
    <w:rsid w:val="00274BDD"/>
    <w:rsid w:val="0027652B"/>
    <w:rsid w:val="0027742D"/>
    <w:rsid w:val="002778BF"/>
    <w:rsid w:val="0028452B"/>
    <w:rsid w:val="002860E4"/>
    <w:rsid w:val="0029474B"/>
    <w:rsid w:val="002948E5"/>
    <w:rsid w:val="00297747"/>
    <w:rsid w:val="002A0A77"/>
    <w:rsid w:val="002A0FE2"/>
    <w:rsid w:val="002A19E4"/>
    <w:rsid w:val="002A4CAE"/>
    <w:rsid w:val="002A6715"/>
    <w:rsid w:val="002B010A"/>
    <w:rsid w:val="002B1F0D"/>
    <w:rsid w:val="002B4AD5"/>
    <w:rsid w:val="002C2CFE"/>
    <w:rsid w:val="002D58AB"/>
    <w:rsid w:val="002E4D60"/>
    <w:rsid w:val="002E5456"/>
    <w:rsid w:val="002F7A28"/>
    <w:rsid w:val="003007B8"/>
    <w:rsid w:val="003066F7"/>
    <w:rsid w:val="00307279"/>
    <w:rsid w:val="0032097C"/>
    <w:rsid w:val="0032144F"/>
    <w:rsid w:val="00322CBC"/>
    <w:rsid w:val="00324F1F"/>
    <w:rsid w:val="00326CD2"/>
    <w:rsid w:val="003326EC"/>
    <w:rsid w:val="00350ECC"/>
    <w:rsid w:val="0036109D"/>
    <w:rsid w:val="00363A29"/>
    <w:rsid w:val="00363E36"/>
    <w:rsid w:val="00364CC8"/>
    <w:rsid w:val="00365592"/>
    <w:rsid w:val="0036599E"/>
    <w:rsid w:val="003662D9"/>
    <w:rsid w:val="00375773"/>
    <w:rsid w:val="003860F7"/>
    <w:rsid w:val="00397190"/>
    <w:rsid w:val="0039731F"/>
    <w:rsid w:val="003A02B2"/>
    <w:rsid w:val="003A1BEE"/>
    <w:rsid w:val="003A389A"/>
    <w:rsid w:val="003B2707"/>
    <w:rsid w:val="003B5C05"/>
    <w:rsid w:val="003C1464"/>
    <w:rsid w:val="003C30E1"/>
    <w:rsid w:val="003D104A"/>
    <w:rsid w:val="003D70C0"/>
    <w:rsid w:val="003E040A"/>
    <w:rsid w:val="003E39BB"/>
    <w:rsid w:val="003E3D85"/>
    <w:rsid w:val="003E4553"/>
    <w:rsid w:val="003E4847"/>
    <w:rsid w:val="003E6EC7"/>
    <w:rsid w:val="003E70F6"/>
    <w:rsid w:val="003F21D2"/>
    <w:rsid w:val="003F25F6"/>
    <w:rsid w:val="003F4273"/>
    <w:rsid w:val="003F684C"/>
    <w:rsid w:val="00424E44"/>
    <w:rsid w:val="004256A4"/>
    <w:rsid w:val="00432290"/>
    <w:rsid w:val="004352BF"/>
    <w:rsid w:val="004417DA"/>
    <w:rsid w:val="00447E88"/>
    <w:rsid w:val="00451C83"/>
    <w:rsid w:val="00455127"/>
    <w:rsid w:val="00455E58"/>
    <w:rsid w:val="00463264"/>
    <w:rsid w:val="004823D4"/>
    <w:rsid w:val="00487F9E"/>
    <w:rsid w:val="004A20FC"/>
    <w:rsid w:val="004A6356"/>
    <w:rsid w:val="004A64E7"/>
    <w:rsid w:val="004B1E64"/>
    <w:rsid w:val="004B1FCF"/>
    <w:rsid w:val="004B5A54"/>
    <w:rsid w:val="004C68C2"/>
    <w:rsid w:val="004D73A0"/>
    <w:rsid w:val="004D789D"/>
    <w:rsid w:val="004E0391"/>
    <w:rsid w:val="004E5EB6"/>
    <w:rsid w:val="004E5F55"/>
    <w:rsid w:val="004F19B5"/>
    <w:rsid w:val="0050509C"/>
    <w:rsid w:val="005077F1"/>
    <w:rsid w:val="00521813"/>
    <w:rsid w:val="00525BE9"/>
    <w:rsid w:val="0053102E"/>
    <w:rsid w:val="0053430F"/>
    <w:rsid w:val="00535F6D"/>
    <w:rsid w:val="005363E9"/>
    <w:rsid w:val="0053659A"/>
    <w:rsid w:val="00544C43"/>
    <w:rsid w:val="00546495"/>
    <w:rsid w:val="005475DF"/>
    <w:rsid w:val="00550CC3"/>
    <w:rsid w:val="00551B75"/>
    <w:rsid w:val="00551BD1"/>
    <w:rsid w:val="00553E6C"/>
    <w:rsid w:val="005553A7"/>
    <w:rsid w:val="005607C7"/>
    <w:rsid w:val="0056380C"/>
    <w:rsid w:val="005716CB"/>
    <w:rsid w:val="00577A45"/>
    <w:rsid w:val="00585D29"/>
    <w:rsid w:val="00586E53"/>
    <w:rsid w:val="005B1876"/>
    <w:rsid w:val="005B6A76"/>
    <w:rsid w:val="005C631E"/>
    <w:rsid w:val="005C6EF2"/>
    <w:rsid w:val="005D4C80"/>
    <w:rsid w:val="005D67FE"/>
    <w:rsid w:val="005D7754"/>
    <w:rsid w:val="005D7ED0"/>
    <w:rsid w:val="005E6261"/>
    <w:rsid w:val="006006CE"/>
    <w:rsid w:val="00600C62"/>
    <w:rsid w:val="006016AE"/>
    <w:rsid w:val="00601E67"/>
    <w:rsid w:val="00613CAD"/>
    <w:rsid w:val="00620111"/>
    <w:rsid w:val="006204A5"/>
    <w:rsid w:val="00632059"/>
    <w:rsid w:val="00650938"/>
    <w:rsid w:val="00651FA1"/>
    <w:rsid w:val="0065222D"/>
    <w:rsid w:val="00652C94"/>
    <w:rsid w:val="00655F1C"/>
    <w:rsid w:val="00663911"/>
    <w:rsid w:val="00670C27"/>
    <w:rsid w:val="00673B4F"/>
    <w:rsid w:val="00673C4D"/>
    <w:rsid w:val="00681F62"/>
    <w:rsid w:val="00682BE2"/>
    <w:rsid w:val="006841B5"/>
    <w:rsid w:val="00691ED5"/>
    <w:rsid w:val="00693BEE"/>
    <w:rsid w:val="0069509D"/>
    <w:rsid w:val="006B1362"/>
    <w:rsid w:val="006C3877"/>
    <w:rsid w:val="006C715C"/>
    <w:rsid w:val="006C7F44"/>
    <w:rsid w:val="006D06A9"/>
    <w:rsid w:val="006D09F3"/>
    <w:rsid w:val="006D1EE1"/>
    <w:rsid w:val="006D41F4"/>
    <w:rsid w:val="006D6CD5"/>
    <w:rsid w:val="006F02F4"/>
    <w:rsid w:val="006F1952"/>
    <w:rsid w:val="00704298"/>
    <w:rsid w:val="007045D6"/>
    <w:rsid w:val="00706582"/>
    <w:rsid w:val="00710C96"/>
    <w:rsid w:val="00712EEE"/>
    <w:rsid w:val="007139DB"/>
    <w:rsid w:val="0072438F"/>
    <w:rsid w:val="007254F7"/>
    <w:rsid w:val="00726FF3"/>
    <w:rsid w:val="007316B6"/>
    <w:rsid w:val="007322D6"/>
    <w:rsid w:val="0073389E"/>
    <w:rsid w:val="007446E5"/>
    <w:rsid w:val="00744776"/>
    <w:rsid w:val="00757052"/>
    <w:rsid w:val="00774143"/>
    <w:rsid w:val="0077459B"/>
    <w:rsid w:val="00780F75"/>
    <w:rsid w:val="007825EE"/>
    <w:rsid w:val="00784953"/>
    <w:rsid w:val="0079011A"/>
    <w:rsid w:val="00797F56"/>
    <w:rsid w:val="007C0D63"/>
    <w:rsid w:val="007C13E2"/>
    <w:rsid w:val="007C561F"/>
    <w:rsid w:val="007C77A8"/>
    <w:rsid w:val="007D5F3F"/>
    <w:rsid w:val="007E1035"/>
    <w:rsid w:val="007E6DD2"/>
    <w:rsid w:val="007F5F80"/>
    <w:rsid w:val="008020AB"/>
    <w:rsid w:val="008119C5"/>
    <w:rsid w:val="00813195"/>
    <w:rsid w:val="00813932"/>
    <w:rsid w:val="00814FAB"/>
    <w:rsid w:val="00815FC3"/>
    <w:rsid w:val="0082055B"/>
    <w:rsid w:val="00824147"/>
    <w:rsid w:val="00831728"/>
    <w:rsid w:val="008318EB"/>
    <w:rsid w:val="00843C24"/>
    <w:rsid w:val="0085629D"/>
    <w:rsid w:val="00860EA1"/>
    <w:rsid w:val="00866184"/>
    <w:rsid w:val="00867601"/>
    <w:rsid w:val="00867B32"/>
    <w:rsid w:val="00871308"/>
    <w:rsid w:val="008771A3"/>
    <w:rsid w:val="00885368"/>
    <w:rsid w:val="00887C41"/>
    <w:rsid w:val="00895A28"/>
    <w:rsid w:val="00895F3D"/>
    <w:rsid w:val="00897A67"/>
    <w:rsid w:val="008A4F68"/>
    <w:rsid w:val="008A744E"/>
    <w:rsid w:val="008B6CCE"/>
    <w:rsid w:val="008C2BED"/>
    <w:rsid w:val="008C360F"/>
    <w:rsid w:val="008D0918"/>
    <w:rsid w:val="008E2D8F"/>
    <w:rsid w:val="008E637C"/>
    <w:rsid w:val="008F11F1"/>
    <w:rsid w:val="008F3BC2"/>
    <w:rsid w:val="0090249F"/>
    <w:rsid w:val="009030B7"/>
    <w:rsid w:val="009070E6"/>
    <w:rsid w:val="009076FF"/>
    <w:rsid w:val="009128BB"/>
    <w:rsid w:val="00913033"/>
    <w:rsid w:val="0091565B"/>
    <w:rsid w:val="00915FF0"/>
    <w:rsid w:val="00921FD2"/>
    <w:rsid w:val="009222FD"/>
    <w:rsid w:val="00922507"/>
    <w:rsid w:val="0092341A"/>
    <w:rsid w:val="00926756"/>
    <w:rsid w:val="009276F1"/>
    <w:rsid w:val="00933627"/>
    <w:rsid w:val="00941A07"/>
    <w:rsid w:val="009529AA"/>
    <w:rsid w:val="009533FD"/>
    <w:rsid w:val="00961290"/>
    <w:rsid w:val="00962072"/>
    <w:rsid w:val="00964EBB"/>
    <w:rsid w:val="00967761"/>
    <w:rsid w:val="00971223"/>
    <w:rsid w:val="00976698"/>
    <w:rsid w:val="00984495"/>
    <w:rsid w:val="00987816"/>
    <w:rsid w:val="00990F38"/>
    <w:rsid w:val="00991687"/>
    <w:rsid w:val="00997168"/>
    <w:rsid w:val="009A0AC1"/>
    <w:rsid w:val="009A5125"/>
    <w:rsid w:val="009B3FE7"/>
    <w:rsid w:val="009B4880"/>
    <w:rsid w:val="009C0183"/>
    <w:rsid w:val="009C118A"/>
    <w:rsid w:val="009F348B"/>
    <w:rsid w:val="009F491C"/>
    <w:rsid w:val="009F5324"/>
    <w:rsid w:val="009F5BDB"/>
    <w:rsid w:val="009F6308"/>
    <w:rsid w:val="009F7E8E"/>
    <w:rsid w:val="00A022F9"/>
    <w:rsid w:val="00A02D2A"/>
    <w:rsid w:val="00A17640"/>
    <w:rsid w:val="00A41E50"/>
    <w:rsid w:val="00A50AFE"/>
    <w:rsid w:val="00A52B07"/>
    <w:rsid w:val="00A55617"/>
    <w:rsid w:val="00A569E5"/>
    <w:rsid w:val="00A56C80"/>
    <w:rsid w:val="00A57557"/>
    <w:rsid w:val="00A6149F"/>
    <w:rsid w:val="00A64664"/>
    <w:rsid w:val="00A64D20"/>
    <w:rsid w:val="00A73D04"/>
    <w:rsid w:val="00A8661C"/>
    <w:rsid w:val="00A900C4"/>
    <w:rsid w:val="00A90BAE"/>
    <w:rsid w:val="00A9677B"/>
    <w:rsid w:val="00AA3568"/>
    <w:rsid w:val="00AB3C28"/>
    <w:rsid w:val="00AB4032"/>
    <w:rsid w:val="00AB5C85"/>
    <w:rsid w:val="00AC2A0D"/>
    <w:rsid w:val="00AC4779"/>
    <w:rsid w:val="00AC7CB5"/>
    <w:rsid w:val="00AD3641"/>
    <w:rsid w:val="00AD6BBC"/>
    <w:rsid w:val="00AE4EE0"/>
    <w:rsid w:val="00AE7151"/>
    <w:rsid w:val="00AF156C"/>
    <w:rsid w:val="00AF794E"/>
    <w:rsid w:val="00B01759"/>
    <w:rsid w:val="00B063BA"/>
    <w:rsid w:val="00B077D6"/>
    <w:rsid w:val="00B119C6"/>
    <w:rsid w:val="00B1558A"/>
    <w:rsid w:val="00B15A22"/>
    <w:rsid w:val="00B17F10"/>
    <w:rsid w:val="00B34EA8"/>
    <w:rsid w:val="00B410B4"/>
    <w:rsid w:val="00B4404C"/>
    <w:rsid w:val="00B47BD2"/>
    <w:rsid w:val="00B51539"/>
    <w:rsid w:val="00B51D58"/>
    <w:rsid w:val="00B5204B"/>
    <w:rsid w:val="00B64DA9"/>
    <w:rsid w:val="00B6746D"/>
    <w:rsid w:val="00B72FA0"/>
    <w:rsid w:val="00B76EC6"/>
    <w:rsid w:val="00B8136E"/>
    <w:rsid w:val="00B815A8"/>
    <w:rsid w:val="00B83015"/>
    <w:rsid w:val="00B90179"/>
    <w:rsid w:val="00B9272D"/>
    <w:rsid w:val="00B96EC6"/>
    <w:rsid w:val="00BA7594"/>
    <w:rsid w:val="00BC14D8"/>
    <w:rsid w:val="00BC534D"/>
    <w:rsid w:val="00BD23E0"/>
    <w:rsid w:val="00BD49CA"/>
    <w:rsid w:val="00BD56CB"/>
    <w:rsid w:val="00BD6578"/>
    <w:rsid w:val="00BD76CD"/>
    <w:rsid w:val="00BE7FF8"/>
    <w:rsid w:val="00BF0ED9"/>
    <w:rsid w:val="00BF54BB"/>
    <w:rsid w:val="00BF6FE5"/>
    <w:rsid w:val="00C002B8"/>
    <w:rsid w:val="00C0396E"/>
    <w:rsid w:val="00C0518B"/>
    <w:rsid w:val="00C07C48"/>
    <w:rsid w:val="00C12B3A"/>
    <w:rsid w:val="00C177CD"/>
    <w:rsid w:val="00C306EB"/>
    <w:rsid w:val="00C3324D"/>
    <w:rsid w:val="00C34D36"/>
    <w:rsid w:val="00C42992"/>
    <w:rsid w:val="00C52799"/>
    <w:rsid w:val="00C571E4"/>
    <w:rsid w:val="00C7282D"/>
    <w:rsid w:val="00C73B10"/>
    <w:rsid w:val="00C7658F"/>
    <w:rsid w:val="00C87C95"/>
    <w:rsid w:val="00C93177"/>
    <w:rsid w:val="00C93C96"/>
    <w:rsid w:val="00C95BC7"/>
    <w:rsid w:val="00CA2EEF"/>
    <w:rsid w:val="00CA647F"/>
    <w:rsid w:val="00CB53E4"/>
    <w:rsid w:val="00CC256F"/>
    <w:rsid w:val="00CD117C"/>
    <w:rsid w:val="00CE48CC"/>
    <w:rsid w:val="00CF1F99"/>
    <w:rsid w:val="00CF3BB0"/>
    <w:rsid w:val="00CF7666"/>
    <w:rsid w:val="00D06B49"/>
    <w:rsid w:val="00D11960"/>
    <w:rsid w:val="00D17613"/>
    <w:rsid w:val="00D206AF"/>
    <w:rsid w:val="00D20EF9"/>
    <w:rsid w:val="00D438B5"/>
    <w:rsid w:val="00D515CE"/>
    <w:rsid w:val="00D53682"/>
    <w:rsid w:val="00D53A96"/>
    <w:rsid w:val="00D53E96"/>
    <w:rsid w:val="00D57176"/>
    <w:rsid w:val="00D61622"/>
    <w:rsid w:val="00D64E2A"/>
    <w:rsid w:val="00D64F17"/>
    <w:rsid w:val="00D67488"/>
    <w:rsid w:val="00D755AF"/>
    <w:rsid w:val="00D86270"/>
    <w:rsid w:val="00D87FA8"/>
    <w:rsid w:val="00D914ED"/>
    <w:rsid w:val="00D9197E"/>
    <w:rsid w:val="00D92CBA"/>
    <w:rsid w:val="00D94CFA"/>
    <w:rsid w:val="00D95C90"/>
    <w:rsid w:val="00DA3C02"/>
    <w:rsid w:val="00DB17DF"/>
    <w:rsid w:val="00DB54BA"/>
    <w:rsid w:val="00DB6D2E"/>
    <w:rsid w:val="00DD753E"/>
    <w:rsid w:val="00DF0F76"/>
    <w:rsid w:val="00E000CD"/>
    <w:rsid w:val="00E12C37"/>
    <w:rsid w:val="00E145E9"/>
    <w:rsid w:val="00E26E10"/>
    <w:rsid w:val="00E276BD"/>
    <w:rsid w:val="00E412B9"/>
    <w:rsid w:val="00E435BC"/>
    <w:rsid w:val="00E44738"/>
    <w:rsid w:val="00E478AA"/>
    <w:rsid w:val="00E517DF"/>
    <w:rsid w:val="00E5352E"/>
    <w:rsid w:val="00E55419"/>
    <w:rsid w:val="00E63F90"/>
    <w:rsid w:val="00E675A8"/>
    <w:rsid w:val="00E7195F"/>
    <w:rsid w:val="00E745B6"/>
    <w:rsid w:val="00E816C5"/>
    <w:rsid w:val="00E82221"/>
    <w:rsid w:val="00E86350"/>
    <w:rsid w:val="00E913E4"/>
    <w:rsid w:val="00E96514"/>
    <w:rsid w:val="00E97406"/>
    <w:rsid w:val="00EA2185"/>
    <w:rsid w:val="00EA31E5"/>
    <w:rsid w:val="00EA3607"/>
    <w:rsid w:val="00EA7D2E"/>
    <w:rsid w:val="00EB22EF"/>
    <w:rsid w:val="00EB4FEF"/>
    <w:rsid w:val="00EB5EB8"/>
    <w:rsid w:val="00EC0D14"/>
    <w:rsid w:val="00EC1015"/>
    <w:rsid w:val="00EC20E9"/>
    <w:rsid w:val="00EC3013"/>
    <w:rsid w:val="00EC3179"/>
    <w:rsid w:val="00EC5409"/>
    <w:rsid w:val="00ED4BB5"/>
    <w:rsid w:val="00EE1BB2"/>
    <w:rsid w:val="00F03028"/>
    <w:rsid w:val="00F1143A"/>
    <w:rsid w:val="00F1514B"/>
    <w:rsid w:val="00F160AA"/>
    <w:rsid w:val="00F16252"/>
    <w:rsid w:val="00F1701F"/>
    <w:rsid w:val="00F234EF"/>
    <w:rsid w:val="00F23BF6"/>
    <w:rsid w:val="00F2484C"/>
    <w:rsid w:val="00F26673"/>
    <w:rsid w:val="00F351F0"/>
    <w:rsid w:val="00F3765B"/>
    <w:rsid w:val="00F44609"/>
    <w:rsid w:val="00F47583"/>
    <w:rsid w:val="00F50EB3"/>
    <w:rsid w:val="00F531D7"/>
    <w:rsid w:val="00F54EE1"/>
    <w:rsid w:val="00F62793"/>
    <w:rsid w:val="00F76721"/>
    <w:rsid w:val="00F806E1"/>
    <w:rsid w:val="00F84FBA"/>
    <w:rsid w:val="00F85E55"/>
    <w:rsid w:val="00F94E42"/>
    <w:rsid w:val="00F95D5B"/>
    <w:rsid w:val="00F97A32"/>
    <w:rsid w:val="00FA7412"/>
    <w:rsid w:val="00FB4FE3"/>
    <w:rsid w:val="00FD2B60"/>
    <w:rsid w:val="00FE1B78"/>
    <w:rsid w:val="00FE1EDD"/>
    <w:rsid w:val="00FE2C01"/>
    <w:rsid w:val="00FE5C09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570A11"/>
  <w15:chartTrackingRefBased/>
  <w15:docId w15:val="{97016C8C-8028-4EF3-B0A8-3FC85DF3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DE3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1A2DE3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B3C2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(小)"/>
    <w:basedOn w:val="aa"/>
    <w:qFormat/>
    <w:rsid w:val="00F97A32"/>
    <w:pPr>
      <w:spacing w:line="160" w:lineRule="exact"/>
      <w:jc w:val="center"/>
    </w:pPr>
    <w:rPr>
      <w:color w:val="000000" w:themeColor="text1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2_ER&#22259;\ED22_ER&#2225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ED22_ER図_テンプレート.dotx</Template>
  <TotalTime>1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2</cp:revision>
  <cp:lastPrinted>2023-02-22T00:41:00Z</cp:lastPrinted>
  <dcterms:created xsi:type="dcterms:W3CDTF">2023-02-22T00:40:00Z</dcterms:created>
  <dcterms:modified xsi:type="dcterms:W3CDTF">2023-02-22T00:41:00Z</dcterms:modified>
</cp:coreProperties>
</file>