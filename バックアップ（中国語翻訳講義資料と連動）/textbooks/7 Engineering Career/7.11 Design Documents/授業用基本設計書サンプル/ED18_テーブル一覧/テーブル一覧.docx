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BA00" w14:textId="77777777" w:rsidR="00976698" w:rsidRDefault="00976698" w:rsidP="006D6CD5">
      <w:pPr>
        <w:pStyle w:val="aa"/>
      </w:pPr>
    </w:p>
    <w:p w14:paraId="14447642" w14:textId="77777777" w:rsidR="00976698" w:rsidRDefault="00976698" w:rsidP="006D6CD5">
      <w:pPr>
        <w:pStyle w:val="aa"/>
      </w:pPr>
    </w:p>
    <w:p w14:paraId="217976CE" w14:textId="77777777" w:rsidR="006D6CD5" w:rsidRDefault="006D6CD5" w:rsidP="006D6CD5">
      <w:pPr>
        <w:pStyle w:val="aa"/>
      </w:pPr>
    </w:p>
    <w:p w14:paraId="4BCF727C" w14:textId="77777777" w:rsidR="006D6CD5" w:rsidRDefault="006D6CD5" w:rsidP="006D6CD5">
      <w:pPr>
        <w:pStyle w:val="aa"/>
      </w:pPr>
    </w:p>
    <w:p w14:paraId="7067DAFB" w14:textId="77777777" w:rsidR="006D6CD5" w:rsidRDefault="006D6CD5" w:rsidP="006D6CD5">
      <w:pPr>
        <w:pStyle w:val="aa"/>
      </w:pPr>
    </w:p>
    <w:p w14:paraId="5B48CA84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28E033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6308CB">
        <w:rPr>
          <w:rFonts w:hint="eastAsia"/>
        </w:rPr>
        <w:t>テーブル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D1D5573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9641723" w14:textId="77777777" w:rsidR="0069509D" w:rsidRDefault="0069509D" w:rsidP="006D6CD5">
      <w:pPr>
        <w:pStyle w:val="aa"/>
      </w:pPr>
    </w:p>
    <w:p w14:paraId="2FD86505" w14:textId="77777777" w:rsidR="002948E5" w:rsidRDefault="002948E5" w:rsidP="006D6CD5">
      <w:pPr>
        <w:pStyle w:val="aa"/>
      </w:pPr>
    </w:p>
    <w:p w14:paraId="1BA83959" w14:textId="77777777" w:rsidR="002948E5" w:rsidRDefault="002948E5" w:rsidP="006D6CD5">
      <w:pPr>
        <w:pStyle w:val="aa"/>
      </w:pPr>
    </w:p>
    <w:p w14:paraId="1FACDE94" w14:textId="77777777" w:rsidR="00124BD4" w:rsidRDefault="00124BD4" w:rsidP="006D6CD5">
      <w:pPr>
        <w:pStyle w:val="aa"/>
      </w:pPr>
    </w:p>
    <w:p w14:paraId="45E3A609" w14:textId="77777777" w:rsidR="00124BD4" w:rsidRDefault="00124BD4" w:rsidP="006D6CD5">
      <w:pPr>
        <w:pStyle w:val="aa"/>
      </w:pPr>
    </w:p>
    <w:p w14:paraId="4965920B" w14:textId="77777777" w:rsidR="00082851" w:rsidRDefault="00082851" w:rsidP="006D6CD5">
      <w:pPr>
        <w:pStyle w:val="aa"/>
      </w:pPr>
    </w:p>
    <w:p w14:paraId="58A0839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0EA31BF4" w14:textId="77777777" w:rsidTr="00EA2185">
        <w:trPr>
          <w:jc w:val="center"/>
        </w:trPr>
        <w:tc>
          <w:tcPr>
            <w:tcW w:w="1271" w:type="dxa"/>
          </w:tcPr>
          <w:p w14:paraId="20E6132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35796EF9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FF21152" w14:textId="77777777" w:rsidTr="00EA2185">
        <w:trPr>
          <w:jc w:val="center"/>
        </w:trPr>
        <w:tc>
          <w:tcPr>
            <w:tcW w:w="1271" w:type="dxa"/>
          </w:tcPr>
          <w:p w14:paraId="22741CC9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B8106E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18CA4695" w14:textId="77777777" w:rsidTr="00EA2185">
        <w:trPr>
          <w:jc w:val="center"/>
        </w:trPr>
        <w:tc>
          <w:tcPr>
            <w:tcW w:w="1271" w:type="dxa"/>
          </w:tcPr>
          <w:p w14:paraId="048F7559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0E9582DE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230283FE" w14:textId="77777777" w:rsidR="0069509D" w:rsidRDefault="0069509D" w:rsidP="006D6CD5">
      <w:pPr>
        <w:pStyle w:val="aa"/>
      </w:pPr>
    </w:p>
    <w:p w14:paraId="328E742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1E0ABD95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DE01BF" w:rsidRPr="00EC0D14" w14:paraId="7360DC16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17C690" w14:textId="77777777" w:rsidR="00DE01BF" w:rsidRPr="00EC0D14" w:rsidRDefault="00DE01B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4293617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C0CD78A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3B5920B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7B0595B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DE01BF" w:rsidRPr="00EC0D14" w14:paraId="5F982B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E824A3" w14:textId="57379ED1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D269B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42F6069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892736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55635A9D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DE01BF" w:rsidRPr="00EC0D14" w14:paraId="154562F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C7C2A0" w14:textId="790AAE48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826AE2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4B5C8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52AA87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8E1195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7ED340C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F34014" w14:textId="35747F1F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EE13A3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741BE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60000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EEF25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5124ADD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69F2D6" w14:textId="44B16EEB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95A0A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42221B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23390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50A05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83DB16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2D9801" w14:textId="1E85098F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B2D06B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968C9E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17120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1AEE88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79C107B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CB4F4C" w14:textId="6CEC907B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FAE0E1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608A3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9A40AD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41D624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15412BF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51827E" w14:textId="3C11DB2D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B08109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712B3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39416A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35E28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538311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4170EA" w14:textId="193F398D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9578F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4F02F6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316E0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58155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4F234B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BFB11E" w14:textId="021B4FC8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FAB879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83B51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C67FCD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21DCE0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43839CD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8153ED4" w14:textId="11150A92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2181B1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D5080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A2660B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316886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E47764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3EA59" w14:textId="03B4136B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BE22BC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EB73EA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EB44B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AB7F539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A637F4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9080B2" w14:textId="3F5DE4B2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A5E169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C5748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015255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46EF9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0147C5A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15B595" w14:textId="02C82B6C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E3EE38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36B30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8022A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BF846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18F9ABE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757347" w14:textId="48380A85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D430B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C5D3A64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F95CF5D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411619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7E20B08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448932" w14:textId="5AF3CA63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50198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F146F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3D08B1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832B4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6D6F1F1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21854F" w14:textId="2C2FF877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04062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6E14C9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720497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AE7FF2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57CDFD1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0957DA" w14:textId="25C8BC89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7C289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62D7C3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A02807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079AE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390DF2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7404C0" w14:textId="069FEA12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1E6EA9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2C30045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EE273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6436A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0BF37A6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CD05FA" w14:textId="129B8D4F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6B0D81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8F1E4DB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E57AF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ABA55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4AEAFD8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ABECA2" w14:textId="3E977CCE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A1B83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32462F4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F51017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5774050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340BF96F" w14:textId="77777777" w:rsidR="001B1570" w:rsidRDefault="00424E44" w:rsidP="001B1570">
      <w:pPr>
        <w:pStyle w:val="aa"/>
      </w:pPr>
      <w:r>
        <w:br w:type="page"/>
      </w:r>
    </w:p>
    <w:p w14:paraId="4A6CDA4F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CFFF160" w14:textId="77777777" w:rsidR="001B1570" w:rsidRDefault="001B1570" w:rsidP="001B1570">
      <w:pPr>
        <w:pStyle w:val="aa"/>
      </w:pPr>
    </w:p>
    <w:p w14:paraId="11DBC034" w14:textId="73FAD35E" w:rsidR="007A6287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505963" w:history="1">
        <w:r w:rsidR="007A6287" w:rsidRPr="00D36174">
          <w:rPr>
            <w:rStyle w:val="af2"/>
            <w:noProof/>
          </w:rPr>
          <w:t>テーブル一覧</w:t>
        </w:r>
        <w:r w:rsidR="007A6287">
          <w:rPr>
            <w:noProof/>
            <w:webHidden/>
          </w:rPr>
          <w:tab/>
        </w:r>
        <w:r w:rsidR="007A6287">
          <w:rPr>
            <w:noProof/>
            <w:webHidden/>
          </w:rPr>
          <w:fldChar w:fldCharType="begin"/>
        </w:r>
        <w:r w:rsidR="007A6287">
          <w:rPr>
            <w:noProof/>
            <w:webHidden/>
          </w:rPr>
          <w:instrText xml:space="preserve"> PAGEREF _Toc60505963 \h </w:instrText>
        </w:r>
        <w:r w:rsidR="007A6287">
          <w:rPr>
            <w:noProof/>
            <w:webHidden/>
          </w:rPr>
        </w:r>
        <w:r w:rsidR="007A6287">
          <w:rPr>
            <w:noProof/>
            <w:webHidden/>
          </w:rPr>
          <w:fldChar w:fldCharType="separate"/>
        </w:r>
        <w:r w:rsidR="00914871">
          <w:rPr>
            <w:noProof/>
            <w:webHidden/>
          </w:rPr>
          <w:t>3</w:t>
        </w:r>
        <w:r w:rsidR="007A6287">
          <w:rPr>
            <w:noProof/>
            <w:webHidden/>
          </w:rPr>
          <w:fldChar w:fldCharType="end"/>
        </w:r>
      </w:hyperlink>
    </w:p>
    <w:p w14:paraId="36693394" w14:textId="77777777" w:rsidR="00550CC3" w:rsidRPr="003A02B2" w:rsidRDefault="003C1464" w:rsidP="009F491C">
      <w:pPr>
        <w:pStyle w:val="aa"/>
      </w:pPr>
      <w:r>
        <w:fldChar w:fldCharType="end"/>
      </w:r>
    </w:p>
    <w:p w14:paraId="7CEC8071" w14:textId="77777777" w:rsidR="004823D4" w:rsidRPr="004823D4" w:rsidRDefault="004823D4" w:rsidP="003F25F6">
      <w:pPr>
        <w:pStyle w:val="aa"/>
      </w:pPr>
    </w:p>
    <w:p w14:paraId="18085A6D" w14:textId="77777777" w:rsidR="009F348B" w:rsidRDefault="006308CB" w:rsidP="009F348B">
      <w:pPr>
        <w:pStyle w:val="1"/>
      </w:pPr>
      <w:bookmarkStart w:id="0" w:name="_Toc60505963"/>
      <w:r>
        <w:rPr>
          <w:rFonts w:hint="eastAsia"/>
        </w:rPr>
        <w:lastRenderedPageBreak/>
        <w:t>テーブル</w:t>
      </w:r>
      <w:r w:rsidR="00191ED3">
        <w:rPr>
          <w:rFonts w:hint="eastAsia"/>
        </w:rPr>
        <w:t>一覧</w:t>
      </w:r>
      <w:bookmarkEnd w:id="0"/>
    </w:p>
    <w:p w14:paraId="1381C651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1"/>
        <w:gridCol w:w="4129"/>
        <w:gridCol w:w="4128"/>
        <w:gridCol w:w="1769"/>
        <w:gridCol w:w="4128"/>
      </w:tblGrid>
      <w:tr w:rsidR="00184ACD" w:rsidRPr="00F76721" w14:paraId="60180E5D" w14:textId="77777777" w:rsidTr="00184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A1C62C" w14:textId="77777777" w:rsidR="00184ACD" w:rsidRPr="00F76721" w:rsidRDefault="00184ACD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7D3C8163" w14:textId="77777777" w:rsidR="00184ACD" w:rsidRPr="00F76721" w:rsidRDefault="00184AC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テーブル物理名</w:t>
            </w:r>
          </w:p>
        </w:tc>
        <w:tc>
          <w:tcPr>
            <w:tcW w:w="3969" w:type="dxa"/>
          </w:tcPr>
          <w:p w14:paraId="153CB977" w14:textId="77777777" w:rsidR="00184ACD" w:rsidRPr="00F76721" w:rsidRDefault="00184AC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テーブル論理名</w:t>
            </w:r>
          </w:p>
        </w:tc>
        <w:tc>
          <w:tcPr>
            <w:tcW w:w="1701" w:type="dxa"/>
          </w:tcPr>
          <w:p w14:paraId="55A3BF81" w14:textId="77777777" w:rsidR="00184ACD" w:rsidRDefault="008245C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3969" w:type="dxa"/>
          </w:tcPr>
          <w:p w14:paraId="05F69753" w14:textId="77777777" w:rsidR="00184ACD" w:rsidRPr="00F76721" w:rsidRDefault="00184AC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184ACD" w:rsidRPr="000B17EC" w14:paraId="19B85668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EBDD01" w14:textId="4968FCB1" w:rsidR="00184ACD" w:rsidRPr="007A6287" w:rsidRDefault="00184ACD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7A6287">
              <w:rPr>
                <w:sz w:val="12"/>
                <w:szCs w:val="12"/>
              </w:rPr>
              <w:fldChar w:fldCharType="begin"/>
            </w:r>
            <w:r w:rsidRPr="007A6287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7A6287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7A628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48A3354" w14:textId="77777777" w:rsidR="00184ACD" w:rsidRPr="006B1362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employee</w:t>
            </w:r>
          </w:p>
        </w:tc>
        <w:tc>
          <w:tcPr>
            <w:tcW w:w="3969" w:type="dxa"/>
          </w:tcPr>
          <w:p w14:paraId="14DFC754" w14:textId="77777777" w:rsidR="00184ACD" w:rsidRPr="006B1362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</w:t>
            </w:r>
          </w:p>
        </w:tc>
        <w:tc>
          <w:tcPr>
            <w:tcW w:w="1701" w:type="dxa"/>
          </w:tcPr>
          <w:p w14:paraId="67EEA2A0" w14:textId="77777777" w:rsidR="00184ACD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8E1CE68" w14:textId="77777777" w:rsidR="00184ACD" w:rsidRPr="006B1362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社員を管理するテーブル</w:t>
            </w:r>
          </w:p>
        </w:tc>
      </w:tr>
      <w:tr w:rsidR="00184ACD" w:rsidRPr="00F76721" w14:paraId="79262785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D79977" w14:textId="2B21D7F0" w:rsidR="00184ACD" w:rsidRPr="006B1362" w:rsidRDefault="00184ACD" w:rsidP="007A6287">
            <w:pPr>
              <w:pStyle w:val="aa"/>
              <w:rPr>
                <w:sz w:val="12"/>
                <w:szCs w:val="12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D27413A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department</w:t>
            </w:r>
          </w:p>
        </w:tc>
        <w:tc>
          <w:tcPr>
            <w:tcW w:w="3969" w:type="dxa"/>
          </w:tcPr>
          <w:p w14:paraId="05FDFD21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</w:t>
            </w:r>
          </w:p>
        </w:tc>
        <w:tc>
          <w:tcPr>
            <w:tcW w:w="1701" w:type="dxa"/>
          </w:tcPr>
          <w:p w14:paraId="7BE49128" w14:textId="77777777" w:rsidR="00184ACD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AA1B840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部署を管理するテーブル</w:t>
            </w:r>
          </w:p>
        </w:tc>
      </w:tr>
      <w:tr w:rsidR="00184ACD" w:rsidRPr="00F76721" w14:paraId="11D74509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C702F7" w14:textId="09516C2F" w:rsidR="00184ACD" w:rsidRPr="006B1362" w:rsidRDefault="00184ACD" w:rsidP="007A6287">
            <w:pPr>
              <w:pStyle w:val="aa"/>
              <w:rPr>
                <w:sz w:val="12"/>
                <w:szCs w:val="12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8C99C1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user</w:t>
            </w:r>
          </w:p>
        </w:tc>
        <w:tc>
          <w:tcPr>
            <w:tcW w:w="3969" w:type="dxa"/>
          </w:tcPr>
          <w:p w14:paraId="297505F4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</w:t>
            </w:r>
          </w:p>
        </w:tc>
        <w:tc>
          <w:tcPr>
            <w:tcW w:w="1701" w:type="dxa"/>
          </w:tcPr>
          <w:p w14:paraId="097229F3" w14:textId="77777777" w:rsidR="00184ACD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BC00D9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ログインユーザを管理するテーブル</w:t>
            </w:r>
          </w:p>
        </w:tc>
      </w:tr>
      <w:tr w:rsidR="00184ACD" w:rsidRPr="00F76721" w14:paraId="459794E3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802DA2" w14:textId="00937289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2635EA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9329BA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58A736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3B79AAB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CFF9A04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3790D8" w14:textId="3FC9034A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BC9A24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F723198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2AE557E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3B692D67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28EA35A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C45DE1" w14:textId="2D30B64F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C522CB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78A8095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1773CA25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501EA43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5F4D9E4C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1D9792" w14:textId="26F5FA45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4CC11E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1A993FCB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04310273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737B5F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60A4F3BD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BEBF52" w14:textId="2C73CADF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3BE945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114DA87F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6B45D046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053F9D9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1F5AF90F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2787E1" w14:textId="517C023F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94A40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7643EA2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BC3B44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DE6EE9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BCF3910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1179E9" w14:textId="18E33914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97EA1B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A0F64B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4B97A98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144F9336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8C43AF4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CCE85C" w14:textId="5DE723C9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AFB118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CDD18E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912199B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266D4386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0F250C75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16833A" w14:textId="7252233A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B500B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FE9529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4512F440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331235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257D9EF7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5BAE2A" w14:textId="5DC6F71D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7353A94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01517E2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044203F5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39E9316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E762B39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4839D4" w14:textId="7EB0B05F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0DF5A85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3A09EB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03F5E32C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B18B8CC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35146802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64FDA1" w14:textId="7554CE49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62CDC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87C046E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78C2ED5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91711D8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556372B9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E6D4B7" w14:textId="63B8BE7C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47B4EF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991358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2BEF659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2FD95A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3E9E3D9C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35067D" w14:textId="28D8A5DC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446CDBE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2B4FADD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2ACC02D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F94E83C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2F7A0FDB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AE4E3B" w14:textId="1CDC0DF7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914871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4FC0EFD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4D7ECC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4AA38B93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F2E54D9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8BF0452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CB56" w14:textId="77777777" w:rsidR="0038648E" w:rsidRDefault="0038648E" w:rsidP="00F95D5B">
      <w:r>
        <w:separator/>
      </w:r>
    </w:p>
  </w:endnote>
  <w:endnote w:type="continuationSeparator" w:id="0">
    <w:p w14:paraId="61D5CC69" w14:textId="77777777" w:rsidR="0038648E" w:rsidRDefault="0038648E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AABA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991D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C69A" w14:textId="77777777" w:rsidR="0038648E" w:rsidRDefault="0038648E" w:rsidP="00F95D5B">
      <w:r>
        <w:separator/>
      </w:r>
    </w:p>
  </w:footnote>
  <w:footnote w:type="continuationSeparator" w:id="0">
    <w:p w14:paraId="1808C31D" w14:textId="77777777" w:rsidR="0038648E" w:rsidRDefault="0038648E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A102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F21A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6308CB">
      <w:rPr>
        <w:rFonts w:hint="eastAsia"/>
      </w:rPr>
      <w:t>テーブル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2B"/>
    <w:rsid w:val="000144DD"/>
    <w:rsid w:val="000150D9"/>
    <w:rsid w:val="00037D33"/>
    <w:rsid w:val="00037E87"/>
    <w:rsid w:val="00060653"/>
    <w:rsid w:val="00073550"/>
    <w:rsid w:val="00082851"/>
    <w:rsid w:val="0009712E"/>
    <w:rsid w:val="000B17EC"/>
    <w:rsid w:val="000F4524"/>
    <w:rsid w:val="000F68B3"/>
    <w:rsid w:val="0010171D"/>
    <w:rsid w:val="00124BD4"/>
    <w:rsid w:val="00130AD5"/>
    <w:rsid w:val="00131D97"/>
    <w:rsid w:val="00184ACD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5773"/>
    <w:rsid w:val="00386123"/>
    <w:rsid w:val="0038648E"/>
    <w:rsid w:val="00397190"/>
    <w:rsid w:val="003A02B2"/>
    <w:rsid w:val="003B1E61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823D4"/>
    <w:rsid w:val="004B1E64"/>
    <w:rsid w:val="004E5EB6"/>
    <w:rsid w:val="004F1E03"/>
    <w:rsid w:val="0050509C"/>
    <w:rsid w:val="00550CC3"/>
    <w:rsid w:val="0056380C"/>
    <w:rsid w:val="005716CB"/>
    <w:rsid w:val="00577A45"/>
    <w:rsid w:val="005B1876"/>
    <w:rsid w:val="005B6A76"/>
    <w:rsid w:val="005C631E"/>
    <w:rsid w:val="00620111"/>
    <w:rsid w:val="006308CB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31A57"/>
    <w:rsid w:val="007446E5"/>
    <w:rsid w:val="007627AE"/>
    <w:rsid w:val="00797F56"/>
    <w:rsid w:val="007A6287"/>
    <w:rsid w:val="007C0D63"/>
    <w:rsid w:val="007E4F13"/>
    <w:rsid w:val="008245C6"/>
    <w:rsid w:val="0085629D"/>
    <w:rsid w:val="00860EA1"/>
    <w:rsid w:val="00867B32"/>
    <w:rsid w:val="008A4F68"/>
    <w:rsid w:val="008C2BED"/>
    <w:rsid w:val="008C360F"/>
    <w:rsid w:val="008E2D8F"/>
    <w:rsid w:val="00914871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A1A2B"/>
    <w:rsid w:val="00AB4032"/>
    <w:rsid w:val="00AC7CB5"/>
    <w:rsid w:val="00B01759"/>
    <w:rsid w:val="00B1558A"/>
    <w:rsid w:val="00B815A8"/>
    <w:rsid w:val="00B8417F"/>
    <w:rsid w:val="00BD0C49"/>
    <w:rsid w:val="00BF09F5"/>
    <w:rsid w:val="00BF54BB"/>
    <w:rsid w:val="00C3324D"/>
    <w:rsid w:val="00C54F8E"/>
    <w:rsid w:val="00C7658F"/>
    <w:rsid w:val="00CA487B"/>
    <w:rsid w:val="00CA647F"/>
    <w:rsid w:val="00D306B4"/>
    <w:rsid w:val="00D755AF"/>
    <w:rsid w:val="00D87FA8"/>
    <w:rsid w:val="00D905BE"/>
    <w:rsid w:val="00D95DE8"/>
    <w:rsid w:val="00DA3C02"/>
    <w:rsid w:val="00DB17DF"/>
    <w:rsid w:val="00DD753E"/>
    <w:rsid w:val="00DE01BF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F4CBC"/>
    <w:rsid w:val="00F0688F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2967B3"/>
  <w15:chartTrackingRefBased/>
  <w15:docId w15:val="{081714DA-D129-449B-85AC-79EB91DC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8_&#12486;&#12540;&#12502;&#12523;&#19968;&#35239;\ED18_&#12486;&#12540;&#12502;&#1252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ED18_テーブル一覧_テンプレート.dotx</Template>
  <TotalTime>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2</cp:revision>
  <cp:lastPrinted>2023-02-22T00:33:00Z</cp:lastPrinted>
  <dcterms:created xsi:type="dcterms:W3CDTF">2023-02-22T00:33:00Z</dcterms:created>
  <dcterms:modified xsi:type="dcterms:W3CDTF">2023-02-22T00:33:00Z</dcterms:modified>
</cp:coreProperties>
</file>