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BE1C6" w14:textId="77777777" w:rsidR="00976698" w:rsidRDefault="00976698" w:rsidP="006D6CD5">
      <w:pPr>
        <w:pStyle w:val="aa"/>
      </w:pPr>
    </w:p>
    <w:p w14:paraId="3C015820" w14:textId="77777777" w:rsidR="00976698" w:rsidRDefault="00976698" w:rsidP="006D6CD5">
      <w:pPr>
        <w:pStyle w:val="aa"/>
      </w:pPr>
    </w:p>
    <w:p w14:paraId="1A9E8C62" w14:textId="77777777" w:rsidR="006D6CD5" w:rsidRDefault="006D6CD5" w:rsidP="006D6CD5">
      <w:pPr>
        <w:pStyle w:val="aa"/>
      </w:pPr>
    </w:p>
    <w:p w14:paraId="4F7C4D63" w14:textId="77777777" w:rsidR="006D6CD5" w:rsidRDefault="006D6CD5" w:rsidP="006D6CD5">
      <w:pPr>
        <w:pStyle w:val="aa"/>
      </w:pPr>
    </w:p>
    <w:p w14:paraId="6EB1BB3C" w14:textId="77777777" w:rsidR="006D6CD5" w:rsidRDefault="006D6CD5" w:rsidP="006D6CD5">
      <w:pPr>
        <w:pStyle w:val="aa"/>
      </w:pPr>
    </w:p>
    <w:p w14:paraId="3368D8B2" w14:textId="77777777" w:rsidR="006D6CD5" w:rsidRDefault="006D6CD5" w:rsidP="006D6CD5">
      <w:pPr>
        <w:pStyle w:val="a9"/>
      </w:pPr>
      <w:r>
        <w:rPr>
          <w:rFonts w:hint="eastAsia"/>
        </w:rPr>
        <w:t>〇〇システム構築プロジェクト</w:t>
      </w:r>
    </w:p>
    <w:p w14:paraId="584DEDB8" w14:textId="77777777" w:rsidR="006D6CD5" w:rsidRPr="006D6CD5" w:rsidRDefault="006D6CD5" w:rsidP="006D6CD5">
      <w:pPr>
        <w:pStyle w:val="ab"/>
      </w:pPr>
      <w:r>
        <w:rPr>
          <w:rFonts w:hint="eastAsia"/>
        </w:rPr>
        <w:t xml:space="preserve">- </w:t>
      </w:r>
      <w:r>
        <w:rPr>
          <w:rFonts w:hint="eastAsia"/>
        </w:rPr>
        <w:t>〇〇画面仕様書</w:t>
      </w:r>
      <w:r>
        <w:rPr>
          <w:rFonts w:hint="eastAsia"/>
        </w:rPr>
        <w:t xml:space="preserve"> -</w:t>
      </w:r>
    </w:p>
    <w:p w14:paraId="40A58981" w14:textId="77777777" w:rsidR="006D6CD5" w:rsidRPr="0069509D" w:rsidRDefault="0069509D" w:rsidP="0069509D">
      <w:pPr>
        <w:pStyle w:val="af0"/>
      </w:pPr>
      <w:r>
        <w:rPr>
          <w:rFonts w:hint="eastAsia"/>
        </w:rPr>
        <w:t>第</w:t>
      </w:r>
      <w:r>
        <w:rPr>
          <w:rFonts w:hint="eastAsia"/>
        </w:rPr>
        <w:t>1.0</w:t>
      </w:r>
      <w:r>
        <w:rPr>
          <w:rFonts w:hint="eastAsia"/>
        </w:rPr>
        <w:t>版</w:t>
      </w:r>
    </w:p>
    <w:p w14:paraId="2998F5A7" w14:textId="77777777" w:rsidR="0069509D" w:rsidRDefault="0069509D" w:rsidP="006D6CD5">
      <w:pPr>
        <w:pStyle w:val="aa"/>
      </w:pPr>
    </w:p>
    <w:p w14:paraId="6C14CEB3" w14:textId="77777777" w:rsidR="002948E5" w:rsidRDefault="002948E5" w:rsidP="006D6CD5">
      <w:pPr>
        <w:pStyle w:val="aa"/>
      </w:pPr>
    </w:p>
    <w:p w14:paraId="754A8A5B" w14:textId="77777777" w:rsidR="002948E5" w:rsidRDefault="002948E5" w:rsidP="006D6CD5">
      <w:pPr>
        <w:pStyle w:val="aa"/>
      </w:pPr>
    </w:p>
    <w:p w14:paraId="47AAC376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124BD4" w:rsidRPr="00E435BC" w14:paraId="7FF75314" w14:textId="77777777" w:rsidTr="009C118A">
        <w:trPr>
          <w:jc w:val="center"/>
        </w:trPr>
        <w:tc>
          <w:tcPr>
            <w:tcW w:w="1271" w:type="dxa"/>
          </w:tcPr>
          <w:p w14:paraId="7D197030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画面ID</w:t>
            </w:r>
          </w:p>
        </w:tc>
        <w:tc>
          <w:tcPr>
            <w:tcW w:w="5670" w:type="dxa"/>
          </w:tcPr>
          <w:p w14:paraId="53F1D7F9" w14:textId="77777777" w:rsidR="00124BD4" w:rsidRPr="00EA2185" w:rsidRDefault="00C93C96" w:rsidP="009C118A">
            <w:pPr>
              <w:pStyle w:val="aa"/>
            </w:pPr>
            <w:r>
              <w:rPr>
                <w:rFonts w:hint="eastAsia"/>
              </w:rPr>
              <w:t>XXXXXXXX ※ 命名規則参照</w:t>
            </w:r>
          </w:p>
        </w:tc>
      </w:tr>
      <w:tr w:rsidR="00124BD4" w:rsidRPr="00EA2185" w14:paraId="10A85B23" w14:textId="77777777" w:rsidTr="009C118A">
        <w:trPr>
          <w:jc w:val="center"/>
        </w:trPr>
        <w:tc>
          <w:tcPr>
            <w:tcW w:w="1271" w:type="dxa"/>
          </w:tcPr>
          <w:p w14:paraId="4E3B2E7C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画面名</w:t>
            </w:r>
          </w:p>
        </w:tc>
        <w:tc>
          <w:tcPr>
            <w:tcW w:w="5670" w:type="dxa"/>
          </w:tcPr>
          <w:p w14:paraId="4F732D94" w14:textId="77777777" w:rsidR="00124BD4" w:rsidRPr="00EA2185" w:rsidRDefault="00124BD4" w:rsidP="009C118A">
            <w:pPr>
              <w:pStyle w:val="aa"/>
            </w:pPr>
            <w:r>
              <w:rPr>
                <w:rFonts w:hint="eastAsia"/>
              </w:rPr>
              <w:t>〇〇画面</w:t>
            </w:r>
          </w:p>
        </w:tc>
      </w:tr>
    </w:tbl>
    <w:p w14:paraId="25BD156C" w14:textId="77777777" w:rsidR="00124BD4" w:rsidRDefault="00124BD4" w:rsidP="006D6CD5">
      <w:pPr>
        <w:pStyle w:val="aa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0"/>
      </w:tblGrid>
      <w:tr w:rsidR="002B010A" w:rsidRPr="00EA2185" w14:paraId="7DAC204D" w14:textId="77777777" w:rsidTr="00EA2185">
        <w:trPr>
          <w:jc w:val="center"/>
        </w:trPr>
        <w:tc>
          <w:tcPr>
            <w:tcW w:w="1271" w:type="dxa"/>
          </w:tcPr>
          <w:p w14:paraId="61EBA38E" w14:textId="77777777" w:rsidR="002B010A" w:rsidRPr="00EA2185" w:rsidRDefault="00EA2185" w:rsidP="00EA2185">
            <w:pPr>
              <w:pStyle w:val="aa"/>
            </w:pPr>
            <w:r w:rsidRPr="00EA2185">
              <w:t>作成日</w:t>
            </w:r>
          </w:p>
        </w:tc>
        <w:tc>
          <w:tcPr>
            <w:tcW w:w="5670" w:type="dxa"/>
          </w:tcPr>
          <w:p w14:paraId="27EE57D4" w14:textId="77777777" w:rsidR="002B010A" w:rsidRPr="00EA2185" w:rsidRDefault="00EA2185" w:rsidP="00EA2185">
            <w:pPr>
              <w:pStyle w:val="aa"/>
            </w:pPr>
            <w:r w:rsidRPr="00EA2185">
              <w:t>2020年</w:t>
            </w:r>
            <w:r w:rsidRPr="00EA2185">
              <w:rPr>
                <w:rFonts w:hint="eastAsia"/>
              </w:rPr>
              <w:t>10月1日</w:t>
            </w:r>
          </w:p>
        </w:tc>
      </w:tr>
      <w:tr w:rsidR="002B010A" w:rsidRPr="00EA2185" w14:paraId="669A7F9A" w14:textId="77777777" w:rsidTr="00EA2185">
        <w:trPr>
          <w:jc w:val="center"/>
        </w:trPr>
        <w:tc>
          <w:tcPr>
            <w:tcW w:w="1271" w:type="dxa"/>
          </w:tcPr>
          <w:p w14:paraId="4F602454" w14:textId="77777777" w:rsidR="002B010A" w:rsidRPr="00EA2185" w:rsidRDefault="00EA2185" w:rsidP="00EA2185">
            <w:pPr>
              <w:pStyle w:val="aa"/>
            </w:pPr>
            <w:r w:rsidRPr="00EA2185">
              <w:t>作成者</w:t>
            </w:r>
          </w:p>
        </w:tc>
        <w:tc>
          <w:tcPr>
            <w:tcW w:w="5670" w:type="dxa"/>
          </w:tcPr>
          <w:p w14:paraId="365E9C2F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  <w:tr w:rsidR="002B010A" w:rsidRPr="00EA2185" w14:paraId="076A8156" w14:textId="77777777" w:rsidTr="00EA2185">
        <w:trPr>
          <w:jc w:val="center"/>
        </w:trPr>
        <w:tc>
          <w:tcPr>
            <w:tcW w:w="1271" w:type="dxa"/>
          </w:tcPr>
          <w:p w14:paraId="501E308E" w14:textId="77777777" w:rsidR="002B010A" w:rsidRPr="00EA2185" w:rsidRDefault="00EA2185" w:rsidP="00EA2185">
            <w:pPr>
              <w:pStyle w:val="aa"/>
            </w:pPr>
            <w:r w:rsidRPr="00EA2185">
              <w:t>承認者</w:t>
            </w:r>
          </w:p>
        </w:tc>
        <w:tc>
          <w:tcPr>
            <w:tcW w:w="5670" w:type="dxa"/>
          </w:tcPr>
          <w:p w14:paraId="313989DC" w14:textId="77777777" w:rsidR="002B010A" w:rsidRPr="00EA2185" w:rsidRDefault="00EA2185" w:rsidP="00EA2185">
            <w:pPr>
              <w:pStyle w:val="aa"/>
            </w:pPr>
            <w:r w:rsidRPr="00EA2185">
              <w:t>XXXX XXXX</w:t>
            </w:r>
          </w:p>
        </w:tc>
      </w:tr>
    </w:tbl>
    <w:p w14:paraId="1BF06D80" w14:textId="77777777" w:rsidR="0069509D" w:rsidRDefault="0069509D" w:rsidP="006D6CD5">
      <w:pPr>
        <w:pStyle w:val="aa"/>
      </w:pPr>
    </w:p>
    <w:p w14:paraId="71A5963F" w14:textId="77777777" w:rsidR="00DD753E" w:rsidRDefault="00DD753E">
      <w:pPr>
        <w:widowControl/>
        <w:jc w:val="left"/>
        <w:rPr>
          <w:rFonts w:eastAsia="Meiryo UI"/>
        </w:rPr>
      </w:pPr>
      <w:r>
        <w:br w:type="page"/>
      </w:r>
    </w:p>
    <w:p w14:paraId="7881EB6A" w14:textId="77777777" w:rsidR="0029474B" w:rsidRDefault="0029474B" w:rsidP="006D6CD5">
      <w:pPr>
        <w:pStyle w:val="aa"/>
        <w:sectPr w:rsidR="0029474B" w:rsidSect="00FE2C01">
          <w:headerReference w:type="default" r:id="rId7"/>
          <w:footerReference w:type="default" r:id="rId8"/>
          <w:pgSz w:w="16838" w:h="11906" w:orient="landscape" w:code="9"/>
          <w:pgMar w:top="1440" w:right="1077" w:bottom="1440" w:left="1077" w:header="851" w:footer="992" w:gutter="0"/>
          <w:pgNumType w:start="1"/>
          <w:cols w:space="425"/>
          <w:docGrid w:type="lines" w:linePitch="360"/>
        </w:sect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680"/>
        <w:gridCol w:w="1013"/>
        <w:gridCol w:w="1419"/>
        <w:gridCol w:w="11062"/>
      </w:tblGrid>
      <w:tr w:rsidR="000D7BED" w:rsidRPr="00EC0D14" w14:paraId="162DA71C" w14:textId="77777777" w:rsidTr="009D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313D84" w14:textId="77777777" w:rsidR="000D7BED" w:rsidRPr="00EC0D14" w:rsidRDefault="000D7BED" w:rsidP="009D64AE">
            <w:pPr>
              <w:pStyle w:val="aa"/>
              <w:rPr>
                <w:sz w:val="12"/>
                <w:szCs w:val="12"/>
              </w:rPr>
            </w:pPr>
            <w:r w:rsidRPr="00EC0D14">
              <w:rPr>
                <w:sz w:val="12"/>
                <w:szCs w:val="12"/>
              </w:rPr>
              <w:lastRenderedPageBreak/>
              <w:t>No.</w:t>
            </w:r>
          </w:p>
        </w:tc>
        <w:tc>
          <w:tcPr>
            <w:tcW w:w="680" w:type="dxa"/>
          </w:tcPr>
          <w:p w14:paraId="1B11BC1C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版</w:t>
            </w:r>
          </w:p>
        </w:tc>
        <w:tc>
          <w:tcPr>
            <w:tcW w:w="1013" w:type="dxa"/>
          </w:tcPr>
          <w:p w14:paraId="126A38C5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更新日</w:t>
            </w:r>
          </w:p>
        </w:tc>
        <w:tc>
          <w:tcPr>
            <w:tcW w:w="1418" w:type="dxa"/>
          </w:tcPr>
          <w:p w14:paraId="101092B2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更新者</w:t>
            </w:r>
          </w:p>
        </w:tc>
        <w:tc>
          <w:tcPr>
            <w:tcW w:w="11057" w:type="dxa"/>
          </w:tcPr>
          <w:p w14:paraId="66D861D2" w14:textId="77777777" w:rsidR="000D7BED" w:rsidRPr="00EC0D14" w:rsidRDefault="000D7BED" w:rsidP="009D64AE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更新内容</w:t>
            </w:r>
          </w:p>
        </w:tc>
      </w:tr>
      <w:tr w:rsidR="000D7BED" w:rsidRPr="00EC0D14" w14:paraId="5FF25F8F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708D46" w14:textId="09F3D6F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8E8A7C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1.0</w:t>
            </w:r>
          </w:p>
        </w:tc>
        <w:tc>
          <w:tcPr>
            <w:tcW w:w="1013" w:type="dxa"/>
          </w:tcPr>
          <w:p w14:paraId="007A103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t>020/10/1</w:t>
            </w:r>
          </w:p>
        </w:tc>
        <w:tc>
          <w:tcPr>
            <w:tcW w:w="1418" w:type="dxa"/>
          </w:tcPr>
          <w:p w14:paraId="65CC859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山口 慎二</w:t>
            </w:r>
          </w:p>
        </w:tc>
        <w:tc>
          <w:tcPr>
            <w:tcW w:w="11057" w:type="dxa"/>
          </w:tcPr>
          <w:p w14:paraId="722DBE8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  <w:r w:rsidRPr="00EC0D14">
              <w:rPr>
                <w:rFonts w:hint="eastAsia"/>
                <w:sz w:val="12"/>
                <w:szCs w:val="12"/>
                <w:lang w:val="ja-JP"/>
              </w:rPr>
              <w:t>初版</w:t>
            </w:r>
          </w:p>
        </w:tc>
      </w:tr>
      <w:tr w:rsidR="000D7BED" w:rsidRPr="00EC0D14" w14:paraId="782CA97B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48E529" w14:textId="57C5DD3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78C4B88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C3A812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0B7908A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3D4E1948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FD4C08C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46EDB14" w14:textId="781323CF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BD770C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30F167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DE346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B8CB3A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F19D6EF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EB7B38" w14:textId="03AD9B86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37E314A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D9CD1BE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42735E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F4B842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1DC6A3C9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5777F2" w14:textId="04D6E8D3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FA1790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10AD9E3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6F9AC006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C59A8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4573EB88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860EF6" w14:textId="19FD30F3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9F8F55D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EE9F69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0A68208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ED7521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D2FCB56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1F9155" w14:textId="6E4CEB75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51723F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3CAF25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BC02EB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6CC784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7A529C07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D985FE8" w14:textId="3655BC4C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9A433ED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0B68F3A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570383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92E8FE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A0DB623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38AAF5" w14:textId="44677A5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F0360ED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FAA61D3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677D40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E0F3FC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DDD262A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B1153A0" w14:textId="68E4A67A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2C20514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849B5F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2ED5CB0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ADB65C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0D6E08DE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80DF80B" w14:textId="19D8B72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11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AF18F3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50102D4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7A6308C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5DA13B5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A397D9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56F015" w14:textId="2E32BC88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12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0F4541C1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EF840B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4D7576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4415A7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03517B8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A933628" w14:textId="61E000D4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13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C91A0D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79D4C301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249E84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18611A2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5506363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DBC79B" w14:textId="52B1497D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14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5D85766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641B1E7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7F6C69AF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7D1F501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9BCFADD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801AF7E" w14:textId="6DEFCD78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15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23B66F8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28E095EF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4AE4C525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456BF5AE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304E31EE" w14:textId="77777777" w:rsidTr="009D64AE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F0C448" w14:textId="5C4713C1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16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4CA6C96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5889C87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4E9BE69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63A940B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864233A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DE3953" w14:textId="46BE7AD2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17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6249F207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49D6DE52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31BB93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699D737B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6524D4F4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A85757" w14:textId="4078B1D7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18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2B745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31A9E8C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F41272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1877875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5E1C6DC4" w14:textId="77777777" w:rsidTr="009D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0A742C" w14:textId="7469515E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19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1917AC88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428A24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5FBA4B69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08EBEE2A" w14:textId="77777777" w:rsidR="000D7BED" w:rsidRPr="00EC0D14" w:rsidRDefault="000D7BED" w:rsidP="009D64A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  <w:tr w:rsidR="000D7BED" w:rsidRPr="00EC0D14" w14:paraId="28DBCA22" w14:textId="77777777" w:rsidTr="009D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ABCE00" w14:textId="0CD8C64B" w:rsidR="000D7BED" w:rsidRPr="00EC0D14" w:rsidRDefault="000D7BED" w:rsidP="009D64AE">
            <w:pPr>
              <w:pStyle w:val="aa"/>
              <w:rPr>
                <w:b w:val="0"/>
                <w:bCs w:val="0"/>
                <w:sz w:val="12"/>
                <w:szCs w:val="12"/>
                <w:lang w:val="ja-JP"/>
              </w:rPr>
            </w:pPr>
            <w:r w:rsidRPr="00EC0D14">
              <w:rPr>
                <w:sz w:val="12"/>
                <w:szCs w:val="12"/>
                <w:lang w:val="ja-JP"/>
              </w:rPr>
              <w:fldChar w:fldCharType="begin"/>
            </w:r>
            <w:r w:rsidRPr="00EC0D14">
              <w:rPr>
                <w:b w:val="0"/>
                <w:bCs w:val="0"/>
                <w:sz w:val="12"/>
                <w:szCs w:val="12"/>
                <w:lang w:val="ja-JP"/>
              </w:rPr>
              <w:instrText xml:space="preserve"> SEQ HistoryNo \* MERGEFORMAT </w:instrText>
            </w:r>
            <w:r w:rsidRPr="00EC0D14">
              <w:rPr>
                <w:sz w:val="12"/>
                <w:szCs w:val="12"/>
                <w:lang w:val="ja-JP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  <w:lang w:val="ja-JP"/>
              </w:rPr>
              <w:t>20</w:t>
            </w:r>
            <w:r w:rsidRPr="00EC0D14">
              <w:rPr>
                <w:sz w:val="12"/>
                <w:szCs w:val="12"/>
                <w:lang w:val="ja-JP"/>
              </w:rPr>
              <w:fldChar w:fldCharType="end"/>
            </w:r>
          </w:p>
        </w:tc>
        <w:tc>
          <w:tcPr>
            <w:tcW w:w="680" w:type="dxa"/>
          </w:tcPr>
          <w:p w14:paraId="710A88A6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013" w:type="dxa"/>
          </w:tcPr>
          <w:p w14:paraId="3C29406A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418" w:type="dxa"/>
          </w:tcPr>
          <w:p w14:paraId="159902F2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  <w:tc>
          <w:tcPr>
            <w:tcW w:w="11057" w:type="dxa"/>
          </w:tcPr>
          <w:p w14:paraId="2A12A8A0" w14:textId="77777777" w:rsidR="000D7BED" w:rsidRPr="00EC0D14" w:rsidRDefault="000D7BED" w:rsidP="009D64A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lang w:val="ja-JP"/>
              </w:rPr>
            </w:pPr>
          </w:p>
        </w:tc>
      </w:tr>
    </w:tbl>
    <w:p w14:paraId="12E6432F" w14:textId="77777777" w:rsidR="001B1570" w:rsidRDefault="00424E44" w:rsidP="001B1570">
      <w:pPr>
        <w:pStyle w:val="aa"/>
      </w:pPr>
      <w:r>
        <w:br w:type="page"/>
      </w:r>
    </w:p>
    <w:p w14:paraId="26AC2AD5" w14:textId="77777777" w:rsidR="001B1570" w:rsidRPr="001B1570" w:rsidRDefault="001B1570" w:rsidP="00447E88">
      <w:pPr>
        <w:pStyle w:val="af1"/>
      </w:pPr>
      <w:r w:rsidRPr="001B1570">
        <w:lastRenderedPageBreak/>
        <w:t>目次</w:t>
      </w:r>
    </w:p>
    <w:p w14:paraId="35F3EF2B" w14:textId="77777777" w:rsidR="001B1570" w:rsidRDefault="001B1570" w:rsidP="001B1570">
      <w:pPr>
        <w:pStyle w:val="aa"/>
      </w:pPr>
    </w:p>
    <w:p w14:paraId="6A2B0A87" w14:textId="5D79F2BF" w:rsidR="00812EF4" w:rsidRDefault="003C1464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9689923" w:history="1">
        <w:r w:rsidR="00812EF4" w:rsidRPr="00140F0F">
          <w:rPr>
            <w:rStyle w:val="af2"/>
            <w:noProof/>
          </w:rPr>
          <w:t>画面レイアウト(全体)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_Toc69689923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3</w:t>
        </w:r>
        <w:r w:rsidR="00812EF4">
          <w:rPr>
            <w:noProof/>
            <w:webHidden/>
          </w:rPr>
          <w:fldChar w:fldCharType="end"/>
        </w:r>
      </w:hyperlink>
    </w:p>
    <w:p w14:paraId="103FC8F1" w14:textId="1B4BFC55" w:rsidR="00812EF4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4" w:history="1">
        <w:r w:rsidR="00812EF4" w:rsidRPr="00140F0F">
          <w:rPr>
            <w:rStyle w:val="af2"/>
            <w:noProof/>
          </w:rPr>
          <w:t>画面レイアウト(〇〇部)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_Toc69689924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4</w:t>
        </w:r>
        <w:r w:rsidR="00812EF4">
          <w:rPr>
            <w:noProof/>
            <w:webHidden/>
          </w:rPr>
          <w:fldChar w:fldCharType="end"/>
        </w:r>
      </w:hyperlink>
    </w:p>
    <w:p w14:paraId="7A0C8E9A" w14:textId="467637AD" w:rsidR="00812EF4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5" w:history="1">
        <w:r w:rsidR="00812EF4" w:rsidRPr="00140F0F">
          <w:rPr>
            <w:rStyle w:val="af2"/>
            <w:noProof/>
          </w:rPr>
          <w:t>画面概要説明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_Toc69689925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5</w:t>
        </w:r>
        <w:r w:rsidR="00812EF4">
          <w:rPr>
            <w:noProof/>
            <w:webHidden/>
          </w:rPr>
          <w:fldChar w:fldCharType="end"/>
        </w:r>
      </w:hyperlink>
    </w:p>
    <w:p w14:paraId="4EC7ADF8" w14:textId="5EBF2F92" w:rsidR="00812EF4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6" w:history="1">
        <w:r w:rsidR="00812EF4" w:rsidRPr="00140F0F">
          <w:rPr>
            <w:rStyle w:val="af2"/>
            <w:noProof/>
          </w:rPr>
          <w:t>画面項目定義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_Toc69689926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6</w:t>
        </w:r>
        <w:r w:rsidR="00812EF4">
          <w:rPr>
            <w:noProof/>
            <w:webHidden/>
          </w:rPr>
          <w:fldChar w:fldCharType="end"/>
        </w:r>
      </w:hyperlink>
    </w:p>
    <w:p w14:paraId="5D69DF07" w14:textId="3A67B4B4" w:rsidR="00812EF4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7" w:history="1">
        <w:r w:rsidR="00812EF4" w:rsidRPr="00140F0F">
          <w:rPr>
            <w:rStyle w:val="af2"/>
            <w:noProof/>
          </w:rPr>
          <w:t>画面項目属性定義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_Toc69689927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7</w:t>
        </w:r>
        <w:r w:rsidR="00812EF4">
          <w:rPr>
            <w:noProof/>
            <w:webHidden/>
          </w:rPr>
          <w:fldChar w:fldCharType="end"/>
        </w:r>
      </w:hyperlink>
    </w:p>
    <w:p w14:paraId="419E0AE0" w14:textId="16E53E7E" w:rsidR="00812EF4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8" w:history="1">
        <w:r w:rsidR="00812EF4" w:rsidRPr="00140F0F">
          <w:rPr>
            <w:rStyle w:val="af2"/>
            <w:noProof/>
          </w:rPr>
          <w:t>画面項目入力チェック・バリデーション定義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_Toc69689928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8</w:t>
        </w:r>
        <w:r w:rsidR="00812EF4">
          <w:rPr>
            <w:noProof/>
            <w:webHidden/>
          </w:rPr>
          <w:fldChar w:fldCharType="end"/>
        </w:r>
      </w:hyperlink>
    </w:p>
    <w:p w14:paraId="67140C76" w14:textId="1FE17E64" w:rsidR="00812EF4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29" w:history="1">
        <w:r w:rsidR="00812EF4" w:rsidRPr="00140F0F">
          <w:rPr>
            <w:rStyle w:val="af2"/>
            <w:noProof/>
          </w:rPr>
          <w:t>画面イベント定義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_Toc69689929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9</w:t>
        </w:r>
        <w:r w:rsidR="00812EF4">
          <w:rPr>
            <w:noProof/>
            <w:webHidden/>
          </w:rPr>
          <w:fldChar w:fldCharType="end"/>
        </w:r>
      </w:hyperlink>
    </w:p>
    <w:p w14:paraId="072F09F3" w14:textId="165719B7" w:rsidR="00812EF4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30" w:history="1">
        <w:r w:rsidR="00812EF4" w:rsidRPr="00140F0F">
          <w:rPr>
            <w:rStyle w:val="af2"/>
            <w:noProof/>
          </w:rPr>
          <w:t>画面編集仕様(〇〇イベント時)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_Toc69689930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10</w:t>
        </w:r>
        <w:r w:rsidR="00812EF4">
          <w:rPr>
            <w:noProof/>
            <w:webHidden/>
          </w:rPr>
          <w:fldChar w:fldCharType="end"/>
        </w:r>
      </w:hyperlink>
    </w:p>
    <w:p w14:paraId="329D6527" w14:textId="6D7E1DEE" w:rsidR="00812EF4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31" w:history="1">
        <w:r w:rsidR="00812EF4" w:rsidRPr="00140F0F">
          <w:rPr>
            <w:rStyle w:val="af2"/>
            <w:noProof/>
          </w:rPr>
          <w:t>画面更新仕様(〇〇イベント時)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_Toc69689931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11</w:t>
        </w:r>
        <w:r w:rsidR="00812EF4">
          <w:rPr>
            <w:noProof/>
            <w:webHidden/>
          </w:rPr>
          <w:fldChar w:fldCharType="end"/>
        </w:r>
      </w:hyperlink>
    </w:p>
    <w:p w14:paraId="5B3E53A5" w14:textId="6A026393" w:rsidR="00812EF4" w:rsidRDefault="00000000">
      <w:pPr>
        <w:pStyle w:val="12"/>
        <w:tabs>
          <w:tab w:val="right" w:leader="dot" w:pos="14674"/>
        </w:tabs>
        <w:rPr>
          <w:rFonts w:asciiTheme="minorHAnsi" w:eastAsiaTheme="minorEastAsia" w:hAnsiTheme="minorHAnsi"/>
          <w:noProof/>
          <w:szCs w:val="22"/>
        </w:rPr>
      </w:pPr>
      <w:hyperlink w:anchor="_Toc69689932" w:history="1">
        <w:r w:rsidR="00812EF4" w:rsidRPr="00140F0F">
          <w:rPr>
            <w:rStyle w:val="af2"/>
            <w:noProof/>
          </w:rPr>
          <w:t>画面項目権限マトリックス</w:t>
        </w:r>
        <w:r w:rsidR="00812EF4">
          <w:rPr>
            <w:noProof/>
            <w:webHidden/>
          </w:rPr>
          <w:tab/>
        </w:r>
        <w:r w:rsidR="00812EF4">
          <w:rPr>
            <w:noProof/>
            <w:webHidden/>
          </w:rPr>
          <w:fldChar w:fldCharType="begin"/>
        </w:r>
        <w:r w:rsidR="00812EF4">
          <w:rPr>
            <w:noProof/>
            <w:webHidden/>
          </w:rPr>
          <w:instrText xml:space="preserve"> PAGEREF _Toc69689932 \h </w:instrText>
        </w:r>
        <w:r w:rsidR="00812EF4">
          <w:rPr>
            <w:noProof/>
            <w:webHidden/>
          </w:rPr>
        </w:r>
        <w:r w:rsidR="00812EF4">
          <w:rPr>
            <w:noProof/>
            <w:webHidden/>
          </w:rPr>
          <w:fldChar w:fldCharType="separate"/>
        </w:r>
        <w:r w:rsidR="00252B52">
          <w:rPr>
            <w:noProof/>
            <w:webHidden/>
          </w:rPr>
          <w:t>12</w:t>
        </w:r>
        <w:r w:rsidR="00812EF4">
          <w:rPr>
            <w:noProof/>
            <w:webHidden/>
          </w:rPr>
          <w:fldChar w:fldCharType="end"/>
        </w:r>
      </w:hyperlink>
    </w:p>
    <w:p w14:paraId="011BCFEA" w14:textId="77777777" w:rsidR="00550CC3" w:rsidRPr="003A02B2" w:rsidRDefault="003C1464" w:rsidP="009F491C">
      <w:pPr>
        <w:pStyle w:val="aa"/>
      </w:pPr>
      <w:r>
        <w:fldChar w:fldCharType="end"/>
      </w:r>
    </w:p>
    <w:p w14:paraId="2303F7DC" w14:textId="77777777" w:rsidR="00550CC3" w:rsidRDefault="003F25F6" w:rsidP="00976698">
      <w:pPr>
        <w:pStyle w:val="1"/>
      </w:pPr>
      <w:bookmarkStart w:id="0" w:name="_Toc69689923"/>
      <w:r>
        <w:rPr>
          <w:rFonts w:hint="eastAsia"/>
        </w:rPr>
        <w:lastRenderedPageBreak/>
        <w:t>画面レイアウト</w:t>
      </w:r>
      <w:r w:rsidR="004823D4">
        <w:rPr>
          <w:rFonts w:hint="eastAsia"/>
        </w:rPr>
        <w:t>(</w:t>
      </w:r>
      <w:r w:rsidR="004823D4">
        <w:rPr>
          <w:rFonts w:hint="eastAsia"/>
        </w:rPr>
        <w:t>全体</w:t>
      </w:r>
      <w:r w:rsidR="004823D4">
        <w:rPr>
          <w:rFonts w:hint="eastAsia"/>
        </w:rPr>
        <w:t>)</w:t>
      </w:r>
      <w:bookmarkEnd w:id="0"/>
    </w:p>
    <w:p w14:paraId="6A488112" w14:textId="77777777" w:rsidR="00550CC3" w:rsidRDefault="00550CC3" w:rsidP="003F25F6">
      <w:pPr>
        <w:pStyle w:val="aa"/>
      </w:pPr>
    </w:p>
    <w:p w14:paraId="7A8C862F" w14:textId="77777777" w:rsidR="004823D4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165D961F" wp14:editId="1F54D1A5">
                <wp:extent cx="9307830" cy="4789170"/>
                <wp:effectExtent l="0" t="0" r="26670" b="11430"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74A6C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当該オートシェイプの代わりに画面イメージを添付します。</w:t>
                            </w:r>
                          </w:p>
                          <w:p w14:paraId="6F6EC921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画面イメージには</w:t>
                            </w:r>
                            <w:r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0826E42A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70BC565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枠線が必要な理由は印刷した時に画面イメージと設計書の余白の境界をはっきりさせるためです。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枠線が無い場合、画面内の余白と設計書自体の余白が混ざり、画面の全体像がぼんやりしてしまいます。</w:t>
                            </w:r>
                          </w:p>
                          <w:p w14:paraId="79A09EFC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2002DF3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画面の全体像がわかるスクリーンショットを添付します。</w:t>
                            </w:r>
                          </w:p>
                          <w:p w14:paraId="7BEF7540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非常に大きな画面の場合は個々のパーツが小さくなりますが、全体像の把握のために全体を掲載します。</w:t>
                            </w:r>
                          </w:p>
                          <w:p w14:paraId="2C721E60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個々のパーツについてはそれぞれクローズアップして掲載します。</w:t>
                            </w:r>
                          </w:p>
                          <w:p w14:paraId="310401BF" w14:textId="77777777" w:rsidR="006B1362" w:rsidRPr="00AC7CB5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全体だけで十分把握できるサイズの画面の場合は個々のパーツをクローズアップする必要はありません。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D961F" id="正方形/長方形 4" o:spid="_x0000_s1026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" fillcolor="#deeaf6 [664]" strokecolor="black [3213]" strokeweight="1pt">
                <v:textbox>
                  <w:txbxContent>
                    <w:p w14:paraId="04774A6C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当該オートシェイプの代わりに画面イメージを添付します。</w:t>
                      </w:r>
                    </w:p>
                    <w:p w14:paraId="6F6EC921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画面イメージには</w:t>
                      </w:r>
                      <w:r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0826E42A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70BC565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枠線が必要な理由は印刷した時に画面イメージと設計書の余白の境界をはっきりさせるためです。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枠線が無い場合、画面内の余白と設計書自体の余白が混ざり、画面の全体像がぼんやりしてしまいます。</w:t>
                      </w:r>
                    </w:p>
                    <w:p w14:paraId="79A09EFC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2002DF3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画面の全体像がわかるスクリーンショットを添付します。</w:t>
                      </w:r>
                    </w:p>
                    <w:p w14:paraId="7BEF7540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非常に大きな画面の場合は個々のパーツが小さくなりますが、全体像の把握のために全体を掲載します。</w:t>
                      </w:r>
                    </w:p>
                    <w:p w14:paraId="2C721E60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個々のパーツについてはそれぞれクローズアップして掲載します。</w:t>
                      </w:r>
                    </w:p>
                    <w:p w14:paraId="310401BF" w14:textId="77777777" w:rsidR="006B1362" w:rsidRPr="00AC7CB5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全体だけで十分把握できるサイズの画面の場合は個々のパーツをクローズアップする必要はありません。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C04BE25" w14:textId="77777777" w:rsidR="004823D4" w:rsidRDefault="004823D4" w:rsidP="004823D4">
      <w:pPr>
        <w:pStyle w:val="1"/>
      </w:pPr>
      <w:bookmarkStart w:id="1" w:name="_Toc69689924"/>
      <w:r>
        <w:rPr>
          <w:rFonts w:hint="eastAsia"/>
        </w:rPr>
        <w:lastRenderedPageBreak/>
        <w:t>画面レイアウト</w:t>
      </w:r>
      <w:r>
        <w:rPr>
          <w:rFonts w:hint="eastAsia"/>
        </w:rPr>
        <w:t>(</w:t>
      </w:r>
      <w:r>
        <w:rPr>
          <w:rFonts w:hint="eastAsia"/>
        </w:rPr>
        <w:t>〇〇部</w:t>
      </w:r>
      <w:r>
        <w:rPr>
          <w:rFonts w:hint="eastAsia"/>
        </w:rPr>
        <w:t>)</w:t>
      </w:r>
      <w:bookmarkEnd w:id="1"/>
    </w:p>
    <w:p w14:paraId="5CFF820F" w14:textId="77777777" w:rsidR="004823D4" w:rsidRPr="004823D4" w:rsidRDefault="004823D4" w:rsidP="003F25F6">
      <w:pPr>
        <w:pStyle w:val="aa"/>
      </w:pPr>
    </w:p>
    <w:p w14:paraId="512D5396" w14:textId="77777777" w:rsidR="00712EEE" w:rsidRDefault="004823D4" w:rsidP="003F25F6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13FB6B21" wp14:editId="2F498FB4">
                <wp:extent cx="9307830" cy="4789170"/>
                <wp:effectExtent l="0" t="0" r="26670" b="11430"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7830" cy="47891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7E9AA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F25F6">
                              <w:rPr>
                                <w:rFonts w:hint="eastAsia"/>
                                <w:color w:val="000000" w:themeColor="text1"/>
                              </w:rPr>
                              <w:t>当該オートシェイプの代わりに画面イメージを添付します。</w:t>
                            </w:r>
                          </w:p>
                          <w:p w14:paraId="0C0C07F7" w14:textId="77777777" w:rsidR="006B1362" w:rsidRPr="003F25F6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画面イメージには</w:t>
                            </w:r>
                            <w:r w:rsidRPr="003B5C05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枠線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を付与します。</w:t>
                            </w:r>
                          </w:p>
                          <w:p w14:paraId="449A33BF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6ABFF5E2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※ 枠線が必要な理由は印刷した時に画面イメージと設計書の余白の境界をはっきりさせるためです。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枠線が無い場合、画面内の余白と設計書自体の余白が混ざり、画面の全体像がぼんやりしてしまいます。</w:t>
                            </w:r>
                          </w:p>
                          <w:p w14:paraId="6148D496" w14:textId="77777777" w:rsidR="006B1362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42107780" w14:textId="77777777" w:rsidR="006B1362" w:rsidRPr="00AC7CB5" w:rsidRDefault="006B1362" w:rsidP="004823D4">
                            <w:pPr>
                              <w:pStyle w:val="a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基本情報の表示部分(ヘッダ領域)、明細表示部分など、個々のパーツをクローズアップして掲載する場合に利用します。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FB6B21" id="正方形/長方形 1" o:spid="_x0000_s1027" style="width:732.9pt;height:377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" fillcolor="#deeaf6 [664]" strokecolor="black [3213]" strokeweight="1pt">
                <v:textbox>
                  <w:txbxContent>
                    <w:p w14:paraId="5037E9AA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 w:rsidRPr="003F25F6">
                        <w:rPr>
                          <w:rFonts w:hint="eastAsia"/>
                          <w:color w:val="000000" w:themeColor="text1"/>
                        </w:rPr>
                        <w:t>当該オートシェイプの代わりに画面イメージを添付します。</w:t>
                      </w:r>
                    </w:p>
                    <w:p w14:paraId="0C0C07F7" w14:textId="77777777" w:rsidR="006B1362" w:rsidRPr="003F25F6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画面イメージには</w:t>
                      </w:r>
                      <w:r w:rsidRPr="003B5C05"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  <w:t>枠線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を付与します。</w:t>
                      </w:r>
                    </w:p>
                    <w:p w14:paraId="449A33BF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6ABFF5E2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※ 枠線が必要な理由は印刷した時に画面イメージと設計書の余白の境界をはっきりさせるためです。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枠線が無い場合、画面内の余白と設計書自体の余白が混ざり、画面の全体像がぼんやりしてしまいます。</w:t>
                      </w:r>
                    </w:p>
                    <w:p w14:paraId="6148D496" w14:textId="77777777" w:rsidR="006B1362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42107780" w14:textId="77777777" w:rsidR="006B1362" w:rsidRPr="00AC7CB5" w:rsidRDefault="006B1362" w:rsidP="004823D4">
                      <w:pPr>
                        <w:pStyle w:val="aa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基本情報の表示部分(ヘッダ領域)、明細表示部分など、個々のパーツをクローズアップして掲載する場合に利用します。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2EC8F09" w14:textId="77777777" w:rsidR="00131D97" w:rsidRDefault="003F25F6" w:rsidP="00712EEE">
      <w:pPr>
        <w:pStyle w:val="1"/>
      </w:pPr>
      <w:bookmarkStart w:id="2" w:name="_Toc69689925"/>
      <w:r>
        <w:rPr>
          <w:rFonts w:hint="eastAsia"/>
        </w:rPr>
        <w:lastRenderedPageBreak/>
        <w:t>画面</w:t>
      </w:r>
      <w:r w:rsidR="009F348B">
        <w:rPr>
          <w:rFonts w:hint="eastAsia"/>
        </w:rPr>
        <w:t>概要説明</w:t>
      </w:r>
      <w:bookmarkEnd w:id="2"/>
    </w:p>
    <w:p w14:paraId="58383B89" w14:textId="77777777" w:rsidR="009F348B" w:rsidRDefault="009F348B" w:rsidP="009C118A">
      <w:pPr>
        <w:pStyle w:val="aa"/>
      </w:pPr>
    </w:p>
    <w:p w14:paraId="0050ECDC" w14:textId="77777777" w:rsidR="009F348B" w:rsidRDefault="009F348B" w:rsidP="009C118A">
      <w:pPr>
        <w:pStyle w:val="aa"/>
      </w:pPr>
      <w:r>
        <w:rPr>
          <w:rFonts w:hint="eastAsia"/>
        </w:rPr>
        <w:t>・何を目的とした画面か</w:t>
      </w:r>
    </w:p>
    <w:p w14:paraId="3B9B7197" w14:textId="77777777" w:rsidR="009F348B" w:rsidRDefault="009F348B" w:rsidP="009C118A">
      <w:pPr>
        <w:pStyle w:val="aa"/>
      </w:pPr>
      <w:r>
        <w:rPr>
          <w:rFonts w:hint="eastAsia"/>
        </w:rPr>
        <w:t>・どこから遷移するか(メニュー、あるいは別画面のリンクやボタンから)</w:t>
      </w:r>
    </w:p>
    <w:p w14:paraId="55617424" w14:textId="77777777" w:rsidR="009F348B" w:rsidRDefault="009F348B" w:rsidP="009C118A">
      <w:pPr>
        <w:pStyle w:val="aa"/>
      </w:pPr>
      <w:r>
        <w:rPr>
          <w:rFonts w:hint="eastAsia"/>
        </w:rPr>
        <w:t>・どのようなユーザが操作するのか</w:t>
      </w:r>
    </w:p>
    <w:p w14:paraId="16B1597B" w14:textId="77777777" w:rsidR="009F348B" w:rsidRDefault="009F348B" w:rsidP="009C118A">
      <w:pPr>
        <w:pStyle w:val="aa"/>
      </w:pPr>
      <w:r>
        <w:rPr>
          <w:rFonts w:hint="eastAsia"/>
        </w:rPr>
        <w:t>・当該画面からファイルダウンロードや帳票出力があればどのようなファイル、帳票を出力するのか</w:t>
      </w:r>
    </w:p>
    <w:p w14:paraId="2CC27357" w14:textId="77777777" w:rsidR="009F348B" w:rsidRDefault="009F348B" w:rsidP="009C118A">
      <w:pPr>
        <w:pStyle w:val="aa"/>
      </w:pPr>
      <w:r>
        <w:rPr>
          <w:rFonts w:hint="eastAsia"/>
        </w:rPr>
        <w:t>・当該画面からシステムメールが送信されるのであればどのようなユーザ向けにどのような目的のメールが送信されるのか</w:t>
      </w:r>
    </w:p>
    <w:p w14:paraId="3ACF982A" w14:textId="77777777" w:rsidR="009F348B" w:rsidRPr="009F348B" w:rsidRDefault="008A4F68" w:rsidP="009C118A">
      <w:pPr>
        <w:pStyle w:val="aa"/>
      </w:pPr>
      <w:r>
        <w:rPr>
          <w:rFonts w:hint="eastAsia"/>
        </w:rPr>
        <w:t>等々をまとめます。</w:t>
      </w:r>
    </w:p>
    <w:p w14:paraId="490D48A4" w14:textId="77777777" w:rsidR="009F348B" w:rsidRDefault="009F348B" w:rsidP="009F348B">
      <w:pPr>
        <w:pStyle w:val="1"/>
      </w:pPr>
      <w:bookmarkStart w:id="3" w:name="_Toc69689926"/>
      <w:r>
        <w:rPr>
          <w:rFonts w:hint="eastAsia"/>
        </w:rPr>
        <w:lastRenderedPageBreak/>
        <w:t>画面項目定義</w:t>
      </w:r>
      <w:bookmarkEnd w:id="3"/>
    </w:p>
    <w:p w14:paraId="1DA89D10" w14:textId="77777777" w:rsidR="009F348B" w:rsidRDefault="009F348B" w:rsidP="009C118A">
      <w:pPr>
        <w:pStyle w:val="aa"/>
      </w:pPr>
    </w:p>
    <w:tbl>
      <w:tblPr>
        <w:tblStyle w:val="4-3"/>
        <w:tblW w:w="14683" w:type="dxa"/>
        <w:tblLayout w:type="fixed"/>
        <w:tblLook w:val="04A0" w:firstRow="1" w:lastRow="0" w:firstColumn="1" w:lastColumn="0" w:noHBand="0" w:noVBand="1"/>
      </w:tblPr>
      <w:tblGrid>
        <w:gridCol w:w="509"/>
        <w:gridCol w:w="3289"/>
        <w:gridCol w:w="1134"/>
        <w:gridCol w:w="1701"/>
        <w:gridCol w:w="567"/>
        <w:gridCol w:w="567"/>
        <w:gridCol w:w="1134"/>
        <w:gridCol w:w="1701"/>
        <w:gridCol w:w="680"/>
        <w:gridCol w:w="680"/>
        <w:gridCol w:w="2721"/>
      </w:tblGrid>
      <w:tr w:rsidR="00D755AF" w:rsidRPr="00F76721" w14:paraId="1D578CA6" w14:textId="77777777" w:rsidTr="00E31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89E2E59" w14:textId="77777777" w:rsidR="00F76721" w:rsidRPr="00F76721" w:rsidRDefault="00F76721" w:rsidP="0056380C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3289" w:type="dxa"/>
          </w:tcPr>
          <w:p w14:paraId="17650DBC" w14:textId="77777777" w:rsidR="00F76721" w:rsidRPr="00F76721" w:rsidRDefault="004E5EB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1ACCB360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3A0A27B1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項目ラベルID</w:t>
            </w:r>
          </w:p>
        </w:tc>
        <w:tc>
          <w:tcPr>
            <w:tcW w:w="567" w:type="dxa"/>
          </w:tcPr>
          <w:p w14:paraId="32A18585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タブ順</w:t>
            </w:r>
          </w:p>
        </w:tc>
        <w:tc>
          <w:tcPr>
            <w:tcW w:w="567" w:type="dxa"/>
          </w:tcPr>
          <w:p w14:paraId="798C1F72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I/O</w:t>
            </w:r>
          </w:p>
        </w:tc>
        <w:tc>
          <w:tcPr>
            <w:tcW w:w="1134" w:type="dxa"/>
          </w:tcPr>
          <w:p w14:paraId="0F9F5A58" w14:textId="77777777" w:rsidR="00F76721" w:rsidRPr="00F76721" w:rsidRDefault="00F76721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データ型</w:t>
            </w:r>
          </w:p>
        </w:tc>
        <w:tc>
          <w:tcPr>
            <w:tcW w:w="1701" w:type="dxa"/>
          </w:tcPr>
          <w:p w14:paraId="6F59943E" w14:textId="77777777" w:rsidR="00F76721" w:rsidRPr="00F76721" w:rsidRDefault="0073755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表示タイミング</w:t>
            </w:r>
          </w:p>
        </w:tc>
        <w:tc>
          <w:tcPr>
            <w:tcW w:w="680" w:type="dxa"/>
          </w:tcPr>
          <w:p w14:paraId="5A990A27" w14:textId="77777777" w:rsidR="00F76721" w:rsidRPr="00F76721" w:rsidRDefault="004E5EB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横位置</w:t>
            </w:r>
          </w:p>
        </w:tc>
        <w:tc>
          <w:tcPr>
            <w:tcW w:w="680" w:type="dxa"/>
          </w:tcPr>
          <w:p w14:paraId="3C276F48" w14:textId="77777777" w:rsidR="00F76721" w:rsidRPr="00F76721" w:rsidRDefault="004E5EB6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縦位置</w:t>
            </w:r>
          </w:p>
        </w:tc>
        <w:tc>
          <w:tcPr>
            <w:tcW w:w="2721" w:type="dxa"/>
          </w:tcPr>
          <w:p w14:paraId="4FE4F353" w14:textId="77777777" w:rsidR="00F76721" w:rsidRPr="00F76721" w:rsidRDefault="0027742D" w:rsidP="0056380C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備考</w:t>
            </w:r>
          </w:p>
        </w:tc>
      </w:tr>
      <w:tr w:rsidR="006B1362" w:rsidRPr="00F76721" w14:paraId="44F083DE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2BB7972" w14:textId="4B64260F" w:rsidR="00322CBC" w:rsidRPr="006B1362" w:rsidRDefault="00322CBC" w:rsidP="00322CBC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2D2EECA6" w14:textId="77777777" w:rsidR="00322CBC" w:rsidRPr="006B1362" w:rsidRDefault="00322CBC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1362">
              <w:rPr>
                <w:rFonts w:hint="eastAsia"/>
                <w:sz w:val="12"/>
                <w:szCs w:val="12"/>
              </w:rPr>
              <w:t>画面タイトル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4158696"/>
            <w:placeholder>
              <w:docPart w:val="A11D3C0AB1B340AC90943FCA972554B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C3954CC" w14:textId="77777777" w:rsidR="00322CBC" w:rsidRPr="006B1362" w:rsidRDefault="000F68B3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3E7714AA" w14:textId="77777777" w:rsidR="00322CBC" w:rsidRPr="006B1362" w:rsidRDefault="00322CBC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9608FA7" w14:textId="77777777" w:rsidR="00322CBC" w:rsidRPr="006B1362" w:rsidRDefault="00322CBC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1362">
              <w:rPr>
                <w:rFonts w:hint="eastAsia"/>
                <w:sz w:val="12"/>
                <w:szCs w:val="12"/>
              </w:rPr>
              <w:t>1</w:t>
            </w:r>
            <w:r w:rsidRPr="006B1362">
              <w:rPr>
                <w:sz w:val="12"/>
                <w:szCs w:val="12"/>
              </w:rPr>
              <w:t>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1777127182"/>
            <w:placeholder>
              <w:docPart w:val="A11D3C0AB1B340AC90943FCA972554B7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0873E7F7" w14:textId="77777777" w:rsidR="00322CBC" w:rsidRPr="006B1362" w:rsidRDefault="008E17AC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00575963"/>
            <w:placeholder>
              <w:docPart w:val="A11D3C0AB1B340AC90943FCA972554B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6196B097" w14:textId="77777777" w:rsidR="00322CBC" w:rsidRPr="006B1362" w:rsidRDefault="00860EA1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6D018418" w14:textId="77777777" w:rsidR="00322CBC" w:rsidRPr="006B1362" w:rsidRDefault="00D73AB5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390861955"/>
            <w:placeholder>
              <w:docPart w:val="A11D3C0AB1B340AC90943FCA972554B7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6E35747E" w14:textId="77777777" w:rsidR="00322CBC" w:rsidRPr="006B1362" w:rsidRDefault="00860EA1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982586823"/>
            <w:placeholder>
              <w:docPart w:val="5B68F8A7724C428CB46F797E1F61291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13C2F5A5" w14:textId="77777777" w:rsidR="00322CBC" w:rsidRPr="006B1362" w:rsidRDefault="00860EA1" w:rsidP="00322CBC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95675C3" w14:textId="77777777" w:rsidR="00322CBC" w:rsidRPr="006B1362" w:rsidRDefault="00322CBC" w:rsidP="00322CBC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1BC23C09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9FFC72B" w14:textId="26D4E343" w:rsidR="00E3130E" w:rsidRPr="006B1362" w:rsidRDefault="00E3130E" w:rsidP="00E3130E">
            <w:pPr>
              <w:pStyle w:val="aa"/>
              <w:rPr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488AF90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検索キーワード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411967700"/>
            <w:placeholder>
              <w:docPart w:val="872F51E033DE4D09983955FE99D15CE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AC3F33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tc>
          <w:tcPr>
            <w:tcW w:w="1701" w:type="dxa"/>
          </w:tcPr>
          <w:p w14:paraId="5A565EE5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3E834FD5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B1362">
              <w:rPr>
                <w:rFonts w:hint="eastAsia"/>
                <w:sz w:val="12"/>
                <w:szCs w:val="12"/>
              </w:rPr>
              <w:t>20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-1103338081"/>
            <w:placeholder>
              <w:docPart w:val="266539A125AF456CA267011D8485F0FB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4E9A73A6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410233149"/>
            <w:placeholder>
              <w:docPart w:val="5104036C3E624A16804B3D04B1DD539E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165375E8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1ADF0D84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956713608"/>
            <w:placeholder>
              <w:docPart w:val="AC24D7CECC78400396A2B35C92F00374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7A163852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558707233"/>
            <w:placeholder>
              <w:docPart w:val="AFF06E4754A64148B0450B0E6D11E279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417BAAE8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0586FB5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Start w:id="4" w:name="_Hlk68484664"/>
      <w:tr w:rsidR="00E3130E" w:rsidRPr="00F76721" w14:paraId="7D71F844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585F17A" w14:textId="59C6B5C0" w:rsidR="00E3130E" w:rsidRPr="006B1362" w:rsidRDefault="00E3130E" w:rsidP="00E3130E">
            <w:pPr>
              <w:pStyle w:val="aa"/>
              <w:rPr>
                <w:sz w:val="12"/>
                <w:szCs w:val="12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E8D7E61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検索ボタン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55353115"/>
            <w:placeholder>
              <w:docPart w:val="56D25FE730E340A0A6B556452C4230C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5363DC3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button</w:t>
                </w:r>
              </w:p>
            </w:tc>
          </w:sdtContent>
        </w:sdt>
        <w:tc>
          <w:tcPr>
            <w:tcW w:w="1701" w:type="dxa"/>
          </w:tcPr>
          <w:p w14:paraId="5CEC1251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67879B45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30</w:t>
            </w:r>
          </w:p>
        </w:tc>
        <w:sdt>
          <w:sdtPr>
            <w:rPr>
              <w:sz w:val="12"/>
              <w:szCs w:val="12"/>
            </w:rPr>
            <w:alias w:val="I/O"/>
            <w:tag w:val="I/O"/>
            <w:id w:val="985746663"/>
            <w:placeholder>
              <w:docPart w:val="F36D30D0BBB44AA5A47ACF42E0160B7D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585C8AD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2093379443"/>
            <w:placeholder>
              <w:docPart w:val="24F0A23E793D480BB0D41BECED8F0ADD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71476612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B23A611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609053089"/>
            <w:placeholder>
              <w:docPart w:val="07B63162754144D39C9678075B71B12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01A6B8D0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869515234"/>
            <w:placeholder>
              <w:docPart w:val="B44F1EE2E2F14ECBAE2E65D8AECD288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740CC6D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29355105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0A6A52A0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84E4589" w14:textId="6372C7A9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DCE63ED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82209386"/>
            <w:placeholder>
              <w:docPart w:val="54C1C3C0CE71468CB86563AAAC6F9BF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1DC35B1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list</w:t>
                </w:r>
              </w:p>
            </w:tc>
          </w:sdtContent>
        </w:sdt>
        <w:tc>
          <w:tcPr>
            <w:tcW w:w="1701" w:type="dxa"/>
          </w:tcPr>
          <w:p w14:paraId="3804A2CA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4E5F0E8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488629330"/>
            <w:placeholder>
              <w:docPart w:val="0B9D7ACE80A94B6B84BCEFD10A699C7F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2457BFBC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08332049"/>
            <w:placeholder>
              <w:docPart w:val="240D407F6F884B3A8C0625812100A2D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556365C3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143DB34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077282474"/>
            <w:placeholder>
              <w:docPart w:val="95C19D4BE6D744768FA72F183F3E85A3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033D534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002028761"/>
            <w:placeholder>
              <w:docPart w:val="E3C963B45D63413F9AABFDC2181154B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62B08828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29645DAC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40EE4D80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BF06E03" w14:textId="73376794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1B9312C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詳細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90976849"/>
            <w:placeholder>
              <w:docPart w:val="864A99A12AAD487D8B178F6ABBE23BC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8A034C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3515C7A8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F993A32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2097593676"/>
            <w:placeholder>
              <w:docPart w:val="393074C95BE94A4AB7C150AF6329546A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545A528D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978717962"/>
            <w:placeholder>
              <w:docPart w:val="1CAAD89547C341D8934C75648A52EB9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281DC284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18BC0CE2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1757749019"/>
            <w:placeholder>
              <w:docPart w:val="95F66BB90BC74FC083BC7B6848F00AF2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0147062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86894773"/>
            <w:placeholder>
              <w:docPart w:val="8675DFF53DB342ACA0DFB37C4F76EC0F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1CC3EE05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238F0638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bookmarkEnd w:id="4"/>
      <w:tr w:rsidR="00E3130E" w:rsidRPr="00F76721" w14:paraId="2EF75AB3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111FFDB5" w14:textId="0701F596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354CE97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13417635"/>
            <w:placeholder>
              <w:docPart w:val="6C367AEE2C8446DA82D40A9F45A2E12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786356C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B02EE5"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32BC3D69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7A8CC26D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38586788"/>
            <w:placeholder>
              <w:docPart w:val="25C17740F7A24FFF9EE8466C8531121A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050BD546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990443488"/>
            <w:placeholder>
              <w:docPart w:val="59116755DA544A0CB602F916B86C2464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320193B4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18C3FDA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327211231"/>
            <w:placeholder>
              <w:docPart w:val="9D332439A4F04BF983B87A2E1B4891EE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7C7A516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968130550"/>
            <w:placeholder>
              <w:docPart w:val="BC5B625744D44790BAF2406AA8BCDBD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7B91D9FF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25650180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tr w:rsidR="00E3130E" w:rsidRPr="00F76721" w14:paraId="5D4FB360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25F5EA4" w14:textId="6E22C57A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FBE9CB4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36630127"/>
            <w:placeholder>
              <w:docPart w:val="44C80F9C47B145F5807CB68C8DD235E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E8EB182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B02EE5"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533C957A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563F4D93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290364685"/>
            <w:placeholder>
              <w:docPart w:val="9628CEF119034BAA962B90721DF4A8D6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558FDB97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2073848451"/>
            <w:placeholder>
              <w:docPart w:val="E0A40E1E8C4A43C285D252D24508FBB3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0AE80BDF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31C1F97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234545675"/>
            <w:placeholder>
              <w:docPart w:val="BA68553DBD354731B2C11B9BBA7C256F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68F49275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681850092"/>
            <w:placeholder>
              <w:docPart w:val="388BFBAD18DC4BEC9A7D2772D1331F94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09A391F7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632353B8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tr w:rsidR="00E3130E" w:rsidRPr="00F76721" w14:paraId="0AB4BEF1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5A15B8A" w14:textId="38AF89A7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2A41AC07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9973487"/>
            <w:placeholder>
              <w:docPart w:val="DA0718DB2C68489E93FF9A98D876FF18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4715BCA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B02EE5"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7BDB26A7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166BF71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2097200278"/>
            <w:placeholder>
              <w:docPart w:val="C9FA0A1BAC824EAFB89575FFE6D5D3F8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7DCB25BE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103386576"/>
            <w:placeholder>
              <w:docPart w:val="5912F164602D413B87DA2EE6CACCDCD6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7573E61A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A4F6BDA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130978595"/>
            <w:placeholder>
              <w:docPart w:val="24B1745E280D47CCBB5BCE64CAF9E186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53E98680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232383678"/>
            <w:placeholder>
              <w:docPart w:val="32A048FF89524A53BFBE8392A566C0B3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40D9C38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7D2EE283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tr w:rsidR="00E3130E" w:rsidRPr="00F76721" w14:paraId="18157656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530DE70F" w14:textId="68061ECD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57661D8A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30612077"/>
            <w:placeholder>
              <w:docPart w:val="890FEB349B274F8399FF16107145361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38810FA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B02EE5">
                  <w:rPr>
                    <w:rFonts w:hint="eastAsia"/>
                    <w:sz w:val="12"/>
                    <w:szCs w:val="12"/>
                  </w:rPr>
                  <w:t>listItemTitle</w:t>
                </w:r>
              </w:p>
            </w:tc>
          </w:sdtContent>
        </w:sdt>
        <w:tc>
          <w:tcPr>
            <w:tcW w:w="1701" w:type="dxa"/>
          </w:tcPr>
          <w:p w14:paraId="15FFF222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6F8B561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1637210177"/>
            <w:placeholder>
              <w:docPart w:val="DBBCD459BB89451CAA6F048EA81B5855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5E531876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854198177"/>
            <w:placeholder>
              <w:docPart w:val="607C2C81E1DE4853B5F0E71A15FD3877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34DE58FC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51088786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初期表示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775526426"/>
            <w:placeholder>
              <w:docPart w:val="E506F63079E744B2ABE4DCA2934CE5C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4F440090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467353903"/>
            <w:placeholder>
              <w:docPart w:val="6314F877FAFD4DC8BC552E4F84508BB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7ED668D4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02808907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社員一覧項目名タイトル</w:t>
            </w:r>
          </w:p>
        </w:tc>
      </w:tr>
      <w:tr w:rsidR="00E3130E" w:rsidRPr="00F76721" w14:paraId="43F89DA2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A697BD8" w14:textId="08CDD5B9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BC0B33C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詳細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78280873"/>
            <w:placeholder>
              <w:docPart w:val="CCE356A75ED24160A8DFF78943F8857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AA8CD40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link</w:t>
                </w:r>
              </w:p>
            </w:tc>
          </w:sdtContent>
        </w:sdt>
        <w:tc>
          <w:tcPr>
            <w:tcW w:w="1701" w:type="dxa"/>
          </w:tcPr>
          <w:p w14:paraId="38D702E4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B96BB5F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255368691"/>
            <w:placeholder>
              <w:docPart w:val="EB6FC4244E49408DBF788E7485578BAE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509EFD7C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I/O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582691065"/>
            <w:placeholder>
              <w:docPart w:val="B0E4D3EA9472452CA831A2A0DF4AF2E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7E6F4CF1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EE7C406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071770448"/>
            <w:placeholder>
              <w:docPart w:val="145AF9D0D01D47379403D997C0B1FCA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6C57C111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037972483"/>
            <w:placeholder>
              <w:docPart w:val="8361805BED3D4B859542CC975768B65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7D968D6D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13BC904D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47EC0B5E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33C42A84" w14:textId="4550D203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79FDB8E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69168647"/>
            <w:placeholder>
              <w:docPart w:val="DB481439EFB5466AAE20DA7A5BC48CD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AB682A5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6B1362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66BEC649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3FC9D043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1904330950"/>
            <w:placeholder>
              <w:docPart w:val="ED1D72900739484888177AEEBF119E2D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3C4769D7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423873389"/>
            <w:placeholder>
              <w:docPart w:val="1CA82B08EE064D0AA99D3F16F2EDE44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1AB42C3B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0D11A615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915088052"/>
            <w:placeholder>
              <w:docPart w:val="7809F07968C348E99650F67944CA61E6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791D3483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750397197"/>
            <w:placeholder>
              <w:docPart w:val="C2E23CFE3F2141D7917AF95674EE8B86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70749154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42F83A94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0B17E12D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57CF98D" w14:textId="2CE3249C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667E7F58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91996231"/>
            <w:placeholder>
              <w:docPart w:val="BEF24FBCE8F34E6A82EFFF098EB1F5A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DE84D1B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116F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73E2BB21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5C31D547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771542338"/>
            <w:placeholder>
              <w:docPart w:val="ED98702E6FF04648ABDFF1455D63ABEB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7ECFDB08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426131"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083340064"/>
            <w:placeholder>
              <w:docPart w:val="83E2AB07A0BA4A4EBF697666CD0BA74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0712C4BC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76121977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-523254948"/>
            <w:placeholder>
              <w:docPart w:val="FA4C8E8BD552428E91410437A792F9B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2F67DAC6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1265807820"/>
            <w:placeholder>
              <w:docPart w:val="3AE937E681344E62B2959C098CC8C268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3E40B12D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52D9DD9E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226BF384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E26289B" w14:textId="2207BDD4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08F09110" w14:textId="77777777" w:rsidR="00E3130E" w:rsidRPr="006B1362" w:rsidRDefault="00E3130E" w:rsidP="00E3130E">
            <w:pPr>
              <w:pStyle w:val="aa"/>
              <w:ind w:leftChars="100" w:lef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25201157"/>
            <w:placeholder>
              <w:docPart w:val="77C068894BBF4A34A617489D3DC907B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FF9C29F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116F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7BABFCE3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0119A56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2093745336"/>
            <w:placeholder>
              <w:docPart w:val="5E29A85E74AA4C93BBE3CEB9F6B4A68F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0E5A911D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426131"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336120767"/>
            <w:placeholder>
              <w:docPart w:val="7CB65DF02DBD46D79BD19D8EDFC87190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437DBE0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49F01119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917740470"/>
            <w:placeholder>
              <w:docPart w:val="F1D7295801B348DA859C4B3C7AA3384C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19CCBDE8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22152971"/>
            <w:placeholder>
              <w:docPart w:val="EAFDE26D0D8940AFA9FE6C3E8B7D38DE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5E9E2E3E" w14:textId="77777777" w:rsidR="00E3130E" w:rsidRPr="006B1362" w:rsidRDefault="00E3130E" w:rsidP="00E3130E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7560ECDE" w14:textId="77777777" w:rsidR="00E3130E" w:rsidRPr="006B1362" w:rsidRDefault="00E3130E" w:rsidP="00E3130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E3130E" w:rsidRPr="00F76721" w14:paraId="332D6556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269D3F7" w14:textId="06184BEC" w:rsidR="00E3130E" w:rsidRPr="006B1362" w:rsidRDefault="00E3130E" w:rsidP="00E3130E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50F5695F" w14:textId="77777777" w:rsidR="00E3130E" w:rsidRPr="006B1362" w:rsidRDefault="00E3130E" w:rsidP="00E3130E">
            <w:pPr>
              <w:pStyle w:val="aa"/>
              <w:ind w:leftChars="100" w:lef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部署名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7253081"/>
            <w:placeholder>
              <w:docPart w:val="2784225ED59C4D3A96F3A767C0AF63C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1D835A7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0116F4"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1701" w:type="dxa"/>
          </w:tcPr>
          <w:p w14:paraId="0E8F4733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9AB2900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1069919534"/>
            <w:placeholder>
              <w:docPart w:val="0D201062304C469BBAC4A0FAFCB66C79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2650A4B1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426131">
                  <w:rPr>
                    <w:sz w:val="12"/>
                    <w:szCs w:val="12"/>
                  </w:rPr>
                  <w:t>O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483582030"/>
            <w:placeholder>
              <w:docPart w:val="08766432C02947BBA784FFBF2508FB0C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7ECADCE9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string</w:t>
                </w:r>
              </w:p>
            </w:tc>
          </w:sdtContent>
        </w:sdt>
        <w:tc>
          <w:tcPr>
            <w:tcW w:w="1701" w:type="dxa"/>
          </w:tcPr>
          <w:p w14:paraId="4789C2D7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検索後表示</w:t>
            </w: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277839545"/>
            <w:placeholder>
              <w:docPart w:val="B1C561BC8E8C48478F10DCA68511717B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0B04970A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EB03D8">
                  <w:rPr>
                    <w:rFonts w:hint="eastAsia"/>
                    <w:kern w:val="0"/>
                    <w:sz w:val="12"/>
                    <w:szCs w:val="12"/>
                  </w:rPr>
                  <w:t>left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450169843"/>
            <w:placeholder>
              <w:docPart w:val="FCA79AA3C9754D039FE9AA6585BB5332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4A230172" w14:textId="77777777" w:rsidR="00E3130E" w:rsidRPr="006B1362" w:rsidRDefault="00E3130E" w:rsidP="00E3130E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top</w:t>
                </w:r>
              </w:p>
            </w:tc>
          </w:sdtContent>
        </w:sdt>
        <w:tc>
          <w:tcPr>
            <w:tcW w:w="2721" w:type="dxa"/>
          </w:tcPr>
          <w:p w14:paraId="3BFB4FB3" w14:textId="77777777" w:rsidR="00E3130E" w:rsidRPr="006B1362" w:rsidRDefault="00E3130E" w:rsidP="00E3130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A30CB" w:rsidRPr="00F76721" w14:paraId="4C0DD45B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6F956FE0" w14:textId="4CD34A28" w:rsidR="001A30CB" w:rsidRPr="006B1362" w:rsidRDefault="001A30CB" w:rsidP="001A30CB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52F1EA32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68829886"/>
            <w:placeholder>
              <w:docPart w:val="67D1C62A5CC8478BB944AEECE74296B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5B269E4" w14:textId="77777777" w:rsidR="001A30CB" w:rsidRPr="006B1362" w:rsidRDefault="00FF7E6E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48950E9E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195EA57B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765120271"/>
            <w:placeholder>
              <w:docPart w:val="92D7B29CEC374BE1B42D6E4DFC07A79E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5EFF309B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60900741"/>
            <w:placeholder>
              <w:docPart w:val="149B1EC167034AFFABCEB4C6293F89C2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7EF88ABD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1FEF6C19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016568848"/>
            <w:placeholder>
              <w:docPart w:val="2EC39F97057E43DABFBD49B84A1F5091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3F12C33D" w14:textId="77777777" w:rsidR="001A30CB" w:rsidRPr="006B1362" w:rsidRDefault="00CC6C8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1280332352"/>
            <w:placeholder>
              <w:docPart w:val="1B3B19DB8AAE4E69824107061ADC3850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4DD8D1ED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721" w:type="dxa"/>
          </w:tcPr>
          <w:p w14:paraId="11FA57FA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A30CB" w:rsidRPr="00F76721" w14:paraId="7921035A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49988C49" w14:textId="44F78440" w:rsidR="001A30CB" w:rsidRPr="006B1362" w:rsidRDefault="001A30CB" w:rsidP="001A30CB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7C4AB591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96928290"/>
            <w:placeholder>
              <w:docPart w:val="470F2AD74B1A410F8859C0EDD9DD051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9246ED7" w14:textId="77777777" w:rsidR="001A30CB" w:rsidRPr="006B1362" w:rsidRDefault="00506ACA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5BD0EFC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20F4D46E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1511520770"/>
            <w:placeholder>
              <w:docPart w:val="1380C94000E84765A6A0F78D6E95F604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6B86559A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-1865512392"/>
            <w:placeholder>
              <w:docPart w:val="F89FBC31EFB1486ABBE2631936C77666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1B8EE664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5046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4293E1A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274521799"/>
            <w:placeholder>
              <w:docPart w:val="5806E3C1B6FA4A09ABE1BC2A4A7D617E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4D4058FD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-685137578"/>
            <w:placeholder>
              <w:docPart w:val="D69AF471AE0A4CF4ABB9071457C8D0FC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38A2D12E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721" w:type="dxa"/>
          </w:tcPr>
          <w:p w14:paraId="593FA16F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A30CB" w:rsidRPr="00F76721" w14:paraId="3D596DC6" w14:textId="77777777" w:rsidTr="00E31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028A8058" w14:textId="248BC341" w:rsidR="001A30CB" w:rsidRPr="006B1362" w:rsidRDefault="001A30CB" w:rsidP="001A30CB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166A7222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31042902"/>
            <w:placeholder>
              <w:docPart w:val="B26818C1FAD041D88C780575D980FAE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CA944BE" w14:textId="77777777" w:rsidR="001A30CB" w:rsidRPr="006B1362" w:rsidRDefault="00506ACA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4BEF4F4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3CC81CDE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185136432"/>
            <w:placeholder>
              <w:docPart w:val="E4366148CE874E10AB5343A9E407199C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64083D86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1281768734"/>
            <w:placeholder>
              <w:docPart w:val="551C19BC355A46ACA4D96A96913A4A89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2B2D2575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5046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7E02C2EE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95449530"/>
            <w:placeholder>
              <w:docPart w:val="3515630A3C4F42C9915C3D1ECD41E53A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4AFD24F6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844908869"/>
            <w:placeholder>
              <w:docPart w:val="BC8AB2D687BE44C29844985910C943F4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6C7FDEFC" w14:textId="77777777" w:rsidR="001A30CB" w:rsidRPr="006B1362" w:rsidRDefault="001A30CB" w:rsidP="001A30CB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721" w:type="dxa"/>
          </w:tcPr>
          <w:p w14:paraId="009A5FCA" w14:textId="77777777" w:rsidR="001A30CB" w:rsidRPr="006B1362" w:rsidRDefault="001A30CB" w:rsidP="001A30CB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1A30CB" w:rsidRPr="00F76721" w14:paraId="643682CF" w14:textId="77777777" w:rsidTr="00E3130E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dxa"/>
          </w:tcPr>
          <w:p w14:paraId="2AD510E9" w14:textId="2950B6BF" w:rsidR="001A30CB" w:rsidRPr="006B1362" w:rsidRDefault="001A30CB" w:rsidP="001A30CB">
            <w:pPr>
              <w:pStyle w:val="aa"/>
              <w:rPr>
                <w:sz w:val="12"/>
                <w:szCs w:val="12"/>
                <w:u w:val="single"/>
              </w:rPr>
            </w:pPr>
            <w:r w:rsidRPr="006B1362">
              <w:rPr>
                <w:sz w:val="12"/>
                <w:szCs w:val="12"/>
              </w:rPr>
              <w:fldChar w:fldCharType="begin"/>
            </w:r>
            <w:r w:rsidRPr="006B1362">
              <w:rPr>
                <w:b w:val="0"/>
                <w:bCs w:val="0"/>
                <w:sz w:val="12"/>
                <w:szCs w:val="12"/>
              </w:rPr>
              <w:instrText xml:space="preserve"> SEQ itemNameNo \* MERGEFORMAT \* MERGEFORMAT </w:instrText>
            </w:r>
            <w:r w:rsidRPr="006B136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6B1362">
              <w:rPr>
                <w:sz w:val="12"/>
                <w:szCs w:val="12"/>
              </w:rPr>
              <w:fldChar w:fldCharType="end"/>
            </w:r>
          </w:p>
        </w:tc>
        <w:tc>
          <w:tcPr>
            <w:tcW w:w="3289" w:type="dxa"/>
          </w:tcPr>
          <w:p w14:paraId="4AF680A1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53672811"/>
            <w:placeholder>
              <w:docPart w:val="547252A2BBBE410BB04C5F296E6E76D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DB16CFD" w14:textId="77777777" w:rsidR="001A30CB" w:rsidRPr="006B1362" w:rsidRDefault="00506ACA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4AAF1135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67" w:type="dxa"/>
          </w:tcPr>
          <w:p w14:paraId="3933FC4A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I/O"/>
            <w:tag w:val="I/O"/>
            <w:id w:val="-815251713"/>
            <w:placeholder>
              <w:docPart w:val="130ADD258B8847708A21B6B46B4E236F"/>
            </w:placeholder>
            <w:comboBox>
              <w:listItem w:displayText="-" w:value="-"/>
              <w:listItem w:displayText="I" w:value="I"/>
              <w:listItem w:displayText="O" w:value="O"/>
              <w:listItem w:displayText="I/O" w:value="I/O"/>
            </w:comboBox>
          </w:sdtPr>
          <w:sdtContent>
            <w:tc>
              <w:tcPr>
                <w:tcW w:w="567" w:type="dxa"/>
              </w:tcPr>
              <w:p w14:paraId="1A627B27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rFonts w:hint="eastAsia"/>
              <w:sz w:val="12"/>
              <w:szCs w:val="12"/>
            </w:rPr>
            <w:alias w:val="データ型"/>
            <w:tag w:val="データ型"/>
            <w:id w:val="29627152"/>
            <w:placeholder>
              <w:docPart w:val="595E5398459E4B8C8FB1DC4BF4E08CEF"/>
            </w:placeholder>
            <w:comboBox>
              <w:listItem w:displayText="-" w:value="-"/>
              <w:listItem w:displayText="string" w:value="string"/>
              <w:listItem w:displayText="integer" w:value="integer"/>
              <w:listItem w:displayText="long" w:value="long"/>
              <w:listItem w:displayText="float" w:value="float"/>
              <w:listItem w:displayText="double" w:value="double"/>
              <w:listItem w:displayText="numeric" w:value="numeric"/>
              <w:listItem w:displayText="date" w:value="date"/>
              <w:listItem w:displayText="datetime" w:value="datetime"/>
            </w:comboBox>
          </w:sdtPr>
          <w:sdtContent>
            <w:tc>
              <w:tcPr>
                <w:tcW w:w="1134" w:type="dxa"/>
              </w:tcPr>
              <w:p w14:paraId="4F1B3998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5046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27D5F6C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kern w:val="0"/>
              <w:sz w:val="12"/>
              <w:szCs w:val="12"/>
            </w:rPr>
            <w:alias w:val="横位置"/>
            <w:tag w:val="横位置"/>
            <w:id w:val="1866250587"/>
            <w:placeholder>
              <w:docPart w:val="69660A5A182D43A89AA683D8F2DD674D"/>
            </w:placeholder>
            <w:comboBox>
              <w:listItem w:displayText="-" w:value="-"/>
              <w:listItem w:displayText="left" w:value="left"/>
              <w:listItem w:displayText="center" w:value="center"/>
              <w:listItem w:displayText="right" w:value="right"/>
            </w:comboBox>
          </w:sdtPr>
          <w:sdtContent>
            <w:tc>
              <w:tcPr>
                <w:tcW w:w="680" w:type="dxa"/>
              </w:tcPr>
              <w:p w14:paraId="7EC29EF4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kern w:val="0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縦位置"/>
            <w:tag w:val="縦位置"/>
            <w:id w:val="678323271"/>
            <w:placeholder>
              <w:docPart w:val="72D162DED2DF4F63B2E088D0D4DFD0DD"/>
            </w:placeholder>
            <w:comboBox>
              <w:listItem w:displayText="-" w:value="-"/>
              <w:listItem w:displayText="top" w:value="top"/>
              <w:listItem w:displayText="middle" w:value="middle"/>
              <w:listItem w:displayText="bottom" w:value="bottom"/>
            </w:comboBox>
          </w:sdtPr>
          <w:sdtContent>
            <w:tc>
              <w:tcPr>
                <w:tcW w:w="680" w:type="dxa"/>
              </w:tcPr>
              <w:p w14:paraId="0B58E5FD" w14:textId="77777777" w:rsidR="001A30CB" w:rsidRPr="006B1362" w:rsidRDefault="001A30CB" w:rsidP="001A30CB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721" w:type="dxa"/>
          </w:tcPr>
          <w:p w14:paraId="6C7BCB63" w14:textId="77777777" w:rsidR="001A30CB" w:rsidRPr="006B1362" w:rsidRDefault="001A30CB" w:rsidP="001A30CB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1A452421" w14:textId="77777777" w:rsidR="009C118A" w:rsidRPr="00577A45" w:rsidRDefault="009C118A">
      <w:pPr>
        <w:widowControl/>
        <w:jc w:val="left"/>
      </w:pPr>
    </w:p>
    <w:p w14:paraId="6987D32A" w14:textId="77777777" w:rsidR="004823D4" w:rsidRDefault="004823D4" w:rsidP="004823D4">
      <w:pPr>
        <w:pStyle w:val="1"/>
      </w:pPr>
      <w:bookmarkStart w:id="5" w:name="_Toc69689927"/>
      <w:r>
        <w:rPr>
          <w:rFonts w:hint="eastAsia"/>
        </w:rPr>
        <w:lastRenderedPageBreak/>
        <w:t>画面項目</w:t>
      </w:r>
      <w:r w:rsidR="008E2D8F">
        <w:rPr>
          <w:rFonts w:hint="eastAsia"/>
        </w:rPr>
        <w:t>属性</w:t>
      </w:r>
      <w:r>
        <w:rPr>
          <w:rFonts w:hint="eastAsia"/>
        </w:rPr>
        <w:t>定義</w:t>
      </w:r>
      <w:bookmarkEnd w:id="5"/>
    </w:p>
    <w:p w14:paraId="1ABCCF8C" w14:textId="77777777" w:rsidR="00C7658F" w:rsidRDefault="00C7658F" w:rsidP="009C118A">
      <w:pPr>
        <w:pStyle w:val="aa"/>
      </w:pPr>
    </w:p>
    <w:tbl>
      <w:tblPr>
        <w:tblStyle w:val="4-3"/>
        <w:tblW w:w="14687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1134"/>
        <w:gridCol w:w="1701"/>
        <w:gridCol w:w="569"/>
        <w:gridCol w:w="1134"/>
        <w:gridCol w:w="1134"/>
        <w:gridCol w:w="1134"/>
        <w:gridCol w:w="1134"/>
        <w:gridCol w:w="1134"/>
        <w:gridCol w:w="1134"/>
      </w:tblGrid>
      <w:tr w:rsidR="000150D9" w:rsidRPr="00F76721" w14:paraId="52BEDA7B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872E6CE" w14:textId="77777777" w:rsidR="000150D9" w:rsidRPr="00F76721" w:rsidRDefault="000150D9" w:rsidP="008E2D8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4B0D4879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57A2296A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134" w:type="dxa"/>
          </w:tcPr>
          <w:p w14:paraId="031BB116" w14:textId="77777777" w:rsidR="000150D9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文字種</w:t>
            </w:r>
          </w:p>
        </w:tc>
        <w:tc>
          <w:tcPr>
            <w:tcW w:w="1701" w:type="dxa"/>
          </w:tcPr>
          <w:p w14:paraId="586549D8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フォーマット</w:t>
            </w:r>
          </w:p>
        </w:tc>
        <w:tc>
          <w:tcPr>
            <w:tcW w:w="569" w:type="dxa"/>
          </w:tcPr>
          <w:p w14:paraId="40CECDCB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必須</w:t>
            </w:r>
          </w:p>
        </w:tc>
        <w:tc>
          <w:tcPr>
            <w:tcW w:w="1134" w:type="dxa"/>
          </w:tcPr>
          <w:p w14:paraId="58B9CBEC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最小文字数</w:t>
            </w:r>
          </w:p>
        </w:tc>
        <w:tc>
          <w:tcPr>
            <w:tcW w:w="1134" w:type="dxa"/>
          </w:tcPr>
          <w:p w14:paraId="6AD0FB24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最大文字数</w:t>
            </w:r>
          </w:p>
        </w:tc>
        <w:tc>
          <w:tcPr>
            <w:tcW w:w="1134" w:type="dxa"/>
          </w:tcPr>
          <w:p w14:paraId="6E3F8F2F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最小Byte数</w:t>
            </w:r>
          </w:p>
        </w:tc>
        <w:tc>
          <w:tcPr>
            <w:tcW w:w="1134" w:type="dxa"/>
          </w:tcPr>
          <w:p w14:paraId="1764E8B3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最大Byte数</w:t>
            </w:r>
          </w:p>
        </w:tc>
        <w:tc>
          <w:tcPr>
            <w:tcW w:w="1134" w:type="dxa"/>
          </w:tcPr>
          <w:p w14:paraId="153FE0CA" w14:textId="77777777" w:rsidR="000150D9" w:rsidRPr="00F76721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範囲最小値</w:t>
            </w:r>
          </w:p>
        </w:tc>
        <w:tc>
          <w:tcPr>
            <w:tcW w:w="1134" w:type="dxa"/>
          </w:tcPr>
          <w:p w14:paraId="4E9F5CFB" w14:textId="77777777" w:rsidR="000150D9" w:rsidRDefault="000150D9" w:rsidP="008E2D8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範囲最大値</w:t>
            </w:r>
          </w:p>
        </w:tc>
      </w:tr>
      <w:tr w:rsidR="00EB32A0" w:rsidRPr="00F76721" w14:paraId="02EF4AF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ED07D97" w14:textId="704CAF96" w:rsidR="00EB32A0" w:rsidRPr="00364CC8" w:rsidRDefault="00EB32A0" w:rsidP="00EB32A0">
            <w:pPr>
              <w:pStyle w:val="a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fldChar w:fldCharType="begin"/>
            </w:r>
            <w:r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F6F130D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更新日時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70660130"/>
            <w:placeholder>
              <w:docPart w:val="5CF329B97361491DA267456993913D3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33AA3AE" w14:textId="77777777" w:rsidR="00EB32A0" w:rsidRPr="00F76721" w:rsidRDefault="00EB32A0" w:rsidP="00EB32A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36640463"/>
            <w:placeholder>
              <w:docPart w:val="FE075D90BF5B4C1FA0625ABB876DA96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7BA60866" w14:textId="77777777" w:rsidR="00EB32A0" w:rsidRPr="00F76721" w:rsidRDefault="00FD7D04" w:rsidP="00EB32A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B9D281F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yyyy</w:t>
            </w:r>
            <w:r>
              <w:rPr>
                <w:sz w:val="12"/>
                <w:szCs w:val="12"/>
              </w:rPr>
              <w:t>/MM/dd HH:mm:ss</w:t>
            </w: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1856339598"/>
            <w:placeholder>
              <w:docPart w:val="514F2D979DEC4B80BFD7AF1B742D8503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4718E96E" w14:textId="77777777" w:rsidR="00EB32A0" w:rsidRPr="00F76721" w:rsidRDefault="00EB32A0" w:rsidP="00EB32A0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21BFF555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C338595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F989ED0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D116ACD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03B2121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7729C9E" w14:textId="77777777" w:rsidR="00EB32A0" w:rsidRPr="00F76721" w:rsidRDefault="00EB32A0" w:rsidP="00EB32A0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078425F1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11CC239" w14:textId="147B43D4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753D74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96545026"/>
            <w:placeholder>
              <w:docPart w:val="3F6691F2822B41DEB8726C0A1DD65F0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676B615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633835155"/>
            <w:placeholder>
              <w:docPart w:val="C3CD894E9D22440FAA55679EBDF0EB48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3333FDB3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C988D19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1287576403"/>
            <w:placeholder>
              <w:docPart w:val="267D9109BFCD4F6E8B6453C51EE32991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3369E674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0BAB90D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659D116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EB6F6AA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21832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CB24C5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F28B3B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17F313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B03EBA" w14:textId="291BE681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B635DE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0481264"/>
            <w:placeholder>
              <w:docPart w:val="5C56A40564A6423C87CE3DEF34056A98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E165C55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406467471"/>
            <w:placeholder>
              <w:docPart w:val="8F067C1A9B3448F0A615D9748FD7A63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7AE0F48E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312D6F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249153786"/>
            <w:placeholder>
              <w:docPart w:val="A542C309C8E44FAFA008D5502CABC5CA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24CD5A16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7505B2B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6A6F81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E87844E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FEBA65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E5910C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9E56C7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8CDC98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78F6A29" w14:textId="33401B25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3E891A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92319692"/>
            <w:placeholder>
              <w:docPart w:val="5D758805087B467A9FA3EC4B4EB781F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C2920D2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692063617"/>
            <w:placeholder>
              <w:docPart w:val="DAC8683F74CD40CBB848CAD647BFC611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70DCC7A4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0E3D6F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840203245"/>
            <w:placeholder>
              <w:docPart w:val="21632121B3D44AE9944277D319E4ADDC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1FBB7DDB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76D7FB2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6CAAA4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7F479E2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8F49D22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B3CE68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A63FC2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64C1A18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9B8F398" w14:textId="61CC228B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765E6D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47140771"/>
            <w:placeholder>
              <w:docPart w:val="3B655FCC39E44D54B2729FDFB6B49C0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B565B30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56664240"/>
            <w:placeholder>
              <w:docPart w:val="C95E41FB63F2445680FB74651BD00DBF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3AF53567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C0E78B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093978160"/>
            <w:placeholder>
              <w:docPart w:val="EE6680EF9DB443488724DBE733D29188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023A35EA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E330A4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71E2F71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C0EF73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52FBC4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35780F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EFC011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02F30CE4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5E5BEE" w14:textId="53F1ECBF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5F9B9E4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2951042"/>
            <w:placeholder>
              <w:docPart w:val="8C281BEFB5B743DB8D681556FD71BBD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85D2031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2088368488"/>
            <w:placeholder>
              <w:docPart w:val="32CDD2C24E3D40479B2CA34DF0AFE149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07A8D2C4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72AA704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2078657952"/>
            <w:placeholder>
              <w:docPart w:val="EA8DD3C18B2048B69A190C15BEF8C426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0FA36F01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BE626D9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76D1020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E10656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610039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F661DB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B8E738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1997A98A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422A32" w14:textId="3C869E7F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2598FD1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82862000"/>
            <w:placeholder>
              <w:docPart w:val="6E1A31A2BF234AF2890C44E8C03B451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0EF12A0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324396701"/>
            <w:placeholder>
              <w:docPart w:val="D727DE3105594E12BDAFB94E10196E3D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4EAA6BD3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7AF7667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636993136"/>
            <w:placeholder>
              <w:docPart w:val="DBAD60EB399345088BE37B133FC2D1D4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00233496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61A4FF1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1DAC95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16B928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6E14984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BCE2C2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F82021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5BDC9CB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4FE3E7" w14:textId="7BCFE721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5E70DC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32085342"/>
            <w:placeholder>
              <w:docPart w:val="E363C05F8D8F4DEC9F468407155FC54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C08649B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025915247"/>
            <w:placeholder>
              <w:docPart w:val="5B7B9F60935041C89AE3D8AE28EF470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49087BEE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587295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191697621"/>
            <w:placeholder>
              <w:docPart w:val="E851AAEC61564965AAE4595FD4EF2E1C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0D4993D9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5AB9A9D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FB6B92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FE9477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3683CB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0EEC63A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3374EF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451DD7FB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975E982" w14:textId="27101557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B8BFAD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39716024"/>
            <w:placeholder>
              <w:docPart w:val="866431AEEF634DA69563973749FFEE1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421EE8E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178697110"/>
            <w:placeholder>
              <w:docPart w:val="607EB92CE7F54261849DC4F6BE0C2E2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64C99420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44487F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703867202"/>
            <w:placeholder>
              <w:docPart w:val="D4BE87930B1548FEA8B0C6FADB71930D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7420B744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26238FC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D50C573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EB3B10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E9B5B1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90283B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08478E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4EDD882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4F39146" w14:textId="7F19F4F3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F19032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23984629"/>
            <w:placeholder>
              <w:docPart w:val="E43F9740944147E089AEDC414BA7681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D9A7EAD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26981280"/>
            <w:placeholder>
              <w:docPart w:val="2AC7B71A303547E5B56A5D91324F0BDC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5AFAA3B0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5C66860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449827882"/>
            <w:placeholder>
              <w:docPart w:val="EDD4FC27997B448687411CF29D1764A2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6431AF3C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611C7D11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F6E11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6255EF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2B8BAA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3DDE78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308ACE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1F141783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BD64DD" w14:textId="4F4B3959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3D32F34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48488066"/>
            <w:placeholder>
              <w:docPart w:val="A4A3EAD44DA04B20818404ED6ACD665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7C6AB37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144887622"/>
            <w:placeholder>
              <w:docPart w:val="AD503C6D83F442C7B82BA4B95F5A811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2BA34834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3215C9F5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853576504"/>
            <w:placeholder>
              <w:docPart w:val="2CA223DD1D904FF1B9BD15926546899C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08F19865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37700CB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0A5BBC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1208FB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936269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D7330CA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723AF98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590DF6D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0D6C664" w14:textId="29DB6F26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A85E74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79635318"/>
            <w:placeholder>
              <w:docPart w:val="678C8E954BD3435C9566878DC2EB0FD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E079AA3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488431624"/>
            <w:placeholder>
              <w:docPart w:val="0EA74F1ACEC74F0FA8C965F15A6954A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34C4505C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6A4B97A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334771901"/>
            <w:placeholder>
              <w:docPart w:val="4D9B4F1994FC4012BDC89F4D76005D1A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7107129A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37618BB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439C95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7EEE57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2E65A5B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A25112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B0FD291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C750FE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C47599" w14:textId="5D76F781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6E024FC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8322543"/>
            <w:placeholder>
              <w:docPart w:val="83B494AC984A4873A0DDC4D1431FB15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FF78614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840463372"/>
            <w:placeholder>
              <w:docPart w:val="1027013A739E4F2F92AD01F8A461C6C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45DF7F63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A26D5C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701819265"/>
            <w:placeholder>
              <w:docPart w:val="4EA0B81C74FD40A2A3BF7441E2005928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2EE4F556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20A4B23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956D1B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2B8F1A3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C1AD9F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D29048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9A00F3A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801602F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1EF8647" w14:textId="3F18B16A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CFF3394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961940093"/>
            <w:placeholder>
              <w:docPart w:val="F272E60E5E094E578FE36DC1C67DABF8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56A69E4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820770408"/>
            <w:placeholder>
              <w:docPart w:val="3C37242A1EAB48319B5B683876D1018B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4E6D2159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4BA54526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613160847"/>
            <w:placeholder>
              <w:docPart w:val="C93F984EF23F4CE8AF5F5B621135A333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1E5A9946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14B6DD70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659BE5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BE819B2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22EB8CE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574631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D0B5D25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0D0F349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7D3BBC6" w14:textId="09CDAC2D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0D7667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63189268"/>
            <w:placeholder>
              <w:docPart w:val="97E11CCE8B944B4FA9C8A86DD184E2F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28273F0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643191910"/>
            <w:placeholder>
              <w:docPart w:val="D565231E92804AC680BFB4F3A8FFFDF0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41A6AB6F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320BA02F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-1014065705"/>
            <w:placeholder>
              <w:docPart w:val="335760065B5F4AE1909F911E4647D609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030D0345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25431987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A371103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D9456B6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ECF6DEA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6B89622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72644DF2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7163FD05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B60C864" w14:textId="31C57179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F467C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60708143"/>
            <w:placeholder>
              <w:docPart w:val="B303220C782B41E4BE62138E6038677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D3D8FF6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1790884200"/>
            <w:placeholder>
              <w:docPart w:val="00204DFC54D948BA90C841A70F6F0163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7DC8AE66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16D77DB0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592196671"/>
            <w:placeholder>
              <w:docPart w:val="146A000C3C7C481084D2B5163AA28240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63FD7B83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E7841BC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67E876A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F1DB73D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20B6ED0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BA6D843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AC34CB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039720E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EEAD84" w14:textId="34B9FBF3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6836ECE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22018566"/>
            <w:placeholder>
              <w:docPart w:val="5521BA1981FA4B09BB7CA401AF2CE8E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B3EA41C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-709870703"/>
            <w:placeholder>
              <w:docPart w:val="A28B2FDF5A684E3E9E2E80932AD6DCEE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3D2AA6C1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84C1920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345509676"/>
            <w:placeholder>
              <w:docPart w:val="CAA8C4C920C84AB1BBF3A4A7C2774605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0A6CA064" w14:textId="77777777" w:rsidR="00B8523A" w:rsidRPr="00F76721" w:rsidRDefault="00B8523A" w:rsidP="00B8523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0451E5E9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4EDDD5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451D15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1D9A671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5D305BB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B8FB81D" w14:textId="77777777" w:rsidR="00B8523A" w:rsidRPr="00F76721" w:rsidRDefault="00B8523A" w:rsidP="00B8523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B8523A" w:rsidRPr="00F76721" w14:paraId="34FAAAE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D70F9E" w14:textId="420B7E1C" w:rsidR="00B8523A" w:rsidRPr="00F76721" w:rsidRDefault="00B8523A" w:rsidP="00B8523A">
            <w:pPr>
              <w:pStyle w:val="aa"/>
              <w:rPr>
                <w:sz w:val="12"/>
                <w:szCs w:val="12"/>
              </w:rPr>
            </w:pPr>
            <w:r w:rsidRPr="00061B11">
              <w:rPr>
                <w:sz w:val="12"/>
                <w:szCs w:val="12"/>
              </w:rPr>
              <w:fldChar w:fldCharType="begin"/>
            </w:r>
            <w:r w:rsidRPr="00061B11">
              <w:rPr>
                <w:b w:val="0"/>
                <w:bCs w:val="0"/>
                <w:sz w:val="12"/>
                <w:szCs w:val="12"/>
              </w:rPr>
              <w:instrText xml:space="preserve"> SEQ itemAttributeNo \* MERGEFORMAT  \* MERGEFORMAT </w:instrText>
            </w:r>
            <w:r w:rsidRPr="00061B11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61B11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07F1356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14151394"/>
            <w:placeholder>
              <w:docPart w:val="0C494E70D088417CB907876189F1650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615BC82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7874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文字種"/>
            <w:tag w:val="文字種"/>
            <w:id w:val="1685475495"/>
            <w:placeholder>
              <w:docPart w:val="B1F8EC6A9FE84813B1E96E861A8A2F27"/>
            </w:placeholder>
            <w:comboBox>
              <w:listItem w:displayText="-" w:value="-"/>
              <w:listItem w:displayText="halfWidthChar" w:value="halfWidthChar"/>
              <w:listItem w:displayText="fullWidthChar" w:value="fullWidthChar"/>
              <w:listItem w:displayText="mixedWidthC" w:value="mixedWidthC"/>
            </w:comboBox>
          </w:sdtPr>
          <w:sdtContent>
            <w:tc>
              <w:tcPr>
                <w:tcW w:w="1134" w:type="dxa"/>
              </w:tcPr>
              <w:p w14:paraId="1AEDA138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701" w:type="dxa"/>
          </w:tcPr>
          <w:p w14:paraId="294E9A9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sz w:val="12"/>
              <w:szCs w:val="12"/>
            </w:rPr>
            <w:alias w:val="必須"/>
            <w:tag w:val="必須"/>
            <w:id w:val="1349444053"/>
            <w:placeholder>
              <w:docPart w:val="917BB17BEFD0434BADA1A65FA1236A63"/>
            </w:placeholder>
            <w:comboBox>
              <w:listItem w:displayText="-" w:value="-"/>
              <w:listItem w:displayText="Yes" w:value="Yes"/>
              <w:listItem w:displayText="No" w:value="No"/>
            </w:comboBox>
          </w:sdtPr>
          <w:sdtContent>
            <w:tc>
              <w:tcPr>
                <w:tcW w:w="569" w:type="dxa"/>
              </w:tcPr>
              <w:p w14:paraId="478D6401" w14:textId="77777777" w:rsidR="00B8523A" w:rsidRPr="00F76721" w:rsidRDefault="00B8523A" w:rsidP="00B8523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1134" w:type="dxa"/>
          </w:tcPr>
          <w:p w14:paraId="1642495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8045352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28FD138F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FE41338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3BC1FCA6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0633B7" w14:textId="77777777" w:rsidR="00B8523A" w:rsidRPr="00F76721" w:rsidRDefault="00B8523A" w:rsidP="00B8523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0F7C2FD3" w14:textId="77777777" w:rsidR="000150D9" w:rsidRDefault="000150D9">
      <w:pPr>
        <w:widowControl/>
        <w:jc w:val="left"/>
        <w:rPr>
          <w:rFonts w:ascii="Meiryo UI" w:eastAsia="Meiryo UI" w:hAnsi="Meiryo UI"/>
        </w:rPr>
      </w:pPr>
    </w:p>
    <w:p w14:paraId="2A437072" w14:textId="77777777" w:rsidR="000150D9" w:rsidRDefault="000150D9" w:rsidP="000150D9">
      <w:pPr>
        <w:pStyle w:val="1"/>
      </w:pPr>
      <w:bookmarkStart w:id="6" w:name="_Toc69689928"/>
      <w:r>
        <w:rPr>
          <w:rFonts w:hint="eastAsia"/>
        </w:rPr>
        <w:lastRenderedPageBreak/>
        <w:t>画面項目</w:t>
      </w:r>
      <w:r w:rsidR="00DB6D2E">
        <w:rPr>
          <w:rFonts w:hint="eastAsia"/>
        </w:rPr>
        <w:t>入力チェック</w:t>
      </w:r>
      <w:r w:rsidR="00BA7594">
        <w:rPr>
          <w:rFonts w:hint="eastAsia"/>
        </w:rPr>
        <w:t>・</w:t>
      </w:r>
      <w:r w:rsidR="00DB6D2E">
        <w:rPr>
          <w:rFonts w:hint="eastAsia"/>
        </w:rPr>
        <w:t>バリデーション</w:t>
      </w:r>
      <w:r>
        <w:rPr>
          <w:rFonts w:hint="eastAsia"/>
        </w:rPr>
        <w:t>定義</w:t>
      </w:r>
      <w:bookmarkEnd w:id="6"/>
    </w:p>
    <w:p w14:paraId="783D8121" w14:textId="77777777" w:rsidR="008E2D8F" w:rsidRPr="00577A45" w:rsidRDefault="008E2D8F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1701"/>
        <w:gridCol w:w="2835"/>
        <w:gridCol w:w="1134"/>
        <w:gridCol w:w="1134"/>
        <w:gridCol w:w="1134"/>
        <w:gridCol w:w="5102"/>
        <w:gridCol w:w="1134"/>
      </w:tblGrid>
      <w:tr w:rsidR="005B6A76" w:rsidRPr="00F76721" w14:paraId="73C86FAA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8FC646" w14:textId="77777777" w:rsidR="005B6A76" w:rsidRPr="00F76721" w:rsidRDefault="005B6A76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1701" w:type="dxa"/>
          </w:tcPr>
          <w:p w14:paraId="28B64BDD" w14:textId="77777777" w:rsidR="005B6A76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チェック</w:t>
            </w:r>
            <w:r w:rsidR="00EA3607">
              <w:rPr>
                <w:rFonts w:hint="eastAsia"/>
                <w:sz w:val="12"/>
                <w:szCs w:val="12"/>
              </w:rPr>
              <w:t>/</w:t>
            </w:r>
            <w:r w:rsidR="00BA7594">
              <w:rPr>
                <w:rFonts w:hint="eastAsia"/>
                <w:sz w:val="12"/>
                <w:szCs w:val="12"/>
              </w:rPr>
              <w:t>バリデーション</w:t>
            </w:r>
            <w:r>
              <w:rPr>
                <w:rFonts w:hint="eastAsia"/>
                <w:sz w:val="12"/>
                <w:szCs w:val="12"/>
              </w:rPr>
              <w:t>名</w:t>
            </w:r>
          </w:p>
        </w:tc>
        <w:tc>
          <w:tcPr>
            <w:tcW w:w="2835" w:type="dxa"/>
          </w:tcPr>
          <w:p w14:paraId="74892E5B" w14:textId="77777777" w:rsidR="005B6A76" w:rsidRPr="00F76721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対象項目名</w:t>
            </w:r>
          </w:p>
        </w:tc>
        <w:tc>
          <w:tcPr>
            <w:tcW w:w="1134" w:type="dxa"/>
          </w:tcPr>
          <w:p w14:paraId="4DC4476D" w14:textId="77777777" w:rsidR="005B6A76" w:rsidRPr="00F76721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134" w:type="dxa"/>
          </w:tcPr>
          <w:p w14:paraId="7DF50FDD" w14:textId="77777777" w:rsidR="005B6A76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Client/Server</w:t>
            </w:r>
          </w:p>
        </w:tc>
        <w:tc>
          <w:tcPr>
            <w:tcW w:w="1134" w:type="dxa"/>
          </w:tcPr>
          <w:p w14:paraId="3D6E875F" w14:textId="77777777" w:rsidR="005B6A76" w:rsidRPr="00037E87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037E87">
              <w:rPr>
                <w:rFonts w:hint="eastAsia"/>
                <w:sz w:val="12"/>
                <w:szCs w:val="12"/>
              </w:rPr>
              <w:t>チェック</w:t>
            </w:r>
            <w:r>
              <w:rPr>
                <w:rFonts w:hint="eastAsia"/>
                <w:sz w:val="12"/>
                <w:szCs w:val="12"/>
              </w:rPr>
              <w:t>タイミング</w:t>
            </w:r>
          </w:p>
        </w:tc>
        <w:tc>
          <w:tcPr>
            <w:tcW w:w="5102" w:type="dxa"/>
          </w:tcPr>
          <w:p w14:paraId="544C2B8A" w14:textId="77777777" w:rsidR="005B6A76" w:rsidRPr="00F76721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エラーおよびワーニング判定条件</w:t>
            </w:r>
          </w:p>
        </w:tc>
        <w:tc>
          <w:tcPr>
            <w:tcW w:w="1134" w:type="dxa"/>
          </w:tcPr>
          <w:p w14:paraId="092F39C8" w14:textId="77777777" w:rsidR="005B6A76" w:rsidRDefault="005B6A76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メッセージID</w:t>
            </w:r>
          </w:p>
        </w:tc>
      </w:tr>
      <w:tr w:rsidR="00F44F7A" w:rsidRPr="00F76721" w14:paraId="703DA6A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70CDEF" w14:textId="0471ADAA" w:rsidR="00F44F7A" w:rsidRPr="009F5BDB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199295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〇〇チェック</w:t>
            </w:r>
          </w:p>
        </w:tc>
        <w:tc>
          <w:tcPr>
            <w:tcW w:w="2835" w:type="dxa"/>
          </w:tcPr>
          <w:p w14:paraId="4BD478A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94923384"/>
            <w:placeholder>
              <w:docPart w:val="2590F7E72DE24333A0BD032A747A305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1265EEA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709497474"/>
            <w:placeholder>
              <w:docPart w:val="9BD04CC9D8D340E0A1A2540F50CBD537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2813F739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1380701187"/>
            <w:placeholder>
              <w:docPart w:val="8435D369850049DD8E011064369932FB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210012B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1ADB85A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エラーやワーニングとする条件を定義する。出力メッセージはIDを付与して別途一覧で管理する。</w:t>
            </w:r>
          </w:p>
        </w:tc>
        <w:tc>
          <w:tcPr>
            <w:tcW w:w="1134" w:type="dxa"/>
          </w:tcPr>
          <w:p w14:paraId="72A2F27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6C4959B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2F87FA" w14:textId="5B1554A7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280288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ユーザID必須入力チェック</w:t>
            </w:r>
          </w:p>
        </w:tc>
        <w:tc>
          <w:tcPr>
            <w:tcW w:w="2835" w:type="dxa"/>
          </w:tcPr>
          <w:p w14:paraId="29A0CC4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11984783"/>
            <w:placeholder>
              <w:docPart w:val="5BFEDC9D41854AD5BFC676780AABD82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8C9302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200466493"/>
            <w:placeholder>
              <w:docPart w:val="0B2CBE3B48984AA0903D9820D1A4E021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7948639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Client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1282453337"/>
            <w:placeholder>
              <w:docPart w:val="A968F1289FA24DB2AF5477E2353D51E8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6922610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submit</w:t>
                </w:r>
              </w:p>
            </w:tc>
          </w:sdtContent>
        </w:sdt>
        <w:tc>
          <w:tcPr>
            <w:tcW w:w="5102" w:type="dxa"/>
          </w:tcPr>
          <w:p w14:paraId="66F0AE5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ユーザIDが入力されていることをチェックする。入力されていない場合はエラーメッセージを表示する。</w:t>
            </w:r>
          </w:p>
        </w:tc>
        <w:tc>
          <w:tcPr>
            <w:tcW w:w="1134" w:type="dxa"/>
          </w:tcPr>
          <w:p w14:paraId="3A5D424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09B445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AC1FCB" w14:textId="50FA36C9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0C4C895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F3D72D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921291556"/>
            <w:placeholder>
              <w:docPart w:val="773181B246DE459C8803A6C5F5C6C5E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36CAB8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455782627"/>
            <w:placeholder>
              <w:docPart w:val="172E1E1E820F4E7D96C25D5C3F3FDC09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1AFE38A3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531029726"/>
            <w:placeholder>
              <w:docPart w:val="1B59CC323BE44B10A15091D4E9CC0618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25CF74B9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22BD96D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E5010A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03955A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F9877A6" w14:textId="672FB673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732D2D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3CED95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45631169"/>
            <w:placeholder>
              <w:docPart w:val="B793DA23346C497B9F12DBA966806D1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174E601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066306834"/>
            <w:placeholder>
              <w:docPart w:val="3D7B57B9931B44599B7F0007D365E126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1CA87075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558446284"/>
            <w:placeholder>
              <w:docPart w:val="6F769239D3E642669370610D99ABA4E3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04EF05E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60C2611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14421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A99F96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298094A" w14:textId="59013E05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5DA92E0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E56B93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278872438"/>
            <w:placeholder>
              <w:docPart w:val="FB0D6021B0CF4FAA82E09ECAA2B8ACE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00BB56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12749119"/>
            <w:placeholder>
              <w:docPart w:val="FA049073D2714FA3802859632C27AFF0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7C3A8B53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296766447"/>
            <w:placeholder>
              <w:docPart w:val="13ACB992B42647B4B2FD9C707B1A35CF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6CFFF2B9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320FA1E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C3477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BE95E5A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009A7C" w14:textId="34D8C670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4233733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AD8F67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123967805"/>
            <w:placeholder>
              <w:docPart w:val="DCBFDDA4F2A5439EB2F4658E75CD4E0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0738D5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279105049"/>
            <w:placeholder>
              <w:docPart w:val="9C76ECF906C54B7B935E14046C4E5A91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6C0139B6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91476524"/>
            <w:placeholder>
              <w:docPart w:val="02D72339B5DC475691029EF5F4B0698D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060FDA6E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293B6EC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815805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923430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D566E1" w14:textId="4A6DE3C3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FD8AAD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61DEF0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49552413"/>
            <w:placeholder>
              <w:docPart w:val="669953053BBE46C4A6698873AE01D87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56827AD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717396835"/>
            <w:placeholder>
              <w:docPart w:val="EC04B51B7C4842C08607FD6B7AD223B3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67C6F7E7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383179844"/>
            <w:placeholder>
              <w:docPart w:val="59F8D945CE1B432D8191579338A8A71B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572153E0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349B94F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FAF74D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CF19B0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8CEA62C" w14:textId="42871E65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AC9EF4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FEC617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1197434"/>
            <w:placeholder>
              <w:docPart w:val="326D06EA324742C08CCF17E9C886E5A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A63C555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169252029"/>
            <w:placeholder>
              <w:docPart w:val="26A2E46BB2BB4BFE884F3702765B00D7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7096231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806625492"/>
            <w:placeholder>
              <w:docPart w:val="2D02657FC32C4CE7837CF1346A0C98E8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4ACC578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1C46EF2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850559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B60FCDD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BD5A627" w14:textId="67DA8BFB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1E53DFA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B7564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24211808"/>
            <w:placeholder>
              <w:docPart w:val="03BA3F0B3875489CB90E65CA76FECBA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E7557A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241951676"/>
            <w:placeholder>
              <w:docPart w:val="0EDF93AFDE124D5EB46393024D8CE985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16B1740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435648692"/>
            <w:placeholder>
              <w:docPart w:val="AC971859514C42258CA149A0F770B6AE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30BDAEED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77EC874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80E65B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2CD6F60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2D18CE5" w14:textId="562EBA8C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C16E22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4EF4F3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68654764"/>
            <w:placeholder>
              <w:docPart w:val="9E72E437756E485492038ADC2881CC9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BBE8EF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627664658"/>
            <w:placeholder>
              <w:docPart w:val="A094EECB10C1488FB2EFC4EEC9BF6922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587EF34B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1153213323"/>
            <w:placeholder>
              <w:docPart w:val="4BDF8670B3B14099956ED47230D8530D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1948573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0745CF9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C389C3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198D5C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3692B6" w14:textId="02E996CC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EA72BF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E4F0A3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54122130"/>
            <w:placeholder>
              <w:docPart w:val="D4DA6C48128C4E6EA6418BFD98A752B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9468A5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622541339"/>
            <w:placeholder>
              <w:docPart w:val="4A461C5B4EDF4E0ABA292CC0E37763B0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0236CAB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94599646"/>
            <w:placeholder>
              <w:docPart w:val="F4C8197C9DF54D8FADF48356AABBD5F9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0B0C4393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7089177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65763B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FCE1CB2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F4DB731" w14:textId="35BD8E24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379975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AB085F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78318006"/>
            <w:placeholder>
              <w:docPart w:val="3E275306EBB04C13A672D31318D4954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110B4B1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274288805"/>
            <w:placeholder>
              <w:docPart w:val="7C555D27CBA94767B0A8CD4498A2DA87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38F0C138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714630337"/>
            <w:placeholder>
              <w:docPart w:val="B56336AD9ACA410AB966FC2A09837E16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07314FC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09CEFF6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528F86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16CE34A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12FC8FB" w14:textId="299270D6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13E29D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8D6E83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703979257"/>
            <w:placeholder>
              <w:docPart w:val="498DF26432604BB3B7BA1A1D08F0DF6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797E6D8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576941227"/>
            <w:placeholder>
              <w:docPart w:val="A9047D92235C4F51B2C9B59A320EBA0A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097FA3EB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715403730"/>
            <w:placeholder>
              <w:docPart w:val="E9A6D8258D914223890E4376ACD4C078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00C031B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6840B81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15E3061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95A6B82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958664D" w14:textId="7AF815CD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1F59585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19EB63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8521740"/>
            <w:placeholder>
              <w:docPart w:val="0F7546ED2E61401386A717E7A7DC26A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0C0D65D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801961941"/>
            <w:placeholder>
              <w:docPart w:val="0C7CE498DBCB4F92B4CE6E3C4CC0F856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00EC6FBA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1762288359"/>
            <w:placeholder>
              <w:docPart w:val="01C72EBF3BED41D29F6D8BAB4FB7B93A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0986E00E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164E41E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342163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FF1241D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CDB30EC" w14:textId="2D4AC183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4FF0874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9829BD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13368540"/>
            <w:placeholder>
              <w:docPart w:val="B25DAFAC37854610B2AB74B7182F2F1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2A05F6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-1408455427"/>
            <w:placeholder>
              <w:docPart w:val="415E9D7FFAF54FB0B13996F942366B69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5D79521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1324153924"/>
            <w:placeholder>
              <w:docPart w:val="5CE0066621B54365858E1314BCA192E6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124EAAA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6EF67E6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015CCB5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947F40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1035B21" w14:textId="45B13524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8CBEA3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1E40E2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74160160"/>
            <w:placeholder>
              <w:docPart w:val="23177C3710E8452896699466DB778B9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500ACEA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362950225"/>
            <w:placeholder>
              <w:docPart w:val="B6F4E01691BC49F79D76CFF7B16489C3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25F65B5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-52689976"/>
            <w:placeholder>
              <w:docPart w:val="AF5F91D262454FEFA10F9C64E7000F19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7719CF6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3437476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47BA833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D782405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869625F" w14:textId="38A9E9DD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DEFA85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E19AC3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48190649"/>
            <w:placeholder>
              <w:docPart w:val="3E209EA8D8014A64AE5F0BDB4B3663C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9F0333D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823788399"/>
            <w:placeholder>
              <w:docPart w:val="6DA04E0C715D4D01B66549BBF03502CC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7EEA77A9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1658497148"/>
            <w:placeholder>
              <w:docPart w:val="E9334C3926BD44A5BF889E301DEC1F9C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03FD79B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2E32595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5C9A108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773E8C9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50A90A9" w14:textId="15B31E39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02075E">
              <w:rPr>
                <w:sz w:val="12"/>
                <w:szCs w:val="12"/>
              </w:rPr>
              <w:fldChar w:fldCharType="begin"/>
            </w:r>
            <w:r w:rsidRPr="0002075E">
              <w:rPr>
                <w:b w:val="0"/>
                <w:bCs w:val="0"/>
                <w:sz w:val="12"/>
                <w:szCs w:val="12"/>
              </w:rPr>
              <w:instrText xml:space="preserve"> SEQ itemValidationNo \* Arabic \* MERGEFORMAT </w:instrText>
            </w:r>
            <w:r w:rsidRPr="0002075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02075E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15C69C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51DA1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7486009"/>
            <w:placeholder>
              <w:docPart w:val="35D80EFB86904D89BADCCC6AB6C9E36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C28A16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D302B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Client/Server"/>
            <w:tag w:val="Client/Server"/>
            <w:id w:val="1710138040"/>
            <w:placeholder>
              <w:docPart w:val="7CFD0A6651AF455C9268984BE00F8571"/>
            </w:placeholder>
            <w:comboBox>
              <w:listItem w:displayText="-" w:value="-"/>
              <w:listItem w:displayText="Client" w:value="Client"/>
              <w:listItem w:displayText="Server" w:value="Server"/>
            </w:comboBox>
          </w:sdtPr>
          <w:sdtContent>
            <w:tc>
              <w:tcPr>
                <w:tcW w:w="1134" w:type="dxa"/>
              </w:tcPr>
              <w:p w14:paraId="6DC5192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735E14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チェックタイミング"/>
            <w:tag w:val="チェックタイミング"/>
            <w:id w:val="948208215"/>
            <w:placeholder>
              <w:docPart w:val="F7007B4EFEFD49CDB83D9A1931791D2D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forcusIn" w:value="forcusIn"/>
              <w:listItem w:displayText="forcusOut" w:value="forcusOut"/>
              <w:listItem w:displayText="valueChange" w:value="valueChange"/>
              <w:listItem w:displayText="submit" w:value="submit"/>
            </w:comboBox>
          </w:sdtPr>
          <w:sdtContent>
            <w:tc>
              <w:tcPr>
                <w:tcW w:w="1134" w:type="dxa"/>
              </w:tcPr>
              <w:p w14:paraId="3D61D4B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41D1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5102" w:type="dxa"/>
          </w:tcPr>
          <w:p w14:paraId="6D294BB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34" w:type="dxa"/>
          </w:tcPr>
          <w:p w14:paraId="644A74E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54B62E33" w14:textId="77777777" w:rsidR="000150D9" w:rsidRDefault="000150D9">
      <w:pPr>
        <w:widowControl/>
        <w:jc w:val="left"/>
        <w:rPr>
          <w:rFonts w:ascii="Meiryo UI" w:eastAsia="Meiryo UI" w:hAnsi="Meiryo UI"/>
        </w:rPr>
      </w:pPr>
    </w:p>
    <w:p w14:paraId="6C1749CB" w14:textId="77777777" w:rsidR="000150D9" w:rsidRDefault="000150D9" w:rsidP="000150D9">
      <w:pPr>
        <w:pStyle w:val="1"/>
      </w:pPr>
      <w:bookmarkStart w:id="7" w:name="_Toc69689929"/>
      <w:r>
        <w:rPr>
          <w:rFonts w:hint="eastAsia"/>
        </w:rPr>
        <w:lastRenderedPageBreak/>
        <w:t>画面イベント定義</w:t>
      </w:r>
      <w:bookmarkEnd w:id="7"/>
    </w:p>
    <w:p w14:paraId="5476E6D5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1701"/>
        <w:gridCol w:w="2835"/>
        <w:gridCol w:w="2835"/>
        <w:gridCol w:w="1134"/>
        <w:gridCol w:w="1134"/>
        <w:gridCol w:w="4535"/>
      </w:tblGrid>
      <w:tr w:rsidR="009F491C" w:rsidRPr="00F76721" w14:paraId="516FAC5B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825D68" w14:textId="77777777" w:rsidR="009F491C" w:rsidRPr="00F76721" w:rsidRDefault="009F491C" w:rsidP="00D755AF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1701" w:type="dxa"/>
          </w:tcPr>
          <w:p w14:paraId="54464B6D" w14:textId="77777777" w:rsidR="009F491C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アクション名</w:t>
            </w:r>
          </w:p>
        </w:tc>
        <w:tc>
          <w:tcPr>
            <w:tcW w:w="2835" w:type="dxa"/>
          </w:tcPr>
          <w:p w14:paraId="27C87D20" w14:textId="77777777" w:rsidR="009F491C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イベント名</w:t>
            </w:r>
          </w:p>
        </w:tc>
        <w:tc>
          <w:tcPr>
            <w:tcW w:w="2835" w:type="dxa"/>
          </w:tcPr>
          <w:p w14:paraId="5174F703" w14:textId="77777777" w:rsidR="009F491C" w:rsidRPr="00F76721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対象項目名</w:t>
            </w:r>
          </w:p>
        </w:tc>
        <w:tc>
          <w:tcPr>
            <w:tcW w:w="1134" w:type="dxa"/>
          </w:tcPr>
          <w:p w14:paraId="0F350562" w14:textId="77777777" w:rsidR="009F491C" w:rsidRPr="00F76721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134" w:type="dxa"/>
          </w:tcPr>
          <w:p w14:paraId="001C4B89" w14:textId="77777777" w:rsidR="009F491C" w:rsidRPr="00037E87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イベントタイミング</w:t>
            </w:r>
          </w:p>
        </w:tc>
        <w:tc>
          <w:tcPr>
            <w:tcW w:w="4535" w:type="dxa"/>
          </w:tcPr>
          <w:p w14:paraId="588A6C75" w14:textId="77777777" w:rsidR="009F491C" w:rsidRPr="00F76721" w:rsidRDefault="009F491C" w:rsidP="00D755AF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イベント処理内容</w:t>
            </w:r>
          </w:p>
        </w:tc>
      </w:tr>
      <w:tr w:rsidR="00F44F7A" w:rsidRPr="00F76721" w14:paraId="1F0D2733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433FDD8" w14:textId="4232F4B9" w:rsidR="00F44F7A" w:rsidRPr="009F5BDB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199E18B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イベントが発生するアクション</w:t>
            </w:r>
          </w:p>
        </w:tc>
        <w:tc>
          <w:tcPr>
            <w:tcW w:w="2835" w:type="dxa"/>
          </w:tcPr>
          <w:p w14:paraId="6126143E" w14:textId="77777777" w:rsidR="00F44F7A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</w:t>
            </w:r>
          </w:p>
        </w:tc>
        <w:tc>
          <w:tcPr>
            <w:tcW w:w="2835" w:type="dxa"/>
          </w:tcPr>
          <w:p w14:paraId="0CE3757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イベントが発生する画面項目定義の項目名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22457535"/>
            <w:placeholder>
              <w:docPart w:val="4AA16C0BD0024E0993180BD7EACE31B0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D1E92D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883399053"/>
            <w:placeholder>
              <w:docPart w:val="17C6E55AF95F43C48F464396372FC3A7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68F389C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1F8C0E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イベントのロジック説明を記載する</w:t>
            </w:r>
          </w:p>
        </w:tc>
      </w:tr>
      <w:tr w:rsidR="00F44F7A" w:rsidRPr="00F76721" w14:paraId="7B448441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A59BBA" w14:textId="5FADE77F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A54245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</w:t>
            </w:r>
          </w:p>
        </w:tc>
        <w:tc>
          <w:tcPr>
            <w:tcW w:w="2835" w:type="dxa"/>
          </w:tcPr>
          <w:p w14:paraId="7903A593" w14:textId="77777777" w:rsidR="00F44F7A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データ保存時の入力チェック</w:t>
            </w:r>
          </w:p>
        </w:tc>
        <w:tc>
          <w:tcPr>
            <w:tcW w:w="2835" w:type="dxa"/>
          </w:tcPr>
          <w:p w14:paraId="1BF3F58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保存ボタン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71428812"/>
            <w:placeholder>
              <w:docPart w:val="18CB138F7CA9427CA556356BB887F7B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91F496E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button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1624660895"/>
            <w:placeholder>
              <w:docPart w:val="09172C25A1B9487E8B2547C0F2A220DF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4050F7C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leftClick</w:t>
                </w:r>
              </w:p>
            </w:tc>
          </w:sdtContent>
        </w:sdt>
        <w:tc>
          <w:tcPr>
            <w:tcW w:w="4535" w:type="dxa"/>
          </w:tcPr>
          <w:p w14:paraId="7D3F2A3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入力項目についてバリデーション仕様の通りチェックする。</w:t>
            </w:r>
          </w:p>
        </w:tc>
      </w:tr>
      <w:tr w:rsidR="00F44F7A" w:rsidRPr="00F76721" w14:paraId="0DC0E066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E92BC02" w14:textId="1DAF5A50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E435F1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</w:t>
            </w:r>
          </w:p>
        </w:tc>
        <w:tc>
          <w:tcPr>
            <w:tcW w:w="2835" w:type="dxa"/>
          </w:tcPr>
          <w:p w14:paraId="69A397F8" w14:textId="77777777" w:rsidR="00F44F7A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データ保存</w:t>
            </w:r>
          </w:p>
        </w:tc>
        <w:tc>
          <w:tcPr>
            <w:tcW w:w="2835" w:type="dxa"/>
          </w:tcPr>
          <w:p w14:paraId="440A022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保存ボタン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4425288"/>
            <w:placeholder>
              <w:docPart w:val="9CD5F5C197E24A39BA079B299C25173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F014BB6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button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660603194"/>
            <w:placeholder>
              <w:docPart w:val="0853E985111A43D7B61FCDDF4E3E13EE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7FC2722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submit</w:t>
                </w:r>
              </w:p>
            </w:tc>
          </w:sdtContent>
        </w:sdt>
        <w:tc>
          <w:tcPr>
            <w:tcW w:w="4535" w:type="dxa"/>
          </w:tcPr>
          <w:p w14:paraId="61A18D9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入力項目の内容を保存する。</w:t>
            </w:r>
          </w:p>
        </w:tc>
      </w:tr>
      <w:tr w:rsidR="00F44F7A" w:rsidRPr="00F76721" w14:paraId="2C09997F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B6D7209" w14:textId="6B66CC88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0BC99F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E6B524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640347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014806823"/>
            <w:placeholder>
              <w:docPart w:val="B312B67765B2468588B7590859399CC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82904A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170099069"/>
            <w:placeholder>
              <w:docPart w:val="24947E3798684D40AE065322B7939CA0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48A3810F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439AFDD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1236EF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5255F0" w14:textId="66621513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CB77F8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6A41F6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154B51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0959875"/>
            <w:placeholder>
              <w:docPart w:val="AA73E5AAFD3C44D8ADA842D9DFFEA26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9B30513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766765033"/>
            <w:placeholder>
              <w:docPart w:val="DB3E8DBB8E5A4AA18F35869B7B2C505C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53D670B6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4AECE0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F47DDA7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63B916" w14:textId="664E830C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7C0814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2C0CB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7F0511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15142557"/>
            <w:placeholder>
              <w:docPart w:val="E02DF0649CA3434BA16CE3DEFD93103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96401A6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661699461"/>
            <w:placeholder>
              <w:docPart w:val="3618E6854AC042F1820F779E21D3D447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3CA027C7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722DB6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3106794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30F2456" w14:textId="0F8E8ACC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6F1DAD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764937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7AFD2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29931378"/>
            <w:placeholder>
              <w:docPart w:val="BE168163855A4685BF744EA06A54F1C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14E737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377356273"/>
            <w:placeholder>
              <w:docPart w:val="1F7B9A079AF34451B063920190D0C923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49AFB1A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7440552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610893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627681" w14:textId="6256D945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768EF4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FAF79E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9E3DB2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06992582"/>
            <w:placeholder>
              <w:docPart w:val="9BBA0AF99925466B98DC12E7873306C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55BFB6E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356960924"/>
            <w:placeholder>
              <w:docPart w:val="F65D6752223047E1ABBA679A4C4CEAC1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74C979A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704C316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39B1ECE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36C2D57" w14:textId="3F0B5BA4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581424D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7D63BD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0C1E0D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53680848"/>
            <w:placeholder>
              <w:docPart w:val="50167A1E78B84A8395D69EBF78E90DA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8DAC9F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076829771"/>
            <w:placeholder>
              <w:docPart w:val="7F2019A0E6A4415AB084C7DE4F503E2C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7C828488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36234F0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41CA0B7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F969D9" w14:textId="13BAD038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2B5E9FB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213ED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757DE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83454645"/>
            <w:placeholder>
              <w:docPart w:val="8A0879BE82BD49DE8687971264F3276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C6BC3AF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065871050"/>
            <w:placeholder>
              <w:docPart w:val="AA8731519AEC4E6AB41F45213C3C1466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2D3EF654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37CC19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8692DA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4E6FEA" w14:textId="0AB29DE2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12818E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A505F4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863653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89948267"/>
            <w:placeholder>
              <w:docPart w:val="A992D81D8FD74EAEB6011E5CB3A745B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82F64B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577893903"/>
            <w:placeholder>
              <w:docPart w:val="D0555E3097034BBA829FAF24574DE1A2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5D38C4D5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65E40A3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AFBE22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6097705" w14:textId="7DF65486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427F7B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C57464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B2F017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378558050"/>
            <w:placeholder>
              <w:docPart w:val="E02AF211DA92406D8EF5DF4A2866C76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558ABD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143780365"/>
            <w:placeholder>
              <w:docPart w:val="8484054D93F74C79A85F4A337414D89E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35C44C9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46BA0FC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A4E595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1F564B" w14:textId="27FAFE50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93E659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9CB623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83991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40897112"/>
            <w:placeholder>
              <w:docPart w:val="E70B95200DFF4446A9340DA79F7A060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59501A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945119810"/>
            <w:placeholder>
              <w:docPart w:val="E1F00FCCB9C64D988402905D7E51D379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606CB4D6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456261C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029BFF4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AC78D4B" w14:textId="4C7DA063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48452C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368A90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28903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401831118"/>
            <w:placeholder>
              <w:docPart w:val="CE906BA671EC4CECA430470BA60D259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C314354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13377771"/>
            <w:placeholder>
              <w:docPart w:val="535B3E91995C41BA8AA96701457B079F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48F0D3F1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59FFAA0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95AD93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CB5DA72" w14:textId="7A813909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078A02F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4A1408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9358A1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54077672"/>
            <w:placeholder>
              <w:docPart w:val="41C10CE3F4AB4526907CCC0C0A11EB1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5FF17F4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2095129411"/>
            <w:placeholder>
              <w:docPart w:val="F714D3A6BD1845A6B1566102AB0D64B3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4646BAB1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2274E3F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E43FA66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4B11CE" w14:textId="26ED87AA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33F6DFF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0FB795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A6B2B0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18451224"/>
            <w:placeholder>
              <w:docPart w:val="89C7C5EF3C9A44BB9A3E4998F3AB7F5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C5E109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487365994"/>
            <w:placeholder>
              <w:docPart w:val="6E9D0D9321D2455F902AB70FAC3D805F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2FAE7BE5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53D3C54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F59AD4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0EA1172" w14:textId="79AE8788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7EABF59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5F97E0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F64497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579259319"/>
            <w:placeholder>
              <w:docPart w:val="7AD043823DC842DC94D84DFD80D0825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563A7FB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367762985"/>
            <w:placeholder>
              <w:docPart w:val="529D2820EA1A4F7296E929D0A91F87FE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0B30404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551F5DA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C0E5BD4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E599187" w14:textId="6EA65703" w:rsidR="00F44F7A" w:rsidRPr="00037E87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1E76C5">
              <w:rPr>
                <w:sz w:val="12"/>
                <w:szCs w:val="12"/>
              </w:rPr>
              <w:fldChar w:fldCharType="begin"/>
            </w:r>
            <w:r w:rsidRPr="001E76C5">
              <w:rPr>
                <w:b w:val="0"/>
                <w:bCs w:val="0"/>
                <w:sz w:val="12"/>
                <w:szCs w:val="12"/>
              </w:rPr>
              <w:instrText xml:space="preserve"> SEQ itemEventNo\* Arabic \* MERGEFORMAT </w:instrText>
            </w:r>
            <w:r w:rsidRPr="001E76C5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1E76C5">
              <w:rPr>
                <w:sz w:val="12"/>
                <w:szCs w:val="12"/>
              </w:rPr>
              <w:fldChar w:fldCharType="end"/>
            </w:r>
          </w:p>
        </w:tc>
        <w:tc>
          <w:tcPr>
            <w:tcW w:w="1701" w:type="dxa"/>
          </w:tcPr>
          <w:p w14:paraId="6D30B0D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FFE4A2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96EBC3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97819021"/>
            <w:placeholder>
              <w:docPart w:val="09A7360BB1FA4C3D8D0146226417CA6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83756F0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8698C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イベントタイミング"/>
            <w:tag w:val="イベントタイミング"/>
            <w:id w:val="-1665309042"/>
            <w:placeholder>
              <w:docPart w:val="3DCA40DBB9F340FB88E1C680EA7C37FC"/>
            </w:placeholder>
            <w:comboBox>
              <w:listItem w:displayText="-" w:value="-"/>
              <w:listItem w:displayText="initialDisplay" w:value="initialDisplay"/>
              <w:listItem w:displayText="input" w:value="input"/>
              <w:listItem w:displayText="output" w:value="output"/>
              <w:listItem w:displayText="leftClick" w:value="leftClick"/>
              <w:listItem w:displayText="rightClick" w:value="rightClick"/>
              <w:listItem w:displayText="submit" w:value="submit"/>
              <w:listItem w:displayText="valueChange" w:value="valueChange"/>
              <w:listItem w:displayText="cursorOn" w:value="cursorOn"/>
              <w:listItem w:displayText="forcusIn" w:value="forcusIn"/>
              <w:listItem w:displayText="forcusOut" w:value="forcusOut"/>
            </w:comboBox>
          </w:sdtPr>
          <w:sdtContent>
            <w:tc>
              <w:tcPr>
                <w:tcW w:w="1134" w:type="dxa"/>
              </w:tcPr>
              <w:p w14:paraId="4E0ED734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266827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4535" w:type="dxa"/>
          </w:tcPr>
          <w:p w14:paraId="2A62D19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DE597AD" w14:textId="77777777" w:rsidR="000150D9" w:rsidRDefault="000150D9">
      <w:pPr>
        <w:widowControl/>
        <w:jc w:val="left"/>
        <w:rPr>
          <w:rFonts w:ascii="Meiryo UI" w:eastAsia="Meiryo UI" w:hAnsi="Meiryo UI"/>
        </w:rPr>
      </w:pPr>
    </w:p>
    <w:p w14:paraId="2BF8A283" w14:textId="77777777" w:rsidR="00DB17DF" w:rsidRDefault="00DB17DF" w:rsidP="00DB17DF">
      <w:pPr>
        <w:pStyle w:val="1"/>
      </w:pPr>
      <w:bookmarkStart w:id="8" w:name="_Toc69689930"/>
      <w:r>
        <w:rPr>
          <w:rFonts w:hint="eastAsia"/>
        </w:rPr>
        <w:lastRenderedPageBreak/>
        <w:t>画面編集仕様</w:t>
      </w:r>
      <w:r>
        <w:rPr>
          <w:rFonts w:hint="eastAsia"/>
        </w:rPr>
        <w:t>(</w:t>
      </w:r>
      <w:r w:rsidR="003C30E1">
        <w:rPr>
          <w:rFonts w:hint="eastAsia"/>
        </w:rPr>
        <w:t>〇〇イベント時</w:t>
      </w:r>
      <w:r>
        <w:rPr>
          <w:rFonts w:hint="eastAsia"/>
        </w:rPr>
        <w:t>)</w:t>
      </w:r>
      <w:bookmarkEnd w:id="8"/>
    </w:p>
    <w:p w14:paraId="7C7F4D2F" w14:textId="77777777" w:rsidR="000150D9" w:rsidRDefault="000150D9" w:rsidP="009C118A">
      <w:pPr>
        <w:pStyle w:val="aa"/>
      </w:pPr>
    </w:p>
    <w:tbl>
      <w:tblPr>
        <w:tblStyle w:val="4-3"/>
        <w:tblW w:w="14684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2268"/>
        <w:gridCol w:w="2835"/>
        <w:gridCol w:w="5102"/>
      </w:tblGrid>
      <w:tr w:rsidR="009F5BDB" w:rsidRPr="00F76721" w14:paraId="7002D3E3" w14:textId="77777777" w:rsidTr="00FE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AC0FCDC" w14:textId="77777777" w:rsidR="009F5BDB" w:rsidRPr="00F76721" w:rsidRDefault="009F5BDB" w:rsidP="00EC0D14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18B15645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6476071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5B4BC4E9" w14:textId="77777777" w:rsidR="009F5BDB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取得元テーブル名</w:t>
            </w:r>
            <w:r w:rsidR="00073550">
              <w:rPr>
                <w:rFonts w:hint="eastAsia"/>
                <w:sz w:val="12"/>
                <w:szCs w:val="12"/>
              </w:rPr>
              <w:t>/設定ファイル</w:t>
            </w:r>
          </w:p>
        </w:tc>
        <w:tc>
          <w:tcPr>
            <w:tcW w:w="2835" w:type="dxa"/>
          </w:tcPr>
          <w:p w14:paraId="04CE1423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取得元テーブル項目名</w:t>
            </w:r>
            <w:r w:rsidR="00073550">
              <w:rPr>
                <w:rFonts w:hint="eastAsia"/>
                <w:sz w:val="12"/>
                <w:szCs w:val="12"/>
              </w:rPr>
              <w:t>/固定値</w:t>
            </w:r>
          </w:p>
        </w:tc>
        <w:tc>
          <w:tcPr>
            <w:tcW w:w="5102" w:type="dxa"/>
          </w:tcPr>
          <w:p w14:paraId="70E72EFF" w14:textId="77777777" w:rsidR="009F5BDB" w:rsidRPr="00F76721" w:rsidRDefault="009F5BDB" w:rsidP="00EC0D14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編集仕様</w:t>
            </w:r>
          </w:p>
        </w:tc>
      </w:tr>
      <w:bookmarkStart w:id="9" w:name="_Hlk54573103"/>
      <w:tr w:rsidR="00F44F7A" w:rsidRPr="00F76721" w14:paraId="66EFC7DD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8790FE" w14:textId="36C9087A" w:rsidR="00F44F7A" w:rsidRPr="009F5BDB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D23EE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53239490"/>
            <w:placeholder>
              <w:docPart w:val="6C60FF4A1F04444CBFAF139FF75DEC3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AC433E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44090FA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取得元のテーブル名など</w:t>
            </w:r>
          </w:p>
        </w:tc>
        <w:tc>
          <w:tcPr>
            <w:tcW w:w="2835" w:type="dxa"/>
          </w:tcPr>
          <w:p w14:paraId="2AAA132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取得元テーブルの項目名や固定値など</w:t>
            </w:r>
          </w:p>
        </w:tc>
        <w:tc>
          <w:tcPr>
            <w:tcW w:w="5102" w:type="dxa"/>
          </w:tcPr>
          <w:p w14:paraId="59AD42F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画面に描画するデータをどこから取得するかを定義します。</w:t>
            </w:r>
          </w:p>
        </w:tc>
      </w:tr>
      <w:tr w:rsidR="00F44F7A" w:rsidRPr="00F76721" w14:paraId="7C6D2EC5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7D34EF7" w14:textId="1AB8AA50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0891FD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71529332"/>
            <w:placeholder>
              <w:docPart w:val="5B860839D1C446BE82E0E0BA9C0E53E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7983BB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36380B4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user</w:t>
            </w:r>
          </w:p>
        </w:tc>
        <w:tc>
          <w:tcPr>
            <w:tcW w:w="2835" w:type="dxa"/>
          </w:tcPr>
          <w:p w14:paraId="1F14E82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</w:p>
        </w:tc>
        <w:tc>
          <w:tcPr>
            <w:tcW w:w="5102" w:type="dxa"/>
          </w:tcPr>
          <w:p w14:paraId="0019E4D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DD9604C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3A848E3" w14:textId="1EAAF9C1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00DD64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34143670"/>
            <w:placeholder>
              <w:docPart w:val="E440964E547343FD9353B6D9B5A4D7D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E3A369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5A4E3DD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</w:t>
            </w:r>
          </w:p>
        </w:tc>
        <w:tc>
          <w:tcPr>
            <w:tcW w:w="2835" w:type="dxa"/>
          </w:tcPr>
          <w:p w14:paraId="06A63C6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ser_name</w:t>
            </w:r>
          </w:p>
        </w:tc>
        <w:tc>
          <w:tcPr>
            <w:tcW w:w="5102" w:type="dxa"/>
          </w:tcPr>
          <w:p w14:paraId="32687EE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bookmarkEnd w:id="9"/>
      <w:tr w:rsidR="00F44F7A" w:rsidRPr="00F76721" w14:paraId="4D71C4C7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7503187" w14:textId="05F7A8A6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A88F3D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コピーライト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42954585"/>
            <w:placeholder>
              <w:docPart w:val="0BC85FE412F8457190AB484C9222429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3004DBD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5DB3071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-</w:t>
            </w:r>
          </w:p>
        </w:tc>
        <w:tc>
          <w:tcPr>
            <w:tcW w:w="2835" w:type="dxa"/>
          </w:tcPr>
          <w:p w14:paraId="382365A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©</w:t>
            </w:r>
            <w:r>
              <w:rPr>
                <w:sz w:val="12"/>
                <w:szCs w:val="12"/>
              </w:rPr>
              <w:t xml:space="preserve"> 2020 optimal system design works.</w:t>
            </w:r>
          </w:p>
        </w:tc>
        <w:tc>
          <w:tcPr>
            <w:tcW w:w="5102" w:type="dxa"/>
          </w:tcPr>
          <w:p w14:paraId="41008EC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04703D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096DC63" w14:textId="2AE7EA54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691907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17897620"/>
            <w:placeholder>
              <w:docPart w:val="3CDF4E77FB48448DB27A3C91D36B277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960F30A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758822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984E80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AC55B2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710EB7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F6B480A" w14:textId="3552E118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1B7881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07702120"/>
            <w:placeholder>
              <w:docPart w:val="95A8D4549E4E4DE799A5B64DC6B597D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8EBC552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7FDD02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F265DC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DE8625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22EDFE9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F26CC17" w14:textId="59038AA0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E70523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57474114"/>
            <w:placeholder>
              <w:docPart w:val="EBA1907B082145E7A01D5ED5F01EED3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60FDDBB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9BA143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2A7690A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B75684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94CB25D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B50BF3D" w14:textId="2FBF56D8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3C57FF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510666999"/>
            <w:placeholder>
              <w:docPart w:val="3EC0327CE30C49AAAE0613F01989E89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ACA394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B038AB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1ED845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4FFAF31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31DAE98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638109" w14:textId="47EF8733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A5A1BA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467652042"/>
            <w:placeholder>
              <w:docPart w:val="1DCAA4585A55453E86C35C3CC90F27C1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DE37FE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BAF920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981AB5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E98486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D62AFC0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BFD2B7" w14:textId="12A4C55A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E0373A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934056171"/>
            <w:placeholder>
              <w:docPart w:val="414115E2BCC64B33A4B56AD1A36D122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5777CFF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402FB2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1691F8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8EBE95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E668480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FD4519" w14:textId="6ACB341D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8509C9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58471099"/>
            <w:placeholder>
              <w:docPart w:val="EAAC64CF21524C438CC9C5177F2B7B3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793EB6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0BB92A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6F5293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63A1C8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DE42523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F5E15E" w14:textId="6EB428D4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CD395D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60534444"/>
            <w:placeholder>
              <w:docPart w:val="B98E2973612A4193B105471C267990E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C27FF8B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583584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ADF75E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9BA5F3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86B9EA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4718D3A" w14:textId="43863C0E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343B7E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10196922"/>
            <w:placeholder>
              <w:docPart w:val="A7EC6C5C2C144BEFB9F46C4E145FFD6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7F3A802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9813550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CE6F6B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39363E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6F851D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3B36149" w14:textId="003206B2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3A812D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3870933"/>
            <w:placeholder>
              <w:docPart w:val="91C260C76F0445CF9BAE416B53995F50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1E6F24F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3EA896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7A52F6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27190C4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62FE467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6957DC" w14:textId="05E37111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75C853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00275944"/>
            <w:placeholder>
              <w:docPart w:val="00C2BF826FD64EDAA39514DAA262C41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36E5C6E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BDCA13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A213F6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88A216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69C213E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65A0C8C" w14:textId="23FA6065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7A03B7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70684570"/>
            <w:placeholder>
              <w:docPart w:val="830531A42C904C17B74B401AD77263F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9170213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2B780A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4D0244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00D3AF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CA7FD4F" w14:textId="77777777" w:rsidTr="006B1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EB44FF7" w14:textId="641EBC60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66CAE1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07006637"/>
            <w:placeholder>
              <w:docPart w:val="F5AE182289554E5E8F772E83E01F9D6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25F8FC1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71AD26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B078E5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BEC8B4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13AF901" w14:textId="77777777" w:rsidTr="006B13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3AD835D" w14:textId="42467D2A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7D110B">
              <w:rPr>
                <w:sz w:val="12"/>
                <w:szCs w:val="12"/>
              </w:rPr>
              <w:fldChar w:fldCharType="begin"/>
            </w:r>
            <w:r w:rsidRPr="007D110B">
              <w:rPr>
                <w:b w:val="0"/>
                <w:bCs w:val="0"/>
                <w:sz w:val="12"/>
                <w:szCs w:val="12"/>
              </w:rPr>
              <w:instrText xml:space="preserve"> SEQ itemEditSpecNo \* Arabic \* MERGEFORMAT </w:instrText>
            </w:r>
            <w:r w:rsidRPr="007D110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7D110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2953B1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55408354"/>
            <w:placeholder>
              <w:docPart w:val="3DFF6623FAA249BAA912FFCB4F6567A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2088C97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D064F4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61C2923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163157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6E6F6A7C" w14:textId="77777777" w:rsidR="003C30E1" w:rsidRDefault="003C30E1">
      <w:pPr>
        <w:widowControl/>
        <w:jc w:val="left"/>
        <w:rPr>
          <w:rFonts w:ascii="Meiryo UI" w:eastAsia="Meiryo UI" w:hAnsi="Meiryo UI"/>
        </w:rPr>
      </w:pPr>
    </w:p>
    <w:p w14:paraId="4355100E" w14:textId="77777777" w:rsidR="003C30E1" w:rsidRDefault="003C30E1" w:rsidP="003C30E1">
      <w:pPr>
        <w:pStyle w:val="1"/>
      </w:pPr>
      <w:bookmarkStart w:id="10" w:name="_Toc69689931"/>
      <w:r>
        <w:rPr>
          <w:rFonts w:hint="eastAsia"/>
        </w:rPr>
        <w:lastRenderedPageBreak/>
        <w:t>画面更新仕様</w:t>
      </w:r>
      <w:r>
        <w:rPr>
          <w:rFonts w:hint="eastAsia"/>
        </w:rPr>
        <w:t>(</w:t>
      </w:r>
      <w:r>
        <w:rPr>
          <w:rFonts w:hint="eastAsia"/>
        </w:rPr>
        <w:t>〇〇イベント時</w:t>
      </w:r>
      <w:r>
        <w:rPr>
          <w:rFonts w:hint="eastAsia"/>
        </w:rPr>
        <w:t>)</w:t>
      </w:r>
      <w:bookmarkEnd w:id="10"/>
    </w:p>
    <w:p w14:paraId="3155D06A" w14:textId="77777777" w:rsidR="00DB17DF" w:rsidRDefault="00DB17DF" w:rsidP="009C118A">
      <w:pPr>
        <w:pStyle w:val="aa"/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1"/>
        <w:gridCol w:w="2835"/>
        <w:gridCol w:w="1134"/>
        <w:gridCol w:w="2268"/>
        <w:gridCol w:w="2835"/>
        <w:gridCol w:w="5102"/>
      </w:tblGrid>
      <w:tr w:rsidR="009F5BDB" w:rsidRPr="00F76721" w14:paraId="0FA5E402" w14:textId="77777777" w:rsidTr="00ED4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429387E" w14:textId="77777777" w:rsidR="009F5BDB" w:rsidRPr="00F76721" w:rsidRDefault="009F5BDB" w:rsidP="00860EA1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7C690646" w14:textId="77777777" w:rsidR="009F5BDB" w:rsidRPr="00F76721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42296BA" w14:textId="77777777" w:rsidR="009F5BDB" w:rsidRPr="00F76721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2268" w:type="dxa"/>
          </w:tcPr>
          <w:p w14:paraId="1DFD3B9C" w14:textId="77777777" w:rsidR="009F5BDB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保存先テーブル名</w:t>
            </w:r>
          </w:p>
        </w:tc>
        <w:tc>
          <w:tcPr>
            <w:tcW w:w="2835" w:type="dxa"/>
          </w:tcPr>
          <w:p w14:paraId="16E48194" w14:textId="77777777" w:rsidR="009F5BDB" w:rsidRPr="00F76721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保存先テーブル項目名</w:t>
            </w:r>
          </w:p>
        </w:tc>
        <w:tc>
          <w:tcPr>
            <w:tcW w:w="5102" w:type="dxa"/>
          </w:tcPr>
          <w:p w14:paraId="574BBD31" w14:textId="77777777" w:rsidR="009F5BDB" w:rsidRPr="00F76721" w:rsidRDefault="009F5BDB" w:rsidP="00860EA1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更新仕様</w:t>
            </w:r>
          </w:p>
        </w:tc>
      </w:tr>
      <w:tr w:rsidR="00F44F7A" w:rsidRPr="00F76721" w14:paraId="0DAB2840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28E715" w14:textId="2296791D" w:rsidR="00F44F7A" w:rsidRPr="009F5BDB" w:rsidRDefault="00F44F7A" w:rsidP="00F44F7A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9F5BDB">
              <w:rPr>
                <w:sz w:val="12"/>
                <w:szCs w:val="12"/>
              </w:rPr>
              <w:fldChar w:fldCharType="begin"/>
            </w:r>
            <w:r w:rsidRPr="009F5BDB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9F5BDB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9F5BDB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E35FFF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548797839"/>
            <w:placeholder>
              <w:docPart w:val="06336EFE03C949A499F7C7B45F83D13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8A9CA26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4BCF3B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保存先のテーブル名など</w:t>
            </w:r>
          </w:p>
        </w:tc>
        <w:tc>
          <w:tcPr>
            <w:tcW w:w="2835" w:type="dxa"/>
          </w:tcPr>
          <w:p w14:paraId="3FDE7A2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保存先テーブルの項目名や固定値など</w:t>
            </w:r>
          </w:p>
        </w:tc>
        <w:tc>
          <w:tcPr>
            <w:tcW w:w="5102" w:type="dxa"/>
          </w:tcPr>
          <w:p w14:paraId="5500759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画面で入力されたデータをどこへ保存するかを定義します。</w:t>
            </w:r>
          </w:p>
        </w:tc>
      </w:tr>
      <w:tr w:rsidR="00F44F7A" w:rsidRPr="00F76721" w14:paraId="7E8C6360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A33DA4A" w14:textId="019FFCB2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24A4E2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ユーザID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03000751"/>
            <w:placeholder>
              <w:docPart w:val="92DC692172D74AA0AC0A4515CB724CD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7A619F1" w14:textId="77777777" w:rsidR="00F44F7A" w:rsidRPr="00F76721" w:rsidRDefault="00517A8B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6A3E2D9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user</w:t>
            </w:r>
          </w:p>
        </w:tc>
        <w:tc>
          <w:tcPr>
            <w:tcW w:w="2835" w:type="dxa"/>
          </w:tcPr>
          <w:p w14:paraId="6E6790B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ser_id</w:t>
            </w:r>
          </w:p>
        </w:tc>
        <w:tc>
          <w:tcPr>
            <w:tcW w:w="5102" w:type="dxa"/>
          </w:tcPr>
          <w:p w14:paraId="162758F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ログインユーザのIDを保存する。</w:t>
            </w:r>
          </w:p>
        </w:tc>
      </w:tr>
      <w:tr w:rsidR="00F44F7A" w:rsidRPr="00F76721" w14:paraId="1A81AEC2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ACD58CD" w14:textId="6648175F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2D4A54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ユーザ名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10493430"/>
            <w:placeholder>
              <w:docPart w:val="9FCAC22E23E640F3A432C0FE36D1B648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2D5C241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label</w:t>
                </w:r>
              </w:p>
            </w:tc>
          </w:sdtContent>
        </w:sdt>
        <w:tc>
          <w:tcPr>
            <w:tcW w:w="2268" w:type="dxa"/>
          </w:tcPr>
          <w:p w14:paraId="2D89FE3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</w:t>
            </w:r>
          </w:p>
        </w:tc>
        <w:tc>
          <w:tcPr>
            <w:tcW w:w="2835" w:type="dxa"/>
          </w:tcPr>
          <w:p w14:paraId="21E9A20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u</w:t>
            </w:r>
            <w:r>
              <w:rPr>
                <w:sz w:val="12"/>
                <w:szCs w:val="12"/>
              </w:rPr>
              <w:t>ser_name</w:t>
            </w:r>
          </w:p>
        </w:tc>
        <w:tc>
          <w:tcPr>
            <w:tcW w:w="5102" w:type="dxa"/>
          </w:tcPr>
          <w:p w14:paraId="1AFA970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ログインユーザの名称を保存する。</w:t>
            </w:r>
          </w:p>
        </w:tc>
      </w:tr>
      <w:tr w:rsidR="00F44F7A" w:rsidRPr="00F76721" w14:paraId="0DCA0C35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C1A0491" w14:textId="2505B2C4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D2E227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09831877"/>
            <w:placeholder>
              <w:docPart w:val="FD920D796B03471CB72CAA825ADCDCE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DEC14F4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4ECAE8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26F1563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385C45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F2995B3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B43157D" w14:textId="1B4BE326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79C13C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614363613"/>
            <w:placeholder>
              <w:docPart w:val="B36D7DAEA0194395806E38D570B7797B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9AFC26A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6C21F9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041ED5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C3A2EF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33E33639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960CA91" w14:textId="4C0C1874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148150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520035376"/>
            <w:placeholder>
              <w:docPart w:val="0E20C543330C45B0AC01D5528D2D21F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55AE2FD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AC2E81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24E8EA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AC35D67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B63D248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EA401A6" w14:textId="1DE57658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4E00815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25077025"/>
            <w:placeholder>
              <w:docPart w:val="FC497CBC2EB8468CB0AE86E9E5FA045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1A2F21D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632EE5E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9369E9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F6E093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898A1D0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5F86C515" w14:textId="336DAF3C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043A7E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18260290"/>
            <w:placeholder>
              <w:docPart w:val="B4AF9A0BAF62412CB82A8C0C908FFB50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E8DD4C9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32290ADF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6B92DD6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C44DB29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285D8DD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12849463" w14:textId="308827EB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33D5C2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95733470"/>
            <w:placeholder>
              <w:docPart w:val="A2129912FFEB4C40A1EBF24CC3DDB39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404205F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0D5ADA2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170858D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4C05B93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5F5447C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3DD748C" w14:textId="4DAA4F2E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1CCE5A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692041440"/>
            <w:placeholder>
              <w:docPart w:val="F7F3E15C848C43DCB516CDF3411CFA9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C939D8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60FE83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B4B5B98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505AE1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433F1F51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D511A7F" w14:textId="42789B5B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B723E9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75771931"/>
            <w:placeholder>
              <w:docPart w:val="A9089CDC63774367AECAABFFE612A32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8D9345A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5FBA2B66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041FC59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51EB198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27691CCA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67A14702" w14:textId="07A000FA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12DF6BD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94178347"/>
            <w:placeholder>
              <w:docPart w:val="4E88033F17CD40AB81624CE6E0FC2B9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B5F706C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768CF2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7AE0D96B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1F01E98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12BD8D30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6823A11" w14:textId="5CC5E3BA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CFA58FE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137443631"/>
            <w:placeholder>
              <w:docPart w:val="66C0366CDB794184AFFE31D7337D416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B34F8AB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A347D47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AB6FFBC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97D9B59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42D80A2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0CDE147A" w14:textId="424D45F2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3EC43BFA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33574682"/>
            <w:placeholder>
              <w:docPart w:val="AF4142AF7D3F4BA0828404E6B6A43E8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93DAD61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1E3127A0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EC9E03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1AC906E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779F1C82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70ACBB4A" w14:textId="023A0A92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D9A0111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710402696"/>
            <w:placeholder>
              <w:docPart w:val="0E9EEC14BA1D4D52B5D43418D73EB17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827B455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63DDB78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3E198C7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752DC30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0AB43F37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2E159FF0" w14:textId="24B9F37D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EA585A5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979878908"/>
            <w:placeholder>
              <w:docPart w:val="417982263AB2403C852948802E9FC7E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F04BB0B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388865C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579770E1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67D2528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5B14A0AE" w14:textId="77777777" w:rsidTr="00ED4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3FE9C95E" w14:textId="5128A2FC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6DEF152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56265274"/>
            <w:placeholder>
              <w:docPart w:val="96C3CDB45A574A949156E4936BCDA1C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1DC85EC" w14:textId="77777777" w:rsidR="00F44F7A" w:rsidRPr="00F76721" w:rsidRDefault="00F44F7A" w:rsidP="00F44F7A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740A6BD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4ED9529B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0242E33F" w14:textId="77777777" w:rsidR="00F44F7A" w:rsidRPr="00F76721" w:rsidRDefault="00F44F7A" w:rsidP="00F44F7A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  <w:tr w:rsidR="00F44F7A" w:rsidRPr="00F76721" w14:paraId="660DD0DA" w14:textId="77777777" w:rsidTr="00ED4BB5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</w:tcPr>
          <w:p w14:paraId="41652747" w14:textId="1C862885" w:rsidR="00F44F7A" w:rsidRPr="00F76721" w:rsidRDefault="00F44F7A" w:rsidP="00F44F7A">
            <w:pPr>
              <w:pStyle w:val="aa"/>
              <w:rPr>
                <w:sz w:val="12"/>
                <w:szCs w:val="12"/>
              </w:rPr>
            </w:pPr>
            <w:r w:rsidRPr="006E237E">
              <w:rPr>
                <w:sz w:val="12"/>
                <w:szCs w:val="12"/>
              </w:rPr>
              <w:fldChar w:fldCharType="begin"/>
            </w:r>
            <w:r w:rsidRPr="006E237E">
              <w:rPr>
                <w:b w:val="0"/>
                <w:bCs w:val="0"/>
                <w:sz w:val="12"/>
                <w:szCs w:val="12"/>
              </w:rPr>
              <w:instrText xml:space="preserve"> SEQ itemUpdateSpecNo \* Arabic \* MERGEFORMAT </w:instrText>
            </w:r>
            <w:r w:rsidRPr="006E237E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6E237E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0A0A72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451282944"/>
            <w:placeholder>
              <w:docPart w:val="5E6ECA43AEF44B308534378E738887D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0E38A31D" w14:textId="77777777" w:rsidR="00F44F7A" w:rsidRPr="00F76721" w:rsidRDefault="00F44F7A" w:rsidP="00F44F7A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9C3A2A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tc>
          <w:tcPr>
            <w:tcW w:w="2268" w:type="dxa"/>
          </w:tcPr>
          <w:p w14:paraId="2DD64842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2835" w:type="dxa"/>
          </w:tcPr>
          <w:p w14:paraId="109ED2B6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02" w:type="dxa"/>
          </w:tcPr>
          <w:p w14:paraId="38065594" w14:textId="77777777" w:rsidR="00F44F7A" w:rsidRPr="00F76721" w:rsidRDefault="00F44F7A" w:rsidP="00F44F7A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</w:tr>
    </w:tbl>
    <w:p w14:paraId="3B121CFA" w14:textId="77777777" w:rsidR="003C30E1" w:rsidRDefault="003C30E1">
      <w:pPr>
        <w:widowControl/>
        <w:jc w:val="left"/>
        <w:rPr>
          <w:rFonts w:ascii="Meiryo UI" w:eastAsia="Meiryo UI" w:hAnsi="Meiryo UI"/>
        </w:rPr>
      </w:pPr>
    </w:p>
    <w:p w14:paraId="40EE7E3C" w14:textId="77777777" w:rsidR="00070280" w:rsidRDefault="00070280" w:rsidP="00070280">
      <w:pPr>
        <w:pStyle w:val="1"/>
      </w:pPr>
      <w:bookmarkStart w:id="11" w:name="_Toc69689932"/>
      <w:r>
        <w:rPr>
          <w:rFonts w:hint="eastAsia"/>
        </w:rPr>
        <w:lastRenderedPageBreak/>
        <w:t>画面</w:t>
      </w:r>
      <w:r w:rsidR="00B465FC">
        <w:rPr>
          <w:rFonts w:hint="eastAsia"/>
        </w:rPr>
        <w:t>項目</w:t>
      </w:r>
      <w:r w:rsidR="006935D0">
        <w:rPr>
          <w:rFonts w:hint="eastAsia"/>
        </w:rPr>
        <w:t>権限マトリックス</w:t>
      </w:r>
      <w:bookmarkEnd w:id="11"/>
    </w:p>
    <w:p w14:paraId="186D8E5A" w14:textId="77777777" w:rsidR="00070280" w:rsidRDefault="00070280">
      <w:pPr>
        <w:widowControl/>
        <w:jc w:val="left"/>
        <w:rPr>
          <w:rFonts w:ascii="Meiryo UI" w:eastAsia="Meiryo UI" w:hAnsi="Meiryo UI"/>
        </w:rPr>
      </w:pPr>
    </w:p>
    <w:tbl>
      <w:tblPr>
        <w:tblStyle w:val="4-3"/>
        <w:tblW w:w="14685" w:type="dxa"/>
        <w:tblLayout w:type="fixed"/>
        <w:tblLook w:val="04A0" w:firstRow="1" w:lastRow="0" w:firstColumn="1" w:lastColumn="0" w:noHBand="0" w:noVBand="1"/>
      </w:tblPr>
      <w:tblGrid>
        <w:gridCol w:w="510"/>
        <w:gridCol w:w="2835"/>
        <w:gridCol w:w="1134"/>
        <w:gridCol w:w="1701"/>
        <w:gridCol w:w="1701"/>
        <w:gridCol w:w="1701"/>
        <w:gridCol w:w="1701"/>
        <w:gridCol w:w="1701"/>
        <w:gridCol w:w="1701"/>
      </w:tblGrid>
      <w:tr w:rsidR="00505370" w:rsidRPr="00F76721" w14:paraId="4F17BE70" w14:textId="77777777" w:rsidTr="00505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DFAE245" w14:textId="77777777" w:rsidR="00505370" w:rsidRPr="00F76721" w:rsidRDefault="00505370" w:rsidP="00A02DF8">
            <w:pPr>
              <w:pStyle w:val="aa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No.</w:t>
            </w:r>
          </w:p>
        </w:tc>
        <w:tc>
          <w:tcPr>
            <w:tcW w:w="2835" w:type="dxa"/>
          </w:tcPr>
          <w:p w14:paraId="5CC74728" w14:textId="77777777" w:rsidR="00505370" w:rsidRPr="00F76721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項目名</w:t>
            </w:r>
          </w:p>
        </w:tc>
        <w:tc>
          <w:tcPr>
            <w:tcW w:w="1134" w:type="dxa"/>
          </w:tcPr>
          <w:p w14:paraId="6401BE6B" w14:textId="77777777" w:rsidR="00505370" w:rsidRPr="00F76721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F76721">
              <w:rPr>
                <w:rFonts w:hint="eastAsia"/>
                <w:sz w:val="12"/>
                <w:szCs w:val="12"/>
              </w:rPr>
              <w:t>項目種別</w:t>
            </w:r>
          </w:p>
        </w:tc>
        <w:tc>
          <w:tcPr>
            <w:tcW w:w="1701" w:type="dxa"/>
          </w:tcPr>
          <w:p w14:paraId="31F2F680" w14:textId="77777777" w:rsid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管理者権限</w:t>
            </w:r>
          </w:p>
        </w:tc>
        <w:tc>
          <w:tcPr>
            <w:tcW w:w="1701" w:type="dxa"/>
          </w:tcPr>
          <w:p w14:paraId="50E747FE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一般ユーザ権限</w:t>
            </w:r>
          </w:p>
        </w:tc>
        <w:tc>
          <w:tcPr>
            <w:tcW w:w="1701" w:type="dxa"/>
          </w:tcPr>
          <w:p w14:paraId="53C1BDA7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●●権限</w:t>
            </w:r>
          </w:p>
        </w:tc>
        <w:tc>
          <w:tcPr>
            <w:tcW w:w="1701" w:type="dxa"/>
          </w:tcPr>
          <w:p w14:paraId="4A959C77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●●権限</w:t>
            </w:r>
          </w:p>
        </w:tc>
        <w:tc>
          <w:tcPr>
            <w:tcW w:w="1701" w:type="dxa"/>
          </w:tcPr>
          <w:p w14:paraId="68A0512D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●●権限</w:t>
            </w:r>
          </w:p>
        </w:tc>
        <w:tc>
          <w:tcPr>
            <w:tcW w:w="1701" w:type="dxa"/>
          </w:tcPr>
          <w:p w14:paraId="69572448" w14:textId="77777777" w:rsidR="00505370" w:rsidRPr="00505370" w:rsidRDefault="00505370" w:rsidP="00A02DF8">
            <w:pPr>
              <w:pStyle w:val="a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05370">
              <w:rPr>
                <w:rFonts w:hint="eastAsia"/>
                <w:sz w:val="12"/>
                <w:szCs w:val="12"/>
              </w:rPr>
              <w:t>●●権限</w:t>
            </w:r>
          </w:p>
        </w:tc>
      </w:tr>
      <w:tr w:rsidR="00122D0F" w:rsidRPr="00F76721" w14:paraId="04ACB5F5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CF1B82F" w14:textId="3B90289A" w:rsidR="00122D0F" w:rsidRPr="00842802" w:rsidRDefault="00122D0F" w:rsidP="00122D0F">
            <w:pPr>
              <w:pStyle w:val="aa"/>
              <w:rPr>
                <w:b w:val="0"/>
                <w:bCs w:val="0"/>
                <w:sz w:val="12"/>
                <w:szCs w:val="12"/>
              </w:rPr>
            </w:pPr>
            <w:r w:rsidRPr="00842802">
              <w:rPr>
                <w:sz w:val="12"/>
                <w:szCs w:val="12"/>
              </w:rPr>
              <w:fldChar w:fldCharType="begin"/>
            </w:r>
            <w:r w:rsidRPr="00842802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842802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</w:t>
            </w:r>
            <w:r w:rsidRPr="00842802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4033D9B0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画面項目定義の項目名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88544921"/>
            <w:placeholder>
              <w:docPart w:val="8DFA65B800FC41C9BB2D210F48688B9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032FD0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16996202"/>
            <w:placeholder>
              <w:docPart w:val="6D0E127927EB48FFA7D51E71825FCF0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F21789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376287326"/>
            <w:placeholder>
              <w:docPart w:val="EFD4CB06DEE04E88839C5A684E5A54D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21D0A0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132170859"/>
            <w:placeholder>
              <w:docPart w:val="868855A875CE48B786812377E065D2A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F16BD6E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806758923"/>
            <w:placeholder>
              <w:docPart w:val="C1F4C8C58FF448068714CABB61F0EAA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66E0DB6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721250951"/>
            <w:placeholder>
              <w:docPart w:val="0ECD02CBEA4E49A08D3A0F7408C3C54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710D66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10795701"/>
            <w:placeholder>
              <w:docPart w:val="0100AA98210B4DF39505FFC06C85164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BFE451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6E44A1A2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0CD397D" w14:textId="4B8D6598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2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C23672D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社員コード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708950378"/>
            <w:placeholder>
              <w:docPart w:val="C32BC938F60E40848A3C8A61C4004A6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539D914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224055119"/>
            <w:placeholder>
              <w:docPart w:val="436EAD0BE3574A24B29A53FD93823BF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749A2CA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87207798"/>
            <w:placeholder>
              <w:docPart w:val="12128639C2704943B21705FA4798D46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EF7070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表示可/編集不可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348150890"/>
            <w:placeholder>
              <w:docPart w:val="F1638B8476384821AD4C94935D45FEE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5D4B996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915735299"/>
            <w:placeholder>
              <w:docPart w:val="67FF8E553FFE43089E85A516B21273A6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CE06B8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370580"/>
            <w:placeholder>
              <w:docPart w:val="4ACC983C7BB943F6B798DAA6E668F04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78894705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140325921"/>
            <w:placeholder>
              <w:docPart w:val="B05321E5EF08401EA51AD116BCF9C4B5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576812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52CC73B4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9F9AB1A" w14:textId="13B4C0FA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3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A25E9F9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社員名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866177594"/>
            <w:placeholder>
              <w:docPart w:val="C3894265582245BFB886E4EBC3E8F11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B8DD40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text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316382053"/>
            <w:placeholder>
              <w:docPart w:val="D300B5BECBE2421692F509059942C31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B0B802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14301832"/>
            <w:placeholder>
              <w:docPart w:val="4D41D963167742EFAC84CB189304CDB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33F7AB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表示可/編集不可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509561736"/>
            <w:placeholder>
              <w:docPart w:val="8D29B7D6CE4347F4BF3FD2495934069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55444B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359558153"/>
            <w:placeholder>
              <w:docPart w:val="89B6332D7E1E4131BB560DBA8054C8A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CDD89E2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43573667"/>
            <w:placeholder>
              <w:docPart w:val="A4582B965DDD4546A4D5ADECC084C676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9FF75A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528553666"/>
            <w:placeholder>
              <w:docPart w:val="7AA8022D5DE347CBAE9C8C1A5DA8121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85227C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20834601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87F90A4" w14:textId="28CC6556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4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0DCABA9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rFonts w:hint="eastAsia"/>
                <w:sz w:val="12"/>
                <w:szCs w:val="12"/>
              </w:rPr>
              <w:t>部門長評価</w:t>
            </w: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630750467"/>
            <w:placeholder>
              <w:docPart w:val="2CFEE185E4A746F88E709966F5DB3E3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CB2423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rFonts w:hint="eastAsia"/>
                    <w:sz w:val="12"/>
                    <w:szCs w:val="12"/>
                  </w:rPr>
                  <w:t>combobox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86645590"/>
            <w:placeholder>
              <w:docPart w:val="D63C9DB5BB1845F499921EFF097A3CC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DA23CCC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表示可/編集可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98118518"/>
            <w:placeholder>
              <w:docPart w:val="8D0DF655E3714C6DA90A1717EEFC385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40346A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非表示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540157622"/>
            <w:placeholder>
              <w:docPart w:val="DE4596AA07FB41DB9BB9B62AEDA51B7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CB99DAE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74630778"/>
            <w:placeholder>
              <w:docPart w:val="EF92D4D4463C485782131BB300DC419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7E2D41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42217895"/>
            <w:placeholder>
              <w:docPart w:val="3970D7ABF7474ADBAA8835C087B1851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3EFFCFA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862090468"/>
            <w:placeholder>
              <w:docPart w:val="EE263FAD3A4049FCBA1AA9E4B007992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8C8F59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7736FC68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7215027" w14:textId="4C011068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5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40CE66D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2035722494"/>
            <w:placeholder>
              <w:docPart w:val="2F91484291434C52883E0620914B13DA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DF0998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30198700"/>
            <w:placeholder>
              <w:docPart w:val="0B89FC1209CB49EB807478822F6520B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23F614F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09464947"/>
            <w:placeholder>
              <w:docPart w:val="AF785EC9549E4C6486DA449406902E0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484D84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44934423"/>
            <w:placeholder>
              <w:docPart w:val="11B0F6EE414D4A0BAA0950F4A5531BE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7693D8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863280146"/>
            <w:placeholder>
              <w:docPart w:val="9E9BB681BE734945937ABC1737CF71A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B6A7747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83028353"/>
            <w:placeholder>
              <w:docPart w:val="FFBCD662B3544567811569FF6D57C2E1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7E6EB5B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961650649"/>
            <w:placeholder>
              <w:docPart w:val="B57ACA3C5B1A40D5A2AFF332CCB247F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783DD590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6246F8D0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37E0ECE" w14:textId="3ABBCD3F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6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60AB366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338420475"/>
            <w:placeholder>
              <w:docPart w:val="C08C11505D4449B3844AD493517767B3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43914398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825011314"/>
            <w:placeholder>
              <w:docPart w:val="165C83E48597454995CAE2C72FEEA1B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6DAFB8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74765894"/>
            <w:placeholder>
              <w:docPart w:val="D3A5BE4771BD4D11B3E5B2FB9777D2A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9EF632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91059203"/>
            <w:placeholder>
              <w:docPart w:val="10B682EC6EFF434995262D7EACF4B711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FBC6A9F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363601707"/>
            <w:placeholder>
              <w:docPart w:val="6978DB82D5D44435A5079117FDFF360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A533539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994363150"/>
            <w:placeholder>
              <w:docPart w:val="968F7EA126E544CB89670676924F9C9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52D8EE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52485765"/>
            <w:placeholder>
              <w:docPart w:val="9E88220B587C464B8FCE301C192B970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FD0A496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28401BF6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7C43A19" w14:textId="6F099A37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7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DF5B88F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2020117528"/>
            <w:placeholder>
              <w:docPart w:val="CEA71002261F4C7689C370830972864F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6B619DE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781524749"/>
            <w:placeholder>
              <w:docPart w:val="7CAA0E68C59049CF9D9A26201FCF323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30B4446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48196086"/>
            <w:placeholder>
              <w:docPart w:val="6C0B328DFDED4A06A5BD992458E3BB1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246F731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281565872"/>
            <w:placeholder>
              <w:docPart w:val="85642B7E7C91426BB7EDB90C86F8404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785CA66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449046484"/>
            <w:placeholder>
              <w:docPart w:val="65A218EA37EC47338187B1181FADAB8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2B27C5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279683000"/>
            <w:placeholder>
              <w:docPart w:val="7261ADB191E141338D65C5E8F968780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459659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061398322"/>
            <w:placeholder>
              <w:docPart w:val="A63E585A7BA745C2965750DFC369DAC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49BCE24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76531F1B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E7D80E3" w14:textId="772F1080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8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6FC65A1B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873151821"/>
            <w:placeholder>
              <w:docPart w:val="06962269B0AA42CAAD7EED7A7F3ECD9D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77BAF40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28759985"/>
            <w:placeholder>
              <w:docPart w:val="B5BC248B549D432E95DA1EF51B98F60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EFF046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62864669"/>
            <w:placeholder>
              <w:docPart w:val="25F22717A74B4695A4894561A5EDD64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858378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235046109"/>
            <w:placeholder>
              <w:docPart w:val="95DCC499AB614F8D94DF3FC8D3C8B68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B56657E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601333248"/>
            <w:placeholder>
              <w:docPart w:val="A0E992C9D9D54533922BDFED589AF79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C8088D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607397554"/>
            <w:placeholder>
              <w:docPart w:val="B1A540E875C94AFE9D3465CD7E78866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A0F43F4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47627115"/>
            <w:placeholder>
              <w:docPart w:val="778092B88AA84C1594B7B0A25084DB1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6AEADE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29B77FFD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DDD4FFC" w14:textId="38FEA704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9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E525614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392957832"/>
            <w:placeholder>
              <w:docPart w:val="2412FDAF5FF449BDB27867E4B6B56792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7BD2DE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3748176"/>
            <w:placeholder>
              <w:docPart w:val="5B7D93CAAB5444CCB5569E7738A6601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F96112A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141764274"/>
            <w:placeholder>
              <w:docPart w:val="3AD0DD4078424D81B108E98AB85F7C1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B1D5ED6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64037679"/>
            <w:placeholder>
              <w:docPart w:val="F2A31DA71CFB4838B9DFCEBDA52731E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0CC04C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31612064"/>
            <w:placeholder>
              <w:docPart w:val="6DFDD264AD5B4245B2D67F273A1B631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DDFC8EA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647942672"/>
            <w:placeholder>
              <w:docPart w:val="E59C31F2BA6649EDBD2B29D10E1F7E9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D2BA08F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85273197"/>
            <w:placeholder>
              <w:docPart w:val="35ABDCF6BB17411395964E1A8C064F3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DBB68F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5D2A06ED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B5CAB9" w14:textId="738BED84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10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C2F15C9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476426074"/>
            <w:placeholder>
              <w:docPart w:val="88BCE603CAA349C6ACCDC959BFE592D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3563C684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344629382"/>
            <w:placeholder>
              <w:docPart w:val="B0B9452FC0DD48668706C25E3439D6A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FC39197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45099762"/>
            <w:placeholder>
              <w:docPart w:val="C1223EC6BD4B4F9E8B7F7EDCFE31581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CB52D5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63142543"/>
            <w:placeholder>
              <w:docPart w:val="CFAFFE10FF384CDC84366FFAB45B84E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D983FA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34161882"/>
            <w:placeholder>
              <w:docPart w:val="387EA10655544C16830F189007333371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4CE276F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2866541"/>
            <w:placeholder>
              <w:docPart w:val="D0D6EA1A912D4F7DA5CAED09B1BDEDC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73CB9148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80845240"/>
            <w:placeholder>
              <w:docPart w:val="EEDAC5709A8441D39A33158BFB4F656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3916DB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3F740890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05893F5" w14:textId="304D1A58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11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130DA05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765257861"/>
            <w:placeholder>
              <w:docPart w:val="816247F810564284815F81933B7004D9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A28DE9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07978659"/>
            <w:placeholder>
              <w:docPart w:val="15EE23D1478D44C894E4C40465B5581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CF0FCF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32145235"/>
            <w:placeholder>
              <w:docPart w:val="F81E3036E4C243619A495F5E5720D7E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7426221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017910093"/>
            <w:placeholder>
              <w:docPart w:val="5D31F12AE7354381B8135442F5C2FA5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75F7B954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226148499"/>
            <w:placeholder>
              <w:docPart w:val="E1D72B9ABEBC463CA8DF1BC00530906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B8DC307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65080218"/>
            <w:placeholder>
              <w:docPart w:val="E0EB4FCB1E94498FA899E3C7DA7D96B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87FB298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709184821"/>
            <w:placeholder>
              <w:docPart w:val="487813AF2C3A4E7E9C476EE47864B1F6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5F33CE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305F908E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1796150" w14:textId="11EE3D60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12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8973493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21735119"/>
            <w:placeholder>
              <w:docPart w:val="CE48CCB729F44F0993D568CF820ED71E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2BC89E35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26490977"/>
            <w:placeholder>
              <w:docPart w:val="8CFD4B8778EB439F808C5F2AD10AEF6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A6A109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705303003"/>
            <w:placeholder>
              <w:docPart w:val="3C12A78EC01C4C6B95FD97916A63050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20AAF84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834291544"/>
            <w:placeholder>
              <w:docPart w:val="F90205D5F49A4C89A6F74F8C955757D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EFC4C2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59203027"/>
            <w:placeholder>
              <w:docPart w:val="75A59737612E46EB8AB18609425906F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002F91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9284042"/>
            <w:placeholder>
              <w:docPart w:val="B4E43C648AF840C0BBF5BB3836CD588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D19ED26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55101549"/>
            <w:placeholder>
              <w:docPart w:val="05DDC9DD84ED49D4A81D3F782F13F80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76AB9AD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4D1E2C26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D3973D2" w14:textId="6328F204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13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001D3023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1877504827"/>
            <w:placeholder>
              <w:docPart w:val="E329CF772B92460480DEFB65EC7597BC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7ACC50F4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883568033"/>
            <w:placeholder>
              <w:docPart w:val="69B1F8D5FCCE4E509029BCC90C9C0DE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B4AA13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71419624"/>
            <w:placeholder>
              <w:docPart w:val="945ED6E672A5442EBD7224C0CC8EA40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917BDE1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514299707"/>
            <w:placeholder>
              <w:docPart w:val="78E7944BD30944F4AC3ACB2F5410EA4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EDC4717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977035325"/>
            <w:placeholder>
              <w:docPart w:val="65F352FFFD594AA6988A1B64ED63E30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3A01BD7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15168396"/>
            <w:placeholder>
              <w:docPart w:val="3827B10523754904BBF2E8383D2AC977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058E2D1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327162414"/>
            <w:placeholder>
              <w:docPart w:val="8795B09056A84D4889EAF89C2C505C8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D02525B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134F91FC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9908566" w14:textId="40C89FA7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14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585A5A7E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19991522"/>
            <w:placeholder>
              <w:docPart w:val="58308CD00AE54CE799F1767C7AB96CB4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1D4E75B5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662541014"/>
            <w:placeholder>
              <w:docPart w:val="4EA02F2964984270AA906890D74CA5C5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60663BD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56621282"/>
            <w:placeholder>
              <w:docPart w:val="29F272446DC548BF93C83A54275EA07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E2D3256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656425060"/>
            <w:placeholder>
              <w:docPart w:val="1D9C861DBE264D28AF7664030052B2E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6F0DD9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528764609"/>
            <w:placeholder>
              <w:docPart w:val="428B9E6CA1D24689B00A3CB1FD1200D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170D2BA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358502985"/>
            <w:placeholder>
              <w:docPart w:val="3C4718A959164FBFABB301B9273807E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050F541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577255985"/>
            <w:placeholder>
              <w:docPart w:val="63A6330AB4BC466CAFCCFCB4F2FF0420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CDD5D4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042D7C9A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EA02CB6" w14:textId="31788F76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15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11E03CDA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043512566"/>
            <w:placeholder>
              <w:docPart w:val="3133E63C65184E93B33221913EBDA485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628B3F0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908189992"/>
            <w:placeholder>
              <w:docPart w:val="FD476B4E9E36459EADFB40DE3C777FD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2FEB6F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029769307"/>
            <w:placeholder>
              <w:docPart w:val="7357EA0B6BB144E893521225076CCE2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0BE8C2E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737699754"/>
            <w:placeholder>
              <w:docPart w:val="6A8A91A870B7459596F2201C8025B9C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914A81D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4203081"/>
            <w:placeholder>
              <w:docPart w:val="D340E730778D4F7A803BA69A65AEBC1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8822D7C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66561542"/>
            <w:placeholder>
              <w:docPart w:val="FACB79A6819A483BA3C53144D1CE9E55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6517DCCA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57565111"/>
            <w:placeholder>
              <w:docPart w:val="A2F62DC1BADD45BFA7EF8368DAC59F8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F7E1D0E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2073371A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011E39B" w14:textId="05BCEC1D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16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29558BF9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389775205"/>
            <w:placeholder>
              <w:docPart w:val="042CDED6D7DB475582E88412007084D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1E7A10E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682086637"/>
            <w:placeholder>
              <w:docPart w:val="BFFF8C64209044CC90BFE0B19BF8D6B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E1A6882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919778155"/>
            <w:placeholder>
              <w:docPart w:val="66AE0A491AD04FCCAB9127C19674220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628159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34694506"/>
            <w:placeholder>
              <w:docPart w:val="60BBE58E156940A6AE6B396B357E2F61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AD073C8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88561378"/>
            <w:placeholder>
              <w:docPart w:val="FB0F439454E34E6E819F71BCBD7AFFE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9F68F28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138108628"/>
            <w:placeholder>
              <w:docPart w:val="C7DF75F42A2940AF8C7BCB08AFCF5B73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2DEC0A9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653885057"/>
            <w:placeholder>
              <w:docPart w:val="380584CF0FB54497B09C97A26219F922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691BFAE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70ED7046" w14:textId="77777777" w:rsidTr="00505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159F75" w14:textId="74FE6D05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17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B93427D" w14:textId="77777777" w:rsidR="00122D0F" w:rsidRPr="00F76721" w:rsidRDefault="00122D0F" w:rsidP="00122D0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608112337"/>
            <w:placeholder>
              <w:docPart w:val="317881B1A577414A9F0EA53E13FF6AE7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B6AA055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511979723"/>
            <w:placeholder>
              <w:docPart w:val="F1980B9EB2E14EDA8D60A43ACD9CFB6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2495BE83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892534582"/>
            <w:placeholder>
              <w:docPart w:val="55C397F14ACC4FB18534103ED5901A9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FBA7511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395444354"/>
            <w:placeholder>
              <w:docPart w:val="3178A849F992428496C98410238B3769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F29DFF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848526027"/>
            <w:placeholder>
              <w:docPart w:val="04102C41A83943449B54B260575CBB5C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4822249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466203901"/>
            <w:placeholder>
              <w:docPart w:val="703170D314BC4136953B517345987688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F6A014A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1415505245"/>
            <w:placeholder>
              <w:docPart w:val="317333D298AE49888FAB5731A824188B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00C06B9F" w14:textId="77777777" w:rsidR="00122D0F" w:rsidRPr="00F76721" w:rsidRDefault="00122D0F" w:rsidP="00122D0F">
                <w:pPr>
                  <w:pStyle w:val="aa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  <w:tr w:rsidR="00122D0F" w:rsidRPr="00F76721" w14:paraId="0208F4B3" w14:textId="77777777" w:rsidTr="0050537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FF93280" w14:textId="5EAC903A" w:rsidR="00122D0F" w:rsidRPr="00F76721" w:rsidRDefault="00122D0F" w:rsidP="00122D0F">
            <w:pPr>
              <w:pStyle w:val="aa"/>
              <w:rPr>
                <w:sz w:val="12"/>
                <w:szCs w:val="12"/>
              </w:rPr>
            </w:pPr>
            <w:r w:rsidRPr="00926118">
              <w:rPr>
                <w:sz w:val="12"/>
                <w:szCs w:val="12"/>
              </w:rPr>
              <w:fldChar w:fldCharType="begin"/>
            </w:r>
            <w:r w:rsidRPr="00926118">
              <w:rPr>
                <w:b w:val="0"/>
                <w:bCs w:val="0"/>
                <w:sz w:val="12"/>
                <w:szCs w:val="12"/>
              </w:rPr>
              <w:instrText xml:space="preserve"> SEQ itemAuthNo \* Arabic \* MERGEFORMAT  \* MERGEFORMAT </w:instrText>
            </w:r>
            <w:r w:rsidRPr="00926118">
              <w:rPr>
                <w:sz w:val="12"/>
                <w:szCs w:val="12"/>
              </w:rPr>
              <w:fldChar w:fldCharType="separate"/>
            </w:r>
            <w:r w:rsidR="00252B52">
              <w:rPr>
                <w:b w:val="0"/>
                <w:bCs w:val="0"/>
                <w:noProof/>
                <w:sz w:val="12"/>
                <w:szCs w:val="12"/>
              </w:rPr>
              <w:t>18</w:t>
            </w:r>
            <w:r w:rsidRPr="00926118">
              <w:rPr>
                <w:sz w:val="12"/>
                <w:szCs w:val="12"/>
              </w:rPr>
              <w:fldChar w:fldCharType="end"/>
            </w:r>
          </w:p>
        </w:tc>
        <w:tc>
          <w:tcPr>
            <w:tcW w:w="2835" w:type="dxa"/>
          </w:tcPr>
          <w:p w14:paraId="761354A7" w14:textId="77777777" w:rsidR="00122D0F" w:rsidRPr="00F76721" w:rsidRDefault="00122D0F" w:rsidP="00122D0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sdt>
          <w:sdtPr>
            <w:rPr>
              <w:rFonts w:hint="eastAsia"/>
              <w:sz w:val="12"/>
              <w:szCs w:val="12"/>
            </w:rPr>
            <w:alias w:val="項目種別"/>
            <w:tag w:val="項目種別"/>
            <w:id w:val="-1849326325"/>
            <w:placeholder>
              <w:docPart w:val="20C726531F034C5E88CC00ED2D495AE6"/>
            </w:placeholder>
            <w:comboBox>
              <w:listItem w:displayText="-" w:value="-"/>
              <w:listItem w:displayText="label" w:value="label"/>
              <w:listItem w:displayText="text" w:value="text"/>
              <w:listItem w:displayText="textarea" w:value="textarea"/>
              <w:listItem w:displayText="link" w:value="link"/>
              <w:listItem w:displayText="button" w:value="button"/>
              <w:listItem w:displayText="combobox" w:value="combobox"/>
              <w:listItem w:displayText="calendar" w:value="calendar"/>
              <w:listItem w:displayText="list" w:value="list"/>
              <w:listItem w:displayText="listItemTitle" w:value="listItemTitle"/>
              <w:listItem w:displayText="checkbox" w:value="checkbox"/>
              <w:listItem w:displayText="radiobutton" w:value="radiobutton"/>
              <w:listItem w:displayText="file" w:value="file"/>
              <w:listItem w:displayText="image" w:value="image"/>
              <w:listItem w:displayText="password" w:value="password"/>
              <w:listItem w:displayText="navigation" w:value="navigation"/>
              <w:listItem w:displayText="hidden" w:value="hidden"/>
            </w:comboBox>
          </w:sdtPr>
          <w:sdtContent>
            <w:tc>
              <w:tcPr>
                <w:tcW w:w="1134" w:type="dxa"/>
              </w:tcPr>
              <w:p w14:paraId="5EA38A0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5C5D58">
                  <w:rPr>
                    <w:rFonts w:hint="eastAsia"/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952690239"/>
            <w:placeholder>
              <w:docPart w:val="D946A2213722483E9FE1E1C4B0281336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42F3C01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DB06EB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1741396341"/>
            <w:placeholder>
              <w:docPart w:val="F109E27F3A2F4E33A53D92753870A43F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C1DAC2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901950320"/>
            <w:placeholder>
              <w:docPart w:val="10D7ABBCD6FA4C4F83603EA1BFDB10BA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3962B7BA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2135666628"/>
            <w:placeholder>
              <w:docPart w:val="DD357608B17C46038A731E1975CD4EC4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1B2F26B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532464867"/>
            <w:placeholder>
              <w:docPart w:val="9A8B7EC852DF472CB5FF83DF4DA6B11D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7AEC697B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  <w:sdt>
          <w:sdtPr>
            <w:rPr>
              <w:sz w:val="12"/>
              <w:szCs w:val="12"/>
            </w:rPr>
            <w:alias w:val="表示操作制限"/>
            <w:tag w:val="表示操作制限"/>
            <w:id w:val="-381566051"/>
            <w:placeholder>
              <w:docPart w:val="596047B412FE467983FED442A4B386CE"/>
            </w:placeholder>
            <w:comboBox>
              <w:listItem w:displayText="-" w:value="-"/>
              <w:listItem w:displayText="表示可/編集可" w:value="表示可/編集可"/>
              <w:listItem w:displayText="表示可/編集不可" w:value="表示可/編集不可"/>
              <w:listItem w:displayText="非表示" w:value="非表示"/>
            </w:comboBox>
          </w:sdtPr>
          <w:sdtContent>
            <w:tc>
              <w:tcPr>
                <w:tcW w:w="1701" w:type="dxa"/>
              </w:tcPr>
              <w:p w14:paraId="5A978653" w14:textId="77777777" w:rsidR="00122D0F" w:rsidRPr="00F76721" w:rsidRDefault="00122D0F" w:rsidP="00122D0F">
                <w:pPr>
                  <w:pStyle w:val="a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12"/>
                    <w:szCs w:val="12"/>
                  </w:rPr>
                </w:pPr>
                <w:r w:rsidRPr="0033168D">
                  <w:rPr>
                    <w:sz w:val="12"/>
                    <w:szCs w:val="12"/>
                  </w:rPr>
                  <w:t>-</w:t>
                </w:r>
              </w:p>
            </w:tc>
          </w:sdtContent>
        </w:sdt>
      </w:tr>
    </w:tbl>
    <w:p w14:paraId="2CA022A3" w14:textId="77777777" w:rsidR="006935D0" w:rsidRPr="00070280" w:rsidRDefault="006935D0">
      <w:pPr>
        <w:widowControl/>
        <w:jc w:val="left"/>
        <w:rPr>
          <w:rFonts w:ascii="Meiryo UI" w:eastAsia="Meiryo UI" w:hAnsi="Meiryo UI"/>
        </w:rPr>
      </w:pPr>
    </w:p>
    <w:sectPr w:rsidR="006935D0" w:rsidRPr="00070280" w:rsidSect="00FE2C01">
      <w:headerReference w:type="default" r:id="rId9"/>
      <w:footerReference w:type="default" r:id="rId10"/>
      <w:type w:val="continuous"/>
      <w:pgSz w:w="16838" w:h="11906" w:orient="landscape" w:code="9"/>
      <w:pgMar w:top="1440" w:right="1077" w:bottom="1440" w:left="1077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D8B9D" w14:textId="77777777" w:rsidR="00E74FC5" w:rsidRDefault="00E74FC5" w:rsidP="00F95D5B">
      <w:r>
        <w:separator/>
      </w:r>
    </w:p>
  </w:endnote>
  <w:endnote w:type="continuationSeparator" w:id="0">
    <w:p w14:paraId="57444F2C" w14:textId="77777777" w:rsidR="00E74FC5" w:rsidRDefault="00E74FC5" w:rsidP="00F95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8EA0" w14:textId="77777777" w:rsidR="006B1362" w:rsidRDefault="006B1362" w:rsidP="0029474B">
    <w:pPr>
      <w:pStyle w:val="a7"/>
      <w:jc w:val="right"/>
    </w:pP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72C4D" w14:textId="77777777" w:rsidR="006B1362" w:rsidRPr="003A02B2" w:rsidRDefault="006B1362" w:rsidP="0029474B">
    <w:pPr>
      <w:pStyle w:val="a7"/>
      <w:jc w:val="right"/>
    </w:pPr>
    <w:r>
      <w:ptab w:relativeTo="margin" w:alignment="center" w:leader="none"/>
    </w:r>
    <w:r w:rsidRPr="003A02B2">
      <w:t xml:space="preserve">p. </w:t>
    </w:r>
    <w:r w:rsidRPr="0029474B">
      <w:fldChar w:fldCharType="begin"/>
    </w:r>
    <w:r w:rsidRPr="0029474B">
      <w:instrText>PAGE    \* MERGEFORMAT</w:instrText>
    </w:r>
    <w:r w:rsidRPr="0029474B">
      <w:fldChar w:fldCharType="separate"/>
    </w:r>
    <w:r w:rsidRPr="0029474B">
      <w:t>1</w:t>
    </w:r>
    <w:r w:rsidRPr="0029474B">
      <w:fldChar w:fldCharType="end"/>
    </w:r>
    <w:r>
      <w:ptab w:relativeTo="margin" w:alignment="right" w:leader="none"/>
    </w:r>
    <w:r w:rsidRPr="0029474B">
      <w:t xml:space="preserve">© </w:t>
    </w:r>
    <w:r>
      <w:rPr>
        <w:rFonts w:hint="eastAsia"/>
      </w:rPr>
      <w:t xml:space="preserve">2020 </w:t>
    </w:r>
    <w:r w:rsidRPr="0029474B">
      <w:t>Optimal System Design Works.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DE6DD" w14:textId="77777777" w:rsidR="00E74FC5" w:rsidRDefault="00E74FC5" w:rsidP="00F95D5B">
      <w:r>
        <w:separator/>
      </w:r>
    </w:p>
  </w:footnote>
  <w:footnote w:type="continuationSeparator" w:id="0">
    <w:p w14:paraId="0D85910D" w14:textId="77777777" w:rsidR="00E74FC5" w:rsidRDefault="00E74FC5" w:rsidP="00F95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9C8D" w14:textId="77777777" w:rsidR="006B1362" w:rsidRDefault="006B1362" w:rsidP="00EA2185">
    <w:pPr>
      <w:pStyle w:val="a7"/>
    </w:pPr>
    <w:r>
      <w:rPr>
        <w:rFonts w:hint="eastAsia"/>
      </w:rPr>
      <w:t>XXXXX</w:t>
    </w:r>
    <w:r>
      <w:rPr>
        <w:rFonts w:hint="eastAsia"/>
      </w:rPr>
      <w:t>株式会社向け</w:t>
    </w:r>
    <w:r>
      <w:rPr>
        <w:rFonts w:hint="eastAsia"/>
      </w:rPr>
      <w:t xml:space="preserve"> </w:t>
    </w:r>
    <w:r>
      <w:rPr>
        <w:rFonts w:hint="eastAsia"/>
      </w:rPr>
      <w:t>〇〇システム構築プロジェクト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0A039" w14:textId="77777777" w:rsidR="006B1362" w:rsidRDefault="006B1362" w:rsidP="00EA2185">
    <w:pPr>
      <w:pStyle w:val="a7"/>
    </w:pPr>
    <w:r>
      <w:rPr>
        <w:rFonts w:hint="eastAsia"/>
      </w:rPr>
      <w:t>〇〇システム構築プロジェクト</w:t>
    </w:r>
    <w:r>
      <w:rPr>
        <w:rFonts w:hint="eastAsia"/>
      </w:rPr>
      <w:t xml:space="preserve"> </w:t>
    </w:r>
    <w:r>
      <w:rPr>
        <w:rFonts w:hint="eastAsia"/>
      </w:rPr>
      <w:t>○○画面仕様書</w:t>
    </w:r>
    <w:r>
      <w:rPr>
        <w:rFonts w:hint="eastAsia"/>
      </w:rPr>
      <w:t xml:space="preserve"> </w:t>
    </w:r>
    <w:r>
      <w:rPr>
        <w:rFonts w:hint="eastAsia"/>
      </w:rPr>
      <w:t>第</w:t>
    </w:r>
    <w:r>
      <w:rPr>
        <w:rFonts w:hint="eastAsia"/>
      </w:rPr>
      <w:t>1.0</w:t>
    </w:r>
    <w:r>
      <w:rPr>
        <w:rFonts w:hint="eastAsia"/>
      </w:rPr>
      <w:t>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0A"/>
    <w:rsid w:val="000069F1"/>
    <w:rsid w:val="000144DD"/>
    <w:rsid w:val="000150D9"/>
    <w:rsid w:val="00037D33"/>
    <w:rsid w:val="00037E87"/>
    <w:rsid w:val="000444CE"/>
    <w:rsid w:val="00060653"/>
    <w:rsid w:val="00070280"/>
    <w:rsid w:val="00073550"/>
    <w:rsid w:val="000A024F"/>
    <w:rsid w:val="000C0C7F"/>
    <w:rsid w:val="000C33DF"/>
    <w:rsid w:val="000D3110"/>
    <w:rsid w:val="000D7BED"/>
    <w:rsid w:val="000F68B3"/>
    <w:rsid w:val="0010171D"/>
    <w:rsid w:val="00122D0F"/>
    <w:rsid w:val="00124BD4"/>
    <w:rsid w:val="00126004"/>
    <w:rsid w:val="00130AD5"/>
    <w:rsid w:val="00131D97"/>
    <w:rsid w:val="001708B3"/>
    <w:rsid w:val="00172D20"/>
    <w:rsid w:val="00195BD8"/>
    <w:rsid w:val="001A30CB"/>
    <w:rsid w:val="001B1570"/>
    <w:rsid w:val="001B37B0"/>
    <w:rsid w:val="001B79DB"/>
    <w:rsid w:val="001C7EF8"/>
    <w:rsid w:val="001D15B3"/>
    <w:rsid w:val="001D6464"/>
    <w:rsid w:val="001E0582"/>
    <w:rsid w:val="00213859"/>
    <w:rsid w:val="00234DAC"/>
    <w:rsid w:val="00244519"/>
    <w:rsid w:val="00252B52"/>
    <w:rsid w:val="00252F78"/>
    <w:rsid w:val="0027652B"/>
    <w:rsid w:val="0027742D"/>
    <w:rsid w:val="0028452B"/>
    <w:rsid w:val="0029474B"/>
    <w:rsid w:val="002948E5"/>
    <w:rsid w:val="002A19E4"/>
    <w:rsid w:val="002A6715"/>
    <w:rsid w:val="002B010A"/>
    <w:rsid w:val="002C2CFE"/>
    <w:rsid w:val="00322CBC"/>
    <w:rsid w:val="00332C30"/>
    <w:rsid w:val="0034076C"/>
    <w:rsid w:val="00350ECC"/>
    <w:rsid w:val="00364CC8"/>
    <w:rsid w:val="00375773"/>
    <w:rsid w:val="003951C3"/>
    <w:rsid w:val="00397190"/>
    <w:rsid w:val="003A02B2"/>
    <w:rsid w:val="003A79E4"/>
    <w:rsid w:val="003B5C05"/>
    <w:rsid w:val="003C1464"/>
    <w:rsid w:val="003C30E1"/>
    <w:rsid w:val="003E6EC7"/>
    <w:rsid w:val="003F25F6"/>
    <w:rsid w:val="00424E44"/>
    <w:rsid w:val="00441DD6"/>
    <w:rsid w:val="00447E88"/>
    <w:rsid w:val="00455E58"/>
    <w:rsid w:val="00463264"/>
    <w:rsid w:val="004823D4"/>
    <w:rsid w:val="004918E3"/>
    <w:rsid w:val="0049195F"/>
    <w:rsid w:val="00491C25"/>
    <w:rsid w:val="004A64E7"/>
    <w:rsid w:val="004B1E64"/>
    <w:rsid w:val="004E5EB6"/>
    <w:rsid w:val="0050509C"/>
    <w:rsid w:val="00505370"/>
    <w:rsid w:val="00506ACA"/>
    <w:rsid w:val="00517A8B"/>
    <w:rsid w:val="00550CC3"/>
    <w:rsid w:val="0056380C"/>
    <w:rsid w:val="005716CB"/>
    <w:rsid w:val="00577A45"/>
    <w:rsid w:val="005A7C38"/>
    <w:rsid w:val="005B1876"/>
    <w:rsid w:val="005B1EA8"/>
    <w:rsid w:val="005B6A76"/>
    <w:rsid w:val="005C631E"/>
    <w:rsid w:val="005C7A7B"/>
    <w:rsid w:val="005D3833"/>
    <w:rsid w:val="005F0543"/>
    <w:rsid w:val="00620111"/>
    <w:rsid w:val="00640B0C"/>
    <w:rsid w:val="00651FA1"/>
    <w:rsid w:val="00655F1C"/>
    <w:rsid w:val="00663911"/>
    <w:rsid w:val="00673B4F"/>
    <w:rsid w:val="00673C4D"/>
    <w:rsid w:val="00684BF6"/>
    <w:rsid w:val="006935D0"/>
    <w:rsid w:val="0069509D"/>
    <w:rsid w:val="0069780A"/>
    <w:rsid w:val="006B1362"/>
    <w:rsid w:val="006C3877"/>
    <w:rsid w:val="006D6CD5"/>
    <w:rsid w:val="006F02F4"/>
    <w:rsid w:val="006F1952"/>
    <w:rsid w:val="007023F8"/>
    <w:rsid w:val="00712EEE"/>
    <w:rsid w:val="00715CE5"/>
    <w:rsid w:val="007316B6"/>
    <w:rsid w:val="0073389E"/>
    <w:rsid w:val="007346C4"/>
    <w:rsid w:val="00737556"/>
    <w:rsid w:val="007446E5"/>
    <w:rsid w:val="00791F13"/>
    <w:rsid w:val="00792898"/>
    <w:rsid w:val="00797F56"/>
    <w:rsid w:val="007A3A11"/>
    <w:rsid w:val="007A4F1E"/>
    <w:rsid w:val="007B42BF"/>
    <w:rsid w:val="007C0D63"/>
    <w:rsid w:val="007C77A8"/>
    <w:rsid w:val="00812EF4"/>
    <w:rsid w:val="00813195"/>
    <w:rsid w:val="00815ECB"/>
    <w:rsid w:val="00822F18"/>
    <w:rsid w:val="008310E4"/>
    <w:rsid w:val="00842802"/>
    <w:rsid w:val="00853EA0"/>
    <w:rsid w:val="0085629D"/>
    <w:rsid w:val="00860EA1"/>
    <w:rsid w:val="00862904"/>
    <w:rsid w:val="00867B32"/>
    <w:rsid w:val="008A4F68"/>
    <w:rsid w:val="008A63B9"/>
    <w:rsid w:val="008C1409"/>
    <w:rsid w:val="008C2BED"/>
    <w:rsid w:val="008C360F"/>
    <w:rsid w:val="008D0918"/>
    <w:rsid w:val="008E17AC"/>
    <w:rsid w:val="008E2D8F"/>
    <w:rsid w:val="00905DF0"/>
    <w:rsid w:val="00915FF0"/>
    <w:rsid w:val="0092341A"/>
    <w:rsid w:val="009276F1"/>
    <w:rsid w:val="00933627"/>
    <w:rsid w:val="00941A07"/>
    <w:rsid w:val="00971223"/>
    <w:rsid w:val="00976698"/>
    <w:rsid w:val="00984495"/>
    <w:rsid w:val="00990F38"/>
    <w:rsid w:val="009A5125"/>
    <w:rsid w:val="009B3FE7"/>
    <w:rsid w:val="009B61BE"/>
    <w:rsid w:val="009C0183"/>
    <w:rsid w:val="009C118A"/>
    <w:rsid w:val="009E66E9"/>
    <w:rsid w:val="009F348B"/>
    <w:rsid w:val="009F491C"/>
    <w:rsid w:val="009F5BDB"/>
    <w:rsid w:val="00A073FD"/>
    <w:rsid w:val="00A80B47"/>
    <w:rsid w:val="00AB05B9"/>
    <w:rsid w:val="00AB4032"/>
    <w:rsid w:val="00AC2A0D"/>
    <w:rsid w:val="00AC47A8"/>
    <w:rsid w:val="00AC70A6"/>
    <w:rsid w:val="00AC7CB5"/>
    <w:rsid w:val="00AE7C55"/>
    <w:rsid w:val="00AF21E7"/>
    <w:rsid w:val="00B01759"/>
    <w:rsid w:val="00B1558A"/>
    <w:rsid w:val="00B44331"/>
    <w:rsid w:val="00B44D7B"/>
    <w:rsid w:val="00B465FC"/>
    <w:rsid w:val="00B815A8"/>
    <w:rsid w:val="00B8523A"/>
    <w:rsid w:val="00BA7594"/>
    <w:rsid w:val="00BC14D8"/>
    <w:rsid w:val="00BD11C7"/>
    <w:rsid w:val="00BD22E1"/>
    <w:rsid w:val="00BD3F63"/>
    <w:rsid w:val="00BD56CB"/>
    <w:rsid w:val="00BF54BB"/>
    <w:rsid w:val="00C13EB5"/>
    <w:rsid w:val="00C3324D"/>
    <w:rsid w:val="00C40BE3"/>
    <w:rsid w:val="00C444AC"/>
    <w:rsid w:val="00C5667F"/>
    <w:rsid w:val="00C7658F"/>
    <w:rsid w:val="00C925EC"/>
    <w:rsid w:val="00C93C96"/>
    <w:rsid w:val="00CA647F"/>
    <w:rsid w:val="00CC3C15"/>
    <w:rsid w:val="00CC6C8B"/>
    <w:rsid w:val="00CD45A5"/>
    <w:rsid w:val="00CF1F99"/>
    <w:rsid w:val="00CF5A31"/>
    <w:rsid w:val="00D37795"/>
    <w:rsid w:val="00D601AE"/>
    <w:rsid w:val="00D73AB5"/>
    <w:rsid w:val="00D755AF"/>
    <w:rsid w:val="00D87FA8"/>
    <w:rsid w:val="00DA340B"/>
    <w:rsid w:val="00DA3C02"/>
    <w:rsid w:val="00DB17DF"/>
    <w:rsid w:val="00DB6D2E"/>
    <w:rsid w:val="00DD753E"/>
    <w:rsid w:val="00E242FF"/>
    <w:rsid w:val="00E3130E"/>
    <w:rsid w:val="00E37225"/>
    <w:rsid w:val="00E412B9"/>
    <w:rsid w:val="00E435BC"/>
    <w:rsid w:val="00E517DF"/>
    <w:rsid w:val="00E74FC5"/>
    <w:rsid w:val="00E82221"/>
    <w:rsid w:val="00E94A5E"/>
    <w:rsid w:val="00E95515"/>
    <w:rsid w:val="00EA2185"/>
    <w:rsid w:val="00EA31E5"/>
    <w:rsid w:val="00EA3607"/>
    <w:rsid w:val="00EB32A0"/>
    <w:rsid w:val="00EB4FEF"/>
    <w:rsid w:val="00EC0D14"/>
    <w:rsid w:val="00ED4BB5"/>
    <w:rsid w:val="00EE1BB2"/>
    <w:rsid w:val="00EE7B31"/>
    <w:rsid w:val="00F1514B"/>
    <w:rsid w:val="00F160AA"/>
    <w:rsid w:val="00F234EF"/>
    <w:rsid w:val="00F2484C"/>
    <w:rsid w:val="00F37337"/>
    <w:rsid w:val="00F44F7A"/>
    <w:rsid w:val="00F50EB3"/>
    <w:rsid w:val="00F531D7"/>
    <w:rsid w:val="00F76721"/>
    <w:rsid w:val="00F806E1"/>
    <w:rsid w:val="00F85E55"/>
    <w:rsid w:val="00F90DB9"/>
    <w:rsid w:val="00F95D5B"/>
    <w:rsid w:val="00FC6D1D"/>
    <w:rsid w:val="00FD7D04"/>
    <w:rsid w:val="00FE2C01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B49899"/>
  <w15:chartTrackingRefBased/>
  <w15:docId w15:val="{779CC088-30E3-4449-8ED7-3FD7D5F6C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E88"/>
    <w:pPr>
      <w:widowControl w:val="0"/>
      <w:jc w:val="both"/>
    </w:pPr>
  </w:style>
  <w:style w:type="paragraph" w:styleId="1">
    <w:name w:val="heading 1"/>
    <w:aliases w:val="設計書見出し"/>
    <w:basedOn w:val="a"/>
    <w:next w:val="a"/>
    <w:link w:val="10"/>
    <w:uiPriority w:val="9"/>
    <w:qFormat/>
    <w:rsid w:val="00976698"/>
    <w:pPr>
      <w:keepNext/>
      <w:pageBreakBefore/>
      <w:pBdr>
        <w:left w:val="thinThickMediumGap" w:sz="48" w:space="4" w:color="4472C4" w:themeColor="accent1"/>
      </w:pBdr>
      <w:outlineLvl w:val="0"/>
    </w:pPr>
    <w:rPr>
      <w:rFonts w:asciiTheme="majorHAnsi" w:eastAsia="Meiryo UI" w:hAnsiTheme="majorHAnsi"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47E88"/>
    <w:pPr>
      <w:keepNext/>
      <w:outlineLvl w:val="1"/>
    </w:pPr>
    <w:rPr>
      <w:rFonts w:asciiTheme="majorHAnsi" w:eastAsia="Meiryo UI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E88"/>
    <w:pPr>
      <w:keepNext/>
      <w:ind w:leftChars="400" w:left="400"/>
      <w:outlineLvl w:val="2"/>
    </w:pPr>
    <w:rPr>
      <w:rFonts w:asciiTheme="majorHAnsi" w:eastAsia="Meiryo UI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6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7658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Placeholder Text"/>
    <w:basedOn w:val="a0"/>
    <w:uiPriority w:val="99"/>
    <w:semiHidden/>
    <w:rsid w:val="006C3877"/>
    <w:rPr>
      <w:color w:val="808080"/>
    </w:rPr>
  </w:style>
  <w:style w:type="character" w:customStyle="1" w:styleId="10">
    <w:name w:val="見出し 1 (文字)"/>
    <w:aliases w:val="設計書見出し (文字)"/>
    <w:basedOn w:val="a0"/>
    <w:link w:val="1"/>
    <w:uiPriority w:val="9"/>
    <w:rsid w:val="00976698"/>
    <w:rPr>
      <w:rFonts w:asciiTheme="majorHAnsi" w:eastAsia="Meiryo UI" w:hAnsiTheme="majorHAnsi" w:cstheme="majorBidi"/>
      <w:b/>
      <w:sz w:val="36"/>
      <w:szCs w:val="24"/>
    </w:rPr>
  </w:style>
  <w:style w:type="paragraph" w:styleId="a5">
    <w:name w:val="header"/>
    <w:basedOn w:val="a"/>
    <w:link w:val="a6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6">
    <w:name w:val="ヘッダー (文字)"/>
    <w:basedOn w:val="a0"/>
    <w:link w:val="a5"/>
    <w:uiPriority w:val="99"/>
    <w:rsid w:val="00EA2185"/>
    <w:rPr>
      <w:rFonts w:eastAsia="Meiryo UI"/>
    </w:rPr>
  </w:style>
  <w:style w:type="paragraph" w:styleId="a7">
    <w:name w:val="footer"/>
    <w:basedOn w:val="a"/>
    <w:link w:val="a8"/>
    <w:uiPriority w:val="99"/>
    <w:unhideWhenUsed/>
    <w:rsid w:val="00EA2185"/>
    <w:pPr>
      <w:tabs>
        <w:tab w:val="center" w:pos="4252"/>
        <w:tab w:val="right" w:pos="8504"/>
      </w:tabs>
      <w:snapToGrid w:val="0"/>
    </w:pPr>
    <w:rPr>
      <w:rFonts w:eastAsia="Meiryo UI"/>
    </w:rPr>
  </w:style>
  <w:style w:type="character" w:customStyle="1" w:styleId="a8">
    <w:name w:val="フッター (文字)"/>
    <w:basedOn w:val="a0"/>
    <w:link w:val="a7"/>
    <w:uiPriority w:val="99"/>
    <w:rsid w:val="00EA2185"/>
    <w:rPr>
      <w:rFonts w:eastAsia="Meiryo UI"/>
    </w:rPr>
  </w:style>
  <w:style w:type="paragraph" w:customStyle="1" w:styleId="a9">
    <w:name w:val="表紙タイトル"/>
    <w:basedOn w:val="a"/>
    <w:qFormat/>
    <w:rsid w:val="006D6CD5"/>
    <w:pPr>
      <w:widowControl/>
      <w:jc w:val="center"/>
    </w:pPr>
    <w:rPr>
      <w:rFonts w:eastAsia="Meiryo UI"/>
      <w:b/>
      <w:sz w:val="56"/>
    </w:rPr>
  </w:style>
  <w:style w:type="paragraph" w:customStyle="1" w:styleId="aa">
    <w:name w:val="設計書文章"/>
    <w:basedOn w:val="a"/>
    <w:qFormat/>
    <w:rsid w:val="003E6EC7"/>
    <w:rPr>
      <w:rFonts w:ascii="Meiryo UI" w:eastAsia="Meiryo UI" w:hAnsi="Meiryo UI"/>
    </w:rPr>
  </w:style>
  <w:style w:type="paragraph" w:customStyle="1" w:styleId="ab">
    <w:name w:val="表紙サブタイトル"/>
    <w:basedOn w:val="a9"/>
    <w:qFormat/>
    <w:rsid w:val="006D6CD5"/>
    <w:rPr>
      <w:sz w:val="40"/>
    </w:rPr>
  </w:style>
  <w:style w:type="paragraph" w:styleId="ac">
    <w:name w:val="Subtitle"/>
    <w:basedOn w:val="a"/>
    <w:next w:val="a"/>
    <w:link w:val="ad"/>
    <w:uiPriority w:val="11"/>
    <w:qFormat/>
    <w:rsid w:val="006D6CD5"/>
    <w:pPr>
      <w:jc w:val="center"/>
      <w:outlineLvl w:val="1"/>
    </w:pPr>
    <w:rPr>
      <w:sz w:val="24"/>
      <w:szCs w:val="24"/>
    </w:rPr>
  </w:style>
  <w:style w:type="character" w:customStyle="1" w:styleId="ad">
    <w:name w:val="副題 (文字)"/>
    <w:basedOn w:val="a0"/>
    <w:link w:val="ac"/>
    <w:uiPriority w:val="11"/>
    <w:rsid w:val="006D6CD5"/>
    <w:rPr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69509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f">
    <w:name w:val="表題 (文字)"/>
    <w:basedOn w:val="a0"/>
    <w:link w:val="ae"/>
    <w:uiPriority w:val="10"/>
    <w:rsid w:val="0069509D"/>
    <w:rPr>
      <w:rFonts w:asciiTheme="majorHAnsi" w:eastAsiaTheme="majorEastAsia" w:hAnsiTheme="majorHAnsi" w:cstheme="majorBidi"/>
      <w:sz w:val="32"/>
      <w:szCs w:val="32"/>
    </w:rPr>
  </w:style>
  <w:style w:type="paragraph" w:customStyle="1" w:styleId="af0">
    <w:name w:val="バージョン"/>
    <w:basedOn w:val="ab"/>
    <w:qFormat/>
    <w:rsid w:val="0069509D"/>
    <w:rPr>
      <w:sz w:val="28"/>
    </w:rPr>
  </w:style>
  <w:style w:type="paragraph" w:styleId="af1">
    <w:name w:val="TOC Heading"/>
    <w:basedOn w:val="1"/>
    <w:next w:val="aa"/>
    <w:uiPriority w:val="39"/>
    <w:unhideWhenUsed/>
    <w:qFormat/>
    <w:rsid w:val="00447E88"/>
    <w:pPr>
      <w:keepLines/>
      <w:pageBreakBefore w:val="0"/>
      <w:widowControl/>
      <w:pBdr>
        <w:left w:val="none" w:sz="0" w:space="0" w:color="auto"/>
      </w:pBdr>
      <w:spacing w:before="240" w:line="259" w:lineRule="auto"/>
      <w:jc w:val="left"/>
      <w:outlineLvl w:val="9"/>
    </w:pPr>
    <w:rPr>
      <w:b w:val="0"/>
      <w:color w:val="000000" w:themeColor="text1"/>
      <w:kern w:val="0"/>
      <w:sz w:val="32"/>
      <w:szCs w:val="32"/>
    </w:rPr>
  </w:style>
  <w:style w:type="paragraph" w:styleId="12">
    <w:name w:val="toc 1"/>
    <w:basedOn w:val="aa"/>
    <w:next w:val="aa"/>
    <w:autoRedefine/>
    <w:uiPriority w:val="39"/>
    <w:unhideWhenUsed/>
    <w:rsid w:val="003C1464"/>
  </w:style>
  <w:style w:type="character" w:styleId="af2">
    <w:name w:val="Hyperlink"/>
    <w:basedOn w:val="a0"/>
    <w:uiPriority w:val="99"/>
    <w:unhideWhenUsed/>
    <w:rsid w:val="00F234EF"/>
    <w:rPr>
      <w:color w:val="0563C1" w:themeColor="hyperlink"/>
      <w:u w:val="single"/>
    </w:rPr>
  </w:style>
  <w:style w:type="table" w:styleId="4-3">
    <w:name w:val="Grid Table 4 Accent 3"/>
    <w:basedOn w:val="a1"/>
    <w:uiPriority w:val="49"/>
    <w:rsid w:val="009C118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21">
    <w:name w:val="toc 2"/>
    <w:basedOn w:val="aa"/>
    <w:next w:val="aa"/>
    <w:autoRedefine/>
    <w:uiPriority w:val="39"/>
    <w:semiHidden/>
    <w:unhideWhenUsed/>
    <w:rsid w:val="003C1464"/>
    <w:pPr>
      <w:ind w:leftChars="100" w:left="210"/>
    </w:pPr>
  </w:style>
  <w:style w:type="paragraph" w:styleId="31">
    <w:name w:val="toc 3"/>
    <w:basedOn w:val="aa"/>
    <w:next w:val="aa"/>
    <w:autoRedefine/>
    <w:uiPriority w:val="39"/>
    <w:semiHidden/>
    <w:unhideWhenUsed/>
    <w:rsid w:val="003C1464"/>
    <w:pPr>
      <w:ind w:leftChars="200" w:left="420"/>
    </w:pPr>
  </w:style>
  <w:style w:type="paragraph" w:styleId="4">
    <w:name w:val="toc 4"/>
    <w:basedOn w:val="aa"/>
    <w:next w:val="aa"/>
    <w:autoRedefine/>
    <w:uiPriority w:val="39"/>
    <w:semiHidden/>
    <w:unhideWhenUsed/>
    <w:rsid w:val="003C1464"/>
    <w:pPr>
      <w:ind w:leftChars="300" w:left="630"/>
    </w:pPr>
  </w:style>
  <w:style w:type="paragraph" w:styleId="5">
    <w:name w:val="toc 5"/>
    <w:basedOn w:val="aa"/>
    <w:next w:val="aa"/>
    <w:autoRedefine/>
    <w:uiPriority w:val="39"/>
    <w:semiHidden/>
    <w:unhideWhenUsed/>
    <w:rsid w:val="003C1464"/>
    <w:pPr>
      <w:ind w:leftChars="400" w:left="840"/>
    </w:pPr>
  </w:style>
  <w:style w:type="paragraph" w:styleId="6">
    <w:name w:val="toc 6"/>
    <w:basedOn w:val="aa"/>
    <w:next w:val="aa"/>
    <w:autoRedefine/>
    <w:uiPriority w:val="39"/>
    <w:semiHidden/>
    <w:unhideWhenUsed/>
    <w:rsid w:val="003C1464"/>
    <w:pPr>
      <w:ind w:leftChars="500" w:left="1050"/>
    </w:pPr>
  </w:style>
  <w:style w:type="paragraph" w:styleId="7">
    <w:name w:val="toc 7"/>
    <w:basedOn w:val="aa"/>
    <w:next w:val="aa"/>
    <w:autoRedefine/>
    <w:uiPriority w:val="39"/>
    <w:semiHidden/>
    <w:unhideWhenUsed/>
    <w:rsid w:val="003C1464"/>
    <w:pPr>
      <w:ind w:leftChars="600" w:left="1260"/>
    </w:pPr>
  </w:style>
  <w:style w:type="paragraph" w:styleId="8">
    <w:name w:val="toc 8"/>
    <w:basedOn w:val="aa"/>
    <w:next w:val="aa"/>
    <w:autoRedefine/>
    <w:uiPriority w:val="39"/>
    <w:semiHidden/>
    <w:unhideWhenUsed/>
    <w:rsid w:val="003C1464"/>
    <w:pPr>
      <w:ind w:leftChars="700" w:left="1470"/>
    </w:pPr>
  </w:style>
  <w:style w:type="paragraph" w:styleId="9">
    <w:name w:val="toc 9"/>
    <w:basedOn w:val="aa"/>
    <w:next w:val="aa"/>
    <w:autoRedefine/>
    <w:uiPriority w:val="39"/>
    <w:semiHidden/>
    <w:unhideWhenUsed/>
    <w:rsid w:val="003C1464"/>
    <w:pPr>
      <w:ind w:leftChars="800" w:left="1680"/>
    </w:pPr>
  </w:style>
  <w:style w:type="character" w:customStyle="1" w:styleId="20">
    <w:name w:val="見出し 2 (文字)"/>
    <w:basedOn w:val="a0"/>
    <w:link w:val="2"/>
    <w:uiPriority w:val="9"/>
    <w:rsid w:val="00447E88"/>
    <w:rPr>
      <w:rFonts w:asciiTheme="majorHAnsi" w:eastAsia="Meiryo UI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447E88"/>
    <w:rPr>
      <w:rFonts w:asciiTheme="majorHAnsi" w:eastAsia="Meiryo UI" w:hAnsiTheme="majorHAnsi" w:cstheme="majorBidi"/>
    </w:rPr>
  </w:style>
  <w:style w:type="character" w:styleId="af3">
    <w:name w:val="annotation reference"/>
    <w:basedOn w:val="a0"/>
    <w:uiPriority w:val="99"/>
    <w:semiHidden/>
    <w:unhideWhenUsed/>
    <w:rsid w:val="00990F3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990F38"/>
    <w:pPr>
      <w:jc w:val="left"/>
    </w:pPr>
  </w:style>
  <w:style w:type="character" w:customStyle="1" w:styleId="af5">
    <w:name w:val="コメント文字列 (文字)"/>
    <w:basedOn w:val="a0"/>
    <w:link w:val="af4"/>
    <w:uiPriority w:val="99"/>
    <w:semiHidden/>
    <w:rsid w:val="00990F38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90F38"/>
    <w:rPr>
      <w:b/>
      <w:bCs/>
    </w:rPr>
  </w:style>
  <w:style w:type="character" w:customStyle="1" w:styleId="af7">
    <w:name w:val="コメント内容 (文字)"/>
    <w:basedOn w:val="af5"/>
    <w:link w:val="af6"/>
    <w:uiPriority w:val="99"/>
    <w:semiHidden/>
    <w:rsid w:val="00990F38"/>
    <w:rPr>
      <w:b/>
      <w:bCs/>
    </w:rPr>
  </w:style>
  <w:style w:type="paragraph" w:styleId="af8">
    <w:name w:val="Revision"/>
    <w:hidden/>
    <w:uiPriority w:val="99"/>
    <w:semiHidden/>
    <w:rsid w:val="00990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emin\Desktop\&#22522;&#26412;&#35373;&#35336;&#26360;&#12486;&#12531;&#12503;&#12524;&#12540;&#12488;%20-%20&#12467;&#12500;&#12540;\ED04_&#30011;&#38754;&#20181;&#27096;\ED04_%5b&#30011;&#38754;ID%5d_&#30011;&#38754;&#20181;&#27096;&#26360;_&#12486;&#12531;&#12503;&#12524;&#12540;&#1248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1D3C0AB1B340AC90943FCA972554B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39FE113-100F-46B8-B7B3-821CC399C317}"/>
      </w:docPartPr>
      <w:docPartBody>
        <w:p w:rsidR="00000000" w:rsidRDefault="00000000">
          <w:pPr>
            <w:pStyle w:val="A11D3C0AB1B340AC90943FCA972554B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68F8A7724C428CB46F797E1F6129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6349CC0-AB9C-4D80-AAB8-8D7A56BC1086}"/>
      </w:docPartPr>
      <w:docPartBody>
        <w:p w:rsidR="00000000" w:rsidRDefault="00000000">
          <w:pPr>
            <w:pStyle w:val="5B68F8A7724C428CB46F797E1F6129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2F51E033DE4D09983955FE99D15C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5C78A1-3606-4877-87EF-8F87726DFF8E}"/>
      </w:docPartPr>
      <w:docPartBody>
        <w:p w:rsidR="00000000" w:rsidRDefault="00000000">
          <w:pPr>
            <w:pStyle w:val="872F51E033DE4D09983955FE99D15CE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66539A125AF456CA267011D8485F0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77D6B9-056C-417C-9046-D6C1166418B2}"/>
      </w:docPartPr>
      <w:docPartBody>
        <w:p w:rsidR="00000000" w:rsidRDefault="00000000">
          <w:pPr>
            <w:pStyle w:val="266539A125AF456CA267011D8485F0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04036C3E624A16804B3D04B1DD53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288AA7-ACD6-4CA6-8172-102FFC25685E}"/>
      </w:docPartPr>
      <w:docPartBody>
        <w:p w:rsidR="00000000" w:rsidRDefault="00000000">
          <w:pPr>
            <w:pStyle w:val="5104036C3E624A16804B3D04B1DD539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24D7CECC78400396A2B35C92F003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11985D-52C8-4442-95F9-55CBAE09C74F}"/>
      </w:docPartPr>
      <w:docPartBody>
        <w:p w:rsidR="00000000" w:rsidRDefault="00000000">
          <w:pPr>
            <w:pStyle w:val="AC24D7CECC78400396A2B35C92F0037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F06E4754A64148B0450B0E6D11E2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74A4D0-0D4F-4F04-9D7A-DBCDC16058AD}"/>
      </w:docPartPr>
      <w:docPartBody>
        <w:p w:rsidR="00000000" w:rsidRDefault="00000000">
          <w:pPr>
            <w:pStyle w:val="AFF06E4754A64148B0450B0E6D11E27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6D25FE730E340A0A6B556452C4230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85C59DD-B680-4557-AADE-1CC97CE54962}"/>
      </w:docPartPr>
      <w:docPartBody>
        <w:p w:rsidR="00000000" w:rsidRDefault="00000000">
          <w:pPr>
            <w:pStyle w:val="56D25FE730E340A0A6B556452C4230C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36D30D0BBB44AA5A47ACF42E0160B7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ABD768-270E-467A-9DF9-65DF7AADA055}"/>
      </w:docPartPr>
      <w:docPartBody>
        <w:p w:rsidR="00000000" w:rsidRDefault="00000000">
          <w:pPr>
            <w:pStyle w:val="F36D30D0BBB44AA5A47ACF42E0160B7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F0A23E793D480BB0D41BECED8F0A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32FD9C-E319-4772-9FA0-CE953EFF5ED1}"/>
      </w:docPartPr>
      <w:docPartBody>
        <w:p w:rsidR="00000000" w:rsidRDefault="00000000">
          <w:pPr>
            <w:pStyle w:val="24F0A23E793D480BB0D41BECED8F0AD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7B63162754144D39C9678075B71B1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0199BA-4706-4B70-B5DA-FB7E39BFFCDC}"/>
      </w:docPartPr>
      <w:docPartBody>
        <w:p w:rsidR="00000000" w:rsidRDefault="00000000">
          <w:pPr>
            <w:pStyle w:val="07B63162754144D39C9678075B71B12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44F1EE2E2F14ECBAE2E65D8AECD28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75A7FF-5E9D-4F73-8169-EB130D652CF2}"/>
      </w:docPartPr>
      <w:docPartBody>
        <w:p w:rsidR="00000000" w:rsidRDefault="00000000">
          <w:pPr>
            <w:pStyle w:val="B44F1EE2E2F14ECBAE2E65D8AECD288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C1C3C0CE71468CB86563AAAC6F9B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030CEE-0969-4B5D-84BE-913945AAAAA5}"/>
      </w:docPartPr>
      <w:docPartBody>
        <w:p w:rsidR="00000000" w:rsidRDefault="00000000">
          <w:pPr>
            <w:pStyle w:val="54C1C3C0CE71468CB86563AAAC6F9BF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9D7ACE80A94B6B84BCEFD10A699C7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6BBD76-415F-444A-8D39-D9CF6B9A7BCB}"/>
      </w:docPartPr>
      <w:docPartBody>
        <w:p w:rsidR="00000000" w:rsidRDefault="00000000">
          <w:pPr>
            <w:pStyle w:val="0B9D7ACE80A94B6B84BCEFD10A699C7F"/>
          </w:pPr>
          <w:r w:rsidRPr="000B0929">
            <w:rPr>
              <w:rStyle w:val="a3"/>
            </w:rPr>
            <w:t>ア</w:t>
          </w:r>
          <w:r w:rsidRPr="000B0929">
            <w:rPr>
              <w:rStyle w:val="a3"/>
            </w:rPr>
            <w:t>イテムを選択してください。</w:t>
          </w:r>
        </w:p>
      </w:docPartBody>
    </w:docPart>
    <w:docPart>
      <w:docPartPr>
        <w:name w:val="240D407F6F884B3A8C0625812100A2D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8D9FBA-CCAC-477A-AF4E-1334A9CC40D6}"/>
      </w:docPartPr>
      <w:docPartBody>
        <w:p w:rsidR="00000000" w:rsidRDefault="00000000">
          <w:pPr>
            <w:pStyle w:val="240D407F6F884B3A8C0625812100A2D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C19D4BE6D744768FA72F183F3E85A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D3818C-14FF-492E-B31F-5CF730904AF9}"/>
      </w:docPartPr>
      <w:docPartBody>
        <w:p w:rsidR="00000000" w:rsidRDefault="00000000">
          <w:pPr>
            <w:pStyle w:val="95C19D4BE6D744768FA72F183F3E85A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3C963B45D63413F9AABFDC2181154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0F6D46-9243-42CB-94C5-C3196A6BD0A1}"/>
      </w:docPartPr>
      <w:docPartBody>
        <w:p w:rsidR="00000000" w:rsidRDefault="00000000">
          <w:pPr>
            <w:pStyle w:val="E3C963B45D63413F9AABFDC2181154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4A99A12AAD487D8B178F6ABBE23B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27EC63-4E21-43E2-97FF-4EEA70F21DA3}"/>
      </w:docPartPr>
      <w:docPartBody>
        <w:p w:rsidR="00000000" w:rsidRDefault="00000000">
          <w:pPr>
            <w:pStyle w:val="864A99A12AAD487D8B178F6ABBE23BC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3074C95BE94A4AB7C150AF632954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64147A-CC3F-4A9D-89D2-B93F2242C5CD}"/>
      </w:docPartPr>
      <w:docPartBody>
        <w:p w:rsidR="00000000" w:rsidRDefault="00000000">
          <w:pPr>
            <w:pStyle w:val="393074C95BE94A4AB7C150AF6329546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CAAD89547C341D8934C75648A52EB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CD1D62C-98A4-4E21-AC4E-340379B0DD95}"/>
      </w:docPartPr>
      <w:docPartBody>
        <w:p w:rsidR="00000000" w:rsidRDefault="00000000">
          <w:pPr>
            <w:pStyle w:val="1CAAD89547C341D8934C75648A52EB9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F66BB90BC74FC083BC7B6848F00AF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D9978D-2AA3-4D5A-8A5E-4BD27B2F18A6}"/>
      </w:docPartPr>
      <w:docPartBody>
        <w:p w:rsidR="00000000" w:rsidRDefault="00000000">
          <w:pPr>
            <w:pStyle w:val="95F66BB90BC74FC083BC7B6848F00AF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75DFF53DB342ACA0DFB37C4F76EC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C39BC6-1B78-43BE-9805-68863910D3C2}"/>
      </w:docPartPr>
      <w:docPartBody>
        <w:p w:rsidR="00000000" w:rsidRDefault="00000000">
          <w:pPr>
            <w:pStyle w:val="8675DFF53DB342ACA0DFB37C4F76EC0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367AEE2C8446DA82D40A9F45A2E1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2C2DB9-E860-4753-978A-5AAF13F114C8}"/>
      </w:docPartPr>
      <w:docPartBody>
        <w:p w:rsidR="00000000" w:rsidRDefault="00000000">
          <w:pPr>
            <w:pStyle w:val="6C367AEE2C8446DA82D40A9F45A2E12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C17740F7A24FFF9EE8466C853112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FAA6256-2660-43FD-B7E6-A3AF80AD8D16}"/>
      </w:docPartPr>
      <w:docPartBody>
        <w:p w:rsidR="00000000" w:rsidRDefault="00000000">
          <w:pPr>
            <w:pStyle w:val="25C17740F7A24FFF9EE8466C8531121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116755DA544A0CB602F916B86C24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790CB7-FB6D-4640-9024-92958CEF840E}"/>
      </w:docPartPr>
      <w:docPartBody>
        <w:p w:rsidR="00000000" w:rsidRDefault="00000000">
          <w:pPr>
            <w:pStyle w:val="59116755DA544A0CB602F916B86C246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D332439A4F04BF983B87A2E1B4891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129525-AD66-42DD-980B-8CF47AC70AFD}"/>
      </w:docPartPr>
      <w:docPartBody>
        <w:p w:rsidR="00000000" w:rsidRDefault="00000000">
          <w:pPr>
            <w:pStyle w:val="9D332439A4F04BF983B87A2E1B4891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5B625744D44790BAF2406AA8BCDB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D726A9-5695-48EA-B728-98B646EBCFD9}"/>
      </w:docPartPr>
      <w:docPartBody>
        <w:p w:rsidR="00000000" w:rsidRDefault="00000000">
          <w:pPr>
            <w:pStyle w:val="BC5B625744D44790BAF2406AA8BCDBD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4C80F9C47B145F5807CB68C8DD235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8EA9D0-DCD0-481B-84B4-5F01BBE3BA67}"/>
      </w:docPartPr>
      <w:docPartBody>
        <w:p w:rsidR="00000000" w:rsidRDefault="00000000">
          <w:pPr>
            <w:pStyle w:val="44C80F9C47B145F5807CB68C8DD235E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28CEF119034BAA962B90721DF4A8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712A1F-DDA2-418E-AA24-8499EFBF412D}"/>
      </w:docPartPr>
      <w:docPartBody>
        <w:p w:rsidR="00000000" w:rsidRDefault="00000000">
          <w:pPr>
            <w:pStyle w:val="9628CEF119034BAA962B90721DF4A8D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A40E1E8C4A43C285D252D24508FB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CB3063-FF50-46D0-8F3D-498A1FD5FC10}"/>
      </w:docPartPr>
      <w:docPartBody>
        <w:p w:rsidR="00000000" w:rsidRDefault="00000000">
          <w:pPr>
            <w:pStyle w:val="E0A40E1E8C4A43C285D252D24508FB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A68553DBD354731B2C11B9BBA7C25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62C380-7604-4DB9-A11A-34DC72CCDAAB}"/>
      </w:docPartPr>
      <w:docPartBody>
        <w:p w:rsidR="00000000" w:rsidRDefault="00000000">
          <w:pPr>
            <w:pStyle w:val="BA68553DBD354731B2C11B9BBA7C25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8BFBAD18DC4BEC9A7D2772D1331F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0A03DCC-6BE3-4AD2-A119-330C7715C5CA}"/>
      </w:docPartPr>
      <w:docPartBody>
        <w:p w:rsidR="00000000" w:rsidRDefault="00000000">
          <w:pPr>
            <w:pStyle w:val="388BFBAD18DC4BEC9A7D2772D1331F9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0718DB2C68489E93FF9A98D876FF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DC748F-7A6A-4A17-8F80-F459EFA920D9}"/>
      </w:docPartPr>
      <w:docPartBody>
        <w:p w:rsidR="00000000" w:rsidRDefault="00000000">
          <w:pPr>
            <w:pStyle w:val="DA0718DB2C68489E93FF9A98D876FF1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FA0A1BAC824EAFB89575FFE6D5D3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2C2792-0833-43F2-97D2-3569FACD387F}"/>
      </w:docPartPr>
      <w:docPartBody>
        <w:p w:rsidR="00000000" w:rsidRDefault="00000000">
          <w:pPr>
            <w:pStyle w:val="C9FA0A1BAC824EAFB89575FFE6D5D3F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12F164602D413B87DA2EE6CACCDC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918710-D80A-4D22-A64F-AECF56C6218D}"/>
      </w:docPartPr>
      <w:docPartBody>
        <w:p w:rsidR="00000000" w:rsidRDefault="00000000">
          <w:pPr>
            <w:pStyle w:val="5912F164602D413B87DA2EE6CACCDCD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B1745E280D47CCBB5BCE64CAF9E1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843745D-4CD4-4C00-B5DA-C726319DFFDB}"/>
      </w:docPartPr>
      <w:docPartBody>
        <w:p w:rsidR="00000000" w:rsidRDefault="00000000">
          <w:pPr>
            <w:pStyle w:val="24B1745E280D47CCBB5BCE64CAF9E18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A048FF89524A53BFBE8392A566C0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1BE67A-48D7-434A-80C1-7E1831A4B7FD}"/>
      </w:docPartPr>
      <w:docPartBody>
        <w:p w:rsidR="00000000" w:rsidRDefault="00000000">
          <w:pPr>
            <w:pStyle w:val="32A048FF89524A53BFBE8392A566C0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0FEB349B274F8399FF1610714536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AB02802-FA48-4F62-96FE-92AB8FAD1622}"/>
      </w:docPartPr>
      <w:docPartBody>
        <w:p w:rsidR="00000000" w:rsidRDefault="00000000">
          <w:pPr>
            <w:pStyle w:val="890FEB349B274F8399FF1610714536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BCD459BB89451CAA6F048EA81B58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40A6D6-2B5A-4E4A-ACB8-89DB5863DE15}"/>
      </w:docPartPr>
      <w:docPartBody>
        <w:p w:rsidR="00000000" w:rsidRDefault="00000000">
          <w:pPr>
            <w:pStyle w:val="DBBCD459BB89451CAA6F048EA81B585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7C2C81E1DE4853B5F0E71A15FD38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33E1CC-EC65-498A-AC63-5A96AFE708AD}"/>
      </w:docPartPr>
      <w:docPartBody>
        <w:p w:rsidR="00000000" w:rsidRDefault="00000000">
          <w:pPr>
            <w:pStyle w:val="607C2C81E1DE4853B5F0E71A15FD387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06F63079E744B2ABE4DCA2934CE5C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1EC749D-D5CA-4FF8-85E3-F7AE07EB43FE}"/>
      </w:docPartPr>
      <w:docPartBody>
        <w:p w:rsidR="00000000" w:rsidRDefault="00000000">
          <w:pPr>
            <w:pStyle w:val="E506F63079E744B2ABE4DCA2934CE5C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14F877FAFD4DC8BC552E4F84508B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146220-9833-4D08-84AE-7505F559263E}"/>
      </w:docPartPr>
      <w:docPartBody>
        <w:p w:rsidR="00000000" w:rsidRDefault="00000000">
          <w:pPr>
            <w:pStyle w:val="6314F877FAFD4DC8BC552E4F84508BB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CE356A75ED24160A8DFF78943F885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31BC7D-FB43-4682-BCC0-9473FD8AEE14}"/>
      </w:docPartPr>
      <w:docPartBody>
        <w:p w:rsidR="00000000" w:rsidRDefault="00000000">
          <w:pPr>
            <w:pStyle w:val="CCE356A75ED24160A8DFF78943F885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6FC4244E49408DBF788E7485578B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C8A5D17-3243-4E67-8300-D602EC91ECE7}"/>
      </w:docPartPr>
      <w:docPartBody>
        <w:p w:rsidR="00000000" w:rsidRDefault="00000000">
          <w:pPr>
            <w:pStyle w:val="EB6FC4244E49408DBF788E7485578BA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E4D3EA9472452CA831A2A0DF4AF2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616DE56-890C-4C47-8D36-E3E93A34EF07}"/>
      </w:docPartPr>
      <w:docPartBody>
        <w:p w:rsidR="00000000" w:rsidRDefault="00000000">
          <w:pPr>
            <w:pStyle w:val="B0E4D3EA9472452CA831A2A0DF4AF2E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5AF9D0D01D47379403D997C0B1FC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E899EA-9A6C-40E7-8C79-5ABD063A3057}"/>
      </w:docPartPr>
      <w:docPartBody>
        <w:p w:rsidR="00000000" w:rsidRDefault="00000000">
          <w:pPr>
            <w:pStyle w:val="145AF9D0D01D47379403D997C0B1FCA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61805BED3D4B859542CC975768B65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F61B2BF-A5EA-4B55-96E7-95D844FA7E88}"/>
      </w:docPartPr>
      <w:docPartBody>
        <w:p w:rsidR="00000000" w:rsidRDefault="00000000">
          <w:pPr>
            <w:pStyle w:val="8361805BED3D4B859542CC975768B65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481439EFB5466AAE20DA7A5BC48C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146A313-E7B4-41A8-A21F-07E092788459}"/>
      </w:docPartPr>
      <w:docPartBody>
        <w:p w:rsidR="00000000" w:rsidRDefault="00000000">
          <w:pPr>
            <w:pStyle w:val="DB481439EFB5466AAE20DA7A5BC48CD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1D72900739484888177AEEBF119E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8AFCF9-38C6-4F94-84E3-B5BE4B028C48}"/>
      </w:docPartPr>
      <w:docPartBody>
        <w:p w:rsidR="00000000" w:rsidRDefault="00000000">
          <w:pPr>
            <w:pStyle w:val="ED1D72900739484888177AEEBF119E2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CA82B08EE064D0AA99D3F16F2EDE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F23849-05AF-44E7-8B46-8A0844A1C3D9}"/>
      </w:docPartPr>
      <w:docPartBody>
        <w:p w:rsidR="00000000" w:rsidRDefault="00000000">
          <w:pPr>
            <w:pStyle w:val="1CA82B08EE064D0AA99D3F16F2EDE4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09F07968C348E99650F67944CA61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889B24-0C61-468C-96B3-9E6B7F803B48}"/>
      </w:docPartPr>
      <w:docPartBody>
        <w:p w:rsidR="00000000" w:rsidRDefault="00000000">
          <w:pPr>
            <w:pStyle w:val="7809F07968C348E99650F67944CA61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2E23CFE3F2141D7917AF95674EE8B8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A02787-61D2-4D50-A2F7-F41572194C3D}"/>
      </w:docPartPr>
      <w:docPartBody>
        <w:p w:rsidR="00000000" w:rsidRDefault="00000000">
          <w:pPr>
            <w:pStyle w:val="C2E23CFE3F2141D7917AF95674EE8B8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F24FBCE8F34E6A82EFFF098EB1F5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12F688C-11BD-4976-84B9-DCF6CE09F946}"/>
      </w:docPartPr>
      <w:docPartBody>
        <w:p w:rsidR="00000000" w:rsidRDefault="00000000">
          <w:pPr>
            <w:pStyle w:val="BEF24FBCE8F34E6A82EFFF098EB1F5A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98702E6FF04648ABDFF1455D63AB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4BAE53-0630-4ECA-9810-2D95CFE7BE5D}"/>
      </w:docPartPr>
      <w:docPartBody>
        <w:p w:rsidR="00000000" w:rsidRDefault="00000000">
          <w:pPr>
            <w:pStyle w:val="ED98702E6FF04648ABDFF1455D63AB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E2AB07A0BA4A4EBF697666CD0BA7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430F6D-D738-493F-9F86-388E6462AE11}"/>
      </w:docPartPr>
      <w:docPartBody>
        <w:p w:rsidR="00000000" w:rsidRDefault="00000000">
          <w:pPr>
            <w:pStyle w:val="83E2AB07A0BA4A4EBF697666CD0BA7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A4C8E8BD552428E91410437A792F9B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856C3-7FF6-435F-A045-DF3176EDE2D8}"/>
      </w:docPartPr>
      <w:docPartBody>
        <w:p w:rsidR="00000000" w:rsidRDefault="00000000">
          <w:pPr>
            <w:pStyle w:val="FA4C8E8BD552428E91410437A792F9B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E937E681344E62B2959C098CC8C2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3A9CDA-7CD9-4737-BA26-618B79914E4A}"/>
      </w:docPartPr>
      <w:docPartBody>
        <w:p w:rsidR="00000000" w:rsidRDefault="00000000">
          <w:pPr>
            <w:pStyle w:val="3AE937E681344E62B2959C098CC8C26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7C068894BBF4A34A617489D3DC907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208E3D-05D3-4AF2-862E-62FE1095CEEF}"/>
      </w:docPartPr>
      <w:docPartBody>
        <w:p w:rsidR="00000000" w:rsidRDefault="00000000">
          <w:pPr>
            <w:pStyle w:val="77C068894BBF4A34A617489D3DC907B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29A85E74AA4C93BBE3CEB9F6B4A6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B1E257E-4999-4A1B-91FB-62F44D5976BB}"/>
      </w:docPartPr>
      <w:docPartBody>
        <w:p w:rsidR="00000000" w:rsidRDefault="00000000">
          <w:pPr>
            <w:pStyle w:val="5E29A85E74AA4C93BBE3CEB9F6B4A68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B65DF02DBD46D79BD19D8EDFC8719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228B13-5390-48EB-910C-A738CE12B581}"/>
      </w:docPartPr>
      <w:docPartBody>
        <w:p w:rsidR="00000000" w:rsidRDefault="00000000">
          <w:pPr>
            <w:pStyle w:val="7CB65DF02DBD46D79BD19D8EDFC8719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D7295801B348DA859C4B3C7AA338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58527D-726E-429F-BA14-82F81ACA8358}"/>
      </w:docPartPr>
      <w:docPartBody>
        <w:p w:rsidR="00000000" w:rsidRDefault="00000000">
          <w:pPr>
            <w:pStyle w:val="F1D7295801B348DA859C4B3C7AA3384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FDE26D0D8940AFA9FE6C3E8B7D38D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CD89EF-1293-4345-8625-52B52D686D02}"/>
      </w:docPartPr>
      <w:docPartBody>
        <w:p w:rsidR="00000000" w:rsidRDefault="00000000">
          <w:pPr>
            <w:pStyle w:val="EAFDE26D0D8940AFA9FE6C3E8B7D38D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784225ED59C4D3A96F3A767C0AF63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5C4366-820B-499F-A92F-26F3ECE5E369}"/>
      </w:docPartPr>
      <w:docPartBody>
        <w:p w:rsidR="00000000" w:rsidRDefault="00000000">
          <w:pPr>
            <w:pStyle w:val="2784225ED59C4D3A96F3A767C0AF63C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D201062304C469BBAC4A0FAFCB66C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C8021B-DA15-4AB5-BFE7-6C8670E1BDBD}"/>
      </w:docPartPr>
      <w:docPartBody>
        <w:p w:rsidR="00000000" w:rsidRDefault="00000000">
          <w:pPr>
            <w:pStyle w:val="0D201062304C469BBAC4A0FAFCB66C7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766432C02947BBA784FFBF2508FB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8FDF7A-0F38-4567-A763-BAE180CF773B}"/>
      </w:docPartPr>
      <w:docPartBody>
        <w:p w:rsidR="00000000" w:rsidRDefault="00000000">
          <w:pPr>
            <w:pStyle w:val="08766432C02947BBA784FFBF2508FB0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C561BC8E8C48478F10DCA6851171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4385F71-F5A9-46C0-906C-D9DB5E169794}"/>
      </w:docPartPr>
      <w:docPartBody>
        <w:p w:rsidR="00000000" w:rsidRDefault="00000000">
          <w:pPr>
            <w:pStyle w:val="B1C561BC8E8C48478F10DCA68511717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A79AA3C9754D039FE9AA6585BB533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9EDC2E-60D9-41D3-B19D-9957E9631B02}"/>
      </w:docPartPr>
      <w:docPartBody>
        <w:p w:rsidR="00000000" w:rsidRDefault="00000000">
          <w:pPr>
            <w:pStyle w:val="FCA79AA3C9754D039FE9AA6585BB533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D1C62A5CC8478BB944AEECE74296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563412-25EB-4D13-BF09-32074F6AAF63}"/>
      </w:docPartPr>
      <w:docPartBody>
        <w:p w:rsidR="00000000" w:rsidRDefault="00000000">
          <w:pPr>
            <w:pStyle w:val="67D1C62A5CC8478BB944AEECE74296B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D7B29CEC374BE1B42D6E4DFC07A7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39BE77-F5C0-490F-8A32-C0A76F2E42E8}"/>
      </w:docPartPr>
      <w:docPartBody>
        <w:p w:rsidR="00000000" w:rsidRDefault="00000000">
          <w:pPr>
            <w:pStyle w:val="92D7B29CEC374BE1B42D6E4DFC07A79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9B1EC167034AFFABCEB4C6293F89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3494E4-A696-4893-9539-A30215779CB2}"/>
      </w:docPartPr>
      <w:docPartBody>
        <w:p w:rsidR="00000000" w:rsidRDefault="00000000">
          <w:pPr>
            <w:pStyle w:val="149B1EC167034AFFABCEB4C6293F89C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EC39F97057E43DABFBD49B84A1F50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E78493C-C0EF-4FD9-BB27-8431BEC62BB7}"/>
      </w:docPartPr>
      <w:docPartBody>
        <w:p w:rsidR="00000000" w:rsidRDefault="00000000">
          <w:pPr>
            <w:pStyle w:val="2EC39F97057E43DABFBD49B84A1F509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3B19DB8AAE4E69824107061ADC38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42C7331-C128-4CA4-A7D4-8D33F6556F52}"/>
      </w:docPartPr>
      <w:docPartBody>
        <w:p w:rsidR="00000000" w:rsidRDefault="00000000">
          <w:pPr>
            <w:pStyle w:val="1B3B19DB8AAE4E69824107061ADC38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70F2AD74B1A410F8859C0EDD9DD05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ABC21F-6CC6-4DE2-9E65-A2DCB548B659}"/>
      </w:docPartPr>
      <w:docPartBody>
        <w:p w:rsidR="00000000" w:rsidRDefault="00000000">
          <w:pPr>
            <w:pStyle w:val="470F2AD74B1A410F8859C0EDD9DD05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80C94000E84765A6A0F78D6E95F60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34CBB3-0C64-4BDD-A630-32A349EF9696}"/>
      </w:docPartPr>
      <w:docPartBody>
        <w:p w:rsidR="00000000" w:rsidRDefault="00000000">
          <w:pPr>
            <w:pStyle w:val="1380C94000E84765A6A0F78D6E95F60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89FBC31EFB1486ABBE2631936C776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4F4D2F-13FE-4364-9C24-999C2C58917D}"/>
      </w:docPartPr>
      <w:docPartBody>
        <w:p w:rsidR="00000000" w:rsidRDefault="00000000">
          <w:pPr>
            <w:pStyle w:val="F89FBC31EFB1486ABBE2631936C776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06E3C1B6FA4A09ABE1BC2A4A7D61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69E338-9652-4266-A9D3-E1A7D4EAB1F9}"/>
      </w:docPartPr>
      <w:docPartBody>
        <w:p w:rsidR="00000000" w:rsidRDefault="00000000">
          <w:pPr>
            <w:pStyle w:val="5806E3C1B6FA4A09ABE1BC2A4A7D617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9AF471AE0A4CF4ABB9071457C8D0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FFB6922-2F8D-45D0-8E12-2C1F81139233}"/>
      </w:docPartPr>
      <w:docPartBody>
        <w:p w:rsidR="00000000" w:rsidRDefault="00000000">
          <w:pPr>
            <w:pStyle w:val="D69AF471AE0A4CF4ABB9071457C8D0F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6818C1FAD041D88C780575D980FA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AE89CC9-76E6-4BE4-B89E-90559B9EAC4A}"/>
      </w:docPartPr>
      <w:docPartBody>
        <w:p w:rsidR="00000000" w:rsidRDefault="00000000">
          <w:pPr>
            <w:pStyle w:val="B26818C1FAD041D88C780575D980FA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4366148CE874E10AB5343A9E40719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18C989-F7E0-4A5B-977F-8DE1F7EFC2FD}"/>
      </w:docPartPr>
      <w:docPartBody>
        <w:p w:rsidR="00000000" w:rsidRDefault="00000000">
          <w:pPr>
            <w:pStyle w:val="E4366148CE874E10AB5343A9E407199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1C19BC355A46ACA4D96A96913A4A8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D64A69-525A-4F1F-B428-8E9587C65BE2}"/>
      </w:docPartPr>
      <w:docPartBody>
        <w:p w:rsidR="00000000" w:rsidRDefault="00000000">
          <w:pPr>
            <w:pStyle w:val="551C19BC355A46ACA4D96A96913A4A8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515630A3C4F42C9915C3D1ECD41E5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5C33C0-19BE-423F-B1AA-1E2ED75E27BF}"/>
      </w:docPartPr>
      <w:docPartBody>
        <w:p w:rsidR="00000000" w:rsidRDefault="00000000">
          <w:pPr>
            <w:pStyle w:val="3515630A3C4F42C9915C3D1ECD41E5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C8AB2D687BE44C29844985910C943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957661-51B8-4932-B307-39AB7E91B96B}"/>
      </w:docPartPr>
      <w:docPartBody>
        <w:p w:rsidR="00000000" w:rsidRDefault="00000000">
          <w:pPr>
            <w:pStyle w:val="BC8AB2D687BE44C29844985910C943F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47252A2BBBE410BB04C5F296E6E76D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A75B7F-5F48-4FC6-BE2B-ABFF0E2C9AC3}"/>
      </w:docPartPr>
      <w:docPartBody>
        <w:p w:rsidR="00000000" w:rsidRDefault="00000000">
          <w:pPr>
            <w:pStyle w:val="547252A2BBBE410BB04C5F296E6E76D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0ADD258B8847708A21B6B46B4E23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8ACAA6-7288-4C65-97A2-0000BE3A1AAC}"/>
      </w:docPartPr>
      <w:docPartBody>
        <w:p w:rsidR="00000000" w:rsidRDefault="00000000">
          <w:pPr>
            <w:pStyle w:val="130ADD258B8847708A21B6B46B4E23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5E5398459E4B8C8FB1DC4BF4E08C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8B4309-A4B9-46DA-B598-6311D17B1218}"/>
      </w:docPartPr>
      <w:docPartBody>
        <w:p w:rsidR="00000000" w:rsidRDefault="00000000">
          <w:pPr>
            <w:pStyle w:val="595E5398459E4B8C8FB1DC4BF4E08CE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9660A5A182D43A89AA683D8F2DD674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E63DC7-806E-4FA6-9CE0-91FF7221582A}"/>
      </w:docPartPr>
      <w:docPartBody>
        <w:p w:rsidR="00000000" w:rsidRDefault="00000000">
          <w:pPr>
            <w:pStyle w:val="69660A5A182D43A89AA683D8F2DD674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D162DED2DF4F63B2E088D0D4DFD0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B9DEA2-EBCB-43AD-A6B1-79AB2D35F3DC}"/>
      </w:docPartPr>
      <w:docPartBody>
        <w:p w:rsidR="00000000" w:rsidRDefault="00000000">
          <w:pPr>
            <w:pStyle w:val="72D162DED2DF4F63B2E088D0D4DFD0D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F329B97361491DA267456993913D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324211-53E7-4E25-93DF-1164D3BF6842}"/>
      </w:docPartPr>
      <w:docPartBody>
        <w:p w:rsidR="00000000" w:rsidRDefault="00000000">
          <w:pPr>
            <w:pStyle w:val="5CF329B97361491DA267456993913D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E075D90BF5B4C1FA0625ABB876DA96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8DFDF1-1DD0-4D9F-AC0E-5FB0791DD77B}"/>
      </w:docPartPr>
      <w:docPartBody>
        <w:p w:rsidR="00000000" w:rsidRDefault="00000000">
          <w:pPr>
            <w:pStyle w:val="FE075D90BF5B4C1FA0625ABB876DA96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14F2D979DEC4B80BFD7AF1B742D85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EF320D-F173-489F-B777-07919AD12EAA}"/>
      </w:docPartPr>
      <w:docPartBody>
        <w:p w:rsidR="00000000" w:rsidRDefault="00000000">
          <w:pPr>
            <w:pStyle w:val="514F2D979DEC4B80BFD7AF1B742D85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F6691F2822B41DEB8726C0A1DD65F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168F26-EA55-4F4D-A516-0182923B5792}"/>
      </w:docPartPr>
      <w:docPartBody>
        <w:p w:rsidR="00000000" w:rsidRDefault="00000000">
          <w:pPr>
            <w:pStyle w:val="3F6691F2822B41DEB8726C0A1DD65F0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CD894E9D22440FAA55679EBDF0EB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9CD60A-F088-4C81-A987-389EAEB6449F}"/>
      </w:docPartPr>
      <w:docPartBody>
        <w:p w:rsidR="00000000" w:rsidRDefault="00000000">
          <w:pPr>
            <w:pStyle w:val="C3CD894E9D22440FAA55679EBDF0EB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67D9109BFCD4F6E8B6453C51EE329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52B31A9-834F-4061-8DD6-5EB9E87A73E7}"/>
      </w:docPartPr>
      <w:docPartBody>
        <w:p w:rsidR="00000000" w:rsidRDefault="00000000">
          <w:pPr>
            <w:pStyle w:val="267D9109BFCD4F6E8B6453C51EE3299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56A40564A6423C87CE3DEF34056A9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3DCA53-9205-456C-B4AA-C1250415FCE7}"/>
      </w:docPartPr>
      <w:docPartBody>
        <w:p w:rsidR="00000000" w:rsidRDefault="00000000">
          <w:pPr>
            <w:pStyle w:val="5C56A40564A6423C87CE3DEF34056A9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F067C1A9B3448F0A615D9748FD7A6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3F627A-8E55-49BC-AFFC-4CAC1669D4D1}"/>
      </w:docPartPr>
      <w:docPartBody>
        <w:p w:rsidR="00000000" w:rsidRDefault="00000000">
          <w:pPr>
            <w:pStyle w:val="8F067C1A9B3448F0A615D9748FD7A6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542C309C8E44FAFA008D5502CABC5C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77827B-72EC-4FFE-9AB7-6D2AF5EBCFC7}"/>
      </w:docPartPr>
      <w:docPartBody>
        <w:p w:rsidR="00000000" w:rsidRDefault="00000000">
          <w:pPr>
            <w:pStyle w:val="A542C309C8E44FAFA008D5502CABC5C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758805087B467A9FA3EC4B4EB781F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AD04D0-03E1-4E03-B50B-3B859E0AF7F0}"/>
      </w:docPartPr>
      <w:docPartBody>
        <w:p w:rsidR="00000000" w:rsidRDefault="00000000">
          <w:pPr>
            <w:pStyle w:val="5D758805087B467A9FA3EC4B4EB781F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AC8683F74CD40CBB848CAD647BFC6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93222A-19E6-478F-8C9B-2304535F9C53}"/>
      </w:docPartPr>
      <w:docPartBody>
        <w:p w:rsidR="00000000" w:rsidRDefault="00000000">
          <w:pPr>
            <w:pStyle w:val="DAC8683F74CD40CBB848CAD647BFC61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1632121B3D44AE9944277D319E4AD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011489-D77F-4CE2-977E-0039E532E26C}"/>
      </w:docPartPr>
      <w:docPartBody>
        <w:p w:rsidR="00000000" w:rsidRDefault="00000000">
          <w:pPr>
            <w:pStyle w:val="21632121B3D44AE9944277D319E4ADD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B655FCC39E44D54B2729FDFB6B49C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C42337C-A81C-4348-93AD-C52D90CBF897}"/>
      </w:docPartPr>
      <w:docPartBody>
        <w:p w:rsidR="00000000" w:rsidRDefault="00000000">
          <w:pPr>
            <w:pStyle w:val="3B655FCC39E44D54B2729FDFB6B49C0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5E41FB63F2445680FB74651BD00D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F1187E-56D1-4B2A-B0D0-7AE47F3B53DC}"/>
      </w:docPartPr>
      <w:docPartBody>
        <w:p w:rsidR="00000000" w:rsidRDefault="00000000">
          <w:pPr>
            <w:pStyle w:val="C95E41FB63F2445680FB74651BD00DB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6680EF9DB443488724DBE733D291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1F8A1A-B3BA-497B-B677-21D0A782BE19}"/>
      </w:docPartPr>
      <w:docPartBody>
        <w:p w:rsidR="00000000" w:rsidRDefault="00000000">
          <w:pPr>
            <w:pStyle w:val="EE6680EF9DB443488724DBE733D2918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C281BEFB5B743DB8D681556FD71BBD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8AF5D2-8F38-4272-AFDF-8407DABC322F}"/>
      </w:docPartPr>
      <w:docPartBody>
        <w:p w:rsidR="00000000" w:rsidRDefault="00000000">
          <w:pPr>
            <w:pStyle w:val="8C281BEFB5B743DB8D681556FD71BBD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CDD2C24E3D40479B2CA34DF0AFE1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0F730F8-3952-475A-85FA-1BC95241CB7B}"/>
      </w:docPartPr>
      <w:docPartBody>
        <w:p w:rsidR="00000000" w:rsidRDefault="00000000">
          <w:pPr>
            <w:pStyle w:val="32CDD2C24E3D40479B2CA34DF0AFE14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8DD3C18B2048B69A190C15BEF8C4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C96F22D-5C96-4019-8F83-6F8E2FD62E01}"/>
      </w:docPartPr>
      <w:docPartBody>
        <w:p w:rsidR="00000000" w:rsidRDefault="00000000">
          <w:pPr>
            <w:pStyle w:val="EA8DD3C18B2048B69A190C15BEF8C42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1A31A2BF234AF2890C44E8C03B45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7F5DEA-BA45-428E-AB1C-922A99803E8A}"/>
      </w:docPartPr>
      <w:docPartBody>
        <w:p w:rsidR="00000000" w:rsidRDefault="00000000">
          <w:pPr>
            <w:pStyle w:val="6E1A31A2BF234AF2890C44E8C03B451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727DE3105594E12BDAFB94E10196E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680BDF-85BB-4138-AAEF-73A4AB7BC9CE}"/>
      </w:docPartPr>
      <w:docPartBody>
        <w:p w:rsidR="00000000" w:rsidRDefault="00000000">
          <w:pPr>
            <w:pStyle w:val="D727DE3105594E12BDAFB94E10196E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AD60EB399345088BE37B133FC2D1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49BB0C-3850-4648-8CA6-CA6413418D1E}"/>
      </w:docPartPr>
      <w:docPartBody>
        <w:p w:rsidR="00000000" w:rsidRDefault="00000000">
          <w:pPr>
            <w:pStyle w:val="DBAD60EB399345088BE37B133FC2D1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363C05F8D8F4DEC9F468407155FC5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ADAFE9-1582-4CA2-BC34-53B40E11C6FA}"/>
      </w:docPartPr>
      <w:docPartBody>
        <w:p w:rsidR="00000000" w:rsidRDefault="00000000">
          <w:pPr>
            <w:pStyle w:val="E363C05F8D8F4DEC9F468407155FC54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7B9F60935041C89AE3D8AE28EF47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17C1F9-1299-43B9-B40E-10504556FB0D}"/>
      </w:docPartPr>
      <w:docPartBody>
        <w:p w:rsidR="00000000" w:rsidRDefault="00000000">
          <w:pPr>
            <w:pStyle w:val="5B7B9F60935041C89AE3D8AE28EF470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851AAEC61564965AAE4595FD4EF2E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0B29276-4FF9-471C-8CE9-9586CF1CC6C5}"/>
      </w:docPartPr>
      <w:docPartBody>
        <w:p w:rsidR="00000000" w:rsidRDefault="00000000">
          <w:pPr>
            <w:pStyle w:val="E851AAEC61564965AAE4595FD4EF2E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6431AEEF634DA69563973749FFEE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408BCD-3A21-414B-A5E4-31D8FBBD03E6}"/>
      </w:docPartPr>
      <w:docPartBody>
        <w:p w:rsidR="00000000" w:rsidRDefault="00000000">
          <w:pPr>
            <w:pStyle w:val="866431AEEF634DA69563973749FFEE1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7EB92CE7F54261849DC4F6BE0C2E2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DCFC84A-72B1-4E88-84F2-8B920356B04A}"/>
      </w:docPartPr>
      <w:docPartBody>
        <w:p w:rsidR="00000000" w:rsidRDefault="00000000">
          <w:pPr>
            <w:pStyle w:val="607EB92CE7F54261849DC4F6BE0C2E2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BE87930B1548FEA8B0C6FADB7193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DDAE4D-8702-4BD5-A8F2-221EF7221B50}"/>
      </w:docPartPr>
      <w:docPartBody>
        <w:p w:rsidR="00000000" w:rsidRDefault="00000000">
          <w:pPr>
            <w:pStyle w:val="D4BE87930B1548FEA8B0C6FADB71930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43F9740944147E089AEDC414BA7681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D418F75-5240-4CF3-B342-CDFA7AD6B402}"/>
      </w:docPartPr>
      <w:docPartBody>
        <w:p w:rsidR="00000000" w:rsidRDefault="00000000">
          <w:pPr>
            <w:pStyle w:val="E43F9740944147E089AEDC414BA7681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AC7B71A303547E5B56A5D91324F0B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A00C01-546F-4D3E-AB1E-1831585EE738}"/>
      </w:docPartPr>
      <w:docPartBody>
        <w:p w:rsidR="00000000" w:rsidRDefault="00000000">
          <w:pPr>
            <w:pStyle w:val="2AC7B71A303547E5B56A5D91324F0BD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DD4FC27997B448687411CF29D1764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6DE01E-4743-45DE-B48B-2C582C3EE70B}"/>
      </w:docPartPr>
      <w:docPartBody>
        <w:p w:rsidR="00000000" w:rsidRDefault="00000000">
          <w:pPr>
            <w:pStyle w:val="EDD4FC27997B448687411CF29D1764A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A3EAD44DA04B20818404ED6ACD665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3171F1-579A-4D10-B99F-9695C8C6843E}"/>
      </w:docPartPr>
      <w:docPartBody>
        <w:p w:rsidR="00000000" w:rsidRDefault="00000000">
          <w:pPr>
            <w:pStyle w:val="A4A3EAD44DA04B20818404ED6ACD665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D503C6D83F442C7B82BA4B95F5A81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6A3ED4-50B5-492F-BCB6-D0C4BD4F4F2D}"/>
      </w:docPartPr>
      <w:docPartBody>
        <w:p w:rsidR="00000000" w:rsidRDefault="00000000">
          <w:pPr>
            <w:pStyle w:val="AD503C6D83F442C7B82BA4B95F5A811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A223DD1D904FF1B9BD1592654689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402718-ABDC-439B-8BAC-D4093543DAB6}"/>
      </w:docPartPr>
      <w:docPartBody>
        <w:p w:rsidR="00000000" w:rsidRDefault="00000000">
          <w:pPr>
            <w:pStyle w:val="2CA223DD1D904FF1B9BD15926546899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8C8E954BD3435C9566878DC2EB0FD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833AFA-560E-45F2-AB12-1A429E40F81F}"/>
      </w:docPartPr>
      <w:docPartBody>
        <w:p w:rsidR="00000000" w:rsidRDefault="00000000">
          <w:pPr>
            <w:pStyle w:val="678C8E954BD3435C9566878DC2EB0FD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A74F1ACEC74F0FA8C965F15A6954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98593D-A15E-4741-BD2F-645318FCF9B4}"/>
      </w:docPartPr>
      <w:docPartBody>
        <w:p w:rsidR="00000000" w:rsidRDefault="00000000">
          <w:pPr>
            <w:pStyle w:val="0EA74F1ACEC74F0FA8C965F15A6954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D9B4F1994FC4012BDC89F4D76005D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B8B174-B464-4148-9BD6-3BA8DCBBD212}"/>
      </w:docPartPr>
      <w:docPartBody>
        <w:p w:rsidR="00000000" w:rsidRDefault="00000000">
          <w:pPr>
            <w:pStyle w:val="4D9B4F1994FC4012BDC89F4D76005D1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B494AC984A4873A0DDC4D1431FB1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5F468F-D516-428E-9C1D-70AAD6EBB474}"/>
      </w:docPartPr>
      <w:docPartBody>
        <w:p w:rsidR="00000000" w:rsidRDefault="00000000">
          <w:pPr>
            <w:pStyle w:val="83B494AC984A4873A0DDC4D1431FB1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027013A739E4F2F92AD01F8A461C6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E51B1B-3A35-4F11-A231-3F17943C311D}"/>
      </w:docPartPr>
      <w:docPartBody>
        <w:p w:rsidR="00000000" w:rsidRDefault="00000000">
          <w:pPr>
            <w:pStyle w:val="1027013A739E4F2F92AD01F8A461C6C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A0B81C74FD40A2A3BF7441E20059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CA9602-272E-42D8-8174-97CB53EDD22A}"/>
      </w:docPartPr>
      <w:docPartBody>
        <w:p w:rsidR="00000000" w:rsidRDefault="00000000">
          <w:pPr>
            <w:pStyle w:val="4EA0B81C74FD40A2A3BF7441E200592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72E60E5E094E578FE36DC1C67DABF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66F64D-64F0-4BCC-BACA-B02FBE543BC2}"/>
      </w:docPartPr>
      <w:docPartBody>
        <w:p w:rsidR="00000000" w:rsidRDefault="00000000">
          <w:pPr>
            <w:pStyle w:val="F272E60E5E094E578FE36DC1C67DABF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37242A1EAB48319B5B683876D101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26DF2B-A0A3-4FCC-AD28-98EEC9FA5914}"/>
      </w:docPartPr>
      <w:docPartBody>
        <w:p w:rsidR="00000000" w:rsidRDefault="00000000">
          <w:pPr>
            <w:pStyle w:val="3C37242A1EAB48319B5B683876D1018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93F984EF23F4CE8AF5F5B621135A33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29DFF8-BCAC-4474-BED0-B2E3A0A7B4FD}"/>
      </w:docPartPr>
      <w:docPartBody>
        <w:p w:rsidR="00000000" w:rsidRDefault="00000000">
          <w:pPr>
            <w:pStyle w:val="C93F984EF23F4CE8AF5F5B621135A33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7E11CCE8B944B4FA9C8A86DD184E2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6E3609-6484-4053-AA97-1A81BAD6882F}"/>
      </w:docPartPr>
      <w:docPartBody>
        <w:p w:rsidR="00000000" w:rsidRDefault="00000000">
          <w:pPr>
            <w:pStyle w:val="97E11CCE8B944B4FA9C8A86DD184E2F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565231E92804AC680BFB4F3A8FFFD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C3E07D3-4440-4D98-A559-9602DDB00E1A}"/>
      </w:docPartPr>
      <w:docPartBody>
        <w:p w:rsidR="00000000" w:rsidRDefault="00000000">
          <w:pPr>
            <w:pStyle w:val="D565231E92804AC680BFB4F3A8FFFD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35760065B5F4AE1909F911E4647D6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4A4DEDF-2220-42F5-8084-90B21C0481B1}"/>
      </w:docPartPr>
      <w:docPartBody>
        <w:p w:rsidR="00000000" w:rsidRDefault="00000000">
          <w:pPr>
            <w:pStyle w:val="335760065B5F4AE1909F911E4647D60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03220C782B41E4BE62138E603867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1B6782-7434-4161-AAFA-38AA623B29AD}"/>
      </w:docPartPr>
      <w:docPartBody>
        <w:p w:rsidR="00000000" w:rsidRDefault="00000000">
          <w:pPr>
            <w:pStyle w:val="B303220C782B41E4BE62138E6038677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0204DFC54D948BA90C841A70F6F01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C547C4-0A8F-4C0C-BBA3-C9D446E606D7}"/>
      </w:docPartPr>
      <w:docPartBody>
        <w:p w:rsidR="00000000" w:rsidRDefault="00000000">
          <w:pPr>
            <w:pStyle w:val="00204DFC54D948BA90C841A70F6F01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46A000C3C7C481084D2B5163AA282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1E20E87-5691-4C81-9595-16EDD7F95C24}"/>
      </w:docPartPr>
      <w:docPartBody>
        <w:p w:rsidR="00000000" w:rsidRDefault="00000000">
          <w:pPr>
            <w:pStyle w:val="146A000C3C7C481084D2B5163AA2824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21BA1981FA4B09BB7CA401AF2CE8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6EBED2-22B6-42A3-B58E-DC6A5031C5D3}"/>
      </w:docPartPr>
      <w:docPartBody>
        <w:p w:rsidR="00000000" w:rsidRDefault="00000000">
          <w:pPr>
            <w:pStyle w:val="5521BA1981FA4B09BB7CA401AF2CE8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8B2FDF5A684E3E9E2E80932AD6DC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719FD12-B0D3-4F7C-9256-330100D44C05}"/>
      </w:docPartPr>
      <w:docPartBody>
        <w:p w:rsidR="00000000" w:rsidRDefault="00000000">
          <w:pPr>
            <w:pStyle w:val="A28B2FDF5A684E3E9E2E80932AD6DC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AA8C4C920C84AB1BBF3A4A7C277460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EA100C-FF78-4920-A60A-C52E708713CC}"/>
      </w:docPartPr>
      <w:docPartBody>
        <w:p w:rsidR="00000000" w:rsidRDefault="00000000">
          <w:pPr>
            <w:pStyle w:val="CAA8C4C920C84AB1BBF3A4A7C277460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C494E70D088417CB907876189F165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FD4F08-7794-48CF-A1C9-138047B31E8C}"/>
      </w:docPartPr>
      <w:docPartBody>
        <w:p w:rsidR="00000000" w:rsidRDefault="00000000">
          <w:pPr>
            <w:pStyle w:val="0C494E70D088417CB907876189F1650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F8EC6A9FE84813B1E96E861A8A2F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09266A-1E55-4618-9021-F476DD1D3326}"/>
      </w:docPartPr>
      <w:docPartBody>
        <w:p w:rsidR="00000000" w:rsidRDefault="00000000">
          <w:pPr>
            <w:pStyle w:val="B1F8EC6A9FE84813B1E96E861A8A2F2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7BB17BEFD0434BADA1A65FA1236A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FF5943-A1AD-4BC4-B43B-2641765D497F}"/>
      </w:docPartPr>
      <w:docPartBody>
        <w:p w:rsidR="00000000" w:rsidRDefault="00000000">
          <w:pPr>
            <w:pStyle w:val="917BB17BEFD0434BADA1A65FA1236A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90F7E72DE24333A0BD032A747A305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87ABD4-059A-426B-9CA9-3B476515AECA}"/>
      </w:docPartPr>
      <w:docPartBody>
        <w:p w:rsidR="00000000" w:rsidRDefault="00000000">
          <w:pPr>
            <w:pStyle w:val="2590F7E72DE24333A0BD032A747A305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D04CC9D8D340E0A1A2540F50CBD5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9DA9923-9729-4C87-9DFC-D517E6E7B634}"/>
      </w:docPartPr>
      <w:docPartBody>
        <w:p w:rsidR="00000000" w:rsidRDefault="00000000">
          <w:pPr>
            <w:pStyle w:val="9BD04CC9D8D340E0A1A2540F50CBD53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435D369850049DD8E011064369932F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F8129E-89E7-497B-BC18-EDC92D90A345}"/>
      </w:docPartPr>
      <w:docPartBody>
        <w:p w:rsidR="00000000" w:rsidRDefault="00000000">
          <w:pPr>
            <w:pStyle w:val="8435D369850049DD8E011064369932F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FEDC9D41854AD5BFC676780AABD8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4DB2D5-F977-4F12-9E50-E405FE64F45D}"/>
      </w:docPartPr>
      <w:docPartBody>
        <w:p w:rsidR="00000000" w:rsidRDefault="00000000">
          <w:pPr>
            <w:pStyle w:val="5BFEDC9D41854AD5BFC676780AABD82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2CBE3B48984AA0903D9820D1A4E02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A21CB8-F029-4AAD-BCB4-5D3060A7A29E}"/>
      </w:docPartPr>
      <w:docPartBody>
        <w:p w:rsidR="00000000" w:rsidRDefault="00000000">
          <w:pPr>
            <w:pStyle w:val="0B2CBE3B48984AA0903D9820D1A4E02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68F1289FA24DB2AF5477E2353D51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D847EB-A019-425F-B1D4-3551047B8010}"/>
      </w:docPartPr>
      <w:docPartBody>
        <w:p w:rsidR="00000000" w:rsidRDefault="00000000">
          <w:pPr>
            <w:pStyle w:val="A968F1289FA24DB2AF5477E2353D51E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73181B246DE459C8803A6C5F5C6C5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A2BB54-47D6-49AA-B7A1-B51D5D780A51}"/>
      </w:docPartPr>
      <w:docPartBody>
        <w:p w:rsidR="00000000" w:rsidRDefault="00000000">
          <w:pPr>
            <w:pStyle w:val="773181B246DE459C8803A6C5F5C6C5E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2E1E1E820F4E7D96C25D5C3F3FDC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185CF6-65AD-4652-8A97-E4F59FC87A61}"/>
      </w:docPartPr>
      <w:docPartBody>
        <w:p w:rsidR="00000000" w:rsidRDefault="00000000">
          <w:pPr>
            <w:pStyle w:val="172E1E1E820F4E7D96C25D5C3F3FDC0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B59CC323BE44B10A15091D4E9CC061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8C744A-2955-4470-94AD-D7AD6108CE4C}"/>
      </w:docPartPr>
      <w:docPartBody>
        <w:p w:rsidR="00000000" w:rsidRDefault="00000000">
          <w:pPr>
            <w:pStyle w:val="1B59CC323BE44B10A15091D4E9CC061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793DA23346C497B9F12DBA966806D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E3A1C2-1A54-4CCD-AC92-C5B85988AD16}"/>
      </w:docPartPr>
      <w:docPartBody>
        <w:p w:rsidR="00000000" w:rsidRDefault="00000000">
          <w:pPr>
            <w:pStyle w:val="B793DA23346C497B9F12DBA966806D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7B57B9931B44599B7F0007D365E12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783981-3B17-4CEA-B18B-AD7C4EAF188E}"/>
      </w:docPartPr>
      <w:docPartBody>
        <w:p w:rsidR="00000000" w:rsidRDefault="00000000">
          <w:pPr>
            <w:pStyle w:val="3D7B57B9931B44599B7F0007D365E12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F769239D3E642669370610D99ABA4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EA88F0B-B304-4AAA-8535-70EBAF6413FE}"/>
      </w:docPartPr>
      <w:docPartBody>
        <w:p w:rsidR="00000000" w:rsidRDefault="00000000">
          <w:pPr>
            <w:pStyle w:val="6F769239D3E642669370610D99ABA4E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B0D6021B0CF4FAA82E09ECAA2B8AC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09A1E2-EFB5-442B-B942-A00472DBF1EB}"/>
      </w:docPartPr>
      <w:docPartBody>
        <w:p w:rsidR="00000000" w:rsidRDefault="00000000">
          <w:pPr>
            <w:pStyle w:val="FB0D6021B0CF4FAA82E09ECAA2B8ACE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A049073D2714FA3802859632C27AFF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BF2DD30-D264-4FEA-9BC2-2ED883533F08}"/>
      </w:docPartPr>
      <w:docPartBody>
        <w:p w:rsidR="00000000" w:rsidRDefault="00000000">
          <w:pPr>
            <w:pStyle w:val="FA049073D2714FA3802859632C27AFF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3ACB992B42647B4B2FD9C707B1A35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44A695-A4DF-403D-8192-EA8ED641921C}"/>
      </w:docPartPr>
      <w:docPartBody>
        <w:p w:rsidR="00000000" w:rsidRDefault="00000000">
          <w:pPr>
            <w:pStyle w:val="13ACB992B42647B4B2FD9C707B1A35C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CBFDDA4F2A5439EB2F4658E75CD4E0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444D73-DEC8-4696-9072-5B67F3CB75B8}"/>
      </w:docPartPr>
      <w:docPartBody>
        <w:p w:rsidR="00000000" w:rsidRDefault="00000000">
          <w:pPr>
            <w:pStyle w:val="DCBFDDA4F2A5439EB2F4658E75CD4E0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76ECF906C54B7B935E14046C4E5A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55B8C9-ABB6-422A-B8EB-84121765C41A}"/>
      </w:docPartPr>
      <w:docPartBody>
        <w:p w:rsidR="00000000" w:rsidRDefault="00000000">
          <w:pPr>
            <w:pStyle w:val="9C76ECF906C54B7B935E14046C4E5A9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2D72339B5DC475691029EF5F4B069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5F7CB2-7AA1-4096-814B-D0EB53773440}"/>
      </w:docPartPr>
      <w:docPartBody>
        <w:p w:rsidR="00000000" w:rsidRDefault="00000000">
          <w:pPr>
            <w:pStyle w:val="02D72339B5DC475691029EF5F4B0698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69953053BBE46C4A6698873AE01D8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6ACB5D-FCC8-4594-804C-395404F7C292}"/>
      </w:docPartPr>
      <w:docPartBody>
        <w:p w:rsidR="00000000" w:rsidRDefault="00000000">
          <w:pPr>
            <w:pStyle w:val="669953053BBE46C4A6698873AE01D8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C04B51B7C4842C08607FD6B7AD223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03541D-4B4D-46E8-969E-006BF265B5F2}"/>
      </w:docPartPr>
      <w:docPartBody>
        <w:p w:rsidR="00000000" w:rsidRDefault="00000000">
          <w:pPr>
            <w:pStyle w:val="EC04B51B7C4842C08607FD6B7AD223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F8D945CE1B432D8191579338A8A7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EC51B4-70E9-4E44-847D-3EE53EF63591}"/>
      </w:docPartPr>
      <w:docPartBody>
        <w:p w:rsidR="00000000" w:rsidRDefault="00000000">
          <w:pPr>
            <w:pStyle w:val="59F8D945CE1B432D8191579338A8A7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26D06EA324742C08CCF17E9C886E5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B468FC-9095-4726-AAFB-29F9782821A2}"/>
      </w:docPartPr>
      <w:docPartBody>
        <w:p w:rsidR="00000000" w:rsidRDefault="00000000">
          <w:pPr>
            <w:pStyle w:val="326D06EA324742C08CCF17E9C886E5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6A2E46BB2BB4BFE884F3702765B00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7E9A41B-DC2F-4D05-94F9-17C7EF4515E0}"/>
      </w:docPartPr>
      <w:docPartBody>
        <w:p w:rsidR="00000000" w:rsidRDefault="00000000">
          <w:pPr>
            <w:pStyle w:val="26A2E46BB2BB4BFE884F3702765B00D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D02657FC32C4CE7837CF1346A0C98E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917580A-4B0A-4709-996D-9EC3751734B8}"/>
      </w:docPartPr>
      <w:docPartBody>
        <w:p w:rsidR="00000000" w:rsidRDefault="00000000">
          <w:pPr>
            <w:pStyle w:val="2D02657FC32C4CE7837CF1346A0C98E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3BA3F0B3875489CB90E65CA76FECBA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40A1D9-5622-425F-979F-D7FFFD1580EF}"/>
      </w:docPartPr>
      <w:docPartBody>
        <w:p w:rsidR="00000000" w:rsidRDefault="00000000">
          <w:pPr>
            <w:pStyle w:val="03BA3F0B3875489CB90E65CA76FECBA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DF93AFDE124D5EB46393024D8CE9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AAE317C-449D-462D-9BB9-195E10177F06}"/>
      </w:docPartPr>
      <w:docPartBody>
        <w:p w:rsidR="00000000" w:rsidRDefault="00000000">
          <w:pPr>
            <w:pStyle w:val="0EDF93AFDE124D5EB46393024D8CE98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C971859514C42258CA149A0F770B6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F5CDB7A-6268-4A70-A6D8-FF738BD3B2E0}"/>
      </w:docPartPr>
      <w:docPartBody>
        <w:p w:rsidR="00000000" w:rsidRDefault="00000000">
          <w:pPr>
            <w:pStyle w:val="AC971859514C42258CA149A0F770B6A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72E437756E485492038ADC2881CC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A00F470-2FB5-46F7-888D-B90B6794C566}"/>
      </w:docPartPr>
      <w:docPartBody>
        <w:p w:rsidR="00000000" w:rsidRDefault="00000000">
          <w:pPr>
            <w:pStyle w:val="9E72E437756E485492038ADC2881CC9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094EECB10C1488FB2EFC4EEC9BF69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1DC1D9-C410-481A-A419-FF451C8E11D7}"/>
      </w:docPartPr>
      <w:docPartBody>
        <w:p w:rsidR="00000000" w:rsidRDefault="00000000">
          <w:pPr>
            <w:pStyle w:val="A094EECB10C1488FB2EFC4EEC9BF692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BDF8670B3B14099956ED47230D853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8A39927-14C1-4780-AED8-D88EC1E8AE54}"/>
      </w:docPartPr>
      <w:docPartBody>
        <w:p w:rsidR="00000000" w:rsidRDefault="00000000">
          <w:pPr>
            <w:pStyle w:val="4BDF8670B3B14099956ED47230D8530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4DA6C48128C4E6EA6418BFD98A752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F90090B-D7FA-4727-9183-0C2489EA8A43}"/>
      </w:docPartPr>
      <w:docPartBody>
        <w:p w:rsidR="00000000" w:rsidRDefault="00000000">
          <w:pPr>
            <w:pStyle w:val="D4DA6C48128C4E6EA6418BFD98A752B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461C5B4EDF4E0ABA292CC0E37763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6E0D25-CBA6-4E3A-95C1-19359749BA3D}"/>
      </w:docPartPr>
      <w:docPartBody>
        <w:p w:rsidR="00000000" w:rsidRDefault="00000000">
          <w:pPr>
            <w:pStyle w:val="4A461C5B4EDF4E0ABA292CC0E37763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4C8197C9DF54D8FADF48356AABBD5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1CB830-947D-4214-BF11-2121B677F42F}"/>
      </w:docPartPr>
      <w:docPartBody>
        <w:p w:rsidR="00000000" w:rsidRDefault="00000000">
          <w:pPr>
            <w:pStyle w:val="F4C8197C9DF54D8FADF48356AABBD5F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275306EBB04C13A672D31318D4954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1899242-B668-4BC0-9E47-B8C89A3CBAB0}"/>
      </w:docPartPr>
      <w:docPartBody>
        <w:p w:rsidR="00000000" w:rsidRDefault="00000000">
          <w:pPr>
            <w:pStyle w:val="3E275306EBB04C13A672D31318D4954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555D27CBA94767B0A8CD4498A2DA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C7A305-9357-4201-8E26-B18B9B292F08}"/>
      </w:docPartPr>
      <w:docPartBody>
        <w:p w:rsidR="00000000" w:rsidRDefault="00000000">
          <w:pPr>
            <w:pStyle w:val="7C555D27CBA94767B0A8CD4498A2DA8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6336AD9ACA410AB966FC2A09837E1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097439-B844-4B66-BC5E-49297C23ED92}"/>
      </w:docPartPr>
      <w:docPartBody>
        <w:p w:rsidR="00000000" w:rsidRDefault="00000000">
          <w:pPr>
            <w:pStyle w:val="B56336AD9ACA410AB966FC2A09837E1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98DF26432604BB3B7BA1A1D08F0DF6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A4057DA-CA5F-45A7-84E5-CA4C61F1311A}"/>
      </w:docPartPr>
      <w:docPartBody>
        <w:p w:rsidR="00000000" w:rsidRDefault="00000000">
          <w:pPr>
            <w:pStyle w:val="498DF26432604BB3B7BA1A1D08F0DF6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047D92235C4F51B2C9B59A320EBA0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CCCFB3-DE5D-45C7-807C-895C518E1463}"/>
      </w:docPartPr>
      <w:docPartBody>
        <w:p w:rsidR="00000000" w:rsidRDefault="00000000">
          <w:pPr>
            <w:pStyle w:val="A9047D92235C4F51B2C9B59A320EBA0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9A6D8258D914223890E4376ACD4C07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E4094F4-5559-4AE9-8C59-C6157394D7C6}"/>
      </w:docPartPr>
      <w:docPartBody>
        <w:p w:rsidR="00000000" w:rsidRDefault="00000000">
          <w:pPr>
            <w:pStyle w:val="E9A6D8258D914223890E4376ACD4C07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F7546ED2E61401386A717E7A7DC26A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BF79AF-A2BE-4C3C-8C14-07E80BD45317}"/>
      </w:docPartPr>
      <w:docPartBody>
        <w:p w:rsidR="00000000" w:rsidRDefault="00000000">
          <w:pPr>
            <w:pStyle w:val="0F7546ED2E61401386A717E7A7DC26A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C7CE498DBCB4F92B4CE6E3C4CC0F85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9C548B-03F2-4341-B9AE-5B3442773C01}"/>
      </w:docPartPr>
      <w:docPartBody>
        <w:p w:rsidR="00000000" w:rsidRDefault="00000000">
          <w:pPr>
            <w:pStyle w:val="0C7CE498DBCB4F92B4CE6E3C4CC0F85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C72EBF3BED41D29F6D8BAB4FB7B93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77CD07-35F0-4D04-BE7D-8A58BBE60508}"/>
      </w:docPartPr>
      <w:docPartBody>
        <w:p w:rsidR="00000000" w:rsidRDefault="00000000">
          <w:pPr>
            <w:pStyle w:val="01C72EBF3BED41D29F6D8BAB4FB7B93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25DAFAC37854610B2AB74B7182F2F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823600-6EA4-4A24-B912-D0D951914AA6}"/>
      </w:docPartPr>
      <w:docPartBody>
        <w:p w:rsidR="00000000" w:rsidRDefault="00000000">
          <w:pPr>
            <w:pStyle w:val="B25DAFAC37854610B2AB74B7182F2F1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5E9D7FFAF54FB0B13996F942366B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798A62-9C90-423B-BA48-5B9B15CEC842}"/>
      </w:docPartPr>
      <w:docPartBody>
        <w:p w:rsidR="00000000" w:rsidRDefault="00000000">
          <w:pPr>
            <w:pStyle w:val="415E9D7FFAF54FB0B13996F942366B6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CE0066621B54365858E1314BCA192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1AC090-EC6A-4AB8-AF30-C581ED0D89EC}"/>
      </w:docPartPr>
      <w:docPartBody>
        <w:p w:rsidR="00000000" w:rsidRDefault="00000000">
          <w:pPr>
            <w:pStyle w:val="5CE0066621B54365858E1314BCA192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3177C3710E8452896699466DB778B9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56B03FF-E78E-4333-A62D-2144493DECB4}"/>
      </w:docPartPr>
      <w:docPartBody>
        <w:p w:rsidR="00000000" w:rsidRDefault="00000000">
          <w:pPr>
            <w:pStyle w:val="23177C3710E8452896699466DB778B9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6F4E01691BC49F79D76CFF7B16489C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665669-FD0E-4BDD-90C0-8C091D188DD1}"/>
      </w:docPartPr>
      <w:docPartBody>
        <w:p w:rsidR="00000000" w:rsidRDefault="00000000">
          <w:pPr>
            <w:pStyle w:val="B6F4E01691BC49F79D76CFF7B16489C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5F91D262454FEFA10F9C64E7000F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80734A-01AB-4FEF-BEB7-0E025FDBD57B}"/>
      </w:docPartPr>
      <w:docPartBody>
        <w:p w:rsidR="00000000" w:rsidRDefault="00000000">
          <w:pPr>
            <w:pStyle w:val="AF5F91D262454FEFA10F9C64E7000F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209EA8D8014A64AE5F0BDB4B3663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1527463-CA06-4357-873B-CD3FDDD27A1D}"/>
      </w:docPartPr>
      <w:docPartBody>
        <w:p w:rsidR="00000000" w:rsidRDefault="00000000">
          <w:pPr>
            <w:pStyle w:val="3E209EA8D8014A64AE5F0BDB4B3663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A04E0C715D4D01B66549BBF03502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A91621-66CD-494F-9FBB-A1F605310235}"/>
      </w:docPartPr>
      <w:docPartBody>
        <w:p w:rsidR="00000000" w:rsidRDefault="00000000">
          <w:pPr>
            <w:pStyle w:val="6DA04E0C715D4D01B66549BBF03502C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9334C3926BD44A5BF889E301DEC1F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A23CC58-A50B-4C38-B0A3-AA2403E2DD37}"/>
      </w:docPartPr>
      <w:docPartBody>
        <w:p w:rsidR="00000000" w:rsidRDefault="00000000">
          <w:pPr>
            <w:pStyle w:val="E9334C3926BD44A5BF889E301DEC1F9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5D80EFB86904D89BADCCC6AB6C9E36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473A59-23E1-4DFB-A3A9-6AB98A47305C}"/>
      </w:docPartPr>
      <w:docPartBody>
        <w:p w:rsidR="00000000" w:rsidRDefault="00000000">
          <w:pPr>
            <w:pStyle w:val="35D80EFB86904D89BADCCC6AB6C9E36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FD0A6651AF455C9268984BE00F85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29EDBE9-F070-44AF-9B84-4F65829A3989}"/>
      </w:docPartPr>
      <w:docPartBody>
        <w:p w:rsidR="00000000" w:rsidRDefault="00000000">
          <w:pPr>
            <w:pStyle w:val="7CFD0A6651AF455C9268984BE00F857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7007B4EFEFD49CDB83D9A1931791D2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3F5FDD-2BAC-4C5D-B6A0-58DDB95A8CEF}"/>
      </w:docPartPr>
      <w:docPartBody>
        <w:p w:rsidR="00000000" w:rsidRDefault="00000000">
          <w:pPr>
            <w:pStyle w:val="F7007B4EFEFD49CDB83D9A1931791D2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A16C0BD0024E0993180BD7EACE31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B070368-1D5D-4EB9-899C-E4F73146F9D2}"/>
      </w:docPartPr>
      <w:docPartBody>
        <w:p w:rsidR="00000000" w:rsidRDefault="00000000">
          <w:pPr>
            <w:pStyle w:val="4AA16C0BD0024E0993180BD7EACE31B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7C6E55AF95F43C48F464396372FC3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6FA3E62-2611-47E8-8B6B-103F81C46724}"/>
      </w:docPartPr>
      <w:docPartBody>
        <w:p w:rsidR="00000000" w:rsidRDefault="00000000">
          <w:pPr>
            <w:pStyle w:val="17C6E55AF95F43C48F464396372FC3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8CB138F7CA9427CA556356BB887F7B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4FB496-2D94-4A86-8D2E-6610B29F9662}"/>
      </w:docPartPr>
      <w:docPartBody>
        <w:p w:rsidR="00000000" w:rsidRDefault="00000000">
          <w:pPr>
            <w:pStyle w:val="18CB138F7CA9427CA556356BB887F7B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9172C25A1B9487E8B2547C0F2A220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97B2B1-422A-4662-AAF9-C80698947EFA}"/>
      </w:docPartPr>
      <w:docPartBody>
        <w:p w:rsidR="00000000" w:rsidRDefault="00000000">
          <w:pPr>
            <w:pStyle w:val="09172C25A1B9487E8B2547C0F2A220D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CD5F5C197E24A39BA079B299C2517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FAC4B3E-9787-4D7A-9303-D53B802C8128}"/>
      </w:docPartPr>
      <w:docPartBody>
        <w:p w:rsidR="00000000" w:rsidRDefault="00000000">
          <w:pPr>
            <w:pStyle w:val="9CD5F5C197E24A39BA079B299C2517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853E985111A43D7B61FCDDF4E3E13E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BF135BF-5439-4341-BA5A-9AD15E3B33AC}"/>
      </w:docPartPr>
      <w:docPartBody>
        <w:p w:rsidR="00000000" w:rsidRDefault="00000000">
          <w:pPr>
            <w:pStyle w:val="0853E985111A43D7B61FCDDF4E3E13E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12B67765B2468588B7590859399CC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4860B0-B324-4AB8-AA83-C4DF88DC7CA1}"/>
      </w:docPartPr>
      <w:docPartBody>
        <w:p w:rsidR="00000000" w:rsidRDefault="00000000">
          <w:pPr>
            <w:pStyle w:val="B312B67765B2468588B7590859399CC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947E3798684D40AE065322B7939CA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D78F16C-6233-4BE1-AC97-74BECF43B608}"/>
      </w:docPartPr>
      <w:docPartBody>
        <w:p w:rsidR="00000000" w:rsidRDefault="00000000">
          <w:pPr>
            <w:pStyle w:val="24947E3798684D40AE065322B7939CA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A73E5AAFD3C44D8ADA842D9DFFEA2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86048D-2F5A-4294-A6C0-EF76EA4DE3E1}"/>
      </w:docPartPr>
      <w:docPartBody>
        <w:p w:rsidR="00000000" w:rsidRDefault="00000000">
          <w:pPr>
            <w:pStyle w:val="AA73E5AAFD3C44D8ADA842D9DFFEA2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B3E8DBB8E5A4AA18F35869B7B2C50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363C78-5862-43E4-BBF5-84CEEC6DB725}"/>
      </w:docPartPr>
      <w:docPartBody>
        <w:p w:rsidR="00000000" w:rsidRDefault="00000000">
          <w:pPr>
            <w:pStyle w:val="DB3E8DBB8E5A4AA18F35869B7B2C505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2DF0649CA3434BA16CE3DEFD9310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5EDCF8-62C8-4F3D-A7B9-ACD9ABE75F0C}"/>
      </w:docPartPr>
      <w:docPartBody>
        <w:p w:rsidR="00000000" w:rsidRDefault="00000000">
          <w:pPr>
            <w:pStyle w:val="E02DF0649CA3434BA16CE3DEFD93103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618E6854AC042F1820F779E21D3D44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C9D6E49-BED4-4859-9072-7673C95B7970}"/>
      </w:docPartPr>
      <w:docPartBody>
        <w:p w:rsidR="00000000" w:rsidRDefault="00000000">
          <w:pPr>
            <w:pStyle w:val="3618E6854AC042F1820F779E21D3D44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E168163855A4685BF744EA06A54F1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D9DE522-6D8E-477B-A396-CE113AC8ED0F}"/>
      </w:docPartPr>
      <w:docPartBody>
        <w:p w:rsidR="00000000" w:rsidRDefault="00000000">
          <w:pPr>
            <w:pStyle w:val="BE168163855A4685BF744EA06A54F1C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F7B9A079AF34451B063920190D0C92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6C5B8F-8D07-4876-9E09-ADFA416CD522}"/>
      </w:docPartPr>
      <w:docPartBody>
        <w:p w:rsidR="00000000" w:rsidRDefault="00000000">
          <w:pPr>
            <w:pStyle w:val="1F7B9A079AF34451B063920190D0C92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BBA0AF99925466B98DC12E7873306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B78EFD-3F92-47DD-8426-7FF8F9BABD6D}"/>
      </w:docPartPr>
      <w:docPartBody>
        <w:p w:rsidR="00000000" w:rsidRDefault="00000000">
          <w:pPr>
            <w:pStyle w:val="9BBA0AF99925466B98DC12E7873306C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65D6752223047E1ABBA679A4C4CEA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9B8DD2-07A7-4134-B4FA-88834A132894}"/>
      </w:docPartPr>
      <w:docPartBody>
        <w:p w:rsidR="00000000" w:rsidRDefault="00000000">
          <w:pPr>
            <w:pStyle w:val="F65D6752223047E1ABBA679A4C4CEA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0167A1E78B84A8395D69EBF78E90DA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E0A533-92EB-45A1-A327-5487A52AB8FE}"/>
      </w:docPartPr>
      <w:docPartBody>
        <w:p w:rsidR="00000000" w:rsidRDefault="00000000">
          <w:pPr>
            <w:pStyle w:val="50167A1E78B84A8395D69EBF78E90DA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F2019A0E6A4415AB084C7DE4F503E2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15FC04-2371-4241-B88A-C5AA86F61C38}"/>
      </w:docPartPr>
      <w:docPartBody>
        <w:p w:rsidR="00000000" w:rsidRDefault="00000000">
          <w:pPr>
            <w:pStyle w:val="7F2019A0E6A4415AB084C7DE4F503E2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A0879BE82BD49DE8687971264F3276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4AAE517-C89D-4491-817A-C12139EBD481}"/>
      </w:docPartPr>
      <w:docPartBody>
        <w:p w:rsidR="00000000" w:rsidRDefault="00000000">
          <w:pPr>
            <w:pStyle w:val="8A0879BE82BD49DE8687971264F3276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A8731519AEC4E6AB41F45213C3C146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0FC704-03E1-48E6-AE4C-78172DFAEAF7}"/>
      </w:docPartPr>
      <w:docPartBody>
        <w:p w:rsidR="00000000" w:rsidRDefault="00000000">
          <w:pPr>
            <w:pStyle w:val="AA8731519AEC4E6AB41F45213C3C146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92D81D8FD74EAEB6011E5CB3A745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BF64EBF-CD6D-4938-96FB-1C97713287E1}"/>
      </w:docPartPr>
      <w:docPartBody>
        <w:p w:rsidR="00000000" w:rsidRDefault="00000000">
          <w:pPr>
            <w:pStyle w:val="A992D81D8FD74EAEB6011E5CB3A745B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0555E3097034BBA829FAF24574DE1A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371AD28-E1ED-437F-89AE-BCB385682F97}"/>
      </w:docPartPr>
      <w:docPartBody>
        <w:p w:rsidR="00000000" w:rsidRDefault="00000000">
          <w:pPr>
            <w:pStyle w:val="D0555E3097034BBA829FAF24574DE1A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2AF211DA92406D8EF5DF4A2866C7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C37C15-A505-4B28-9818-35D40A0CB987}"/>
      </w:docPartPr>
      <w:docPartBody>
        <w:p w:rsidR="00000000" w:rsidRDefault="00000000">
          <w:pPr>
            <w:pStyle w:val="E02AF211DA92406D8EF5DF4A2866C7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484054D93F74C79A85F4A337414D8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6DCA6D-3308-42E0-89B9-6307C4585EAC}"/>
      </w:docPartPr>
      <w:docPartBody>
        <w:p w:rsidR="00000000" w:rsidRDefault="00000000">
          <w:pPr>
            <w:pStyle w:val="8484054D93F74C79A85F4A337414D89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70B95200DFF4446A9340DA79F7A060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6AD7FB7-DA84-4D0B-AB73-A550E0B8E71A}"/>
      </w:docPartPr>
      <w:docPartBody>
        <w:p w:rsidR="00000000" w:rsidRDefault="00000000">
          <w:pPr>
            <w:pStyle w:val="E70B95200DFF4446A9340DA79F7A060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F00FCCB9C64D988402905D7E51D37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1F684D-F293-4419-B94E-B9DFA749CAB0}"/>
      </w:docPartPr>
      <w:docPartBody>
        <w:p w:rsidR="00000000" w:rsidRDefault="00000000">
          <w:pPr>
            <w:pStyle w:val="E1F00FCCB9C64D988402905D7E51D37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906BA671EC4CECA430470BA60D25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DBB797-201B-4DE7-B80B-183BE057CC8D}"/>
      </w:docPartPr>
      <w:docPartBody>
        <w:p w:rsidR="00000000" w:rsidRDefault="00000000">
          <w:pPr>
            <w:pStyle w:val="CE906BA671EC4CECA430470BA60D259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35B3E91995C41BA8AA96701457B079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C26214-228B-452B-8A55-4409757A0672}"/>
      </w:docPartPr>
      <w:docPartBody>
        <w:p w:rsidR="00000000" w:rsidRDefault="00000000">
          <w:pPr>
            <w:pStyle w:val="535B3E91995C41BA8AA96701457B079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C10CE3F4AB4526907CCC0C0A11EB1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2590024-05E8-44E0-AC6B-CB8DC3E35DA1}"/>
      </w:docPartPr>
      <w:docPartBody>
        <w:p w:rsidR="00000000" w:rsidRDefault="00000000">
          <w:pPr>
            <w:pStyle w:val="41C10CE3F4AB4526907CCC0C0A11EB1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714D3A6BD1845A6B1566102AB0D64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093A41-D49E-4CC0-B4CE-D6923D5AB5C4}"/>
      </w:docPartPr>
      <w:docPartBody>
        <w:p w:rsidR="00000000" w:rsidRDefault="00000000">
          <w:pPr>
            <w:pStyle w:val="F714D3A6BD1845A6B1566102AB0D64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C7C5EF3C9A44BB9A3E4998F3AB7F5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72ADC8-1374-41A1-B9BF-D9E7BBA314DD}"/>
      </w:docPartPr>
      <w:docPartBody>
        <w:p w:rsidR="00000000" w:rsidRDefault="00000000">
          <w:pPr>
            <w:pStyle w:val="89C7C5EF3C9A44BB9A3E4998F3AB7F5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E9D0D9321D2455F902AB70FAC3D80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3CEED9E-9C7F-4714-860C-63485D6C8BF3}"/>
      </w:docPartPr>
      <w:docPartBody>
        <w:p w:rsidR="00000000" w:rsidRDefault="00000000">
          <w:pPr>
            <w:pStyle w:val="6E9D0D9321D2455F902AB70FAC3D805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D043823DC842DC94D84DFD80D0825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6EF8ECB-8FAE-43A1-ADCC-1525BA31D302}"/>
      </w:docPartPr>
      <w:docPartBody>
        <w:p w:rsidR="00000000" w:rsidRDefault="00000000">
          <w:pPr>
            <w:pStyle w:val="7AD043823DC842DC94D84DFD80D0825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29D2820EA1A4F7296E929D0A91F87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93F6AB6-D8AB-4FC5-978F-B6A6D19C439C}"/>
      </w:docPartPr>
      <w:docPartBody>
        <w:p w:rsidR="00000000" w:rsidRDefault="00000000">
          <w:pPr>
            <w:pStyle w:val="529D2820EA1A4F7296E929D0A91F87F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9A7360BB1FA4C3D8D0146226417CA6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9E7A69-ECDE-4861-B581-C4BB727C7E41}"/>
      </w:docPartPr>
      <w:docPartBody>
        <w:p w:rsidR="00000000" w:rsidRDefault="00000000">
          <w:pPr>
            <w:pStyle w:val="09A7360BB1FA4C3D8D0146226417CA6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CA40DBB9F340FB88E1C680EA7C37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B86DCF-E94D-435C-AC22-823DD2BED752}"/>
      </w:docPartPr>
      <w:docPartBody>
        <w:p w:rsidR="00000000" w:rsidRDefault="00000000">
          <w:pPr>
            <w:pStyle w:val="3DCA40DBB9F340FB88E1C680EA7C37F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60FF4A1F04444CBFAF139FF75DEC3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7BC300-119E-4F54-9C35-F172DFDC6E04}"/>
      </w:docPartPr>
      <w:docPartBody>
        <w:p w:rsidR="00000000" w:rsidRDefault="00000000">
          <w:pPr>
            <w:pStyle w:val="6C60FF4A1F04444CBFAF139FF75DEC3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860839D1C446BE82E0E0BA9C0E53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ABD6F19-8173-4EE4-8B8B-568A95B71BCC}"/>
      </w:docPartPr>
      <w:docPartBody>
        <w:p w:rsidR="00000000" w:rsidRDefault="00000000">
          <w:pPr>
            <w:pStyle w:val="5B860839D1C446BE82E0E0BA9C0E53E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440964E547343FD9353B6D9B5A4D7D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D8E1A04-2495-4876-9809-7C131D15B0D3}"/>
      </w:docPartPr>
      <w:docPartBody>
        <w:p w:rsidR="00000000" w:rsidRDefault="00000000">
          <w:pPr>
            <w:pStyle w:val="E440964E547343FD9353B6D9B5A4D7D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C85FE412F8457190AB484C9222429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30DDEB-A018-426C-906B-B76DC164F336}"/>
      </w:docPartPr>
      <w:docPartBody>
        <w:p w:rsidR="00000000" w:rsidRDefault="00000000">
          <w:pPr>
            <w:pStyle w:val="0BC85FE412F8457190AB484C9222429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DF4E77FB48448DB27A3C91D36B27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8F737B3-6733-4F5B-BBD0-42098AB66698}"/>
      </w:docPartPr>
      <w:docPartBody>
        <w:p w:rsidR="00000000" w:rsidRDefault="00000000">
          <w:pPr>
            <w:pStyle w:val="3CDF4E77FB48448DB27A3C91D36B277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A8D4549E4E4DE799A5B64DC6B597D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7DECA9-C2A1-4098-954E-367186E3A404}"/>
      </w:docPartPr>
      <w:docPartBody>
        <w:p w:rsidR="00000000" w:rsidRDefault="00000000">
          <w:pPr>
            <w:pStyle w:val="95A8D4549E4E4DE799A5B64DC6B597D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BA1907B082145E7A01D5ED5F01EED3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2804B56-6C3C-4B59-8D67-77F67D93F06C}"/>
      </w:docPartPr>
      <w:docPartBody>
        <w:p w:rsidR="00000000" w:rsidRDefault="00000000">
          <w:pPr>
            <w:pStyle w:val="EBA1907B082145E7A01D5ED5F01EED3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EC0327CE30C49AAAE0613F01989E89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40F5A8-84F6-4568-BB12-2A9AC91334AF}"/>
      </w:docPartPr>
      <w:docPartBody>
        <w:p w:rsidR="00000000" w:rsidRDefault="00000000">
          <w:pPr>
            <w:pStyle w:val="3EC0327CE30C49AAAE0613F01989E89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DCAA4585A55453E86C35C3CC90F27C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5AF180-5E32-4E16-97F1-F57C3104BC48}"/>
      </w:docPartPr>
      <w:docPartBody>
        <w:p w:rsidR="00000000" w:rsidRDefault="00000000">
          <w:pPr>
            <w:pStyle w:val="1DCAA4585A55453E86C35C3CC90F27C1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4115E2BCC64B33A4B56AD1A36D122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B8B80F-DFC0-4590-BDF8-968F1F570681}"/>
      </w:docPartPr>
      <w:docPartBody>
        <w:p w:rsidR="00000000" w:rsidRDefault="00000000">
          <w:pPr>
            <w:pStyle w:val="414115E2BCC64B33A4B56AD1A36D122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EAAC64CF21524C438CC9C5177F2B7B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B9267AA-0703-4765-95B0-784B86F692C0}"/>
      </w:docPartPr>
      <w:docPartBody>
        <w:p w:rsidR="00000000" w:rsidRDefault="00000000">
          <w:pPr>
            <w:pStyle w:val="EAAC64CF21524C438CC9C5177F2B7B3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98E2973612A4193B105471C267990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611C0A-27DF-4CBF-B48F-B445210ADD86}"/>
      </w:docPartPr>
      <w:docPartBody>
        <w:p w:rsidR="00000000" w:rsidRDefault="00000000">
          <w:pPr>
            <w:pStyle w:val="B98E2973612A4193B105471C267990E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7EC6C5C2C144BEFB9F46C4E145FFD6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93D19A2-EA58-44ED-AA80-972AF26C5F02}"/>
      </w:docPartPr>
      <w:docPartBody>
        <w:p w:rsidR="00000000" w:rsidRDefault="00000000">
          <w:pPr>
            <w:pStyle w:val="A7EC6C5C2C144BEFB9F46C4E145FFD6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1C260C76F0445CF9BAE416B53995F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E265CA-6840-4F4E-B465-42D6F7D49572}"/>
      </w:docPartPr>
      <w:docPartBody>
        <w:p w:rsidR="00000000" w:rsidRDefault="00000000">
          <w:pPr>
            <w:pStyle w:val="91C260C76F0445CF9BAE416B53995F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0C2BF826FD64EDAA39514DAA262C4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9507F3-4073-4B2C-A8D9-6F392C0E0A80}"/>
      </w:docPartPr>
      <w:docPartBody>
        <w:p w:rsidR="00000000" w:rsidRDefault="00000000">
          <w:pPr>
            <w:pStyle w:val="00C2BF826FD64EDAA39514DAA262C41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30531A42C904C17B74B401AD77263F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C71CD1E-CD9C-4F8A-8BB9-FD5F6021EE5E}"/>
      </w:docPartPr>
      <w:docPartBody>
        <w:p w:rsidR="00000000" w:rsidRDefault="00000000">
          <w:pPr>
            <w:pStyle w:val="830531A42C904C17B74B401AD77263F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5AE182289554E5E8F772E83E01F9D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450FA1F-F304-4F50-8B0E-65A270DD9844}"/>
      </w:docPartPr>
      <w:docPartBody>
        <w:p w:rsidR="00000000" w:rsidRDefault="00000000">
          <w:pPr>
            <w:pStyle w:val="F5AE182289554E5E8F772E83E01F9D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3DFF6623FAA249BAA912FFCB4F6567A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72FB14C-8D0A-4AB5-BE47-4F3B3FEBF2E7}"/>
      </w:docPartPr>
      <w:docPartBody>
        <w:p w:rsidR="00000000" w:rsidRDefault="00000000">
          <w:pPr>
            <w:pStyle w:val="3DFF6623FAA249BAA912FFCB4F6567A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336EFE03C949A499F7C7B45F83D13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0CF8C7-4831-4053-90F1-C2B62B90F307}"/>
      </w:docPartPr>
      <w:docPartBody>
        <w:p w:rsidR="00000000" w:rsidRDefault="00000000">
          <w:pPr>
            <w:pStyle w:val="06336EFE03C949A499F7C7B45F83D13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2DC692172D74AA0AC0A4515CB724C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5529D33-34DC-4D4F-B6BB-E5AA578F49E3}"/>
      </w:docPartPr>
      <w:docPartBody>
        <w:p w:rsidR="00000000" w:rsidRDefault="00000000">
          <w:pPr>
            <w:pStyle w:val="92DC692172D74AA0AC0A4515CB724CD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FCAC22E23E640F3A432C0FE36D1B6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B2992D1-D37D-47DA-B058-89D3682F73BF}"/>
      </w:docPartPr>
      <w:docPartBody>
        <w:p w:rsidR="00000000" w:rsidRDefault="00000000">
          <w:pPr>
            <w:pStyle w:val="9FCAC22E23E640F3A432C0FE36D1B648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920D796B03471CB72CAA825ADCDC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5737024-369F-4199-9021-2E7828D13A76}"/>
      </w:docPartPr>
      <w:docPartBody>
        <w:p w:rsidR="00000000" w:rsidRDefault="00000000">
          <w:pPr>
            <w:pStyle w:val="FD920D796B03471CB72CAA825ADCDCE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36D7DAEA0194395806E38D570B779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144E31-9D51-4A60-880E-CDF2AF6DD506}"/>
      </w:docPartPr>
      <w:docPartBody>
        <w:p w:rsidR="00000000" w:rsidRDefault="00000000">
          <w:pPr>
            <w:pStyle w:val="B36D7DAEA0194395806E38D570B7797B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20C543330C45B0AC01D5528D2D21F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07BE62-23B7-4DC8-B0C9-D870EE67485E}"/>
      </w:docPartPr>
      <w:docPartBody>
        <w:p w:rsidR="00000000" w:rsidRDefault="00000000">
          <w:pPr>
            <w:pStyle w:val="0E20C543330C45B0AC01D5528D2D21F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C497CBC2EB8468CB0AE86E9E5FA04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DDC2EC-5FBC-489E-983D-88F58274F7E3}"/>
      </w:docPartPr>
      <w:docPartBody>
        <w:p w:rsidR="00000000" w:rsidRDefault="00000000">
          <w:pPr>
            <w:pStyle w:val="FC497CBC2EB8468CB0AE86E9E5FA045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4AF9A0BAF62412CB82A8C0C908FFB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F84693E-407E-4756-8D6E-1DE25AD0706C}"/>
      </w:docPartPr>
      <w:docPartBody>
        <w:p w:rsidR="00000000" w:rsidRDefault="00000000">
          <w:pPr>
            <w:pStyle w:val="B4AF9A0BAF62412CB82A8C0C908FFB50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129912FFEB4C40A1EBF24CC3DDB3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62A0E4-3C33-41B0-932B-444628074152}"/>
      </w:docPartPr>
      <w:docPartBody>
        <w:p w:rsidR="00000000" w:rsidRDefault="00000000">
          <w:pPr>
            <w:pStyle w:val="A2129912FFEB4C40A1EBF24CC3DDB3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7F3E15C848C43DCB516CDF3411CFA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C96DFCF-A383-4627-9186-477AB18BA004}"/>
      </w:docPartPr>
      <w:docPartBody>
        <w:p w:rsidR="00000000" w:rsidRDefault="00000000">
          <w:pPr>
            <w:pStyle w:val="F7F3E15C848C43DCB516CDF3411CFA9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9089CDC63774367AECAABFFE612A3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A6AA2C-B711-467B-AF4F-A44A180B641E}"/>
      </w:docPartPr>
      <w:docPartBody>
        <w:p w:rsidR="00000000" w:rsidRDefault="00000000">
          <w:pPr>
            <w:pStyle w:val="A9089CDC63774367AECAABFFE612A32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88033F17CD40AB81624CE6E0FC2B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83CA606-B690-44D3-AEBF-510A43B26EA1}"/>
      </w:docPartPr>
      <w:docPartBody>
        <w:p w:rsidR="00000000" w:rsidRDefault="00000000">
          <w:pPr>
            <w:pStyle w:val="4E88033F17CD40AB81624CE6E0FC2B9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6C0366CDB794184AFFE31D7337D416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BCFFD1-046A-4540-94A0-32B70AD6348E}"/>
      </w:docPartPr>
      <w:docPartBody>
        <w:p w:rsidR="00000000" w:rsidRDefault="00000000">
          <w:pPr>
            <w:pStyle w:val="66C0366CDB794184AFFE31D7337D416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4142AF7D3F4BA0828404E6B6A43E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F3308D-538F-423F-8CD2-73950F52FA29}"/>
      </w:docPartPr>
      <w:docPartBody>
        <w:p w:rsidR="00000000" w:rsidRDefault="00000000">
          <w:pPr>
            <w:pStyle w:val="AF4142AF7D3F4BA0828404E6B6A43E8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9EEC14BA1D4D52B5D43418D73EB1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FC7256-13A1-4B7D-82C0-D60099F65B29}"/>
      </w:docPartPr>
      <w:docPartBody>
        <w:p w:rsidR="00000000" w:rsidRDefault="00000000">
          <w:pPr>
            <w:pStyle w:val="0E9EEC14BA1D4D52B5D43418D73EB17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17982263AB2403C852948802E9FC7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8615A0F-5F99-4D7D-AE2A-28900CF6CDF4}"/>
      </w:docPartPr>
      <w:docPartBody>
        <w:p w:rsidR="00000000" w:rsidRDefault="00000000">
          <w:pPr>
            <w:pStyle w:val="417982263AB2403C852948802E9FC7E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C3CDB45A574A949156E4936BCDA1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72145A1-E834-48A4-A3FC-7F46B0D9CFCB}"/>
      </w:docPartPr>
      <w:docPartBody>
        <w:p w:rsidR="00000000" w:rsidRDefault="00000000">
          <w:pPr>
            <w:pStyle w:val="96C3CDB45A574A949156E4936BCDA1C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E6ECA43AEF44B308534378E738887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0B2DAF9-0282-4527-8F36-3A4F6BA5F41D}"/>
      </w:docPartPr>
      <w:docPartBody>
        <w:p w:rsidR="00000000" w:rsidRDefault="00000000">
          <w:pPr>
            <w:pStyle w:val="5E6ECA43AEF44B308534378E738887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FA65B800FC41C9BB2D210F48688B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2CF886-D64F-4909-BB87-DD21D6E39B6B}"/>
      </w:docPartPr>
      <w:docPartBody>
        <w:p w:rsidR="00000000" w:rsidRDefault="00000000">
          <w:pPr>
            <w:pStyle w:val="8DFA65B800FC41C9BB2D210F48688B9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0E127927EB48FFA7D51E71825FCF0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2A5DFEA-E454-4CAA-A318-7BE63F94DBC3}"/>
      </w:docPartPr>
      <w:docPartBody>
        <w:p w:rsidR="00000000" w:rsidRDefault="00000000">
          <w:pPr>
            <w:pStyle w:val="6D0E127927EB48FFA7D51E71825FCF0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FD4CB06DEE04E88839C5A684E5A54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AB9581-DDBB-4F7C-8EF3-2D1D7270BC1E}"/>
      </w:docPartPr>
      <w:docPartBody>
        <w:p w:rsidR="00000000" w:rsidRDefault="00000000">
          <w:pPr>
            <w:pStyle w:val="EFD4CB06DEE04E88839C5A684E5A54D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68855A875CE48B786812377E065D2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A01BFB-3C40-4116-A213-94F2C71B274A}"/>
      </w:docPartPr>
      <w:docPartBody>
        <w:p w:rsidR="00000000" w:rsidRDefault="00000000">
          <w:pPr>
            <w:pStyle w:val="868855A875CE48B786812377E065D2A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F4C8C58FF448068714CABB61F0EAA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C30F10C-43A8-465C-AB22-A595B9461FA0}"/>
      </w:docPartPr>
      <w:docPartBody>
        <w:p w:rsidR="00000000" w:rsidRDefault="00000000">
          <w:pPr>
            <w:pStyle w:val="C1F4C8C58FF448068714CABB61F0EAA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ECD02CBEA4E49A08D3A0F7408C3C54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23BC977-91C5-4968-9F76-F33FC78E1F9F}"/>
      </w:docPartPr>
      <w:docPartBody>
        <w:p w:rsidR="00000000" w:rsidRDefault="00000000">
          <w:pPr>
            <w:pStyle w:val="0ECD02CBEA4E49A08D3A0F7408C3C54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100AA98210B4DF39505FFC06C85164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C02682-64B8-4FD1-B768-8BB8F21C2A6E}"/>
      </w:docPartPr>
      <w:docPartBody>
        <w:p w:rsidR="00000000" w:rsidRDefault="00000000">
          <w:pPr>
            <w:pStyle w:val="0100AA98210B4DF39505FFC06C85164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2BC938F60E40848A3C8A61C4004A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766BE54-5847-4916-A656-13C24A429E04}"/>
      </w:docPartPr>
      <w:docPartBody>
        <w:p w:rsidR="00000000" w:rsidRDefault="00000000">
          <w:pPr>
            <w:pStyle w:val="C32BC938F60E40848A3C8A61C4004A6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36EAD0BE3574A24B29A53FD93823B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EBB0C4-8F98-40A5-A0F5-75A03C5A00F8}"/>
      </w:docPartPr>
      <w:docPartBody>
        <w:p w:rsidR="00000000" w:rsidRDefault="00000000">
          <w:pPr>
            <w:pStyle w:val="436EAD0BE3574A24B29A53FD93823BF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2128639C2704943B21705FA4798D46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98F5ECA-C4BE-43D7-B078-782D031C9D83}"/>
      </w:docPartPr>
      <w:docPartBody>
        <w:p w:rsidR="00000000" w:rsidRDefault="00000000">
          <w:pPr>
            <w:pStyle w:val="12128639C2704943B21705FA4798D46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638B8476384821AD4C94935D45FEE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511AC34-23B2-44CA-982C-CBA77ECE1371}"/>
      </w:docPartPr>
      <w:docPartBody>
        <w:p w:rsidR="00000000" w:rsidRDefault="00000000">
          <w:pPr>
            <w:pStyle w:val="F1638B8476384821AD4C94935D45FEE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7FF8E553FFE43089E85A516B21273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24BB826-C9F1-4897-BD26-426D015C122A}"/>
      </w:docPartPr>
      <w:docPartBody>
        <w:p w:rsidR="00000000" w:rsidRDefault="00000000">
          <w:pPr>
            <w:pStyle w:val="67FF8E553FFE43089E85A516B21273A6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4ACC983C7BB943F6B798DAA6E668F04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8567BF-9992-4162-90D8-0E4BDAFDEF07}"/>
      </w:docPartPr>
      <w:docPartBody>
        <w:p w:rsidR="00000000" w:rsidRDefault="00000000">
          <w:pPr>
            <w:pStyle w:val="4ACC983C7BB943F6B798DAA6E668F04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5321E5EF08401EA51AD116BCF9C4B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2656312-B4F8-4928-8099-891CDEE9F04F}"/>
      </w:docPartPr>
      <w:docPartBody>
        <w:p w:rsidR="00000000" w:rsidRDefault="00000000">
          <w:pPr>
            <w:pStyle w:val="B05321E5EF08401EA51AD116BCF9C4B5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3894265582245BFB886E4EBC3E8F1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DB795D9-D5A1-42A3-B8C1-0987BABB4AAC}"/>
      </w:docPartPr>
      <w:docPartBody>
        <w:p w:rsidR="00000000" w:rsidRDefault="00000000">
          <w:pPr>
            <w:pStyle w:val="C3894265582245BFB886E4EBC3E8F11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00B5BECBE2421692F509059942C3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5F2F05C-6940-42BE-873B-2655F224E1D9}"/>
      </w:docPartPr>
      <w:docPartBody>
        <w:p w:rsidR="00000000" w:rsidRDefault="00000000">
          <w:pPr>
            <w:pStyle w:val="D300B5BECBE2421692F509059942C31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4D41D963167742EFAC84CB189304CD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BC5F506-930E-4A06-B2D5-23D3EE4741D9}"/>
      </w:docPartPr>
      <w:docPartBody>
        <w:p w:rsidR="00000000" w:rsidRDefault="00000000">
          <w:pPr>
            <w:pStyle w:val="4D41D963167742EFAC84CB189304CDB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29B7D6CE4347F4BF3FD2495934069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35783E1-06BD-4157-A8C8-9D52BD762031}"/>
      </w:docPartPr>
      <w:docPartBody>
        <w:p w:rsidR="00000000" w:rsidRDefault="00000000">
          <w:pPr>
            <w:pStyle w:val="8D29B7D6CE4347F4BF3FD2495934069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9B6332D7E1E4131BB560DBA8054C8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BC6488-29A2-4185-9051-BA688CA4B4B1}"/>
      </w:docPartPr>
      <w:docPartBody>
        <w:p w:rsidR="00000000" w:rsidRDefault="00000000">
          <w:pPr>
            <w:pStyle w:val="89B6332D7E1E4131BB560DBA8054C8A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4582B965DDD4546A4D5ADECC084C67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62A7D9-61B2-4E37-B37D-D813F74D481D}"/>
      </w:docPartPr>
      <w:docPartBody>
        <w:p w:rsidR="00000000" w:rsidRDefault="00000000">
          <w:pPr>
            <w:pStyle w:val="A4582B965DDD4546A4D5ADECC084C676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AA8022D5DE347CBAE9C8C1A5DA812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FE7EE3-8881-44B0-9BEF-63CD08251686}"/>
      </w:docPartPr>
      <w:docPartBody>
        <w:p w:rsidR="00000000" w:rsidRDefault="00000000">
          <w:pPr>
            <w:pStyle w:val="7AA8022D5DE347CBAE9C8C1A5DA8121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CFEE185E4A746F88E709966F5DB3E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7950C4-8EAC-41EC-8C83-5278700E4115}"/>
      </w:docPartPr>
      <w:docPartBody>
        <w:p w:rsidR="00000000" w:rsidRDefault="00000000">
          <w:pPr>
            <w:pStyle w:val="2CFEE185E4A746F88E709966F5DB3E3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63C9DB5BB1845F499921EFF097A3C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612730-4E94-4E29-96F0-2BDB778AB5B3}"/>
      </w:docPartPr>
      <w:docPartBody>
        <w:p w:rsidR="00000000" w:rsidRDefault="00000000">
          <w:pPr>
            <w:pStyle w:val="D63C9DB5BB1845F499921EFF097A3CC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D0DF655E3714C6DA90A1717EEFC385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C0D8612-FAE9-442E-90E3-CC21A528F819}"/>
      </w:docPartPr>
      <w:docPartBody>
        <w:p w:rsidR="00000000" w:rsidRDefault="00000000">
          <w:pPr>
            <w:pStyle w:val="8D0DF655E3714C6DA90A1717EEFC385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4596AA07FB41DB9BB9B62AEDA51B7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A723303-A943-4935-ABB4-A23F5428DC56}"/>
      </w:docPartPr>
      <w:docPartBody>
        <w:p w:rsidR="00000000" w:rsidRDefault="00000000">
          <w:pPr>
            <w:pStyle w:val="DE4596AA07FB41DB9BB9B62AEDA51B7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F92D4D4463C485782131BB300DC419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36A8A8-C63A-4C32-9DD2-32139C1BA8F2}"/>
      </w:docPartPr>
      <w:docPartBody>
        <w:p w:rsidR="00000000" w:rsidRDefault="00000000">
          <w:pPr>
            <w:pStyle w:val="EF92D4D4463C485782131BB300DC419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970D7ABF7474ADBAA8835C087B1851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F34E6E-1565-4310-BE0C-166F997D8412}"/>
      </w:docPartPr>
      <w:docPartBody>
        <w:p w:rsidR="00000000" w:rsidRDefault="00000000">
          <w:pPr>
            <w:pStyle w:val="3970D7ABF7474ADBAA8835C087B1851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263FAD3A4049FCBA1AA9E4B007992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539E6F-A5AD-491D-93AE-E3A7A11D5AA6}"/>
      </w:docPartPr>
      <w:docPartBody>
        <w:p w:rsidR="00000000" w:rsidRDefault="00000000">
          <w:pPr>
            <w:pStyle w:val="EE263FAD3A4049FCBA1AA9E4B007992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F91484291434C52883E0620914B13D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2408F3-A4D7-48D4-8550-7D8DADB2D106}"/>
      </w:docPartPr>
      <w:docPartBody>
        <w:p w:rsidR="00000000" w:rsidRDefault="00000000">
          <w:pPr>
            <w:pStyle w:val="2F91484291434C52883E0620914B13DA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0B89FC1209CB49EB807478822F6520B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8A40A5-66ED-4AC0-8088-3F065368B98E}"/>
      </w:docPartPr>
      <w:docPartBody>
        <w:p w:rsidR="00000000" w:rsidRDefault="00000000">
          <w:pPr>
            <w:pStyle w:val="0B89FC1209CB49EB807478822F6520B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F785EC9549E4C6486DA449406902E0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CAA601-B0B9-499D-8570-48B636EEE5BB}"/>
      </w:docPartPr>
      <w:docPartBody>
        <w:p w:rsidR="00000000" w:rsidRDefault="00000000">
          <w:pPr>
            <w:pStyle w:val="AF785EC9549E4C6486DA449406902E0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1B0F6EE414D4A0BAA0950F4A5531BE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E39C68E-ADB0-4BDD-9D2B-77CDF0429EB1}"/>
      </w:docPartPr>
      <w:docPartBody>
        <w:p w:rsidR="00000000" w:rsidRDefault="00000000">
          <w:pPr>
            <w:pStyle w:val="11B0F6EE414D4A0BAA0950F4A5531BE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9BB681BE734945937ABC1737CF71A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05C37D-71A0-4820-AB84-4651B5A868B1}"/>
      </w:docPartPr>
      <w:docPartBody>
        <w:p w:rsidR="00000000" w:rsidRDefault="00000000">
          <w:pPr>
            <w:pStyle w:val="9E9BB681BE734945937ABC1737CF71A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FBCD662B3544567811569FF6D57C2E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DD29759-36C7-43D3-8273-4A3D2B91E893}"/>
      </w:docPartPr>
      <w:docPartBody>
        <w:p w:rsidR="00000000" w:rsidRDefault="00000000">
          <w:pPr>
            <w:pStyle w:val="FFBCD662B3544567811569FF6D57C2E1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7ACA3C5B1A40D5A2AFF332CCB247F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813F79-7E3B-4320-B983-6DAFC88A261D}"/>
      </w:docPartPr>
      <w:docPartBody>
        <w:p w:rsidR="00000000" w:rsidRDefault="00000000">
          <w:pPr>
            <w:pStyle w:val="B57ACA3C5B1A40D5A2AFF332CCB247F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08C11505D4449B3844AD493517767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ECCC81A-C265-43E3-B8D4-1A5FA698E6E3}"/>
      </w:docPartPr>
      <w:docPartBody>
        <w:p w:rsidR="00000000" w:rsidRDefault="00000000">
          <w:pPr>
            <w:pStyle w:val="C08C11505D4449B3844AD493517767B3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65C83E48597454995CAE2C72FEEA1B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57632EC-BCB5-4AFC-B237-9CDD5A8BEFF3}"/>
      </w:docPartPr>
      <w:docPartBody>
        <w:p w:rsidR="00000000" w:rsidRDefault="00000000">
          <w:pPr>
            <w:pStyle w:val="165C83E48597454995CAE2C72FEEA1B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A5BE4771BD4D11B3E5B2FB9777D2A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6AE99E-738F-45FF-8DD8-73A200C9F58A}"/>
      </w:docPartPr>
      <w:docPartBody>
        <w:p w:rsidR="00000000" w:rsidRDefault="00000000">
          <w:pPr>
            <w:pStyle w:val="D3A5BE4771BD4D11B3E5B2FB9777D2A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0B682EC6EFF434995262D7EACF4B71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3D44879-E6FF-412A-AACF-3456F9611A43}"/>
      </w:docPartPr>
      <w:docPartBody>
        <w:p w:rsidR="00000000" w:rsidRDefault="00000000">
          <w:pPr>
            <w:pStyle w:val="10B682EC6EFF434995262D7EACF4B711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978DB82D5D44435A5079117FDFF360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420A12-ECAB-4DD4-8BDE-E52AD81FD014}"/>
      </w:docPartPr>
      <w:docPartBody>
        <w:p w:rsidR="00000000" w:rsidRDefault="00000000">
          <w:pPr>
            <w:pStyle w:val="6978DB82D5D44435A5079117FDFF360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68F7EA126E544CB89670676924F9C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93DD9BF-AA43-4DB9-9AB8-72B14D5D5D4B}"/>
      </w:docPartPr>
      <w:docPartBody>
        <w:p w:rsidR="00000000" w:rsidRDefault="00000000">
          <w:pPr>
            <w:pStyle w:val="968F7EA126E544CB89670676924F9C9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E88220B587C464B8FCE301C192B970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EC757B-BFEE-4962-99DA-8D01C6DEE894}"/>
      </w:docPartPr>
      <w:docPartBody>
        <w:p w:rsidR="00000000" w:rsidRDefault="00000000">
          <w:pPr>
            <w:pStyle w:val="9E88220B587C464B8FCE301C192B970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A71002261F4C7689C370830972864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E586928-1666-40EC-BBD1-804049143F7C}"/>
      </w:docPartPr>
      <w:docPartBody>
        <w:p w:rsidR="00000000" w:rsidRDefault="00000000">
          <w:pPr>
            <w:pStyle w:val="CEA71002261F4C7689C370830972864F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7CAA0E68C59049CF9D9A26201FCF323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1396AF0-BC22-4A6C-9F9C-AD0DF37BAC75}"/>
      </w:docPartPr>
      <w:docPartBody>
        <w:p w:rsidR="00000000" w:rsidRDefault="00000000">
          <w:pPr>
            <w:pStyle w:val="7CAA0E68C59049CF9D9A26201FCF323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C0B328DFDED4A06A5BD992458E3BB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E5482E1-FC64-4EB3-AF2A-C305621C87B8}"/>
      </w:docPartPr>
      <w:docPartBody>
        <w:p w:rsidR="00000000" w:rsidRDefault="00000000">
          <w:pPr>
            <w:pStyle w:val="6C0B328DFDED4A06A5BD992458E3BB1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5642B7E7C91426BB7EDB90C86F840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7601EE-9A4E-4ACA-AC2F-6D5B61E13D68}"/>
      </w:docPartPr>
      <w:docPartBody>
        <w:p w:rsidR="00000000" w:rsidRDefault="00000000">
          <w:pPr>
            <w:pStyle w:val="85642B7E7C91426BB7EDB90C86F8404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A218EA37EC47338187B1181FADAB8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11A58C-E6F7-446D-95EC-FCBB20FDE883}"/>
      </w:docPartPr>
      <w:docPartBody>
        <w:p w:rsidR="00000000" w:rsidRDefault="00000000">
          <w:pPr>
            <w:pStyle w:val="65A218EA37EC47338187B1181FADAB8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261ADB191E141338D65C5E8F968780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9CA7CE-CEC9-4B0E-823C-60A5E85C5180}"/>
      </w:docPartPr>
      <w:docPartBody>
        <w:p w:rsidR="00000000" w:rsidRDefault="00000000">
          <w:pPr>
            <w:pStyle w:val="7261ADB191E141338D65C5E8F968780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63E585A7BA745C2965750DFC369DA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736F68A-D192-446C-81B5-E54B5FD61B35}"/>
      </w:docPartPr>
      <w:docPartBody>
        <w:p w:rsidR="00000000" w:rsidRDefault="00000000">
          <w:pPr>
            <w:pStyle w:val="A63E585A7BA745C2965750DFC369DAC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6962269B0AA42CAAD7EED7A7F3ECD9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E9855AA-8CB0-4D86-BBE2-3FC97502F990}"/>
      </w:docPartPr>
      <w:docPartBody>
        <w:p w:rsidR="00000000" w:rsidRDefault="00000000">
          <w:pPr>
            <w:pStyle w:val="06962269B0AA42CAAD7EED7A7F3ECD9D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5BC248B549D432E95DA1EF51B98F60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9359BE-11F8-4737-82E4-72FBE86C3FE5}"/>
      </w:docPartPr>
      <w:docPartBody>
        <w:p w:rsidR="00000000" w:rsidRDefault="00000000">
          <w:pPr>
            <w:pStyle w:val="B5BC248B549D432E95DA1EF51B98F60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5F22717A74B4695A4894561A5EDD64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56D6876-0717-4110-A092-342E9B35C552}"/>
      </w:docPartPr>
      <w:docPartBody>
        <w:p w:rsidR="00000000" w:rsidRDefault="00000000">
          <w:pPr>
            <w:pStyle w:val="25F22717A74B4695A4894561A5EDD64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5DCC499AB614F8D94DF3FC8D3C8B68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27A819-6A8F-4A16-AD1A-CB4C1F6D2E4E}"/>
      </w:docPartPr>
      <w:docPartBody>
        <w:p w:rsidR="00000000" w:rsidRDefault="00000000">
          <w:pPr>
            <w:pStyle w:val="95DCC499AB614F8D94DF3FC8D3C8B68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0E992C9D9D54533922BDFED589AF79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7E0400C-685E-46A3-8954-A027CAFE70C8}"/>
      </w:docPartPr>
      <w:docPartBody>
        <w:p w:rsidR="00000000" w:rsidRDefault="00000000">
          <w:pPr>
            <w:pStyle w:val="A0E992C9D9D54533922BDFED589AF79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B1A540E875C94AFE9D3465CD7E7886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2E46F5E-FD56-416E-9FFD-49F4147C1493}"/>
      </w:docPartPr>
      <w:docPartBody>
        <w:p w:rsidR="00000000" w:rsidRDefault="00000000">
          <w:pPr>
            <w:pStyle w:val="B1A540E875C94AFE9D3465CD7E78866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78092B88AA84C1594B7B0A25084DB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1FA207E-C85E-4B82-83F4-5A084DDFDDBA}"/>
      </w:docPartPr>
      <w:docPartBody>
        <w:p w:rsidR="00000000" w:rsidRDefault="00000000">
          <w:pPr>
            <w:pStyle w:val="778092B88AA84C1594B7B0A25084DB1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412FDAF5FF449BDB27867E4B6B567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3E6FE42-20DF-4461-B4E2-EE4BDDCF65E5}"/>
      </w:docPartPr>
      <w:docPartBody>
        <w:p w:rsidR="00000000" w:rsidRDefault="00000000">
          <w:pPr>
            <w:pStyle w:val="2412FDAF5FF449BDB27867E4B6B56792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5B7D93CAAB5444CCB5569E7738A6601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BCE6CD3-6232-43DE-9AC2-719A276CB416}"/>
      </w:docPartPr>
      <w:docPartBody>
        <w:p w:rsidR="00000000" w:rsidRDefault="00000000">
          <w:pPr>
            <w:pStyle w:val="5B7D93CAAB5444CCB5569E7738A6601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AD0DD4078424D81B108E98AB85F7C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A17CA94-55DD-40CC-A30F-29D976B64405}"/>
      </w:docPartPr>
      <w:docPartBody>
        <w:p w:rsidR="00000000" w:rsidRDefault="00000000">
          <w:pPr>
            <w:pStyle w:val="3AD0DD4078424D81B108E98AB85F7C1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2A31DA71CFB4838B9DFCEBDA52731E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23E3487-DE9B-4B1D-A0ED-022677B621D0}"/>
      </w:docPartPr>
      <w:docPartBody>
        <w:p w:rsidR="00000000" w:rsidRDefault="00000000">
          <w:pPr>
            <w:pStyle w:val="F2A31DA71CFB4838B9DFCEBDA52731E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FDD264AD5B4245B2D67F273A1B631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E9005D3-5954-42B2-AC58-2694F8B67453}"/>
      </w:docPartPr>
      <w:docPartBody>
        <w:p w:rsidR="00000000" w:rsidRDefault="00000000">
          <w:pPr>
            <w:pStyle w:val="6DFDD264AD5B4245B2D67F273A1B631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59C31F2BA6649EDBD2B29D10E1F7E9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3002EDA-B4B6-453E-8517-D9D1AC6E5138}"/>
      </w:docPartPr>
      <w:docPartBody>
        <w:p w:rsidR="00000000" w:rsidRDefault="00000000">
          <w:pPr>
            <w:pStyle w:val="E59C31F2BA6649EDBD2B29D10E1F7E9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5ABDCF6BB17411395964E1A8C064F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576D32-4D10-427A-95A2-6462074D294A}"/>
      </w:docPartPr>
      <w:docPartBody>
        <w:p w:rsidR="00000000" w:rsidRDefault="00000000">
          <w:pPr>
            <w:pStyle w:val="35ABDCF6BB17411395964E1A8C064F3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8BCE603CAA349C6ACCDC959BFE592D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9ED8549-37B9-4DCE-9C04-910859B602DC}"/>
      </w:docPartPr>
      <w:docPartBody>
        <w:p w:rsidR="00000000" w:rsidRDefault="00000000">
          <w:pPr>
            <w:pStyle w:val="88BCE603CAA349C6ACCDC959BFE592D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0B9452FC0DD48668706C25E3439D6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DE2F2D0-DA95-4F69-A6A9-44E3A755448F}"/>
      </w:docPartPr>
      <w:docPartBody>
        <w:p w:rsidR="00000000" w:rsidRDefault="00000000">
          <w:pPr>
            <w:pStyle w:val="B0B9452FC0DD48668706C25E3439D6A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1223EC6BD4B4F9E8B7F7EDCFE31581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F6354F8-F533-4929-9A7B-B6F697736D72}"/>
      </w:docPartPr>
      <w:docPartBody>
        <w:p w:rsidR="00000000" w:rsidRDefault="00000000">
          <w:pPr>
            <w:pStyle w:val="C1223EC6BD4B4F9E8B7F7EDCFE31581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FAFFE10FF384CDC84366FFAB45B84E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F65059F-DA45-4068-A97A-5C859165C587}"/>
      </w:docPartPr>
      <w:docPartBody>
        <w:p w:rsidR="00000000" w:rsidRDefault="00000000">
          <w:pPr>
            <w:pStyle w:val="CFAFFE10FF384CDC84366FFAB45B84E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7EA10655544C16830F18900733337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8F076B5-99F2-4484-8025-51633CEB90FD}"/>
      </w:docPartPr>
      <w:docPartBody>
        <w:p w:rsidR="00000000" w:rsidRDefault="00000000">
          <w:pPr>
            <w:pStyle w:val="387EA10655544C16830F189007333371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0D6EA1A912D4F7DA5CAED09B1BDEDC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DB7E30-BD4E-4D65-B790-3AFE0A0EFDBE}"/>
      </w:docPartPr>
      <w:docPartBody>
        <w:p w:rsidR="00000000" w:rsidRDefault="00000000">
          <w:pPr>
            <w:pStyle w:val="D0D6EA1A912D4F7DA5CAED09B1BDEDC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EDAC5709A8441D39A33158BFB4F656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31B34AC-47EA-4496-A15A-3DBBA7625263}"/>
      </w:docPartPr>
      <w:docPartBody>
        <w:p w:rsidR="00000000" w:rsidRDefault="00000000">
          <w:pPr>
            <w:pStyle w:val="EEDAC5709A8441D39A33158BFB4F656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16247F810564284815F81933B7004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5C68F7D-817E-426C-994E-13CDA7C28FA2}"/>
      </w:docPartPr>
      <w:docPartBody>
        <w:p w:rsidR="00000000" w:rsidRDefault="00000000">
          <w:pPr>
            <w:pStyle w:val="816247F810564284815F81933B7004D9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15EE23D1478D44C894E4C40465B5581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82B10F3-94C7-4DC3-B937-402BA07D65DC}"/>
      </w:docPartPr>
      <w:docPartBody>
        <w:p w:rsidR="00000000" w:rsidRDefault="00000000">
          <w:pPr>
            <w:pStyle w:val="15EE23D1478D44C894E4C40465B5581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81E3036E4C243619A495F5E5720D7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679750D-28B7-403E-AE29-65331433EA4F}"/>
      </w:docPartPr>
      <w:docPartBody>
        <w:p w:rsidR="00000000" w:rsidRDefault="00000000">
          <w:pPr>
            <w:pStyle w:val="F81E3036E4C243619A495F5E5720D7E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5D31F12AE7354381B8135442F5C2FA5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3095E35-30B3-4DEA-9D17-D82E01BDCB73}"/>
      </w:docPartPr>
      <w:docPartBody>
        <w:p w:rsidR="00000000" w:rsidRDefault="00000000">
          <w:pPr>
            <w:pStyle w:val="5D31F12AE7354381B8135442F5C2FA5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1D72B9ABEBC463CA8DF1BC00530906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27CB8AE-A67C-4F51-A250-072545E7F07A}"/>
      </w:docPartPr>
      <w:docPartBody>
        <w:p w:rsidR="00000000" w:rsidRDefault="00000000">
          <w:pPr>
            <w:pStyle w:val="E1D72B9ABEBC463CA8DF1BC00530906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EB4FCB1E94498FA899E3C7DA7D96B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D487D6A-E1F8-4C37-A863-B7ED357915D5}"/>
      </w:docPartPr>
      <w:docPartBody>
        <w:p w:rsidR="00000000" w:rsidRDefault="00000000">
          <w:pPr>
            <w:pStyle w:val="E0EB4FCB1E94498FA899E3C7DA7D96B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487813AF2C3A4E7E9C476EE47864B1F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67D8ACE-2003-460E-85E8-C2ADC1F2BB04}"/>
      </w:docPartPr>
      <w:docPartBody>
        <w:p w:rsidR="00000000" w:rsidRDefault="00000000">
          <w:pPr>
            <w:pStyle w:val="487813AF2C3A4E7E9C476EE47864B1F6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48CCB729F44F0993D568CF820ED71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8307D4-F842-4293-B1DB-39CC564AB23C}"/>
      </w:docPartPr>
      <w:docPartBody>
        <w:p w:rsidR="00000000" w:rsidRDefault="00000000">
          <w:pPr>
            <w:pStyle w:val="CE48CCB729F44F0993D568CF820ED71E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8CFD4B8778EB439F808C5F2AD10AEF6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586D841-37AF-4164-B269-9B099792EF21}"/>
      </w:docPartPr>
      <w:docPartBody>
        <w:p w:rsidR="00000000" w:rsidRDefault="00000000">
          <w:pPr>
            <w:pStyle w:val="8CFD4B8778EB439F808C5F2AD10AEF6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12A78EC01C4C6B95FD97916A63050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6DAA305-F8C5-49BD-B8A3-F8E8871BB974}"/>
      </w:docPartPr>
      <w:docPartBody>
        <w:p w:rsidR="00000000" w:rsidRDefault="00000000">
          <w:pPr>
            <w:pStyle w:val="3C12A78EC01C4C6B95FD97916A63050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90205D5F49A4C89A6F74F8C955757D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EADF7AF-A90F-4276-AC01-EA9FB4C5D98A}"/>
      </w:docPartPr>
      <w:docPartBody>
        <w:p w:rsidR="00000000" w:rsidRDefault="00000000">
          <w:pPr>
            <w:pStyle w:val="F90205D5F49A4C89A6F74F8C955757D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5A59737612E46EB8AB18609425906F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A2D787-D6CD-4A06-A9BE-4FC5A95BD889}"/>
      </w:docPartPr>
      <w:docPartBody>
        <w:p w:rsidR="00000000" w:rsidRDefault="00000000">
          <w:pPr>
            <w:pStyle w:val="75A59737612E46EB8AB18609425906F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B4E43C648AF840C0BBF5BB3836CD58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AAD003-B0C4-4FE3-AA73-0F9DB521D9C3}"/>
      </w:docPartPr>
      <w:docPartBody>
        <w:p w:rsidR="00000000" w:rsidRDefault="00000000">
          <w:pPr>
            <w:pStyle w:val="B4E43C648AF840C0BBF5BB3836CD588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5DDC9DD84ED49D4A81D3F782F13F80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E43852D-624E-447D-9BD6-33C343EC3EC8}"/>
      </w:docPartPr>
      <w:docPartBody>
        <w:p w:rsidR="00000000" w:rsidRDefault="00000000">
          <w:pPr>
            <w:pStyle w:val="05DDC9DD84ED49D4A81D3F782F13F80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E329CF772B92460480DEFB65EC7597B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C9B17C-95C1-46C2-9128-BEEF87EEBEEA}"/>
      </w:docPartPr>
      <w:docPartBody>
        <w:p w:rsidR="00000000" w:rsidRDefault="00000000">
          <w:pPr>
            <w:pStyle w:val="E329CF772B92460480DEFB65EC7597BC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69B1F8D5FCCE4E509029BCC90C9C0D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E23CD0E-0ADB-433F-99B4-3BEFC8B364FC}"/>
      </w:docPartPr>
      <w:docPartBody>
        <w:p w:rsidR="00000000" w:rsidRDefault="00000000">
          <w:pPr>
            <w:pStyle w:val="69B1F8D5FCCE4E509029BCC90C9C0DE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45ED6E672A5442EBD7224C0CC8EA40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C3A347-04A8-4A30-ADAC-6AB7D803AA64}"/>
      </w:docPartPr>
      <w:docPartBody>
        <w:p w:rsidR="00000000" w:rsidRDefault="00000000">
          <w:pPr>
            <w:pStyle w:val="945ED6E672A5442EBD7224C0CC8EA40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8E7944BD30944F4AC3ACB2F5410EA4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A18FA16-3DF9-493F-839E-08A61DF5FAD0}"/>
      </w:docPartPr>
      <w:docPartBody>
        <w:p w:rsidR="00000000" w:rsidRDefault="00000000">
          <w:pPr>
            <w:pStyle w:val="78E7944BD30944F4AC3ACB2F5410EA4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5F352FFFD594AA6988A1B64ED63E30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6A8070-CD96-42E2-A311-31401F8A6AA7}"/>
      </w:docPartPr>
      <w:docPartBody>
        <w:p w:rsidR="00000000" w:rsidRDefault="00000000">
          <w:pPr>
            <w:pStyle w:val="65F352FFFD594AA6988A1B64ED63E30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27B10523754904BBF2E8383D2AC97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B8DAF8E-9797-4698-A1C8-951DA80E2167}"/>
      </w:docPartPr>
      <w:docPartBody>
        <w:p w:rsidR="00000000" w:rsidRDefault="00000000">
          <w:pPr>
            <w:pStyle w:val="3827B10523754904BBF2E8383D2AC977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8795B09056A84D4889EAF89C2C505C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9AF362-E3DD-4213-A0BE-747B929D90BE}"/>
      </w:docPartPr>
      <w:docPartBody>
        <w:p w:rsidR="00000000" w:rsidRDefault="00000000">
          <w:pPr>
            <w:pStyle w:val="8795B09056A84D4889EAF89C2C505C8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58308CD00AE54CE799F1767C7AB96CB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71CAF27-2207-4E9C-88E0-C975A6593E6B}"/>
      </w:docPartPr>
      <w:docPartBody>
        <w:p w:rsidR="00000000" w:rsidRDefault="00000000">
          <w:pPr>
            <w:pStyle w:val="58308CD00AE54CE799F1767C7AB96CB4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4EA02F2964984270AA906890D74CA5C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1CF2BB9-F169-4386-A918-1A529F884767}"/>
      </w:docPartPr>
      <w:docPartBody>
        <w:p w:rsidR="00000000" w:rsidRDefault="00000000">
          <w:pPr>
            <w:pStyle w:val="4EA02F2964984270AA906890D74CA5C5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9F272446DC548BF93C83A54275EA07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03F3CB3-638E-4965-B767-26A117BEB847}"/>
      </w:docPartPr>
      <w:docPartBody>
        <w:p w:rsidR="00000000" w:rsidRDefault="00000000">
          <w:pPr>
            <w:pStyle w:val="29F272446DC548BF93C83A54275EA07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D9C861DBE264D28AF7664030052B2E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E02F044-4E3B-4E18-A7CE-BDDFC680987F}"/>
      </w:docPartPr>
      <w:docPartBody>
        <w:p w:rsidR="00000000" w:rsidRDefault="00000000">
          <w:pPr>
            <w:pStyle w:val="1D9C861DBE264D28AF7664030052B2E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428B9E6CA1D24689B00A3CB1FD1200D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B58F51B-9155-4AB5-B73E-73597349BE3A}"/>
      </w:docPartPr>
      <w:docPartBody>
        <w:p w:rsidR="00000000" w:rsidRDefault="00000000">
          <w:pPr>
            <w:pStyle w:val="428B9E6CA1D24689B00A3CB1FD1200D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C4718A959164FBFABB301B9273807E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F24B6B4-8921-41E8-BB1F-05C3B28AE422}"/>
      </w:docPartPr>
      <w:docPartBody>
        <w:p w:rsidR="00000000" w:rsidRDefault="00000000">
          <w:pPr>
            <w:pStyle w:val="3C4718A959164FBFABB301B9273807E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3A6330AB4BC466CAFCCFCB4F2FF042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307921-DDEB-44B4-9041-33764420909E}"/>
      </w:docPartPr>
      <w:docPartBody>
        <w:p w:rsidR="00000000" w:rsidRDefault="00000000">
          <w:pPr>
            <w:pStyle w:val="63A6330AB4BC466CAFCCFCB4F2FF0420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33E63C65184E93B33221913EBDA48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0232C1A-87AF-4FD8-9809-230E0F4B25CC}"/>
      </w:docPartPr>
      <w:docPartBody>
        <w:p w:rsidR="00000000" w:rsidRDefault="00000000">
          <w:pPr>
            <w:pStyle w:val="3133E63C65184E93B33221913EBDA485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D476B4E9E36459EADFB40DE3C777FD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4E2BDDA-9968-465B-ABA2-2720C8FA139D}"/>
      </w:docPartPr>
      <w:docPartBody>
        <w:p w:rsidR="00000000" w:rsidRDefault="00000000">
          <w:pPr>
            <w:pStyle w:val="FD476B4E9E36459EADFB40DE3C777FD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357EA0B6BB144E893521225076CCE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9464F05-E131-4E5A-B599-C2785E04E682}"/>
      </w:docPartPr>
      <w:docPartBody>
        <w:p w:rsidR="00000000" w:rsidRDefault="00000000">
          <w:pPr>
            <w:pStyle w:val="7357EA0B6BB144E893521225076CCE2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A8A91A870B7459596F2201C8025B9C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9509783-F4B7-497B-A72A-9D435DEBCB55}"/>
      </w:docPartPr>
      <w:docPartBody>
        <w:p w:rsidR="00000000" w:rsidRDefault="00000000">
          <w:pPr>
            <w:pStyle w:val="6A8A91A870B7459596F2201C8025B9C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340E730778D4F7A803BA69A65AEBC1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33FFB3A-1D6D-445D-8D20-0C5082AEC035}"/>
      </w:docPartPr>
      <w:docPartBody>
        <w:p w:rsidR="00000000" w:rsidRDefault="00000000">
          <w:pPr>
            <w:pStyle w:val="D340E730778D4F7A803BA69A65AEBC1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ACB79A6819A483BA3C53144D1CE9E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F1F6ED4-8F0E-4CFC-B9C9-CDCA4CE6F454}"/>
      </w:docPartPr>
      <w:docPartBody>
        <w:p w:rsidR="00000000" w:rsidRDefault="00000000">
          <w:pPr>
            <w:pStyle w:val="FACB79A6819A483BA3C53144D1CE9E55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A2F62DC1BADD45BFA7EF8368DAC59F8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46BBC1E-6451-479B-872F-07932532C7FE}"/>
      </w:docPartPr>
      <w:docPartBody>
        <w:p w:rsidR="00000000" w:rsidRDefault="00000000">
          <w:pPr>
            <w:pStyle w:val="A2F62DC1BADD45BFA7EF8368DAC59F8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2CDED6D7DB475582E88412007084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A6C6AC3-49EC-46A0-AFF1-890A0E9D2FF4}"/>
      </w:docPartPr>
      <w:docPartBody>
        <w:p w:rsidR="00000000" w:rsidRDefault="00000000">
          <w:pPr>
            <w:pStyle w:val="042CDED6D7DB475582E88412007084D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BFFF8C64209044CC90BFE0B19BF8D6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4C77677-A854-4C78-8F2A-5DCBEDC18623}"/>
      </w:docPartPr>
      <w:docPartBody>
        <w:p w:rsidR="00000000" w:rsidRDefault="00000000">
          <w:pPr>
            <w:pStyle w:val="BFFF8C64209044CC90BFE0B19BF8D6B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6AE0A491AD04FCCAB9127C19674220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4BCDE4-FBAB-4B38-8A79-0C0BF898E182}"/>
      </w:docPartPr>
      <w:docPartBody>
        <w:p w:rsidR="00000000" w:rsidRDefault="00000000">
          <w:pPr>
            <w:pStyle w:val="66AE0A491AD04FCCAB9127C19674220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60BBE58E156940A6AE6B396B357E2F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77AD4EB-802C-4B26-8DFB-22800BC51857}"/>
      </w:docPartPr>
      <w:docPartBody>
        <w:p w:rsidR="00000000" w:rsidRDefault="00000000">
          <w:pPr>
            <w:pStyle w:val="60BBE58E156940A6AE6B396B357E2F61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B0F439454E34E6E819F71BCBD7AFFE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04338F-9334-47A2-AFD6-F5A7A947E6ED}"/>
      </w:docPartPr>
      <w:docPartBody>
        <w:p w:rsidR="00000000" w:rsidRDefault="00000000">
          <w:pPr>
            <w:pStyle w:val="FB0F439454E34E6E819F71BCBD7AFFE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C7DF75F42A2940AF8C7BCB08AFCF5B7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75B2FF7-722A-48A4-A371-9CFB9C7C348F}"/>
      </w:docPartPr>
      <w:docPartBody>
        <w:p w:rsidR="00000000" w:rsidRDefault="00000000">
          <w:pPr>
            <w:pStyle w:val="C7DF75F42A2940AF8C7BCB08AFCF5B73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80584CF0FB54497B09C97A26219F92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C3B7A46-FD34-4378-8395-E18192068EDA}"/>
      </w:docPartPr>
      <w:docPartBody>
        <w:p w:rsidR="00000000" w:rsidRDefault="00000000">
          <w:pPr>
            <w:pStyle w:val="380584CF0FB54497B09C97A26219F922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7881B1A577414A9F0EA53E13FF6AE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8AD5D7-D508-4189-A335-BFE18C7806F2}"/>
      </w:docPartPr>
      <w:docPartBody>
        <w:p w:rsidR="00000000" w:rsidRDefault="00000000">
          <w:pPr>
            <w:pStyle w:val="317881B1A577414A9F0EA53E13FF6AE7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980B9EB2E14EDA8D60A43ACD9CFB6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CD37BAC-6412-4B11-8A05-6A8D21B510D3}"/>
      </w:docPartPr>
      <w:docPartBody>
        <w:p w:rsidR="00000000" w:rsidRDefault="00000000">
          <w:pPr>
            <w:pStyle w:val="F1980B9EB2E14EDA8D60A43ACD9CFB6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55C397F14ACC4FB18534103ED5901A9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13F48FD-C3B4-41DB-8EA7-E5FA96C8D3E9}"/>
      </w:docPartPr>
      <w:docPartBody>
        <w:p w:rsidR="00000000" w:rsidRDefault="00000000">
          <w:pPr>
            <w:pStyle w:val="55C397F14ACC4FB18534103ED5901A9E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78A849F992428496C98410238B376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8C56D34-2F57-427C-8873-E55709E56CE4}"/>
      </w:docPartPr>
      <w:docPartBody>
        <w:p w:rsidR="00000000" w:rsidRDefault="00000000">
          <w:pPr>
            <w:pStyle w:val="3178A849F992428496C98410238B3769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04102C41A83943449B54B260575CBB5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0D9E5CB-A895-47E1-9E90-5CBC6A727DF0}"/>
      </w:docPartPr>
      <w:docPartBody>
        <w:p w:rsidR="00000000" w:rsidRDefault="00000000">
          <w:pPr>
            <w:pStyle w:val="04102C41A83943449B54B260575CBB5C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703170D314BC4136953B51734598768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77A5996-28F1-4BA2-AE7B-CF787028D982}"/>
      </w:docPartPr>
      <w:docPartBody>
        <w:p w:rsidR="00000000" w:rsidRDefault="00000000">
          <w:pPr>
            <w:pStyle w:val="703170D314BC4136953B517345987688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317333D298AE49888FAB5731A824188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55A6801-96B7-4D92-8B96-3783D9AFC124}"/>
      </w:docPartPr>
      <w:docPartBody>
        <w:p w:rsidR="00000000" w:rsidRDefault="00000000">
          <w:pPr>
            <w:pStyle w:val="317333D298AE49888FAB5731A824188B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20C726531F034C5E88CC00ED2D495AE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23A87CC-281A-48D9-9C67-01D937A8B375}"/>
      </w:docPartPr>
      <w:docPartBody>
        <w:p w:rsidR="00000000" w:rsidRDefault="00000000">
          <w:pPr>
            <w:pStyle w:val="20C726531F034C5E88CC00ED2D495AE6"/>
          </w:pPr>
          <w:r w:rsidRPr="000B0929">
            <w:rPr>
              <w:rStyle w:val="a3"/>
            </w:rPr>
            <w:t>アイテムを選択してください。</w:t>
          </w:r>
        </w:p>
      </w:docPartBody>
    </w:docPart>
    <w:docPart>
      <w:docPartPr>
        <w:name w:val="D946A2213722483E9FE1E1C4B028133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30D0D49-391F-48EF-8F27-3A1F35E6CCAB}"/>
      </w:docPartPr>
      <w:docPartBody>
        <w:p w:rsidR="00000000" w:rsidRDefault="00000000">
          <w:pPr>
            <w:pStyle w:val="D946A2213722483E9FE1E1C4B0281336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F109E27F3A2F4E33A53D92753870A43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BDA1F60-6ADE-4CD3-A73C-79442AE9856E}"/>
      </w:docPartPr>
      <w:docPartBody>
        <w:p w:rsidR="00000000" w:rsidRDefault="00000000">
          <w:pPr>
            <w:pStyle w:val="F109E27F3A2F4E33A53D92753870A43F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10D7ABBCD6FA4C4F83603EA1BFDB10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981270-0EBC-4489-90FF-F34E62F4420D}"/>
      </w:docPartPr>
      <w:docPartBody>
        <w:p w:rsidR="00000000" w:rsidRDefault="00000000">
          <w:pPr>
            <w:pStyle w:val="10D7ABBCD6FA4C4F83603EA1BFDB10BA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DD357608B17C46038A731E1975CD4EC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9432E6A-4DDC-47B3-AD4F-214B9DBB7B6C}"/>
      </w:docPartPr>
      <w:docPartBody>
        <w:p w:rsidR="00000000" w:rsidRDefault="00000000">
          <w:pPr>
            <w:pStyle w:val="DD357608B17C46038A731E1975CD4EC4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9A8B7EC852DF472CB5FF83DF4DA6B11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D202C4E-C8E6-4CCC-AC52-58F3719AD407}"/>
      </w:docPartPr>
      <w:docPartBody>
        <w:p w:rsidR="00000000" w:rsidRDefault="00000000">
          <w:pPr>
            <w:pStyle w:val="9A8B7EC852DF472CB5FF83DF4DA6B11D"/>
          </w:pPr>
          <w:r w:rsidRPr="009551F5">
            <w:rPr>
              <w:rStyle w:val="a3"/>
            </w:rPr>
            <w:t>アイテムを選択してください。</w:t>
          </w:r>
        </w:p>
      </w:docPartBody>
    </w:docPart>
    <w:docPart>
      <w:docPartPr>
        <w:name w:val="596047B412FE467983FED442A4B386C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0C93434-A7A1-49C3-A172-0AF9CEC918C0}"/>
      </w:docPartPr>
      <w:docPartBody>
        <w:p w:rsidR="00000000" w:rsidRDefault="00000000">
          <w:pPr>
            <w:pStyle w:val="596047B412FE467983FED442A4B386CE"/>
          </w:pPr>
          <w:r w:rsidRPr="009551F5">
            <w:rPr>
              <w:rStyle w:val="a3"/>
            </w:rPr>
            <w:t>アイテムを選択してください。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82"/>
    <w:rsid w:val="00D1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11D3C0AB1B340AC90943FCA972554B7">
    <w:name w:val="A11D3C0AB1B340AC90943FCA972554B7"/>
    <w:pPr>
      <w:widowControl w:val="0"/>
      <w:jc w:val="both"/>
    </w:pPr>
  </w:style>
  <w:style w:type="paragraph" w:customStyle="1" w:styleId="5B68F8A7724C428CB46F797E1F61291E">
    <w:name w:val="5B68F8A7724C428CB46F797E1F61291E"/>
    <w:pPr>
      <w:widowControl w:val="0"/>
      <w:jc w:val="both"/>
    </w:pPr>
  </w:style>
  <w:style w:type="paragraph" w:customStyle="1" w:styleId="872F51E033DE4D09983955FE99D15CE1">
    <w:name w:val="872F51E033DE4D09983955FE99D15CE1"/>
    <w:pPr>
      <w:widowControl w:val="0"/>
      <w:jc w:val="both"/>
    </w:pPr>
  </w:style>
  <w:style w:type="paragraph" w:customStyle="1" w:styleId="266539A125AF456CA267011D8485F0FB">
    <w:name w:val="266539A125AF456CA267011D8485F0FB"/>
    <w:pPr>
      <w:widowControl w:val="0"/>
      <w:jc w:val="both"/>
    </w:pPr>
  </w:style>
  <w:style w:type="paragraph" w:customStyle="1" w:styleId="5104036C3E624A16804B3D04B1DD539E">
    <w:name w:val="5104036C3E624A16804B3D04B1DD539E"/>
    <w:pPr>
      <w:widowControl w:val="0"/>
      <w:jc w:val="both"/>
    </w:pPr>
  </w:style>
  <w:style w:type="paragraph" w:customStyle="1" w:styleId="AC24D7CECC78400396A2B35C92F00374">
    <w:name w:val="AC24D7CECC78400396A2B35C92F00374"/>
    <w:pPr>
      <w:widowControl w:val="0"/>
      <w:jc w:val="both"/>
    </w:pPr>
  </w:style>
  <w:style w:type="paragraph" w:customStyle="1" w:styleId="AFF06E4754A64148B0450B0E6D11E279">
    <w:name w:val="AFF06E4754A64148B0450B0E6D11E279"/>
    <w:pPr>
      <w:widowControl w:val="0"/>
      <w:jc w:val="both"/>
    </w:pPr>
  </w:style>
  <w:style w:type="paragraph" w:customStyle="1" w:styleId="56D25FE730E340A0A6B556452C4230C9">
    <w:name w:val="56D25FE730E340A0A6B556452C4230C9"/>
    <w:pPr>
      <w:widowControl w:val="0"/>
      <w:jc w:val="both"/>
    </w:pPr>
  </w:style>
  <w:style w:type="paragraph" w:customStyle="1" w:styleId="F36D30D0BBB44AA5A47ACF42E0160B7D">
    <w:name w:val="F36D30D0BBB44AA5A47ACF42E0160B7D"/>
    <w:pPr>
      <w:widowControl w:val="0"/>
      <w:jc w:val="both"/>
    </w:pPr>
  </w:style>
  <w:style w:type="paragraph" w:customStyle="1" w:styleId="24F0A23E793D480BB0D41BECED8F0ADD">
    <w:name w:val="24F0A23E793D480BB0D41BECED8F0ADD"/>
    <w:pPr>
      <w:widowControl w:val="0"/>
      <w:jc w:val="both"/>
    </w:pPr>
  </w:style>
  <w:style w:type="paragraph" w:customStyle="1" w:styleId="07B63162754144D39C9678075B71B12A">
    <w:name w:val="07B63162754144D39C9678075B71B12A"/>
    <w:pPr>
      <w:widowControl w:val="0"/>
      <w:jc w:val="both"/>
    </w:pPr>
  </w:style>
  <w:style w:type="paragraph" w:customStyle="1" w:styleId="B44F1EE2E2F14ECBAE2E65D8AECD2886">
    <w:name w:val="B44F1EE2E2F14ECBAE2E65D8AECD2886"/>
    <w:pPr>
      <w:widowControl w:val="0"/>
      <w:jc w:val="both"/>
    </w:pPr>
  </w:style>
  <w:style w:type="paragraph" w:customStyle="1" w:styleId="54C1C3C0CE71468CB86563AAAC6F9BFD">
    <w:name w:val="54C1C3C0CE71468CB86563AAAC6F9BFD"/>
    <w:pPr>
      <w:widowControl w:val="0"/>
      <w:jc w:val="both"/>
    </w:pPr>
  </w:style>
  <w:style w:type="paragraph" w:customStyle="1" w:styleId="0B9D7ACE80A94B6B84BCEFD10A699C7F">
    <w:name w:val="0B9D7ACE80A94B6B84BCEFD10A699C7F"/>
    <w:pPr>
      <w:widowControl w:val="0"/>
      <w:jc w:val="both"/>
    </w:pPr>
  </w:style>
  <w:style w:type="paragraph" w:customStyle="1" w:styleId="240D407F6F884B3A8C0625812100A2D0">
    <w:name w:val="240D407F6F884B3A8C0625812100A2D0"/>
    <w:pPr>
      <w:widowControl w:val="0"/>
      <w:jc w:val="both"/>
    </w:pPr>
  </w:style>
  <w:style w:type="paragraph" w:customStyle="1" w:styleId="95C19D4BE6D744768FA72F183F3E85A3">
    <w:name w:val="95C19D4BE6D744768FA72F183F3E85A3"/>
    <w:pPr>
      <w:widowControl w:val="0"/>
      <w:jc w:val="both"/>
    </w:pPr>
  </w:style>
  <w:style w:type="paragraph" w:customStyle="1" w:styleId="E3C963B45D63413F9AABFDC2181154B3">
    <w:name w:val="E3C963B45D63413F9AABFDC2181154B3"/>
    <w:pPr>
      <w:widowControl w:val="0"/>
      <w:jc w:val="both"/>
    </w:pPr>
  </w:style>
  <w:style w:type="paragraph" w:customStyle="1" w:styleId="864A99A12AAD487D8B178F6ABBE23BCC">
    <w:name w:val="864A99A12AAD487D8B178F6ABBE23BCC"/>
    <w:pPr>
      <w:widowControl w:val="0"/>
      <w:jc w:val="both"/>
    </w:pPr>
  </w:style>
  <w:style w:type="paragraph" w:customStyle="1" w:styleId="393074C95BE94A4AB7C150AF6329546A">
    <w:name w:val="393074C95BE94A4AB7C150AF6329546A"/>
    <w:pPr>
      <w:widowControl w:val="0"/>
      <w:jc w:val="both"/>
    </w:pPr>
  </w:style>
  <w:style w:type="paragraph" w:customStyle="1" w:styleId="1CAAD89547C341D8934C75648A52EB97">
    <w:name w:val="1CAAD89547C341D8934C75648A52EB97"/>
    <w:pPr>
      <w:widowControl w:val="0"/>
      <w:jc w:val="both"/>
    </w:pPr>
  </w:style>
  <w:style w:type="paragraph" w:customStyle="1" w:styleId="95F66BB90BC74FC083BC7B6848F00AF2">
    <w:name w:val="95F66BB90BC74FC083BC7B6848F00AF2"/>
    <w:pPr>
      <w:widowControl w:val="0"/>
      <w:jc w:val="both"/>
    </w:pPr>
  </w:style>
  <w:style w:type="paragraph" w:customStyle="1" w:styleId="8675DFF53DB342ACA0DFB37C4F76EC0F">
    <w:name w:val="8675DFF53DB342ACA0DFB37C4F76EC0F"/>
    <w:pPr>
      <w:widowControl w:val="0"/>
      <w:jc w:val="both"/>
    </w:pPr>
  </w:style>
  <w:style w:type="paragraph" w:customStyle="1" w:styleId="6C367AEE2C8446DA82D40A9F45A2E122">
    <w:name w:val="6C367AEE2C8446DA82D40A9F45A2E122"/>
    <w:pPr>
      <w:widowControl w:val="0"/>
      <w:jc w:val="both"/>
    </w:pPr>
  </w:style>
  <w:style w:type="paragraph" w:customStyle="1" w:styleId="25C17740F7A24FFF9EE8466C8531121A">
    <w:name w:val="25C17740F7A24FFF9EE8466C8531121A"/>
    <w:pPr>
      <w:widowControl w:val="0"/>
      <w:jc w:val="both"/>
    </w:pPr>
  </w:style>
  <w:style w:type="paragraph" w:customStyle="1" w:styleId="59116755DA544A0CB602F916B86C2464">
    <w:name w:val="59116755DA544A0CB602F916B86C2464"/>
    <w:pPr>
      <w:widowControl w:val="0"/>
      <w:jc w:val="both"/>
    </w:pPr>
  </w:style>
  <w:style w:type="paragraph" w:customStyle="1" w:styleId="9D332439A4F04BF983B87A2E1B4891EE">
    <w:name w:val="9D332439A4F04BF983B87A2E1B4891EE"/>
    <w:pPr>
      <w:widowControl w:val="0"/>
      <w:jc w:val="both"/>
    </w:pPr>
  </w:style>
  <w:style w:type="paragraph" w:customStyle="1" w:styleId="BC5B625744D44790BAF2406AA8BCDBD6">
    <w:name w:val="BC5B625744D44790BAF2406AA8BCDBD6"/>
    <w:pPr>
      <w:widowControl w:val="0"/>
      <w:jc w:val="both"/>
    </w:pPr>
  </w:style>
  <w:style w:type="paragraph" w:customStyle="1" w:styleId="44C80F9C47B145F5807CB68C8DD235E5">
    <w:name w:val="44C80F9C47B145F5807CB68C8DD235E5"/>
    <w:pPr>
      <w:widowControl w:val="0"/>
      <w:jc w:val="both"/>
    </w:pPr>
  </w:style>
  <w:style w:type="paragraph" w:customStyle="1" w:styleId="9628CEF119034BAA962B90721DF4A8D6">
    <w:name w:val="9628CEF119034BAA962B90721DF4A8D6"/>
    <w:pPr>
      <w:widowControl w:val="0"/>
      <w:jc w:val="both"/>
    </w:pPr>
  </w:style>
  <w:style w:type="paragraph" w:customStyle="1" w:styleId="E0A40E1E8C4A43C285D252D24508FBB3">
    <w:name w:val="E0A40E1E8C4A43C285D252D24508FBB3"/>
    <w:pPr>
      <w:widowControl w:val="0"/>
      <w:jc w:val="both"/>
    </w:pPr>
  </w:style>
  <w:style w:type="paragraph" w:customStyle="1" w:styleId="BA68553DBD354731B2C11B9BBA7C256F">
    <w:name w:val="BA68553DBD354731B2C11B9BBA7C256F"/>
    <w:pPr>
      <w:widowControl w:val="0"/>
      <w:jc w:val="both"/>
    </w:pPr>
  </w:style>
  <w:style w:type="paragraph" w:customStyle="1" w:styleId="388BFBAD18DC4BEC9A7D2772D1331F94">
    <w:name w:val="388BFBAD18DC4BEC9A7D2772D1331F94"/>
    <w:pPr>
      <w:widowControl w:val="0"/>
      <w:jc w:val="both"/>
    </w:pPr>
  </w:style>
  <w:style w:type="paragraph" w:customStyle="1" w:styleId="DA0718DB2C68489E93FF9A98D876FF18">
    <w:name w:val="DA0718DB2C68489E93FF9A98D876FF18"/>
    <w:pPr>
      <w:widowControl w:val="0"/>
      <w:jc w:val="both"/>
    </w:pPr>
  </w:style>
  <w:style w:type="paragraph" w:customStyle="1" w:styleId="C9FA0A1BAC824EAFB89575FFE6D5D3F8">
    <w:name w:val="C9FA0A1BAC824EAFB89575FFE6D5D3F8"/>
    <w:pPr>
      <w:widowControl w:val="0"/>
      <w:jc w:val="both"/>
    </w:pPr>
  </w:style>
  <w:style w:type="paragraph" w:customStyle="1" w:styleId="5912F164602D413B87DA2EE6CACCDCD6">
    <w:name w:val="5912F164602D413B87DA2EE6CACCDCD6"/>
    <w:pPr>
      <w:widowControl w:val="0"/>
      <w:jc w:val="both"/>
    </w:pPr>
  </w:style>
  <w:style w:type="paragraph" w:customStyle="1" w:styleId="24B1745E280D47CCBB5BCE64CAF9E186">
    <w:name w:val="24B1745E280D47CCBB5BCE64CAF9E186"/>
    <w:pPr>
      <w:widowControl w:val="0"/>
      <w:jc w:val="both"/>
    </w:pPr>
  </w:style>
  <w:style w:type="paragraph" w:customStyle="1" w:styleId="32A048FF89524A53BFBE8392A566C0B3">
    <w:name w:val="32A048FF89524A53BFBE8392A566C0B3"/>
    <w:pPr>
      <w:widowControl w:val="0"/>
      <w:jc w:val="both"/>
    </w:pPr>
  </w:style>
  <w:style w:type="paragraph" w:customStyle="1" w:styleId="890FEB349B274F8399FF161071453619">
    <w:name w:val="890FEB349B274F8399FF161071453619"/>
    <w:pPr>
      <w:widowControl w:val="0"/>
      <w:jc w:val="both"/>
    </w:pPr>
  </w:style>
  <w:style w:type="paragraph" w:customStyle="1" w:styleId="DBBCD459BB89451CAA6F048EA81B5855">
    <w:name w:val="DBBCD459BB89451CAA6F048EA81B5855"/>
    <w:pPr>
      <w:widowControl w:val="0"/>
      <w:jc w:val="both"/>
    </w:pPr>
  </w:style>
  <w:style w:type="paragraph" w:customStyle="1" w:styleId="607C2C81E1DE4853B5F0E71A15FD3877">
    <w:name w:val="607C2C81E1DE4853B5F0E71A15FD3877"/>
    <w:pPr>
      <w:widowControl w:val="0"/>
      <w:jc w:val="both"/>
    </w:pPr>
  </w:style>
  <w:style w:type="paragraph" w:customStyle="1" w:styleId="E506F63079E744B2ABE4DCA2934CE5CB">
    <w:name w:val="E506F63079E744B2ABE4DCA2934CE5CB"/>
    <w:pPr>
      <w:widowControl w:val="0"/>
      <w:jc w:val="both"/>
    </w:pPr>
  </w:style>
  <w:style w:type="paragraph" w:customStyle="1" w:styleId="6314F877FAFD4DC8BC552E4F84508BB8">
    <w:name w:val="6314F877FAFD4DC8BC552E4F84508BB8"/>
    <w:pPr>
      <w:widowControl w:val="0"/>
      <w:jc w:val="both"/>
    </w:pPr>
  </w:style>
  <w:style w:type="paragraph" w:customStyle="1" w:styleId="CCE356A75ED24160A8DFF78943F88576">
    <w:name w:val="CCE356A75ED24160A8DFF78943F88576"/>
    <w:pPr>
      <w:widowControl w:val="0"/>
      <w:jc w:val="both"/>
    </w:pPr>
  </w:style>
  <w:style w:type="paragraph" w:customStyle="1" w:styleId="EB6FC4244E49408DBF788E7485578BAE">
    <w:name w:val="EB6FC4244E49408DBF788E7485578BAE"/>
    <w:pPr>
      <w:widowControl w:val="0"/>
      <w:jc w:val="both"/>
    </w:pPr>
  </w:style>
  <w:style w:type="paragraph" w:customStyle="1" w:styleId="B0E4D3EA9472452CA831A2A0DF4AF2E0">
    <w:name w:val="B0E4D3EA9472452CA831A2A0DF4AF2E0"/>
    <w:pPr>
      <w:widowControl w:val="0"/>
      <w:jc w:val="both"/>
    </w:pPr>
  </w:style>
  <w:style w:type="paragraph" w:customStyle="1" w:styleId="145AF9D0D01D47379403D997C0B1FCAC">
    <w:name w:val="145AF9D0D01D47379403D997C0B1FCAC"/>
    <w:pPr>
      <w:widowControl w:val="0"/>
      <w:jc w:val="both"/>
    </w:pPr>
  </w:style>
  <w:style w:type="paragraph" w:customStyle="1" w:styleId="8361805BED3D4B859542CC975768B658">
    <w:name w:val="8361805BED3D4B859542CC975768B658"/>
    <w:pPr>
      <w:widowControl w:val="0"/>
      <w:jc w:val="both"/>
    </w:pPr>
  </w:style>
  <w:style w:type="paragraph" w:customStyle="1" w:styleId="DB481439EFB5466AAE20DA7A5BC48CD1">
    <w:name w:val="DB481439EFB5466AAE20DA7A5BC48CD1"/>
    <w:pPr>
      <w:widowControl w:val="0"/>
      <w:jc w:val="both"/>
    </w:pPr>
  </w:style>
  <w:style w:type="paragraph" w:customStyle="1" w:styleId="ED1D72900739484888177AEEBF119E2D">
    <w:name w:val="ED1D72900739484888177AEEBF119E2D"/>
    <w:pPr>
      <w:widowControl w:val="0"/>
      <w:jc w:val="both"/>
    </w:pPr>
  </w:style>
  <w:style w:type="paragraph" w:customStyle="1" w:styleId="1CA82B08EE064D0AA99D3F16F2EDE440">
    <w:name w:val="1CA82B08EE064D0AA99D3F16F2EDE440"/>
    <w:pPr>
      <w:widowControl w:val="0"/>
      <w:jc w:val="both"/>
    </w:pPr>
  </w:style>
  <w:style w:type="paragraph" w:customStyle="1" w:styleId="7809F07968C348E99650F67944CA61E6">
    <w:name w:val="7809F07968C348E99650F67944CA61E6"/>
    <w:pPr>
      <w:widowControl w:val="0"/>
      <w:jc w:val="both"/>
    </w:pPr>
  </w:style>
  <w:style w:type="paragraph" w:customStyle="1" w:styleId="C2E23CFE3F2141D7917AF95674EE8B86">
    <w:name w:val="C2E23CFE3F2141D7917AF95674EE8B86"/>
    <w:pPr>
      <w:widowControl w:val="0"/>
      <w:jc w:val="both"/>
    </w:pPr>
  </w:style>
  <w:style w:type="paragraph" w:customStyle="1" w:styleId="BEF24FBCE8F34E6A82EFFF098EB1F5A6">
    <w:name w:val="BEF24FBCE8F34E6A82EFFF098EB1F5A6"/>
    <w:pPr>
      <w:widowControl w:val="0"/>
      <w:jc w:val="both"/>
    </w:pPr>
  </w:style>
  <w:style w:type="paragraph" w:customStyle="1" w:styleId="ED98702E6FF04648ABDFF1455D63ABEB">
    <w:name w:val="ED98702E6FF04648ABDFF1455D63ABEB"/>
    <w:pPr>
      <w:widowControl w:val="0"/>
      <w:jc w:val="both"/>
    </w:pPr>
  </w:style>
  <w:style w:type="paragraph" w:customStyle="1" w:styleId="83E2AB07A0BA4A4EBF697666CD0BA740">
    <w:name w:val="83E2AB07A0BA4A4EBF697666CD0BA740"/>
    <w:pPr>
      <w:widowControl w:val="0"/>
      <w:jc w:val="both"/>
    </w:pPr>
  </w:style>
  <w:style w:type="paragraph" w:customStyle="1" w:styleId="FA4C8E8BD552428E91410437A792F9B1">
    <w:name w:val="FA4C8E8BD552428E91410437A792F9B1"/>
    <w:pPr>
      <w:widowControl w:val="0"/>
      <w:jc w:val="both"/>
    </w:pPr>
  </w:style>
  <w:style w:type="paragraph" w:customStyle="1" w:styleId="3AE937E681344E62B2959C098CC8C268">
    <w:name w:val="3AE937E681344E62B2959C098CC8C268"/>
    <w:pPr>
      <w:widowControl w:val="0"/>
      <w:jc w:val="both"/>
    </w:pPr>
  </w:style>
  <w:style w:type="paragraph" w:customStyle="1" w:styleId="77C068894BBF4A34A617489D3DC907BA">
    <w:name w:val="77C068894BBF4A34A617489D3DC907BA"/>
    <w:pPr>
      <w:widowControl w:val="0"/>
      <w:jc w:val="both"/>
    </w:pPr>
  </w:style>
  <w:style w:type="paragraph" w:customStyle="1" w:styleId="5E29A85E74AA4C93BBE3CEB9F6B4A68F">
    <w:name w:val="5E29A85E74AA4C93BBE3CEB9F6B4A68F"/>
    <w:pPr>
      <w:widowControl w:val="0"/>
      <w:jc w:val="both"/>
    </w:pPr>
  </w:style>
  <w:style w:type="paragraph" w:customStyle="1" w:styleId="7CB65DF02DBD46D79BD19D8EDFC87190">
    <w:name w:val="7CB65DF02DBD46D79BD19D8EDFC87190"/>
    <w:pPr>
      <w:widowControl w:val="0"/>
      <w:jc w:val="both"/>
    </w:pPr>
  </w:style>
  <w:style w:type="paragraph" w:customStyle="1" w:styleId="F1D7295801B348DA859C4B3C7AA3384C">
    <w:name w:val="F1D7295801B348DA859C4B3C7AA3384C"/>
    <w:pPr>
      <w:widowControl w:val="0"/>
      <w:jc w:val="both"/>
    </w:pPr>
  </w:style>
  <w:style w:type="paragraph" w:customStyle="1" w:styleId="EAFDE26D0D8940AFA9FE6C3E8B7D38DE">
    <w:name w:val="EAFDE26D0D8940AFA9FE6C3E8B7D38DE"/>
    <w:pPr>
      <w:widowControl w:val="0"/>
      <w:jc w:val="both"/>
    </w:pPr>
  </w:style>
  <w:style w:type="paragraph" w:customStyle="1" w:styleId="2784225ED59C4D3A96F3A767C0AF63C2">
    <w:name w:val="2784225ED59C4D3A96F3A767C0AF63C2"/>
    <w:pPr>
      <w:widowControl w:val="0"/>
      <w:jc w:val="both"/>
    </w:pPr>
  </w:style>
  <w:style w:type="paragraph" w:customStyle="1" w:styleId="0D201062304C469BBAC4A0FAFCB66C79">
    <w:name w:val="0D201062304C469BBAC4A0FAFCB66C79"/>
    <w:pPr>
      <w:widowControl w:val="0"/>
      <w:jc w:val="both"/>
    </w:pPr>
  </w:style>
  <w:style w:type="paragraph" w:customStyle="1" w:styleId="08766432C02947BBA784FFBF2508FB0C">
    <w:name w:val="08766432C02947BBA784FFBF2508FB0C"/>
    <w:pPr>
      <w:widowControl w:val="0"/>
      <w:jc w:val="both"/>
    </w:pPr>
  </w:style>
  <w:style w:type="paragraph" w:customStyle="1" w:styleId="B1C561BC8E8C48478F10DCA68511717B">
    <w:name w:val="B1C561BC8E8C48478F10DCA68511717B"/>
    <w:pPr>
      <w:widowControl w:val="0"/>
      <w:jc w:val="both"/>
    </w:pPr>
  </w:style>
  <w:style w:type="paragraph" w:customStyle="1" w:styleId="FCA79AA3C9754D039FE9AA6585BB5332">
    <w:name w:val="FCA79AA3C9754D039FE9AA6585BB5332"/>
    <w:pPr>
      <w:widowControl w:val="0"/>
      <w:jc w:val="both"/>
    </w:pPr>
  </w:style>
  <w:style w:type="paragraph" w:customStyle="1" w:styleId="67D1C62A5CC8478BB944AEECE74296B4">
    <w:name w:val="67D1C62A5CC8478BB944AEECE74296B4"/>
    <w:pPr>
      <w:widowControl w:val="0"/>
      <w:jc w:val="both"/>
    </w:pPr>
  </w:style>
  <w:style w:type="paragraph" w:customStyle="1" w:styleId="92D7B29CEC374BE1B42D6E4DFC07A79E">
    <w:name w:val="92D7B29CEC374BE1B42D6E4DFC07A79E"/>
    <w:pPr>
      <w:widowControl w:val="0"/>
      <w:jc w:val="both"/>
    </w:pPr>
  </w:style>
  <w:style w:type="paragraph" w:customStyle="1" w:styleId="149B1EC167034AFFABCEB4C6293F89C2">
    <w:name w:val="149B1EC167034AFFABCEB4C6293F89C2"/>
    <w:pPr>
      <w:widowControl w:val="0"/>
      <w:jc w:val="both"/>
    </w:pPr>
  </w:style>
  <w:style w:type="paragraph" w:customStyle="1" w:styleId="2EC39F97057E43DABFBD49B84A1F5091">
    <w:name w:val="2EC39F97057E43DABFBD49B84A1F5091"/>
    <w:pPr>
      <w:widowControl w:val="0"/>
      <w:jc w:val="both"/>
    </w:pPr>
  </w:style>
  <w:style w:type="paragraph" w:customStyle="1" w:styleId="1B3B19DB8AAE4E69824107061ADC3850">
    <w:name w:val="1B3B19DB8AAE4E69824107061ADC3850"/>
    <w:pPr>
      <w:widowControl w:val="0"/>
      <w:jc w:val="both"/>
    </w:pPr>
  </w:style>
  <w:style w:type="paragraph" w:customStyle="1" w:styleId="470F2AD74B1A410F8859C0EDD9DD051B">
    <w:name w:val="470F2AD74B1A410F8859C0EDD9DD051B"/>
    <w:pPr>
      <w:widowControl w:val="0"/>
      <w:jc w:val="both"/>
    </w:pPr>
  </w:style>
  <w:style w:type="paragraph" w:customStyle="1" w:styleId="1380C94000E84765A6A0F78D6E95F604">
    <w:name w:val="1380C94000E84765A6A0F78D6E95F604"/>
    <w:pPr>
      <w:widowControl w:val="0"/>
      <w:jc w:val="both"/>
    </w:pPr>
  </w:style>
  <w:style w:type="paragraph" w:customStyle="1" w:styleId="F89FBC31EFB1486ABBE2631936C77666">
    <w:name w:val="F89FBC31EFB1486ABBE2631936C77666"/>
    <w:pPr>
      <w:widowControl w:val="0"/>
      <w:jc w:val="both"/>
    </w:pPr>
  </w:style>
  <w:style w:type="paragraph" w:customStyle="1" w:styleId="5806E3C1B6FA4A09ABE1BC2A4A7D617E">
    <w:name w:val="5806E3C1B6FA4A09ABE1BC2A4A7D617E"/>
    <w:pPr>
      <w:widowControl w:val="0"/>
      <w:jc w:val="both"/>
    </w:pPr>
  </w:style>
  <w:style w:type="paragraph" w:customStyle="1" w:styleId="D69AF471AE0A4CF4ABB9071457C8D0FC">
    <w:name w:val="D69AF471AE0A4CF4ABB9071457C8D0FC"/>
    <w:pPr>
      <w:widowControl w:val="0"/>
      <w:jc w:val="both"/>
    </w:pPr>
  </w:style>
  <w:style w:type="paragraph" w:customStyle="1" w:styleId="B26818C1FAD041D88C780575D980FAE6">
    <w:name w:val="B26818C1FAD041D88C780575D980FAE6"/>
    <w:pPr>
      <w:widowControl w:val="0"/>
      <w:jc w:val="both"/>
    </w:pPr>
  </w:style>
  <w:style w:type="paragraph" w:customStyle="1" w:styleId="E4366148CE874E10AB5343A9E407199C">
    <w:name w:val="E4366148CE874E10AB5343A9E407199C"/>
    <w:pPr>
      <w:widowControl w:val="0"/>
      <w:jc w:val="both"/>
    </w:pPr>
  </w:style>
  <w:style w:type="paragraph" w:customStyle="1" w:styleId="551C19BC355A46ACA4D96A96913A4A89">
    <w:name w:val="551C19BC355A46ACA4D96A96913A4A89"/>
    <w:pPr>
      <w:widowControl w:val="0"/>
      <w:jc w:val="both"/>
    </w:pPr>
  </w:style>
  <w:style w:type="paragraph" w:customStyle="1" w:styleId="3515630A3C4F42C9915C3D1ECD41E53A">
    <w:name w:val="3515630A3C4F42C9915C3D1ECD41E53A"/>
    <w:pPr>
      <w:widowControl w:val="0"/>
      <w:jc w:val="both"/>
    </w:pPr>
  </w:style>
  <w:style w:type="paragraph" w:customStyle="1" w:styleId="BC8AB2D687BE44C29844985910C943F4">
    <w:name w:val="BC8AB2D687BE44C29844985910C943F4"/>
    <w:pPr>
      <w:widowControl w:val="0"/>
      <w:jc w:val="both"/>
    </w:pPr>
  </w:style>
  <w:style w:type="paragraph" w:customStyle="1" w:styleId="547252A2BBBE410BB04C5F296E6E76DB">
    <w:name w:val="547252A2BBBE410BB04C5F296E6E76DB"/>
    <w:pPr>
      <w:widowControl w:val="0"/>
      <w:jc w:val="both"/>
    </w:pPr>
  </w:style>
  <w:style w:type="paragraph" w:customStyle="1" w:styleId="130ADD258B8847708A21B6B46B4E236F">
    <w:name w:val="130ADD258B8847708A21B6B46B4E236F"/>
    <w:pPr>
      <w:widowControl w:val="0"/>
      <w:jc w:val="both"/>
    </w:pPr>
  </w:style>
  <w:style w:type="paragraph" w:customStyle="1" w:styleId="595E5398459E4B8C8FB1DC4BF4E08CEF">
    <w:name w:val="595E5398459E4B8C8FB1DC4BF4E08CEF"/>
    <w:pPr>
      <w:widowControl w:val="0"/>
      <w:jc w:val="both"/>
    </w:pPr>
  </w:style>
  <w:style w:type="paragraph" w:customStyle="1" w:styleId="69660A5A182D43A89AA683D8F2DD674D">
    <w:name w:val="69660A5A182D43A89AA683D8F2DD674D"/>
    <w:pPr>
      <w:widowControl w:val="0"/>
      <w:jc w:val="both"/>
    </w:pPr>
  </w:style>
  <w:style w:type="paragraph" w:customStyle="1" w:styleId="72D162DED2DF4F63B2E088D0D4DFD0DD">
    <w:name w:val="72D162DED2DF4F63B2E088D0D4DFD0DD"/>
    <w:pPr>
      <w:widowControl w:val="0"/>
      <w:jc w:val="both"/>
    </w:pPr>
  </w:style>
  <w:style w:type="paragraph" w:customStyle="1" w:styleId="5CF329B97361491DA267456993913D3D">
    <w:name w:val="5CF329B97361491DA267456993913D3D"/>
    <w:pPr>
      <w:widowControl w:val="0"/>
      <w:jc w:val="both"/>
    </w:pPr>
  </w:style>
  <w:style w:type="paragraph" w:customStyle="1" w:styleId="FE075D90BF5B4C1FA0625ABB876DA967">
    <w:name w:val="FE075D90BF5B4C1FA0625ABB876DA967"/>
    <w:pPr>
      <w:widowControl w:val="0"/>
      <w:jc w:val="both"/>
    </w:pPr>
  </w:style>
  <w:style w:type="paragraph" w:customStyle="1" w:styleId="514F2D979DEC4B80BFD7AF1B742D8503">
    <w:name w:val="514F2D979DEC4B80BFD7AF1B742D8503"/>
    <w:pPr>
      <w:widowControl w:val="0"/>
      <w:jc w:val="both"/>
    </w:pPr>
  </w:style>
  <w:style w:type="paragraph" w:customStyle="1" w:styleId="3F6691F2822B41DEB8726C0A1DD65F06">
    <w:name w:val="3F6691F2822B41DEB8726C0A1DD65F06"/>
    <w:pPr>
      <w:widowControl w:val="0"/>
      <w:jc w:val="both"/>
    </w:pPr>
  </w:style>
  <w:style w:type="paragraph" w:customStyle="1" w:styleId="C3CD894E9D22440FAA55679EBDF0EB48">
    <w:name w:val="C3CD894E9D22440FAA55679EBDF0EB48"/>
    <w:pPr>
      <w:widowControl w:val="0"/>
      <w:jc w:val="both"/>
    </w:pPr>
  </w:style>
  <w:style w:type="paragraph" w:customStyle="1" w:styleId="267D9109BFCD4F6E8B6453C51EE32991">
    <w:name w:val="267D9109BFCD4F6E8B6453C51EE32991"/>
    <w:pPr>
      <w:widowControl w:val="0"/>
      <w:jc w:val="both"/>
    </w:pPr>
  </w:style>
  <w:style w:type="paragraph" w:customStyle="1" w:styleId="5C56A40564A6423C87CE3DEF34056A98">
    <w:name w:val="5C56A40564A6423C87CE3DEF34056A98"/>
    <w:pPr>
      <w:widowControl w:val="0"/>
      <w:jc w:val="both"/>
    </w:pPr>
  </w:style>
  <w:style w:type="paragraph" w:customStyle="1" w:styleId="8F067C1A9B3448F0A615D9748FD7A63D">
    <w:name w:val="8F067C1A9B3448F0A615D9748FD7A63D"/>
    <w:pPr>
      <w:widowControl w:val="0"/>
      <w:jc w:val="both"/>
    </w:pPr>
  </w:style>
  <w:style w:type="paragraph" w:customStyle="1" w:styleId="A542C309C8E44FAFA008D5502CABC5CA">
    <w:name w:val="A542C309C8E44FAFA008D5502CABC5CA"/>
    <w:pPr>
      <w:widowControl w:val="0"/>
      <w:jc w:val="both"/>
    </w:pPr>
  </w:style>
  <w:style w:type="paragraph" w:customStyle="1" w:styleId="5D758805087B467A9FA3EC4B4EB781F5">
    <w:name w:val="5D758805087B467A9FA3EC4B4EB781F5"/>
    <w:pPr>
      <w:widowControl w:val="0"/>
      <w:jc w:val="both"/>
    </w:pPr>
  </w:style>
  <w:style w:type="paragraph" w:customStyle="1" w:styleId="DAC8683F74CD40CBB848CAD647BFC611">
    <w:name w:val="DAC8683F74CD40CBB848CAD647BFC611"/>
    <w:pPr>
      <w:widowControl w:val="0"/>
      <w:jc w:val="both"/>
    </w:pPr>
  </w:style>
  <w:style w:type="paragraph" w:customStyle="1" w:styleId="21632121B3D44AE9944277D319E4ADDC">
    <w:name w:val="21632121B3D44AE9944277D319E4ADDC"/>
    <w:pPr>
      <w:widowControl w:val="0"/>
      <w:jc w:val="both"/>
    </w:pPr>
  </w:style>
  <w:style w:type="paragraph" w:customStyle="1" w:styleId="3B655FCC39E44D54B2729FDFB6B49C07">
    <w:name w:val="3B655FCC39E44D54B2729FDFB6B49C07"/>
    <w:pPr>
      <w:widowControl w:val="0"/>
      <w:jc w:val="both"/>
    </w:pPr>
  </w:style>
  <w:style w:type="paragraph" w:customStyle="1" w:styleId="C95E41FB63F2445680FB74651BD00DBF">
    <w:name w:val="C95E41FB63F2445680FB74651BD00DBF"/>
    <w:pPr>
      <w:widowControl w:val="0"/>
      <w:jc w:val="both"/>
    </w:pPr>
  </w:style>
  <w:style w:type="paragraph" w:customStyle="1" w:styleId="EE6680EF9DB443488724DBE733D29188">
    <w:name w:val="EE6680EF9DB443488724DBE733D29188"/>
    <w:pPr>
      <w:widowControl w:val="0"/>
      <w:jc w:val="both"/>
    </w:pPr>
  </w:style>
  <w:style w:type="paragraph" w:customStyle="1" w:styleId="8C281BEFB5B743DB8D681556FD71BBDD">
    <w:name w:val="8C281BEFB5B743DB8D681556FD71BBDD"/>
    <w:pPr>
      <w:widowControl w:val="0"/>
      <w:jc w:val="both"/>
    </w:pPr>
  </w:style>
  <w:style w:type="paragraph" w:customStyle="1" w:styleId="32CDD2C24E3D40479B2CA34DF0AFE149">
    <w:name w:val="32CDD2C24E3D40479B2CA34DF0AFE149"/>
    <w:pPr>
      <w:widowControl w:val="0"/>
      <w:jc w:val="both"/>
    </w:pPr>
  </w:style>
  <w:style w:type="paragraph" w:customStyle="1" w:styleId="EA8DD3C18B2048B69A190C15BEF8C426">
    <w:name w:val="EA8DD3C18B2048B69A190C15BEF8C426"/>
    <w:pPr>
      <w:widowControl w:val="0"/>
      <w:jc w:val="both"/>
    </w:pPr>
  </w:style>
  <w:style w:type="paragraph" w:customStyle="1" w:styleId="6E1A31A2BF234AF2890C44E8C03B451D">
    <w:name w:val="6E1A31A2BF234AF2890C44E8C03B451D"/>
    <w:pPr>
      <w:widowControl w:val="0"/>
      <w:jc w:val="both"/>
    </w:pPr>
  </w:style>
  <w:style w:type="paragraph" w:customStyle="1" w:styleId="D727DE3105594E12BDAFB94E10196E3D">
    <w:name w:val="D727DE3105594E12BDAFB94E10196E3D"/>
    <w:pPr>
      <w:widowControl w:val="0"/>
      <w:jc w:val="both"/>
    </w:pPr>
  </w:style>
  <w:style w:type="paragraph" w:customStyle="1" w:styleId="DBAD60EB399345088BE37B133FC2D1D4">
    <w:name w:val="DBAD60EB399345088BE37B133FC2D1D4"/>
    <w:pPr>
      <w:widowControl w:val="0"/>
      <w:jc w:val="both"/>
    </w:pPr>
  </w:style>
  <w:style w:type="paragraph" w:customStyle="1" w:styleId="E363C05F8D8F4DEC9F468407155FC543">
    <w:name w:val="E363C05F8D8F4DEC9F468407155FC543"/>
    <w:pPr>
      <w:widowControl w:val="0"/>
      <w:jc w:val="both"/>
    </w:pPr>
  </w:style>
  <w:style w:type="paragraph" w:customStyle="1" w:styleId="5B7B9F60935041C89AE3D8AE28EF4703">
    <w:name w:val="5B7B9F60935041C89AE3D8AE28EF4703"/>
    <w:pPr>
      <w:widowControl w:val="0"/>
      <w:jc w:val="both"/>
    </w:pPr>
  </w:style>
  <w:style w:type="paragraph" w:customStyle="1" w:styleId="E851AAEC61564965AAE4595FD4EF2E1C">
    <w:name w:val="E851AAEC61564965AAE4595FD4EF2E1C"/>
    <w:pPr>
      <w:widowControl w:val="0"/>
      <w:jc w:val="both"/>
    </w:pPr>
  </w:style>
  <w:style w:type="paragraph" w:customStyle="1" w:styleId="866431AEEF634DA69563973749FFEE11">
    <w:name w:val="866431AEEF634DA69563973749FFEE11"/>
    <w:pPr>
      <w:widowControl w:val="0"/>
      <w:jc w:val="both"/>
    </w:pPr>
  </w:style>
  <w:style w:type="paragraph" w:customStyle="1" w:styleId="607EB92CE7F54261849DC4F6BE0C2E2E">
    <w:name w:val="607EB92CE7F54261849DC4F6BE0C2E2E"/>
    <w:pPr>
      <w:widowControl w:val="0"/>
      <w:jc w:val="both"/>
    </w:pPr>
  </w:style>
  <w:style w:type="paragraph" w:customStyle="1" w:styleId="D4BE87930B1548FEA8B0C6FADB71930D">
    <w:name w:val="D4BE87930B1548FEA8B0C6FADB71930D"/>
    <w:pPr>
      <w:widowControl w:val="0"/>
      <w:jc w:val="both"/>
    </w:pPr>
  </w:style>
  <w:style w:type="paragraph" w:customStyle="1" w:styleId="E43F9740944147E089AEDC414BA76814">
    <w:name w:val="E43F9740944147E089AEDC414BA76814"/>
    <w:pPr>
      <w:widowControl w:val="0"/>
      <w:jc w:val="both"/>
    </w:pPr>
  </w:style>
  <w:style w:type="paragraph" w:customStyle="1" w:styleId="2AC7B71A303547E5B56A5D91324F0BDC">
    <w:name w:val="2AC7B71A303547E5B56A5D91324F0BDC"/>
    <w:pPr>
      <w:widowControl w:val="0"/>
      <w:jc w:val="both"/>
    </w:pPr>
  </w:style>
  <w:style w:type="paragraph" w:customStyle="1" w:styleId="EDD4FC27997B448687411CF29D1764A2">
    <w:name w:val="EDD4FC27997B448687411CF29D1764A2"/>
    <w:pPr>
      <w:widowControl w:val="0"/>
      <w:jc w:val="both"/>
    </w:pPr>
  </w:style>
  <w:style w:type="paragraph" w:customStyle="1" w:styleId="A4A3EAD44DA04B20818404ED6ACD665A">
    <w:name w:val="A4A3EAD44DA04B20818404ED6ACD665A"/>
    <w:pPr>
      <w:widowControl w:val="0"/>
      <w:jc w:val="both"/>
    </w:pPr>
  </w:style>
  <w:style w:type="paragraph" w:customStyle="1" w:styleId="AD503C6D83F442C7B82BA4B95F5A8113">
    <w:name w:val="AD503C6D83F442C7B82BA4B95F5A8113"/>
    <w:pPr>
      <w:widowControl w:val="0"/>
      <w:jc w:val="both"/>
    </w:pPr>
  </w:style>
  <w:style w:type="paragraph" w:customStyle="1" w:styleId="2CA223DD1D904FF1B9BD15926546899C">
    <w:name w:val="2CA223DD1D904FF1B9BD15926546899C"/>
    <w:pPr>
      <w:widowControl w:val="0"/>
      <w:jc w:val="both"/>
    </w:pPr>
  </w:style>
  <w:style w:type="paragraph" w:customStyle="1" w:styleId="678C8E954BD3435C9566878DC2EB0FD1">
    <w:name w:val="678C8E954BD3435C9566878DC2EB0FD1"/>
    <w:pPr>
      <w:widowControl w:val="0"/>
      <w:jc w:val="both"/>
    </w:pPr>
  </w:style>
  <w:style w:type="paragraph" w:customStyle="1" w:styleId="0EA74F1ACEC74F0FA8C965F15A6954A7">
    <w:name w:val="0EA74F1ACEC74F0FA8C965F15A6954A7"/>
    <w:pPr>
      <w:widowControl w:val="0"/>
      <w:jc w:val="both"/>
    </w:pPr>
  </w:style>
  <w:style w:type="paragraph" w:customStyle="1" w:styleId="4D9B4F1994FC4012BDC89F4D76005D1A">
    <w:name w:val="4D9B4F1994FC4012BDC89F4D76005D1A"/>
    <w:pPr>
      <w:widowControl w:val="0"/>
      <w:jc w:val="both"/>
    </w:pPr>
  </w:style>
  <w:style w:type="paragraph" w:customStyle="1" w:styleId="83B494AC984A4873A0DDC4D1431FB15E">
    <w:name w:val="83B494AC984A4873A0DDC4D1431FB15E"/>
    <w:pPr>
      <w:widowControl w:val="0"/>
      <w:jc w:val="both"/>
    </w:pPr>
  </w:style>
  <w:style w:type="paragraph" w:customStyle="1" w:styleId="1027013A739E4F2F92AD01F8A461C6CE">
    <w:name w:val="1027013A739E4F2F92AD01F8A461C6CE"/>
    <w:pPr>
      <w:widowControl w:val="0"/>
      <w:jc w:val="both"/>
    </w:pPr>
  </w:style>
  <w:style w:type="paragraph" w:customStyle="1" w:styleId="4EA0B81C74FD40A2A3BF7441E2005928">
    <w:name w:val="4EA0B81C74FD40A2A3BF7441E2005928"/>
    <w:pPr>
      <w:widowControl w:val="0"/>
      <w:jc w:val="both"/>
    </w:pPr>
  </w:style>
  <w:style w:type="paragraph" w:customStyle="1" w:styleId="F272E60E5E094E578FE36DC1C67DABF8">
    <w:name w:val="F272E60E5E094E578FE36DC1C67DABF8"/>
    <w:pPr>
      <w:widowControl w:val="0"/>
      <w:jc w:val="both"/>
    </w:pPr>
  </w:style>
  <w:style w:type="paragraph" w:customStyle="1" w:styleId="3C37242A1EAB48319B5B683876D1018B">
    <w:name w:val="3C37242A1EAB48319B5B683876D1018B"/>
    <w:pPr>
      <w:widowControl w:val="0"/>
      <w:jc w:val="both"/>
    </w:pPr>
  </w:style>
  <w:style w:type="paragraph" w:customStyle="1" w:styleId="C93F984EF23F4CE8AF5F5B621135A333">
    <w:name w:val="C93F984EF23F4CE8AF5F5B621135A333"/>
    <w:pPr>
      <w:widowControl w:val="0"/>
      <w:jc w:val="both"/>
    </w:pPr>
  </w:style>
  <w:style w:type="paragraph" w:customStyle="1" w:styleId="97E11CCE8B944B4FA9C8A86DD184E2F4">
    <w:name w:val="97E11CCE8B944B4FA9C8A86DD184E2F4"/>
    <w:pPr>
      <w:widowControl w:val="0"/>
      <w:jc w:val="both"/>
    </w:pPr>
  </w:style>
  <w:style w:type="paragraph" w:customStyle="1" w:styleId="D565231E92804AC680BFB4F3A8FFFDF0">
    <w:name w:val="D565231E92804AC680BFB4F3A8FFFDF0"/>
    <w:pPr>
      <w:widowControl w:val="0"/>
      <w:jc w:val="both"/>
    </w:pPr>
  </w:style>
  <w:style w:type="paragraph" w:customStyle="1" w:styleId="335760065B5F4AE1909F911E4647D609">
    <w:name w:val="335760065B5F4AE1909F911E4647D609"/>
    <w:pPr>
      <w:widowControl w:val="0"/>
      <w:jc w:val="both"/>
    </w:pPr>
  </w:style>
  <w:style w:type="paragraph" w:customStyle="1" w:styleId="B303220C782B41E4BE62138E60386772">
    <w:name w:val="B303220C782B41E4BE62138E60386772"/>
    <w:pPr>
      <w:widowControl w:val="0"/>
      <w:jc w:val="both"/>
    </w:pPr>
  </w:style>
  <w:style w:type="paragraph" w:customStyle="1" w:styleId="00204DFC54D948BA90C841A70F6F0163">
    <w:name w:val="00204DFC54D948BA90C841A70F6F0163"/>
    <w:pPr>
      <w:widowControl w:val="0"/>
      <w:jc w:val="both"/>
    </w:pPr>
  </w:style>
  <w:style w:type="paragraph" w:customStyle="1" w:styleId="146A000C3C7C481084D2B5163AA28240">
    <w:name w:val="146A000C3C7C481084D2B5163AA28240"/>
    <w:pPr>
      <w:widowControl w:val="0"/>
      <w:jc w:val="both"/>
    </w:pPr>
  </w:style>
  <w:style w:type="paragraph" w:customStyle="1" w:styleId="5521BA1981FA4B09BB7CA401AF2CE8EE">
    <w:name w:val="5521BA1981FA4B09BB7CA401AF2CE8EE"/>
    <w:pPr>
      <w:widowControl w:val="0"/>
      <w:jc w:val="both"/>
    </w:pPr>
  </w:style>
  <w:style w:type="paragraph" w:customStyle="1" w:styleId="A28B2FDF5A684E3E9E2E80932AD6DCEE">
    <w:name w:val="A28B2FDF5A684E3E9E2E80932AD6DCEE"/>
    <w:pPr>
      <w:widowControl w:val="0"/>
      <w:jc w:val="both"/>
    </w:pPr>
  </w:style>
  <w:style w:type="paragraph" w:customStyle="1" w:styleId="CAA8C4C920C84AB1BBF3A4A7C2774605">
    <w:name w:val="CAA8C4C920C84AB1BBF3A4A7C2774605"/>
    <w:pPr>
      <w:widowControl w:val="0"/>
      <w:jc w:val="both"/>
    </w:pPr>
  </w:style>
  <w:style w:type="paragraph" w:customStyle="1" w:styleId="0C494E70D088417CB907876189F1650C">
    <w:name w:val="0C494E70D088417CB907876189F1650C"/>
    <w:pPr>
      <w:widowControl w:val="0"/>
      <w:jc w:val="both"/>
    </w:pPr>
  </w:style>
  <w:style w:type="paragraph" w:customStyle="1" w:styleId="B1F8EC6A9FE84813B1E96E861A8A2F27">
    <w:name w:val="B1F8EC6A9FE84813B1E96E861A8A2F27"/>
    <w:pPr>
      <w:widowControl w:val="0"/>
      <w:jc w:val="both"/>
    </w:pPr>
  </w:style>
  <w:style w:type="paragraph" w:customStyle="1" w:styleId="917BB17BEFD0434BADA1A65FA1236A63">
    <w:name w:val="917BB17BEFD0434BADA1A65FA1236A63"/>
    <w:pPr>
      <w:widowControl w:val="0"/>
      <w:jc w:val="both"/>
    </w:pPr>
  </w:style>
  <w:style w:type="paragraph" w:customStyle="1" w:styleId="2590F7E72DE24333A0BD032A747A305E">
    <w:name w:val="2590F7E72DE24333A0BD032A747A305E"/>
    <w:pPr>
      <w:widowControl w:val="0"/>
      <w:jc w:val="both"/>
    </w:pPr>
  </w:style>
  <w:style w:type="paragraph" w:customStyle="1" w:styleId="9BD04CC9D8D340E0A1A2540F50CBD537">
    <w:name w:val="9BD04CC9D8D340E0A1A2540F50CBD537"/>
    <w:pPr>
      <w:widowControl w:val="0"/>
      <w:jc w:val="both"/>
    </w:pPr>
  </w:style>
  <w:style w:type="paragraph" w:customStyle="1" w:styleId="8435D369850049DD8E011064369932FB">
    <w:name w:val="8435D369850049DD8E011064369932FB"/>
    <w:pPr>
      <w:widowControl w:val="0"/>
      <w:jc w:val="both"/>
    </w:pPr>
  </w:style>
  <w:style w:type="paragraph" w:customStyle="1" w:styleId="5BFEDC9D41854AD5BFC676780AABD82C">
    <w:name w:val="5BFEDC9D41854AD5BFC676780AABD82C"/>
    <w:pPr>
      <w:widowControl w:val="0"/>
      <w:jc w:val="both"/>
    </w:pPr>
  </w:style>
  <w:style w:type="paragraph" w:customStyle="1" w:styleId="0B2CBE3B48984AA0903D9820D1A4E021">
    <w:name w:val="0B2CBE3B48984AA0903D9820D1A4E021"/>
    <w:pPr>
      <w:widowControl w:val="0"/>
      <w:jc w:val="both"/>
    </w:pPr>
  </w:style>
  <w:style w:type="paragraph" w:customStyle="1" w:styleId="A968F1289FA24DB2AF5477E2353D51E8">
    <w:name w:val="A968F1289FA24DB2AF5477E2353D51E8"/>
    <w:pPr>
      <w:widowControl w:val="0"/>
      <w:jc w:val="both"/>
    </w:pPr>
  </w:style>
  <w:style w:type="paragraph" w:customStyle="1" w:styleId="773181B246DE459C8803A6C5F5C6C5E3">
    <w:name w:val="773181B246DE459C8803A6C5F5C6C5E3"/>
    <w:pPr>
      <w:widowControl w:val="0"/>
      <w:jc w:val="both"/>
    </w:pPr>
  </w:style>
  <w:style w:type="paragraph" w:customStyle="1" w:styleId="172E1E1E820F4E7D96C25D5C3F3FDC09">
    <w:name w:val="172E1E1E820F4E7D96C25D5C3F3FDC09"/>
    <w:pPr>
      <w:widowControl w:val="0"/>
      <w:jc w:val="both"/>
    </w:pPr>
  </w:style>
  <w:style w:type="paragraph" w:customStyle="1" w:styleId="1B59CC323BE44B10A15091D4E9CC0618">
    <w:name w:val="1B59CC323BE44B10A15091D4E9CC0618"/>
    <w:pPr>
      <w:widowControl w:val="0"/>
      <w:jc w:val="both"/>
    </w:pPr>
  </w:style>
  <w:style w:type="paragraph" w:customStyle="1" w:styleId="B793DA23346C497B9F12DBA966806D1B">
    <w:name w:val="B793DA23346C497B9F12DBA966806D1B"/>
    <w:pPr>
      <w:widowControl w:val="0"/>
      <w:jc w:val="both"/>
    </w:pPr>
  </w:style>
  <w:style w:type="paragraph" w:customStyle="1" w:styleId="3D7B57B9931B44599B7F0007D365E126">
    <w:name w:val="3D7B57B9931B44599B7F0007D365E126"/>
    <w:pPr>
      <w:widowControl w:val="0"/>
      <w:jc w:val="both"/>
    </w:pPr>
  </w:style>
  <w:style w:type="paragraph" w:customStyle="1" w:styleId="6F769239D3E642669370610D99ABA4E3">
    <w:name w:val="6F769239D3E642669370610D99ABA4E3"/>
    <w:pPr>
      <w:widowControl w:val="0"/>
      <w:jc w:val="both"/>
    </w:pPr>
  </w:style>
  <w:style w:type="paragraph" w:customStyle="1" w:styleId="FB0D6021B0CF4FAA82E09ECAA2B8ACE4">
    <w:name w:val="FB0D6021B0CF4FAA82E09ECAA2B8ACE4"/>
    <w:pPr>
      <w:widowControl w:val="0"/>
      <w:jc w:val="both"/>
    </w:pPr>
  </w:style>
  <w:style w:type="paragraph" w:customStyle="1" w:styleId="FA049073D2714FA3802859632C27AFF0">
    <w:name w:val="FA049073D2714FA3802859632C27AFF0"/>
    <w:pPr>
      <w:widowControl w:val="0"/>
      <w:jc w:val="both"/>
    </w:pPr>
  </w:style>
  <w:style w:type="paragraph" w:customStyle="1" w:styleId="13ACB992B42647B4B2FD9C707B1A35CF">
    <w:name w:val="13ACB992B42647B4B2FD9C707B1A35CF"/>
    <w:pPr>
      <w:widowControl w:val="0"/>
      <w:jc w:val="both"/>
    </w:pPr>
  </w:style>
  <w:style w:type="paragraph" w:customStyle="1" w:styleId="DCBFDDA4F2A5439EB2F4658E75CD4E0E">
    <w:name w:val="DCBFDDA4F2A5439EB2F4658E75CD4E0E"/>
    <w:pPr>
      <w:widowControl w:val="0"/>
      <w:jc w:val="both"/>
    </w:pPr>
  </w:style>
  <w:style w:type="paragraph" w:customStyle="1" w:styleId="9C76ECF906C54B7B935E14046C4E5A91">
    <w:name w:val="9C76ECF906C54B7B935E14046C4E5A91"/>
    <w:pPr>
      <w:widowControl w:val="0"/>
      <w:jc w:val="both"/>
    </w:pPr>
  </w:style>
  <w:style w:type="paragraph" w:customStyle="1" w:styleId="02D72339B5DC475691029EF5F4B0698D">
    <w:name w:val="02D72339B5DC475691029EF5F4B0698D"/>
    <w:pPr>
      <w:widowControl w:val="0"/>
      <w:jc w:val="both"/>
    </w:pPr>
  </w:style>
  <w:style w:type="paragraph" w:customStyle="1" w:styleId="669953053BBE46C4A6698873AE01D876">
    <w:name w:val="669953053BBE46C4A6698873AE01D876"/>
    <w:pPr>
      <w:widowControl w:val="0"/>
      <w:jc w:val="both"/>
    </w:pPr>
  </w:style>
  <w:style w:type="paragraph" w:customStyle="1" w:styleId="EC04B51B7C4842C08607FD6B7AD223B3">
    <w:name w:val="EC04B51B7C4842C08607FD6B7AD223B3"/>
    <w:pPr>
      <w:widowControl w:val="0"/>
      <w:jc w:val="both"/>
    </w:pPr>
  </w:style>
  <w:style w:type="paragraph" w:customStyle="1" w:styleId="59F8D945CE1B432D8191579338A8A71B">
    <w:name w:val="59F8D945CE1B432D8191579338A8A71B"/>
    <w:pPr>
      <w:widowControl w:val="0"/>
      <w:jc w:val="both"/>
    </w:pPr>
  </w:style>
  <w:style w:type="paragraph" w:customStyle="1" w:styleId="326D06EA324742C08CCF17E9C886E5A7">
    <w:name w:val="326D06EA324742C08CCF17E9C886E5A7"/>
    <w:pPr>
      <w:widowControl w:val="0"/>
      <w:jc w:val="both"/>
    </w:pPr>
  </w:style>
  <w:style w:type="paragraph" w:customStyle="1" w:styleId="26A2E46BB2BB4BFE884F3702765B00D7">
    <w:name w:val="26A2E46BB2BB4BFE884F3702765B00D7"/>
    <w:pPr>
      <w:widowControl w:val="0"/>
      <w:jc w:val="both"/>
    </w:pPr>
  </w:style>
  <w:style w:type="paragraph" w:customStyle="1" w:styleId="2D02657FC32C4CE7837CF1346A0C98E8">
    <w:name w:val="2D02657FC32C4CE7837CF1346A0C98E8"/>
    <w:pPr>
      <w:widowControl w:val="0"/>
      <w:jc w:val="both"/>
    </w:pPr>
  </w:style>
  <w:style w:type="paragraph" w:customStyle="1" w:styleId="03BA3F0B3875489CB90E65CA76FECBAA">
    <w:name w:val="03BA3F0B3875489CB90E65CA76FECBAA"/>
    <w:pPr>
      <w:widowControl w:val="0"/>
      <w:jc w:val="both"/>
    </w:pPr>
  </w:style>
  <w:style w:type="paragraph" w:customStyle="1" w:styleId="0EDF93AFDE124D5EB46393024D8CE985">
    <w:name w:val="0EDF93AFDE124D5EB46393024D8CE985"/>
    <w:pPr>
      <w:widowControl w:val="0"/>
      <w:jc w:val="both"/>
    </w:pPr>
  </w:style>
  <w:style w:type="paragraph" w:customStyle="1" w:styleId="AC971859514C42258CA149A0F770B6AE">
    <w:name w:val="AC971859514C42258CA149A0F770B6AE"/>
    <w:pPr>
      <w:widowControl w:val="0"/>
      <w:jc w:val="both"/>
    </w:pPr>
  </w:style>
  <w:style w:type="paragraph" w:customStyle="1" w:styleId="9E72E437756E485492038ADC2881CC93">
    <w:name w:val="9E72E437756E485492038ADC2881CC93"/>
    <w:pPr>
      <w:widowControl w:val="0"/>
      <w:jc w:val="both"/>
    </w:pPr>
  </w:style>
  <w:style w:type="paragraph" w:customStyle="1" w:styleId="A094EECB10C1488FB2EFC4EEC9BF6922">
    <w:name w:val="A094EECB10C1488FB2EFC4EEC9BF6922"/>
    <w:pPr>
      <w:widowControl w:val="0"/>
      <w:jc w:val="both"/>
    </w:pPr>
  </w:style>
  <w:style w:type="paragraph" w:customStyle="1" w:styleId="4BDF8670B3B14099956ED47230D8530D">
    <w:name w:val="4BDF8670B3B14099956ED47230D8530D"/>
    <w:pPr>
      <w:widowControl w:val="0"/>
      <w:jc w:val="both"/>
    </w:pPr>
  </w:style>
  <w:style w:type="paragraph" w:customStyle="1" w:styleId="D4DA6C48128C4E6EA6418BFD98A752BF">
    <w:name w:val="D4DA6C48128C4E6EA6418BFD98A752BF"/>
    <w:pPr>
      <w:widowControl w:val="0"/>
      <w:jc w:val="both"/>
    </w:pPr>
  </w:style>
  <w:style w:type="paragraph" w:customStyle="1" w:styleId="4A461C5B4EDF4E0ABA292CC0E37763B0">
    <w:name w:val="4A461C5B4EDF4E0ABA292CC0E37763B0"/>
    <w:pPr>
      <w:widowControl w:val="0"/>
      <w:jc w:val="both"/>
    </w:pPr>
  </w:style>
  <w:style w:type="paragraph" w:customStyle="1" w:styleId="F4C8197C9DF54D8FADF48356AABBD5F9">
    <w:name w:val="F4C8197C9DF54D8FADF48356AABBD5F9"/>
    <w:pPr>
      <w:widowControl w:val="0"/>
      <w:jc w:val="both"/>
    </w:pPr>
  </w:style>
  <w:style w:type="paragraph" w:customStyle="1" w:styleId="3E275306EBB04C13A672D31318D4954B">
    <w:name w:val="3E275306EBB04C13A672D31318D4954B"/>
    <w:pPr>
      <w:widowControl w:val="0"/>
      <w:jc w:val="both"/>
    </w:pPr>
  </w:style>
  <w:style w:type="paragraph" w:customStyle="1" w:styleId="7C555D27CBA94767B0A8CD4498A2DA87">
    <w:name w:val="7C555D27CBA94767B0A8CD4498A2DA87"/>
    <w:pPr>
      <w:widowControl w:val="0"/>
      <w:jc w:val="both"/>
    </w:pPr>
  </w:style>
  <w:style w:type="paragraph" w:customStyle="1" w:styleId="B56336AD9ACA410AB966FC2A09837E16">
    <w:name w:val="B56336AD9ACA410AB966FC2A09837E16"/>
    <w:pPr>
      <w:widowControl w:val="0"/>
      <w:jc w:val="both"/>
    </w:pPr>
  </w:style>
  <w:style w:type="paragraph" w:customStyle="1" w:styleId="498DF26432604BB3B7BA1A1D08F0DF65">
    <w:name w:val="498DF26432604BB3B7BA1A1D08F0DF65"/>
    <w:pPr>
      <w:widowControl w:val="0"/>
      <w:jc w:val="both"/>
    </w:pPr>
  </w:style>
  <w:style w:type="paragraph" w:customStyle="1" w:styleId="A9047D92235C4F51B2C9B59A320EBA0A">
    <w:name w:val="A9047D92235C4F51B2C9B59A320EBA0A"/>
    <w:pPr>
      <w:widowControl w:val="0"/>
      <w:jc w:val="both"/>
    </w:pPr>
  </w:style>
  <w:style w:type="paragraph" w:customStyle="1" w:styleId="E9A6D8258D914223890E4376ACD4C078">
    <w:name w:val="E9A6D8258D914223890E4376ACD4C078"/>
    <w:pPr>
      <w:widowControl w:val="0"/>
      <w:jc w:val="both"/>
    </w:pPr>
  </w:style>
  <w:style w:type="paragraph" w:customStyle="1" w:styleId="0F7546ED2E61401386A717E7A7DC26A5">
    <w:name w:val="0F7546ED2E61401386A717E7A7DC26A5"/>
    <w:pPr>
      <w:widowControl w:val="0"/>
      <w:jc w:val="both"/>
    </w:pPr>
  </w:style>
  <w:style w:type="paragraph" w:customStyle="1" w:styleId="0C7CE498DBCB4F92B4CE6E3C4CC0F856">
    <w:name w:val="0C7CE498DBCB4F92B4CE6E3C4CC0F856"/>
    <w:pPr>
      <w:widowControl w:val="0"/>
      <w:jc w:val="both"/>
    </w:pPr>
  </w:style>
  <w:style w:type="paragraph" w:customStyle="1" w:styleId="01C72EBF3BED41D29F6D8BAB4FB7B93A">
    <w:name w:val="01C72EBF3BED41D29F6D8BAB4FB7B93A"/>
    <w:pPr>
      <w:widowControl w:val="0"/>
      <w:jc w:val="both"/>
    </w:pPr>
  </w:style>
  <w:style w:type="paragraph" w:customStyle="1" w:styleId="B25DAFAC37854610B2AB74B7182F2F1B">
    <w:name w:val="B25DAFAC37854610B2AB74B7182F2F1B"/>
    <w:pPr>
      <w:widowControl w:val="0"/>
      <w:jc w:val="both"/>
    </w:pPr>
  </w:style>
  <w:style w:type="paragraph" w:customStyle="1" w:styleId="415E9D7FFAF54FB0B13996F942366B69">
    <w:name w:val="415E9D7FFAF54FB0B13996F942366B69"/>
    <w:pPr>
      <w:widowControl w:val="0"/>
      <w:jc w:val="both"/>
    </w:pPr>
  </w:style>
  <w:style w:type="paragraph" w:customStyle="1" w:styleId="5CE0066621B54365858E1314BCA192E6">
    <w:name w:val="5CE0066621B54365858E1314BCA192E6"/>
    <w:pPr>
      <w:widowControl w:val="0"/>
      <w:jc w:val="both"/>
    </w:pPr>
  </w:style>
  <w:style w:type="paragraph" w:customStyle="1" w:styleId="23177C3710E8452896699466DB778B9B">
    <w:name w:val="23177C3710E8452896699466DB778B9B"/>
    <w:pPr>
      <w:widowControl w:val="0"/>
      <w:jc w:val="both"/>
    </w:pPr>
  </w:style>
  <w:style w:type="paragraph" w:customStyle="1" w:styleId="B6F4E01691BC49F79D76CFF7B16489C3">
    <w:name w:val="B6F4E01691BC49F79D76CFF7B16489C3"/>
    <w:pPr>
      <w:widowControl w:val="0"/>
      <w:jc w:val="both"/>
    </w:pPr>
  </w:style>
  <w:style w:type="paragraph" w:customStyle="1" w:styleId="AF5F91D262454FEFA10F9C64E7000F19">
    <w:name w:val="AF5F91D262454FEFA10F9C64E7000F19"/>
    <w:pPr>
      <w:widowControl w:val="0"/>
      <w:jc w:val="both"/>
    </w:pPr>
  </w:style>
  <w:style w:type="paragraph" w:customStyle="1" w:styleId="3E209EA8D8014A64AE5F0BDB4B3663CD">
    <w:name w:val="3E209EA8D8014A64AE5F0BDB4B3663CD"/>
    <w:pPr>
      <w:widowControl w:val="0"/>
      <w:jc w:val="both"/>
    </w:pPr>
  </w:style>
  <w:style w:type="paragraph" w:customStyle="1" w:styleId="6DA04E0C715D4D01B66549BBF03502CC">
    <w:name w:val="6DA04E0C715D4D01B66549BBF03502CC"/>
    <w:pPr>
      <w:widowControl w:val="0"/>
      <w:jc w:val="both"/>
    </w:pPr>
  </w:style>
  <w:style w:type="paragraph" w:customStyle="1" w:styleId="E9334C3926BD44A5BF889E301DEC1F9C">
    <w:name w:val="E9334C3926BD44A5BF889E301DEC1F9C"/>
    <w:pPr>
      <w:widowControl w:val="0"/>
      <w:jc w:val="both"/>
    </w:pPr>
  </w:style>
  <w:style w:type="paragraph" w:customStyle="1" w:styleId="35D80EFB86904D89BADCCC6AB6C9E364">
    <w:name w:val="35D80EFB86904D89BADCCC6AB6C9E364"/>
    <w:pPr>
      <w:widowControl w:val="0"/>
      <w:jc w:val="both"/>
    </w:pPr>
  </w:style>
  <w:style w:type="paragraph" w:customStyle="1" w:styleId="7CFD0A6651AF455C9268984BE00F8571">
    <w:name w:val="7CFD0A6651AF455C9268984BE00F8571"/>
    <w:pPr>
      <w:widowControl w:val="0"/>
      <w:jc w:val="both"/>
    </w:pPr>
  </w:style>
  <w:style w:type="paragraph" w:customStyle="1" w:styleId="F7007B4EFEFD49CDB83D9A1931791D2D">
    <w:name w:val="F7007B4EFEFD49CDB83D9A1931791D2D"/>
    <w:pPr>
      <w:widowControl w:val="0"/>
      <w:jc w:val="both"/>
    </w:pPr>
  </w:style>
  <w:style w:type="paragraph" w:customStyle="1" w:styleId="4AA16C0BD0024E0993180BD7EACE31B0">
    <w:name w:val="4AA16C0BD0024E0993180BD7EACE31B0"/>
    <w:pPr>
      <w:widowControl w:val="0"/>
      <w:jc w:val="both"/>
    </w:pPr>
  </w:style>
  <w:style w:type="paragraph" w:customStyle="1" w:styleId="17C6E55AF95F43C48F464396372FC3A7">
    <w:name w:val="17C6E55AF95F43C48F464396372FC3A7"/>
    <w:pPr>
      <w:widowControl w:val="0"/>
      <w:jc w:val="both"/>
    </w:pPr>
  </w:style>
  <w:style w:type="paragraph" w:customStyle="1" w:styleId="18CB138F7CA9427CA556356BB887F7BF">
    <w:name w:val="18CB138F7CA9427CA556356BB887F7BF"/>
    <w:pPr>
      <w:widowControl w:val="0"/>
      <w:jc w:val="both"/>
    </w:pPr>
  </w:style>
  <w:style w:type="paragraph" w:customStyle="1" w:styleId="09172C25A1B9487E8B2547C0F2A220DF">
    <w:name w:val="09172C25A1B9487E8B2547C0F2A220DF"/>
    <w:pPr>
      <w:widowControl w:val="0"/>
      <w:jc w:val="both"/>
    </w:pPr>
  </w:style>
  <w:style w:type="paragraph" w:customStyle="1" w:styleId="9CD5F5C197E24A39BA079B299C25173D">
    <w:name w:val="9CD5F5C197E24A39BA079B299C25173D"/>
    <w:pPr>
      <w:widowControl w:val="0"/>
      <w:jc w:val="both"/>
    </w:pPr>
  </w:style>
  <w:style w:type="paragraph" w:customStyle="1" w:styleId="0853E985111A43D7B61FCDDF4E3E13EE">
    <w:name w:val="0853E985111A43D7B61FCDDF4E3E13EE"/>
    <w:pPr>
      <w:widowControl w:val="0"/>
      <w:jc w:val="both"/>
    </w:pPr>
  </w:style>
  <w:style w:type="paragraph" w:customStyle="1" w:styleId="B312B67765B2468588B7590859399CC9">
    <w:name w:val="B312B67765B2468588B7590859399CC9"/>
    <w:pPr>
      <w:widowControl w:val="0"/>
      <w:jc w:val="both"/>
    </w:pPr>
  </w:style>
  <w:style w:type="paragraph" w:customStyle="1" w:styleId="24947E3798684D40AE065322B7939CA0">
    <w:name w:val="24947E3798684D40AE065322B7939CA0"/>
    <w:pPr>
      <w:widowControl w:val="0"/>
      <w:jc w:val="both"/>
    </w:pPr>
  </w:style>
  <w:style w:type="paragraph" w:customStyle="1" w:styleId="AA73E5AAFD3C44D8ADA842D9DFFEA26F">
    <w:name w:val="AA73E5AAFD3C44D8ADA842D9DFFEA26F"/>
    <w:pPr>
      <w:widowControl w:val="0"/>
      <w:jc w:val="both"/>
    </w:pPr>
  </w:style>
  <w:style w:type="paragraph" w:customStyle="1" w:styleId="DB3E8DBB8E5A4AA18F35869B7B2C505C">
    <w:name w:val="DB3E8DBB8E5A4AA18F35869B7B2C505C"/>
    <w:pPr>
      <w:widowControl w:val="0"/>
      <w:jc w:val="both"/>
    </w:pPr>
  </w:style>
  <w:style w:type="paragraph" w:customStyle="1" w:styleId="E02DF0649CA3434BA16CE3DEFD931037">
    <w:name w:val="E02DF0649CA3434BA16CE3DEFD931037"/>
    <w:pPr>
      <w:widowControl w:val="0"/>
      <w:jc w:val="both"/>
    </w:pPr>
  </w:style>
  <w:style w:type="paragraph" w:customStyle="1" w:styleId="3618E6854AC042F1820F779E21D3D447">
    <w:name w:val="3618E6854AC042F1820F779E21D3D447"/>
    <w:pPr>
      <w:widowControl w:val="0"/>
      <w:jc w:val="both"/>
    </w:pPr>
  </w:style>
  <w:style w:type="paragraph" w:customStyle="1" w:styleId="BE168163855A4685BF744EA06A54F1C5">
    <w:name w:val="BE168163855A4685BF744EA06A54F1C5"/>
    <w:pPr>
      <w:widowControl w:val="0"/>
      <w:jc w:val="both"/>
    </w:pPr>
  </w:style>
  <w:style w:type="paragraph" w:customStyle="1" w:styleId="1F7B9A079AF34451B063920190D0C923">
    <w:name w:val="1F7B9A079AF34451B063920190D0C923"/>
    <w:pPr>
      <w:widowControl w:val="0"/>
      <w:jc w:val="both"/>
    </w:pPr>
  </w:style>
  <w:style w:type="paragraph" w:customStyle="1" w:styleId="9BBA0AF99925466B98DC12E7873306CC">
    <w:name w:val="9BBA0AF99925466B98DC12E7873306CC"/>
    <w:pPr>
      <w:widowControl w:val="0"/>
      <w:jc w:val="both"/>
    </w:pPr>
  </w:style>
  <w:style w:type="paragraph" w:customStyle="1" w:styleId="F65D6752223047E1ABBA679A4C4CEAC1">
    <w:name w:val="F65D6752223047E1ABBA679A4C4CEAC1"/>
    <w:pPr>
      <w:widowControl w:val="0"/>
      <w:jc w:val="both"/>
    </w:pPr>
  </w:style>
  <w:style w:type="paragraph" w:customStyle="1" w:styleId="50167A1E78B84A8395D69EBF78E90DAA">
    <w:name w:val="50167A1E78B84A8395D69EBF78E90DAA"/>
    <w:pPr>
      <w:widowControl w:val="0"/>
      <w:jc w:val="both"/>
    </w:pPr>
  </w:style>
  <w:style w:type="paragraph" w:customStyle="1" w:styleId="7F2019A0E6A4415AB084C7DE4F503E2C">
    <w:name w:val="7F2019A0E6A4415AB084C7DE4F503E2C"/>
    <w:pPr>
      <w:widowControl w:val="0"/>
      <w:jc w:val="both"/>
    </w:pPr>
  </w:style>
  <w:style w:type="paragraph" w:customStyle="1" w:styleId="8A0879BE82BD49DE8687971264F3276C">
    <w:name w:val="8A0879BE82BD49DE8687971264F3276C"/>
    <w:pPr>
      <w:widowControl w:val="0"/>
      <w:jc w:val="both"/>
    </w:pPr>
  </w:style>
  <w:style w:type="paragraph" w:customStyle="1" w:styleId="AA8731519AEC4E6AB41F45213C3C1466">
    <w:name w:val="AA8731519AEC4E6AB41F45213C3C1466"/>
    <w:pPr>
      <w:widowControl w:val="0"/>
      <w:jc w:val="both"/>
    </w:pPr>
  </w:style>
  <w:style w:type="paragraph" w:customStyle="1" w:styleId="A992D81D8FD74EAEB6011E5CB3A745BC">
    <w:name w:val="A992D81D8FD74EAEB6011E5CB3A745BC"/>
    <w:pPr>
      <w:widowControl w:val="0"/>
      <w:jc w:val="both"/>
    </w:pPr>
  </w:style>
  <w:style w:type="paragraph" w:customStyle="1" w:styleId="D0555E3097034BBA829FAF24574DE1A2">
    <w:name w:val="D0555E3097034BBA829FAF24574DE1A2"/>
    <w:pPr>
      <w:widowControl w:val="0"/>
      <w:jc w:val="both"/>
    </w:pPr>
  </w:style>
  <w:style w:type="paragraph" w:customStyle="1" w:styleId="E02AF211DA92406D8EF5DF4A2866C76F">
    <w:name w:val="E02AF211DA92406D8EF5DF4A2866C76F"/>
    <w:pPr>
      <w:widowControl w:val="0"/>
      <w:jc w:val="both"/>
    </w:pPr>
  </w:style>
  <w:style w:type="paragraph" w:customStyle="1" w:styleId="8484054D93F74C79A85F4A337414D89E">
    <w:name w:val="8484054D93F74C79A85F4A337414D89E"/>
    <w:pPr>
      <w:widowControl w:val="0"/>
      <w:jc w:val="both"/>
    </w:pPr>
  </w:style>
  <w:style w:type="paragraph" w:customStyle="1" w:styleId="E70B95200DFF4446A9340DA79F7A0606">
    <w:name w:val="E70B95200DFF4446A9340DA79F7A0606"/>
    <w:pPr>
      <w:widowControl w:val="0"/>
      <w:jc w:val="both"/>
    </w:pPr>
  </w:style>
  <w:style w:type="paragraph" w:customStyle="1" w:styleId="E1F00FCCB9C64D988402905D7E51D379">
    <w:name w:val="E1F00FCCB9C64D988402905D7E51D379"/>
    <w:pPr>
      <w:widowControl w:val="0"/>
      <w:jc w:val="both"/>
    </w:pPr>
  </w:style>
  <w:style w:type="paragraph" w:customStyle="1" w:styleId="CE906BA671EC4CECA430470BA60D259A">
    <w:name w:val="CE906BA671EC4CECA430470BA60D259A"/>
    <w:pPr>
      <w:widowControl w:val="0"/>
      <w:jc w:val="both"/>
    </w:pPr>
  </w:style>
  <w:style w:type="paragraph" w:customStyle="1" w:styleId="535B3E91995C41BA8AA96701457B079F">
    <w:name w:val="535B3E91995C41BA8AA96701457B079F"/>
    <w:pPr>
      <w:widowControl w:val="0"/>
      <w:jc w:val="both"/>
    </w:pPr>
  </w:style>
  <w:style w:type="paragraph" w:customStyle="1" w:styleId="41C10CE3F4AB4526907CCC0C0A11EB19">
    <w:name w:val="41C10CE3F4AB4526907CCC0C0A11EB19"/>
    <w:pPr>
      <w:widowControl w:val="0"/>
      <w:jc w:val="both"/>
    </w:pPr>
  </w:style>
  <w:style w:type="paragraph" w:customStyle="1" w:styleId="F714D3A6BD1845A6B1566102AB0D64B3">
    <w:name w:val="F714D3A6BD1845A6B1566102AB0D64B3"/>
    <w:pPr>
      <w:widowControl w:val="0"/>
      <w:jc w:val="both"/>
    </w:pPr>
  </w:style>
  <w:style w:type="paragraph" w:customStyle="1" w:styleId="89C7C5EF3C9A44BB9A3E4998F3AB7F5B">
    <w:name w:val="89C7C5EF3C9A44BB9A3E4998F3AB7F5B"/>
    <w:pPr>
      <w:widowControl w:val="0"/>
      <w:jc w:val="both"/>
    </w:pPr>
  </w:style>
  <w:style w:type="paragraph" w:customStyle="1" w:styleId="6E9D0D9321D2455F902AB70FAC3D805F">
    <w:name w:val="6E9D0D9321D2455F902AB70FAC3D805F"/>
    <w:pPr>
      <w:widowControl w:val="0"/>
      <w:jc w:val="both"/>
    </w:pPr>
  </w:style>
  <w:style w:type="paragraph" w:customStyle="1" w:styleId="7AD043823DC842DC94D84DFD80D0825F">
    <w:name w:val="7AD043823DC842DC94D84DFD80D0825F"/>
    <w:pPr>
      <w:widowControl w:val="0"/>
      <w:jc w:val="both"/>
    </w:pPr>
  </w:style>
  <w:style w:type="paragraph" w:customStyle="1" w:styleId="529D2820EA1A4F7296E929D0A91F87FE">
    <w:name w:val="529D2820EA1A4F7296E929D0A91F87FE"/>
    <w:pPr>
      <w:widowControl w:val="0"/>
      <w:jc w:val="both"/>
    </w:pPr>
  </w:style>
  <w:style w:type="paragraph" w:customStyle="1" w:styleId="09A7360BB1FA4C3D8D0146226417CA6F">
    <w:name w:val="09A7360BB1FA4C3D8D0146226417CA6F"/>
    <w:pPr>
      <w:widowControl w:val="0"/>
      <w:jc w:val="both"/>
    </w:pPr>
  </w:style>
  <w:style w:type="paragraph" w:customStyle="1" w:styleId="3DCA40DBB9F340FB88E1C680EA7C37FC">
    <w:name w:val="3DCA40DBB9F340FB88E1C680EA7C37FC"/>
    <w:pPr>
      <w:widowControl w:val="0"/>
      <w:jc w:val="both"/>
    </w:pPr>
  </w:style>
  <w:style w:type="paragraph" w:customStyle="1" w:styleId="6C60FF4A1F04444CBFAF139FF75DEC3C">
    <w:name w:val="6C60FF4A1F04444CBFAF139FF75DEC3C"/>
    <w:pPr>
      <w:widowControl w:val="0"/>
      <w:jc w:val="both"/>
    </w:pPr>
  </w:style>
  <w:style w:type="paragraph" w:customStyle="1" w:styleId="5B860839D1C446BE82E0E0BA9C0E53EA">
    <w:name w:val="5B860839D1C446BE82E0E0BA9C0E53EA"/>
    <w:pPr>
      <w:widowControl w:val="0"/>
      <w:jc w:val="both"/>
    </w:pPr>
  </w:style>
  <w:style w:type="paragraph" w:customStyle="1" w:styleId="E440964E547343FD9353B6D9B5A4D7D4">
    <w:name w:val="E440964E547343FD9353B6D9B5A4D7D4"/>
    <w:pPr>
      <w:widowControl w:val="0"/>
      <w:jc w:val="both"/>
    </w:pPr>
  </w:style>
  <w:style w:type="paragraph" w:customStyle="1" w:styleId="0BC85FE412F8457190AB484C92224299">
    <w:name w:val="0BC85FE412F8457190AB484C92224299"/>
    <w:pPr>
      <w:widowControl w:val="0"/>
      <w:jc w:val="both"/>
    </w:pPr>
  </w:style>
  <w:style w:type="paragraph" w:customStyle="1" w:styleId="3CDF4E77FB48448DB27A3C91D36B2774">
    <w:name w:val="3CDF4E77FB48448DB27A3C91D36B2774"/>
    <w:pPr>
      <w:widowControl w:val="0"/>
      <w:jc w:val="both"/>
    </w:pPr>
  </w:style>
  <w:style w:type="paragraph" w:customStyle="1" w:styleId="95A8D4549E4E4DE799A5B64DC6B597D7">
    <w:name w:val="95A8D4549E4E4DE799A5B64DC6B597D7"/>
    <w:pPr>
      <w:widowControl w:val="0"/>
      <w:jc w:val="both"/>
    </w:pPr>
  </w:style>
  <w:style w:type="paragraph" w:customStyle="1" w:styleId="EBA1907B082145E7A01D5ED5F01EED39">
    <w:name w:val="EBA1907B082145E7A01D5ED5F01EED39"/>
    <w:pPr>
      <w:widowControl w:val="0"/>
      <w:jc w:val="both"/>
    </w:pPr>
  </w:style>
  <w:style w:type="paragraph" w:customStyle="1" w:styleId="3EC0327CE30C49AAAE0613F01989E89A">
    <w:name w:val="3EC0327CE30C49AAAE0613F01989E89A"/>
    <w:pPr>
      <w:widowControl w:val="0"/>
      <w:jc w:val="both"/>
    </w:pPr>
  </w:style>
  <w:style w:type="paragraph" w:customStyle="1" w:styleId="1DCAA4585A55453E86C35C3CC90F27C1">
    <w:name w:val="1DCAA4585A55453E86C35C3CC90F27C1"/>
    <w:pPr>
      <w:widowControl w:val="0"/>
      <w:jc w:val="both"/>
    </w:pPr>
  </w:style>
  <w:style w:type="paragraph" w:customStyle="1" w:styleId="414115E2BCC64B33A4B56AD1A36D1225">
    <w:name w:val="414115E2BCC64B33A4B56AD1A36D1225"/>
    <w:pPr>
      <w:widowControl w:val="0"/>
      <w:jc w:val="both"/>
    </w:pPr>
  </w:style>
  <w:style w:type="paragraph" w:customStyle="1" w:styleId="EAAC64CF21524C438CC9C5177F2B7B3F">
    <w:name w:val="EAAC64CF21524C438CC9C5177F2B7B3F"/>
    <w:pPr>
      <w:widowControl w:val="0"/>
      <w:jc w:val="both"/>
    </w:pPr>
  </w:style>
  <w:style w:type="paragraph" w:customStyle="1" w:styleId="B98E2973612A4193B105471C267990E3">
    <w:name w:val="B98E2973612A4193B105471C267990E3"/>
    <w:pPr>
      <w:widowControl w:val="0"/>
      <w:jc w:val="both"/>
    </w:pPr>
  </w:style>
  <w:style w:type="paragraph" w:customStyle="1" w:styleId="A7EC6C5C2C144BEFB9F46C4E145FFD62">
    <w:name w:val="A7EC6C5C2C144BEFB9F46C4E145FFD62"/>
    <w:pPr>
      <w:widowControl w:val="0"/>
      <w:jc w:val="both"/>
    </w:pPr>
  </w:style>
  <w:style w:type="paragraph" w:customStyle="1" w:styleId="91C260C76F0445CF9BAE416B53995F50">
    <w:name w:val="91C260C76F0445CF9BAE416B53995F50"/>
    <w:pPr>
      <w:widowControl w:val="0"/>
      <w:jc w:val="both"/>
    </w:pPr>
  </w:style>
  <w:style w:type="paragraph" w:customStyle="1" w:styleId="00C2BF826FD64EDAA39514DAA262C41C">
    <w:name w:val="00C2BF826FD64EDAA39514DAA262C41C"/>
    <w:pPr>
      <w:widowControl w:val="0"/>
      <w:jc w:val="both"/>
    </w:pPr>
  </w:style>
  <w:style w:type="paragraph" w:customStyle="1" w:styleId="830531A42C904C17B74B401AD77263F9">
    <w:name w:val="830531A42C904C17B74B401AD77263F9"/>
    <w:pPr>
      <w:widowControl w:val="0"/>
      <w:jc w:val="both"/>
    </w:pPr>
  </w:style>
  <w:style w:type="paragraph" w:customStyle="1" w:styleId="F5AE182289554E5E8F772E83E01F9D63">
    <w:name w:val="F5AE182289554E5E8F772E83E01F9D63"/>
    <w:pPr>
      <w:widowControl w:val="0"/>
      <w:jc w:val="both"/>
    </w:pPr>
  </w:style>
  <w:style w:type="paragraph" w:customStyle="1" w:styleId="3DFF6623FAA249BAA912FFCB4F6567A7">
    <w:name w:val="3DFF6623FAA249BAA912FFCB4F6567A7"/>
    <w:pPr>
      <w:widowControl w:val="0"/>
      <w:jc w:val="both"/>
    </w:pPr>
  </w:style>
  <w:style w:type="paragraph" w:customStyle="1" w:styleId="06336EFE03C949A499F7C7B45F83D13D">
    <w:name w:val="06336EFE03C949A499F7C7B45F83D13D"/>
    <w:pPr>
      <w:widowControl w:val="0"/>
      <w:jc w:val="both"/>
    </w:pPr>
  </w:style>
  <w:style w:type="paragraph" w:customStyle="1" w:styleId="92DC692172D74AA0AC0A4515CB724CDA">
    <w:name w:val="92DC692172D74AA0AC0A4515CB724CDA"/>
    <w:pPr>
      <w:widowControl w:val="0"/>
      <w:jc w:val="both"/>
    </w:pPr>
  </w:style>
  <w:style w:type="paragraph" w:customStyle="1" w:styleId="9FCAC22E23E640F3A432C0FE36D1B648">
    <w:name w:val="9FCAC22E23E640F3A432C0FE36D1B648"/>
    <w:pPr>
      <w:widowControl w:val="0"/>
      <w:jc w:val="both"/>
    </w:pPr>
  </w:style>
  <w:style w:type="paragraph" w:customStyle="1" w:styleId="FD920D796B03471CB72CAA825ADCDCEB">
    <w:name w:val="FD920D796B03471CB72CAA825ADCDCEB"/>
    <w:pPr>
      <w:widowControl w:val="0"/>
      <w:jc w:val="both"/>
    </w:pPr>
  </w:style>
  <w:style w:type="paragraph" w:customStyle="1" w:styleId="B36D7DAEA0194395806E38D570B7797B">
    <w:name w:val="B36D7DAEA0194395806E38D570B7797B"/>
    <w:pPr>
      <w:widowControl w:val="0"/>
      <w:jc w:val="both"/>
    </w:pPr>
  </w:style>
  <w:style w:type="paragraph" w:customStyle="1" w:styleId="0E20C543330C45B0AC01D5528D2D21F7">
    <w:name w:val="0E20C543330C45B0AC01D5528D2D21F7"/>
    <w:pPr>
      <w:widowControl w:val="0"/>
      <w:jc w:val="both"/>
    </w:pPr>
  </w:style>
  <w:style w:type="paragraph" w:customStyle="1" w:styleId="FC497CBC2EB8468CB0AE86E9E5FA0453">
    <w:name w:val="FC497CBC2EB8468CB0AE86E9E5FA0453"/>
    <w:pPr>
      <w:widowControl w:val="0"/>
      <w:jc w:val="both"/>
    </w:pPr>
  </w:style>
  <w:style w:type="paragraph" w:customStyle="1" w:styleId="B4AF9A0BAF62412CB82A8C0C908FFB50">
    <w:name w:val="B4AF9A0BAF62412CB82A8C0C908FFB50"/>
    <w:pPr>
      <w:widowControl w:val="0"/>
      <w:jc w:val="both"/>
    </w:pPr>
  </w:style>
  <w:style w:type="paragraph" w:customStyle="1" w:styleId="A2129912FFEB4C40A1EBF24CC3DDB392">
    <w:name w:val="A2129912FFEB4C40A1EBF24CC3DDB392"/>
    <w:pPr>
      <w:widowControl w:val="0"/>
      <w:jc w:val="both"/>
    </w:pPr>
  </w:style>
  <w:style w:type="paragraph" w:customStyle="1" w:styleId="F7F3E15C848C43DCB516CDF3411CFA9D">
    <w:name w:val="F7F3E15C848C43DCB516CDF3411CFA9D"/>
    <w:pPr>
      <w:widowControl w:val="0"/>
      <w:jc w:val="both"/>
    </w:pPr>
  </w:style>
  <w:style w:type="paragraph" w:customStyle="1" w:styleId="A9089CDC63774367AECAABFFE612A32A">
    <w:name w:val="A9089CDC63774367AECAABFFE612A32A"/>
    <w:pPr>
      <w:widowControl w:val="0"/>
      <w:jc w:val="both"/>
    </w:pPr>
  </w:style>
  <w:style w:type="paragraph" w:customStyle="1" w:styleId="4E88033F17CD40AB81624CE6E0FC2B9E">
    <w:name w:val="4E88033F17CD40AB81624CE6E0FC2B9E"/>
    <w:pPr>
      <w:widowControl w:val="0"/>
      <w:jc w:val="both"/>
    </w:pPr>
  </w:style>
  <w:style w:type="paragraph" w:customStyle="1" w:styleId="66C0366CDB794184AFFE31D7337D416D">
    <w:name w:val="66C0366CDB794184AFFE31D7337D416D"/>
    <w:pPr>
      <w:widowControl w:val="0"/>
      <w:jc w:val="both"/>
    </w:pPr>
  </w:style>
  <w:style w:type="paragraph" w:customStyle="1" w:styleId="AF4142AF7D3F4BA0828404E6B6A43E8D">
    <w:name w:val="AF4142AF7D3F4BA0828404E6B6A43E8D"/>
    <w:pPr>
      <w:widowControl w:val="0"/>
      <w:jc w:val="both"/>
    </w:pPr>
  </w:style>
  <w:style w:type="paragraph" w:customStyle="1" w:styleId="0E9EEC14BA1D4D52B5D43418D73EB176">
    <w:name w:val="0E9EEC14BA1D4D52B5D43418D73EB176"/>
    <w:pPr>
      <w:widowControl w:val="0"/>
      <w:jc w:val="both"/>
    </w:pPr>
  </w:style>
  <w:style w:type="paragraph" w:customStyle="1" w:styleId="417982263AB2403C852948802E9FC7E9">
    <w:name w:val="417982263AB2403C852948802E9FC7E9"/>
    <w:pPr>
      <w:widowControl w:val="0"/>
      <w:jc w:val="both"/>
    </w:pPr>
  </w:style>
  <w:style w:type="paragraph" w:customStyle="1" w:styleId="96C3CDB45A574A949156E4936BCDA1CD">
    <w:name w:val="96C3CDB45A574A949156E4936BCDA1CD"/>
    <w:pPr>
      <w:widowControl w:val="0"/>
      <w:jc w:val="both"/>
    </w:pPr>
  </w:style>
  <w:style w:type="paragraph" w:customStyle="1" w:styleId="5E6ECA43AEF44B308534378E738887D9">
    <w:name w:val="5E6ECA43AEF44B308534378E738887D9"/>
    <w:pPr>
      <w:widowControl w:val="0"/>
      <w:jc w:val="both"/>
    </w:pPr>
  </w:style>
  <w:style w:type="paragraph" w:customStyle="1" w:styleId="8DFA65B800FC41C9BB2D210F48688B9D">
    <w:name w:val="8DFA65B800FC41C9BB2D210F48688B9D"/>
    <w:pPr>
      <w:widowControl w:val="0"/>
      <w:jc w:val="both"/>
    </w:pPr>
  </w:style>
  <w:style w:type="paragraph" w:customStyle="1" w:styleId="6D0E127927EB48FFA7D51E71825FCF0C">
    <w:name w:val="6D0E127927EB48FFA7D51E71825FCF0C"/>
    <w:pPr>
      <w:widowControl w:val="0"/>
      <w:jc w:val="both"/>
    </w:pPr>
  </w:style>
  <w:style w:type="paragraph" w:customStyle="1" w:styleId="EFD4CB06DEE04E88839C5A684E5A54D3">
    <w:name w:val="EFD4CB06DEE04E88839C5A684E5A54D3"/>
    <w:pPr>
      <w:widowControl w:val="0"/>
      <w:jc w:val="both"/>
    </w:pPr>
  </w:style>
  <w:style w:type="paragraph" w:customStyle="1" w:styleId="868855A875CE48B786812377E065D2AE">
    <w:name w:val="868855A875CE48B786812377E065D2AE"/>
    <w:pPr>
      <w:widowControl w:val="0"/>
      <w:jc w:val="both"/>
    </w:pPr>
  </w:style>
  <w:style w:type="paragraph" w:customStyle="1" w:styleId="C1F4C8C58FF448068714CABB61F0EAAC">
    <w:name w:val="C1F4C8C58FF448068714CABB61F0EAAC"/>
    <w:pPr>
      <w:widowControl w:val="0"/>
      <w:jc w:val="both"/>
    </w:pPr>
  </w:style>
  <w:style w:type="paragraph" w:customStyle="1" w:styleId="0ECD02CBEA4E49A08D3A0F7408C3C549">
    <w:name w:val="0ECD02CBEA4E49A08D3A0F7408C3C549"/>
    <w:pPr>
      <w:widowControl w:val="0"/>
      <w:jc w:val="both"/>
    </w:pPr>
  </w:style>
  <w:style w:type="paragraph" w:customStyle="1" w:styleId="0100AA98210B4DF39505FFC06C851644">
    <w:name w:val="0100AA98210B4DF39505FFC06C851644"/>
    <w:pPr>
      <w:widowControl w:val="0"/>
      <w:jc w:val="both"/>
    </w:pPr>
  </w:style>
  <w:style w:type="paragraph" w:customStyle="1" w:styleId="C32BC938F60E40848A3C8A61C4004A63">
    <w:name w:val="C32BC938F60E40848A3C8A61C4004A63"/>
    <w:pPr>
      <w:widowControl w:val="0"/>
      <w:jc w:val="both"/>
    </w:pPr>
  </w:style>
  <w:style w:type="paragraph" w:customStyle="1" w:styleId="436EAD0BE3574A24B29A53FD93823BF3">
    <w:name w:val="436EAD0BE3574A24B29A53FD93823BF3"/>
    <w:pPr>
      <w:widowControl w:val="0"/>
      <w:jc w:val="both"/>
    </w:pPr>
  </w:style>
  <w:style w:type="paragraph" w:customStyle="1" w:styleId="12128639C2704943B21705FA4798D46B">
    <w:name w:val="12128639C2704943B21705FA4798D46B"/>
    <w:pPr>
      <w:widowControl w:val="0"/>
      <w:jc w:val="both"/>
    </w:pPr>
  </w:style>
  <w:style w:type="paragraph" w:customStyle="1" w:styleId="F1638B8476384821AD4C94935D45FEE2">
    <w:name w:val="F1638B8476384821AD4C94935D45FEE2"/>
    <w:pPr>
      <w:widowControl w:val="0"/>
      <w:jc w:val="both"/>
    </w:pPr>
  </w:style>
  <w:style w:type="paragraph" w:customStyle="1" w:styleId="67FF8E553FFE43089E85A516B21273A6">
    <w:name w:val="67FF8E553FFE43089E85A516B21273A6"/>
    <w:pPr>
      <w:widowControl w:val="0"/>
      <w:jc w:val="both"/>
    </w:pPr>
  </w:style>
  <w:style w:type="paragraph" w:customStyle="1" w:styleId="4ACC983C7BB943F6B798DAA6E668F04C">
    <w:name w:val="4ACC983C7BB943F6B798DAA6E668F04C"/>
    <w:pPr>
      <w:widowControl w:val="0"/>
      <w:jc w:val="both"/>
    </w:pPr>
  </w:style>
  <w:style w:type="paragraph" w:customStyle="1" w:styleId="B05321E5EF08401EA51AD116BCF9C4B5">
    <w:name w:val="B05321E5EF08401EA51AD116BCF9C4B5"/>
    <w:pPr>
      <w:widowControl w:val="0"/>
      <w:jc w:val="both"/>
    </w:pPr>
  </w:style>
  <w:style w:type="paragraph" w:customStyle="1" w:styleId="C3894265582245BFB886E4EBC3E8F11F">
    <w:name w:val="C3894265582245BFB886E4EBC3E8F11F"/>
    <w:pPr>
      <w:widowControl w:val="0"/>
      <w:jc w:val="both"/>
    </w:pPr>
  </w:style>
  <w:style w:type="paragraph" w:customStyle="1" w:styleId="D300B5BECBE2421692F509059942C317">
    <w:name w:val="D300B5BECBE2421692F509059942C317"/>
    <w:pPr>
      <w:widowControl w:val="0"/>
      <w:jc w:val="both"/>
    </w:pPr>
  </w:style>
  <w:style w:type="paragraph" w:customStyle="1" w:styleId="4D41D963167742EFAC84CB189304CDB9">
    <w:name w:val="4D41D963167742EFAC84CB189304CDB9"/>
    <w:pPr>
      <w:widowControl w:val="0"/>
      <w:jc w:val="both"/>
    </w:pPr>
  </w:style>
  <w:style w:type="paragraph" w:customStyle="1" w:styleId="8D29B7D6CE4347F4BF3FD2495934069B">
    <w:name w:val="8D29B7D6CE4347F4BF3FD2495934069B"/>
    <w:pPr>
      <w:widowControl w:val="0"/>
      <w:jc w:val="both"/>
    </w:pPr>
  </w:style>
  <w:style w:type="paragraph" w:customStyle="1" w:styleId="89B6332D7E1E4131BB560DBA8054C8AF">
    <w:name w:val="89B6332D7E1E4131BB560DBA8054C8AF"/>
    <w:pPr>
      <w:widowControl w:val="0"/>
      <w:jc w:val="both"/>
    </w:pPr>
  </w:style>
  <w:style w:type="paragraph" w:customStyle="1" w:styleId="A4582B965DDD4546A4D5ADECC084C676">
    <w:name w:val="A4582B965DDD4546A4D5ADECC084C676"/>
    <w:pPr>
      <w:widowControl w:val="0"/>
      <w:jc w:val="both"/>
    </w:pPr>
  </w:style>
  <w:style w:type="paragraph" w:customStyle="1" w:styleId="7AA8022D5DE347CBAE9C8C1A5DA8121A">
    <w:name w:val="7AA8022D5DE347CBAE9C8C1A5DA8121A"/>
    <w:pPr>
      <w:widowControl w:val="0"/>
      <w:jc w:val="both"/>
    </w:pPr>
  </w:style>
  <w:style w:type="paragraph" w:customStyle="1" w:styleId="2CFEE185E4A746F88E709966F5DB3E35">
    <w:name w:val="2CFEE185E4A746F88E709966F5DB3E35"/>
    <w:pPr>
      <w:widowControl w:val="0"/>
      <w:jc w:val="both"/>
    </w:pPr>
  </w:style>
  <w:style w:type="paragraph" w:customStyle="1" w:styleId="D63C9DB5BB1845F499921EFF097A3CCC">
    <w:name w:val="D63C9DB5BB1845F499921EFF097A3CCC"/>
    <w:pPr>
      <w:widowControl w:val="0"/>
      <w:jc w:val="both"/>
    </w:pPr>
  </w:style>
  <w:style w:type="paragraph" w:customStyle="1" w:styleId="8D0DF655E3714C6DA90A1717EEFC3853">
    <w:name w:val="8D0DF655E3714C6DA90A1717EEFC3853"/>
    <w:pPr>
      <w:widowControl w:val="0"/>
      <w:jc w:val="both"/>
    </w:pPr>
  </w:style>
  <w:style w:type="paragraph" w:customStyle="1" w:styleId="DE4596AA07FB41DB9BB9B62AEDA51B74">
    <w:name w:val="DE4596AA07FB41DB9BB9B62AEDA51B74"/>
    <w:pPr>
      <w:widowControl w:val="0"/>
      <w:jc w:val="both"/>
    </w:pPr>
  </w:style>
  <w:style w:type="paragraph" w:customStyle="1" w:styleId="EF92D4D4463C485782131BB300DC4198">
    <w:name w:val="EF92D4D4463C485782131BB300DC4198"/>
    <w:pPr>
      <w:widowControl w:val="0"/>
      <w:jc w:val="both"/>
    </w:pPr>
  </w:style>
  <w:style w:type="paragraph" w:customStyle="1" w:styleId="3970D7ABF7474ADBAA8835C087B18510">
    <w:name w:val="3970D7ABF7474ADBAA8835C087B18510"/>
    <w:pPr>
      <w:widowControl w:val="0"/>
      <w:jc w:val="both"/>
    </w:pPr>
  </w:style>
  <w:style w:type="paragraph" w:customStyle="1" w:styleId="EE263FAD3A4049FCBA1AA9E4B0079927">
    <w:name w:val="EE263FAD3A4049FCBA1AA9E4B0079927"/>
    <w:pPr>
      <w:widowControl w:val="0"/>
      <w:jc w:val="both"/>
    </w:pPr>
  </w:style>
  <w:style w:type="paragraph" w:customStyle="1" w:styleId="2F91484291434C52883E0620914B13DA">
    <w:name w:val="2F91484291434C52883E0620914B13DA"/>
    <w:pPr>
      <w:widowControl w:val="0"/>
      <w:jc w:val="both"/>
    </w:pPr>
  </w:style>
  <w:style w:type="paragraph" w:customStyle="1" w:styleId="0B89FC1209CB49EB807478822F6520B0">
    <w:name w:val="0B89FC1209CB49EB807478822F6520B0"/>
    <w:pPr>
      <w:widowControl w:val="0"/>
      <w:jc w:val="both"/>
    </w:pPr>
  </w:style>
  <w:style w:type="paragraph" w:customStyle="1" w:styleId="AF785EC9549E4C6486DA449406902E0A">
    <w:name w:val="AF785EC9549E4C6486DA449406902E0A"/>
    <w:pPr>
      <w:widowControl w:val="0"/>
      <w:jc w:val="both"/>
    </w:pPr>
  </w:style>
  <w:style w:type="paragraph" w:customStyle="1" w:styleId="11B0F6EE414D4A0BAA0950F4A5531BEA">
    <w:name w:val="11B0F6EE414D4A0BAA0950F4A5531BEA"/>
    <w:pPr>
      <w:widowControl w:val="0"/>
      <w:jc w:val="both"/>
    </w:pPr>
  </w:style>
  <w:style w:type="paragraph" w:customStyle="1" w:styleId="9E9BB681BE734945937ABC1737CF71AB">
    <w:name w:val="9E9BB681BE734945937ABC1737CF71AB"/>
    <w:pPr>
      <w:widowControl w:val="0"/>
      <w:jc w:val="both"/>
    </w:pPr>
  </w:style>
  <w:style w:type="paragraph" w:customStyle="1" w:styleId="FFBCD662B3544567811569FF6D57C2E1">
    <w:name w:val="FFBCD662B3544567811569FF6D57C2E1"/>
    <w:pPr>
      <w:widowControl w:val="0"/>
      <w:jc w:val="both"/>
    </w:pPr>
  </w:style>
  <w:style w:type="paragraph" w:customStyle="1" w:styleId="B57ACA3C5B1A40D5A2AFF332CCB247F3">
    <w:name w:val="B57ACA3C5B1A40D5A2AFF332CCB247F3"/>
    <w:pPr>
      <w:widowControl w:val="0"/>
      <w:jc w:val="both"/>
    </w:pPr>
  </w:style>
  <w:style w:type="paragraph" w:customStyle="1" w:styleId="C08C11505D4449B3844AD493517767B3">
    <w:name w:val="C08C11505D4449B3844AD493517767B3"/>
    <w:pPr>
      <w:widowControl w:val="0"/>
      <w:jc w:val="both"/>
    </w:pPr>
  </w:style>
  <w:style w:type="paragraph" w:customStyle="1" w:styleId="165C83E48597454995CAE2C72FEEA1B9">
    <w:name w:val="165C83E48597454995CAE2C72FEEA1B9"/>
    <w:pPr>
      <w:widowControl w:val="0"/>
      <w:jc w:val="both"/>
    </w:pPr>
  </w:style>
  <w:style w:type="paragraph" w:customStyle="1" w:styleId="D3A5BE4771BD4D11B3E5B2FB9777D2A4">
    <w:name w:val="D3A5BE4771BD4D11B3E5B2FB9777D2A4"/>
    <w:pPr>
      <w:widowControl w:val="0"/>
      <w:jc w:val="both"/>
    </w:pPr>
  </w:style>
  <w:style w:type="paragraph" w:customStyle="1" w:styleId="10B682EC6EFF434995262D7EACF4B711">
    <w:name w:val="10B682EC6EFF434995262D7EACF4B711"/>
    <w:pPr>
      <w:widowControl w:val="0"/>
      <w:jc w:val="both"/>
    </w:pPr>
  </w:style>
  <w:style w:type="paragraph" w:customStyle="1" w:styleId="6978DB82D5D44435A5079117FDFF3608">
    <w:name w:val="6978DB82D5D44435A5079117FDFF3608"/>
    <w:pPr>
      <w:widowControl w:val="0"/>
      <w:jc w:val="both"/>
    </w:pPr>
  </w:style>
  <w:style w:type="paragraph" w:customStyle="1" w:styleId="968F7EA126E544CB89670676924F9C9D">
    <w:name w:val="968F7EA126E544CB89670676924F9C9D"/>
    <w:pPr>
      <w:widowControl w:val="0"/>
      <w:jc w:val="both"/>
    </w:pPr>
  </w:style>
  <w:style w:type="paragraph" w:customStyle="1" w:styleId="9E88220B587C464B8FCE301C192B9703">
    <w:name w:val="9E88220B587C464B8FCE301C192B9703"/>
    <w:pPr>
      <w:widowControl w:val="0"/>
      <w:jc w:val="both"/>
    </w:pPr>
  </w:style>
  <w:style w:type="paragraph" w:customStyle="1" w:styleId="CEA71002261F4C7689C370830972864F">
    <w:name w:val="CEA71002261F4C7689C370830972864F"/>
    <w:pPr>
      <w:widowControl w:val="0"/>
      <w:jc w:val="both"/>
    </w:pPr>
  </w:style>
  <w:style w:type="paragraph" w:customStyle="1" w:styleId="7CAA0E68C59049CF9D9A26201FCF3230">
    <w:name w:val="7CAA0E68C59049CF9D9A26201FCF3230"/>
    <w:pPr>
      <w:widowControl w:val="0"/>
      <w:jc w:val="both"/>
    </w:pPr>
  </w:style>
  <w:style w:type="paragraph" w:customStyle="1" w:styleId="6C0B328DFDED4A06A5BD992458E3BB12">
    <w:name w:val="6C0B328DFDED4A06A5BD992458E3BB12"/>
    <w:pPr>
      <w:widowControl w:val="0"/>
      <w:jc w:val="both"/>
    </w:pPr>
  </w:style>
  <w:style w:type="paragraph" w:customStyle="1" w:styleId="85642B7E7C91426BB7EDB90C86F84040">
    <w:name w:val="85642B7E7C91426BB7EDB90C86F84040"/>
    <w:pPr>
      <w:widowControl w:val="0"/>
      <w:jc w:val="both"/>
    </w:pPr>
  </w:style>
  <w:style w:type="paragraph" w:customStyle="1" w:styleId="65A218EA37EC47338187B1181FADAB8D">
    <w:name w:val="65A218EA37EC47338187B1181FADAB8D"/>
    <w:pPr>
      <w:widowControl w:val="0"/>
      <w:jc w:val="both"/>
    </w:pPr>
  </w:style>
  <w:style w:type="paragraph" w:customStyle="1" w:styleId="7261ADB191E141338D65C5E8F968780B">
    <w:name w:val="7261ADB191E141338D65C5E8F968780B"/>
    <w:pPr>
      <w:widowControl w:val="0"/>
      <w:jc w:val="both"/>
    </w:pPr>
  </w:style>
  <w:style w:type="paragraph" w:customStyle="1" w:styleId="A63E585A7BA745C2965750DFC369DACE">
    <w:name w:val="A63E585A7BA745C2965750DFC369DACE"/>
    <w:pPr>
      <w:widowControl w:val="0"/>
      <w:jc w:val="both"/>
    </w:pPr>
  </w:style>
  <w:style w:type="paragraph" w:customStyle="1" w:styleId="06962269B0AA42CAAD7EED7A7F3ECD9D">
    <w:name w:val="06962269B0AA42CAAD7EED7A7F3ECD9D"/>
    <w:pPr>
      <w:widowControl w:val="0"/>
      <w:jc w:val="both"/>
    </w:pPr>
  </w:style>
  <w:style w:type="paragraph" w:customStyle="1" w:styleId="B5BC248B549D432E95DA1EF51B98F602">
    <w:name w:val="B5BC248B549D432E95DA1EF51B98F602"/>
    <w:pPr>
      <w:widowControl w:val="0"/>
      <w:jc w:val="both"/>
    </w:pPr>
  </w:style>
  <w:style w:type="paragraph" w:customStyle="1" w:styleId="25F22717A74B4695A4894561A5EDD64A">
    <w:name w:val="25F22717A74B4695A4894561A5EDD64A"/>
    <w:pPr>
      <w:widowControl w:val="0"/>
      <w:jc w:val="both"/>
    </w:pPr>
  </w:style>
  <w:style w:type="paragraph" w:customStyle="1" w:styleId="95DCC499AB614F8D94DF3FC8D3C8B687">
    <w:name w:val="95DCC499AB614F8D94DF3FC8D3C8B687"/>
    <w:pPr>
      <w:widowControl w:val="0"/>
      <w:jc w:val="both"/>
    </w:pPr>
  </w:style>
  <w:style w:type="paragraph" w:customStyle="1" w:styleId="A0E992C9D9D54533922BDFED589AF794">
    <w:name w:val="A0E992C9D9D54533922BDFED589AF794"/>
    <w:pPr>
      <w:widowControl w:val="0"/>
      <w:jc w:val="both"/>
    </w:pPr>
  </w:style>
  <w:style w:type="paragraph" w:customStyle="1" w:styleId="B1A540E875C94AFE9D3465CD7E78866A">
    <w:name w:val="B1A540E875C94AFE9D3465CD7E78866A"/>
    <w:pPr>
      <w:widowControl w:val="0"/>
      <w:jc w:val="both"/>
    </w:pPr>
  </w:style>
  <w:style w:type="paragraph" w:customStyle="1" w:styleId="778092B88AA84C1594B7B0A25084DB1F">
    <w:name w:val="778092B88AA84C1594B7B0A25084DB1F"/>
    <w:pPr>
      <w:widowControl w:val="0"/>
      <w:jc w:val="both"/>
    </w:pPr>
  </w:style>
  <w:style w:type="paragraph" w:customStyle="1" w:styleId="2412FDAF5FF449BDB27867E4B6B56792">
    <w:name w:val="2412FDAF5FF449BDB27867E4B6B56792"/>
    <w:pPr>
      <w:widowControl w:val="0"/>
      <w:jc w:val="both"/>
    </w:pPr>
  </w:style>
  <w:style w:type="paragraph" w:customStyle="1" w:styleId="5B7D93CAAB5444CCB5569E7738A6601A">
    <w:name w:val="5B7D93CAAB5444CCB5569E7738A6601A"/>
    <w:pPr>
      <w:widowControl w:val="0"/>
      <w:jc w:val="both"/>
    </w:pPr>
  </w:style>
  <w:style w:type="paragraph" w:customStyle="1" w:styleId="3AD0DD4078424D81B108E98AB85F7C1B">
    <w:name w:val="3AD0DD4078424D81B108E98AB85F7C1B"/>
    <w:pPr>
      <w:widowControl w:val="0"/>
      <w:jc w:val="both"/>
    </w:pPr>
  </w:style>
  <w:style w:type="paragraph" w:customStyle="1" w:styleId="F2A31DA71CFB4838B9DFCEBDA52731EB">
    <w:name w:val="F2A31DA71CFB4838B9DFCEBDA52731EB"/>
    <w:pPr>
      <w:widowControl w:val="0"/>
      <w:jc w:val="both"/>
    </w:pPr>
  </w:style>
  <w:style w:type="paragraph" w:customStyle="1" w:styleId="6DFDD264AD5B4245B2D67F273A1B631C">
    <w:name w:val="6DFDD264AD5B4245B2D67F273A1B631C"/>
    <w:pPr>
      <w:widowControl w:val="0"/>
      <w:jc w:val="both"/>
    </w:pPr>
  </w:style>
  <w:style w:type="paragraph" w:customStyle="1" w:styleId="E59C31F2BA6649EDBD2B29D10E1F7E9C">
    <w:name w:val="E59C31F2BA6649EDBD2B29D10E1F7E9C"/>
    <w:pPr>
      <w:widowControl w:val="0"/>
      <w:jc w:val="both"/>
    </w:pPr>
  </w:style>
  <w:style w:type="paragraph" w:customStyle="1" w:styleId="35ABDCF6BB17411395964E1A8C064F3F">
    <w:name w:val="35ABDCF6BB17411395964E1A8C064F3F"/>
    <w:pPr>
      <w:widowControl w:val="0"/>
      <w:jc w:val="both"/>
    </w:pPr>
  </w:style>
  <w:style w:type="paragraph" w:customStyle="1" w:styleId="88BCE603CAA349C6ACCDC959BFE592DC">
    <w:name w:val="88BCE603CAA349C6ACCDC959BFE592DC"/>
    <w:pPr>
      <w:widowControl w:val="0"/>
      <w:jc w:val="both"/>
    </w:pPr>
  </w:style>
  <w:style w:type="paragraph" w:customStyle="1" w:styleId="B0B9452FC0DD48668706C25E3439D6AF">
    <w:name w:val="B0B9452FC0DD48668706C25E3439D6AF"/>
    <w:pPr>
      <w:widowControl w:val="0"/>
      <w:jc w:val="both"/>
    </w:pPr>
  </w:style>
  <w:style w:type="paragraph" w:customStyle="1" w:styleId="C1223EC6BD4B4F9E8B7F7EDCFE315813">
    <w:name w:val="C1223EC6BD4B4F9E8B7F7EDCFE315813"/>
    <w:pPr>
      <w:widowControl w:val="0"/>
      <w:jc w:val="both"/>
    </w:pPr>
  </w:style>
  <w:style w:type="paragraph" w:customStyle="1" w:styleId="CFAFFE10FF384CDC84366FFAB45B84E0">
    <w:name w:val="CFAFFE10FF384CDC84366FFAB45B84E0"/>
    <w:pPr>
      <w:widowControl w:val="0"/>
      <w:jc w:val="both"/>
    </w:pPr>
  </w:style>
  <w:style w:type="paragraph" w:customStyle="1" w:styleId="387EA10655544C16830F189007333371">
    <w:name w:val="387EA10655544C16830F189007333371"/>
    <w:pPr>
      <w:widowControl w:val="0"/>
      <w:jc w:val="both"/>
    </w:pPr>
  </w:style>
  <w:style w:type="paragraph" w:customStyle="1" w:styleId="D0D6EA1A912D4F7DA5CAED09B1BDEDC2">
    <w:name w:val="D0D6EA1A912D4F7DA5CAED09B1BDEDC2"/>
    <w:pPr>
      <w:widowControl w:val="0"/>
      <w:jc w:val="both"/>
    </w:pPr>
  </w:style>
  <w:style w:type="paragraph" w:customStyle="1" w:styleId="EEDAC5709A8441D39A33158BFB4F6560">
    <w:name w:val="EEDAC5709A8441D39A33158BFB4F6560"/>
    <w:pPr>
      <w:widowControl w:val="0"/>
      <w:jc w:val="both"/>
    </w:pPr>
  </w:style>
  <w:style w:type="paragraph" w:customStyle="1" w:styleId="816247F810564284815F81933B7004D9">
    <w:name w:val="816247F810564284815F81933B7004D9"/>
    <w:pPr>
      <w:widowControl w:val="0"/>
      <w:jc w:val="both"/>
    </w:pPr>
  </w:style>
  <w:style w:type="paragraph" w:customStyle="1" w:styleId="15EE23D1478D44C894E4C40465B55817">
    <w:name w:val="15EE23D1478D44C894E4C40465B55817"/>
    <w:pPr>
      <w:widowControl w:val="0"/>
      <w:jc w:val="both"/>
    </w:pPr>
  </w:style>
  <w:style w:type="paragraph" w:customStyle="1" w:styleId="F81E3036E4C243619A495F5E5720D7E4">
    <w:name w:val="F81E3036E4C243619A495F5E5720D7E4"/>
    <w:pPr>
      <w:widowControl w:val="0"/>
      <w:jc w:val="both"/>
    </w:pPr>
  </w:style>
  <w:style w:type="paragraph" w:customStyle="1" w:styleId="5D31F12AE7354381B8135442F5C2FA54">
    <w:name w:val="5D31F12AE7354381B8135442F5C2FA54"/>
    <w:pPr>
      <w:widowControl w:val="0"/>
      <w:jc w:val="both"/>
    </w:pPr>
  </w:style>
  <w:style w:type="paragraph" w:customStyle="1" w:styleId="E1D72B9ABEBC463CA8DF1BC005309063">
    <w:name w:val="E1D72B9ABEBC463CA8DF1BC005309063"/>
    <w:pPr>
      <w:widowControl w:val="0"/>
      <w:jc w:val="both"/>
    </w:pPr>
  </w:style>
  <w:style w:type="paragraph" w:customStyle="1" w:styleId="E0EB4FCB1E94498FA899E3C7DA7D96B3">
    <w:name w:val="E0EB4FCB1E94498FA899E3C7DA7D96B3"/>
    <w:pPr>
      <w:widowControl w:val="0"/>
      <w:jc w:val="both"/>
    </w:pPr>
  </w:style>
  <w:style w:type="paragraph" w:customStyle="1" w:styleId="487813AF2C3A4E7E9C476EE47864B1F6">
    <w:name w:val="487813AF2C3A4E7E9C476EE47864B1F6"/>
    <w:pPr>
      <w:widowControl w:val="0"/>
      <w:jc w:val="both"/>
    </w:pPr>
  </w:style>
  <w:style w:type="paragraph" w:customStyle="1" w:styleId="CE48CCB729F44F0993D568CF820ED71E">
    <w:name w:val="CE48CCB729F44F0993D568CF820ED71E"/>
    <w:pPr>
      <w:widowControl w:val="0"/>
      <w:jc w:val="both"/>
    </w:pPr>
  </w:style>
  <w:style w:type="paragraph" w:customStyle="1" w:styleId="8CFD4B8778EB439F808C5F2AD10AEF68">
    <w:name w:val="8CFD4B8778EB439F808C5F2AD10AEF68"/>
    <w:pPr>
      <w:widowControl w:val="0"/>
      <w:jc w:val="both"/>
    </w:pPr>
  </w:style>
  <w:style w:type="paragraph" w:customStyle="1" w:styleId="3C12A78EC01C4C6B95FD97916A630507">
    <w:name w:val="3C12A78EC01C4C6B95FD97916A630507"/>
    <w:pPr>
      <w:widowControl w:val="0"/>
      <w:jc w:val="both"/>
    </w:pPr>
  </w:style>
  <w:style w:type="paragraph" w:customStyle="1" w:styleId="F90205D5F49A4C89A6F74F8C955757DF">
    <w:name w:val="F90205D5F49A4C89A6F74F8C955757DF"/>
    <w:pPr>
      <w:widowControl w:val="0"/>
      <w:jc w:val="both"/>
    </w:pPr>
  </w:style>
  <w:style w:type="paragraph" w:customStyle="1" w:styleId="75A59737612E46EB8AB18609425906FC">
    <w:name w:val="75A59737612E46EB8AB18609425906FC"/>
    <w:pPr>
      <w:widowControl w:val="0"/>
      <w:jc w:val="both"/>
    </w:pPr>
  </w:style>
  <w:style w:type="paragraph" w:customStyle="1" w:styleId="B4E43C648AF840C0BBF5BB3836CD5882">
    <w:name w:val="B4E43C648AF840C0BBF5BB3836CD5882"/>
    <w:pPr>
      <w:widowControl w:val="0"/>
      <w:jc w:val="both"/>
    </w:pPr>
  </w:style>
  <w:style w:type="paragraph" w:customStyle="1" w:styleId="05DDC9DD84ED49D4A81D3F782F13F80F">
    <w:name w:val="05DDC9DD84ED49D4A81D3F782F13F80F"/>
    <w:pPr>
      <w:widowControl w:val="0"/>
      <w:jc w:val="both"/>
    </w:pPr>
  </w:style>
  <w:style w:type="paragraph" w:customStyle="1" w:styleId="E329CF772B92460480DEFB65EC7597BC">
    <w:name w:val="E329CF772B92460480DEFB65EC7597BC"/>
    <w:pPr>
      <w:widowControl w:val="0"/>
      <w:jc w:val="both"/>
    </w:pPr>
  </w:style>
  <w:style w:type="paragraph" w:customStyle="1" w:styleId="69B1F8D5FCCE4E509029BCC90C9C0DE9">
    <w:name w:val="69B1F8D5FCCE4E509029BCC90C9C0DE9"/>
    <w:pPr>
      <w:widowControl w:val="0"/>
      <w:jc w:val="both"/>
    </w:pPr>
  </w:style>
  <w:style w:type="paragraph" w:customStyle="1" w:styleId="945ED6E672A5442EBD7224C0CC8EA40D">
    <w:name w:val="945ED6E672A5442EBD7224C0CC8EA40D"/>
    <w:pPr>
      <w:widowControl w:val="0"/>
      <w:jc w:val="both"/>
    </w:pPr>
  </w:style>
  <w:style w:type="paragraph" w:customStyle="1" w:styleId="78E7944BD30944F4AC3ACB2F5410EA4D">
    <w:name w:val="78E7944BD30944F4AC3ACB2F5410EA4D"/>
    <w:pPr>
      <w:widowControl w:val="0"/>
      <w:jc w:val="both"/>
    </w:pPr>
  </w:style>
  <w:style w:type="paragraph" w:customStyle="1" w:styleId="65F352FFFD594AA6988A1B64ED63E300">
    <w:name w:val="65F352FFFD594AA6988A1B64ED63E300"/>
    <w:pPr>
      <w:widowControl w:val="0"/>
      <w:jc w:val="both"/>
    </w:pPr>
  </w:style>
  <w:style w:type="paragraph" w:customStyle="1" w:styleId="3827B10523754904BBF2E8383D2AC977">
    <w:name w:val="3827B10523754904BBF2E8383D2AC977"/>
    <w:pPr>
      <w:widowControl w:val="0"/>
      <w:jc w:val="both"/>
    </w:pPr>
  </w:style>
  <w:style w:type="paragraph" w:customStyle="1" w:styleId="8795B09056A84D4889EAF89C2C505C88">
    <w:name w:val="8795B09056A84D4889EAF89C2C505C88"/>
    <w:pPr>
      <w:widowControl w:val="0"/>
      <w:jc w:val="both"/>
    </w:pPr>
  </w:style>
  <w:style w:type="paragraph" w:customStyle="1" w:styleId="58308CD00AE54CE799F1767C7AB96CB4">
    <w:name w:val="58308CD00AE54CE799F1767C7AB96CB4"/>
    <w:pPr>
      <w:widowControl w:val="0"/>
      <w:jc w:val="both"/>
    </w:pPr>
  </w:style>
  <w:style w:type="paragraph" w:customStyle="1" w:styleId="4EA02F2964984270AA906890D74CA5C5">
    <w:name w:val="4EA02F2964984270AA906890D74CA5C5"/>
    <w:pPr>
      <w:widowControl w:val="0"/>
      <w:jc w:val="both"/>
    </w:pPr>
  </w:style>
  <w:style w:type="paragraph" w:customStyle="1" w:styleId="29F272446DC548BF93C83A54275EA07E">
    <w:name w:val="29F272446DC548BF93C83A54275EA07E"/>
    <w:pPr>
      <w:widowControl w:val="0"/>
      <w:jc w:val="both"/>
    </w:pPr>
  </w:style>
  <w:style w:type="paragraph" w:customStyle="1" w:styleId="1D9C861DBE264D28AF7664030052B2E9">
    <w:name w:val="1D9C861DBE264D28AF7664030052B2E9"/>
    <w:pPr>
      <w:widowControl w:val="0"/>
      <w:jc w:val="both"/>
    </w:pPr>
  </w:style>
  <w:style w:type="paragraph" w:customStyle="1" w:styleId="428B9E6CA1D24689B00A3CB1FD1200D9">
    <w:name w:val="428B9E6CA1D24689B00A3CB1FD1200D9"/>
    <w:pPr>
      <w:widowControl w:val="0"/>
      <w:jc w:val="both"/>
    </w:pPr>
  </w:style>
  <w:style w:type="paragraph" w:customStyle="1" w:styleId="3C4718A959164FBFABB301B9273807E3">
    <w:name w:val="3C4718A959164FBFABB301B9273807E3"/>
    <w:pPr>
      <w:widowControl w:val="0"/>
      <w:jc w:val="both"/>
    </w:pPr>
  </w:style>
  <w:style w:type="paragraph" w:customStyle="1" w:styleId="63A6330AB4BC466CAFCCFCB4F2FF0420">
    <w:name w:val="63A6330AB4BC466CAFCCFCB4F2FF0420"/>
    <w:pPr>
      <w:widowControl w:val="0"/>
      <w:jc w:val="both"/>
    </w:pPr>
  </w:style>
  <w:style w:type="paragraph" w:customStyle="1" w:styleId="3133E63C65184E93B33221913EBDA485">
    <w:name w:val="3133E63C65184E93B33221913EBDA485"/>
    <w:pPr>
      <w:widowControl w:val="0"/>
      <w:jc w:val="both"/>
    </w:pPr>
  </w:style>
  <w:style w:type="paragraph" w:customStyle="1" w:styleId="FD476B4E9E36459EADFB40DE3C777FD3">
    <w:name w:val="FD476B4E9E36459EADFB40DE3C777FD3"/>
    <w:pPr>
      <w:widowControl w:val="0"/>
      <w:jc w:val="both"/>
    </w:pPr>
  </w:style>
  <w:style w:type="paragraph" w:customStyle="1" w:styleId="7357EA0B6BB144E893521225076CCE2A">
    <w:name w:val="7357EA0B6BB144E893521225076CCE2A"/>
    <w:pPr>
      <w:widowControl w:val="0"/>
      <w:jc w:val="both"/>
    </w:pPr>
  </w:style>
  <w:style w:type="paragraph" w:customStyle="1" w:styleId="6A8A91A870B7459596F2201C8025B9CD">
    <w:name w:val="6A8A91A870B7459596F2201C8025B9CD"/>
    <w:pPr>
      <w:widowControl w:val="0"/>
      <w:jc w:val="both"/>
    </w:pPr>
  </w:style>
  <w:style w:type="paragraph" w:customStyle="1" w:styleId="D340E730778D4F7A803BA69A65AEBC1B">
    <w:name w:val="D340E730778D4F7A803BA69A65AEBC1B"/>
    <w:pPr>
      <w:widowControl w:val="0"/>
      <w:jc w:val="both"/>
    </w:pPr>
  </w:style>
  <w:style w:type="paragraph" w:customStyle="1" w:styleId="FACB79A6819A483BA3C53144D1CE9E55">
    <w:name w:val="FACB79A6819A483BA3C53144D1CE9E55"/>
    <w:pPr>
      <w:widowControl w:val="0"/>
      <w:jc w:val="both"/>
    </w:pPr>
  </w:style>
  <w:style w:type="paragraph" w:customStyle="1" w:styleId="A2F62DC1BADD45BFA7EF8368DAC59F8E">
    <w:name w:val="A2F62DC1BADD45BFA7EF8368DAC59F8E"/>
    <w:pPr>
      <w:widowControl w:val="0"/>
      <w:jc w:val="both"/>
    </w:pPr>
  </w:style>
  <w:style w:type="paragraph" w:customStyle="1" w:styleId="042CDED6D7DB475582E88412007084D6">
    <w:name w:val="042CDED6D7DB475582E88412007084D6"/>
    <w:pPr>
      <w:widowControl w:val="0"/>
      <w:jc w:val="both"/>
    </w:pPr>
  </w:style>
  <w:style w:type="paragraph" w:customStyle="1" w:styleId="BFFF8C64209044CC90BFE0B19BF8D6B8">
    <w:name w:val="BFFF8C64209044CC90BFE0B19BF8D6B8"/>
    <w:pPr>
      <w:widowControl w:val="0"/>
      <w:jc w:val="both"/>
    </w:pPr>
  </w:style>
  <w:style w:type="paragraph" w:customStyle="1" w:styleId="66AE0A491AD04FCCAB9127C196742209">
    <w:name w:val="66AE0A491AD04FCCAB9127C196742209"/>
    <w:pPr>
      <w:widowControl w:val="0"/>
      <w:jc w:val="both"/>
    </w:pPr>
  </w:style>
  <w:style w:type="paragraph" w:customStyle="1" w:styleId="60BBE58E156940A6AE6B396B357E2F61">
    <w:name w:val="60BBE58E156940A6AE6B396B357E2F61"/>
    <w:pPr>
      <w:widowControl w:val="0"/>
      <w:jc w:val="both"/>
    </w:pPr>
  </w:style>
  <w:style w:type="paragraph" w:customStyle="1" w:styleId="FB0F439454E34E6E819F71BCBD7AFFEF">
    <w:name w:val="FB0F439454E34E6E819F71BCBD7AFFEF"/>
    <w:pPr>
      <w:widowControl w:val="0"/>
      <w:jc w:val="both"/>
    </w:pPr>
  </w:style>
  <w:style w:type="paragraph" w:customStyle="1" w:styleId="C7DF75F42A2940AF8C7BCB08AFCF5B73">
    <w:name w:val="C7DF75F42A2940AF8C7BCB08AFCF5B73"/>
    <w:pPr>
      <w:widowControl w:val="0"/>
      <w:jc w:val="both"/>
    </w:pPr>
  </w:style>
  <w:style w:type="paragraph" w:customStyle="1" w:styleId="380584CF0FB54497B09C97A26219F922">
    <w:name w:val="380584CF0FB54497B09C97A26219F922"/>
    <w:pPr>
      <w:widowControl w:val="0"/>
      <w:jc w:val="both"/>
    </w:pPr>
  </w:style>
  <w:style w:type="paragraph" w:customStyle="1" w:styleId="317881B1A577414A9F0EA53E13FF6AE7">
    <w:name w:val="317881B1A577414A9F0EA53E13FF6AE7"/>
    <w:pPr>
      <w:widowControl w:val="0"/>
      <w:jc w:val="both"/>
    </w:pPr>
  </w:style>
  <w:style w:type="paragraph" w:customStyle="1" w:styleId="F1980B9EB2E14EDA8D60A43ACD9CFB6B">
    <w:name w:val="F1980B9EB2E14EDA8D60A43ACD9CFB6B"/>
    <w:pPr>
      <w:widowControl w:val="0"/>
      <w:jc w:val="both"/>
    </w:pPr>
  </w:style>
  <w:style w:type="paragraph" w:customStyle="1" w:styleId="55C397F14ACC4FB18534103ED5901A9E">
    <w:name w:val="55C397F14ACC4FB18534103ED5901A9E"/>
    <w:pPr>
      <w:widowControl w:val="0"/>
      <w:jc w:val="both"/>
    </w:pPr>
  </w:style>
  <w:style w:type="paragraph" w:customStyle="1" w:styleId="3178A849F992428496C98410238B3769">
    <w:name w:val="3178A849F992428496C98410238B3769"/>
    <w:pPr>
      <w:widowControl w:val="0"/>
      <w:jc w:val="both"/>
    </w:pPr>
  </w:style>
  <w:style w:type="paragraph" w:customStyle="1" w:styleId="04102C41A83943449B54B260575CBB5C">
    <w:name w:val="04102C41A83943449B54B260575CBB5C"/>
    <w:pPr>
      <w:widowControl w:val="0"/>
      <w:jc w:val="both"/>
    </w:pPr>
  </w:style>
  <w:style w:type="paragraph" w:customStyle="1" w:styleId="703170D314BC4136953B517345987688">
    <w:name w:val="703170D314BC4136953B517345987688"/>
    <w:pPr>
      <w:widowControl w:val="0"/>
      <w:jc w:val="both"/>
    </w:pPr>
  </w:style>
  <w:style w:type="paragraph" w:customStyle="1" w:styleId="317333D298AE49888FAB5731A824188B">
    <w:name w:val="317333D298AE49888FAB5731A824188B"/>
    <w:pPr>
      <w:widowControl w:val="0"/>
      <w:jc w:val="both"/>
    </w:pPr>
  </w:style>
  <w:style w:type="paragraph" w:customStyle="1" w:styleId="20C726531F034C5E88CC00ED2D495AE6">
    <w:name w:val="20C726531F034C5E88CC00ED2D495AE6"/>
    <w:pPr>
      <w:widowControl w:val="0"/>
      <w:jc w:val="both"/>
    </w:pPr>
  </w:style>
  <w:style w:type="paragraph" w:customStyle="1" w:styleId="D946A2213722483E9FE1E1C4B0281336">
    <w:name w:val="D946A2213722483E9FE1E1C4B0281336"/>
    <w:pPr>
      <w:widowControl w:val="0"/>
      <w:jc w:val="both"/>
    </w:pPr>
  </w:style>
  <w:style w:type="paragraph" w:customStyle="1" w:styleId="F109E27F3A2F4E33A53D92753870A43F">
    <w:name w:val="F109E27F3A2F4E33A53D92753870A43F"/>
    <w:pPr>
      <w:widowControl w:val="0"/>
      <w:jc w:val="both"/>
    </w:pPr>
  </w:style>
  <w:style w:type="paragraph" w:customStyle="1" w:styleId="10D7ABBCD6FA4C4F83603EA1BFDB10BA">
    <w:name w:val="10D7ABBCD6FA4C4F83603EA1BFDB10BA"/>
    <w:pPr>
      <w:widowControl w:val="0"/>
      <w:jc w:val="both"/>
    </w:pPr>
  </w:style>
  <w:style w:type="paragraph" w:customStyle="1" w:styleId="DD357608B17C46038A731E1975CD4EC4">
    <w:name w:val="DD357608B17C46038A731E1975CD4EC4"/>
    <w:pPr>
      <w:widowControl w:val="0"/>
      <w:jc w:val="both"/>
    </w:pPr>
  </w:style>
  <w:style w:type="paragraph" w:customStyle="1" w:styleId="9A8B7EC852DF472CB5FF83DF4DA6B11D">
    <w:name w:val="9A8B7EC852DF472CB5FF83DF4DA6B11D"/>
    <w:pPr>
      <w:widowControl w:val="0"/>
      <w:jc w:val="both"/>
    </w:pPr>
  </w:style>
  <w:style w:type="paragraph" w:customStyle="1" w:styleId="596047B412FE467983FED442A4B386CE">
    <w:name w:val="596047B412FE467983FED442A4B386C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2F463-E00A-4961-916E-33957408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ED04_[画面ID]_画面仕様書_テンプレート.dotx</Template>
  <TotalTime>2</TotalTime>
  <Pages>1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Akemin</dc:creator>
  <cp:keywords/>
  <dc:description/>
  <cp:lastModifiedBy>片桐 明美</cp:lastModifiedBy>
  <cp:revision>4</cp:revision>
  <cp:lastPrinted>2023-02-22T00:02:00Z</cp:lastPrinted>
  <dcterms:created xsi:type="dcterms:W3CDTF">2023-02-22T00:00:00Z</dcterms:created>
  <dcterms:modified xsi:type="dcterms:W3CDTF">2023-02-22T00:02:00Z</dcterms:modified>
</cp:coreProperties>
</file>