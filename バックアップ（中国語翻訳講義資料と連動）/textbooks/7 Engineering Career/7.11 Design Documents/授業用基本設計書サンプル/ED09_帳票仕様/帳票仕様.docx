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DA40" w14:textId="77777777" w:rsidR="00976698" w:rsidRDefault="00976698" w:rsidP="006D6CD5">
      <w:pPr>
        <w:pStyle w:val="aa"/>
      </w:pPr>
    </w:p>
    <w:p w14:paraId="3622A0EB" w14:textId="77777777" w:rsidR="00976698" w:rsidRDefault="00976698" w:rsidP="006D6CD5">
      <w:pPr>
        <w:pStyle w:val="aa"/>
      </w:pPr>
    </w:p>
    <w:p w14:paraId="69841EC7" w14:textId="77777777" w:rsidR="006D6CD5" w:rsidRDefault="006D6CD5" w:rsidP="006D6CD5">
      <w:pPr>
        <w:pStyle w:val="aa"/>
      </w:pPr>
    </w:p>
    <w:p w14:paraId="0C9D961B" w14:textId="77777777" w:rsidR="006D6CD5" w:rsidRDefault="006D6CD5" w:rsidP="006D6CD5">
      <w:pPr>
        <w:pStyle w:val="aa"/>
      </w:pPr>
    </w:p>
    <w:p w14:paraId="14944D2C" w14:textId="77777777" w:rsidR="006D6CD5" w:rsidRDefault="006D6CD5" w:rsidP="006D6CD5">
      <w:pPr>
        <w:pStyle w:val="aa"/>
      </w:pPr>
    </w:p>
    <w:p w14:paraId="18614FC7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683E4102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〇〇</w:t>
      </w:r>
      <w:r w:rsidR="00824147">
        <w:rPr>
          <w:rFonts w:hint="eastAsia"/>
        </w:rPr>
        <w:t>帳票</w:t>
      </w:r>
      <w:r>
        <w:rPr>
          <w:rFonts w:hint="eastAsia"/>
        </w:rPr>
        <w:t>仕様書</w:t>
      </w:r>
      <w:r>
        <w:rPr>
          <w:rFonts w:hint="eastAsia"/>
        </w:rPr>
        <w:t xml:space="preserve"> -</w:t>
      </w:r>
    </w:p>
    <w:p w14:paraId="3750E103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34D51086" w14:textId="77777777" w:rsidR="0069509D" w:rsidRDefault="0069509D" w:rsidP="006D6CD5">
      <w:pPr>
        <w:pStyle w:val="aa"/>
      </w:pPr>
    </w:p>
    <w:p w14:paraId="6CE7B5C0" w14:textId="77777777" w:rsidR="002948E5" w:rsidRDefault="002948E5" w:rsidP="006D6CD5">
      <w:pPr>
        <w:pStyle w:val="aa"/>
      </w:pPr>
    </w:p>
    <w:p w14:paraId="1034751F" w14:textId="77777777" w:rsidR="002948E5" w:rsidRDefault="002948E5" w:rsidP="006D6CD5">
      <w:pPr>
        <w:pStyle w:val="aa"/>
      </w:pPr>
    </w:p>
    <w:p w14:paraId="477DEF2B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124BD4" w:rsidRPr="00E435BC" w14:paraId="0FC6BE49" w14:textId="77777777" w:rsidTr="009C118A">
        <w:trPr>
          <w:jc w:val="center"/>
        </w:trPr>
        <w:tc>
          <w:tcPr>
            <w:tcW w:w="1271" w:type="dxa"/>
          </w:tcPr>
          <w:p w14:paraId="454D1458" w14:textId="77777777" w:rsidR="00124BD4" w:rsidRPr="00EA2185" w:rsidRDefault="00824147" w:rsidP="009C118A">
            <w:pPr>
              <w:pStyle w:val="aa"/>
            </w:pPr>
            <w:r>
              <w:rPr>
                <w:rFonts w:hint="eastAsia"/>
              </w:rPr>
              <w:t>帳票</w:t>
            </w:r>
            <w:r w:rsidR="00124BD4">
              <w:rPr>
                <w:rFonts w:hint="eastAsia"/>
              </w:rPr>
              <w:t>ID</w:t>
            </w:r>
          </w:p>
        </w:tc>
        <w:tc>
          <w:tcPr>
            <w:tcW w:w="5670" w:type="dxa"/>
          </w:tcPr>
          <w:p w14:paraId="39125800" w14:textId="77777777" w:rsidR="00124BD4" w:rsidRPr="00EA2185" w:rsidRDefault="00C93C96" w:rsidP="009C118A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24BD4" w:rsidRPr="00EA2185" w14:paraId="246687E1" w14:textId="77777777" w:rsidTr="009C118A">
        <w:trPr>
          <w:jc w:val="center"/>
        </w:trPr>
        <w:tc>
          <w:tcPr>
            <w:tcW w:w="1271" w:type="dxa"/>
          </w:tcPr>
          <w:p w14:paraId="567EB888" w14:textId="77777777" w:rsidR="00124BD4" w:rsidRPr="00EA2185" w:rsidRDefault="00824147" w:rsidP="009C118A">
            <w:pPr>
              <w:pStyle w:val="aa"/>
            </w:pPr>
            <w:r>
              <w:rPr>
                <w:rFonts w:hint="eastAsia"/>
              </w:rPr>
              <w:t>帳票</w:t>
            </w:r>
            <w:r w:rsidR="00124BD4">
              <w:rPr>
                <w:rFonts w:hint="eastAsia"/>
              </w:rPr>
              <w:t>名</w:t>
            </w:r>
          </w:p>
        </w:tc>
        <w:tc>
          <w:tcPr>
            <w:tcW w:w="5670" w:type="dxa"/>
          </w:tcPr>
          <w:p w14:paraId="567A1438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〇〇</w:t>
            </w:r>
            <w:r w:rsidR="00824147">
              <w:rPr>
                <w:rFonts w:hint="eastAsia"/>
              </w:rPr>
              <w:t>帳票</w:t>
            </w:r>
          </w:p>
        </w:tc>
      </w:tr>
    </w:tbl>
    <w:p w14:paraId="0C778CEC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5385701D" w14:textId="77777777" w:rsidTr="00EA2185">
        <w:trPr>
          <w:jc w:val="center"/>
        </w:trPr>
        <w:tc>
          <w:tcPr>
            <w:tcW w:w="1271" w:type="dxa"/>
          </w:tcPr>
          <w:p w14:paraId="6165E677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1D474DEE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5FACB26A" w14:textId="77777777" w:rsidTr="00EA2185">
        <w:trPr>
          <w:jc w:val="center"/>
        </w:trPr>
        <w:tc>
          <w:tcPr>
            <w:tcW w:w="1271" w:type="dxa"/>
          </w:tcPr>
          <w:p w14:paraId="412ADB68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242FFA93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2067B9BC" w14:textId="77777777" w:rsidTr="00EA2185">
        <w:trPr>
          <w:jc w:val="center"/>
        </w:trPr>
        <w:tc>
          <w:tcPr>
            <w:tcW w:w="1271" w:type="dxa"/>
          </w:tcPr>
          <w:p w14:paraId="7F45849D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28FD81C2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464D14FF" w14:textId="77777777" w:rsidR="0069509D" w:rsidRDefault="0069509D" w:rsidP="006D6CD5">
      <w:pPr>
        <w:pStyle w:val="aa"/>
      </w:pPr>
    </w:p>
    <w:p w14:paraId="162B6137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193D4802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BC28F5" w:rsidRPr="00EC0D14" w14:paraId="29F89658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004413" w14:textId="77777777" w:rsidR="00BC28F5" w:rsidRPr="00EC0D14" w:rsidRDefault="00BC28F5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28407474" w14:textId="77777777" w:rsidR="00BC28F5" w:rsidRPr="00EC0D14" w:rsidRDefault="00BC28F5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4BC06107" w14:textId="77777777" w:rsidR="00BC28F5" w:rsidRPr="00EC0D14" w:rsidRDefault="00BC28F5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2E57300C" w14:textId="77777777" w:rsidR="00BC28F5" w:rsidRPr="00EC0D14" w:rsidRDefault="00BC28F5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61DB026A" w14:textId="77777777" w:rsidR="00BC28F5" w:rsidRPr="00EC0D14" w:rsidRDefault="00BC28F5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BC28F5" w:rsidRPr="00EC0D14" w14:paraId="591E28A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AC6EC8" w14:textId="2C5A3CBC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222CD11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7C21D9EB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39B1F6EB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7B5A7A9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BC28F5" w:rsidRPr="00EC0D14" w14:paraId="4A60C95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099BCD" w14:textId="43840B96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CAAF63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5B487CE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9CAABEC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F325E83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415EDEB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19E5B3" w14:textId="6AC80350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28DF9F7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BB4EF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BD182EB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F9850C1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690DE94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93142E" w14:textId="66117100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87A12A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E2AB13C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DE54E4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A6B7FAD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7D1619A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BC7741" w14:textId="2A7A344A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A37E69C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96BB07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A91B28A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27B3E68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52C2166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E3483A" w14:textId="59932B46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156BF32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F1D11C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EFE0E2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793236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6E8F2C9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E38F5D" w14:textId="7AAA9C85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FFEA56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2CD88FC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20CF7AD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686704F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6D6A420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5AF596E" w14:textId="7FB192E9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3069512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E91B1A7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6590C8A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142DECE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2B0D1C2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74D5ED" w14:textId="5E67DE88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D3F997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EF8F86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61D5FB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45AD0E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5E647B5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FD4BF9" w14:textId="558EDD5C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586075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79298A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83B8674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EA1C08B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0010498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DDD469" w14:textId="72392D46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C2AA560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17168F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FC95F1E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52BC5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7FE5FE9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E14D16" w14:textId="67C331BC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D56E955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424D0B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C928D9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D4EB797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4C75563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659019" w14:textId="381F9444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455D871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C5D13DC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9CFAA3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EC23B9B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0FF75A4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786812" w14:textId="2C674C85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23D6550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86481AF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2CFE553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C9D7753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4ACF8D0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F4F5FAA" w14:textId="27D3C4DA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315B8A0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58B0FC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C8A8BBC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A1FA37C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24E87823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617213" w14:textId="1293DF5F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620F6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CF5CDB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CE1C385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C167739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57458BA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555938F" w14:textId="16B9D682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F0A9B4F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F4EEAF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3755FE8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8ED00D4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39B8541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0C2A57" w14:textId="759E5881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7C111D0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4D539F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31DBE0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0FF1B3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733951B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7EDE21" w14:textId="26CF03EE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1C87C7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E91DDCB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CF6A25D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CBFC01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300E7E6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0133D1" w14:textId="377E6843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2DE4D1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1B00490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8ABCB99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1AE8AC5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371449A1" w14:textId="77777777" w:rsidR="001B1570" w:rsidRDefault="00424E44" w:rsidP="001B1570">
      <w:pPr>
        <w:pStyle w:val="aa"/>
      </w:pPr>
      <w:r>
        <w:br w:type="page"/>
      </w:r>
    </w:p>
    <w:p w14:paraId="205963E8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05A7A86" w14:textId="77777777" w:rsidR="001B1570" w:rsidRDefault="001B1570" w:rsidP="001B1570">
      <w:pPr>
        <w:pStyle w:val="aa"/>
      </w:pPr>
    </w:p>
    <w:p w14:paraId="4A1B25D8" w14:textId="52E88D8A" w:rsidR="00BF6FE5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265044" w:history="1">
        <w:r w:rsidR="00BF6FE5" w:rsidRPr="004F652C">
          <w:rPr>
            <w:rStyle w:val="af2"/>
            <w:noProof/>
          </w:rPr>
          <w:t>帳票レイアウト(1ページ目)</w:t>
        </w:r>
        <w:r w:rsidR="00BF6FE5">
          <w:rPr>
            <w:noProof/>
            <w:webHidden/>
          </w:rPr>
          <w:tab/>
        </w:r>
        <w:r w:rsidR="00BF6FE5">
          <w:rPr>
            <w:noProof/>
            <w:webHidden/>
          </w:rPr>
          <w:fldChar w:fldCharType="begin"/>
        </w:r>
        <w:r w:rsidR="00BF6FE5">
          <w:rPr>
            <w:noProof/>
            <w:webHidden/>
          </w:rPr>
          <w:instrText xml:space="preserve"> PAGEREF _Toc70265044 \h </w:instrText>
        </w:r>
        <w:r w:rsidR="00BF6FE5">
          <w:rPr>
            <w:noProof/>
            <w:webHidden/>
          </w:rPr>
        </w:r>
        <w:r w:rsidR="00BF6FE5">
          <w:rPr>
            <w:noProof/>
            <w:webHidden/>
          </w:rPr>
          <w:fldChar w:fldCharType="separate"/>
        </w:r>
        <w:r w:rsidR="00B21C34">
          <w:rPr>
            <w:noProof/>
            <w:webHidden/>
          </w:rPr>
          <w:t>3</w:t>
        </w:r>
        <w:r w:rsidR="00BF6FE5">
          <w:rPr>
            <w:noProof/>
            <w:webHidden/>
          </w:rPr>
          <w:fldChar w:fldCharType="end"/>
        </w:r>
      </w:hyperlink>
    </w:p>
    <w:p w14:paraId="0E87AE08" w14:textId="6F3EBDEA" w:rsidR="00BF6FE5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45" w:history="1">
        <w:r w:rsidR="00BF6FE5" w:rsidRPr="004F652C">
          <w:rPr>
            <w:rStyle w:val="af2"/>
            <w:noProof/>
          </w:rPr>
          <w:t>帳票レイアウト(2ページ目以降)</w:t>
        </w:r>
        <w:r w:rsidR="00BF6FE5">
          <w:rPr>
            <w:noProof/>
            <w:webHidden/>
          </w:rPr>
          <w:tab/>
        </w:r>
        <w:r w:rsidR="00BF6FE5">
          <w:rPr>
            <w:noProof/>
            <w:webHidden/>
          </w:rPr>
          <w:fldChar w:fldCharType="begin"/>
        </w:r>
        <w:r w:rsidR="00BF6FE5">
          <w:rPr>
            <w:noProof/>
            <w:webHidden/>
          </w:rPr>
          <w:instrText xml:space="preserve"> PAGEREF _Toc70265045 \h </w:instrText>
        </w:r>
        <w:r w:rsidR="00BF6FE5">
          <w:rPr>
            <w:noProof/>
            <w:webHidden/>
          </w:rPr>
        </w:r>
        <w:r w:rsidR="00BF6FE5">
          <w:rPr>
            <w:noProof/>
            <w:webHidden/>
          </w:rPr>
          <w:fldChar w:fldCharType="separate"/>
        </w:r>
        <w:r w:rsidR="00B21C34">
          <w:rPr>
            <w:noProof/>
            <w:webHidden/>
          </w:rPr>
          <w:t>4</w:t>
        </w:r>
        <w:r w:rsidR="00BF6FE5">
          <w:rPr>
            <w:noProof/>
            <w:webHidden/>
          </w:rPr>
          <w:fldChar w:fldCharType="end"/>
        </w:r>
      </w:hyperlink>
    </w:p>
    <w:p w14:paraId="062C253A" w14:textId="4A584150" w:rsidR="00BF6FE5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46" w:history="1">
        <w:r w:rsidR="00BF6FE5" w:rsidRPr="004F652C">
          <w:rPr>
            <w:rStyle w:val="af2"/>
            <w:noProof/>
          </w:rPr>
          <w:t>帳票レイアウト(最終ページ)</w:t>
        </w:r>
        <w:r w:rsidR="00BF6FE5">
          <w:rPr>
            <w:noProof/>
            <w:webHidden/>
          </w:rPr>
          <w:tab/>
        </w:r>
        <w:r w:rsidR="00BF6FE5">
          <w:rPr>
            <w:noProof/>
            <w:webHidden/>
          </w:rPr>
          <w:fldChar w:fldCharType="begin"/>
        </w:r>
        <w:r w:rsidR="00BF6FE5">
          <w:rPr>
            <w:noProof/>
            <w:webHidden/>
          </w:rPr>
          <w:instrText xml:space="preserve"> PAGEREF _Toc70265046 \h </w:instrText>
        </w:r>
        <w:r w:rsidR="00BF6FE5">
          <w:rPr>
            <w:noProof/>
            <w:webHidden/>
          </w:rPr>
        </w:r>
        <w:r w:rsidR="00BF6FE5">
          <w:rPr>
            <w:noProof/>
            <w:webHidden/>
          </w:rPr>
          <w:fldChar w:fldCharType="separate"/>
        </w:r>
        <w:r w:rsidR="00B21C34">
          <w:rPr>
            <w:noProof/>
            <w:webHidden/>
          </w:rPr>
          <w:t>5</w:t>
        </w:r>
        <w:r w:rsidR="00BF6FE5">
          <w:rPr>
            <w:noProof/>
            <w:webHidden/>
          </w:rPr>
          <w:fldChar w:fldCharType="end"/>
        </w:r>
      </w:hyperlink>
    </w:p>
    <w:p w14:paraId="669CDE03" w14:textId="29E50F38" w:rsidR="00BF6FE5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47" w:history="1">
        <w:r w:rsidR="00BF6FE5" w:rsidRPr="004F652C">
          <w:rPr>
            <w:rStyle w:val="af2"/>
            <w:noProof/>
          </w:rPr>
          <w:t>帳票概要説明</w:t>
        </w:r>
        <w:r w:rsidR="00BF6FE5">
          <w:rPr>
            <w:noProof/>
            <w:webHidden/>
          </w:rPr>
          <w:tab/>
        </w:r>
        <w:r w:rsidR="00BF6FE5">
          <w:rPr>
            <w:noProof/>
            <w:webHidden/>
          </w:rPr>
          <w:fldChar w:fldCharType="begin"/>
        </w:r>
        <w:r w:rsidR="00BF6FE5">
          <w:rPr>
            <w:noProof/>
            <w:webHidden/>
          </w:rPr>
          <w:instrText xml:space="preserve"> PAGEREF _Toc70265047 \h </w:instrText>
        </w:r>
        <w:r w:rsidR="00BF6FE5">
          <w:rPr>
            <w:noProof/>
            <w:webHidden/>
          </w:rPr>
        </w:r>
        <w:r w:rsidR="00BF6FE5">
          <w:rPr>
            <w:noProof/>
            <w:webHidden/>
          </w:rPr>
          <w:fldChar w:fldCharType="separate"/>
        </w:r>
        <w:r w:rsidR="00B21C34">
          <w:rPr>
            <w:noProof/>
            <w:webHidden/>
          </w:rPr>
          <w:t>6</w:t>
        </w:r>
        <w:r w:rsidR="00BF6FE5">
          <w:rPr>
            <w:noProof/>
            <w:webHidden/>
          </w:rPr>
          <w:fldChar w:fldCharType="end"/>
        </w:r>
      </w:hyperlink>
    </w:p>
    <w:p w14:paraId="2AFDFEEB" w14:textId="4A24D2AB" w:rsidR="00BF6FE5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48" w:history="1">
        <w:r w:rsidR="00BF6FE5" w:rsidRPr="004F652C">
          <w:rPr>
            <w:rStyle w:val="af2"/>
            <w:noProof/>
          </w:rPr>
          <w:t>帳票出力形式</w:t>
        </w:r>
        <w:r w:rsidR="00BF6FE5">
          <w:rPr>
            <w:noProof/>
            <w:webHidden/>
          </w:rPr>
          <w:tab/>
        </w:r>
        <w:r w:rsidR="00BF6FE5">
          <w:rPr>
            <w:noProof/>
            <w:webHidden/>
          </w:rPr>
          <w:fldChar w:fldCharType="begin"/>
        </w:r>
        <w:r w:rsidR="00BF6FE5">
          <w:rPr>
            <w:noProof/>
            <w:webHidden/>
          </w:rPr>
          <w:instrText xml:space="preserve"> PAGEREF _Toc70265048 \h </w:instrText>
        </w:r>
        <w:r w:rsidR="00BF6FE5">
          <w:rPr>
            <w:noProof/>
            <w:webHidden/>
          </w:rPr>
        </w:r>
        <w:r w:rsidR="00BF6FE5">
          <w:rPr>
            <w:noProof/>
            <w:webHidden/>
          </w:rPr>
          <w:fldChar w:fldCharType="separate"/>
        </w:r>
        <w:r w:rsidR="00B21C34">
          <w:rPr>
            <w:noProof/>
            <w:webHidden/>
          </w:rPr>
          <w:t>7</w:t>
        </w:r>
        <w:r w:rsidR="00BF6FE5">
          <w:rPr>
            <w:noProof/>
            <w:webHidden/>
          </w:rPr>
          <w:fldChar w:fldCharType="end"/>
        </w:r>
      </w:hyperlink>
    </w:p>
    <w:p w14:paraId="6D295170" w14:textId="4461CB87" w:rsidR="00BF6FE5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49" w:history="1">
        <w:r w:rsidR="00BF6FE5" w:rsidRPr="004F652C">
          <w:rPr>
            <w:rStyle w:val="af2"/>
            <w:noProof/>
          </w:rPr>
          <w:t>帳票ページ設定</w:t>
        </w:r>
        <w:r w:rsidR="00BF6FE5">
          <w:rPr>
            <w:noProof/>
            <w:webHidden/>
          </w:rPr>
          <w:tab/>
        </w:r>
        <w:r w:rsidR="00BF6FE5">
          <w:rPr>
            <w:noProof/>
            <w:webHidden/>
          </w:rPr>
          <w:fldChar w:fldCharType="begin"/>
        </w:r>
        <w:r w:rsidR="00BF6FE5">
          <w:rPr>
            <w:noProof/>
            <w:webHidden/>
          </w:rPr>
          <w:instrText xml:space="preserve"> PAGEREF _Toc70265049 \h </w:instrText>
        </w:r>
        <w:r w:rsidR="00BF6FE5">
          <w:rPr>
            <w:noProof/>
            <w:webHidden/>
          </w:rPr>
        </w:r>
        <w:r w:rsidR="00BF6FE5">
          <w:rPr>
            <w:noProof/>
            <w:webHidden/>
          </w:rPr>
          <w:fldChar w:fldCharType="separate"/>
        </w:r>
        <w:r w:rsidR="00B21C34">
          <w:rPr>
            <w:noProof/>
            <w:webHidden/>
          </w:rPr>
          <w:t>8</w:t>
        </w:r>
        <w:r w:rsidR="00BF6FE5">
          <w:rPr>
            <w:noProof/>
            <w:webHidden/>
          </w:rPr>
          <w:fldChar w:fldCharType="end"/>
        </w:r>
      </w:hyperlink>
    </w:p>
    <w:p w14:paraId="65262E3F" w14:textId="37A18FFA" w:rsidR="00BF6FE5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50" w:history="1">
        <w:r w:rsidR="00BF6FE5" w:rsidRPr="004F652C">
          <w:rPr>
            <w:rStyle w:val="af2"/>
            <w:noProof/>
          </w:rPr>
          <w:t>帳票項目定義(1ページ目)</w:t>
        </w:r>
        <w:r w:rsidR="00BF6FE5">
          <w:rPr>
            <w:noProof/>
            <w:webHidden/>
          </w:rPr>
          <w:tab/>
        </w:r>
        <w:r w:rsidR="00BF6FE5">
          <w:rPr>
            <w:noProof/>
            <w:webHidden/>
          </w:rPr>
          <w:fldChar w:fldCharType="begin"/>
        </w:r>
        <w:r w:rsidR="00BF6FE5">
          <w:rPr>
            <w:noProof/>
            <w:webHidden/>
          </w:rPr>
          <w:instrText xml:space="preserve"> PAGEREF _Toc70265050 \h </w:instrText>
        </w:r>
        <w:r w:rsidR="00BF6FE5">
          <w:rPr>
            <w:noProof/>
            <w:webHidden/>
          </w:rPr>
        </w:r>
        <w:r w:rsidR="00BF6FE5">
          <w:rPr>
            <w:noProof/>
            <w:webHidden/>
          </w:rPr>
          <w:fldChar w:fldCharType="separate"/>
        </w:r>
        <w:r w:rsidR="00B21C34">
          <w:rPr>
            <w:noProof/>
            <w:webHidden/>
          </w:rPr>
          <w:t>9</w:t>
        </w:r>
        <w:r w:rsidR="00BF6FE5">
          <w:rPr>
            <w:noProof/>
            <w:webHidden/>
          </w:rPr>
          <w:fldChar w:fldCharType="end"/>
        </w:r>
      </w:hyperlink>
    </w:p>
    <w:p w14:paraId="04C90AC5" w14:textId="174C9801" w:rsidR="00BF6FE5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51" w:history="1">
        <w:r w:rsidR="00BF6FE5" w:rsidRPr="004F652C">
          <w:rPr>
            <w:rStyle w:val="af2"/>
            <w:noProof/>
          </w:rPr>
          <w:t>帳票項目定義(2ページ目以降)</w:t>
        </w:r>
        <w:r w:rsidR="00BF6FE5">
          <w:rPr>
            <w:noProof/>
            <w:webHidden/>
          </w:rPr>
          <w:tab/>
        </w:r>
        <w:r w:rsidR="00BF6FE5">
          <w:rPr>
            <w:noProof/>
            <w:webHidden/>
          </w:rPr>
          <w:fldChar w:fldCharType="begin"/>
        </w:r>
        <w:r w:rsidR="00BF6FE5">
          <w:rPr>
            <w:noProof/>
            <w:webHidden/>
          </w:rPr>
          <w:instrText xml:space="preserve"> PAGEREF _Toc70265051 \h </w:instrText>
        </w:r>
        <w:r w:rsidR="00BF6FE5">
          <w:rPr>
            <w:noProof/>
            <w:webHidden/>
          </w:rPr>
        </w:r>
        <w:r w:rsidR="00BF6FE5">
          <w:rPr>
            <w:noProof/>
            <w:webHidden/>
          </w:rPr>
          <w:fldChar w:fldCharType="separate"/>
        </w:r>
        <w:r w:rsidR="00B21C34">
          <w:rPr>
            <w:noProof/>
            <w:webHidden/>
          </w:rPr>
          <w:t>10</w:t>
        </w:r>
        <w:r w:rsidR="00BF6FE5">
          <w:rPr>
            <w:noProof/>
            <w:webHidden/>
          </w:rPr>
          <w:fldChar w:fldCharType="end"/>
        </w:r>
      </w:hyperlink>
    </w:p>
    <w:p w14:paraId="2FAEDFEA" w14:textId="1782EA1B" w:rsidR="00BF6FE5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52" w:history="1">
        <w:r w:rsidR="00BF6FE5" w:rsidRPr="004F652C">
          <w:rPr>
            <w:rStyle w:val="af2"/>
            <w:noProof/>
          </w:rPr>
          <w:t>帳票項目定義(最終ページ)</w:t>
        </w:r>
        <w:r w:rsidR="00BF6FE5">
          <w:rPr>
            <w:noProof/>
            <w:webHidden/>
          </w:rPr>
          <w:tab/>
        </w:r>
        <w:r w:rsidR="00BF6FE5">
          <w:rPr>
            <w:noProof/>
            <w:webHidden/>
          </w:rPr>
          <w:fldChar w:fldCharType="begin"/>
        </w:r>
        <w:r w:rsidR="00BF6FE5">
          <w:rPr>
            <w:noProof/>
            <w:webHidden/>
          </w:rPr>
          <w:instrText xml:space="preserve"> PAGEREF _Toc70265052 \h </w:instrText>
        </w:r>
        <w:r w:rsidR="00BF6FE5">
          <w:rPr>
            <w:noProof/>
            <w:webHidden/>
          </w:rPr>
        </w:r>
        <w:r w:rsidR="00BF6FE5">
          <w:rPr>
            <w:noProof/>
            <w:webHidden/>
          </w:rPr>
          <w:fldChar w:fldCharType="separate"/>
        </w:r>
        <w:r w:rsidR="00B21C34">
          <w:rPr>
            <w:noProof/>
            <w:webHidden/>
          </w:rPr>
          <w:t>11</w:t>
        </w:r>
        <w:r w:rsidR="00BF6FE5">
          <w:rPr>
            <w:noProof/>
            <w:webHidden/>
          </w:rPr>
          <w:fldChar w:fldCharType="end"/>
        </w:r>
      </w:hyperlink>
    </w:p>
    <w:p w14:paraId="62D0DE43" w14:textId="21B940AC" w:rsidR="00BF6FE5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53" w:history="1">
        <w:r w:rsidR="00BF6FE5" w:rsidRPr="004F652C">
          <w:rPr>
            <w:rStyle w:val="af2"/>
            <w:noProof/>
          </w:rPr>
          <w:t>帳票編集仕様</w:t>
        </w:r>
        <w:r w:rsidR="00BF6FE5">
          <w:rPr>
            <w:noProof/>
            <w:webHidden/>
          </w:rPr>
          <w:tab/>
        </w:r>
        <w:r w:rsidR="00BF6FE5">
          <w:rPr>
            <w:noProof/>
            <w:webHidden/>
          </w:rPr>
          <w:fldChar w:fldCharType="begin"/>
        </w:r>
        <w:r w:rsidR="00BF6FE5">
          <w:rPr>
            <w:noProof/>
            <w:webHidden/>
          </w:rPr>
          <w:instrText xml:space="preserve"> PAGEREF _Toc70265053 \h </w:instrText>
        </w:r>
        <w:r w:rsidR="00BF6FE5">
          <w:rPr>
            <w:noProof/>
            <w:webHidden/>
          </w:rPr>
        </w:r>
        <w:r w:rsidR="00BF6FE5">
          <w:rPr>
            <w:noProof/>
            <w:webHidden/>
          </w:rPr>
          <w:fldChar w:fldCharType="separate"/>
        </w:r>
        <w:r w:rsidR="00B21C34">
          <w:rPr>
            <w:noProof/>
            <w:webHidden/>
          </w:rPr>
          <w:t>12</w:t>
        </w:r>
        <w:r w:rsidR="00BF6FE5">
          <w:rPr>
            <w:noProof/>
            <w:webHidden/>
          </w:rPr>
          <w:fldChar w:fldCharType="end"/>
        </w:r>
      </w:hyperlink>
    </w:p>
    <w:p w14:paraId="01EB8A68" w14:textId="77777777" w:rsidR="00550CC3" w:rsidRPr="003A02B2" w:rsidRDefault="003C1464" w:rsidP="009F491C">
      <w:pPr>
        <w:pStyle w:val="aa"/>
      </w:pPr>
      <w:r>
        <w:fldChar w:fldCharType="end"/>
      </w:r>
    </w:p>
    <w:p w14:paraId="442977FF" w14:textId="77777777" w:rsidR="00550CC3" w:rsidRDefault="00A57557" w:rsidP="00976698">
      <w:pPr>
        <w:pStyle w:val="1"/>
      </w:pPr>
      <w:bookmarkStart w:id="0" w:name="_Toc70265044"/>
      <w:r>
        <w:rPr>
          <w:rFonts w:hint="eastAsia"/>
        </w:rPr>
        <w:lastRenderedPageBreak/>
        <w:t>帳票</w:t>
      </w:r>
      <w:r w:rsidR="003F25F6">
        <w:rPr>
          <w:rFonts w:hint="eastAsia"/>
        </w:rPr>
        <w:t>レイアウト</w:t>
      </w:r>
      <w:r w:rsidR="004823D4">
        <w:rPr>
          <w:rFonts w:hint="eastAsia"/>
        </w:rPr>
        <w:t>(</w:t>
      </w:r>
      <w:r w:rsidR="00CF7666">
        <w:rPr>
          <w:rFonts w:hint="eastAsia"/>
        </w:rPr>
        <w:t>1</w:t>
      </w:r>
      <w:r w:rsidR="00CF7666">
        <w:rPr>
          <w:rFonts w:hint="eastAsia"/>
        </w:rPr>
        <w:t>ページ目</w:t>
      </w:r>
      <w:r w:rsidR="004823D4">
        <w:rPr>
          <w:rFonts w:hint="eastAsia"/>
        </w:rPr>
        <w:t>)</w:t>
      </w:r>
      <w:bookmarkEnd w:id="0"/>
    </w:p>
    <w:p w14:paraId="05ED3EAB" w14:textId="77777777" w:rsidR="00550CC3" w:rsidRDefault="00550CC3" w:rsidP="003F25F6">
      <w:pPr>
        <w:pStyle w:val="aa"/>
      </w:pPr>
    </w:p>
    <w:p w14:paraId="7989E61B" w14:textId="77777777" w:rsidR="004823D4" w:rsidRDefault="004823D4" w:rsidP="003F25F6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07D4BCC8" wp14:editId="075B08B2">
                <wp:extent cx="9307830" cy="4789170"/>
                <wp:effectExtent l="0" t="0" r="26670" b="11430"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30" cy="4789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47D33" w14:textId="77777777" w:rsidR="006B1362" w:rsidRPr="003F25F6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当該オートシェイプの代わりに</w:t>
                            </w:r>
                            <w:r w:rsidR="00A57557">
                              <w:rPr>
                                <w:rFonts w:hint="eastAsia"/>
                                <w:color w:val="000000" w:themeColor="text1"/>
                              </w:rPr>
                              <w:t>帳票</w:t>
                            </w: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イメージを添付します。</w:t>
                            </w:r>
                          </w:p>
                          <w:p w14:paraId="6A73BF47" w14:textId="77777777" w:rsidR="006B1362" w:rsidRPr="003F25F6" w:rsidRDefault="00A57557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帳票</w:t>
                            </w:r>
                            <w:r w:rsidR="006B1362">
                              <w:rPr>
                                <w:rFonts w:hint="eastAsia"/>
                                <w:color w:val="000000" w:themeColor="text1"/>
                              </w:rPr>
                              <w:t>イメージには</w:t>
                            </w:r>
                            <w:r w:rsidR="006B1362" w:rsidRPr="003B5C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枠線</w:t>
                            </w:r>
                            <w:r w:rsidR="006B1362">
                              <w:rPr>
                                <w:rFonts w:hint="eastAsia"/>
                                <w:color w:val="000000" w:themeColor="text1"/>
                              </w:rPr>
                              <w:t>を付与します。</w:t>
                            </w:r>
                          </w:p>
                          <w:p w14:paraId="757DF802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CA0502C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※ 枠線が必要な理由は印刷した時に</w:t>
                            </w:r>
                            <w:r w:rsidR="00A57557">
                              <w:rPr>
                                <w:rFonts w:hint="eastAsia"/>
                                <w:color w:val="000000" w:themeColor="text1"/>
                              </w:rPr>
                              <w:t>帳票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イメージと設計書の余白の境界をはっきりさせるためです。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枠線が無い場合、</w:t>
                            </w:r>
                            <w:r w:rsidR="00A57557">
                              <w:rPr>
                                <w:rFonts w:hint="eastAsia"/>
                                <w:color w:val="000000" w:themeColor="text1"/>
                              </w:rPr>
                              <w:t>帳票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内の余白と設計書自体の余白が混ざり、</w:t>
                            </w:r>
                            <w:r w:rsidR="00A57557">
                              <w:rPr>
                                <w:rFonts w:hint="eastAsia"/>
                                <w:color w:val="000000" w:themeColor="text1"/>
                              </w:rPr>
                              <w:t>帳票の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全体像がぼんやりしてしまいます。</w:t>
                            </w:r>
                          </w:p>
                          <w:p w14:paraId="2D30941B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4BCC8" id="正方形/長方形 4" o:spid="_x0000_s1026" style="width:732.9pt;height:3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" fillcolor="#deeaf6 [664]" strokecolor="black [3213]" strokeweight="1pt">
                <v:textbox>
                  <w:txbxContent>
                    <w:p w14:paraId="1CF47D33" w14:textId="77777777" w:rsidR="006B1362" w:rsidRPr="003F25F6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 w:rsidRPr="003F25F6">
                        <w:rPr>
                          <w:rFonts w:hint="eastAsia"/>
                          <w:color w:val="000000" w:themeColor="text1"/>
                        </w:rPr>
                        <w:t>当該オートシェイプの代わりに</w:t>
                      </w:r>
                      <w:r w:rsidR="00A57557">
                        <w:rPr>
                          <w:rFonts w:hint="eastAsia"/>
                          <w:color w:val="000000" w:themeColor="text1"/>
                        </w:rPr>
                        <w:t>帳票</w:t>
                      </w:r>
                      <w:r w:rsidRPr="003F25F6">
                        <w:rPr>
                          <w:rFonts w:hint="eastAsia"/>
                          <w:color w:val="000000" w:themeColor="text1"/>
                        </w:rPr>
                        <w:t>イメージを添付します。</w:t>
                      </w:r>
                    </w:p>
                    <w:p w14:paraId="6A73BF47" w14:textId="77777777" w:rsidR="006B1362" w:rsidRPr="003F25F6" w:rsidRDefault="00A57557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帳票</w:t>
                      </w:r>
                      <w:r w:rsidR="006B1362">
                        <w:rPr>
                          <w:rFonts w:hint="eastAsia"/>
                          <w:color w:val="000000" w:themeColor="text1"/>
                        </w:rPr>
                        <w:t>イメージには</w:t>
                      </w:r>
                      <w:r w:rsidR="006B1362" w:rsidRPr="003B5C0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枠線</w:t>
                      </w:r>
                      <w:r w:rsidR="006B1362">
                        <w:rPr>
                          <w:rFonts w:hint="eastAsia"/>
                          <w:color w:val="000000" w:themeColor="text1"/>
                        </w:rPr>
                        <w:t>を付与します。</w:t>
                      </w:r>
                    </w:p>
                    <w:p w14:paraId="757DF802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CA0502C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※ 枠線が必要な理由は印刷した時に</w:t>
                      </w:r>
                      <w:r w:rsidR="00A57557">
                        <w:rPr>
                          <w:rFonts w:hint="eastAsia"/>
                          <w:color w:val="000000" w:themeColor="text1"/>
                        </w:rPr>
                        <w:t>帳票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イメージと設計書の余白の境界をはっきりさせるためです。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枠線が無い場合、</w:t>
                      </w:r>
                      <w:r w:rsidR="00A57557">
                        <w:rPr>
                          <w:rFonts w:hint="eastAsia"/>
                          <w:color w:val="000000" w:themeColor="text1"/>
                        </w:rPr>
                        <w:t>帳票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内の余白と設計書自体の余白が混ざり、</w:t>
                      </w:r>
                      <w:r w:rsidR="00A57557">
                        <w:rPr>
                          <w:rFonts w:hint="eastAsia"/>
                          <w:color w:val="000000" w:themeColor="text1"/>
                        </w:rPr>
                        <w:t>帳票の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全体像がぼんやりしてしまいます。</w:t>
                      </w:r>
                    </w:p>
                    <w:p w14:paraId="2D30941B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A4D9EA8" w14:textId="77777777" w:rsidR="004823D4" w:rsidRDefault="00102FE5" w:rsidP="004823D4">
      <w:pPr>
        <w:pStyle w:val="1"/>
      </w:pPr>
      <w:bookmarkStart w:id="1" w:name="_Toc70265045"/>
      <w:r>
        <w:rPr>
          <w:rFonts w:hint="eastAsia"/>
        </w:rPr>
        <w:lastRenderedPageBreak/>
        <w:t>帳票</w:t>
      </w:r>
      <w:r w:rsidR="004823D4">
        <w:rPr>
          <w:rFonts w:hint="eastAsia"/>
        </w:rPr>
        <w:t>レイアウト</w:t>
      </w:r>
      <w:r w:rsidR="004823D4"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ページ</w:t>
      </w:r>
      <w:r w:rsidR="00256BF3">
        <w:rPr>
          <w:rFonts w:hint="eastAsia"/>
        </w:rPr>
        <w:t>目</w:t>
      </w:r>
      <w:r>
        <w:rPr>
          <w:rFonts w:hint="eastAsia"/>
        </w:rPr>
        <w:t>以降</w:t>
      </w:r>
      <w:r w:rsidR="004823D4">
        <w:rPr>
          <w:rFonts w:hint="eastAsia"/>
        </w:rPr>
        <w:t>)</w:t>
      </w:r>
      <w:bookmarkEnd w:id="1"/>
    </w:p>
    <w:p w14:paraId="4ECC6ED1" w14:textId="77777777" w:rsidR="004823D4" w:rsidRPr="004823D4" w:rsidRDefault="004823D4" w:rsidP="003F25F6">
      <w:pPr>
        <w:pStyle w:val="aa"/>
      </w:pPr>
    </w:p>
    <w:p w14:paraId="13C43553" w14:textId="77777777" w:rsidR="00712EEE" w:rsidRDefault="004823D4" w:rsidP="003F25F6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4A694571" wp14:editId="4399E368">
                <wp:extent cx="9307830" cy="4789170"/>
                <wp:effectExtent l="0" t="0" r="26670" b="11430"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30" cy="4789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00FBC" w14:textId="77777777" w:rsidR="00670C27" w:rsidRPr="003F25F6" w:rsidRDefault="00670C27" w:rsidP="00670C27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当該オートシェイプの代わりに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帳票</w:t>
                            </w: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イメージを添付します。</w:t>
                            </w:r>
                          </w:p>
                          <w:p w14:paraId="15787817" w14:textId="77777777" w:rsidR="00670C27" w:rsidRPr="003F25F6" w:rsidRDefault="00670C27" w:rsidP="00670C27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帳票イメージには</w:t>
                            </w:r>
                            <w:r w:rsidRPr="003B5C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枠線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を付与します。</w:t>
                            </w:r>
                          </w:p>
                          <w:p w14:paraId="49A3C732" w14:textId="77777777" w:rsidR="00670C27" w:rsidRDefault="00670C27" w:rsidP="00670C27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1DB5E3" w14:textId="77777777" w:rsidR="00670C27" w:rsidRDefault="00670C27" w:rsidP="00670C27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※ 枠線が必要な理由は印刷した時に帳票イメージと設計書の余白の境界をはっきりさせるためです。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枠線が無い場合、帳票内の余白と設計書自体の余白が混ざり、帳票の全体像がぼんやりしてしまいます。</w:t>
                            </w:r>
                          </w:p>
                          <w:p w14:paraId="2DD78E72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180821B" w14:textId="77777777" w:rsidR="006841B5" w:rsidRDefault="006841B5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1ページ目とレイアウトが異なる場合に利用します。</w:t>
                            </w:r>
                          </w:p>
                          <w:p w14:paraId="7A0C25B7" w14:textId="77777777" w:rsidR="006841B5" w:rsidRPr="00670C27" w:rsidRDefault="006841B5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1ページ目にはヘッダ情報が含まれ、2ページ目以降は明細行のみを印字する帳票などが当てはまります。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94571" id="正方形/長方形 1" o:spid="_x0000_s1027" style="width:732.9pt;height:3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" fillcolor="#deeaf6 [664]" strokecolor="black [3213]" strokeweight="1pt">
                <v:textbox>
                  <w:txbxContent>
                    <w:p w14:paraId="37500FBC" w14:textId="77777777" w:rsidR="00670C27" w:rsidRPr="003F25F6" w:rsidRDefault="00670C27" w:rsidP="00670C27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 w:rsidRPr="003F25F6">
                        <w:rPr>
                          <w:rFonts w:hint="eastAsia"/>
                          <w:color w:val="000000" w:themeColor="text1"/>
                        </w:rPr>
                        <w:t>当該オートシェイプの代わりに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帳票</w:t>
                      </w:r>
                      <w:r w:rsidRPr="003F25F6">
                        <w:rPr>
                          <w:rFonts w:hint="eastAsia"/>
                          <w:color w:val="000000" w:themeColor="text1"/>
                        </w:rPr>
                        <w:t>イメージを添付します。</w:t>
                      </w:r>
                    </w:p>
                    <w:p w14:paraId="15787817" w14:textId="77777777" w:rsidR="00670C27" w:rsidRPr="003F25F6" w:rsidRDefault="00670C27" w:rsidP="00670C27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帳票イメージには</w:t>
                      </w:r>
                      <w:r w:rsidRPr="003B5C0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枠線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を付与します。</w:t>
                      </w:r>
                    </w:p>
                    <w:p w14:paraId="49A3C732" w14:textId="77777777" w:rsidR="00670C27" w:rsidRDefault="00670C27" w:rsidP="00670C27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1DB5E3" w14:textId="77777777" w:rsidR="00670C27" w:rsidRDefault="00670C27" w:rsidP="00670C27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※ 枠線が必要な理由は印刷した時に帳票イメージと設計書の余白の境界をはっきりさせるためです。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枠線が無い場合、帳票内の余白と設計書自体の余白が混ざり、帳票の全体像がぼんやりしてしまいます。</w:t>
                      </w:r>
                    </w:p>
                    <w:p w14:paraId="2DD78E72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180821B" w14:textId="77777777" w:rsidR="006841B5" w:rsidRDefault="006841B5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1ページ目とレイアウトが異なる場合に利用します。</w:t>
                      </w:r>
                    </w:p>
                    <w:p w14:paraId="7A0C25B7" w14:textId="77777777" w:rsidR="006841B5" w:rsidRPr="00670C27" w:rsidRDefault="006841B5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1ページ目にはヘッダ情報が含まれ、2ページ目以降は明細行のみを印字する帳票などが当てはまります。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3E6C1E" w14:textId="77777777" w:rsidR="00FF401A" w:rsidRDefault="00FF401A" w:rsidP="00FF401A">
      <w:pPr>
        <w:pStyle w:val="1"/>
      </w:pPr>
      <w:bookmarkStart w:id="2" w:name="_Toc70265046"/>
      <w:r>
        <w:rPr>
          <w:rFonts w:hint="eastAsia"/>
        </w:rPr>
        <w:lastRenderedPageBreak/>
        <w:t>帳票レイアウト</w:t>
      </w:r>
      <w:r>
        <w:rPr>
          <w:rFonts w:hint="eastAsia"/>
        </w:rPr>
        <w:t>(</w:t>
      </w:r>
      <w:r>
        <w:rPr>
          <w:rFonts w:hint="eastAsia"/>
        </w:rPr>
        <w:t>最終ページ</w:t>
      </w:r>
      <w:r>
        <w:rPr>
          <w:rFonts w:hint="eastAsia"/>
        </w:rPr>
        <w:t>)</w:t>
      </w:r>
      <w:bookmarkEnd w:id="2"/>
    </w:p>
    <w:p w14:paraId="1AC6B93B" w14:textId="77777777" w:rsidR="00FF401A" w:rsidRDefault="00FF401A" w:rsidP="003F25F6">
      <w:pPr>
        <w:pStyle w:val="aa"/>
      </w:pPr>
    </w:p>
    <w:p w14:paraId="54BCC959" w14:textId="77777777" w:rsidR="006841B5" w:rsidRPr="00FF401A" w:rsidRDefault="006841B5" w:rsidP="003F25F6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01B5E114" wp14:editId="39887D01">
                <wp:extent cx="9307830" cy="4789170"/>
                <wp:effectExtent l="0" t="0" r="26670" b="11430"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30" cy="4789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8756D" w14:textId="77777777" w:rsidR="006841B5" w:rsidRPr="003F25F6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当該オートシェイプの代わりに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帳票</w:t>
                            </w: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イメージを添付します。</w:t>
                            </w:r>
                          </w:p>
                          <w:p w14:paraId="1A1DCA24" w14:textId="77777777" w:rsidR="006841B5" w:rsidRPr="003F25F6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帳票イメージには</w:t>
                            </w:r>
                            <w:r w:rsidRPr="003B5C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枠線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を付与します。</w:t>
                            </w:r>
                          </w:p>
                          <w:p w14:paraId="03E07E01" w14:textId="77777777" w:rsidR="006841B5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64EA54F" w14:textId="77777777" w:rsidR="006841B5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※ 枠線が必要な理由は印刷した時に帳票イメージと設計書の余白の境界をはっきりさせるためです。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枠線が無い場合、帳票内の余白と設計書自体の余白が混ざり、帳票の全体像がぼんやりしてしまいます。</w:t>
                            </w:r>
                          </w:p>
                          <w:p w14:paraId="2228A357" w14:textId="77777777" w:rsidR="006841B5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C0EF9B4" w14:textId="77777777" w:rsidR="006841B5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1ページ目とレイアウトが異なる場合に利用します。</w:t>
                            </w:r>
                          </w:p>
                          <w:p w14:paraId="358E319A" w14:textId="77777777" w:rsidR="001C332B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1ページ目にはヘッダ情報が含まれ、2ページ目以降は明細行のみを印字</w:t>
                            </w:r>
                            <w:r w:rsidR="002130FF">
                              <w:rPr>
                                <w:rFonts w:hint="eastAsia"/>
                                <w:color w:val="000000" w:themeColor="text1"/>
                              </w:rPr>
                              <w:t>し</w:t>
                            </w:r>
                            <w:r w:rsidR="001C332B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="002130FF">
                              <w:rPr>
                                <w:rFonts w:hint="eastAsia"/>
                                <w:color w:val="000000" w:themeColor="text1"/>
                              </w:rPr>
                              <w:t>最終ページには記名、押印欄</w:t>
                            </w:r>
                            <w:r w:rsidR="001C332B">
                              <w:rPr>
                                <w:rFonts w:hint="eastAsia"/>
                                <w:color w:val="000000" w:themeColor="text1"/>
                              </w:rPr>
                              <w:t>等があるなど、</w:t>
                            </w:r>
                            <w:r w:rsidR="00C7282D">
                              <w:rPr>
                                <w:rFonts w:hint="eastAsia"/>
                                <w:color w:val="000000" w:themeColor="text1"/>
                              </w:rPr>
                              <w:t>レイアウトがそれぞれ異なる場合に利用します。</w:t>
                            </w:r>
                          </w:p>
                          <w:p w14:paraId="2B11B82A" w14:textId="77777777" w:rsidR="00C7282D" w:rsidRPr="006841B5" w:rsidRDefault="00C7282D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5E114" id="正方形/長方形 2" o:spid="_x0000_s1028" style="width:732.9pt;height:3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" fillcolor="#deeaf6 [664]" strokecolor="black [3213]" strokeweight="1pt">
                <v:textbox>
                  <w:txbxContent>
                    <w:p w14:paraId="5BD8756D" w14:textId="77777777" w:rsidR="006841B5" w:rsidRPr="003F25F6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 w:rsidRPr="003F25F6">
                        <w:rPr>
                          <w:rFonts w:hint="eastAsia"/>
                          <w:color w:val="000000" w:themeColor="text1"/>
                        </w:rPr>
                        <w:t>当該オートシェイプの代わりに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帳票</w:t>
                      </w:r>
                      <w:r w:rsidRPr="003F25F6">
                        <w:rPr>
                          <w:rFonts w:hint="eastAsia"/>
                          <w:color w:val="000000" w:themeColor="text1"/>
                        </w:rPr>
                        <w:t>イメージを添付します。</w:t>
                      </w:r>
                    </w:p>
                    <w:p w14:paraId="1A1DCA24" w14:textId="77777777" w:rsidR="006841B5" w:rsidRPr="003F25F6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帳票イメージには</w:t>
                      </w:r>
                      <w:r w:rsidRPr="003B5C0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枠線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を付与します。</w:t>
                      </w:r>
                    </w:p>
                    <w:p w14:paraId="03E07E01" w14:textId="77777777" w:rsidR="006841B5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64EA54F" w14:textId="77777777" w:rsidR="006841B5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※ 枠線が必要な理由は印刷した時に帳票イメージと設計書の余白の境界をはっきりさせるためです。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枠線が無い場合、帳票内の余白と設計書自体の余白が混ざり、帳票の全体像がぼんやりしてしまいます。</w:t>
                      </w:r>
                    </w:p>
                    <w:p w14:paraId="2228A357" w14:textId="77777777" w:rsidR="006841B5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C0EF9B4" w14:textId="77777777" w:rsidR="006841B5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1ページ目とレイアウトが異なる場合に利用します。</w:t>
                      </w:r>
                    </w:p>
                    <w:p w14:paraId="358E319A" w14:textId="77777777" w:rsidR="001C332B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1ページ目にはヘッダ情報が含まれ、2ページ目以降は明細行のみを印字</w:t>
                      </w:r>
                      <w:r w:rsidR="002130FF">
                        <w:rPr>
                          <w:rFonts w:hint="eastAsia"/>
                          <w:color w:val="000000" w:themeColor="text1"/>
                        </w:rPr>
                        <w:t>し</w:t>
                      </w:r>
                      <w:r w:rsidR="001C332B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="002130FF">
                        <w:rPr>
                          <w:rFonts w:hint="eastAsia"/>
                          <w:color w:val="000000" w:themeColor="text1"/>
                        </w:rPr>
                        <w:t>最終ページには記名、押印欄</w:t>
                      </w:r>
                      <w:r w:rsidR="001C332B">
                        <w:rPr>
                          <w:rFonts w:hint="eastAsia"/>
                          <w:color w:val="000000" w:themeColor="text1"/>
                        </w:rPr>
                        <w:t>等があるなど、</w:t>
                      </w:r>
                      <w:r w:rsidR="00C7282D">
                        <w:rPr>
                          <w:rFonts w:hint="eastAsia"/>
                          <w:color w:val="000000" w:themeColor="text1"/>
                        </w:rPr>
                        <w:t>レイアウトがそれぞれ異なる場合に利用します。</w:t>
                      </w:r>
                    </w:p>
                    <w:p w14:paraId="2B11B82A" w14:textId="77777777" w:rsidR="00C7282D" w:rsidRPr="006841B5" w:rsidRDefault="00C7282D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9854F05" w14:textId="77777777" w:rsidR="00131D97" w:rsidRDefault="00C7282D" w:rsidP="00712EEE">
      <w:pPr>
        <w:pStyle w:val="1"/>
      </w:pPr>
      <w:bookmarkStart w:id="3" w:name="_Toc70265047"/>
      <w:r>
        <w:rPr>
          <w:rFonts w:hint="eastAsia"/>
        </w:rPr>
        <w:lastRenderedPageBreak/>
        <w:t>帳票</w:t>
      </w:r>
      <w:r w:rsidR="009F348B">
        <w:rPr>
          <w:rFonts w:hint="eastAsia"/>
        </w:rPr>
        <w:t>概要説明</w:t>
      </w:r>
      <w:bookmarkEnd w:id="3"/>
    </w:p>
    <w:p w14:paraId="3A355E0A" w14:textId="77777777" w:rsidR="009F348B" w:rsidRDefault="009F348B" w:rsidP="009C118A">
      <w:pPr>
        <w:pStyle w:val="aa"/>
      </w:pPr>
    </w:p>
    <w:p w14:paraId="2C657CB3" w14:textId="77777777" w:rsidR="009F348B" w:rsidRDefault="009F348B" w:rsidP="009C118A">
      <w:pPr>
        <w:pStyle w:val="aa"/>
      </w:pPr>
      <w:r>
        <w:rPr>
          <w:rFonts w:hint="eastAsia"/>
        </w:rPr>
        <w:t>・何を目的とした</w:t>
      </w:r>
      <w:r w:rsidR="00C7282D">
        <w:rPr>
          <w:rFonts w:hint="eastAsia"/>
        </w:rPr>
        <w:t>帳票</w:t>
      </w:r>
      <w:r>
        <w:rPr>
          <w:rFonts w:hint="eastAsia"/>
        </w:rPr>
        <w:t>か</w:t>
      </w:r>
    </w:p>
    <w:p w14:paraId="4C6DBB6A" w14:textId="77777777" w:rsidR="009F348B" w:rsidRDefault="009F348B" w:rsidP="009C118A">
      <w:pPr>
        <w:pStyle w:val="aa"/>
      </w:pPr>
      <w:r>
        <w:rPr>
          <w:rFonts w:hint="eastAsia"/>
        </w:rPr>
        <w:t>・</w:t>
      </w:r>
      <w:r w:rsidR="001E3F73">
        <w:rPr>
          <w:rFonts w:hint="eastAsia"/>
        </w:rPr>
        <w:t>どこから出力</w:t>
      </w:r>
      <w:r>
        <w:rPr>
          <w:rFonts w:hint="eastAsia"/>
        </w:rPr>
        <w:t>するか(メニュー、あるいは別画面のリンクやボタンから</w:t>
      </w:r>
      <w:r w:rsidR="001E3F73">
        <w:rPr>
          <w:rFonts w:hint="eastAsia"/>
        </w:rPr>
        <w:t>出力</w:t>
      </w:r>
      <w:r>
        <w:rPr>
          <w:rFonts w:hint="eastAsia"/>
        </w:rPr>
        <w:t>)</w:t>
      </w:r>
    </w:p>
    <w:p w14:paraId="28BBA9ED" w14:textId="77777777" w:rsidR="009F348B" w:rsidRDefault="009F348B" w:rsidP="009C118A">
      <w:pPr>
        <w:pStyle w:val="aa"/>
      </w:pPr>
      <w:r>
        <w:rPr>
          <w:rFonts w:hint="eastAsia"/>
        </w:rPr>
        <w:t>・どのようなユーザが操作するのか</w:t>
      </w:r>
    </w:p>
    <w:p w14:paraId="4272A976" w14:textId="77777777" w:rsidR="00C52799" w:rsidRDefault="00C52799" w:rsidP="009C118A">
      <w:pPr>
        <w:pStyle w:val="aa"/>
      </w:pPr>
    </w:p>
    <w:p w14:paraId="43DBEED5" w14:textId="77777777" w:rsidR="00233AC8" w:rsidRDefault="00233AC8" w:rsidP="00233AC8">
      <w:pPr>
        <w:pStyle w:val="1"/>
      </w:pPr>
      <w:bookmarkStart w:id="4" w:name="_Toc70265048"/>
      <w:r>
        <w:rPr>
          <w:rFonts w:hint="eastAsia"/>
        </w:rPr>
        <w:lastRenderedPageBreak/>
        <w:t>帳票</w:t>
      </w:r>
      <w:r w:rsidR="00525BE9">
        <w:rPr>
          <w:rFonts w:hint="eastAsia"/>
        </w:rPr>
        <w:t>出力</w:t>
      </w:r>
      <w:r w:rsidR="00586E53">
        <w:rPr>
          <w:rFonts w:hint="eastAsia"/>
        </w:rPr>
        <w:t>形式</w:t>
      </w:r>
      <w:bookmarkEnd w:id="4"/>
    </w:p>
    <w:p w14:paraId="6766287C" w14:textId="77777777" w:rsidR="008E637C" w:rsidRDefault="008E637C" w:rsidP="009C118A">
      <w:pPr>
        <w:pStyle w:val="aa"/>
      </w:pPr>
    </w:p>
    <w:p w14:paraId="552C0559" w14:textId="77777777" w:rsidR="00551B75" w:rsidRDefault="001A34FD" w:rsidP="009C118A">
      <w:pPr>
        <w:pStyle w:val="aa"/>
        <w:rPr>
          <w:b/>
          <w:bCs/>
        </w:rPr>
      </w:pPr>
      <w:r w:rsidRPr="001A34FD">
        <w:rPr>
          <w:rFonts w:hint="eastAsia"/>
          <w:b/>
          <w:bCs/>
        </w:rPr>
        <w:t>【出力形式】</w:t>
      </w:r>
    </w:p>
    <w:p w14:paraId="14D5FB2E" w14:textId="77777777" w:rsidR="001A34FD" w:rsidRPr="001A34FD" w:rsidRDefault="001A34FD" w:rsidP="009C118A">
      <w:pPr>
        <w:pStyle w:val="aa"/>
      </w:pPr>
      <w:r>
        <w:rPr>
          <w:rFonts w:hint="eastAsia"/>
        </w:rPr>
        <w:t>PDFファイル</w:t>
      </w:r>
    </w:p>
    <w:p w14:paraId="7011D100" w14:textId="77777777" w:rsidR="001A34FD" w:rsidRPr="001A34FD" w:rsidRDefault="001A34FD" w:rsidP="009C118A">
      <w:pPr>
        <w:pStyle w:val="aa"/>
      </w:pPr>
    </w:p>
    <w:p w14:paraId="768BDD2A" w14:textId="77777777" w:rsidR="00551B75" w:rsidRDefault="002F7A28" w:rsidP="009C118A">
      <w:pPr>
        <w:pStyle w:val="aa"/>
        <w:rPr>
          <w:b/>
          <w:bCs/>
        </w:rPr>
      </w:pPr>
      <w:r w:rsidRPr="002F7A28">
        <w:rPr>
          <w:rFonts w:hint="eastAsia"/>
          <w:b/>
          <w:bCs/>
        </w:rPr>
        <w:t>【帳票テンプレート利用有無】</w:t>
      </w:r>
    </w:p>
    <w:p w14:paraId="6EB09150" w14:textId="77777777" w:rsidR="002F7A28" w:rsidRDefault="00AE4EE0" w:rsidP="009C118A">
      <w:pPr>
        <w:pStyle w:val="aa"/>
      </w:pPr>
      <w:r>
        <w:rPr>
          <w:rFonts w:hint="eastAsia"/>
        </w:rPr>
        <w:t>Excelテンプレート使用</w:t>
      </w:r>
    </w:p>
    <w:p w14:paraId="06C38A0D" w14:textId="77777777" w:rsidR="00153A6B" w:rsidRDefault="00153A6B" w:rsidP="009C118A">
      <w:pPr>
        <w:pStyle w:val="aa"/>
      </w:pPr>
    </w:p>
    <w:p w14:paraId="1693BC10" w14:textId="77777777" w:rsidR="00A52B07" w:rsidRPr="00A52B07" w:rsidRDefault="00A52B07" w:rsidP="009C118A">
      <w:pPr>
        <w:pStyle w:val="aa"/>
        <w:rPr>
          <w:b/>
          <w:bCs/>
        </w:rPr>
      </w:pPr>
      <w:r w:rsidRPr="00A52B07">
        <w:rPr>
          <w:rFonts w:hint="eastAsia"/>
          <w:b/>
          <w:bCs/>
        </w:rPr>
        <w:t>【テンプレート配置場所】</w:t>
      </w:r>
    </w:p>
    <w:p w14:paraId="3CA27327" w14:textId="77777777" w:rsidR="00153FFF" w:rsidRDefault="00153FFF" w:rsidP="009C118A">
      <w:pPr>
        <w:pStyle w:val="aa"/>
      </w:pPr>
      <w:r>
        <w:rPr>
          <w:rFonts w:hint="eastAsia"/>
        </w:rPr>
        <w:t>X</w:t>
      </w:r>
      <w:r>
        <w:t>XXXXXX/XXXXXXX/XXXXXX/template.xlsx</w:t>
      </w:r>
    </w:p>
    <w:p w14:paraId="3F2861A1" w14:textId="77777777" w:rsidR="00153A6B" w:rsidRDefault="00153A6B" w:rsidP="009C118A">
      <w:pPr>
        <w:pStyle w:val="aa"/>
      </w:pPr>
    </w:p>
    <w:p w14:paraId="0B363BC0" w14:textId="77777777" w:rsidR="005D7754" w:rsidRDefault="005D7754" w:rsidP="005D7754">
      <w:pPr>
        <w:pStyle w:val="aa"/>
        <w:rPr>
          <w:b/>
          <w:bCs/>
        </w:rPr>
      </w:pPr>
      <w:r w:rsidRPr="003860F7">
        <w:rPr>
          <w:rFonts w:hint="eastAsia"/>
          <w:b/>
          <w:bCs/>
        </w:rPr>
        <w:t>【ソート順】</w:t>
      </w:r>
    </w:p>
    <w:p w14:paraId="3A9EFB8F" w14:textId="77777777" w:rsidR="005D7754" w:rsidRDefault="005D7754" w:rsidP="005D7754">
      <w:pPr>
        <w:pStyle w:val="aa"/>
      </w:pPr>
      <w:r>
        <w:rPr>
          <w:rFonts w:hint="eastAsia"/>
        </w:rPr>
        <w:t>●●の昇順で出力</w:t>
      </w:r>
    </w:p>
    <w:p w14:paraId="00256961" w14:textId="77777777" w:rsidR="005D7754" w:rsidRPr="005D7754" w:rsidRDefault="005D7754" w:rsidP="009C118A">
      <w:pPr>
        <w:pStyle w:val="aa"/>
      </w:pPr>
    </w:p>
    <w:p w14:paraId="36486C34" w14:textId="77777777" w:rsidR="00586E53" w:rsidRDefault="00586E53" w:rsidP="00586E53">
      <w:pPr>
        <w:pStyle w:val="1"/>
      </w:pPr>
      <w:bookmarkStart w:id="5" w:name="_Toc70265049"/>
      <w:r>
        <w:rPr>
          <w:rFonts w:hint="eastAsia"/>
        </w:rPr>
        <w:lastRenderedPageBreak/>
        <w:t>帳票</w:t>
      </w:r>
      <w:r w:rsidR="002B4AD5">
        <w:rPr>
          <w:rFonts w:hint="eastAsia"/>
        </w:rPr>
        <w:t>ページ設定</w:t>
      </w:r>
      <w:bookmarkEnd w:id="5"/>
    </w:p>
    <w:p w14:paraId="136BE90D" w14:textId="77777777" w:rsidR="00F03028" w:rsidRDefault="00F03028" w:rsidP="009C118A">
      <w:pPr>
        <w:pStyle w:val="aa"/>
        <w:rPr>
          <w:b/>
          <w:bCs/>
        </w:rPr>
      </w:pPr>
    </w:p>
    <w:p w14:paraId="2DD857A3" w14:textId="77777777" w:rsidR="00324F1F" w:rsidRDefault="00324F1F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【文字数、行数、拡大縮小率】</w:t>
      </w: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3673"/>
        <w:gridCol w:w="3673"/>
        <w:gridCol w:w="3670"/>
        <w:gridCol w:w="3669"/>
      </w:tblGrid>
      <w:tr w:rsidR="002B4AD5" w14:paraId="27CC69B1" w14:textId="77777777" w:rsidTr="00EC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</w:tcPr>
          <w:p w14:paraId="5FA6DFBB" w14:textId="77777777" w:rsidR="002B4AD5" w:rsidRDefault="002B4AD5" w:rsidP="002A051B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対象</w:t>
            </w:r>
          </w:p>
        </w:tc>
        <w:tc>
          <w:tcPr>
            <w:tcW w:w="3660" w:type="dxa"/>
          </w:tcPr>
          <w:p w14:paraId="1FE1E8C5" w14:textId="77777777" w:rsidR="002B4AD5" w:rsidRPr="00F76721" w:rsidRDefault="002B4AD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文字数/字送り</w:t>
            </w:r>
          </w:p>
        </w:tc>
        <w:tc>
          <w:tcPr>
            <w:tcW w:w="3657" w:type="dxa"/>
          </w:tcPr>
          <w:p w14:paraId="38AB8D42" w14:textId="77777777" w:rsidR="002B4AD5" w:rsidRDefault="002B4AD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行数/行送り</w:t>
            </w:r>
          </w:p>
        </w:tc>
        <w:tc>
          <w:tcPr>
            <w:tcW w:w="3656" w:type="dxa"/>
          </w:tcPr>
          <w:p w14:paraId="2856DF97" w14:textId="77777777" w:rsidR="002B4AD5" w:rsidRDefault="002B4AD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拡大縮小率</w:t>
            </w:r>
          </w:p>
        </w:tc>
      </w:tr>
      <w:tr w:rsidR="00363A29" w14:paraId="004F42C7" w14:textId="77777777" w:rsidTr="00EC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</w:tcPr>
          <w:p w14:paraId="67FF69DD" w14:textId="77777777" w:rsidR="00363A29" w:rsidRPr="000435ED" w:rsidRDefault="00363A29" w:rsidP="00363A2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1ページ目</w:t>
            </w:r>
          </w:p>
        </w:tc>
        <w:tc>
          <w:tcPr>
            <w:tcW w:w="3660" w:type="dxa"/>
          </w:tcPr>
          <w:p w14:paraId="4C8D36D3" w14:textId="77777777" w:rsidR="00363A29" w:rsidRPr="00363A29" w:rsidRDefault="00363A29" w:rsidP="00363A2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63A29">
              <w:rPr>
                <w:rFonts w:hint="eastAsia"/>
                <w:sz w:val="12"/>
                <w:szCs w:val="12"/>
              </w:rPr>
              <w:t>69/10.5pt</w:t>
            </w:r>
          </w:p>
        </w:tc>
        <w:tc>
          <w:tcPr>
            <w:tcW w:w="3657" w:type="dxa"/>
          </w:tcPr>
          <w:p w14:paraId="607D19F0" w14:textId="77777777" w:rsidR="00363A29" w:rsidRDefault="00363A29" w:rsidP="00363A2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25/18pt</w:t>
            </w:r>
          </w:p>
        </w:tc>
        <w:tc>
          <w:tcPr>
            <w:tcW w:w="3656" w:type="dxa"/>
          </w:tcPr>
          <w:p w14:paraId="3A58EB7F" w14:textId="77777777" w:rsidR="00363A29" w:rsidRDefault="004B1FCF" w:rsidP="00363A2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</w:t>
            </w:r>
            <w:r w:rsidR="00363A29">
              <w:rPr>
                <w:sz w:val="12"/>
                <w:szCs w:val="12"/>
              </w:rPr>
              <w:t>%</w:t>
            </w:r>
          </w:p>
        </w:tc>
      </w:tr>
      <w:tr w:rsidR="00363A29" w14:paraId="6B0ACF1A" w14:textId="77777777" w:rsidTr="00EC10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</w:tcPr>
          <w:p w14:paraId="7BC18563" w14:textId="77777777" w:rsidR="00363A29" w:rsidRPr="000435ED" w:rsidRDefault="00363A29" w:rsidP="00363A2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B8136E">
              <w:rPr>
                <w:rFonts w:hint="eastAsia"/>
                <w:b w:val="0"/>
                <w:bCs w:val="0"/>
                <w:sz w:val="12"/>
                <w:szCs w:val="12"/>
              </w:rPr>
              <w:t>2ページ目以降</w:t>
            </w:r>
          </w:p>
        </w:tc>
        <w:tc>
          <w:tcPr>
            <w:tcW w:w="3660" w:type="dxa"/>
          </w:tcPr>
          <w:p w14:paraId="4A27108A" w14:textId="77777777" w:rsidR="00363A29" w:rsidRPr="000435ED" w:rsidRDefault="00363A29" w:rsidP="00363A2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363A29">
              <w:rPr>
                <w:rFonts w:hint="eastAsia"/>
                <w:sz w:val="12"/>
                <w:szCs w:val="12"/>
              </w:rPr>
              <w:t>69/10.5pt</w:t>
            </w:r>
          </w:p>
        </w:tc>
        <w:tc>
          <w:tcPr>
            <w:tcW w:w="3657" w:type="dxa"/>
          </w:tcPr>
          <w:p w14:paraId="57B263CF" w14:textId="77777777" w:rsidR="00363A29" w:rsidRDefault="00363A29" w:rsidP="00363A2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25/18pt</w:t>
            </w:r>
          </w:p>
        </w:tc>
        <w:tc>
          <w:tcPr>
            <w:tcW w:w="3656" w:type="dxa"/>
          </w:tcPr>
          <w:p w14:paraId="71ABE8B1" w14:textId="77777777" w:rsidR="00363A29" w:rsidRDefault="004B1FCF" w:rsidP="00363A2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100%</w:t>
            </w:r>
          </w:p>
        </w:tc>
      </w:tr>
      <w:tr w:rsidR="00363A29" w14:paraId="4FD11D41" w14:textId="77777777" w:rsidTr="00EC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</w:tcPr>
          <w:p w14:paraId="18B7FB94" w14:textId="77777777" w:rsidR="00363A29" w:rsidRPr="000435ED" w:rsidRDefault="00363A29" w:rsidP="00363A2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最終ページ</w:t>
            </w:r>
          </w:p>
        </w:tc>
        <w:tc>
          <w:tcPr>
            <w:tcW w:w="3660" w:type="dxa"/>
          </w:tcPr>
          <w:p w14:paraId="653B1C3A" w14:textId="77777777" w:rsidR="00363A29" w:rsidRPr="000435ED" w:rsidRDefault="00363A29" w:rsidP="00363A2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363A29">
              <w:rPr>
                <w:rFonts w:hint="eastAsia"/>
                <w:sz w:val="12"/>
                <w:szCs w:val="12"/>
              </w:rPr>
              <w:t>69/10.5pt</w:t>
            </w:r>
          </w:p>
        </w:tc>
        <w:tc>
          <w:tcPr>
            <w:tcW w:w="3657" w:type="dxa"/>
          </w:tcPr>
          <w:p w14:paraId="27B6D781" w14:textId="77777777" w:rsidR="00363A29" w:rsidRDefault="00363A29" w:rsidP="00363A2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25/18pt</w:t>
            </w:r>
          </w:p>
        </w:tc>
        <w:tc>
          <w:tcPr>
            <w:tcW w:w="3656" w:type="dxa"/>
          </w:tcPr>
          <w:p w14:paraId="2C764210" w14:textId="77777777" w:rsidR="00363A29" w:rsidRDefault="004B1FCF" w:rsidP="00363A2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100%</w:t>
            </w:r>
          </w:p>
        </w:tc>
      </w:tr>
    </w:tbl>
    <w:p w14:paraId="245C1E5B" w14:textId="77777777" w:rsidR="00814FAB" w:rsidRDefault="00814FAB" w:rsidP="009C118A">
      <w:pPr>
        <w:pStyle w:val="aa"/>
        <w:rPr>
          <w:b/>
          <w:bCs/>
        </w:rPr>
      </w:pPr>
    </w:p>
    <w:p w14:paraId="7D05576E" w14:textId="77777777" w:rsidR="00324F1F" w:rsidRPr="00F03028" w:rsidRDefault="00324F1F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【</w:t>
      </w:r>
      <w:r w:rsidR="002273FC">
        <w:rPr>
          <w:rFonts w:hint="eastAsia"/>
          <w:b/>
          <w:bCs/>
        </w:rPr>
        <w:t>用紙、余白設定</w:t>
      </w:r>
      <w:r>
        <w:rPr>
          <w:rFonts w:hint="eastAsia"/>
          <w:b/>
          <w:bCs/>
        </w:rPr>
        <w:t>】</w:t>
      </w:r>
    </w:p>
    <w:tbl>
      <w:tblPr>
        <w:tblStyle w:val="4-3"/>
        <w:tblW w:w="14674" w:type="dxa"/>
        <w:tblLayout w:type="fixed"/>
        <w:tblLook w:val="04A0" w:firstRow="1" w:lastRow="0" w:firstColumn="1" w:lastColumn="0" w:noHBand="0" w:noVBand="1"/>
      </w:tblPr>
      <w:tblGrid>
        <w:gridCol w:w="1432"/>
        <w:gridCol w:w="1074"/>
        <w:gridCol w:w="1072"/>
        <w:gridCol w:w="1790"/>
        <w:gridCol w:w="1431"/>
        <w:gridCol w:w="1431"/>
        <w:gridCol w:w="1074"/>
        <w:gridCol w:w="1074"/>
        <w:gridCol w:w="1074"/>
        <w:gridCol w:w="1074"/>
        <w:gridCol w:w="1074"/>
        <w:gridCol w:w="1074"/>
      </w:tblGrid>
      <w:tr w:rsidR="000B293A" w:rsidRPr="00F76721" w14:paraId="3B9C6212" w14:textId="77777777" w:rsidTr="000B2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0F81703" w14:textId="77777777" w:rsidR="003E3D85" w:rsidRPr="00F76721" w:rsidRDefault="003E3D85" w:rsidP="002A051B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対象</w:t>
            </w:r>
          </w:p>
        </w:tc>
        <w:tc>
          <w:tcPr>
            <w:tcW w:w="851" w:type="dxa"/>
          </w:tcPr>
          <w:p w14:paraId="5897B843" w14:textId="77777777" w:rsidR="003E3D85" w:rsidRPr="00F76721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用紙</w:t>
            </w:r>
            <w:r w:rsidR="00242307">
              <w:rPr>
                <w:rFonts w:hint="eastAsia"/>
                <w:sz w:val="12"/>
                <w:szCs w:val="12"/>
              </w:rPr>
              <w:t>サイズ</w:t>
            </w:r>
          </w:p>
        </w:tc>
        <w:tc>
          <w:tcPr>
            <w:tcW w:w="849" w:type="dxa"/>
          </w:tcPr>
          <w:p w14:paraId="4F84CAF0" w14:textId="77777777" w:rsidR="003E3D85" w:rsidRPr="00F76721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用紙向き</w:t>
            </w:r>
          </w:p>
        </w:tc>
        <w:tc>
          <w:tcPr>
            <w:tcW w:w="1418" w:type="dxa"/>
          </w:tcPr>
          <w:p w14:paraId="346A48E8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用紙サイズ(高さ×幅mm)</w:t>
            </w:r>
          </w:p>
        </w:tc>
        <w:tc>
          <w:tcPr>
            <w:tcW w:w="1134" w:type="dxa"/>
          </w:tcPr>
          <w:p w14:paraId="6C7BBF73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改ページ条件</w:t>
            </w:r>
          </w:p>
        </w:tc>
        <w:tc>
          <w:tcPr>
            <w:tcW w:w="1134" w:type="dxa"/>
          </w:tcPr>
          <w:p w14:paraId="626C9071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余白設定</w:t>
            </w:r>
          </w:p>
        </w:tc>
        <w:tc>
          <w:tcPr>
            <w:tcW w:w="851" w:type="dxa"/>
          </w:tcPr>
          <w:p w14:paraId="79EE2E04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余白上(mm)</w:t>
            </w:r>
          </w:p>
        </w:tc>
        <w:tc>
          <w:tcPr>
            <w:tcW w:w="851" w:type="dxa"/>
          </w:tcPr>
          <w:p w14:paraId="41685008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余白下(mm)</w:t>
            </w:r>
          </w:p>
        </w:tc>
        <w:tc>
          <w:tcPr>
            <w:tcW w:w="851" w:type="dxa"/>
          </w:tcPr>
          <w:p w14:paraId="59D3110E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余白左(mm)</w:t>
            </w:r>
          </w:p>
        </w:tc>
        <w:tc>
          <w:tcPr>
            <w:tcW w:w="851" w:type="dxa"/>
          </w:tcPr>
          <w:p w14:paraId="1142313D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余白右(mm)</w:t>
            </w:r>
          </w:p>
        </w:tc>
        <w:tc>
          <w:tcPr>
            <w:tcW w:w="851" w:type="dxa"/>
          </w:tcPr>
          <w:p w14:paraId="33679AE5" w14:textId="77777777" w:rsidR="003E3D85" w:rsidRPr="00F76721" w:rsidRDefault="000435ED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水平</w:t>
            </w:r>
          </w:p>
        </w:tc>
        <w:tc>
          <w:tcPr>
            <w:tcW w:w="851" w:type="dxa"/>
          </w:tcPr>
          <w:p w14:paraId="28AE23B3" w14:textId="77777777" w:rsidR="003E3D85" w:rsidRDefault="000435ED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垂直</w:t>
            </w:r>
          </w:p>
        </w:tc>
      </w:tr>
      <w:tr w:rsidR="000B293A" w:rsidRPr="00F76721" w14:paraId="78DEB34F" w14:textId="77777777" w:rsidTr="000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96B106C" w14:textId="77777777" w:rsidR="003E3D85" w:rsidRPr="00B8136E" w:rsidRDefault="003E3D85" w:rsidP="002A051B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1ページ目</w:t>
            </w:r>
          </w:p>
        </w:tc>
        <w:tc>
          <w:tcPr>
            <w:tcW w:w="851" w:type="dxa"/>
          </w:tcPr>
          <w:p w14:paraId="1B61EECE" w14:textId="77777777" w:rsidR="003E3D85" w:rsidRPr="00F76721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4</w:t>
            </w:r>
          </w:p>
        </w:tc>
        <w:tc>
          <w:tcPr>
            <w:tcW w:w="849" w:type="dxa"/>
          </w:tcPr>
          <w:p w14:paraId="17131A26" w14:textId="77777777" w:rsidR="003E3D85" w:rsidRPr="00F76721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</w:t>
            </w:r>
          </w:p>
        </w:tc>
        <w:tc>
          <w:tcPr>
            <w:tcW w:w="1418" w:type="dxa"/>
          </w:tcPr>
          <w:p w14:paraId="52DED7F4" w14:textId="77777777" w:rsidR="003E3D85" w:rsidRPr="00F76721" w:rsidRDefault="003B2707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210.01mm×</w:t>
            </w:r>
            <w:r w:rsidR="00163BE0">
              <w:rPr>
                <w:rFonts w:hint="eastAsia"/>
                <w:sz w:val="12"/>
                <w:szCs w:val="12"/>
              </w:rPr>
              <w:t>297mm</w:t>
            </w:r>
          </w:p>
        </w:tc>
        <w:tc>
          <w:tcPr>
            <w:tcW w:w="1134" w:type="dxa"/>
          </w:tcPr>
          <w:p w14:paraId="4A0F95AA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明細20行</w:t>
            </w:r>
          </w:p>
        </w:tc>
        <w:tc>
          <w:tcPr>
            <w:tcW w:w="1134" w:type="dxa"/>
          </w:tcPr>
          <w:p w14:paraId="52ED756C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標準</w:t>
            </w:r>
          </w:p>
        </w:tc>
        <w:tc>
          <w:tcPr>
            <w:tcW w:w="851" w:type="dxa"/>
          </w:tcPr>
          <w:p w14:paraId="7ABE81D4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79879ACC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624A7CD1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5EA34FBE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3A37027E" w14:textId="77777777" w:rsidR="003E3D85" w:rsidRPr="00F76721" w:rsidRDefault="000435ED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851" w:type="dxa"/>
          </w:tcPr>
          <w:p w14:paraId="6B6766C6" w14:textId="77777777" w:rsidR="003E3D85" w:rsidRDefault="000435ED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0B293A" w:rsidRPr="00F76721" w14:paraId="25500C30" w14:textId="77777777" w:rsidTr="000B293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291E7CC" w14:textId="77777777" w:rsidR="003E3D85" w:rsidRPr="00B8136E" w:rsidRDefault="003E3D85" w:rsidP="002A051B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B8136E">
              <w:rPr>
                <w:rFonts w:hint="eastAsia"/>
                <w:b w:val="0"/>
                <w:bCs w:val="0"/>
                <w:sz w:val="12"/>
                <w:szCs w:val="12"/>
              </w:rPr>
              <w:t>2ページ目以降</w:t>
            </w:r>
          </w:p>
        </w:tc>
        <w:tc>
          <w:tcPr>
            <w:tcW w:w="851" w:type="dxa"/>
          </w:tcPr>
          <w:p w14:paraId="02762799" w14:textId="77777777" w:rsidR="003E3D85" w:rsidRPr="00F76721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4</w:t>
            </w:r>
          </w:p>
        </w:tc>
        <w:tc>
          <w:tcPr>
            <w:tcW w:w="849" w:type="dxa"/>
          </w:tcPr>
          <w:p w14:paraId="09D9CBB0" w14:textId="77777777" w:rsidR="003E3D85" w:rsidRPr="00F76721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</w:t>
            </w:r>
          </w:p>
        </w:tc>
        <w:tc>
          <w:tcPr>
            <w:tcW w:w="1418" w:type="dxa"/>
          </w:tcPr>
          <w:p w14:paraId="0367CDC6" w14:textId="77777777" w:rsidR="003E3D85" w:rsidRPr="00F76721" w:rsidRDefault="003F684C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210.01mm×297mm</w:t>
            </w:r>
          </w:p>
        </w:tc>
        <w:tc>
          <w:tcPr>
            <w:tcW w:w="1134" w:type="dxa"/>
          </w:tcPr>
          <w:p w14:paraId="404DDD31" w14:textId="77777777" w:rsidR="003E3D85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明細25行</w:t>
            </w:r>
          </w:p>
        </w:tc>
        <w:tc>
          <w:tcPr>
            <w:tcW w:w="1134" w:type="dxa"/>
          </w:tcPr>
          <w:p w14:paraId="062B7B32" w14:textId="77777777" w:rsidR="003E3D85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ユーザ設定</w:t>
            </w:r>
          </w:p>
        </w:tc>
        <w:tc>
          <w:tcPr>
            <w:tcW w:w="851" w:type="dxa"/>
          </w:tcPr>
          <w:p w14:paraId="4D21EA4E" w14:textId="77777777" w:rsidR="003E3D85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29269492" w14:textId="77777777" w:rsidR="003E3D85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481E5D89" w14:textId="77777777" w:rsidR="003E3D85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4FF728F6" w14:textId="77777777" w:rsidR="003E3D85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57EB3730" w14:textId="77777777" w:rsidR="003E3D85" w:rsidRPr="00F76721" w:rsidRDefault="006006CE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851" w:type="dxa"/>
          </w:tcPr>
          <w:p w14:paraId="75B113C3" w14:textId="77777777" w:rsidR="003E3D85" w:rsidRDefault="006006CE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0B293A" w:rsidRPr="00F76721" w14:paraId="639C1F49" w14:textId="77777777" w:rsidTr="000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AF05A18" w14:textId="77777777" w:rsidR="003E3D85" w:rsidRPr="00B8136E" w:rsidRDefault="003E3D85" w:rsidP="002A051B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最終ページ</w:t>
            </w:r>
          </w:p>
        </w:tc>
        <w:tc>
          <w:tcPr>
            <w:tcW w:w="851" w:type="dxa"/>
          </w:tcPr>
          <w:p w14:paraId="41BCF73A" w14:textId="77777777" w:rsidR="003E3D85" w:rsidRPr="00F76721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4</w:t>
            </w:r>
          </w:p>
        </w:tc>
        <w:tc>
          <w:tcPr>
            <w:tcW w:w="849" w:type="dxa"/>
          </w:tcPr>
          <w:p w14:paraId="096541DE" w14:textId="77777777" w:rsidR="003E3D85" w:rsidRPr="00F76721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</w:t>
            </w:r>
          </w:p>
        </w:tc>
        <w:tc>
          <w:tcPr>
            <w:tcW w:w="1418" w:type="dxa"/>
          </w:tcPr>
          <w:p w14:paraId="0C9C944E" w14:textId="77777777" w:rsidR="003E3D85" w:rsidRPr="00F76721" w:rsidRDefault="003F684C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210.01mm×297mm</w:t>
            </w:r>
          </w:p>
        </w:tc>
        <w:tc>
          <w:tcPr>
            <w:tcW w:w="1134" w:type="dxa"/>
          </w:tcPr>
          <w:p w14:paraId="6DF21FB8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-</w:t>
            </w:r>
          </w:p>
        </w:tc>
        <w:tc>
          <w:tcPr>
            <w:tcW w:w="1134" w:type="dxa"/>
          </w:tcPr>
          <w:p w14:paraId="7CB7B633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ユーザ設定</w:t>
            </w:r>
          </w:p>
        </w:tc>
        <w:tc>
          <w:tcPr>
            <w:tcW w:w="851" w:type="dxa"/>
          </w:tcPr>
          <w:p w14:paraId="2ED5B325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57466C94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43C05750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44E260F8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3BAED9D1" w14:textId="77777777" w:rsidR="003E3D85" w:rsidRPr="00F76721" w:rsidRDefault="006006CE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851" w:type="dxa"/>
          </w:tcPr>
          <w:p w14:paraId="3DE70AF5" w14:textId="77777777" w:rsidR="003E3D85" w:rsidRDefault="006006CE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</w:tbl>
    <w:p w14:paraId="77691BE4" w14:textId="77777777" w:rsidR="00A6149F" w:rsidRPr="00A6149F" w:rsidRDefault="00A6149F" w:rsidP="009C118A">
      <w:pPr>
        <w:pStyle w:val="aa"/>
        <w:rPr>
          <w:b/>
          <w:bCs/>
        </w:rPr>
      </w:pPr>
    </w:p>
    <w:p w14:paraId="165FFB02" w14:textId="77777777" w:rsidR="009F348B" w:rsidRDefault="00CF3BB0" w:rsidP="009F348B">
      <w:pPr>
        <w:pStyle w:val="1"/>
      </w:pPr>
      <w:bookmarkStart w:id="6" w:name="_Toc70265050"/>
      <w:r>
        <w:rPr>
          <w:rFonts w:hint="eastAsia"/>
        </w:rPr>
        <w:lastRenderedPageBreak/>
        <w:t>帳票</w:t>
      </w:r>
      <w:r w:rsidR="009F348B">
        <w:rPr>
          <w:rFonts w:hint="eastAsia"/>
        </w:rPr>
        <w:t>項目定義</w:t>
      </w:r>
      <w:r w:rsidR="00256BF3">
        <w:rPr>
          <w:rFonts w:hint="eastAsia"/>
        </w:rPr>
        <w:t>(1</w:t>
      </w:r>
      <w:r w:rsidR="00256BF3">
        <w:rPr>
          <w:rFonts w:hint="eastAsia"/>
        </w:rPr>
        <w:t>ページ目</w:t>
      </w:r>
      <w:r w:rsidR="00256BF3">
        <w:rPr>
          <w:rFonts w:hint="eastAsia"/>
        </w:rPr>
        <w:t>)</w:t>
      </w:r>
      <w:bookmarkEnd w:id="6"/>
    </w:p>
    <w:p w14:paraId="7B2D34E5" w14:textId="77777777" w:rsidR="00C7658F" w:rsidRDefault="00C7658F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3"/>
        <w:gridCol w:w="3540"/>
        <w:gridCol w:w="1474"/>
        <w:gridCol w:w="1474"/>
        <w:gridCol w:w="1769"/>
        <w:gridCol w:w="1769"/>
        <w:gridCol w:w="1179"/>
        <w:gridCol w:w="1179"/>
        <w:gridCol w:w="884"/>
        <w:gridCol w:w="884"/>
      </w:tblGrid>
      <w:tr w:rsidR="00A64D20" w:rsidRPr="00F76721" w14:paraId="3ED55F14" w14:textId="77777777" w:rsidTr="00820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05325BD" w14:textId="77777777" w:rsidR="00A64D20" w:rsidRPr="00F76721" w:rsidRDefault="00A64D20" w:rsidP="00D92CBA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540" w:type="dxa"/>
          </w:tcPr>
          <w:p w14:paraId="60DB708A" w14:textId="77777777" w:rsidR="00A64D20" w:rsidRPr="00F76721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474" w:type="dxa"/>
          </w:tcPr>
          <w:p w14:paraId="5D7956C4" w14:textId="77777777" w:rsidR="00A64D20" w:rsidRPr="00F76721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474" w:type="dxa"/>
          </w:tcPr>
          <w:p w14:paraId="130287FB" w14:textId="77777777" w:rsidR="00A64D20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文字種</w:t>
            </w:r>
          </w:p>
        </w:tc>
        <w:tc>
          <w:tcPr>
            <w:tcW w:w="1769" w:type="dxa"/>
          </w:tcPr>
          <w:p w14:paraId="63275570" w14:textId="77777777" w:rsidR="00A64D20" w:rsidRPr="00F76721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フォーマット</w:t>
            </w:r>
          </w:p>
        </w:tc>
        <w:tc>
          <w:tcPr>
            <w:tcW w:w="1769" w:type="dxa"/>
          </w:tcPr>
          <w:p w14:paraId="77059ECC" w14:textId="77777777" w:rsidR="00A64D20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フォント種類</w:t>
            </w:r>
          </w:p>
        </w:tc>
        <w:tc>
          <w:tcPr>
            <w:tcW w:w="1179" w:type="dxa"/>
          </w:tcPr>
          <w:p w14:paraId="2DA9F4A4" w14:textId="77777777" w:rsidR="00A64D20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フォントサイズ</w:t>
            </w:r>
          </w:p>
        </w:tc>
        <w:tc>
          <w:tcPr>
            <w:tcW w:w="1179" w:type="dxa"/>
          </w:tcPr>
          <w:p w14:paraId="6C1B0D38" w14:textId="77777777" w:rsidR="00A64D20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最大文字数</w:t>
            </w:r>
          </w:p>
        </w:tc>
        <w:tc>
          <w:tcPr>
            <w:tcW w:w="884" w:type="dxa"/>
          </w:tcPr>
          <w:p w14:paraId="64D70EC9" w14:textId="77777777" w:rsidR="00A64D20" w:rsidRPr="00F76721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884" w:type="dxa"/>
          </w:tcPr>
          <w:p w14:paraId="295F0F29" w14:textId="77777777" w:rsidR="00A64D20" w:rsidRPr="00F76721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</w:tr>
      <w:tr w:rsidR="00A64D20" w:rsidRPr="00F76721" w14:paraId="3DDF1F86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AAD4B2C" w14:textId="6BE80560" w:rsidR="00A64D20" w:rsidRPr="00364CC8" w:rsidRDefault="00A64D20" w:rsidP="00D92CBA">
            <w:pPr>
              <w:pStyle w:val="a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529A6B6" w14:textId="77777777" w:rsidR="00A64D20" w:rsidRPr="00F76721" w:rsidRDefault="0079011A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帳票タイトル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882012"/>
            <w:placeholder>
              <w:docPart w:val="4AA74973D9ED424698BD2ED48D69BDA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29ED51C9" w14:textId="77777777" w:rsidR="00A64D20" w:rsidRPr="00F76721" w:rsidRDefault="001061BD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95540816"/>
            <w:placeholder>
              <w:docPart w:val="735185C1EDCE4E8784A8E16FB759869F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1067524E" w14:textId="77777777" w:rsidR="00A64D20" w:rsidRPr="00F76721" w:rsidRDefault="005475DF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769" w:type="dxa"/>
          </w:tcPr>
          <w:p w14:paraId="66CD3C59" w14:textId="77777777" w:rsidR="00A64D20" w:rsidRPr="00F76721" w:rsidRDefault="00A64D20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A90FD25" w14:textId="77777777" w:rsidR="00A64D20" w:rsidRDefault="00C0518B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M</w:t>
            </w:r>
            <w:r>
              <w:rPr>
                <w:kern w:val="0"/>
                <w:sz w:val="12"/>
                <w:szCs w:val="12"/>
              </w:rPr>
              <w:t>S P</w:t>
            </w:r>
            <w:r>
              <w:rPr>
                <w:rFonts w:hint="eastAsia"/>
                <w:kern w:val="0"/>
                <w:sz w:val="12"/>
                <w:szCs w:val="12"/>
              </w:rPr>
              <w:t>ゴシック</w:t>
            </w:r>
          </w:p>
        </w:tc>
        <w:tc>
          <w:tcPr>
            <w:tcW w:w="1179" w:type="dxa"/>
          </w:tcPr>
          <w:p w14:paraId="574C53F9" w14:textId="77777777" w:rsidR="00A64D20" w:rsidRDefault="00B077D6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1</w:t>
            </w:r>
            <w:r>
              <w:rPr>
                <w:kern w:val="0"/>
                <w:sz w:val="12"/>
                <w:szCs w:val="12"/>
              </w:rPr>
              <w:t>2</w:t>
            </w:r>
          </w:p>
        </w:tc>
        <w:tc>
          <w:tcPr>
            <w:tcW w:w="1179" w:type="dxa"/>
          </w:tcPr>
          <w:p w14:paraId="263E6800" w14:textId="77777777" w:rsidR="00A64D20" w:rsidRDefault="00B077D6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3</w:t>
            </w:r>
            <w:r>
              <w:rPr>
                <w:kern w:val="0"/>
                <w:sz w:val="12"/>
                <w:szCs w:val="12"/>
              </w:rPr>
              <w:t>0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933324726"/>
            <w:placeholder>
              <w:docPart w:val="7ED78DE86AC54BDE888E986C5E08811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43289B18" w14:textId="77777777" w:rsidR="00A64D20" w:rsidRPr="00F76721" w:rsidRDefault="00E000CD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center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847215935"/>
            <w:placeholder>
              <w:docPart w:val="E704935A07534A269E068C595CD5F387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07D2D26C" w14:textId="77777777" w:rsidR="00A64D20" w:rsidRPr="00F76721" w:rsidRDefault="001061BD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middle</w:t>
                </w:r>
              </w:p>
            </w:tc>
          </w:sdtContent>
        </w:sdt>
      </w:tr>
      <w:tr w:rsidR="005475DF" w:rsidRPr="00F76721" w14:paraId="5080438F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3C92A8D" w14:textId="43E25CFA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7723904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宛名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92362784"/>
            <w:placeholder>
              <w:docPart w:val="A0E97C54D047421DBD5E469702E240B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04022779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401669318"/>
            <w:placeholder>
              <w:docPart w:val="A9925AF25AB7455CB2163B6FD612985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61B0F857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769" w:type="dxa"/>
          </w:tcPr>
          <w:p w14:paraId="5D3401F6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2F3C2AD6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M</w:t>
            </w:r>
            <w:r>
              <w:rPr>
                <w:kern w:val="0"/>
                <w:sz w:val="12"/>
                <w:szCs w:val="12"/>
              </w:rPr>
              <w:t>S P</w:t>
            </w:r>
            <w:r>
              <w:rPr>
                <w:rFonts w:hint="eastAsia"/>
                <w:kern w:val="0"/>
                <w:sz w:val="12"/>
                <w:szCs w:val="12"/>
              </w:rPr>
              <w:t>ゴシック</w:t>
            </w:r>
          </w:p>
        </w:tc>
        <w:tc>
          <w:tcPr>
            <w:tcW w:w="1179" w:type="dxa"/>
          </w:tcPr>
          <w:p w14:paraId="32441FDF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1</w:t>
            </w:r>
            <w:r>
              <w:rPr>
                <w:kern w:val="0"/>
                <w:sz w:val="12"/>
                <w:szCs w:val="12"/>
              </w:rPr>
              <w:t>0</w:t>
            </w:r>
          </w:p>
        </w:tc>
        <w:tc>
          <w:tcPr>
            <w:tcW w:w="1179" w:type="dxa"/>
          </w:tcPr>
          <w:p w14:paraId="7A877677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kern w:val="0"/>
                <w:sz w:val="12"/>
                <w:szCs w:val="12"/>
              </w:rPr>
              <w:t>40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602638627"/>
            <w:placeholder>
              <w:docPart w:val="F66F4BA32C714D8BAE237F5464A44C8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39D8A5DF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9338817"/>
            <w:placeholder>
              <w:docPart w:val="E9BA888C95A9423BBBE94D95319769A4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4760328E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bottom</w:t>
                </w:r>
              </w:p>
            </w:tc>
          </w:sdtContent>
        </w:sdt>
      </w:tr>
      <w:tr w:rsidR="005475DF" w:rsidRPr="00F76721" w14:paraId="25277D9B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3AC93D9" w14:textId="02669768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6EB0CFEF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日付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48987775"/>
            <w:placeholder>
              <w:docPart w:val="7A7EA25C1EC447A38BC4768820D1A26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1025F771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date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273324110"/>
            <w:placeholder>
              <w:docPart w:val="67D528CFBA5D46009C420338144DA5B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1B926805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769" w:type="dxa"/>
          </w:tcPr>
          <w:p w14:paraId="5AAD439C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yyyy/MM/dd</w:t>
            </w:r>
          </w:p>
        </w:tc>
        <w:tc>
          <w:tcPr>
            <w:tcW w:w="1769" w:type="dxa"/>
          </w:tcPr>
          <w:p w14:paraId="44078F90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M</w:t>
            </w:r>
            <w:r>
              <w:rPr>
                <w:kern w:val="0"/>
                <w:sz w:val="12"/>
                <w:szCs w:val="12"/>
              </w:rPr>
              <w:t>S P</w:t>
            </w:r>
            <w:r>
              <w:rPr>
                <w:rFonts w:hint="eastAsia"/>
                <w:kern w:val="0"/>
                <w:sz w:val="12"/>
                <w:szCs w:val="12"/>
              </w:rPr>
              <w:t>ゴシック</w:t>
            </w:r>
          </w:p>
        </w:tc>
        <w:tc>
          <w:tcPr>
            <w:tcW w:w="1179" w:type="dxa"/>
          </w:tcPr>
          <w:p w14:paraId="711B639F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1</w:t>
            </w:r>
            <w:r>
              <w:rPr>
                <w:kern w:val="0"/>
                <w:sz w:val="12"/>
                <w:szCs w:val="12"/>
              </w:rPr>
              <w:t>0</w:t>
            </w:r>
          </w:p>
        </w:tc>
        <w:tc>
          <w:tcPr>
            <w:tcW w:w="1179" w:type="dxa"/>
          </w:tcPr>
          <w:p w14:paraId="42C9C292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1</w:t>
            </w:r>
            <w:r>
              <w:rPr>
                <w:kern w:val="0"/>
                <w:sz w:val="12"/>
                <w:szCs w:val="12"/>
              </w:rPr>
              <w:t>0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891305348"/>
            <w:placeholder>
              <w:docPart w:val="7441C6B8D9294A1087C5B963659D2B92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513A45F6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right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825730332"/>
            <w:placeholder>
              <w:docPart w:val="16669CC8D64E454C8623A3C43E97200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439ACFED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bottom</w:t>
                </w:r>
              </w:p>
            </w:tc>
          </w:sdtContent>
        </w:sdt>
      </w:tr>
      <w:tr w:rsidR="005475DF" w:rsidRPr="00F76721" w14:paraId="4022582F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70A7A39" w14:textId="71AD98F7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67FFD185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文書番号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085503440"/>
            <w:placeholder>
              <w:docPart w:val="2ACD603524DB468A94FA50018AD8D52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5C15BC0C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967698094"/>
            <w:placeholder>
              <w:docPart w:val="058A7DBD3B01430392D6327804F586C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48DC054E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769" w:type="dxa"/>
          </w:tcPr>
          <w:p w14:paraId="3BC45F39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7785D808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M</w:t>
            </w:r>
            <w:r>
              <w:rPr>
                <w:kern w:val="0"/>
                <w:sz w:val="12"/>
                <w:szCs w:val="12"/>
              </w:rPr>
              <w:t>S P</w:t>
            </w:r>
            <w:r>
              <w:rPr>
                <w:rFonts w:hint="eastAsia"/>
                <w:kern w:val="0"/>
                <w:sz w:val="12"/>
                <w:szCs w:val="12"/>
              </w:rPr>
              <w:t>ゴシック</w:t>
            </w:r>
          </w:p>
        </w:tc>
        <w:tc>
          <w:tcPr>
            <w:tcW w:w="1179" w:type="dxa"/>
          </w:tcPr>
          <w:p w14:paraId="64BDB24D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1</w:t>
            </w:r>
            <w:r>
              <w:rPr>
                <w:kern w:val="0"/>
                <w:sz w:val="12"/>
                <w:szCs w:val="12"/>
              </w:rPr>
              <w:t>0</w:t>
            </w:r>
          </w:p>
        </w:tc>
        <w:tc>
          <w:tcPr>
            <w:tcW w:w="1179" w:type="dxa"/>
          </w:tcPr>
          <w:p w14:paraId="5C6E1680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1</w:t>
            </w:r>
            <w:r>
              <w:rPr>
                <w:kern w:val="0"/>
                <w:sz w:val="12"/>
                <w:szCs w:val="12"/>
              </w:rPr>
              <w:t>0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671866831"/>
            <w:placeholder>
              <w:docPart w:val="78035E5412E449C49E892C08CCEA8762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0662273D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right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074403621"/>
            <w:placeholder>
              <w:docPart w:val="2A668CC3794A427B9AA7A98093D52AB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7E87F080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bottom</w:t>
                </w:r>
              </w:p>
            </w:tc>
          </w:sdtContent>
        </w:sdt>
      </w:tr>
      <w:tr w:rsidR="005475DF" w:rsidRPr="00F76721" w14:paraId="10696D5F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09DDC51" w14:textId="39C5636B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319CFB7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60853290"/>
            <w:placeholder>
              <w:docPart w:val="DC07DEC6A7AB4164B7E4CC75F8428C6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5042737A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26310556"/>
            <w:placeholder>
              <w:docPart w:val="74B2A2753CE24C9EBD07ECE96C78286D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2054E604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408E0FF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3AC83A9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C43A8F5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AB5B28C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57382194"/>
            <w:placeholder>
              <w:docPart w:val="0A26DDE610D64136973625FE3E9125D0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178F5BC9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214172949"/>
            <w:placeholder>
              <w:docPart w:val="BD8A3965C81B44E78B470004D86762A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71C0E6F6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1CB46626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7958EAF" w14:textId="313B4D2E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F8F99C0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55350863"/>
            <w:placeholder>
              <w:docPart w:val="A01274A516AD435997FF8BCFD8AFD77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430A5435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573660626"/>
            <w:placeholder>
              <w:docPart w:val="C03A69893D504308A9E7DFF89DA2590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7E4D6006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969C029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8FDDA01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DA154F7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1458A8E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23017091"/>
            <w:placeholder>
              <w:docPart w:val="FADFCB6D2EDF4C34A07D89847293BA8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43E1491F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217402707"/>
            <w:placeholder>
              <w:docPart w:val="2EE66F32A1BC4639BC698D79534206B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34BEF471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54363C01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FBF8423" w14:textId="3DF3BB8C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13D25BC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43150300"/>
            <w:placeholder>
              <w:docPart w:val="EAAB92D4800D4084A9EBBFACE716942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21DD49CE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50630684"/>
            <w:placeholder>
              <w:docPart w:val="AFCCB2EDE9C146BDB688B3B077C29132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416539A1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360BA01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0CC98B9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40BBB50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11DB831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002585785"/>
            <w:placeholder>
              <w:docPart w:val="A8B557D0D8694AF1BD3D3FB542F7744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0C2FF843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624732573"/>
            <w:placeholder>
              <w:docPart w:val="1329B8D43B364DD08A1D41B5DC40303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2753C841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7C0161AB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FA8DCC3" w14:textId="15CF61C8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C29FBFB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43224071"/>
            <w:placeholder>
              <w:docPart w:val="70604E08784749408591B3DB320BA59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01B4AF8B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023172951"/>
            <w:placeholder>
              <w:docPart w:val="FF392CFF62834414A2C8EC3005F2CE0F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0BBF156E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3CA5DDB4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2370A76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49937BE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4FC5CED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194683262"/>
            <w:placeholder>
              <w:docPart w:val="187510E1C1A74EB48BDC9C8485540728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3085AEF7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78938162"/>
            <w:placeholder>
              <w:docPart w:val="FF43DC5B08844206AB162D986F59CB69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1395FC6B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6E64F930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5C0CE44A" w14:textId="68C12C90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59EDECB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3243577"/>
            <w:placeholder>
              <w:docPart w:val="CF2212858D9E4031A7B94B3B654D57B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6AD611DF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340968165"/>
            <w:placeholder>
              <w:docPart w:val="89D4D002CE0A40288FAADFD0A9DA82ED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3178893B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8356197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2EDD0CC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86FEE29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91082BF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545748689"/>
            <w:placeholder>
              <w:docPart w:val="6A94F6F6F3C54F8097F799BC04643066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7974A9C8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793594181"/>
            <w:placeholder>
              <w:docPart w:val="36ED32E2A8BD43A2B22B306761AD1B6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0BA25A0A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717D5B48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2B8922F" w14:textId="49824D1E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6DCCF6B4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54072142"/>
            <w:placeholder>
              <w:docPart w:val="728D18E2A427464D96C2EE140981050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6B214B3A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74057332"/>
            <w:placeholder>
              <w:docPart w:val="13AF4709931440818E30642AC558B1B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774FE960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FB90B13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8EAB3D8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021413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DC8F5FD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52943822"/>
            <w:placeholder>
              <w:docPart w:val="B92E66802E0F493E8B5E7825AD4B036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2191E9FE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378000214"/>
            <w:placeholder>
              <w:docPart w:val="C879E045B50B4F119B453277D9DCC96A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75CA6B25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6A4A5018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123C846" w14:textId="6009B8B4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4C70DA9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42556474"/>
            <w:placeholder>
              <w:docPart w:val="49A3E2A220C64CD398B9A0E52973580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6363B2FB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6887326"/>
            <w:placeholder>
              <w:docPart w:val="37EF4C50235B49D3B53D3A1BF5D9CD99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02D635EF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EDFB0C4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68D5016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646105E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8EEBEB8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58367383"/>
            <w:placeholder>
              <w:docPart w:val="A4545D09402D405481602B4C7F4B85E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4A1740C8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713024203"/>
            <w:placeholder>
              <w:docPart w:val="E7AF6172FB424D9BB5380016B6568B0F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791D0B60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7CC4702D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FEF8A0D" w14:textId="3EFCA0BC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638FECB0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100525213"/>
            <w:placeholder>
              <w:docPart w:val="392DEFA327DA40E081104360BF75F75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2377FF38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786050361"/>
            <w:placeholder>
              <w:docPart w:val="3AF6329E82BE4F90B034A9818D0D7714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4D86D4AB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8998F58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61CFA09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0B107A8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27F9073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748296171"/>
            <w:placeholder>
              <w:docPart w:val="360843CCBCCA4DDAAFBF9C8BD8B2E095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72D54C23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425845652"/>
            <w:placeholder>
              <w:docPart w:val="CF79754A6D8248ACAB76E938F533496F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7BD6DC0A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79FC830C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7107AFE" w14:textId="6593672E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6E4B1380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28819477"/>
            <w:placeholder>
              <w:docPart w:val="9BC8E5AF5C29406C8F4C70393309A9A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5137FC4D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670334414"/>
            <w:placeholder>
              <w:docPart w:val="7027CF76E950472A93517B6CBC627D2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6BD6F7E7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30F14245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2881387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962004E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B27725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5928204"/>
            <w:placeholder>
              <w:docPart w:val="0BF76F3ECD2F48E18795A79EE20128F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6C9192DE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604534444"/>
            <w:placeholder>
              <w:docPart w:val="D54962258E554E3E9C5944F8B6E209F1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27BC32FB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1B64015F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73C6894" w14:textId="4DFDC43D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384F479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19046137"/>
            <w:placeholder>
              <w:docPart w:val="66C0AA91DDDC41F69F11F1EAB0FCF48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6EA37F59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076809616"/>
            <w:placeholder>
              <w:docPart w:val="9DABD73E0B5B4C4EB9F7CA2D9203AEF8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11597EC8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31618577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549F2A9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0EEFB5D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B2DDA93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024987588"/>
            <w:placeholder>
              <w:docPart w:val="306C31FB893E4CA587757E95AA64A595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592737A8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030789943"/>
            <w:placeholder>
              <w:docPart w:val="7BC1D8CF2C3C4836A0C4E49C7738C3E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508F0FF5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649B2E19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6956B68" w14:textId="05BCD22E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D466314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85841163"/>
            <w:placeholder>
              <w:docPart w:val="6751AEBE51AD420CA7095B74D6F5E45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6053B820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2079554102"/>
            <w:placeholder>
              <w:docPart w:val="EEDD141AE210461F93EA0AC43AF3FBB6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06CB96DE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B67840F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D42233E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D4EDBA9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54DCFF0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442806168"/>
            <w:placeholder>
              <w:docPart w:val="FD00097754284FAA90480DA8CC8EE72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752F1974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788739643"/>
            <w:placeholder>
              <w:docPart w:val="B36C125F45FF465F81FDE5FB4B1E953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2AF06D3B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16774F5C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04461BB" w14:textId="6E35B251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A6604F2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65961673"/>
            <w:placeholder>
              <w:docPart w:val="879444D94EC54E41AC4956778E67669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46D892BA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269591280"/>
            <w:placeholder>
              <w:docPart w:val="8A017EF09B6D4A8DACA95FB901B06A0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7D81C91A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70CDAFC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339EF28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098A3E1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AD3BA1E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40723595"/>
            <w:placeholder>
              <w:docPart w:val="2B05BEA418D14960B5841435BF2CE52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4797E066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865637461"/>
            <w:placeholder>
              <w:docPart w:val="2C83A46C2F6D4232AC620584D7063119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2888782E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047F6082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A2C3D4E" w14:textId="26C6C55C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E38E515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83643950"/>
            <w:placeholder>
              <w:docPart w:val="4F9EE9BE38954CD2B0FD4B3744E438B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37B900F7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910508674"/>
            <w:placeholder>
              <w:docPart w:val="5DC7175960AD43259569059E00075292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4F66CF42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3629F46A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2924D65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1AFC8B9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FB4416C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155496001"/>
            <w:placeholder>
              <w:docPart w:val="0ABB0D55C8E94FE5904C06595816248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113E790B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557540860"/>
            <w:placeholder>
              <w:docPart w:val="022A64D8F03245929C8FE728920B9E1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24B6664D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2C9E1A6B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25A6081C" w14:textId="13B728AE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6D91EC71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10269773"/>
            <w:placeholder>
              <w:docPart w:val="FFEFFB51FC254124BC022E219017112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122895D4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63149924"/>
            <w:placeholder>
              <w:docPart w:val="678E779D58D043448ECE2F7A1E6A6E4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3A089359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609930C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85B2BC4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CAAFA83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659342E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558304826"/>
            <w:placeholder>
              <w:docPart w:val="1515A506972E42EB939B54368C763DD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77339236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843824813"/>
            <w:placeholder>
              <w:docPart w:val="040AF6A4E9FF4D959C56389CD624311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107D2917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</w:tbl>
    <w:p w14:paraId="48684427" w14:textId="77777777" w:rsidR="000150D9" w:rsidRDefault="000150D9">
      <w:pPr>
        <w:widowControl/>
        <w:jc w:val="left"/>
        <w:rPr>
          <w:rFonts w:ascii="Meiryo UI" w:eastAsia="Meiryo UI" w:hAnsi="Meiryo UI"/>
        </w:rPr>
      </w:pPr>
    </w:p>
    <w:p w14:paraId="630B585E" w14:textId="77777777" w:rsidR="00991687" w:rsidRDefault="00991687" w:rsidP="00991687">
      <w:pPr>
        <w:pStyle w:val="1"/>
      </w:pPr>
      <w:bookmarkStart w:id="7" w:name="_Toc70265051"/>
      <w:r>
        <w:rPr>
          <w:rFonts w:hint="eastAsia"/>
        </w:rPr>
        <w:lastRenderedPageBreak/>
        <w:t>帳票項目定義</w:t>
      </w:r>
      <w:r>
        <w:rPr>
          <w:rFonts w:hint="eastAsia"/>
        </w:rPr>
        <w:t>(</w:t>
      </w:r>
      <w:r w:rsidR="005D7ED0">
        <w:rPr>
          <w:rFonts w:hint="eastAsia"/>
        </w:rPr>
        <w:t>2</w:t>
      </w:r>
      <w:r>
        <w:rPr>
          <w:rFonts w:hint="eastAsia"/>
        </w:rPr>
        <w:t>ページ目</w:t>
      </w:r>
      <w:r w:rsidR="005D7ED0">
        <w:rPr>
          <w:rFonts w:hint="eastAsia"/>
        </w:rPr>
        <w:t>以降</w:t>
      </w:r>
      <w:r>
        <w:rPr>
          <w:rFonts w:hint="eastAsia"/>
        </w:rPr>
        <w:t>)</w:t>
      </w:r>
      <w:bookmarkEnd w:id="7"/>
    </w:p>
    <w:p w14:paraId="454A03F0" w14:textId="77777777" w:rsidR="00991687" w:rsidRDefault="00991687">
      <w:pPr>
        <w:widowControl/>
        <w:jc w:val="left"/>
        <w:rPr>
          <w:rFonts w:ascii="Meiryo UI" w:eastAsia="Meiryo UI" w:hAnsi="Meiryo UI"/>
        </w:r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3"/>
        <w:gridCol w:w="3540"/>
        <w:gridCol w:w="1474"/>
        <w:gridCol w:w="1474"/>
        <w:gridCol w:w="1769"/>
        <w:gridCol w:w="1769"/>
        <w:gridCol w:w="1179"/>
        <w:gridCol w:w="1179"/>
        <w:gridCol w:w="884"/>
        <w:gridCol w:w="884"/>
      </w:tblGrid>
      <w:tr w:rsidR="005D7ED0" w:rsidRPr="00F76721" w14:paraId="619F854B" w14:textId="77777777" w:rsidTr="002A0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385D658" w14:textId="77777777" w:rsidR="005D7ED0" w:rsidRPr="00F76721" w:rsidRDefault="005D7ED0" w:rsidP="002A051B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540" w:type="dxa"/>
          </w:tcPr>
          <w:p w14:paraId="007CC4BD" w14:textId="77777777" w:rsidR="005D7ED0" w:rsidRPr="00F76721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474" w:type="dxa"/>
          </w:tcPr>
          <w:p w14:paraId="4D94472C" w14:textId="77777777" w:rsidR="005D7ED0" w:rsidRPr="00F76721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474" w:type="dxa"/>
          </w:tcPr>
          <w:p w14:paraId="4C7B4BE2" w14:textId="77777777" w:rsidR="005D7ED0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文字種</w:t>
            </w:r>
          </w:p>
        </w:tc>
        <w:tc>
          <w:tcPr>
            <w:tcW w:w="1769" w:type="dxa"/>
          </w:tcPr>
          <w:p w14:paraId="311B0DCC" w14:textId="77777777" w:rsidR="005D7ED0" w:rsidRPr="00F76721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フォーマット</w:t>
            </w:r>
          </w:p>
        </w:tc>
        <w:tc>
          <w:tcPr>
            <w:tcW w:w="1769" w:type="dxa"/>
          </w:tcPr>
          <w:p w14:paraId="75ED05C6" w14:textId="77777777" w:rsidR="005D7ED0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フォント種類</w:t>
            </w:r>
          </w:p>
        </w:tc>
        <w:tc>
          <w:tcPr>
            <w:tcW w:w="1179" w:type="dxa"/>
          </w:tcPr>
          <w:p w14:paraId="210385C0" w14:textId="77777777" w:rsidR="005D7ED0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フォントサイズ</w:t>
            </w:r>
          </w:p>
        </w:tc>
        <w:tc>
          <w:tcPr>
            <w:tcW w:w="1179" w:type="dxa"/>
          </w:tcPr>
          <w:p w14:paraId="1F2EE44E" w14:textId="77777777" w:rsidR="005D7ED0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最大文字数</w:t>
            </w:r>
          </w:p>
        </w:tc>
        <w:tc>
          <w:tcPr>
            <w:tcW w:w="884" w:type="dxa"/>
          </w:tcPr>
          <w:p w14:paraId="64F937BC" w14:textId="77777777" w:rsidR="005D7ED0" w:rsidRPr="00F76721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884" w:type="dxa"/>
          </w:tcPr>
          <w:p w14:paraId="47DC185D" w14:textId="77777777" w:rsidR="005D7ED0" w:rsidRPr="00F76721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</w:tr>
      <w:tr w:rsidR="007254F7" w:rsidRPr="00F76721" w14:paraId="2EF805C4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FC98276" w14:textId="46089B53" w:rsidR="007254F7" w:rsidRPr="005D7ED0" w:rsidRDefault="007254F7" w:rsidP="007254F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5D7ED0">
              <w:rPr>
                <w:sz w:val="12"/>
                <w:szCs w:val="12"/>
              </w:rPr>
              <w:fldChar w:fldCharType="begin"/>
            </w:r>
            <w:r w:rsidRPr="005D7ED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5D7ED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5D7ED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309EB825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09140987"/>
            <w:placeholder>
              <w:docPart w:val="B4B044E2D14B467F8AEBC59E4B3CE63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540B1DA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903714188"/>
            <w:placeholder>
              <w:docPart w:val="4F82BAA22B8E470698498D2A49F5E08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497DBB6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78B448B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4D1787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30648E9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32805E3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848246276"/>
            <w:placeholder>
              <w:docPart w:val="557C261614A34CC68DAF539A33E497D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317696E1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400371313"/>
            <w:placeholder>
              <w:docPart w:val="3118574BCB894150AE38F35A646098E5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2D86FF2C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1F68A2BE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C01EE51" w14:textId="2F2CE82C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120898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60602509"/>
            <w:placeholder>
              <w:docPart w:val="C62F4A002D524DA2A5F8739178A7AFA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084882F8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370766085"/>
            <w:placeholder>
              <w:docPart w:val="6F293693DD334A708B112D673205739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60D51AD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A748805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3930BB3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B348A61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9AD4F20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01044274"/>
            <w:placeholder>
              <w:docPart w:val="B05B499B90AF4D14812BFCCC872D46D2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08C17F0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409845174"/>
            <w:placeholder>
              <w:docPart w:val="7630CF6D414646AEAA857775AC0575E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0233FC74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0F8D9A45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C381A23" w14:textId="1C6D3242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5F4F634A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18953702"/>
            <w:placeholder>
              <w:docPart w:val="0DA40DCB70754FD9810278B2E4B1102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03A0FF0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11895076"/>
            <w:placeholder>
              <w:docPart w:val="09C312C48E9E4CB0AE16E009B702B43A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52646DA8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1CFB61F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88AB946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CF28F92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07A7F0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73365818"/>
            <w:placeholder>
              <w:docPart w:val="A23AC7845C1D419EA0A489926B23768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0668D33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829132141"/>
            <w:placeholder>
              <w:docPart w:val="FE38E4ED1BDD426C8009D61974CC5B87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7E7CA9D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10B334E0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663FCD7" w14:textId="0E966073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4E7B1A8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45670199"/>
            <w:placeholder>
              <w:docPart w:val="BA6AD78E0472443C81833F91FBBF322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47971C93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83419054"/>
            <w:placeholder>
              <w:docPart w:val="55FFB1C2516A4E36B701469D0EF7D595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0B30032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BF4C6A7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875E151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D51A270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D17D80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514193288"/>
            <w:placeholder>
              <w:docPart w:val="60F8C10C22544004959D36D874F2D9D8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12C87709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2074159307"/>
            <w:placeholder>
              <w:docPart w:val="95E13DA307AB466498C39F1619223C9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2F8B5E73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450C34A2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60039B6" w14:textId="7E4DCEB2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1B2C7C6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117780506"/>
            <w:placeholder>
              <w:docPart w:val="A81F8F97C1DA4902A91B60D206836E6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12A6A371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769375861"/>
            <w:placeholder>
              <w:docPart w:val="37211359BE9146D2949460AAA86BC21A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1DD8D57C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2282A8B3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98EACC7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187084A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455C8F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97400454"/>
            <w:placeholder>
              <w:docPart w:val="C61944683E3B40BA834D1BBBEE0E6FF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1A0C5E0A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517892446"/>
            <w:placeholder>
              <w:docPart w:val="978725AB8D2648B4948F81370A8F8CB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67806E1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7FF49A4F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04C0140" w14:textId="2C06FC7B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ED891EB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04138890"/>
            <w:placeholder>
              <w:docPart w:val="9C033E33179C4C8DA99EBE98997AE8E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5562E1E0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2100449303"/>
            <w:placeholder>
              <w:docPart w:val="FC2EE7824C4342F48FEEAB65FB139174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4D80403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C2B6E45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9321812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1D23D8F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9907AAF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47812690"/>
            <w:placeholder>
              <w:docPart w:val="07753AEE700B47869272C18FBBF47CD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06BF35F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399450938"/>
            <w:placeholder>
              <w:docPart w:val="B7AAEC9B439B476C85CF1F98D2E7FD4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7086D70A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D5349B0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5D0B651" w14:textId="5590E30D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2EF37BE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45364698"/>
            <w:placeholder>
              <w:docPart w:val="33D6A3C84DE24AEC822DB89286EEEA7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7E3A203A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857412370"/>
            <w:placeholder>
              <w:docPart w:val="FF5AC5B0F5D84347A36096D03AF40BF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16F357B8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1078F10F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AC47D4E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07DD4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BC17CC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68422650"/>
            <w:placeholder>
              <w:docPart w:val="49B6C2CF03C748578B9A699A4F00475D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28DCEC22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009293618"/>
            <w:placeholder>
              <w:docPart w:val="D27858F9792C44F58A279F51471C876E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3E5BA84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386EDBA8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5F3ED0FC" w14:textId="280C3B7E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7E42A8B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93253829"/>
            <w:placeholder>
              <w:docPart w:val="32E77E1CA34649508F62C7454D832B6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5740C58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862581006"/>
            <w:placeholder>
              <w:docPart w:val="E7B2EC023184448B9FEF26A4D7414748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6AE78EC2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505C8ED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9E039A7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A107EF3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5E334D3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035463910"/>
            <w:placeholder>
              <w:docPart w:val="37B5CC8794A846CFA9AAA4CC74565408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586E68E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423245106"/>
            <w:placeholder>
              <w:docPart w:val="D0BDBDF42B0B4E8B8AA356D5D6B76550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1EBC49F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EC01928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FED7BB9" w14:textId="24CB31EE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24B02AD2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38083696"/>
            <w:placeholder>
              <w:docPart w:val="7C5608834A5749D9AA72DAAA014D299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15678020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716772819"/>
            <w:placeholder>
              <w:docPart w:val="CBDC6366BC1F4DED8B8A61216D2B374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3EAB0A31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2B2C6FA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F88421B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95CE51F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BCE8B89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302615337"/>
            <w:placeholder>
              <w:docPart w:val="475BD7CF9F924E0E8B930781021C73D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4DCBE63A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334180400"/>
            <w:placeholder>
              <w:docPart w:val="8EB6881AA6E440D4982A9BB129873A5A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224C28A5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12AABBA2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A91FDDC" w14:textId="2437D1F5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DC48ABC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62271593"/>
            <w:placeholder>
              <w:docPart w:val="B7C735C591124FC89E9DEC9051ED000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180B0F6A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196307825"/>
            <w:placeholder>
              <w:docPart w:val="2E923B11B1CE4F21901BB7ADCDA3B289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7B5B0310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D91676F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7E39F971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1236874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66ADC1F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6450975"/>
            <w:placeholder>
              <w:docPart w:val="CDBB73DB68AC4C07B5C72F1715480E7C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1C8B4AA9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83519122"/>
            <w:placeholder>
              <w:docPart w:val="4C06910866FA4397AB3D8783F82885D5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26BBEE1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6AE119F8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AECFB50" w14:textId="6A166B81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3071EE27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33431964"/>
            <w:placeholder>
              <w:docPart w:val="9BE6218F6F264A9B821B22AF146ABD8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1DCA099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611866932"/>
            <w:placeholder>
              <w:docPart w:val="89E3F25A1CEE4E468BC4E7CDB10C36B5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6ADE9AE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8E980D5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1006164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6A51676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365BA49B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502018218"/>
            <w:placeholder>
              <w:docPart w:val="B521FABE6FFC4492B598A1649FE0C18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74C68BF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784308985"/>
            <w:placeholder>
              <w:docPart w:val="280C048536824038AEE6AAFA36B53561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7FF4BC1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63AC77B8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58AE27EB" w14:textId="6BA9F406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2C3E40B5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21761653"/>
            <w:placeholder>
              <w:docPart w:val="1F60D01F946046909AFBD485F07FAF6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6B452D87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72397719"/>
            <w:placeholder>
              <w:docPart w:val="9020F5443C0A4E799B6A5E42B29F0178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57F082B6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0D364E5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8D28ACC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0237347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3B0A22FD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999115239"/>
            <w:placeholder>
              <w:docPart w:val="5E6C82AF78474269B64024EE12B99714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0EED2698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788333011"/>
            <w:placeholder>
              <w:docPart w:val="9FB9CD8E165E4719BAD2F5B380AA2A6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3AEE5129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F49C977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A79C846" w14:textId="0AFDB914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5D051DFD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072780865"/>
            <w:placeholder>
              <w:docPart w:val="9E7CDFFB0E754B9094F6CBFA6DE247A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285C56B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767850219"/>
            <w:placeholder>
              <w:docPart w:val="4B92A721DFBE45F8971E69F5B6C8975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79778238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8CB9314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4D6667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025DB5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75C78F6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22010996"/>
            <w:placeholder>
              <w:docPart w:val="50990288E8874D41B981F9F7A6916EF4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619965D5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248695828"/>
            <w:placeholder>
              <w:docPart w:val="810E5D4FC57142D28EE0F9C28D34831C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54E48ED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4228D87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2CC2CCDF" w14:textId="3F562736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83A5D67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839152804"/>
            <w:placeholder>
              <w:docPart w:val="01467D1A9E944FEA991D85A6B1D911D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021E22D2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570487749"/>
            <w:placeholder>
              <w:docPart w:val="E5AB4ED021564EE1BDEC2C8B1A9EEDAB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592A831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EF30688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C4E7AB4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9C6296D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23012DD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288889437"/>
            <w:placeholder>
              <w:docPart w:val="9CD9F3AA1DC84272A61C935AEE82BAB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19508114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101944837"/>
            <w:placeholder>
              <w:docPart w:val="08A194C05294404D83D08EE190773B4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4074991C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763A111B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C9C6363" w14:textId="7BB04905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269DA3A9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97634918"/>
            <w:placeholder>
              <w:docPart w:val="63F23BD9A73446DFA9B3A49215CA9BE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089C43F1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862124148"/>
            <w:placeholder>
              <w:docPart w:val="1970F4A420E84ED6B4A2473281804CE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6DE73B35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5AD7451B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F83098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31116F63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4EAFFA9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28332559"/>
            <w:placeholder>
              <w:docPart w:val="3E0D383DCA1E412F81D934E564EFC08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465EAFF0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314172757"/>
            <w:placeholder>
              <w:docPart w:val="C0E22CF98ED2408D91DADD1E0C17A58A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39907735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07B63B03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2CAF2562" w14:textId="30204D80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5639DBB8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00637218"/>
            <w:placeholder>
              <w:docPart w:val="FCDA9DB1765D4C4ABFADF8C077E97DA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04AF07C0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706613175"/>
            <w:placeholder>
              <w:docPart w:val="E83AD2BE1C1E4797829FEB81B4A89E0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49C9056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3FE1F4AC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A744EAA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3AFAA3FA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3C718DF4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611394956"/>
            <w:placeholder>
              <w:docPart w:val="A6D39AD0BEE94F1E9FBC871A1828E2A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6B5FA533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976023920"/>
            <w:placeholder>
              <w:docPart w:val="5494DAC46D8C4772B75FC7B3F413C805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4F51946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3317B03F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5029989" w14:textId="4B2DE345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FC9067D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53036755"/>
            <w:placeholder>
              <w:docPart w:val="282826F6605447E8A018FA87D207E09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5E0AF500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75575237"/>
            <w:placeholder>
              <w:docPart w:val="34DE78652D0D4A58B78F51B10B5D8C2A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6565EA1F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11D3A166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7EE37C60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8276329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A14188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386210152"/>
            <w:placeholder>
              <w:docPart w:val="1761BDC49F054223967A5908DADDEB6A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0FFCC30A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722012451"/>
            <w:placeholder>
              <w:docPart w:val="D5E7F7039131471B90C4897EA77C461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6ED3169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766CD11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2ED13CAD" w14:textId="29099911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2C117FE2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058828414"/>
            <w:placeholder>
              <w:docPart w:val="C50361681F5E4CA3AB9CFE31C3E3C1D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3663BC12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435813639"/>
            <w:placeholder>
              <w:docPart w:val="6150DA8AAF6B426CB04F210448AFCDC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2B32D682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585BF62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AFEB6C4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8B6686C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8D0F4AB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863976007"/>
            <w:placeholder>
              <w:docPart w:val="AF6F45D731A4407A9FC098759F31B256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5346FA4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692339908"/>
            <w:placeholder>
              <w:docPart w:val="5D65DC02F91A4CF5883995D309CB0A2E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64FCF599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</w:tbl>
    <w:p w14:paraId="1DD5E0E4" w14:textId="77777777" w:rsidR="005D7ED0" w:rsidRDefault="005D7ED0">
      <w:pPr>
        <w:widowControl/>
        <w:jc w:val="left"/>
        <w:rPr>
          <w:rFonts w:ascii="Meiryo UI" w:eastAsia="Meiryo UI" w:hAnsi="Meiryo UI"/>
        </w:rPr>
      </w:pPr>
    </w:p>
    <w:p w14:paraId="31214AE5" w14:textId="77777777" w:rsidR="007F5F80" w:rsidRDefault="007F5F80" w:rsidP="007F5F80">
      <w:pPr>
        <w:pStyle w:val="1"/>
      </w:pPr>
      <w:bookmarkStart w:id="8" w:name="_Toc70265052"/>
      <w:r>
        <w:rPr>
          <w:rFonts w:hint="eastAsia"/>
        </w:rPr>
        <w:lastRenderedPageBreak/>
        <w:t>帳票項目定義</w:t>
      </w:r>
      <w:r>
        <w:rPr>
          <w:rFonts w:hint="eastAsia"/>
        </w:rPr>
        <w:t>(</w:t>
      </w:r>
      <w:r>
        <w:rPr>
          <w:rFonts w:hint="eastAsia"/>
        </w:rPr>
        <w:t>最終ページ</w:t>
      </w:r>
      <w:r>
        <w:rPr>
          <w:rFonts w:hint="eastAsia"/>
        </w:rPr>
        <w:t>)</w:t>
      </w:r>
      <w:bookmarkEnd w:id="8"/>
    </w:p>
    <w:p w14:paraId="6542F247" w14:textId="77777777" w:rsidR="007F5F80" w:rsidRDefault="007F5F80">
      <w:pPr>
        <w:widowControl/>
        <w:jc w:val="left"/>
        <w:rPr>
          <w:rFonts w:ascii="Meiryo UI" w:eastAsia="Meiryo UI" w:hAnsi="Meiryo UI"/>
        </w:r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3"/>
        <w:gridCol w:w="3540"/>
        <w:gridCol w:w="1474"/>
        <w:gridCol w:w="1474"/>
        <w:gridCol w:w="1769"/>
        <w:gridCol w:w="1769"/>
        <w:gridCol w:w="1179"/>
        <w:gridCol w:w="1179"/>
        <w:gridCol w:w="884"/>
        <w:gridCol w:w="884"/>
      </w:tblGrid>
      <w:tr w:rsidR="007F5F80" w:rsidRPr="00F76721" w14:paraId="7AA26445" w14:textId="77777777" w:rsidTr="002A0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54558BBF" w14:textId="77777777" w:rsidR="007F5F80" w:rsidRPr="00F76721" w:rsidRDefault="007F5F80" w:rsidP="002A051B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540" w:type="dxa"/>
          </w:tcPr>
          <w:p w14:paraId="70DF0530" w14:textId="77777777" w:rsidR="007F5F80" w:rsidRPr="00F76721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474" w:type="dxa"/>
          </w:tcPr>
          <w:p w14:paraId="36D6E45F" w14:textId="77777777" w:rsidR="007F5F80" w:rsidRPr="00F76721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474" w:type="dxa"/>
          </w:tcPr>
          <w:p w14:paraId="6D03D392" w14:textId="77777777" w:rsidR="007F5F80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文字種</w:t>
            </w:r>
          </w:p>
        </w:tc>
        <w:tc>
          <w:tcPr>
            <w:tcW w:w="1769" w:type="dxa"/>
          </w:tcPr>
          <w:p w14:paraId="46D877AF" w14:textId="77777777" w:rsidR="007F5F80" w:rsidRPr="00F76721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フォーマット</w:t>
            </w:r>
          </w:p>
        </w:tc>
        <w:tc>
          <w:tcPr>
            <w:tcW w:w="1769" w:type="dxa"/>
          </w:tcPr>
          <w:p w14:paraId="797440EC" w14:textId="77777777" w:rsidR="007F5F80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フォント種類</w:t>
            </w:r>
          </w:p>
        </w:tc>
        <w:tc>
          <w:tcPr>
            <w:tcW w:w="1179" w:type="dxa"/>
          </w:tcPr>
          <w:p w14:paraId="7BEBA174" w14:textId="77777777" w:rsidR="007F5F80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フォントサイズ</w:t>
            </w:r>
          </w:p>
        </w:tc>
        <w:tc>
          <w:tcPr>
            <w:tcW w:w="1179" w:type="dxa"/>
          </w:tcPr>
          <w:p w14:paraId="199DEBEF" w14:textId="77777777" w:rsidR="007F5F80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最大文字数</w:t>
            </w:r>
          </w:p>
        </w:tc>
        <w:tc>
          <w:tcPr>
            <w:tcW w:w="884" w:type="dxa"/>
          </w:tcPr>
          <w:p w14:paraId="5A70EEFD" w14:textId="77777777" w:rsidR="007F5F80" w:rsidRPr="00F76721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884" w:type="dxa"/>
          </w:tcPr>
          <w:p w14:paraId="398D3E78" w14:textId="77777777" w:rsidR="007F5F80" w:rsidRPr="00F76721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</w:tr>
      <w:tr w:rsidR="007254F7" w:rsidRPr="00F76721" w14:paraId="3B535E55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2EDB3BC" w14:textId="2B08DF80" w:rsidR="007254F7" w:rsidRPr="005D7ED0" w:rsidRDefault="007254F7" w:rsidP="007254F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34151920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27709384"/>
            <w:placeholder>
              <w:docPart w:val="3BF69A82ABD34758ACF6B0AC95951A1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2871B4B2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27404351"/>
            <w:placeholder>
              <w:docPart w:val="0C9E45D3F87D4D7CB6278A06D328C0E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2D2DE2DD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5464F5BA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033B850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B32A37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0B4D96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666519346"/>
            <w:placeholder>
              <w:docPart w:val="48CBDD37952749F9A8987D81846A802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350421F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49481754"/>
            <w:placeholder>
              <w:docPart w:val="BE0E259A71DA4A8E872FB441E76AE024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7A982F1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10ED0EE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856C45D" w14:textId="6EBA97F2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3B7E35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6410860"/>
            <w:placeholder>
              <w:docPart w:val="F492C927A880467586F429DD665BE75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4098C23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750037113"/>
            <w:placeholder>
              <w:docPart w:val="50F686944A204D17A1ED69F30FBC1DC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3F5E9FE0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2C28388E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E0E73CF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B7D85F8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98956A9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097054081"/>
            <w:placeholder>
              <w:docPart w:val="182BE96B2F6441C7A7A050CB9B732F5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74CE4385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125374713"/>
            <w:placeholder>
              <w:docPart w:val="F474467BD89E44FE81BB1E7AA4CD714D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28013303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0F3AE847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072284E" w14:textId="275B1007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6811D1D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93045726"/>
            <w:placeholder>
              <w:docPart w:val="686426E5C46242A1A3C0C27C919E9BB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5246C723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742981293"/>
            <w:placeholder>
              <w:docPart w:val="EF8FE58BA5024DDEBA64466AAB2BEB22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00526F3F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5827C14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29DF1450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E1B0B77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E93BC3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38576148"/>
            <w:placeholder>
              <w:docPart w:val="38208D0500C449D58D431D2F1B892AB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24A901C5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912738016"/>
            <w:placeholder>
              <w:docPart w:val="68323AE4EA8A42A5902108C7720EF64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02B5B05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6BDDB02E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1EDAA22" w14:textId="0BCA76C2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5A4CFFC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60308279"/>
            <w:placeholder>
              <w:docPart w:val="5C30F143D5754F629FACAF36048DD22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4ECBFD7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051830398"/>
            <w:placeholder>
              <w:docPart w:val="5335ABEA8A7640A3B984F767BCD41232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02C8A9D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72923A7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049A97E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4F81FDE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DEB3A01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971084907"/>
            <w:placeholder>
              <w:docPart w:val="479FC10C1FCF441581E62760B1EF7305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141CEE3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2008097701"/>
            <w:placeholder>
              <w:docPart w:val="6CC64717A4FF469883321F1D74ED6DE1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34EC64A4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F2179EB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2BCD54A" w14:textId="721DD465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14F4609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999731760"/>
            <w:placeholder>
              <w:docPart w:val="56D67BBCB35F4AA7B996005FB7DA1CC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293E8C0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520422098"/>
            <w:placeholder>
              <w:docPart w:val="36FD6091CCD74DB0A74FD46FD9F4D41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5F8FC52F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298C7C95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D94382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A3BB3DF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703B3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2088752709"/>
            <w:placeholder>
              <w:docPart w:val="DBF40D7DFE264D81B117890BC9DC6A2C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7F9C9893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252702990"/>
            <w:placeholder>
              <w:docPart w:val="93DAF6FA3BFC4E399BC4EDFB532CBDA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35963950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6D33F37C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224F0DA1" w14:textId="6BD8F725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DCAAA7C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130979494"/>
            <w:placeholder>
              <w:docPart w:val="5233F3715A8B42E9B91A2EBC9F1EB06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72FB3E72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745718117"/>
            <w:placeholder>
              <w:docPart w:val="D4FC88A57A784341A61F144B7D14155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2B978EB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04B6463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7571C9C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3F13CDB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8B8492A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821730732"/>
            <w:placeholder>
              <w:docPart w:val="14425767FB3A4CCC837FD6318C05B3C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30DBC586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462933993"/>
            <w:placeholder>
              <w:docPart w:val="8E357CE509DA438BB5DD94A67337B81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7A35636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1C690DB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D10C05F" w14:textId="525C262D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6B1051C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54876891"/>
            <w:placeholder>
              <w:docPart w:val="4A8E606860C44E38852B55CC9F332B1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501DBBB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117204622"/>
            <w:placeholder>
              <w:docPart w:val="2EE583482B5D4BC8A9F9AB13892F8F8B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1FB8472F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B8FA3C6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08ACAA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78C6B4F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0FDBA52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421252167"/>
            <w:placeholder>
              <w:docPart w:val="CC3D23159E0E4F509574DF32CC261E6D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00E1C91D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831416290"/>
            <w:placeholder>
              <w:docPart w:val="01ECFBD20F4A46B7AB492D612CAE155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70ED1188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33E27628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9B01014" w14:textId="66E208D5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265A609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30272855"/>
            <w:placeholder>
              <w:docPart w:val="C4D72F0665574BC98450D9E9CF38EA6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109F67C9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348867153"/>
            <w:placeholder>
              <w:docPart w:val="325AC2ACEDB54A2BB3E2547FB1BADE64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4E5D4C8F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C4EDFD1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28ED34E9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139C59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E61C3AC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73682731"/>
            <w:placeholder>
              <w:docPart w:val="C6584DAB45A147D68E1572D922E7AA5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279C5FF3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348796344"/>
            <w:placeholder>
              <w:docPart w:val="735DAE66BF264726B474058F0394AD8A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3519A52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065E08B5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1DBA8F6" w14:textId="3F9DC784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32EDA356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05488296"/>
            <w:placeholder>
              <w:docPart w:val="03978ACAAFD8407EB1EB38EA8FB35FE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619FD60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576578066"/>
            <w:placeholder>
              <w:docPart w:val="B72886CB668647AC95EDED6AB117DBC4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4BE2EF2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5BFDD434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3C2C6B4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24DABE0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8C78AF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846706007"/>
            <w:placeholder>
              <w:docPart w:val="C26D1113968E467DA3E7AC27A2B2765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6A2AF05B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126123830"/>
            <w:placeholder>
              <w:docPart w:val="8AE4F09F146E467EAC93A478E14F8B8C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0C53CFF8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6EEF6E69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080B04A" w14:textId="34538975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3F7EAFD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96205166"/>
            <w:placeholder>
              <w:docPart w:val="E5FB3D19027943009436F8D7D7F0E35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18FEB92A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769733082"/>
            <w:placeholder>
              <w:docPart w:val="1F10DE97994340EB8A3D8714119D98E9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7F123E25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9E712FD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0D0765D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8598A67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E1F693C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08138744"/>
            <w:placeholder>
              <w:docPart w:val="6FBF35F3079D4C00AD2E4330F8625CC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0614F825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464590755"/>
            <w:placeholder>
              <w:docPart w:val="F91ED601238347A58347B2BBE94B183C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6D8052A5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26CCC8F9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26BB6B1" w14:textId="6C719A6B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294C8A94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44892687"/>
            <w:placeholder>
              <w:docPart w:val="015BB4E639A645EC9A2A83CD69B450C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786D275B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127622107"/>
            <w:placeholder>
              <w:docPart w:val="B81963E8C7A647B78D46D765F443045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0E8BB4DD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20A63DDB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249FBD8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F37662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B57764F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86930309"/>
            <w:placeholder>
              <w:docPart w:val="FC2B579302B74154A8CC8B6C1F31A79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556283BF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650117847"/>
            <w:placeholder>
              <w:docPart w:val="685937AFDA43431B9EE8C63488651AED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3F65286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0AB33AF0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946B71A" w14:textId="2DECD89E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8EB0E3A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7513726"/>
            <w:placeholder>
              <w:docPart w:val="979FCEF13C4B4B2E86D932C699C4019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7C8DA03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592891955"/>
            <w:placeholder>
              <w:docPart w:val="219F66B88E2044059D4AD055C3B0E7F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6048FD7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B312FDF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9067632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7F1437D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DB6FEC2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093286142"/>
            <w:placeholder>
              <w:docPart w:val="727300FB891449C4A54FDFA0ECCC02D4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605824FA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856115356"/>
            <w:placeholder>
              <w:docPart w:val="B6DDC7AA6FDA40F291EF05CCD570256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308F761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2E7BD6F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8E8BB18" w14:textId="71DBE67B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335E3A26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90634515"/>
            <w:placeholder>
              <w:docPart w:val="77EE93227CEB48298276850941B4130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40E980A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999263069"/>
            <w:placeholder>
              <w:docPart w:val="0502EC3EBCB74F7EA5AF7DCA36FA925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58F926A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94D10BC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C87F95A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775D19B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DF6EDF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200017865"/>
            <w:placeholder>
              <w:docPart w:val="53E9612C5DC44DF798DC7564B0B675E8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2514019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875854771"/>
            <w:placeholder>
              <w:docPart w:val="BAFD6FF2D8914C0F9EA53D7314F499FE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0B8D9DB4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412C5BAF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F5B2A43" w14:textId="77DF2828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771052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57044866"/>
            <w:placeholder>
              <w:docPart w:val="E87F2B8B83734739863D61E172A5178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15DEDD6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759273"/>
            <w:placeholder>
              <w:docPart w:val="AC8CC0CC078E44F0991925E13B415E5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21E11336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52AAC11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7BBDFA86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240D3DA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C0C1EB2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806051135"/>
            <w:placeholder>
              <w:docPart w:val="D1EDEE90E9A8495BA2C290C79C49E6E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08027DF7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647968260"/>
            <w:placeholder>
              <w:docPart w:val="AA8D44F0462344898B1B4BA9A6C7A78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62A72467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791E5745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5DC6215D" w14:textId="7A258498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4FACFFE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10210952"/>
            <w:placeholder>
              <w:docPart w:val="B209EA2234A24CDABB6A4ECF9A0300C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750A09A1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40710038"/>
            <w:placeholder>
              <w:docPart w:val="334BD934B689485B9C836431BCF2098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1D2054D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C634638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789C03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A9ED65E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A92A153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460804791"/>
            <w:placeholder>
              <w:docPart w:val="22F055400E624C9CA54701A6FD5347C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7643CA6F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733658266"/>
            <w:placeholder>
              <w:docPart w:val="9C294E226AB44938B4CDB6D53841D02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21BA0A00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632ED48C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C06F7E4" w14:textId="5BC898FA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5260A930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12039022"/>
            <w:placeholder>
              <w:docPart w:val="9DE6CF5B4DD04E1D9B88C9652EAEEB8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61477B97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176503715"/>
            <w:placeholder>
              <w:docPart w:val="452F4E3FCEAE46F3B9EB6ED3AD5413A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0E5D31F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2851951D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CD2339A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7129263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E86819B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644584930"/>
            <w:placeholder>
              <w:docPart w:val="A30DC56206E44D3FB49A194493FBC5EA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3927068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665355728"/>
            <w:placeholder>
              <w:docPart w:val="1E1F0E01F6C943D298E2448379ACE58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29314B9F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17AFDFC0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69CEB22" w14:textId="09687A81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CF53CE3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910658113"/>
            <w:placeholder>
              <w:docPart w:val="CF1EC9846D534CC9B4F3525343ECF26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072D998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97318201"/>
            <w:placeholder>
              <w:docPart w:val="24F5BF56A9864723B387C3915C11F696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7B6760F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800329B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AA251C7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028279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83C61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28566022"/>
            <w:placeholder>
              <w:docPart w:val="92D1A2AE0E62445C8AD7963D034A345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6D52377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532683604"/>
            <w:placeholder>
              <w:docPart w:val="470B37495494450E9B93094C604CB78D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0626C06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71487D5A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5127824B" w14:textId="41F26E2F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3BE644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93660638"/>
            <w:placeholder>
              <w:docPart w:val="B1D42DD686B24FF295E4F4DDDEB042B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474" w:type="dxa"/>
              </w:tcPr>
              <w:p w14:paraId="6A19698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908914002"/>
            <w:placeholder>
              <w:docPart w:val="3D4AB7F022BA4F7E98D9673432620B9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474" w:type="dxa"/>
              </w:tcPr>
              <w:p w14:paraId="6BF3594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1B5F4AD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C788E0D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7EE76A4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24A5D66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457770845"/>
            <w:placeholder>
              <w:docPart w:val="5AB65FE4318D4434AB56CFFF2D39A8CA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884" w:type="dxa"/>
              </w:tcPr>
              <w:p w14:paraId="39EDFA8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929036862"/>
            <w:placeholder>
              <w:docPart w:val="D7CE07D1E77C4E7B9F6822AED72CE73A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884" w:type="dxa"/>
              </w:tcPr>
              <w:p w14:paraId="79B008A4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</w:tbl>
    <w:p w14:paraId="04FDD69E" w14:textId="77777777" w:rsidR="007F5F80" w:rsidRPr="007F5F80" w:rsidRDefault="007F5F80">
      <w:pPr>
        <w:widowControl/>
        <w:jc w:val="left"/>
        <w:rPr>
          <w:rFonts w:ascii="Meiryo UI" w:eastAsia="Meiryo UI" w:hAnsi="Meiryo UI"/>
        </w:rPr>
      </w:pPr>
    </w:p>
    <w:p w14:paraId="191F14B0" w14:textId="77777777" w:rsidR="00DB17DF" w:rsidRDefault="005607C7" w:rsidP="00DB17DF">
      <w:pPr>
        <w:pStyle w:val="1"/>
      </w:pPr>
      <w:bookmarkStart w:id="9" w:name="_Toc70265053"/>
      <w:r>
        <w:rPr>
          <w:rFonts w:hint="eastAsia"/>
        </w:rPr>
        <w:lastRenderedPageBreak/>
        <w:t>帳票</w:t>
      </w:r>
      <w:r w:rsidR="00DB17DF">
        <w:rPr>
          <w:rFonts w:hint="eastAsia"/>
        </w:rPr>
        <w:t>編集仕様</w:t>
      </w:r>
      <w:bookmarkEnd w:id="9"/>
    </w:p>
    <w:p w14:paraId="58695AA2" w14:textId="77777777" w:rsidR="000150D9" w:rsidRDefault="000150D9" w:rsidP="009C118A">
      <w:pPr>
        <w:pStyle w:val="aa"/>
      </w:pPr>
    </w:p>
    <w:tbl>
      <w:tblPr>
        <w:tblStyle w:val="4-3"/>
        <w:tblW w:w="14684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134"/>
        <w:gridCol w:w="2268"/>
        <w:gridCol w:w="2835"/>
        <w:gridCol w:w="5102"/>
      </w:tblGrid>
      <w:tr w:rsidR="009F5BDB" w:rsidRPr="00F76721" w14:paraId="43BCEE93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C6E99E" w14:textId="77777777" w:rsidR="009F5BDB" w:rsidRPr="00F76721" w:rsidRDefault="009F5BDB" w:rsidP="00EC0D14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55FD3A66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6EB63963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5FC47F1A" w14:textId="77777777" w:rsidR="009F5BDB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取得元テーブル名</w:t>
            </w:r>
            <w:r w:rsidR="00073550">
              <w:rPr>
                <w:rFonts w:hint="eastAsia"/>
                <w:sz w:val="12"/>
                <w:szCs w:val="12"/>
              </w:rPr>
              <w:t>/設定ファイル</w:t>
            </w:r>
          </w:p>
        </w:tc>
        <w:tc>
          <w:tcPr>
            <w:tcW w:w="2835" w:type="dxa"/>
          </w:tcPr>
          <w:p w14:paraId="104CF744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取得元テーブル項目名</w:t>
            </w:r>
            <w:r w:rsidR="00073550">
              <w:rPr>
                <w:rFonts w:hint="eastAsia"/>
                <w:sz w:val="12"/>
                <w:szCs w:val="12"/>
              </w:rPr>
              <w:t>/固定値</w:t>
            </w:r>
          </w:p>
        </w:tc>
        <w:tc>
          <w:tcPr>
            <w:tcW w:w="5102" w:type="dxa"/>
          </w:tcPr>
          <w:p w14:paraId="73B6B7FA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編集仕様</w:t>
            </w:r>
          </w:p>
        </w:tc>
      </w:tr>
      <w:bookmarkStart w:id="10" w:name="_Hlk54573103"/>
      <w:tr w:rsidR="00551B75" w:rsidRPr="00F76721" w14:paraId="2E638F97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1967E0" w14:textId="77CDA733" w:rsidR="00551B75" w:rsidRPr="009F5BDB" w:rsidRDefault="00551B75" w:rsidP="00551B75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3B2DA7C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帳票タイトル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90861208"/>
            <w:placeholder>
              <w:docPart w:val="EBF3CAB674834D2B898D4EC852FC431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5F74A647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2268" w:type="dxa"/>
          </w:tcPr>
          <w:p w14:paraId="191BECD4" w14:textId="77777777" w:rsidR="00551B75" w:rsidRPr="00F76721" w:rsidRDefault="00EC5409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5F593E3B" w14:textId="77777777" w:rsidR="00551B75" w:rsidRPr="00F76721" w:rsidRDefault="00D53A96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●●見積書</w:t>
            </w:r>
          </w:p>
        </w:tc>
        <w:tc>
          <w:tcPr>
            <w:tcW w:w="5102" w:type="dxa"/>
          </w:tcPr>
          <w:p w14:paraId="7DB546A1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12745C29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886C7F" w14:textId="46E555C2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8B71967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宛名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36032166"/>
            <w:placeholder>
              <w:docPart w:val="9ACD2199A8464E21835FE4C89C96A09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03567963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277B6CD6" w14:textId="77777777" w:rsidR="00551B75" w:rsidRPr="00F76721" w:rsidRDefault="00EC5409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customer</w:t>
            </w:r>
          </w:p>
        </w:tc>
        <w:tc>
          <w:tcPr>
            <w:tcW w:w="2835" w:type="dxa"/>
          </w:tcPr>
          <w:p w14:paraId="450B051D" w14:textId="77777777" w:rsidR="00551B75" w:rsidRPr="00F76721" w:rsidRDefault="00EC5409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customer_name</w:t>
            </w:r>
          </w:p>
        </w:tc>
        <w:tc>
          <w:tcPr>
            <w:tcW w:w="5102" w:type="dxa"/>
          </w:tcPr>
          <w:p w14:paraId="52D00C4A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2544B5BE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004C3E" w14:textId="71AAE505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779949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日付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00098677"/>
            <w:placeholder>
              <w:docPart w:val="A22D8CE79973482889C614287544109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1E46CCFC" w14:textId="77777777" w:rsidR="00551B75" w:rsidRPr="00F76721" w:rsidRDefault="004D73A0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date</w:t>
                </w:r>
              </w:p>
            </w:tc>
          </w:sdtContent>
        </w:sdt>
        <w:tc>
          <w:tcPr>
            <w:tcW w:w="2268" w:type="dxa"/>
          </w:tcPr>
          <w:p w14:paraId="1D32AEC0" w14:textId="77777777" w:rsidR="00551B75" w:rsidRPr="00F76721" w:rsidRDefault="00A17640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3C66AF00" w14:textId="77777777" w:rsidR="00551B75" w:rsidRPr="00F76721" w:rsidRDefault="00A17640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出力日付</w:t>
            </w:r>
          </w:p>
        </w:tc>
        <w:tc>
          <w:tcPr>
            <w:tcW w:w="5102" w:type="dxa"/>
          </w:tcPr>
          <w:p w14:paraId="4A547621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bookmarkEnd w:id="10"/>
      <w:tr w:rsidR="00551B75" w:rsidRPr="00F76721" w14:paraId="15B6EE93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FD0720" w14:textId="77BD13A7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1072CF2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文書番号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21210953"/>
            <w:placeholder>
              <w:docPart w:val="FED8C0F9CFBB489FBAB6D8084A4C096A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2B53FCFB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501D0472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04406C66" w14:textId="77777777" w:rsidR="00551B75" w:rsidRPr="00F76721" w:rsidRDefault="00A17640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XXXXXXXXXXXX</w:t>
            </w:r>
          </w:p>
        </w:tc>
        <w:tc>
          <w:tcPr>
            <w:tcW w:w="5102" w:type="dxa"/>
          </w:tcPr>
          <w:p w14:paraId="368B3682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40CD9528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EB2C9C" w14:textId="44ECD238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A1B20C8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2414442"/>
            <w:placeholder>
              <w:docPart w:val="D6A0603BCA7A471BA050890376C82EB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0DC576C5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B6A1C6F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0D1C95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B268BC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57E283B2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DFF22E" w14:textId="57ADDE28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F5A8F9A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592061802"/>
            <w:placeholder>
              <w:docPart w:val="7B9812511DFF43ABB23CCD3A7DB9029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2043C5F6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30E3EFD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4935AD5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4107EF0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78D573D1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E31A95" w14:textId="6DD29E92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E7F9494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842462097"/>
            <w:placeholder>
              <w:docPart w:val="E153A92F824345EF8D313C998A73934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0F73D26D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95C5F36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7BD7CA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B62D014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358EBC46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C90FFD" w14:textId="393B4587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F77288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65569492"/>
            <w:placeholder>
              <w:docPart w:val="DF8AFB3D140D4C23939161EBDB951F4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295A0DFF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ED7B265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E3C6D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44F697D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14C67195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9976E" w14:textId="2CAA9868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993342D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52655985"/>
            <w:placeholder>
              <w:docPart w:val="B77B8E41363644428F42C0D4086BD08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3F455453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1C0D3E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D8E70B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C877CA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71E85993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002338" w14:textId="0868002E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C53D6C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50179181"/>
            <w:placeholder>
              <w:docPart w:val="9ABE01DE9B784340B754AACA3C07CE9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4762D241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528D22B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138B31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ACFD341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560E767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C14AFE" w14:textId="37E03F10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766F66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55134012"/>
            <w:placeholder>
              <w:docPart w:val="6B943DE597264B1B94293034C71B0FD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14067D58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80362D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4F3FC6C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F2769B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3D4B90BC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E3212D" w14:textId="05433C6C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B7C7771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55238950"/>
            <w:placeholder>
              <w:docPart w:val="0634A115DD574056926D7DD0FC0712C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30FEF774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067E8F8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D614509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7A26D65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7C5D2E7B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6FC5C5C" w14:textId="5004EE98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A6FE3A6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3315165"/>
            <w:placeholder>
              <w:docPart w:val="46854CF77D164C7FA0EE1948C65CD76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617D5A47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0FD431E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F0489E6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C2B18A4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55B5ACA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CD1BE6" w14:textId="4821687A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0B3F9BB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05190735"/>
            <w:placeholder>
              <w:docPart w:val="8CB5C3552A234FEABAD22F99721DDD0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73805718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D9A1D98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C6E1D05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75C299F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6A61CB47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AE429D" w14:textId="3FCA603F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93E4BBC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71292842"/>
            <w:placeholder>
              <w:docPart w:val="38522BFAC3D74532BD570A60B12E0BB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65EC6F2B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A71B8D6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7CCB904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3E2AF0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0551AD8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C048EC" w14:textId="7689074B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FBA4F51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036883816"/>
            <w:placeholder>
              <w:docPart w:val="0A463961A2514C5A98499644027AC6E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49819823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BB65C05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DF4F578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979EBA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1300B67B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7BABD4" w14:textId="58A6E635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87BA0F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04427547"/>
            <w:placeholder>
              <w:docPart w:val="AC99A5D07B2E4FBCB01D9E127978743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09D9BE27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160A308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35B1A9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918AF1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6BC36CE8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6552F8" w14:textId="72B95F40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21C3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32CB61B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12837429"/>
            <w:placeholder>
              <w:docPart w:val="20E328DECBF841E98BA0E5426952F9D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7553049E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CE5274C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E2158DD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05AF059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4335F3BF" w14:textId="77777777" w:rsidR="00921FD2" w:rsidRPr="00921FD2" w:rsidRDefault="00921FD2" w:rsidP="00921FD2"/>
    <w:sectPr w:rsidR="00921FD2" w:rsidRPr="00921FD2" w:rsidSect="00F54EE1">
      <w:headerReference w:type="default" r:id="rId9"/>
      <w:footerReference w:type="default" r:id="rId10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327C5" w14:textId="77777777" w:rsidR="00296E8C" w:rsidRDefault="00296E8C" w:rsidP="00F95D5B">
      <w:r>
        <w:separator/>
      </w:r>
    </w:p>
  </w:endnote>
  <w:endnote w:type="continuationSeparator" w:id="0">
    <w:p w14:paraId="77E6CEE2" w14:textId="77777777" w:rsidR="00296E8C" w:rsidRDefault="00296E8C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1998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18A4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90B2" w14:textId="77777777" w:rsidR="00296E8C" w:rsidRDefault="00296E8C" w:rsidP="00F95D5B">
      <w:r>
        <w:separator/>
      </w:r>
    </w:p>
  </w:footnote>
  <w:footnote w:type="continuationSeparator" w:id="0">
    <w:p w14:paraId="3685C36E" w14:textId="77777777" w:rsidR="00296E8C" w:rsidRDefault="00296E8C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7FC43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4C35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○○</w:t>
    </w:r>
    <w:r w:rsidR="00824147">
      <w:rPr>
        <w:rFonts w:hint="eastAsia"/>
      </w:rPr>
      <w:t>帳票</w:t>
    </w:r>
    <w:r>
      <w:rPr>
        <w:rFonts w:hint="eastAsia"/>
      </w:rPr>
      <w:t>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BE"/>
    <w:rsid w:val="000144DD"/>
    <w:rsid w:val="000150D9"/>
    <w:rsid w:val="00037D33"/>
    <w:rsid w:val="00037E87"/>
    <w:rsid w:val="000435ED"/>
    <w:rsid w:val="000444CE"/>
    <w:rsid w:val="00060653"/>
    <w:rsid w:val="00073550"/>
    <w:rsid w:val="00090EB4"/>
    <w:rsid w:val="000A04BA"/>
    <w:rsid w:val="000A4CD1"/>
    <w:rsid w:val="000B293A"/>
    <w:rsid w:val="000C0C7F"/>
    <w:rsid w:val="000D4B59"/>
    <w:rsid w:val="000F539B"/>
    <w:rsid w:val="000F68B3"/>
    <w:rsid w:val="001015FD"/>
    <w:rsid w:val="0010171D"/>
    <w:rsid w:val="00102FE5"/>
    <w:rsid w:val="00106114"/>
    <w:rsid w:val="001061BD"/>
    <w:rsid w:val="00122A51"/>
    <w:rsid w:val="00124BD4"/>
    <w:rsid w:val="00130AD5"/>
    <w:rsid w:val="00131D97"/>
    <w:rsid w:val="00153A6B"/>
    <w:rsid w:val="00153FFF"/>
    <w:rsid w:val="00163BE0"/>
    <w:rsid w:val="001668AE"/>
    <w:rsid w:val="001708B3"/>
    <w:rsid w:val="00172D20"/>
    <w:rsid w:val="00181421"/>
    <w:rsid w:val="00190454"/>
    <w:rsid w:val="00195BD8"/>
    <w:rsid w:val="001A34FD"/>
    <w:rsid w:val="001B1570"/>
    <w:rsid w:val="001B37B0"/>
    <w:rsid w:val="001C332B"/>
    <w:rsid w:val="001D05D2"/>
    <w:rsid w:val="001D15B3"/>
    <w:rsid w:val="001D6464"/>
    <w:rsid w:val="001E3F73"/>
    <w:rsid w:val="002110B9"/>
    <w:rsid w:val="002130FF"/>
    <w:rsid w:val="00213859"/>
    <w:rsid w:val="0022252D"/>
    <w:rsid w:val="002273FC"/>
    <w:rsid w:val="00233AC8"/>
    <w:rsid w:val="00242307"/>
    <w:rsid w:val="00244519"/>
    <w:rsid w:val="002448B5"/>
    <w:rsid w:val="00252F78"/>
    <w:rsid w:val="00256BF3"/>
    <w:rsid w:val="00267DF1"/>
    <w:rsid w:val="0027652B"/>
    <w:rsid w:val="0027742D"/>
    <w:rsid w:val="0028452B"/>
    <w:rsid w:val="002860E4"/>
    <w:rsid w:val="0029474B"/>
    <w:rsid w:val="002948E5"/>
    <w:rsid w:val="00296E8C"/>
    <w:rsid w:val="002A19E4"/>
    <w:rsid w:val="002A6715"/>
    <w:rsid w:val="002B010A"/>
    <w:rsid w:val="002B1F0D"/>
    <w:rsid w:val="002B4AD5"/>
    <w:rsid w:val="002C2CFE"/>
    <w:rsid w:val="002F7A28"/>
    <w:rsid w:val="0032144F"/>
    <w:rsid w:val="00322CBC"/>
    <w:rsid w:val="00324F1F"/>
    <w:rsid w:val="00326CD2"/>
    <w:rsid w:val="00350ECC"/>
    <w:rsid w:val="00363A29"/>
    <w:rsid w:val="00364CC8"/>
    <w:rsid w:val="003662D9"/>
    <w:rsid w:val="00375773"/>
    <w:rsid w:val="003860F7"/>
    <w:rsid w:val="00397190"/>
    <w:rsid w:val="003A02B2"/>
    <w:rsid w:val="003B2707"/>
    <w:rsid w:val="003B5C05"/>
    <w:rsid w:val="003C1464"/>
    <w:rsid w:val="003C30E1"/>
    <w:rsid w:val="003E39BB"/>
    <w:rsid w:val="003E3D85"/>
    <w:rsid w:val="003E6EC7"/>
    <w:rsid w:val="003F25F6"/>
    <w:rsid w:val="003F684C"/>
    <w:rsid w:val="00424E44"/>
    <w:rsid w:val="00447E88"/>
    <w:rsid w:val="00455E58"/>
    <w:rsid w:val="00463264"/>
    <w:rsid w:val="004823D4"/>
    <w:rsid w:val="004A64E7"/>
    <w:rsid w:val="004B1E64"/>
    <w:rsid w:val="004B1FCF"/>
    <w:rsid w:val="004B5A54"/>
    <w:rsid w:val="004D73A0"/>
    <w:rsid w:val="004E0391"/>
    <w:rsid w:val="004E5EB6"/>
    <w:rsid w:val="0050509C"/>
    <w:rsid w:val="00525BE9"/>
    <w:rsid w:val="00535F6D"/>
    <w:rsid w:val="005363E9"/>
    <w:rsid w:val="005475DF"/>
    <w:rsid w:val="00550CC3"/>
    <w:rsid w:val="00551B75"/>
    <w:rsid w:val="00553E6C"/>
    <w:rsid w:val="005553A7"/>
    <w:rsid w:val="005607C7"/>
    <w:rsid w:val="0056380C"/>
    <w:rsid w:val="005716CB"/>
    <w:rsid w:val="00577A45"/>
    <w:rsid w:val="00586E53"/>
    <w:rsid w:val="005B1876"/>
    <w:rsid w:val="005B6A76"/>
    <w:rsid w:val="005C631E"/>
    <w:rsid w:val="005D4C80"/>
    <w:rsid w:val="005D7754"/>
    <w:rsid w:val="005D7ED0"/>
    <w:rsid w:val="006006CE"/>
    <w:rsid w:val="00613CAD"/>
    <w:rsid w:val="00620111"/>
    <w:rsid w:val="00632059"/>
    <w:rsid w:val="00650938"/>
    <w:rsid w:val="00651FA1"/>
    <w:rsid w:val="00652C94"/>
    <w:rsid w:val="00655F1C"/>
    <w:rsid w:val="00663911"/>
    <w:rsid w:val="00670C27"/>
    <w:rsid w:val="00673B4F"/>
    <w:rsid w:val="00673C4D"/>
    <w:rsid w:val="00682BE2"/>
    <w:rsid w:val="006841B5"/>
    <w:rsid w:val="0069509D"/>
    <w:rsid w:val="006B1362"/>
    <w:rsid w:val="006C3877"/>
    <w:rsid w:val="006C7F44"/>
    <w:rsid w:val="006D6CD5"/>
    <w:rsid w:val="006F02F4"/>
    <w:rsid w:val="006F1952"/>
    <w:rsid w:val="00712EEE"/>
    <w:rsid w:val="007139DB"/>
    <w:rsid w:val="007254F7"/>
    <w:rsid w:val="007316B6"/>
    <w:rsid w:val="0073389E"/>
    <w:rsid w:val="007446E5"/>
    <w:rsid w:val="007731BE"/>
    <w:rsid w:val="007825EE"/>
    <w:rsid w:val="0079011A"/>
    <w:rsid w:val="00797F56"/>
    <w:rsid w:val="007C0D63"/>
    <w:rsid w:val="007C77A8"/>
    <w:rsid w:val="007E6DD2"/>
    <w:rsid w:val="007F5F80"/>
    <w:rsid w:val="00813195"/>
    <w:rsid w:val="00814FAB"/>
    <w:rsid w:val="00815FC3"/>
    <w:rsid w:val="0082055B"/>
    <w:rsid w:val="00824147"/>
    <w:rsid w:val="0085629D"/>
    <w:rsid w:val="00860EA1"/>
    <w:rsid w:val="00866184"/>
    <w:rsid w:val="00867B32"/>
    <w:rsid w:val="008771A3"/>
    <w:rsid w:val="00897A67"/>
    <w:rsid w:val="008A4F68"/>
    <w:rsid w:val="008A744E"/>
    <w:rsid w:val="008C2BED"/>
    <w:rsid w:val="008C360F"/>
    <w:rsid w:val="008D0918"/>
    <w:rsid w:val="008E2D8F"/>
    <w:rsid w:val="008E637C"/>
    <w:rsid w:val="0090249F"/>
    <w:rsid w:val="009070E6"/>
    <w:rsid w:val="00915FF0"/>
    <w:rsid w:val="00921FD2"/>
    <w:rsid w:val="0092341A"/>
    <w:rsid w:val="009276F1"/>
    <w:rsid w:val="00933627"/>
    <w:rsid w:val="00941A07"/>
    <w:rsid w:val="009529AA"/>
    <w:rsid w:val="00961290"/>
    <w:rsid w:val="00971223"/>
    <w:rsid w:val="00976698"/>
    <w:rsid w:val="00984495"/>
    <w:rsid w:val="00990F38"/>
    <w:rsid w:val="00991687"/>
    <w:rsid w:val="009A5125"/>
    <w:rsid w:val="009B3FE7"/>
    <w:rsid w:val="009C0183"/>
    <w:rsid w:val="009C118A"/>
    <w:rsid w:val="009F348B"/>
    <w:rsid w:val="009F491C"/>
    <w:rsid w:val="009F4E99"/>
    <w:rsid w:val="009F5BDB"/>
    <w:rsid w:val="00A17640"/>
    <w:rsid w:val="00A52B07"/>
    <w:rsid w:val="00A55617"/>
    <w:rsid w:val="00A57557"/>
    <w:rsid w:val="00A6149F"/>
    <w:rsid w:val="00A64D20"/>
    <w:rsid w:val="00AB4032"/>
    <w:rsid w:val="00AC2A0D"/>
    <w:rsid w:val="00AC4779"/>
    <w:rsid w:val="00AC7CB5"/>
    <w:rsid w:val="00AE4EE0"/>
    <w:rsid w:val="00AF156C"/>
    <w:rsid w:val="00B01759"/>
    <w:rsid w:val="00B077D6"/>
    <w:rsid w:val="00B1558A"/>
    <w:rsid w:val="00B17F10"/>
    <w:rsid w:val="00B21C34"/>
    <w:rsid w:val="00B410B4"/>
    <w:rsid w:val="00B8136E"/>
    <w:rsid w:val="00B815A8"/>
    <w:rsid w:val="00B83015"/>
    <w:rsid w:val="00BA7594"/>
    <w:rsid w:val="00BC14D8"/>
    <w:rsid w:val="00BC28F5"/>
    <w:rsid w:val="00BD56CB"/>
    <w:rsid w:val="00BF54BB"/>
    <w:rsid w:val="00BF6FE5"/>
    <w:rsid w:val="00C0518B"/>
    <w:rsid w:val="00C12B3A"/>
    <w:rsid w:val="00C3324D"/>
    <w:rsid w:val="00C52799"/>
    <w:rsid w:val="00C7282D"/>
    <w:rsid w:val="00C7658F"/>
    <w:rsid w:val="00C87C95"/>
    <w:rsid w:val="00C93C96"/>
    <w:rsid w:val="00CA647F"/>
    <w:rsid w:val="00CB53E4"/>
    <w:rsid w:val="00CF1F99"/>
    <w:rsid w:val="00CF3BB0"/>
    <w:rsid w:val="00CF7666"/>
    <w:rsid w:val="00D438B5"/>
    <w:rsid w:val="00D53A96"/>
    <w:rsid w:val="00D755AF"/>
    <w:rsid w:val="00D86270"/>
    <w:rsid w:val="00D87FA8"/>
    <w:rsid w:val="00D914ED"/>
    <w:rsid w:val="00D92CBA"/>
    <w:rsid w:val="00DA3C02"/>
    <w:rsid w:val="00DB17DF"/>
    <w:rsid w:val="00DB6D2E"/>
    <w:rsid w:val="00DD753E"/>
    <w:rsid w:val="00E000CD"/>
    <w:rsid w:val="00E276BD"/>
    <w:rsid w:val="00E412B9"/>
    <w:rsid w:val="00E435BC"/>
    <w:rsid w:val="00E517DF"/>
    <w:rsid w:val="00E675A8"/>
    <w:rsid w:val="00E745B6"/>
    <w:rsid w:val="00E82221"/>
    <w:rsid w:val="00EA2185"/>
    <w:rsid w:val="00EA31E5"/>
    <w:rsid w:val="00EA3607"/>
    <w:rsid w:val="00EB22EF"/>
    <w:rsid w:val="00EB4FEF"/>
    <w:rsid w:val="00EC0D14"/>
    <w:rsid w:val="00EC1015"/>
    <w:rsid w:val="00EC5409"/>
    <w:rsid w:val="00ED4BB5"/>
    <w:rsid w:val="00EE1BB2"/>
    <w:rsid w:val="00F03028"/>
    <w:rsid w:val="00F1143A"/>
    <w:rsid w:val="00F1514B"/>
    <w:rsid w:val="00F160AA"/>
    <w:rsid w:val="00F234EF"/>
    <w:rsid w:val="00F2484C"/>
    <w:rsid w:val="00F351F0"/>
    <w:rsid w:val="00F50EB3"/>
    <w:rsid w:val="00F531D7"/>
    <w:rsid w:val="00F54EE1"/>
    <w:rsid w:val="00F76721"/>
    <w:rsid w:val="00F806E1"/>
    <w:rsid w:val="00F85E55"/>
    <w:rsid w:val="00F95D5B"/>
    <w:rsid w:val="00FA7412"/>
    <w:rsid w:val="00FB4FE3"/>
    <w:rsid w:val="00FE2C01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9739F5"/>
  <w15:chartTrackingRefBased/>
  <w15:docId w15:val="{C1A04727-F976-4EB9-859A-C90DDF72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9_&#24115;&#31080;&#20181;&#27096;\ED09_%5b&#24115;&#31080;ID%5d_&#24115;&#31080;&#20181;&#27096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A74973D9ED424698BD2ED48D69BD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5BA58A-5813-40E3-9C42-1DAEC1B9CC83}"/>
      </w:docPartPr>
      <w:docPartBody>
        <w:p w:rsidR="00000000" w:rsidRDefault="00000000">
          <w:pPr>
            <w:pStyle w:val="4AA74973D9ED424698BD2ED48D69BDA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5185C1EDCE4E8784A8E16FB759869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082FA8-938A-4DC8-9105-0E877A847343}"/>
      </w:docPartPr>
      <w:docPartBody>
        <w:p w:rsidR="00000000" w:rsidRDefault="00000000">
          <w:pPr>
            <w:pStyle w:val="735185C1EDCE4E8784A8E16FB759869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ED78DE86AC54BDE888E986C5E0881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E2F879-F6B9-42B3-AE80-B28DD9581E35}"/>
      </w:docPartPr>
      <w:docPartBody>
        <w:p w:rsidR="00000000" w:rsidRDefault="00000000">
          <w:pPr>
            <w:pStyle w:val="7ED78DE86AC54BDE888E986C5E08811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04935A07534A269E068C595CD5F3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1E64D8-2567-4FF1-BE56-D89F8EB9BB2C}"/>
      </w:docPartPr>
      <w:docPartBody>
        <w:p w:rsidR="00000000" w:rsidRDefault="00000000">
          <w:pPr>
            <w:pStyle w:val="E704935A07534A269E068C595CD5F38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0E97C54D047421DBD5E469702E240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3CB806-4BB2-4B72-A47B-6DA9B6106CCA}"/>
      </w:docPartPr>
      <w:docPartBody>
        <w:p w:rsidR="00000000" w:rsidRDefault="00000000">
          <w:pPr>
            <w:pStyle w:val="A0E97C54D047421DBD5E469702E240B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925AF25AB7455CB2163B6FD61298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69D705-64E1-44C4-A29E-C36F697D2699}"/>
      </w:docPartPr>
      <w:docPartBody>
        <w:p w:rsidR="00000000" w:rsidRDefault="00000000">
          <w:pPr>
            <w:pStyle w:val="A9925AF25AB7455CB2163B6FD61298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66F4BA32C714D8BAE237F5464A44C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99D927-1BE9-4FF4-86FA-72290C21C959}"/>
      </w:docPartPr>
      <w:docPartBody>
        <w:p w:rsidR="00000000" w:rsidRDefault="00000000">
          <w:pPr>
            <w:pStyle w:val="F66F4BA32C714D8BAE237F5464A44C8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9BA888C95A9423BBBE94D95319769A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CCB7100-D0B8-4CCD-B61B-417FAC3D15E3}"/>
      </w:docPartPr>
      <w:docPartBody>
        <w:p w:rsidR="00000000" w:rsidRDefault="00000000">
          <w:pPr>
            <w:pStyle w:val="E9BA888C95A9423BBBE94D95319769A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A7EA25C1EC447A38BC4768820D1A2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D62A5D-FA38-4D2B-A0CE-477AAD0D44A9}"/>
      </w:docPartPr>
      <w:docPartBody>
        <w:p w:rsidR="00000000" w:rsidRDefault="00000000">
          <w:pPr>
            <w:pStyle w:val="7A7EA25C1EC447A38BC4768820D1A26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D528CFBA5D46009C420338144DA5B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5AACAD-9FE3-4E36-AC77-4CE75435E5C0}"/>
      </w:docPartPr>
      <w:docPartBody>
        <w:p w:rsidR="00000000" w:rsidRDefault="00000000">
          <w:pPr>
            <w:pStyle w:val="67D528CFBA5D46009C420338144DA5B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441C6B8D9294A1087C5B963659D2B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CD58E4-8773-4EB1-B89E-97E6BA77DD39}"/>
      </w:docPartPr>
      <w:docPartBody>
        <w:p w:rsidR="00000000" w:rsidRDefault="00000000">
          <w:pPr>
            <w:pStyle w:val="7441C6B8D9294A1087C5B963659D2B9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6669CC8D64E454C8623A3C43E9720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9A0AC9-51C2-4C92-B614-E6FDE26C3A7F}"/>
      </w:docPartPr>
      <w:docPartBody>
        <w:p w:rsidR="00000000" w:rsidRDefault="00000000">
          <w:pPr>
            <w:pStyle w:val="16669CC8D64E454C8623A3C43E97200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ACD603524DB468A94FA50018AD8D5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C96868-D5E8-47C3-9C72-6FD8E1E3A022}"/>
      </w:docPartPr>
      <w:docPartBody>
        <w:p w:rsidR="00000000" w:rsidRDefault="00000000">
          <w:pPr>
            <w:pStyle w:val="2ACD603524DB468A94FA50018AD8D52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8A7DBD3B01430392D6327804F586C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6DF26B-252E-46BC-A753-080BB7AA9EA5}"/>
      </w:docPartPr>
      <w:docPartBody>
        <w:p w:rsidR="00000000" w:rsidRDefault="00000000">
          <w:pPr>
            <w:pStyle w:val="058A7DBD3B01430392D6327804F586C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8035E5412E449C49E892C08CCEA87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BD2C78-DA63-4409-923C-C562ECF3908A}"/>
      </w:docPartPr>
      <w:docPartBody>
        <w:p w:rsidR="00000000" w:rsidRDefault="00000000">
          <w:pPr>
            <w:pStyle w:val="78035E5412E449C49E892C08CCEA876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A668CC3794A427B9AA7A98093D52A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DD2880-01F7-4DBC-AC87-790BD478BBEC}"/>
      </w:docPartPr>
      <w:docPartBody>
        <w:p w:rsidR="00000000" w:rsidRDefault="00000000">
          <w:pPr>
            <w:pStyle w:val="2A668CC3794A427B9AA7A98093D52AB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C07DEC6A7AB4164B7E4CC75F8428C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89C85B-46F3-44EB-A3B5-ED712D5FDEE7}"/>
      </w:docPartPr>
      <w:docPartBody>
        <w:p w:rsidR="00000000" w:rsidRDefault="00000000">
          <w:pPr>
            <w:pStyle w:val="DC07DEC6A7AB4164B7E4CC75F8428C6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4B2A2753CE24C9EBD07ECE96C7828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A3387B-3830-4116-A413-679BA70BE973}"/>
      </w:docPartPr>
      <w:docPartBody>
        <w:p w:rsidR="00000000" w:rsidRDefault="00000000">
          <w:pPr>
            <w:pStyle w:val="74B2A2753CE24C9EBD07ECE96C78286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A26DDE610D64136973625FE3E9125D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ECCB5F-FE21-4FF4-BB12-0F858CF12BAB}"/>
      </w:docPartPr>
      <w:docPartBody>
        <w:p w:rsidR="00000000" w:rsidRDefault="00000000">
          <w:pPr>
            <w:pStyle w:val="0A26DDE610D64136973625FE3E9125D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D8A3965C81B44E78B470004D86762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03886A-524B-4005-9580-5E06A11BFC30}"/>
      </w:docPartPr>
      <w:docPartBody>
        <w:p w:rsidR="00000000" w:rsidRDefault="00000000">
          <w:pPr>
            <w:pStyle w:val="BD8A3965C81B44E78B470004D86762A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01274A516AD435997FF8BCFD8AFD7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558400-7D3D-4A2D-A532-CB72E873C495}"/>
      </w:docPartPr>
      <w:docPartBody>
        <w:p w:rsidR="00000000" w:rsidRDefault="00000000">
          <w:pPr>
            <w:pStyle w:val="A01274A516AD435997FF8BCFD8AFD77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3A69893D504308A9E7DFF89DA259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C45757-0DCC-44CA-A5C8-BE74317CEB09}"/>
      </w:docPartPr>
      <w:docPartBody>
        <w:p w:rsidR="00000000" w:rsidRDefault="00000000">
          <w:pPr>
            <w:pStyle w:val="C03A69893D504308A9E7DFF89DA2590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ADFCB6D2EDF4C34A07D89847293BA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4FC8288-5691-4919-9E55-3791C300DB0D}"/>
      </w:docPartPr>
      <w:docPartBody>
        <w:p w:rsidR="00000000" w:rsidRDefault="00000000">
          <w:pPr>
            <w:pStyle w:val="FADFCB6D2EDF4C34A07D89847293BA8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EE66F32A1BC4639BC698D79534206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C4D461-9B34-4E32-88A5-E77C5085DF8E}"/>
      </w:docPartPr>
      <w:docPartBody>
        <w:p w:rsidR="00000000" w:rsidRDefault="00000000">
          <w:pPr>
            <w:pStyle w:val="2EE66F32A1BC4639BC698D79534206B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AB92D4800D4084A9EBBFACE71694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028040-CA9B-4772-9283-1A1CDA5FF93F}"/>
      </w:docPartPr>
      <w:docPartBody>
        <w:p w:rsidR="00000000" w:rsidRDefault="00000000">
          <w:pPr>
            <w:pStyle w:val="EAAB92D4800D4084A9EBBFACE716942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CCB2EDE9C146BDB688B3B077C291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7393D6-D3C9-4579-A8AE-0B98CCA9943F}"/>
      </w:docPartPr>
      <w:docPartBody>
        <w:p w:rsidR="00000000" w:rsidRDefault="00000000">
          <w:pPr>
            <w:pStyle w:val="AFCCB2EDE9C146BDB688B3B077C2913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8B557D0D8694AF1BD3D3FB542F774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F2AB47-BF3F-4D1F-942A-10828F8953CF}"/>
      </w:docPartPr>
      <w:docPartBody>
        <w:p w:rsidR="00000000" w:rsidRDefault="00000000">
          <w:pPr>
            <w:pStyle w:val="A8B557D0D8694AF1BD3D3FB542F7744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29B8D43B364DD08A1D41B5DC40303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E734D5-299F-4EF0-B449-2D51B7ADC8C4}"/>
      </w:docPartPr>
      <w:docPartBody>
        <w:p w:rsidR="00000000" w:rsidRDefault="00000000">
          <w:pPr>
            <w:pStyle w:val="1329B8D43B364DD08A1D41B5DC40303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0604E08784749408591B3DB320BA5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1D44F6-44DC-435C-942E-91BC619A6EF1}"/>
      </w:docPartPr>
      <w:docPartBody>
        <w:p w:rsidR="00000000" w:rsidRDefault="00000000">
          <w:pPr>
            <w:pStyle w:val="70604E08784749408591B3DB320BA59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392CFF62834414A2C8EC3005F2CE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C32ECA-DBB1-4664-88C0-6CB0ABE7BFF7}"/>
      </w:docPartPr>
      <w:docPartBody>
        <w:p w:rsidR="00000000" w:rsidRDefault="00000000">
          <w:pPr>
            <w:pStyle w:val="FF392CFF62834414A2C8EC3005F2CE0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87510E1C1A74EB48BDC9C84855407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3C8EDB-50CC-4398-B6A6-A769562DD557}"/>
      </w:docPartPr>
      <w:docPartBody>
        <w:p w:rsidR="00000000" w:rsidRDefault="00000000">
          <w:pPr>
            <w:pStyle w:val="187510E1C1A74EB48BDC9C848554072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43DC5B08844206AB162D986F59CB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3B6B7F-5894-4AE0-AA43-5797BC8A84A2}"/>
      </w:docPartPr>
      <w:docPartBody>
        <w:p w:rsidR="00000000" w:rsidRDefault="00000000">
          <w:pPr>
            <w:pStyle w:val="FF43DC5B08844206AB162D986F59CB6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2212858D9E4031A7B94B3B654D57B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859B37-D980-4564-BFBC-83A1F24CE983}"/>
      </w:docPartPr>
      <w:docPartBody>
        <w:p w:rsidR="00000000" w:rsidRDefault="00000000">
          <w:pPr>
            <w:pStyle w:val="CF2212858D9E4031A7B94B3B654D57B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D4D002CE0A40288FAADFD0A9DA82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484194-3993-488C-9663-0E7C0B969978}"/>
      </w:docPartPr>
      <w:docPartBody>
        <w:p w:rsidR="00000000" w:rsidRDefault="00000000">
          <w:pPr>
            <w:pStyle w:val="89D4D002CE0A40288FAADFD0A9DA82E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A94F6F6F3C54F8097F799BC046430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819DBA-7BC1-4066-9E7D-6AE6CEC4B833}"/>
      </w:docPartPr>
      <w:docPartBody>
        <w:p w:rsidR="00000000" w:rsidRDefault="00000000">
          <w:pPr>
            <w:pStyle w:val="6A94F6F6F3C54F8097F799BC046430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ED32E2A8BD43A2B22B306761AD1B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FB3355-927B-4CF1-A799-973EDDA071B1}"/>
      </w:docPartPr>
      <w:docPartBody>
        <w:p w:rsidR="00000000" w:rsidRDefault="00000000">
          <w:pPr>
            <w:pStyle w:val="36ED32E2A8BD43A2B22B306761AD1B6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8D18E2A427464D96C2EE14098105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9F162A-5C0D-4BA2-AD00-DBD2B92CED7F}"/>
      </w:docPartPr>
      <w:docPartBody>
        <w:p w:rsidR="00000000" w:rsidRDefault="00000000">
          <w:pPr>
            <w:pStyle w:val="728D18E2A427464D96C2EE140981050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AF4709931440818E30642AC558B1B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924089-9752-4754-9A28-9339E7A72B6B}"/>
      </w:docPartPr>
      <w:docPartBody>
        <w:p w:rsidR="00000000" w:rsidRDefault="00000000">
          <w:pPr>
            <w:pStyle w:val="13AF4709931440818E30642AC558B1B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2E66802E0F493E8B5E7825AD4B03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FDC0F4-9F60-4E5A-A586-02BC5FC36DC8}"/>
      </w:docPartPr>
      <w:docPartBody>
        <w:p w:rsidR="00000000" w:rsidRDefault="00000000">
          <w:pPr>
            <w:pStyle w:val="B92E66802E0F493E8B5E7825AD4B03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879E045B50B4F119B453277D9DCC9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537528-CF51-4422-ABAD-A2115DDCFBE7}"/>
      </w:docPartPr>
      <w:docPartBody>
        <w:p w:rsidR="00000000" w:rsidRDefault="00000000">
          <w:pPr>
            <w:pStyle w:val="C879E045B50B4F119B453277D9DCC96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9A3E2A220C64CD398B9A0E5297358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0385FC8-3F41-403C-A6A7-27E289FA0A71}"/>
      </w:docPartPr>
      <w:docPartBody>
        <w:p w:rsidR="00000000" w:rsidRDefault="00000000">
          <w:pPr>
            <w:pStyle w:val="49A3E2A220C64CD398B9A0E52973580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EF4C50235B49D3B53D3A1BF5D9CD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C7CA22-A9AD-48D7-AB57-0996B9F6F6C2}"/>
      </w:docPartPr>
      <w:docPartBody>
        <w:p w:rsidR="00000000" w:rsidRDefault="00000000">
          <w:pPr>
            <w:pStyle w:val="37EF4C50235B49D3B53D3A1BF5D9CD9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545D09402D405481602B4C7F4B85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6F4ABB-973F-4D71-B30F-696D394594A3}"/>
      </w:docPartPr>
      <w:docPartBody>
        <w:p w:rsidR="00000000" w:rsidRDefault="00000000">
          <w:pPr>
            <w:pStyle w:val="A4545D09402D405481602B4C7F4B85E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AF6172FB424D9BB5380016B6568B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62964B8-826F-4DE7-9920-FFBA461594F1}"/>
      </w:docPartPr>
      <w:docPartBody>
        <w:p w:rsidR="00000000" w:rsidRDefault="00000000">
          <w:pPr>
            <w:pStyle w:val="E7AF6172FB424D9BB5380016B6568B0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92DEFA327DA40E081104360BF75F7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810F54-C179-4FBA-9470-C821962B0966}"/>
      </w:docPartPr>
      <w:docPartBody>
        <w:p w:rsidR="00000000" w:rsidRDefault="00000000">
          <w:pPr>
            <w:pStyle w:val="392DEFA327DA40E081104360BF75F75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F6329E82BE4F90B034A9818D0D77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D54BA5-BC2F-43B9-BAE4-D345C7C689AF}"/>
      </w:docPartPr>
      <w:docPartBody>
        <w:p w:rsidR="00000000" w:rsidRDefault="00000000">
          <w:pPr>
            <w:pStyle w:val="3AF6329E82BE4F90B034A9818D0D771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0843CCBCCA4DDAAFBF9C8BD8B2E0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1831F93-6CD2-413F-AB24-A9595DF30033}"/>
      </w:docPartPr>
      <w:docPartBody>
        <w:p w:rsidR="00000000" w:rsidRDefault="00000000">
          <w:pPr>
            <w:pStyle w:val="360843CCBCCA4DDAAFBF9C8BD8B2E0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79754A6D8248ACAB76E938F53349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84A8E6-363F-4C8C-812F-B30A3115F240}"/>
      </w:docPartPr>
      <w:docPartBody>
        <w:p w:rsidR="00000000" w:rsidRDefault="00000000">
          <w:pPr>
            <w:pStyle w:val="CF79754A6D8248ACAB76E938F53349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C8E5AF5C29406C8F4C70393309A9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26B519-0DB3-4B8F-B713-096D229EEF04}"/>
      </w:docPartPr>
      <w:docPartBody>
        <w:p w:rsidR="00000000" w:rsidRDefault="00000000">
          <w:pPr>
            <w:pStyle w:val="9BC8E5AF5C29406C8F4C70393309A9A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027CF76E950472A93517B6CBC627D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BE5702-D144-4A27-BAD0-7C36B0D54F4D}"/>
      </w:docPartPr>
      <w:docPartBody>
        <w:p w:rsidR="00000000" w:rsidRDefault="00000000">
          <w:pPr>
            <w:pStyle w:val="7027CF76E950472A93517B6CBC627D2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F76F3ECD2F48E18795A79EE20128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7B8F69E-31F1-49BB-B852-485BC9764BEE}"/>
      </w:docPartPr>
      <w:docPartBody>
        <w:p w:rsidR="00000000" w:rsidRDefault="00000000">
          <w:pPr>
            <w:pStyle w:val="0BF76F3ECD2F48E18795A79EE20128F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4962258E554E3E9C5944F8B6E209F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83E8E3-3C31-4D98-B294-C5B857F46508}"/>
      </w:docPartPr>
      <w:docPartBody>
        <w:p w:rsidR="00000000" w:rsidRDefault="00000000">
          <w:pPr>
            <w:pStyle w:val="D54962258E554E3E9C5944F8B6E209F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6C0AA91DDDC41F69F11F1EAB0FCF4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90CDA1-5CE2-499F-BB04-86BE284B1FF5}"/>
      </w:docPartPr>
      <w:docPartBody>
        <w:p w:rsidR="00000000" w:rsidRDefault="00000000">
          <w:pPr>
            <w:pStyle w:val="66C0AA91DDDC41F69F11F1EAB0FCF48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DABD73E0B5B4C4EB9F7CA2D9203AE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27C2E4-D191-4880-AEA9-F953E2C6F3FD}"/>
      </w:docPartPr>
      <w:docPartBody>
        <w:p w:rsidR="00000000" w:rsidRDefault="00000000">
          <w:pPr>
            <w:pStyle w:val="9DABD73E0B5B4C4EB9F7CA2D9203AEF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06C31FB893E4CA587757E95AA64A5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5C9CEC-2985-478C-A56F-26C936B0C383}"/>
      </w:docPartPr>
      <w:docPartBody>
        <w:p w:rsidR="00000000" w:rsidRDefault="00000000">
          <w:pPr>
            <w:pStyle w:val="306C31FB893E4CA587757E95AA64A5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BC1D8CF2C3C4836A0C4E49C7738C3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9AB273-7296-4763-A02B-42A32155E667}"/>
      </w:docPartPr>
      <w:docPartBody>
        <w:p w:rsidR="00000000" w:rsidRDefault="00000000">
          <w:pPr>
            <w:pStyle w:val="7BC1D8CF2C3C4836A0C4E49C7738C3E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51AEBE51AD420CA7095B74D6F5E4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D1BC0F-AB80-4680-9461-7C936FC60E76}"/>
      </w:docPartPr>
      <w:docPartBody>
        <w:p w:rsidR="00000000" w:rsidRDefault="00000000">
          <w:pPr>
            <w:pStyle w:val="6751AEBE51AD420CA7095B74D6F5E45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EDD141AE210461F93EA0AC43AF3FBB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A8B840-717F-4E0E-9F80-DAEACFE7995C}"/>
      </w:docPartPr>
      <w:docPartBody>
        <w:p w:rsidR="00000000" w:rsidRDefault="00000000">
          <w:pPr>
            <w:pStyle w:val="EEDD141AE210461F93EA0AC43AF3FBB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D00097754284FAA90480DA8CC8EE7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F3DEE2-9475-4BDD-A28E-B222B35470A0}"/>
      </w:docPartPr>
      <w:docPartBody>
        <w:p w:rsidR="00000000" w:rsidRDefault="00000000">
          <w:pPr>
            <w:pStyle w:val="FD00097754284FAA90480DA8CC8EE72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36C125F45FF465F81FDE5FB4B1E95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4128A2-BE1F-47A7-B4B7-4B34C7FAC07A}"/>
      </w:docPartPr>
      <w:docPartBody>
        <w:p w:rsidR="00000000" w:rsidRDefault="00000000">
          <w:pPr>
            <w:pStyle w:val="B36C125F45FF465F81FDE5FB4B1E953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9444D94EC54E41AC4956778E6766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398684-5535-4C95-8234-4F4FE22D629D}"/>
      </w:docPartPr>
      <w:docPartBody>
        <w:p w:rsidR="00000000" w:rsidRDefault="00000000">
          <w:pPr>
            <w:pStyle w:val="879444D94EC54E41AC4956778E67669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A017EF09B6D4A8DACA95FB901B06A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8A81C2-419A-40B2-AAF1-7C22651F0A25}"/>
      </w:docPartPr>
      <w:docPartBody>
        <w:p w:rsidR="00000000" w:rsidRDefault="00000000">
          <w:pPr>
            <w:pStyle w:val="8A017EF09B6D4A8DACA95FB901B06A0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B05BEA418D14960B5841435BF2CE52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CEECEB-AE19-4C98-8DAE-C67002C7DFEB}"/>
      </w:docPartPr>
      <w:docPartBody>
        <w:p w:rsidR="00000000" w:rsidRDefault="00000000">
          <w:pPr>
            <w:pStyle w:val="2B05BEA418D14960B5841435BF2CE52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C83A46C2F6D4232AC620584D70631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DF6649-7D6A-4CEF-B6BA-2D8D521396C0}"/>
      </w:docPartPr>
      <w:docPartBody>
        <w:p w:rsidR="00000000" w:rsidRDefault="00000000">
          <w:pPr>
            <w:pStyle w:val="2C83A46C2F6D4232AC620584D706311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F9EE9BE38954CD2B0FD4B3744E438B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CA3BB6-5DD0-4B9E-B34A-69C494B4017A}"/>
      </w:docPartPr>
      <w:docPartBody>
        <w:p w:rsidR="00000000" w:rsidRDefault="00000000">
          <w:pPr>
            <w:pStyle w:val="4F9EE9BE38954CD2B0FD4B3744E438B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C7175960AD43259569059E00075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46C14F-D2EF-44EE-AECE-55AE84D759B7}"/>
      </w:docPartPr>
      <w:docPartBody>
        <w:p w:rsidR="00000000" w:rsidRDefault="00000000">
          <w:pPr>
            <w:pStyle w:val="5DC7175960AD43259569059E0007529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ABB0D55C8E94FE5904C0659581624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B3FBD6-0887-4227-99A4-F62519450539}"/>
      </w:docPartPr>
      <w:docPartBody>
        <w:p w:rsidR="00000000" w:rsidRDefault="00000000">
          <w:pPr>
            <w:pStyle w:val="0ABB0D55C8E94FE5904C0659581624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22A64D8F03245929C8FE728920B9E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1B009C-C637-46FA-BAAB-D5BE43367766}"/>
      </w:docPartPr>
      <w:docPartBody>
        <w:p w:rsidR="00000000" w:rsidRDefault="00000000">
          <w:pPr>
            <w:pStyle w:val="022A64D8F03245929C8FE728920B9E1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EFFB51FC254124BC022E21901711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D54096-2DA8-4BCE-8474-F902C2056FB5}"/>
      </w:docPartPr>
      <w:docPartBody>
        <w:p w:rsidR="00000000" w:rsidRDefault="00000000">
          <w:pPr>
            <w:pStyle w:val="FFEFFB51FC254124BC022E219017112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8E779D58D043448ECE2F7A1E6A6E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174B03-EB46-49D1-8191-636B6693C278}"/>
      </w:docPartPr>
      <w:docPartBody>
        <w:p w:rsidR="00000000" w:rsidRDefault="00000000">
          <w:pPr>
            <w:pStyle w:val="678E779D58D043448ECE2F7A1E6A6E4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515A506972E42EB939B54368C763D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FF75BE-2DBA-4FB9-9BC3-F1F8DBF730B6}"/>
      </w:docPartPr>
      <w:docPartBody>
        <w:p w:rsidR="00000000" w:rsidRDefault="00000000">
          <w:pPr>
            <w:pStyle w:val="1515A506972E42EB939B54368C763DD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0AF6A4E9FF4D959C56389CD62431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73572F-6067-47E3-AC51-E8223E26E205}"/>
      </w:docPartPr>
      <w:docPartBody>
        <w:p w:rsidR="00000000" w:rsidRDefault="00000000">
          <w:pPr>
            <w:pStyle w:val="040AF6A4E9FF4D959C56389CD624311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4B044E2D14B467F8AEBC59E4B3CE63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5C9F86-3966-4FAC-A72E-778E94B6996F}"/>
      </w:docPartPr>
      <w:docPartBody>
        <w:p w:rsidR="00000000" w:rsidRDefault="00000000">
          <w:pPr>
            <w:pStyle w:val="B4B044E2D14B467F8AEBC59E4B3CE63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F82BAA22B8E470698498D2A49F5E0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77BD97-6439-4D1A-907D-7BF1915A6D94}"/>
      </w:docPartPr>
      <w:docPartBody>
        <w:p w:rsidR="00000000" w:rsidRDefault="00000000">
          <w:pPr>
            <w:pStyle w:val="4F82BAA22B8E470698498D2A49F5E08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7C261614A34CC68DAF539A33E497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3091B2-510F-4918-BD8A-C463035BA0F2}"/>
      </w:docPartPr>
      <w:docPartBody>
        <w:p w:rsidR="00000000" w:rsidRDefault="00000000">
          <w:pPr>
            <w:pStyle w:val="557C261614A34CC68DAF539A33E497D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18574BCB894150AE38F35A646098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E9B811-A36D-49E3-96AC-0BF9C931024F}"/>
      </w:docPartPr>
      <w:docPartBody>
        <w:p w:rsidR="00000000" w:rsidRDefault="00000000">
          <w:pPr>
            <w:pStyle w:val="3118574BCB894150AE38F35A646098E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62F4A002D524DA2A5F8739178A7AF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FF9B72E-923D-433A-A282-40B5DFE5E704}"/>
      </w:docPartPr>
      <w:docPartBody>
        <w:p w:rsidR="00000000" w:rsidRDefault="00000000">
          <w:pPr>
            <w:pStyle w:val="C62F4A002D524DA2A5F8739178A7AFA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F293693DD334A708B112D67320573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8B6FE7-FF6E-4F68-8365-CE38F504AAD4}"/>
      </w:docPartPr>
      <w:docPartBody>
        <w:p w:rsidR="00000000" w:rsidRDefault="00000000">
          <w:pPr>
            <w:pStyle w:val="6F293693DD334A708B112D673205739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5B499B90AF4D14812BFCCC872D46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7DCF16-D0D7-4A3A-98E1-DC232E0DA712}"/>
      </w:docPartPr>
      <w:docPartBody>
        <w:p w:rsidR="00000000" w:rsidRDefault="00000000">
          <w:pPr>
            <w:pStyle w:val="B05B499B90AF4D14812BFCCC872D46D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630CF6D414646AEAA857775AC0575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10DAFC-8F43-43A8-836F-E4019F2DACA6}"/>
      </w:docPartPr>
      <w:docPartBody>
        <w:p w:rsidR="00000000" w:rsidRDefault="00000000">
          <w:pPr>
            <w:pStyle w:val="7630CF6D414646AEAA857775AC0575E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DA40DCB70754FD9810278B2E4B110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890924-07FB-4034-8E8A-3286B689B5FA}"/>
      </w:docPartPr>
      <w:docPartBody>
        <w:p w:rsidR="00000000" w:rsidRDefault="00000000">
          <w:pPr>
            <w:pStyle w:val="0DA40DCB70754FD9810278B2E4B1102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9C312C48E9E4CB0AE16E009B702B4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0185D9-9CF5-4174-B1A0-1948249EDE26}"/>
      </w:docPartPr>
      <w:docPartBody>
        <w:p w:rsidR="00000000" w:rsidRDefault="00000000">
          <w:pPr>
            <w:pStyle w:val="09C312C48E9E4CB0AE16E009B702B43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3AC7845C1D419EA0A489926B23768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9B6BDD-896F-4520-BCFA-D52B13693C92}"/>
      </w:docPartPr>
      <w:docPartBody>
        <w:p w:rsidR="00000000" w:rsidRDefault="00000000">
          <w:pPr>
            <w:pStyle w:val="A23AC7845C1D419EA0A489926B23768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E38E4ED1BDD426C8009D61974CC5B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B7CB41-873A-487C-83B1-F753CC1C8424}"/>
      </w:docPartPr>
      <w:docPartBody>
        <w:p w:rsidR="00000000" w:rsidRDefault="00000000">
          <w:pPr>
            <w:pStyle w:val="FE38E4ED1BDD426C8009D61974CC5B8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A6AD78E0472443C81833F91FBBF32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7A3E17-9846-4C7A-AC7F-4AE0125A2719}"/>
      </w:docPartPr>
      <w:docPartBody>
        <w:p w:rsidR="00000000" w:rsidRDefault="00000000">
          <w:pPr>
            <w:pStyle w:val="BA6AD78E0472443C81833F91FBBF322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FFB1C2516A4E36B701469D0EF7D5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51AB60-397A-40BA-B514-4DCBB5316499}"/>
      </w:docPartPr>
      <w:docPartBody>
        <w:p w:rsidR="00000000" w:rsidRDefault="00000000">
          <w:pPr>
            <w:pStyle w:val="55FFB1C2516A4E36B701469D0EF7D5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0F8C10C22544004959D36D874F2D9D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5436B4-CB5D-4D4F-8555-74CB21442975}"/>
      </w:docPartPr>
      <w:docPartBody>
        <w:p w:rsidR="00000000" w:rsidRDefault="00000000">
          <w:pPr>
            <w:pStyle w:val="60F8C10C22544004959D36D874F2D9D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E13DA307AB466498C39F1619223C9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02DC8E-E171-4927-B7E5-C297F5E90727}"/>
      </w:docPartPr>
      <w:docPartBody>
        <w:p w:rsidR="00000000" w:rsidRDefault="00000000">
          <w:pPr>
            <w:pStyle w:val="95E13DA307AB466498C39F1619223C9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81F8F97C1DA4902A91B60D206836E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F2D4B9-98C0-4993-B18E-9CE39CA909B5}"/>
      </w:docPartPr>
      <w:docPartBody>
        <w:p w:rsidR="00000000" w:rsidRDefault="00000000">
          <w:pPr>
            <w:pStyle w:val="A81F8F97C1DA4902A91B60D206836E6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211359BE9146D2949460AAA86BC2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019B6E-753C-43EF-8B7B-BAD17C2F9951}"/>
      </w:docPartPr>
      <w:docPartBody>
        <w:p w:rsidR="00000000" w:rsidRDefault="00000000">
          <w:pPr>
            <w:pStyle w:val="37211359BE9146D2949460AAA86BC21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61944683E3B40BA834D1BBBEE0E6F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D5ED6D-D739-4F30-8515-A31E7A1FFB96}"/>
      </w:docPartPr>
      <w:docPartBody>
        <w:p w:rsidR="00000000" w:rsidRDefault="00000000">
          <w:pPr>
            <w:pStyle w:val="C61944683E3B40BA834D1BBBEE0E6FF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78725AB8D2648B4948F81370A8F8CB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B0034F-6069-45C9-B2AA-37D40E8045F3}"/>
      </w:docPartPr>
      <w:docPartBody>
        <w:p w:rsidR="00000000" w:rsidRDefault="00000000">
          <w:pPr>
            <w:pStyle w:val="978725AB8D2648B4948F81370A8F8CB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C033E33179C4C8DA99EBE98997AE8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91D924-0340-46A6-940E-A64458992895}"/>
      </w:docPartPr>
      <w:docPartBody>
        <w:p w:rsidR="00000000" w:rsidRDefault="00000000">
          <w:pPr>
            <w:pStyle w:val="9C033E33179C4C8DA99EBE98997AE8E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2EE7824C4342F48FEEAB65FB1391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053A14-9E66-4288-8019-C5DA2A6EFC9C}"/>
      </w:docPartPr>
      <w:docPartBody>
        <w:p w:rsidR="00000000" w:rsidRDefault="00000000">
          <w:pPr>
            <w:pStyle w:val="FC2EE7824C4342F48FEEAB65FB13917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7753AEE700B47869272C18FBBF47C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DC0CE9-9261-4C50-A191-3E4B66C25C95}"/>
      </w:docPartPr>
      <w:docPartBody>
        <w:p w:rsidR="00000000" w:rsidRDefault="00000000">
          <w:pPr>
            <w:pStyle w:val="07753AEE700B47869272C18FBBF47CD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AAEC9B439B476C85CF1F98D2E7FD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F795FF-3DB4-43D8-A82D-944A24466172}"/>
      </w:docPartPr>
      <w:docPartBody>
        <w:p w:rsidR="00000000" w:rsidRDefault="00000000">
          <w:pPr>
            <w:pStyle w:val="B7AAEC9B439B476C85CF1F98D2E7FD4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D6A3C84DE24AEC822DB89286EEEA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7D7172-1D90-4B60-8F3D-3CBF81E94C88}"/>
      </w:docPartPr>
      <w:docPartBody>
        <w:p w:rsidR="00000000" w:rsidRDefault="00000000">
          <w:pPr>
            <w:pStyle w:val="33D6A3C84DE24AEC822DB89286EEEA7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5AC5B0F5D84347A36096D03AF40B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8BF181-1334-4C0D-99B9-7BD1AA3F8FA8}"/>
      </w:docPartPr>
      <w:docPartBody>
        <w:p w:rsidR="00000000" w:rsidRDefault="00000000">
          <w:pPr>
            <w:pStyle w:val="FF5AC5B0F5D84347A36096D03AF40BF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9B6C2CF03C748578B9A699A4F00475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9F1556-6C0A-430D-82F9-997DA7905FD4}"/>
      </w:docPartPr>
      <w:docPartBody>
        <w:p w:rsidR="00000000" w:rsidRDefault="00000000">
          <w:pPr>
            <w:pStyle w:val="49B6C2CF03C748578B9A699A4F00475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27858F9792C44F58A279F51471C87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68FBD4-7B30-4E59-84D0-5CC5053E6B8D}"/>
      </w:docPartPr>
      <w:docPartBody>
        <w:p w:rsidR="00000000" w:rsidRDefault="00000000">
          <w:pPr>
            <w:pStyle w:val="D27858F9792C44F58A279F51471C876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2E77E1CA34649508F62C7454D832B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5B665E-62F6-4639-BD76-7758984D3A61}"/>
      </w:docPartPr>
      <w:docPartBody>
        <w:p w:rsidR="00000000" w:rsidRDefault="00000000">
          <w:pPr>
            <w:pStyle w:val="32E77E1CA34649508F62C7454D832B6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B2EC023184448B9FEF26A4D74147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792C2F-61F3-4295-8FDB-B5E6F1AE991A}"/>
      </w:docPartPr>
      <w:docPartBody>
        <w:p w:rsidR="00000000" w:rsidRDefault="00000000">
          <w:pPr>
            <w:pStyle w:val="E7B2EC023184448B9FEF26A4D741474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B5CC8794A846CFA9AAA4CC745654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87BE5C-968B-4D0E-954E-1FE28805219A}"/>
      </w:docPartPr>
      <w:docPartBody>
        <w:p w:rsidR="00000000" w:rsidRDefault="00000000">
          <w:pPr>
            <w:pStyle w:val="37B5CC8794A846CFA9AAA4CC7456540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0BDBDF42B0B4E8B8AA356D5D6B765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4FA4E8-1498-480A-A5E1-ADE641458A9E}"/>
      </w:docPartPr>
      <w:docPartBody>
        <w:p w:rsidR="00000000" w:rsidRDefault="00000000">
          <w:pPr>
            <w:pStyle w:val="D0BDBDF42B0B4E8B8AA356D5D6B765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5608834A5749D9AA72DAAA014D29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50D456-5BDC-48E9-9EB6-B0C9BF50A847}"/>
      </w:docPartPr>
      <w:docPartBody>
        <w:p w:rsidR="00000000" w:rsidRDefault="00000000">
          <w:pPr>
            <w:pStyle w:val="7C5608834A5749D9AA72DAAA014D299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BDC6366BC1F4DED8B8A61216D2B37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C8597F-BB19-4E98-B7FD-8F91BEC8FB57}"/>
      </w:docPartPr>
      <w:docPartBody>
        <w:p w:rsidR="00000000" w:rsidRDefault="00000000">
          <w:pPr>
            <w:pStyle w:val="CBDC6366BC1F4DED8B8A61216D2B374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5BD7CF9F924E0E8B930781021C73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0989F1-AE9D-4AD5-9A46-65DC3A577693}"/>
      </w:docPartPr>
      <w:docPartBody>
        <w:p w:rsidR="00000000" w:rsidRDefault="00000000">
          <w:pPr>
            <w:pStyle w:val="475BD7CF9F924E0E8B930781021C73D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EB6881AA6E440D4982A9BB129873A5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0C2AF2-F0A3-4F03-B41D-9741963B00B5}"/>
      </w:docPartPr>
      <w:docPartBody>
        <w:p w:rsidR="00000000" w:rsidRDefault="00000000">
          <w:pPr>
            <w:pStyle w:val="8EB6881AA6E440D4982A9BB129873A5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C735C591124FC89E9DEC9051ED00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617370-83CA-4DDA-93FE-10FDEEB6DF87}"/>
      </w:docPartPr>
      <w:docPartBody>
        <w:p w:rsidR="00000000" w:rsidRDefault="00000000">
          <w:pPr>
            <w:pStyle w:val="B7C735C591124FC89E9DEC9051ED000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E923B11B1CE4F21901BB7ADCDA3B28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79143F-0CAE-4482-8EF6-702367C89722}"/>
      </w:docPartPr>
      <w:docPartBody>
        <w:p w:rsidR="00000000" w:rsidRDefault="00000000">
          <w:pPr>
            <w:pStyle w:val="2E923B11B1CE4F21901BB7ADCDA3B28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DBB73DB68AC4C07B5C72F1715480E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8B0DCB-741B-41E4-BD50-84EDA70C7F89}"/>
      </w:docPartPr>
      <w:docPartBody>
        <w:p w:rsidR="00000000" w:rsidRDefault="00000000">
          <w:pPr>
            <w:pStyle w:val="CDBB73DB68AC4C07B5C72F1715480E7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C06910866FA4397AB3D8783F82885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613BE1-6E88-4990-ADA4-F8945373ED37}"/>
      </w:docPartPr>
      <w:docPartBody>
        <w:p w:rsidR="00000000" w:rsidRDefault="00000000">
          <w:pPr>
            <w:pStyle w:val="4C06910866FA4397AB3D8783F82885D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E6218F6F264A9B821B22AF146ABD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73BA15-FCC4-4249-B7EC-C8A4C009BCBC}"/>
      </w:docPartPr>
      <w:docPartBody>
        <w:p w:rsidR="00000000" w:rsidRDefault="00000000">
          <w:pPr>
            <w:pStyle w:val="9BE6218F6F264A9B821B22AF146ABD8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E3F25A1CEE4E468BC4E7CDB10C36B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19D79D-2421-4162-ABC4-18ED355BE8A6}"/>
      </w:docPartPr>
      <w:docPartBody>
        <w:p w:rsidR="00000000" w:rsidRDefault="00000000">
          <w:pPr>
            <w:pStyle w:val="89E3F25A1CEE4E468BC4E7CDB10C36B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521FABE6FFC4492B598A1649FE0C1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57B4B12-2BB5-4337-97B6-F396C54B0726}"/>
      </w:docPartPr>
      <w:docPartBody>
        <w:p w:rsidR="00000000" w:rsidRDefault="00000000">
          <w:pPr>
            <w:pStyle w:val="B521FABE6FFC4492B598A1649FE0C18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80C048536824038AEE6AAFA36B535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4FB41B-AD9B-42A7-826B-5AE0CF10FBEC}"/>
      </w:docPartPr>
      <w:docPartBody>
        <w:p w:rsidR="00000000" w:rsidRDefault="00000000">
          <w:pPr>
            <w:pStyle w:val="280C048536824038AEE6AAFA36B5356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F60D01F946046909AFBD485F07FAF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80349C-22EE-4891-9E44-258372410CDE}"/>
      </w:docPartPr>
      <w:docPartBody>
        <w:p w:rsidR="00000000" w:rsidRDefault="00000000">
          <w:pPr>
            <w:pStyle w:val="1F60D01F946046909AFBD485F07FAF6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020F5443C0A4E799B6A5E42B29F017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314B11-D349-46D6-A597-42D704DB715D}"/>
      </w:docPartPr>
      <w:docPartBody>
        <w:p w:rsidR="00000000" w:rsidRDefault="00000000">
          <w:pPr>
            <w:pStyle w:val="9020F5443C0A4E799B6A5E42B29F017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E6C82AF78474269B64024EE12B997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16C406-273D-42A7-9A55-5FB427B4B34F}"/>
      </w:docPartPr>
      <w:docPartBody>
        <w:p w:rsidR="00000000" w:rsidRDefault="00000000">
          <w:pPr>
            <w:pStyle w:val="5E6C82AF78474269B64024EE12B9971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FB9CD8E165E4719BAD2F5B380AA2A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3C5D5F-DE65-44B8-870C-70CA1BD60A5A}"/>
      </w:docPartPr>
      <w:docPartBody>
        <w:p w:rsidR="00000000" w:rsidRDefault="00000000">
          <w:pPr>
            <w:pStyle w:val="9FB9CD8E165E4719BAD2F5B380AA2A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E7CDFFB0E754B9094F6CBFA6DE247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F3BDC3-1A26-4D17-917A-E95EA4E4AB89}"/>
      </w:docPartPr>
      <w:docPartBody>
        <w:p w:rsidR="00000000" w:rsidRDefault="00000000">
          <w:pPr>
            <w:pStyle w:val="9E7CDFFB0E754B9094F6CBFA6DE247A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92A721DFBE45F8971E69F5B6C897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09FCD5-346E-4B3F-B136-EB4ECFF619A2}"/>
      </w:docPartPr>
      <w:docPartBody>
        <w:p w:rsidR="00000000" w:rsidRDefault="00000000">
          <w:pPr>
            <w:pStyle w:val="4B92A721DFBE45F8971E69F5B6C8975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0990288E8874D41B981F9F7A6916E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B22E1-8FEA-4666-BD64-DA54A1F66083}"/>
      </w:docPartPr>
      <w:docPartBody>
        <w:p w:rsidR="00000000" w:rsidRDefault="00000000">
          <w:pPr>
            <w:pStyle w:val="50990288E8874D41B981F9F7A6916EF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10E5D4FC57142D28EE0F9C28D3483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41C3A6D-8CA0-4631-8D77-B85C3A5CBFEF}"/>
      </w:docPartPr>
      <w:docPartBody>
        <w:p w:rsidR="00000000" w:rsidRDefault="00000000">
          <w:pPr>
            <w:pStyle w:val="810E5D4FC57142D28EE0F9C28D34831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1467D1A9E944FEA991D85A6B1D911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E503C7-C402-4744-B4A2-8F0733C3E329}"/>
      </w:docPartPr>
      <w:docPartBody>
        <w:p w:rsidR="00000000" w:rsidRDefault="00000000">
          <w:pPr>
            <w:pStyle w:val="01467D1A9E944FEA991D85A6B1D911D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5AB4ED021564EE1BDEC2C8B1A9EED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208B32-4C67-4FD7-B8FC-26EF10CD1DB0}"/>
      </w:docPartPr>
      <w:docPartBody>
        <w:p w:rsidR="00000000" w:rsidRDefault="00000000">
          <w:pPr>
            <w:pStyle w:val="E5AB4ED021564EE1BDEC2C8B1A9EEDA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CD9F3AA1DC84272A61C935AEE82BA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1A50A1-258A-4BA3-B13A-E09C26964FFF}"/>
      </w:docPartPr>
      <w:docPartBody>
        <w:p w:rsidR="00000000" w:rsidRDefault="00000000">
          <w:pPr>
            <w:pStyle w:val="9CD9F3AA1DC84272A61C935AEE82BAB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A194C05294404D83D08EE190773B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5AF049-527B-4BA3-97B1-EC8974080B65}"/>
      </w:docPartPr>
      <w:docPartBody>
        <w:p w:rsidR="00000000" w:rsidRDefault="00000000">
          <w:pPr>
            <w:pStyle w:val="08A194C05294404D83D08EE190773B4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3F23BD9A73446DFA9B3A49215CA9B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4CE91A-7667-40F7-88EB-C01B66B80C40}"/>
      </w:docPartPr>
      <w:docPartBody>
        <w:p w:rsidR="00000000" w:rsidRDefault="00000000">
          <w:pPr>
            <w:pStyle w:val="63F23BD9A73446DFA9B3A49215CA9BE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970F4A420E84ED6B4A2473281804C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3FB256-7A00-4D64-9385-DD52E65E4C5A}"/>
      </w:docPartPr>
      <w:docPartBody>
        <w:p w:rsidR="00000000" w:rsidRDefault="00000000">
          <w:pPr>
            <w:pStyle w:val="1970F4A420E84ED6B4A2473281804CE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E0D383DCA1E412F81D934E564EFC0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4BD42F-56E7-4020-97CC-CB83151D13F9}"/>
      </w:docPartPr>
      <w:docPartBody>
        <w:p w:rsidR="00000000" w:rsidRDefault="00000000">
          <w:pPr>
            <w:pStyle w:val="3E0D383DCA1E412F81D934E564EFC08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E22CF98ED2408D91DADD1E0C17A58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703A40F-0FBE-41C5-AFC7-B30E0FC56E67}"/>
      </w:docPartPr>
      <w:docPartBody>
        <w:p w:rsidR="00000000" w:rsidRDefault="00000000">
          <w:pPr>
            <w:pStyle w:val="C0E22CF98ED2408D91DADD1E0C17A58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DA9DB1765D4C4ABFADF8C077E97D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BBC338-349F-4FF0-9554-534853147FEC}"/>
      </w:docPartPr>
      <w:docPartBody>
        <w:p w:rsidR="00000000" w:rsidRDefault="00000000">
          <w:pPr>
            <w:pStyle w:val="FCDA9DB1765D4C4ABFADF8C077E97DA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83AD2BE1C1E4797829FEB81B4A89E0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4C5048-9F6A-4DCF-8B62-612A0FED3A41}"/>
      </w:docPartPr>
      <w:docPartBody>
        <w:p w:rsidR="00000000" w:rsidRDefault="00000000">
          <w:pPr>
            <w:pStyle w:val="E83AD2BE1C1E4797829FEB81B4A89E0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6D39AD0BEE94F1E9FBC871A1828E2A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B5E3A2-7966-4E83-864D-2E931899B928}"/>
      </w:docPartPr>
      <w:docPartBody>
        <w:p w:rsidR="00000000" w:rsidRDefault="00000000">
          <w:pPr>
            <w:pStyle w:val="A6D39AD0BEE94F1E9FBC871A1828E2A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494DAC46D8C4772B75FC7B3F413C8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DD2FD4-27AB-4637-98E9-C5D7A788ECD7}"/>
      </w:docPartPr>
      <w:docPartBody>
        <w:p w:rsidR="00000000" w:rsidRDefault="00000000">
          <w:pPr>
            <w:pStyle w:val="5494DAC46D8C4772B75FC7B3F413C80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82826F6605447E8A018FA87D207E0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FB7233-07AA-49E6-BCB8-B0DF2B9506E7}"/>
      </w:docPartPr>
      <w:docPartBody>
        <w:p w:rsidR="00000000" w:rsidRDefault="00000000">
          <w:pPr>
            <w:pStyle w:val="282826F6605447E8A018FA87D207E0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4DE78652D0D4A58B78F51B10B5D8C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47C107-DD11-462D-BBA6-A0D9C2937D81}"/>
      </w:docPartPr>
      <w:docPartBody>
        <w:p w:rsidR="00000000" w:rsidRDefault="00000000">
          <w:pPr>
            <w:pStyle w:val="34DE78652D0D4A58B78F51B10B5D8C2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61BDC49F054223967A5908DADDEB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7942C0-C59D-49C2-9E90-FFF70FF85AC7}"/>
      </w:docPartPr>
      <w:docPartBody>
        <w:p w:rsidR="00000000" w:rsidRDefault="00000000">
          <w:pPr>
            <w:pStyle w:val="1761BDC49F054223967A5908DADDEB6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E7F7039131471B90C4897EA77C461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FD9229-BBBC-470F-8D69-4876A43B1C5F}"/>
      </w:docPartPr>
      <w:docPartBody>
        <w:p w:rsidR="00000000" w:rsidRDefault="00000000">
          <w:pPr>
            <w:pStyle w:val="D5E7F7039131471B90C4897EA77C461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50361681F5E4CA3AB9CFE31C3E3C1D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ED57DD1-30A6-4E04-A012-99D60DB83F12}"/>
      </w:docPartPr>
      <w:docPartBody>
        <w:p w:rsidR="00000000" w:rsidRDefault="00000000">
          <w:pPr>
            <w:pStyle w:val="C50361681F5E4CA3AB9CFE31C3E3C1D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50DA8AAF6B426CB04F210448AFCD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621656-7476-4017-96E4-841B1034E1EA}"/>
      </w:docPartPr>
      <w:docPartBody>
        <w:p w:rsidR="00000000" w:rsidRDefault="00000000">
          <w:pPr>
            <w:pStyle w:val="6150DA8AAF6B426CB04F210448AFCDC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6F45D731A4407A9FC098759F31B2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F254B1-A7C8-403B-8ECE-DAA8DC90D75A}"/>
      </w:docPartPr>
      <w:docPartBody>
        <w:p w:rsidR="00000000" w:rsidRDefault="00000000">
          <w:pPr>
            <w:pStyle w:val="AF6F45D731A4407A9FC098759F31B25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65DC02F91A4CF5883995D309CB0A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BA6A65-B51B-4D82-ADFD-BC51131949B5}"/>
      </w:docPartPr>
      <w:docPartBody>
        <w:p w:rsidR="00000000" w:rsidRDefault="00000000">
          <w:pPr>
            <w:pStyle w:val="5D65DC02F91A4CF5883995D309CB0A2E"/>
          </w:pPr>
          <w:r w:rsidRPr="000B0929">
            <w:rPr>
              <w:rStyle w:val="a3"/>
            </w:rPr>
            <w:t>ア</w:t>
          </w:r>
          <w:r w:rsidRPr="000B0929">
            <w:rPr>
              <w:rStyle w:val="a3"/>
            </w:rPr>
            <w:t>イテムを選択してください。</w:t>
          </w:r>
        </w:p>
      </w:docPartBody>
    </w:docPart>
    <w:docPart>
      <w:docPartPr>
        <w:name w:val="3BF69A82ABD34758ACF6B0AC95951A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08EBDAE-D449-47AC-B768-6D517E0E587D}"/>
      </w:docPartPr>
      <w:docPartBody>
        <w:p w:rsidR="00000000" w:rsidRDefault="00000000">
          <w:pPr>
            <w:pStyle w:val="3BF69A82ABD34758ACF6B0AC95951A1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C9E45D3F87D4D7CB6278A06D328C0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24D93C-EA4B-4F00-B6C1-9836CB3FE6AC}"/>
      </w:docPartPr>
      <w:docPartBody>
        <w:p w:rsidR="00000000" w:rsidRDefault="00000000">
          <w:pPr>
            <w:pStyle w:val="0C9E45D3F87D4D7CB6278A06D328C0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8CBDD37952749F9A8987D81846A802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02E250-0F76-4F86-8C71-4AD686E58D4C}"/>
      </w:docPartPr>
      <w:docPartBody>
        <w:p w:rsidR="00000000" w:rsidRDefault="00000000">
          <w:pPr>
            <w:pStyle w:val="48CBDD37952749F9A8987D81846A802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E0E259A71DA4A8E872FB441E76AE02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E82FB0-9AA1-4F3D-9695-5DAA3F3E6888}"/>
      </w:docPartPr>
      <w:docPartBody>
        <w:p w:rsidR="00000000" w:rsidRDefault="00000000">
          <w:pPr>
            <w:pStyle w:val="BE0E259A71DA4A8E872FB441E76AE02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492C927A880467586F429DD665BE7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33F40D-A2A3-4B35-B8E6-D5860671C516}"/>
      </w:docPartPr>
      <w:docPartBody>
        <w:p w:rsidR="00000000" w:rsidRDefault="00000000">
          <w:pPr>
            <w:pStyle w:val="F492C927A880467586F429DD665BE75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0F686944A204D17A1ED69F30FBC1D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A8C50F-CED7-4C0A-A589-B755183C726A}"/>
      </w:docPartPr>
      <w:docPartBody>
        <w:p w:rsidR="00000000" w:rsidRDefault="00000000">
          <w:pPr>
            <w:pStyle w:val="50F686944A204D17A1ED69F30FBC1DC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82BE96B2F6441C7A7A050CB9B732F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C303CB-DAF6-4AB2-AA8C-0A87FE1EFB6C}"/>
      </w:docPartPr>
      <w:docPartBody>
        <w:p w:rsidR="00000000" w:rsidRDefault="00000000">
          <w:pPr>
            <w:pStyle w:val="182BE96B2F6441C7A7A050CB9B732F5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474467BD89E44FE81BB1E7AA4CD714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E3CB40-AC53-4DAA-9203-97FA57F728A2}"/>
      </w:docPartPr>
      <w:docPartBody>
        <w:p w:rsidR="00000000" w:rsidRDefault="00000000">
          <w:pPr>
            <w:pStyle w:val="F474467BD89E44FE81BB1E7AA4CD714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86426E5C46242A1A3C0C27C919E9B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0219E4E-0491-4954-814B-5AB9AF821382}"/>
      </w:docPartPr>
      <w:docPartBody>
        <w:p w:rsidR="00000000" w:rsidRDefault="00000000">
          <w:pPr>
            <w:pStyle w:val="686426E5C46242A1A3C0C27C919E9BB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F8FE58BA5024DDEBA64466AAB2BEB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423828-13C9-4D8D-A55E-8C79452B5FBE}"/>
      </w:docPartPr>
      <w:docPartBody>
        <w:p w:rsidR="00000000" w:rsidRDefault="00000000">
          <w:pPr>
            <w:pStyle w:val="EF8FE58BA5024DDEBA64466AAB2BEB2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208D0500C449D58D431D2F1B892A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FBF6E4C-0101-44A9-99F1-80DDBF8A9432}"/>
      </w:docPartPr>
      <w:docPartBody>
        <w:p w:rsidR="00000000" w:rsidRDefault="00000000">
          <w:pPr>
            <w:pStyle w:val="38208D0500C449D58D431D2F1B892A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8323AE4EA8A42A5902108C7720EF64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7347717-CE50-4B1E-8EA2-927F495C307A}"/>
      </w:docPartPr>
      <w:docPartBody>
        <w:p w:rsidR="00000000" w:rsidRDefault="00000000">
          <w:pPr>
            <w:pStyle w:val="68323AE4EA8A42A5902108C7720EF64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30F143D5754F629FACAF36048DD2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EFF94F6-2225-4D61-B84D-3B96E53605F2}"/>
      </w:docPartPr>
      <w:docPartBody>
        <w:p w:rsidR="00000000" w:rsidRDefault="00000000">
          <w:pPr>
            <w:pStyle w:val="5C30F143D5754F629FACAF36048DD22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335ABEA8A7640A3B984F767BCD412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A7DC0A5-A86A-4C5B-9230-D1F11E1254DC}"/>
      </w:docPartPr>
      <w:docPartBody>
        <w:p w:rsidR="00000000" w:rsidRDefault="00000000">
          <w:pPr>
            <w:pStyle w:val="5335ABEA8A7640A3B984F767BCD4123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9FC10C1FCF441581E62760B1EF73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8E00058-7B46-46FE-A695-652D672DE112}"/>
      </w:docPartPr>
      <w:docPartBody>
        <w:p w:rsidR="00000000" w:rsidRDefault="00000000">
          <w:pPr>
            <w:pStyle w:val="479FC10C1FCF441581E62760B1EF730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CC64717A4FF469883321F1D74ED6D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80843E-D177-4791-874F-C300D27EA3BB}"/>
      </w:docPartPr>
      <w:docPartBody>
        <w:p w:rsidR="00000000" w:rsidRDefault="00000000">
          <w:pPr>
            <w:pStyle w:val="6CC64717A4FF469883321F1D74ED6DE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6D67BBCB35F4AA7B996005FB7DA1C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662832-DACF-4A28-B6FB-62CD6F3137EE}"/>
      </w:docPartPr>
      <w:docPartBody>
        <w:p w:rsidR="00000000" w:rsidRDefault="00000000">
          <w:pPr>
            <w:pStyle w:val="56D67BBCB35F4AA7B996005FB7DA1CC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FD6091CCD74DB0A74FD46FD9F4D4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2C2B91-5543-47B2-9151-73F2B7B2F6BF}"/>
      </w:docPartPr>
      <w:docPartBody>
        <w:p w:rsidR="00000000" w:rsidRDefault="00000000">
          <w:pPr>
            <w:pStyle w:val="36FD6091CCD74DB0A74FD46FD9F4D41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F40D7DFE264D81B117890BC9DC6A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6EDEC9-7CAF-477C-AEE3-52FC034A1D83}"/>
      </w:docPartPr>
      <w:docPartBody>
        <w:p w:rsidR="00000000" w:rsidRDefault="00000000">
          <w:pPr>
            <w:pStyle w:val="DBF40D7DFE264D81B117890BC9DC6A2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3DAF6FA3BFC4E399BC4EDFB532CBD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939A16-19BC-43A6-B113-3E4E806C51B3}"/>
      </w:docPartPr>
      <w:docPartBody>
        <w:p w:rsidR="00000000" w:rsidRDefault="00000000">
          <w:pPr>
            <w:pStyle w:val="93DAF6FA3BFC4E399BC4EDFB532CBDA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33F3715A8B42E9B91A2EBC9F1EB0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ABB0AC-03FC-44D7-9C2A-58F49F02340B}"/>
      </w:docPartPr>
      <w:docPartBody>
        <w:p w:rsidR="00000000" w:rsidRDefault="00000000">
          <w:pPr>
            <w:pStyle w:val="5233F3715A8B42E9B91A2EBC9F1EB0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4FC88A57A784341A61F144B7D1415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EAE08A-8C09-489B-8010-5D26DF402C99}"/>
      </w:docPartPr>
      <w:docPartBody>
        <w:p w:rsidR="00000000" w:rsidRDefault="00000000">
          <w:pPr>
            <w:pStyle w:val="D4FC88A57A784341A61F144B7D14155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4425767FB3A4CCC837FD6318C05B3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A5E0DE-5905-4A2C-8E56-383C78CD1A14}"/>
      </w:docPartPr>
      <w:docPartBody>
        <w:p w:rsidR="00000000" w:rsidRDefault="00000000">
          <w:pPr>
            <w:pStyle w:val="14425767FB3A4CCC837FD6318C05B3C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E357CE509DA438BB5DD94A67337B8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3FC62A-8A08-43A0-A87C-03E5E266733C}"/>
      </w:docPartPr>
      <w:docPartBody>
        <w:p w:rsidR="00000000" w:rsidRDefault="00000000">
          <w:pPr>
            <w:pStyle w:val="8E357CE509DA438BB5DD94A67337B8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8E606860C44E38852B55CC9F332B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FEDF9EA-E7E6-46F3-92D0-B0F1A3C4F649}"/>
      </w:docPartPr>
      <w:docPartBody>
        <w:p w:rsidR="00000000" w:rsidRDefault="00000000">
          <w:pPr>
            <w:pStyle w:val="4A8E606860C44E38852B55CC9F332B1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EE583482B5D4BC8A9F9AB13892F8F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FC5E06F-1D68-46A8-A79F-02A18866D910}"/>
      </w:docPartPr>
      <w:docPartBody>
        <w:p w:rsidR="00000000" w:rsidRDefault="00000000">
          <w:pPr>
            <w:pStyle w:val="2EE583482B5D4BC8A9F9AB13892F8F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C3D23159E0E4F509574DF32CC261E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3D49E2-259D-4997-86AB-6E37FA0B07FC}"/>
      </w:docPartPr>
      <w:docPartBody>
        <w:p w:rsidR="00000000" w:rsidRDefault="00000000">
          <w:pPr>
            <w:pStyle w:val="CC3D23159E0E4F509574DF32CC261E6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1ECFBD20F4A46B7AB492D612CAE15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2FD0E4-0CCA-4705-8733-78526AB421DC}"/>
      </w:docPartPr>
      <w:docPartBody>
        <w:p w:rsidR="00000000" w:rsidRDefault="00000000">
          <w:pPr>
            <w:pStyle w:val="01ECFBD20F4A46B7AB492D612CAE155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4D72F0665574BC98450D9E9CF38EA6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C68A78-8E45-472E-A036-25F8152C23A0}"/>
      </w:docPartPr>
      <w:docPartBody>
        <w:p w:rsidR="00000000" w:rsidRDefault="00000000">
          <w:pPr>
            <w:pStyle w:val="C4D72F0665574BC98450D9E9CF38EA6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25AC2ACEDB54A2BB3E2547FB1BADE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A72C4C-04DF-464D-857F-9FB6552E9A61}"/>
      </w:docPartPr>
      <w:docPartBody>
        <w:p w:rsidR="00000000" w:rsidRDefault="00000000">
          <w:pPr>
            <w:pStyle w:val="325AC2ACEDB54A2BB3E2547FB1BADE6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6584DAB45A147D68E1572D922E7AA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343CB4-26BD-41A3-A2AB-678B3D6869ED}"/>
      </w:docPartPr>
      <w:docPartBody>
        <w:p w:rsidR="00000000" w:rsidRDefault="00000000">
          <w:pPr>
            <w:pStyle w:val="C6584DAB45A147D68E1572D922E7AA5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5DAE66BF264726B474058F0394AD8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4EABB1-AEEE-4366-A929-380E2B5618BB}"/>
      </w:docPartPr>
      <w:docPartBody>
        <w:p w:rsidR="00000000" w:rsidRDefault="00000000">
          <w:pPr>
            <w:pStyle w:val="735DAE66BF264726B474058F0394AD8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3978ACAAFD8407EB1EB38EA8FB35F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9CEFBC-21F7-4848-A882-3CFC9ADE7B4D}"/>
      </w:docPartPr>
      <w:docPartBody>
        <w:p w:rsidR="00000000" w:rsidRDefault="00000000">
          <w:pPr>
            <w:pStyle w:val="03978ACAAFD8407EB1EB38EA8FB35FE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2886CB668647AC95EDED6AB117DBC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CFB70B-9390-40B5-B482-974134073B8E}"/>
      </w:docPartPr>
      <w:docPartBody>
        <w:p w:rsidR="00000000" w:rsidRDefault="00000000">
          <w:pPr>
            <w:pStyle w:val="B72886CB668647AC95EDED6AB117DBC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26D1113968E467DA3E7AC27A2B276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0D17D3B-1E19-48B9-AD22-3724339FD09B}"/>
      </w:docPartPr>
      <w:docPartBody>
        <w:p w:rsidR="00000000" w:rsidRDefault="00000000">
          <w:pPr>
            <w:pStyle w:val="C26D1113968E467DA3E7AC27A2B2765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AE4F09F146E467EAC93A478E14F8B8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7045A1E-0677-4360-B79A-5559542D9A32}"/>
      </w:docPartPr>
      <w:docPartBody>
        <w:p w:rsidR="00000000" w:rsidRDefault="00000000">
          <w:pPr>
            <w:pStyle w:val="8AE4F09F146E467EAC93A478E14F8B8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5FB3D19027943009436F8D7D7F0E3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EE9561C-B6D4-4AF7-915F-4A6A9F29C5D5}"/>
      </w:docPartPr>
      <w:docPartBody>
        <w:p w:rsidR="00000000" w:rsidRDefault="00000000">
          <w:pPr>
            <w:pStyle w:val="E5FB3D19027943009436F8D7D7F0E35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F10DE97994340EB8A3D8714119D98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814949-8FB3-40D1-9176-25FFED5D00C0}"/>
      </w:docPartPr>
      <w:docPartBody>
        <w:p w:rsidR="00000000" w:rsidRDefault="00000000">
          <w:pPr>
            <w:pStyle w:val="1F10DE97994340EB8A3D8714119D98E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FBF35F3079D4C00AD2E4330F8625C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00B01E-CF91-4699-BAF6-A847DC4E4C3F}"/>
      </w:docPartPr>
      <w:docPartBody>
        <w:p w:rsidR="00000000" w:rsidRDefault="00000000">
          <w:pPr>
            <w:pStyle w:val="6FBF35F3079D4C00AD2E4330F8625CC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91ED601238347A58347B2BBE94B183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225235-5F26-4DBE-B59D-F5F3BBE94D00}"/>
      </w:docPartPr>
      <w:docPartBody>
        <w:p w:rsidR="00000000" w:rsidRDefault="00000000">
          <w:pPr>
            <w:pStyle w:val="F91ED601238347A58347B2BBE94B183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15BB4E639A645EC9A2A83CD69B450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F3CFFBD-EBD1-4BF5-B177-30ED53254546}"/>
      </w:docPartPr>
      <w:docPartBody>
        <w:p w:rsidR="00000000" w:rsidRDefault="00000000">
          <w:pPr>
            <w:pStyle w:val="015BB4E639A645EC9A2A83CD69B450C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81963E8C7A647B78D46D765F44304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FB328F-1E34-46E0-B9B3-3692F067D38D}"/>
      </w:docPartPr>
      <w:docPartBody>
        <w:p w:rsidR="00000000" w:rsidRDefault="00000000">
          <w:pPr>
            <w:pStyle w:val="B81963E8C7A647B78D46D765F443045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2B579302B74154A8CC8B6C1F31A7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964BEA-7EB0-4C61-9E0B-6116CF0D9CDE}"/>
      </w:docPartPr>
      <w:docPartBody>
        <w:p w:rsidR="00000000" w:rsidRDefault="00000000">
          <w:pPr>
            <w:pStyle w:val="FC2B579302B74154A8CC8B6C1F31A79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85937AFDA43431B9EE8C63488651A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DA6F8D-57C6-44B6-A6C3-8D63FDF20B09}"/>
      </w:docPartPr>
      <w:docPartBody>
        <w:p w:rsidR="00000000" w:rsidRDefault="00000000">
          <w:pPr>
            <w:pStyle w:val="685937AFDA43431B9EE8C63488651AE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79FCEF13C4B4B2E86D932C699C401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73F039-DADF-4FCA-9F5D-EE6334E912E9}"/>
      </w:docPartPr>
      <w:docPartBody>
        <w:p w:rsidR="00000000" w:rsidRDefault="00000000">
          <w:pPr>
            <w:pStyle w:val="979FCEF13C4B4B2E86D932C699C4019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19F66B88E2044059D4AD055C3B0E7F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476A6C-D38C-4F48-AF06-E921E5C443C9}"/>
      </w:docPartPr>
      <w:docPartBody>
        <w:p w:rsidR="00000000" w:rsidRDefault="00000000">
          <w:pPr>
            <w:pStyle w:val="219F66B88E2044059D4AD055C3B0E7F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7300FB891449C4A54FDFA0ECCC02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D21F21-B626-4DB4-BC53-11D94558A277}"/>
      </w:docPartPr>
      <w:docPartBody>
        <w:p w:rsidR="00000000" w:rsidRDefault="00000000">
          <w:pPr>
            <w:pStyle w:val="727300FB891449C4A54FDFA0ECCC02D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6DDC7AA6FDA40F291EF05CCD57025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80AB29-39E0-47A2-81DC-451A923F1C43}"/>
      </w:docPartPr>
      <w:docPartBody>
        <w:p w:rsidR="00000000" w:rsidRDefault="00000000">
          <w:pPr>
            <w:pStyle w:val="B6DDC7AA6FDA40F291EF05CCD57025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7EE93227CEB48298276850941B413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1EFCDB-4862-401A-9489-8FF7BE846F42}"/>
      </w:docPartPr>
      <w:docPartBody>
        <w:p w:rsidR="00000000" w:rsidRDefault="00000000">
          <w:pPr>
            <w:pStyle w:val="77EE93227CEB48298276850941B4130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02EC3EBCB74F7EA5AF7DCA36FA92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A081EF-2254-4A63-AE18-A33709FDEBD8}"/>
      </w:docPartPr>
      <w:docPartBody>
        <w:p w:rsidR="00000000" w:rsidRDefault="00000000">
          <w:pPr>
            <w:pStyle w:val="0502EC3EBCB74F7EA5AF7DCA36FA92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3E9612C5DC44DF798DC7564B0B675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8E8D76-1E6D-450B-B289-3F8D0B4A2C61}"/>
      </w:docPartPr>
      <w:docPartBody>
        <w:p w:rsidR="00000000" w:rsidRDefault="00000000">
          <w:pPr>
            <w:pStyle w:val="53E9612C5DC44DF798DC7564B0B675E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AFD6FF2D8914C0F9EA53D7314F499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BE7BB2-3577-4985-A4CE-0AE271E3E37F}"/>
      </w:docPartPr>
      <w:docPartBody>
        <w:p w:rsidR="00000000" w:rsidRDefault="00000000">
          <w:pPr>
            <w:pStyle w:val="BAFD6FF2D8914C0F9EA53D7314F499F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87F2B8B83734739863D61E172A517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D61282-51E9-4575-AE83-4E9D957E546E}"/>
      </w:docPartPr>
      <w:docPartBody>
        <w:p w:rsidR="00000000" w:rsidRDefault="00000000">
          <w:pPr>
            <w:pStyle w:val="E87F2B8B83734739863D61E172A5178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8CC0CC078E44F0991925E13B415E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918E0F-70A3-4FD6-BE57-43E06CE7A874}"/>
      </w:docPartPr>
      <w:docPartBody>
        <w:p w:rsidR="00000000" w:rsidRDefault="00000000">
          <w:pPr>
            <w:pStyle w:val="AC8CC0CC078E44F0991925E13B415E5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1EDEE90E9A8495BA2C290C79C49E6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5447EC-AC7F-42B8-920A-B8D9E338ED6B}"/>
      </w:docPartPr>
      <w:docPartBody>
        <w:p w:rsidR="00000000" w:rsidRDefault="00000000">
          <w:pPr>
            <w:pStyle w:val="D1EDEE90E9A8495BA2C290C79C49E6E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A8D44F0462344898B1B4BA9A6C7A7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E8A52B-A210-45B4-91B4-C465DEE054D8}"/>
      </w:docPartPr>
      <w:docPartBody>
        <w:p w:rsidR="00000000" w:rsidRDefault="00000000">
          <w:pPr>
            <w:pStyle w:val="AA8D44F0462344898B1B4BA9A6C7A7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09EA2234A24CDABB6A4ECF9A0300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50321D2-4B78-4CC5-A343-3B3BBB45A026}"/>
      </w:docPartPr>
      <w:docPartBody>
        <w:p w:rsidR="00000000" w:rsidRDefault="00000000">
          <w:pPr>
            <w:pStyle w:val="B209EA2234A24CDABB6A4ECF9A0300C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4BD934B689485B9C836431BCF209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9CF9E9-476B-4BB0-8E4F-58106351EBBA}"/>
      </w:docPartPr>
      <w:docPartBody>
        <w:p w:rsidR="00000000" w:rsidRDefault="00000000">
          <w:pPr>
            <w:pStyle w:val="334BD934B689485B9C836431BCF2098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2F055400E624C9CA54701A6FD5347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351596-7BBA-49C9-B0C7-C00059EB520D}"/>
      </w:docPartPr>
      <w:docPartBody>
        <w:p w:rsidR="00000000" w:rsidRDefault="00000000">
          <w:pPr>
            <w:pStyle w:val="22F055400E624C9CA54701A6FD5347C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C294E226AB44938B4CDB6D53841D0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E6E94E-EE6D-4CE2-8223-05A4DD223016}"/>
      </w:docPartPr>
      <w:docPartBody>
        <w:p w:rsidR="00000000" w:rsidRDefault="00000000">
          <w:pPr>
            <w:pStyle w:val="9C294E226AB44938B4CDB6D53841D02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DE6CF5B4DD04E1D9B88C9652EAEEB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692F21-8022-4859-A83A-97B436E94DBC}"/>
      </w:docPartPr>
      <w:docPartBody>
        <w:p w:rsidR="00000000" w:rsidRDefault="00000000">
          <w:pPr>
            <w:pStyle w:val="9DE6CF5B4DD04E1D9B88C9652EAEEB8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52F4E3FCEAE46F3B9EB6ED3AD5413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14A8FE-FA14-4CAF-9640-6ED56F71F97E}"/>
      </w:docPartPr>
      <w:docPartBody>
        <w:p w:rsidR="00000000" w:rsidRDefault="00000000">
          <w:pPr>
            <w:pStyle w:val="452F4E3FCEAE46F3B9EB6ED3AD5413A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30DC56206E44D3FB49A194493FBC5E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07A50E-211F-46F0-B775-31AF7656DE85}"/>
      </w:docPartPr>
      <w:docPartBody>
        <w:p w:rsidR="00000000" w:rsidRDefault="00000000">
          <w:pPr>
            <w:pStyle w:val="A30DC56206E44D3FB49A194493FBC5E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E1F0E01F6C943D298E2448379ACE5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4D4713-FA24-4243-9D9C-52E143E781C8}"/>
      </w:docPartPr>
      <w:docPartBody>
        <w:p w:rsidR="00000000" w:rsidRDefault="00000000">
          <w:pPr>
            <w:pStyle w:val="1E1F0E01F6C943D298E2448379ACE58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1EC9846D534CC9B4F3525343ECF2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8F2DDE-56CF-48AF-9BF8-D858ECC7485F}"/>
      </w:docPartPr>
      <w:docPartBody>
        <w:p w:rsidR="00000000" w:rsidRDefault="00000000">
          <w:pPr>
            <w:pStyle w:val="CF1EC9846D534CC9B4F3525343ECF26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F5BF56A9864723B387C3915C11F6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97E156E-0E9A-4F7A-9E1C-CE777F15C18B}"/>
      </w:docPartPr>
      <w:docPartBody>
        <w:p w:rsidR="00000000" w:rsidRDefault="00000000">
          <w:pPr>
            <w:pStyle w:val="24F5BF56A9864723B387C3915C11F69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2D1A2AE0E62445C8AD7963D034A34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12C6AA-4E4C-4CBE-AB46-6B1E46142826}"/>
      </w:docPartPr>
      <w:docPartBody>
        <w:p w:rsidR="00000000" w:rsidRDefault="00000000">
          <w:pPr>
            <w:pStyle w:val="92D1A2AE0E62445C8AD7963D034A345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0B37495494450E9B93094C604CB7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0D699D-0BD8-4A9C-AFA7-F13D5865FD55}"/>
      </w:docPartPr>
      <w:docPartBody>
        <w:p w:rsidR="00000000" w:rsidRDefault="00000000">
          <w:pPr>
            <w:pStyle w:val="470B37495494450E9B93094C604CB78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D42DD686B24FF295E4F4DDDEB042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C2524C-4AB8-438A-BCAB-B0BE0A548182}"/>
      </w:docPartPr>
      <w:docPartBody>
        <w:p w:rsidR="00000000" w:rsidRDefault="00000000">
          <w:pPr>
            <w:pStyle w:val="B1D42DD686B24FF295E4F4DDDEB042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D4AB7F022BA4F7E98D9673432620B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60F982-15E1-4EB3-BE50-F9E2911C3B9E}"/>
      </w:docPartPr>
      <w:docPartBody>
        <w:p w:rsidR="00000000" w:rsidRDefault="00000000">
          <w:pPr>
            <w:pStyle w:val="3D4AB7F022BA4F7E98D9673432620B9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AB65FE4318D4434AB56CFFF2D39A8C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825829-8BF2-43A0-883B-8F3573B749F0}"/>
      </w:docPartPr>
      <w:docPartBody>
        <w:p w:rsidR="00000000" w:rsidRDefault="00000000">
          <w:pPr>
            <w:pStyle w:val="5AB65FE4318D4434AB56CFFF2D39A8C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7CE07D1E77C4E7B9F6822AED72CE7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DB236C-FFC6-403E-A287-06CB6EA07ACE}"/>
      </w:docPartPr>
      <w:docPartBody>
        <w:p w:rsidR="00000000" w:rsidRDefault="00000000">
          <w:pPr>
            <w:pStyle w:val="D7CE07D1E77C4E7B9F6822AED72CE73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F3CAB674834D2B898D4EC852FC43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D0532AF-98E7-4DB9-9368-4C6D11210F63}"/>
      </w:docPartPr>
      <w:docPartBody>
        <w:p w:rsidR="00000000" w:rsidRDefault="00000000">
          <w:pPr>
            <w:pStyle w:val="EBF3CAB674834D2B898D4EC852FC431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ACD2199A8464E21835FE4C89C96A0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6E46EA-16F1-4917-99B9-C67302D5E820}"/>
      </w:docPartPr>
      <w:docPartBody>
        <w:p w:rsidR="00000000" w:rsidRDefault="00000000">
          <w:pPr>
            <w:pStyle w:val="9ACD2199A8464E21835FE4C89C96A09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2D8CE79973482889C61428754410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F961FC-69A4-4DC2-9221-5AD6362D05F4}"/>
      </w:docPartPr>
      <w:docPartBody>
        <w:p w:rsidR="00000000" w:rsidRDefault="00000000">
          <w:pPr>
            <w:pStyle w:val="A22D8CE79973482889C61428754410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ED8C0F9CFBB489FBAB6D8084A4C09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7B573C-126C-4AE0-AA0B-DAFC149F40CC}"/>
      </w:docPartPr>
      <w:docPartBody>
        <w:p w:rsidR="00000000" w:rsidRDefault="00000000">
          <w:pPr>
            <w:pStyle w:val="FED8C0F9CFBB489FBAB6D8084A4C096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6A0603BCA7A471BA050890376C82E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DFA022-EEEA-4AB5-AC09-4096DA13F10F}"/>
      </w:docPartPr>
      <w:docPartBody>
        <w:p w:rsidR="00000000" w:rsidRDefault="00000000">
          <w:pPr>
            <w:pStyle w:val="D6A0603BCA7A471BA050890376C82EB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B9812511DFF43ABB23CCD3A7DB902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F53615-7738-41B9-B235-4B3FF4546847}"/>
      </w:docPartPr>
      <w:docPartBody>
        <w:p w:rsidR="00000000" w:rsidRDefault="00000000">
          <w:pPr>
            <w:pStyle w:val="7B9812511DFF43ABB23CCD3A7DB9029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53A92F824345EF8D313C998A7393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5926B6-870A-4B24-A6BE-7F7F4CBB54A6}"/>
      </w:docPartPr>
      <w:docPartBody>
        <w:p w:rsidR="00000000" w:rsidRDefault="00000000">
          <w:pPr>
            <w:pStyle w:val="E153A92F824345EF8D313C998A73934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F8AFB3D140D4C23939161EBDB951F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467B5E-CB42-4E4D-B182-7D6874308B0F}"/>
      </w:docPartPr>
      <w:docPartBody>
        <w:p w:rsidR="00000000" w:rsidRDefault="00000000">
          <w:pPr>
            <w:pStyle w:val="DF8AFB3D140D4C23939161EBDB951F4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7B8E41363644428F42C0D4086BD0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8E4BA3-2104-4223-A76A-0A538FA06999}"/>
      </w:docPartPr>
      <w:docPartBody>
        <w:p w:rsidR="00000000" w:rsidRDefault="00000000">
          <w:pPr>
            <w:pStyle w:val="B77B8E41363644428F42C0D4086BD08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ABE01DE9B784340B754AACA3C07CE9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585A4E-6C0E-482E-A1B0-3F05BF6488FD}"/>
      </w:docPartPr>
      <w:docPartBody>
        <w:p w:rsidR="00000000" w:rsidRDefault="00000000">
          <w:pPr>
            <w:pStyle w:val="9ABE01DE9B784340B754AACA3C07CE9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B943DE597264B1B94293034C71B0F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872C47-1697-4AF8-958F-4B7654127F72}"/>
      </w:docPartPr>
      <w:docPartBody>
        <w:p w:rsidR="00000000" w:rsidRDefault="00000000">
          <w:pPr>
            <w:pStyle w:val="6B943DE597264B1B94293034C71B0FD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634A115DD574056926D7DD0FC0712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371763-643B-47EB-AFDF-4558A96BFBD3}"/>
      </w:docPartPr>
      <w:docPartBody>
        <w:p w:rsidR="00000000" w:rsidRDefault="00000000">
          <w:pPr>
            <w:pStyle w:val="0634A115DD574056926D7DD0FC0712C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6854CF77D164C7FA0EE1948C65CD7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CBC8F0-F237-4553-9454-E45CE030CF2C}"/>
      </w:docPartPr>
      <w:docPartBody>
        <w:p w:rsidR="00000000" w:rsidRDefault="00000000">
          <w:pPr>
            <w:pStyle w:val="46854CF77D164C7FA0EE1948C65CD7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CB5C3552A234FEABAD22F99721DDD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863EF5-350F-4C8B-9349-EB54F0A27B01}"/>
      </w:docPartPr>
      <w:docPartBody>
        <w:p w:rsidR="00000000" w:rsidRDefault="00000000">
          <w:pPr>
            <w:pStyle w:val="8CB5C3552A234FEABAD22F99721DDD0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522BFAC3D74532BD570A60B12E0B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F8316C2-3650-438E-9E39-A8756A540704}"/>
      </w:docPartPr>
      <w:docPartBody>
        <w:p w:rsidR="00000000" w:rsidRDefault="00000000">
          <w:pPr>
            <w:pStyle w:val="38522BFAC3D74532BD570A60B12E0BB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A463961A2514C5A98499644027AC6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E91EF0-9BBD-46F0-AB23-B560F3A160D9}"/>
      </w:docPartPr>
      <w:docPartBody>
        <w:p w:rsidR="00000000" w:rsidRDefault="00000000">
          <w:pPr>
            <w:pStyle w:val="0A463961A2514C5A98499644027AC6E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99A5D07B2E4FBCB01D9E127978743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D51422-3EED-4573-9C1D-73992E59254E}"/>
      </w:docPartPr>
      <w:docPartBody>
        <w:p w:rsidR="00000000" w:rsidRDefault="00000000">
          <w:pPr>
            <w:pStyle w:val="AC99A5D07B2E4FBCB01D9E127978743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0E328DECBF841E98BA0E5426952F9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D7E42F-D198-4DED-8E8B-E8B7B4F3E9EF}"/>
      </w:docPartPr>
      <w:docPartBody>
        <w:p w:rsidR="00000000" w:rsidRDefault="00000000">
          <w:pPr>
            <w:pStyle w:val="20E328DECBF841E98BA0E5426952F9D2"/>
          </w:pPr>
          <w:r w:rsidRPr="000B0929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FD"/>
    <w:rsid w:val="0080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AA74973D9ED424698BD2ED48D69BDA6">
    <w:name w:val="4AA74973D9ED424698BD2ED48D69BDA6"/>
    <w:pPr>
      <w:widowControl w:val="0"/>
      <w:jc w:val="both"/>
    </w:pPr>
  </w:style>
  <w:style w:type="paragraph" w:customStyle="1" w:styleId="735185C1EDCE4E8784A8E16FB759869F">
    <w:name w:val="735185C1EDCE4E8784A8E16FB759869F"/>
    <w:pPr>
      <w:widowControl w:val="0"/>
      <w:jc w:val="both"/>
    </w:pPr>
  </w:style>
  <w:style w:type="paragraph" w:customStyle="1" w:styleId="7ED78DE86AC54BDE888E986C5E088113">
    <w:name w:val="7ED78DE86AC54BDE888E986C5E088113"/>
    <w:pPr>
      <w:widowControl w:val="0"/>
      <w:jc w:val="both"/>
    </w:pPr>
  </w:style>
  <w:style w:type="paragraph" w:customStyle="1" w:styleId="E704935A07534A269E068C595CD5F387">
    <w:name w:val="E704935A07534A269E068C595CD5F387"/>
    <w:pPr>
      <w:widowControl w:val="0"/>
      <w:jc w:val="both"/>
    </w:pPr>
  </w:style>
  <w:style w:type="paragraph" w:customStyle="1" w:styleId="A0E97C54D047421DBD5E469702E240B9">
    <w:name w:val="A0E97C54D047421DBD5E469702E240B9"/>
    <w:pPr>
      <w:widowControl w:val="0"/>
      <w:jc w:val="both"/>
    </w:pPr>
  </w:style>
  <w:style w:type="paragraph" w:customStyle="1" w:styleId="A9925AF25AB7455CB2163B6FD6129850">
    <w:name w:val="A9925AF25AB7455CB2163B6FD6129850"/>
    <w:pPr>
      <w:widowControl w:val="0"/>
      <w:jc w:val="both"/>
    </w:pPr>
  </w:style>
  <w:style w:type="paragraph" w:customStyle="1" w:styleId="F66F4BA32C714D8BAE237F5464A44C81">
    <w:name w:val="F66F4BA32C714D8BAE237F5464A44C81"/>
    <w:pPr>
      <w:widowControl w:val="0"/>
      <w:jc w:val="both"/>
    </w:pPr>
  </w:style>
  <w:style w:type="paragraph" w:customStyle="1" w:styleId="E9BA888C95A9423BBBE94D95319769A4">
    <w:name w:val="E9BA888C95A9423BBBE94D95319769A4"/>
    <w:pPr>
      <w:widowControl w:val="0"/>
      <w:jc w:val="both"/>
    </w:pPr>
  </w:style>
  <w:style w:type="paragraph" w:customStyle="1" w:styleId="7A7EA25C1EC447A38BC4768820D1A265">
    <w:name w:val="7A7EA25C1EC447A38BC4768820D1A265"/>
    <w:pPr>
      <w:widowControl w:val="0"/>
      <w:jc w:val="both"/>
    </w:pPr>
  </w:style>
  <w:style w:type="paragraph" w:customStyle="1" w:styleId="67D528CFBA5D46009C420338144DA5B7">
    <w:name w:val="67D528CFBA5D46009C420338144DA5B7"/>
    <w:pPr>
      <w:widowControl w:val="0"/>
      <w:jc w:val="both"/>
    </w:pPr>
  </w:style>
  <w:style w:type="paragraph" w:customStyle="1" w:styleId="7441C6B8D9294A1087C5B963659D2B92">
    <w:name w:val="7441C6B8D9294A1087C5B963659D2B92"/>
    <w:pPr>
      <w:widowControl w:val="0"/>
      <w:jc w:val="both"/>
    </w:pPr>
  </w:style>
  <w:style w:type="paragraph" w:customStyle="1" w:styleId="16669CC8D64E454C8623A3C43E972006">
    <w:name w:val="16669CC8D64E454C8623A3C43E972006"/>
    <w:pPr>
      <w:widowControl w:val="0"/>
      <w:jc w:val="both"/>
    </w:pPr>
  </w:style>
  <w:style w:type="paragraph" w:customStyle="1" w:styleId="2ACD603524DB468A94FA50018AD8D528">
    <w:name w:val="2ACD603524DB468A94FA50018AD8D528"/>
    <w:pPr>
      <w:widowControl w:val="0"/>
      <w:jc w:val="both"/>
    </w:pPr>
  </w:style>
  <w:style w:type="paragraph" w:customStyle="1" w:styleId="058A7DBD3B01430392D6327804F586C3">
    <w:name w:val="058A7DBD3B01430392D6327804F586C3"/>
    <w:pPr>
      <w:widowControl w:val="0"/>
      <w:jc w:val="both"/>
    </w:pPr>
  </w:style>
  <w:style w:type="paragraph" w:customStyle="1" w:styleId="78035E5412E449C49E892C08CCEA8762">
    <w:name w:val="78035E5412E449C49E892C08CCEA8762"/>
    <w:pPr>
      <w:widowControl w:val="0"/>
      <w:jc w:val="both"/>
    </w:pPr>
  </w:style>
  <w:style w:type="paragraph" w:customStyle="1" w:styleId="2A668CC3794A427B9AA7A98093D52AB8">
    <w:name w:val="2A668CC3794A427B9AA7A98093D52AB8"/>
    <w:pPr>
      <w:widowControl w:val="0"/>
      <w:jc w:val="both"/>
    </w:pPr>
  </w:style>
  <w:style w:type="paragraph" w:customStyle="1" w:styleId="DC07DEC6A7AB4164B7E4CC75F8428C65">
    <w:name w:val="DC07DEC6A7AB4164B7E4CC75F8428C65"/>
    <w:pPr>
      <w:widowControl w:val="0"/>
      <w:jc w:val="both"/>
    </w:pPr>
  </w:style>
  <w:style w:type="paragraph" w:customStyle="1" w:styleId="74B2A2753CE24C9EBD07ECE96C78286D">
    <w:name w:val="74B2A2753CE24C9EBD07ECE96C78286D"/>
    <w:pPr>
      <w:widowControl w:val="0"/>
      <w:jc w:val="both"/>
    </w:pPr>
  </w:style>
  <w:style w:type="paragraph" w:customStyle="1" w:styleId="0A26DDE610D64136973625FE3E9125D0">
    <w:name w:val="0A26DDE610D64136973625FE3E9125D0"/>
    <w:pPr>
      <w:widowControl w:val="0"/>
      <w:jc w:val="both"/>
    </w:pPr>
  </w:style>
  <w:style w:type="paragraph" w:customStyle="1" w:styleId="BD8A3965C81B44E78B470004D86762AB">
    <w:name w:val="BD8A3965C81B44E78B470004D86762AB"/>
    <w:pPr>
      <w:widowControl w:val="0"/>
      <w:jc w:val="both"/>
    </w:pPr>
  </w:style>
  <w:style w:type="paragraph" w:customStyle="1" w:styleId="A01274A516AD435997FF8BCFD8AFD771">
    <w:name w:val="A01274A516AD435997FF8BCFD8AFD771"/>
    <w:pPr>
      <w:widowControl w:val="0"/>
      <w:jc w:val="both"/>
    </w:pPr>
  </w:style>
  <w:style w:type="paragraph" w:customStyle="1" w:styleId="C03A69893D504308A9E7DFF89DA2590E">
    <w:name w:val="C03A69893D504308A9E7DFF89DA2590E"/>
    <w:pPr>
      <w:widowControl w:val="0"/>
      <w:jc w:val="both"/>
    </w:pPr>
  </w:style>
  <w:style w:type="paragraph" w:customStyle="1" w:styleId="FADFCB6D2EDF4C34A07D89847293BA83">
    <w:name w:val="FADFCB6D2EDF4C34A07D89847293BA83"/>
    <w:pPr>
      <w:widowControl w:val="0"/>
      <w:jc w:val="both"/>
    </w:pPr>
  </w:style>
  <w:style w:type="paragraph" w:customStyle="1" w:styleId="2EE66F32A1BC4639BC698D79534206B8">
    <w:name w:val="2EE66F32A1BC4639BC698D79534206B8"/>
    <w:pPr>
      <w:widowControl w:val="0"/>
      <w:jc w:val="both"/>
    </w:pPr>
  </w:style>
  <w:style w:type="paragraph" w:customStyle="1" w:styleId="EAAB92D4800D4084A9EBBFACE7169423">
    <w:name w:val="EAAB92D4800D4084A9EBBFACE7169423"/>
    <w:pPr>
      <w:widowControl w:val="0"/>
      <w:jc w:val="both"/>
    </w:pPr>
  </w:style>
  <w:style w:type="paragraph" w:customStyle="1" w:styleId="AFCCB2EDE9C146BDB688B3B077C29132">
    <w:name w:val="AFCCB2EDE9C146BDB688B3B077C29132"/>
    <w:pPr>
      <w:widowControl w:val="0"/>
      <w:jc w:val="both"/>
    </w:pPr>
  </w:style>
  <w:style w:type="paragraph" w:customStyle="1" w:styleId="A8B557D0D8694AF1BD3D3FB542F7744F">
    <w:name w:val="A8B557D0D8694AF1BD3D3FB542F7744F"/>
    <w:pPr>
      <w:widowControl w:val="0"/>
      <w:jc w:val="both"/>
    </w:pPr>
  </w:style>
  <w:style w:type="paragraph" w:customStyle="1" w:styleId="1329B8D43B364DD08A1D41B5DC40303B">
    <w:name w:val="1329B8D43B364DD08A1D41B5DC40303B"/>
    <w:pPr>
      <w:widowControl w:val="0"/>
      <w:jc w:val="both"/>
    </w:pPr>
  </w:style>
  <w:style w:type="paragraph" w:customStyle="1" w:styleId="70604E08784749408591B3DB320BA594">
    <w:name w:val="70604E08784749408591B3DB320BA594"/>
    <w:pPr>
      <w:widowControl w:val="0"/>
      <w:jc w:val="both"/>
    </w:pPr>
  </w:style>
  <w:style w:type="paragraph" w:customStyle="1" w:styleId="FF392CFF62834414A2C8EC3005F2CE0F">
    <w:name w:val="FF392CFF62834414A2C8EC3005F2CE0F"/>
    <w:pPr>
      <w:widowControl w:val="0"/>
      <w:jc w:val="both"/>
    </w:pPr>
  </w:style>
  <w:style w:type="paragraph" w:customStyle="1" w:styleId="187510E1C1A74EB48BDC9C8485540728">
    <w:name w:val="187510E1C1A74EB48BDC9C8485540728"/>
    <w:pPr>
      <w:widowControl w:val="0"/>
      <w:jc w:val="both"/>
    </w:pPr>
  </w:style>
  <w:style w:type="paragraph" w:customStyle="1" w:styleId="FF43DC5B08844206AB162D986F59CB69">
    <w:name w:val="FF43DC5B08844206AB162D986F59CB69"/>
    <w:pPr>
      <w:widowControl w:val="0"/>
      <w:jc w:val="both"/>
    </w:pPr>
  </w:style>
  <w:style w:type="paragraph" w:customStyle="1" w:styleId="CF2212858D9E4031A7B94B3B654D57BF">
    <w:name w:val="CF2212858D9E4031A7B94B3B654D57BF"/>
    <w:pPr>
      <w:widowControl w:val="0"/>
      <w:jc w:val="both"/>
    </w:pPr>
  </w:style>
  <w:style w:type="paragraph" w:customStyle="1" w:styleId="89D4D002CE0A40288FAADFD0A9DA82ED">
    <w:name w:val="89D4D002CE0A40288FAADFD0A9DA82ED"/>
    <w:pPr>
      <w:widowControl w:val="0"/>
      <w:jc w:val="both"/>
    </w:pPr>
  </w:style>
  <w:style w:type="paragraph" w:customStyle="1" w:styleId="6A94F6F6F3C54F8097F799BC04643066">
    <w:name w:val="6A94F6F6F3C54F8097F799BC04643066"/>
    <w:pPr>
      <w:widowControl w:val="0"/>
      <w:jc w:val="both"/>
    </w:pPr>
  </w:style>
  <w:style w:type="paragraph" w:customStyle="1" w:styleId="36ED32E2A8BD43A2B22B306761AD1B68">
    <w:name w:val="36ED32E2A8BD43A2B22B306761AD1B68"/>
    <w:pPr>
      <w:widowControl w:val="0"/>
      <w:jc w:val="both"/>
    </w:pPr>
  </w:style>
  <w:style w:type="paragraph" w:customStyle="1" w:styleId="728D18E2A427464D96C2EE140981050F">
    <w:name w:val="728D18E2A427464D96C2EE140981050F"/>
    <w:pPr>
      <w:widowControl w:val="0"/>
      <w:jc w:val="both"/>
    </w:pPr>
  </w:style>
  <w:style w:type="paragraph" w:customStyle="1" w:styleId="13AF4709931440818E30642AC558B1BE">
    <w:name w:val="13AF4709931440818E30642AC558B1BE"/>
    <w:pPr>
      <w:widowControl w:val="0"/>
      <w:jc w:val="both"/>
    </w:pPr>
  </w:style>
  <w:style w:type="paragraph" w:customStyle="1" w:styleId="B92E66802E0F493E8B5E7825AD4B036F">
    <w:name w:val="B92E66802E0F493E8B5E7825AD4B036F"/>
    <w:pPr>
      <w:widowControl w:val="0"/>
      <w:jc w:val="both"/>
    </w:pPr>
  </w:style>
  <w:style w:type="paragraph" w:customStyle="1" w:styleId="C879E045B50B4F119B453277D9DCC96A">
    <w:name w:val="C879E045B50B4F119B453277D9DCC96A"/>
    <w:pPr>
      <w:widowControl w:val="0"/>
      <w:jc w:val="both"/>
    </w:pPr>
  </w:style>
  <w:style w:type="paragraph" w:customStyle="1" w:styleId="49A3E2A220C64CD398B9A0E529735807">
    <w:name w:val="49A3E2A220C64CD398B9A0E529735807"/>
    <w:pPr>
      <w:widowControl w:val="0"/>
      <w:jc w:val="both"/>
    </w:pPr>
  </w:style>
  <w:style w:type="paragraph" w:customStyle="1" w:styleId="37EF4C50235B49D3B53D3A1BF5D9CD99">
    <w:name w:val="37EF4C50235B49D3B53D3A1BF5D9CD99"/>
    <w:pPr>
      <w:widowControl w:val="0"/>
      <w:jc w:val="both"/>
    </w:pPr>
  </w:style>
  <w:style w:type="paragraph" w:customStyle="1" w:styleId="A4545D09402D405481602B4C7F4B85E7">
    <w:name w:val="A4545D09402D405481602B4C7F4B85E7"/>
    <w:pPr>
      <w:widowControl w:val="0"/>
      <w:jc w:val="both"/>
    </w:pPr>
  </w:style>
  <w:style w:type="paragraph" w:customStyle="1" w:styleId="E7AF6172FB424D9BB5380016B6568B0F">
    <w:name w:val="E7AF6172FB424D9BB5380016B6568B0F"/>
    <w:pPr>
      <w:widowControl w:val="0"/>
      <w:jc w:val="both"/>
    </w:pPr>
  </w:style>
  <w:style w:type="paragraph" w:customStyle="1" w:styleId="392DEFA327DA40E081104360BF75F759">
    <w:name w:val="392DEFA327DA40E081104360BF75F759"/>
    <w:pPr>
      <w:widowControl w:val="0"/>
      <w:jc w:val="both"/>
    </w:pPr>
  </w:style>
  <w:style w:type="paragraph" w:customStyle="1" w:styleId="3AF6329E82BE4F90B034A9818D0D7714">
    <w:name w:val="3AF6329E82BE4F90B034A9818D0D7714"/>
    <w:pPr>
      <w:widowControl w:val="0"/>
      <w:jc w:val="both"/>
    </w:pPr>
  </w:style>
  <w:style w:type="paragraph" w:customStyle="1" w:styleId="360843CCBCCA4DDAAFBF9C8BD8B2E095">
    <w:name w:val="360843CCBCCA4DDAAFBF9C8BD8B2E095"/>
    <w:pPr>
      <w:widowControl w:val="0"/>
      <w:jc w:val="both"/>
    </w:pPr>
  </w:style>
  <w:style w:type="paragraph" w:customStyle="1" w:styleId="CF79754A6D8248ACAB76E938F533496F">
    <w:name w:val="CF79754A6D8248ACAB76E938F533496F"/>
    <w:pPr>
      <w:widowControl w:val="0"/>
      <w:jc w:val="both"/>
    </w:pPr>
  </w:style>
  <w:style w:type="paragraph" w:customStyle="1" w:styleId="9BC8E5AF5C29406C8F4C70393309A9A7">
    <w:name w:val="9BC8E5AF5C29406C8F4C70393309A9A7"/>
    <w:pPr>
      <w:widowControl w:val="0"/>
      <w:jc w:val="both"/>
    </w:pPr>
  </w:style>
  <w:style w:type="paragraph" w:customStyle="1" w:styleId="7027CF76E950472A93517B6CBC627D2E">
    <w:name w:val="7027CF76E950472A93517B6CBC627D2E"/>
    <w:pPr>
      <w:widowControl w:val="0"/>
      <w:jc w:val="both"/>
    </w:pPr>
  </w:style>
  <w:style w:type="paragraph" w:customStyle="1" w:styleId="0BF76F3ECD2F48E18795A79EE20128FB">
    <w:name w:val="0BF76F3ECD2F48E18795A79EE20128FB"/>
    <w:pPr>
      <w:widowControl w:val="0"/>
      <w:jc w:val="both"/>
    </w:pPr>
  </w:style>
  <w:style w:type="paragraph" w:customStyle="1" w:styleId="D54962258E554E3E9C5944F8B6E209F1">
    <w:name w:val="D54962258E554E3E9C5944F8B6E209F1"/>
    <w:pPr>
      <w:widowControl w:val="0"/>
      <w:jc w:val="both"/>
    </w:pPr>
  </w:style>
  <w:style w:type="paragraph" w:customStyle="1" w:styleId="66C0AA91DDDC41F69F11F1EAB0FCF481">
    <w:name w:val="66C0AA91DDDC41F69F11F1EAB0FCF481"/>
    <w:pPr>
      <w:widowControl w:val="0"/>
      <w:jc w:val="both"/>
    </w:pPr>
  </w:style>
  <w:style w:type="paragraph" w:customStyle="1" w:styleId="9DABD73E0B5B4C4EB9F7CA2D9203AEF8">
    <w:name w:val="9DABD73E0B5B4C4EB9F7CA2D9203AEF8"/>
    <w:pPr>
      <w:widowControl w:val="0"/>
      <w:jc w:val="both"/>
    </w:pPr>
  </w:style>
  <w:style w:type="paragraph" w:customStyle="1" w:styleId="306C31FB893E4CA587757E95AA64A595">
    <w:name w:val="306C31FB893E4CA587757E95AA64A595"/>
    <w:pPr>
      <w:widowControl w:val="0"/>
      <w:jc w:val="both"/>
    </w:pPr>
  </w:style>
  <w:style w:type="paragraph" w:customStyle="1" w:styleId="7BC1D8CF2C3C4836A0C4E49C7738C3E6">
    <w:name w:val="7BC1D8CF2C3C4836A0C4E49C7738C3E6"/>
    <w:pPr>
      <w:widowControl w:val="0"/>
      <w:jc w:val="both"/>
    </w:pPr>
  </w:style>
  <w:style w:type="paragraph" w:customStyle="1" w:styleId="6751AEBE51AD420CA7095B74D6F5E458">
    <w:name w:val="6751AEBE51AD420CA7095B74D6F5E458"/>
    <w:pPr>
      <w:widowControl w:val="0"/>
      <w:jc w:val="both"/>
    </w:pPr>
  </w:style>
  <w:style w:type="paragraph" w:customStyle="1" w:styleId="EEDD141AE210461F93EA0AC43AF3FBB6">
    <w:name w:val="EEDD141AE210461F93EA0AC43AF3FBB6"/>
    <w:pPr>
      <w:widowControl w:val="0"/>
      <w:jc w:val="both"/>
    </w:pPr>
  </w:style>
  <w:style w:type="paragraph" w:customStyle="1" w:styleId="FD00097754284FAA90480DA8CC8EE723">
    <w:name w:val="FD00097754284FAA90480DA8CC8EE723"/>
    <w:pPr>
      <w:widowControl w:val="0"/>
      <w:jc w:val="both"/>
    </w:pPr>
  </w:style>
  <w:style w:type="paragraph" w:customStyle="1" w:styleId="B36C125F45FF465F81FDE5FB4B1E9533">
    <w:name w:val="B36C125F45FF465F81FDE5FB4B1E9533"/>
    <w:pPr>
      <w:widowControl w:val="0"/>
      <w:jc w:val="both"/>
    </w:pPr>
  </w:style>
  <w:style w:type="paragraph" w:customStyle="1" w:styleId="879444D94EC54E41AC4956778E676697">
    <w:name w:val="879444D94EC54E41AC4956778E676697"/>
    <w:pPr>
      <w:widowControl w:val="0"/>
      <w:jc w:val="both"/>
    </w:pPr>
  </w:style>
  <w:style w:type="paragraph" w:customStyle="1" w:styleId="8A017EF09B6D4A8DACA95FB901B06A0C">
    <w:name w:val="8A017EF09B6D4A8DACA95FB901B06A0C"/>
    <w:pPr>
      <w:widowControl w:val="0"/>
      <w:jc w:val="both"/>
    </w:pPr>
  </w:style>
  <w:style w:type="paragraph" w:customStyle="1" w:styleId="2B05BEA418D14960B5841435BF2CE52B">
    <w:name w:val="2B05BEA418D14960B5841435BF2CE52B"/>
    <w:pPr>
      <w:widowControl w:val="0"/>
      <w:jc w:val="both"/>
    </w:pPr>
  </w:style>
  <w:style w:type="paragraph" w:customStyle="1" w:styleId="2C83A46C2F6D4232AC620584D7063119">
    <w:name w:val="2C83A46C2F6D4232AC620584D7063119"/>
    <w:pPr>
      <w:widowControl w:val="0"/>
      <w:jc w:val="both"/>
    </w:pPr>
  </w:style>
  <w:style w:type="paragraph" w:customStyle="1" w:styleId="4F9EE9BE38954CD2B0FD4B3744E438B7">
    <w:name w:val="4F9EE9BE38954CD2B0FD4B3744E438B7"/>
    <w:pPr>
      <w:widowControl w:val="0"/>
      <w:jc w:val="both"/>
    </w:pPr>
  </w:style>
  <w:style w:type="paragraph" w:customStyle="1" w:styleId="5DC7175960AD43259569059E00075292">
    <w:name w:val="5DC7175960AD43259569059E00075292"/>
    <w:pPr>
      <w:widowControl w:val="0"/>
      <w:jc w:val="both"/>
    </w:pPr>
  </w:style>
  <w:style w:type="paragraph" w:customStyle="1" w:styleId="0ABB0D55C8E94FE5904C06595816248B">
    <w:name w:val="0ABB0D55C8E94FE5904C06595816248B"/>
    <w:pPr>
      <w:widowControl w:val="0"/>
      <w:jc w:val="both"/>
    </w:pPr>
  </w:style>
  <w:style w:type="paragraph" w:customStyle="1" w:styleId="022A64D8F03245929C8FE728920B9E13">
    <w:name w:val="022A64D8F03245929C8FE728920B9E13"/>
    <w:pPr>
      <w:widowControl w:val="0"/>
      <w:jc w:val="both"/>
    </w:pPr>
  </w:style>
  <w:style w:type="paragraph" w:customStyle="1" w:styleId="FFEFFB51FC254124BC022E219017112D">
    <w:name w:val="FFEFFB51FC254124BC022E219017112D"/>
    <w:pPr>
      <w:widowControl w:val="0"/>
      <w:jc w:val="both"/>
    </w:pPr>
  </w:style>
  <w:style w:type="paragraph" w:customStyle="1" w:styleId="678E779D58D043448ECE2F7A1E6A6E40">
    <w:name w:val="678E779D58D043448ECE2F7A1E6A6E40"/>
    <w:pPr>
      <w:widowControl w:val="0"/>
      <w:jc w:val="both"/>
    </w:pPr>
  </w:style>
  <w:style w:type="paragraph" w:customStyle="1" w:styleId="1515A506972E42EB939B54368C763DD9">
    <w:name w:val="1515A506972E42EB939B54368C763DD9"/>
    <w:pPr>
      <w:widowControl w:val="0"/>
      <w:jc w:val="both"/>
    </w:pPr>
  </w:style>
  <w:style w:type="paragraph" w:customStyle="1" w:styleId="040AF6A4E9FF4D959C56389CD6243112">
    <w:name w:val="040AF6A4E9FF4D959C56389CD6243112"/>
    <w:pPr>
      <w:widowControl w:val="0"/>
      <w:jc w:val="both"/>
    </w:pPr>
  </w:style>
  <w:style w:type="paragraph" w:customStyle="1" w:styleId="B4B044E2D14B467F8AEBC59E4B3CE63E">
    <w:name w:val="B4B044E2D14B467F8AEBC59E4B3CE63E"/>
    <w:pPr>
      <w:widowControl w:val="0"/>
      <w:jc w:val="both"/>
    </w:pPr>
  </w:style>
  <w:style w:type="paragraph" w:customStyle="1" w:styleId="4F82BAA22B8E470698498D2A49F5E087">
    <w:name w:val="4F82BAA22B8E470698498D2A49F5E087"/>
    <w:pPr>
      <w:widowControl w:val="0"/>
      <w:jc w:val="both"/>
    </w:pPr>
  </w:style>
  <w:style w:type="paragraph" w:customStyle="1" w:styleId="557C261614A34CC68DAF539A33E497DF">
    <w:name w:val="557C261614A34CC68DAF539A33E497DF"/>
    <w:pPr>
      <w:widowControl w:val="0"/>
      <w:jc w:val="both"/>
    </w:pPr>
  </w:style>
  <w:style w:type="paragraph" w:customStyle="1" w:styleId="3118574BCB894150AE38F35A646098E5">
    <w:name w:val="3118574BCB894150AE38F35A646098E5"/>
    <w:pPr>
      <w:widowControl w:val="0"/>
      <w:jc w:val="both"/>
    </w:pPr>
  </w:style>
  <w:style w:type="paragraph" w:customStyle="1" w:styleId="C62F4A002D524DA2A5F8739178A7AFAC">
    <w:name w:val="C62F4A002D524DA2A5F8739178A7AFAC"/>
    <w:pPr>
      <w:widowControl w:val="0"/>
      <w:jc w:val="both"/>
    </w:pPr>
  </w:style>
  <w:style w:type="paragraph" w:customStyle="1" w:styleId="6F293693DD334A708B112D6732057391">
    <w:name w:val="6F293693DD334A708B112D6732057391"/>
    <w:pPr>
      <w:widowControl w:val="0"/>
      <w:jc w:val="both"/>
    </w:pPr>
  </w:style>
  <w:style w:type="paragraph" w:customStyle="1" w:styleId="B05B499B90AF4D14812BFCCC872D46D2">
    <w:name w:val="B05B499B90AF4D14812BFCCC872D46D2"/>
    <w:pPr>
      <w:widowControl w:val="0"/>
      <w:jc w:val="both"/>
    </w:pPr>
  </w:style>
  <w:style w:type="paragraph" w:customStyle="1" w:styleId="7630CF6D414646AEAA857775AC0575EB">
    <w:name w:val="7630CF6D414646AEAA857775AC0575EB"/>
    <w:pPr>
      <w:widowControl w:val="0"/>
      <w:jc w:val="both"/>
    </w:pPr>
  </w:style>
  <w:style w:type="paragraph" w:customStyle="1" w:styleId="0DA40DCB70754FD9810278B2E4B11027">
    <w:name w:val="0DA40DCB70754FD9810278B2E4B11027"/>
    <w:pPr>
      <w:widowControl w:val="0"/>
      <w:jc w:val="both"/>
    </w:pPr>
  </w:style>
  <w:style w:type="paragraph" w:customStyle="1" w:styleId="09C312C48E9E4CB0AE16E009B702B43A">
    <w:name w:val="09C312C48E9E4CB0AE16E009B702B43A"/>
    <w:pPr>
      <w:widowControl w:val="0"/>
      <w:jc w:val="both"/>
    </w:pPr>
  </w:style>
  <w:style w:type="paragraph" w:customStyle="1" w:styleId="A23AC7845C1D419EA0A489926B237689">
    <w:name w:val="A23AC7845C1D419EA0A489926B237689"/>
    <w:pPr>
      <w:widowControl w:val="0"/>
      <w:jc w:val="both"/>
    </w:pPr>
  </w:style>
  <w:style w:type="paragraph" w:customStyle="1" w:styleId="FE38E4ED1BDD426C8009D61974CC5B87">
    <w:name w:val="FE38E4ED1BDD426C8009D61974CC5B87"/>
    <w:pPr>
      <w:widowControl w:val="0"/>
      <w:jc w:val="both"/>
    </w:pPr>
  </w:style>
  <w:style w:type="paragraph" w:customStyle="1" w:styleId="BA6AD78E0472443C81833F91FBBF3222">
    <w:name w:val="BA6AD78E0472443C81833F91FBBF3222"/>
    <w:pPr>
      <w:widowControl w:val="0"/>
      <w:jc w:val="both"/>
    </w:pPr>
  </w:style>
  <w:style w:type="paragraph" w:customStyle="1" w:styleId="55FFB1C2516A4E36B701469D0EF7D595">
    <w:name w:val="55FFB1C2516A4E36B701469D0EF7D595"/>
    <w:pPr>
      <w:widowControl w:val="0"/>
      <w:jc w:val="both"/>
    </w:pPr>
  </w:style>
  <w:style w:type="paragraph" w:customStyle="1" w:styleId="60F8C10C22544004959D36D874F2D9D8">
    <w:name w:val="60F8C10C22544004959D36D874F2D9D8"/>
    <w:pPr>
      <w:widowControl w:val="0"/>
      <w:jc w:val="both"/>
    </w:pPr>
  </w:style>
  <w:style w:type="paragraph" w:customStyle="1" w:styleId="95E13DA307AB466498C39F1619223C98">
    <w:name w:val="95E13DA307AB466498C39F1619223C98"/>
    <w:pPr>
      <w:widowControl w:val="0"/>
      <w:jc w:val="both"/>
    </w:pPr>
  </w:style>
  <w:style w:type="paragraph" w:customStyle="1" w:styleId="A81F8F97C1DA4902A91B60D206836E61">
    <w:name w:val="A81F8F97C1DA4902A91B60D206836E61"/>
    <w:pPr>
      <w:widowControl w:val="0"/>
      <w:jc w:val="both"/>
    </w:pPr>
  </w:style>
  <w:style w:type="paragraph" w:customStyle="1" w:styleId="37211359BE9146D2949460AAA86BC21A">
    <w:name w:val="37211359BE9146D2949460AAA86BC21A"/>
    <w:pPr>
      <w:widowControl w:val="0"/>
      <w:jc w:val="both"/>
    </w:pPr>
  </w:style>
  <w:style w:type="paragraph" w:customStyle="1" w:styleId="C61944683E3B40BA834D1BBBEE0E6FF7">
    <w:name w:val="C61944683E3B40BA834D1BBBEE0E6FF7"/>
    <w:pPr>
      <w:widowControl w:val="0"/>
      <w:jc w:val="both"/>
    </w:pPr>
  </w:style>
  <w:style w:type="paragraph" w:customStyle="1" w:styleId="978725AB8D2648B4948F81370A8F8CB6">
    <w:name w:val="978725AB8D2648B4948F81370A8F8CB6"/>
    <w:pPr>
      <w:widowControl w:val="0"/>
      <w:jc w:val="both"/>
    </w:pPr>
  </w:style>
  <w:style w:type="paragraph" w:customStyle="1" w:styleId="9C033E33179C4C8DA99EBE98997AE8ED">
    <w:name w:val="9C033E33179C4C8DA99EBE98997AE8ED"/>
    <w:pPr>
      <w:widowControl w:val="0"/>
      <w:jc w:val="both"/>
    </w:pPr>
  </w:style>
  <w:style w:type="paragraph" w:customStyle="1" w:styleId="FC2EE7824C4342F48FEEAB65FB139174">
    <w:name w:val="FC2EE7824C4342F48FEEAB65FB139174"/>
    <w:pPr>
      <w:widowControl w:val="0"/>
      <w:jc w:val="both"/>
    </w:pPr>
  </w:style>
  <w:style w:type="paragraph" w:customStyle="1" w:styleId="07753AEE700B47869272C18FBBF47CDF">
    <w:name w:val="07753AEE700B47869272C18FBBF47CDF"/>
    <w:pPr>
      <w:widowControl w:val="0"/>
      <w:jc w:val="both"/>
    </w:pPr>
  </w:style>
  <w:style w:type="paragraph" w:customStyle="1" w:styleId="B7AAEC9B439B476C85CF1F98D2E7FD42">
    <w:name w:val="B7AAEC9B439B476C85CF1F98D2E7FD42"/>
    <w:pPr>
      <w:widowControl w:val="0"/>
      <w:jc w:val="both"/>
    </w:pPr>
  </w:style>
  <w:style w:type="paragraph" w:customStyle="1" w:styleId="33D6A3C84DE24AEC822DB89286EEEA70">
    <w:name w:val="33D6A3C84DE24AEC822DB89286EEEA70"/>
    <w:pPr>
      <w:widowControl w:val="0"/>
      <w:jc w:val="both"/>
    </w:pPr>
  </w:style>
  <w:style w:type="paragraph" w:customStyle="1" w:styleId="FF5AC5B0F5D84347A36096D03AF40BF0">
    <w:name w:val="FF5AC5B0F5D84347A36096D03AF40BF0"/>
    <w:pPr>
      <w:widowControl w:val="0"/>
      <w:jc w:val="both"/>
    </w:pPr>
  </w:style>
  <w:style w:type="paragraph" w:customStyle="1" w:styleId="49B6C2CF03C748578B9A699A4F00475D">
    <w:name w:val="49B6C2CF03C748578B9A699A4F00475D"/>
    <w:pPr>
      <w:widowControl w:val="0"/>
      <w:jc w:val="both"/>
    </w:pPr>
  </w:style>
  <w:style w:type="paragraph" w:customStyle="1" w:styleId="D27858F9792C44F58A279F51471C876E">
    <w:name w:val="D27858F9792C44F58A279F51471C876E"/>
    <w:pPr>
      <w:widowControl w:val="0"/>
      <w:jc w:val="both"/>
    </w:pPr>
  </w:style>
  <w:style w:type="paragraph" w:customStyle="1" w:styleId="32E77E1CA34649508F62C7454D832B6E">
    <w:name w:val="32E77E1CA34649508F62C7454D832B6E"/>
    <w:pPr>
      <w:widowControl w:val="0"/>
      <w:jc w:val="both"/>
    </w:pPr>
  </w:style>
  <w:style w:type="paragraph" w:customStyle="1" w:styleId="E7B2EC023184448B9FEF26A4D7414748">
    <w:name w:val="E7B2EC023184448B9FEF26A4D7414748"/>
    <w:pPr>
      <w:widowControl w:val="0"/>
      <w:jc w:val="both"/>
    </w:pPr>
  </w:style>
  <w:style w:type="paragraph" w:customStyle="1" w:styleId="37B5CC8794A846CFA9AAA4CC74565408">
    <w:name w:val="37B5CC8794A846CFA9AAA4CC74565408"/>
    <w:pPr>
      <w:widowControl w:val="0"/>
      <w:jc w:val="both"/>
    </w:pPr>
  </w:style>
  <w:style w:type="paragraph" w:customStyle="1" w:styleId="D0BDBDF42B0B4E8B8AA356D5D6B76550">
    <w:name w:val="D0BDBDF42B0B4E8B8AA356D5D6B76550"/>
    <w:pPr>
      <w:widowControl w:val="0"/>
      <w:jc w:val="both"/>
    </w:pPr>
  </w:style>
  <w:style w:type="paragraph" w:customStyle="1" w:styleId="7C5608834A5749D9AA72DAAA014D2996">
    <w:name w:val="7C5608834A5749D9AA72DAAA014D2996"/>
    <w:pPr>
      <w:widowControl w:val="0"/>
      <w:jc w:val="both"/>
    </w:pPr>
  </w:style>
  <w:style w:type="paragraph" w:customStyle="1" w:styleId="CBDC6366BC1F4DED8B8A61216D2B3741">
    <w:name w:val="CBDC6366BC1F4DED8B8A61216D2B3741"/>
    <w:pPr>
      <w:widowControl w:val="0"/>
      <w:jc w:val="both"/>
    </w:pPr>
  </w:style>
  <w:style w:type="paragraph" w:customStyle="1" w:styleId="475BD7CF9F924E0E8B930781021C73D9">
    <w:name w:val="475BD7CF9F924E0E8B930781021C73D9"/>
    <w:pPr>
      <w:widowControl w:val="0"/>
      <w:jc w:val="both"/>
    </w:pPr>
  </w:style>
  <w:style w:type="paragraph" w:customStyle="1" w:styleId="8EB6881AA6E440D4982A9BB129873A5A">
    <w:name w:val="8EB6881AA6E440D4982A9BB129873A5A"/>
    <w:pPr>
      <w:widowControl w:val="0"/>
      <w:jc w:val="both"/>
    </w:pPr>
  </w:style>
  <w:style w:type="paragraph" w:customStyle="1" w:styleId="B7C735C591124FC89E9DEC9051ED000F">
    <w:name w:val="B7C735C591124FC89E9DEC9051ED000F"/>
    <w:pPr>
      <w:widowControl w:val="0"/>
      <w:jc w:val="both"/>
    </w:pPr>
  </w:style>
  <w:style w:type="paragraph" w:customStyle="1" w:styleId="2E923B11B1CE4F21901BB7ADCDA3B289">
    <w:name w:val="2E923B11B1CE4F21901BB7ADCDA3B289"/>
    <w:pPr>
      <w:widowControl w:val="0"/>
      <w:jc w:val="both"/>
    </w:pPr>
  </w:style>
  <w:style w:type="paragraph" w:customStyle="1" w:styleId="CDBB73DB68AC4C07B5C72F1715480E7C">
    <w:name w:val="CDBB73DB68AC4C07B5C72F1715480E7C"/>
    <w:pPr>
      <w:widowControl w:val="0"/>
      <w:jc w:val="both"/>
    </w:pPr>
  </w:style>
  <w:style w:type="paragraph" w:customStyle="1" w:styleId="4C06910866FA4397AB3D8783F82885D5">
    <w:name w:val="4C06910866FA4397AB3D8783F82885D5"/>
    <w:pPr>
      <w:widowControl w:val="0"/>
      <w:jc w:val="both"/>
    </w:pPr>
  </w:style>
  <w:style w:type="paragraph" w:customStyle="1" w:styleId="9BE6218F6F264A9B821B22AF146ABD86">
    <w:name w:val="9BE6218F6F264A9B821B22AF146ABD86"/>
    <w:pPr>
      <w:widowControl w:val="0"/>
      <w:jc w:val="both"/>
    </w:pPr>
  </w:style>
  <w:style w:type="paragraph" w:customStyle="1" w:styleId="89E3F25A1CEE4E468BC4E7CDB10C36B5">
    <w:name w:val="89E3F25A1CEE4E468BC4E7CDB10C36B5"/>
    <w:pPr>
      <w:widowControl w:val="0"/>
      <w:jc w:val="both"/>
    </w:pPr>
  </w:style>
  <w:style w:type="paragraph" w:customStyle="1" w:styleId="B521FABE6FFC4492B598A1649FE0C181">
    <w:name w:val="B521FABE6FFC4492B598A1649FE0C181"/>
    <w:pPr>
      <w:widowControl w:val="0"/>
      <w:jc w:val="both"/>
    </w:pPr>
  </w:style>
  <w:style w:type="paragraph" w:customStyle="1" w:styleId="280C048536824038AEE6AAFA36B53561">
    <w:name w:val="280C048536824038AEE6AAFA36B53561"/>
    <w:pPr>
      <w:widowControl w:val="0"/>
      <w:jc w:val="both"/>
    </w:pPr>
  </w:style>
  <w:style w:type="paragraph" w:customStyle="1" w:styleId="1F60D01F946046909AFBD485F07FAF6C">
    <w:name w:val="1F60D01F946046909AFBD485F07FAF6C"/>
    <w:pPr>
      <w:widowControl w:val="0"/>
      <w:jc w:val="both"/>
    </w:pPr>
  </w:style>
  <w:style w:type="paragraph" w:customStyle="1" w:styleId="9020F5443C0A4E799B6A5E42B29F0178">
    <w:name w:val="9020F5443C0A4E799B6A5E42B29F0178"/>
    <w:pPr>
      <w:widowControl w:val="0"/>
      <w:jc w:val="both"/>
    </w:pPr>
  </w:style>
  <w:style w:type="paragraph" w:customStyle="1" w:styleId="5E6C82AF78474269B64024EE12B99714">
    <w:name w:val="5E6C82AF78474269B64024EE12B99714"/>
    <w:pPr>
      <w:widowControl w:val="0"/>
      <w:jc w:val="both"/>
    </w:pPr>
  </w:style>
  <w:style w:type="paragraph" w:customStyle="1" w:styleId="9FB9CD8E165E4719BAD2F5B380AA2A66">
    <w:name w:val="9FB9CD8E165E4719BAD2F5B380AA2A66"/>
    <w:pPr>
      <w:widowControl w:val="0"/>
      <w:jc w:val="both"/>
    </w:pPr>
  </w:style>
  <w:style w:type="paragraph" w:customStyle="1" w:styleId="9E7CDFFB0E754B9094F6CBFA6DE247A6">
    <w:name w:val="9E7CDFFB0E754B9094F6CBFA6DE247A6"/>
    <w:pPr>
      <w:widowControl w:val="0"/>
      <w:jc w:val="both"/>
    </w:pPr>
  </w:style>
  <w:style w:type="paragraph" w:customStyle="1" w:styleId="4B92A721DFBE45F8971E69F5B6C8975E">
    <w:name w:val="4B92A721DFBE45F8971E69F5B6C8975E"/>
    <w:pPr>
      <w:widowControl w:val="0"/>
      <w:jc w:val="both"/>
    </w:pPr>
  </w:style>
  <w:style w:type="paragraph" w:customStyle="1" w:styleId="50990288E8874D41B981F9F7A6916EF4">
    <w:name w:val="50990288E8874D41B981F9F7A6916EF4"/>
    <w:pPr>
      <w:widowControl w:val="0"/>
      <w:jc w:val="both"/>
    </w:pPr>
  </w:style>
  <w:style w:type="paragraph" w:customStyle="1" w:styleId="810E5D4FC57142D28EE0F9C28D34831C">
    <w:name w:val="810E5D4FC57142D28EE0F9C28D34831C"/>
    <w:pPr>
      <w:widowControl w:val="0"/>
      <w:jc w:val="both"/>
    </w:pPr>
  </w:style>
  <w:style w:type="paragraph" w:customStyle="1" w:styleId="01467D1A9E944FEA991D85A6B1D911D4">
    <w:name w:val="01467D1A9E944FEA991D85A6B1D911D4"/>
    <w:pPr>
      <w:widowControl w:val="0"/>
      <w:jc w:val="both"/>
    </w:pPr>
  </w:style>
  <w:style w:type="paragraph" w:customStyle="1" w:styleId="E5AB4ED021564EE1BDEC2C8B1A9EEDAB">
    <w:name w:val="E5AB4ED021564EE1BDEC2C8B1A9EEDAB"/>
    <w:pPr>
      <w:widowControl w:val="0"/>
      <w:jc w:val="both"/>
    </w:pPr>
  </w:style>
  <w:style w:type="paragraph" w:customStyle="1" w:styleId="9CD9F3AA1DC84272A61C935AEE82BAB1">
    <w:name w:val="9CD9F3AA1DC84272A61C935AEE82BAB1"/>
    <w:pPr>
      <w:widowControl w:val="0"/>
      <w:jc w:val="both"/>
    </w:pPr>
  </w:style>
  <w:style w:type="paragraph" w:customStyle="1" w:styleId="08A194C05294404D83D08EE190773B43">
    <w:name w:val="08A194C05294404D83D08EE190773B43"/>
    <w:pPr>
      <w:widowControl w:val="0"/>
      <w:jc w:val="both"/>
    </w:pPr>
  </w:style>
  <w:style w:type="paragraph" w:customStyle="1" w:styleId="63F23BD9A73446DFA9B3A49215CA9BE5">
    <w:name w:val="63F23BD9A73446DFA9B3A49215CA9BE5"/>
    <w:pPr>
      <w:widowControl w:val="0"/>
      <w:jc w:val="both"/>
    </w:pPr>
  </w:style>
  <w:style w:type="paragraph" w:customStyle="1" w:styleId="1970F4A420E84ED6B4A2473281804CE1">
    <w:name w:val="1970F4A420E84ED6B4A2473281804CE1"/>
    <w:pPr>
      <w:widowControl w:val="0"/>
      <w:jc w:val="both"/>
    </w:pPr>
  </w:style>
  <w:style w:type="paragraph" w:customStyle="1" w:styleId="3E0D383DCA1E412F81D934E564EFC081">
    <w:name w:val="3E0D383DCA1E412F81D934E564EFC081"/>
    <w:pPr>
      <w:widowControl w:val="0"/>
      <w:jc w:val="both"/>
    </w:pPr>
  </w:style>
  <w:style w:type="paragraph" w:customStyle="1" w:styleId="C0E22CF98ED2408D91DADD1E0C17A58A">
    <w:name w:val="C0E22CF98ED2408D91DADD1E0C17A58A"/>
    <w:pPr>
      <w:widowControl w:val="0"/>
      <w:jc w:val="both"/>
    </w:pPr>
  </w:style>
  <w:style w:type="paragraph" w:customStyle="1" w:styleId="FCDA9DB1765D4C4ABFADF8C077E97DAB">
    <w:name w:val="FCDA9DB1765D4C4ABFADF8C077E97DAB"/>
    <w:pPr>
      <w:widowControl w:val="0"/>
      <w:jc w:val="both"/>
    </w:pPr>
  </w:style>
  <w:style w:type="paragraph" w:customStyle="1" w:styleId="E83AD2BE1C1E4797829FEB81B4A89E00">
    <w:name w:val="E83AD2BE1C1E4797829FEB81B4A89E00"/>
    <w:pPr>
      <w:widowControl w:val="0"/>
      <w:jc w:val="both"/>
    </w:pPr>
  </w:style>
  <w:style w:type="paragraph" w:customStyle="1" w:styleId="A6D39AD0BEE94F1E9FBC871A1828E2A1">
    <w:name w:val="A6D39AD0BEE94F1E9FBC871A1828E2A1"/>
    <w:pPr>
      <w:widowControl w:val="0"/>
      <w:jc w:val="both"/>
    </w:pPr>
  </w:style>
  <w:style w:type="paragraph" w:customStyle="1" w:styleId="5494DAC46D8C4772B75FC7B3F413C805">
    <w:name w:val="5494DAC46D8C4772B75FC7B3F413C805"/>
    <w:pPr>
      <w:widowControl w:val="0"/>
      <w:jc w:val="both"/>
    </w:pPr>
  </w:style>
  <w:style w:type="paragraph" w:customStyle="1" w:styleId="282826F6605447E8A018FA87D207E095">
    <w:name w:val="282826F6605447E8A018FA87D207E095"/>
    <w:pPr>
      <w:widowControl w:val="0"/>
      <w:jc w:val="both"/>
    </w:pPr>
  </w:style>
  <w:style w:type="paragraph" w:customStyle="1" w:styleId="34DE78652D0D4A58B78F51B10B5D8C2A">
    <w:name w:val="34DE78652D0D4A58B78F51B10B5D8C2A"/>
    <w:pPr>
      <w:widowControl w:val="0"/>
      <w:jc w:val="both"/>
    </w:pPr>
  </w:style>
  <w:style w:type="paragraph" w:customStyle="1" w:styleId="1761BDC49F054223967A5908DADDEB6A">
    <w:name w:val="1761BDC49F054223967A5908DADDEB6A"/>
    <w:pPr>
      <w:widowControl w:val="0"/>
      <w:jc w:val="both"/>
    </w:pPr>
  </w:style>
  <w:style w:type="paragraph" w:customStyle="1" w:styleId="D5E7F7039131471B90C4897EA77C4616">
    <w:name w:val="D5E7F7039131471B90C4897EA77C4616"/>
    <w:pPr>
      <w:widowControl w:val="0"/>
      <w:jc w:val="both"/>
    </w:pPr>
  </w:style>
  <w:style w:type="paragraph" w:customStyle="1" w:styleId="C50361681F5E4CA3AB9CFE31C3E3C1D8">
    <w:name w:val="C50361681F5E4CA3AB9CFE31C3E3C1D8"/>
    <w:pPr>
      <w:widowControl w:val="0"/>
      <w:jc w:val="both"/>
    </w:pPr>
  </w:style>
  <w:style w:type="paragraph" w:customStyle="1" w:styleId="6150DA8AAF6B426CB04F210448AFCDC1">
    <w:name w:val="6150DA8AAF6B426CB04F210448AFCDC1"/>
    <w:pPr>
      <w:widowControl w:val="0"/>
      <w:jc w:val="both"/>
    </w:pPr>
  </w:style>
  <w:style w:type="paragraph" w:customStyle="1" w:styleId="AF6F45D731A4407A9FC098759F31B256">
    <w:name w:val="AF6F45D731A4407A9FC098759F31B256"/>
    <w:pPr>
      <w:widowControl w:val="0"/>
      <w:jc w:val="both"/>
    </w:pPr>
  </w:style>
  <w:style w:type="paragraph" w:customStyle="1" w:styleId="5D65DC02F91A4CF5883995D309CB0A2E">
    <w:name w:val="5D65DC02F91A4CF5883995D309CB0A2E"/>
    <w:pPr>
      <w:widowControl w:val="0"/>
      <w:jc w:val="both"/>
    </w:pPr>
  </w:style>
  <w:style w:type="paragraph" w:customStyle="1" w:styleId="3BF69A82ABD34758ACF6B0AC95951A14">
    <w:name w:val="3BF69A82ABD34758ACF6B0AC95951A14"/>
    <w:pPr>
      <w:widowControl w:val="0"/>
      <w:jc w:val="both"/>
    </w:pPr>
  </w:style>
  <w:style w:type="paragraph" w:customStyle="1" w:styleId="0C9E45D3F87D4D7CB6278A06D328C0EE">
    <w:name w:val="0C9E45D3F87D4D7CB6278A06D328C0EE"/>
    <w:pPr>
      <w:widowControl w:val="0"/>
      <w:jc w:val="both"/>
    </w:pPr>
  </w:style>
  <w:style w:type="paragraph" w:customStyle="1" w:styleId="48CBDD37952749F9A8987D81846A802F">
    <w:name w:val="48CBDD37952749F9A8987D81846A802F"/>
    <w:pPr>
      <w:widowControl w:val="0"/>
      <w:jc w:val="both"/>
    </w:pPr>
  </w:style>
  <w:style w:type="paragraph" w:customStyle="1" w:styleId="BE0E259A71DA4A8E872FB441E76AE024">
    <w:name w:val="BE0E259A71DA4A8E872FB441E76AE024"/>
    <w:pPr>
      <w:widowControl w:val="0"/>
      <w:jc w:val="both"/>
    </w:pPr>
  </w:style>
  <w:style w:type="paragraph" w:customStyle="1" w:styleId="F492C927A880467586F429DD665BE75B">
    <w:name w:val="F492C927A880467586F429DD665BE75B"/>
    <w:pPr>
      <w:widowControl w:val="0"/>
      <w:jc w:val="both"/>
    </w:pPr>
  </w:style>
  <w:style w:type="paragraph" w:customStyle="1" w:styleId="50F686944A204D17A1ED69F30FBC1DCE">
    <w:name w:val="50F686944A204D17A1ED69F30FBC1DCE"/>
    <w:pPr>
      <w:widowControl w:val="0"/>
      <w:jc w:val="both"/>
    </w:pPr>
  </w:style>
  <w:style w:type="paragraph" w:customStyle="1" w:styleId="182BE96B2F6441C7A7A050CB9B732F59">
    <w:name w:val="182BE96B2F6441C7A7A050CB9B732F59"/>
    <w:pPr>
      <w:widowControl w:val="0"/>
      <w:jc w:val="both"/>
    </w:pPr>
  </w:style>
  <w:style w:type="paragraph" w:customStyle="1" w:styleId="F474467BD89E44FE81BB1E7AA4CD714D">
    <w:name w:val="F474467BD89E44FE81BB1E7AA4CD714D"/>
    <w:pPr>
      <w:widowControl w:val="0"/>
      <w:jc w:val="both"/>
    </w:pPr>
  </w:style>
  <w:style w:type="paragraph" w:customStyle="1" w:styleId="686426E5C46242A1A3C0C27C919E9BB2">
    <w:name w:val="686426E5C46242A1A3C0C27C919E9BB2"/>
    <w:pPr>
      <w:widowControl w:val="0"/>
      <w:jc w:val="both"/>
    </w:pPr>
  </w:style>
  <w:style w:type="paragraph" w:customStyle="1" w:styleId="EF8FE58BA5024DDEBA64466AAB2BEB22">
    <w:name w:val="EF8FE58BA5024DDEBA64466AAB2BEB22"/>
    <w:pPr>
      <w:widowControl w:val="0"/>
      <w:jc w:val="both"/>
    </w:pPr>
  </w:style>
  <w:style w:type="paragraph" w:customStyle="1" w:styleId="38208D0500C449D58D431D2F1B892AB3">
    <w:name w:val="38208D0500C449D58D431D2F1B892AB3"/>
    <w:pPr>
      <w:widowControl w:val="0"/>
      <w:jc w:val="both"/>
    </w:pPr>
  </w:style>
  <w:style w:type="paragraph" w:customStyle="1" w:styleId="68323AE4EA8A42A5902108C7720EF646">
    <w:name w:val="68323AE4EA8A42A5902108C7720EF646"/>
    <w:pPr>
      <w:widowControl w:val="0"/>
      <w:jc w:val="both"/>
    </w:pPr>
  </w:style>
  <w:style w:type="paragraph" w:customStyle="1" w:styleId="5C30F143D5754F629FACAF36048DD220">
    <w:name w:val="5C30F143D5754F629FACAF36048DD220"/>
    <w:pPr>
      <w:widowControl w:val="0"/>
      <w:jc w:val="both"/>
    </w:pPr>
  </w:style>
  <w:style w:type="paragraph" w:customStyle="1" w:styleId="5335ABEA8A7640A3B984F767BCD41232">
    <w:name w:val="5335ABEA8A7640A3B984F767BCD41232"/>
    <w:pPr>
      <w:widowControl w:val="0"/>
      <w:jc w:val="both"/>
    </w:pPr>
  </w:style>
  <w:style w:type="paragraph" w:customStyle="1" w:styleId="479FC10C1FCF441581E62760B1EF7305">
    <w:name w:val="479FC10C1FCF441581E62760B1EF7305"/>
    <w:pPr>
      <w:widowControl w:val="0"/>
      <w:jc w:val="both"/>
    </w:pPr>
  </w:style>
  <w:style w:type="paragraph" w:customStyle="1" w:styleId="6CC64717A4FF469883321F1D74ED6DE1">
    <w:name w:val="6CC64717A4FF469883321F1D74ED6DE1"/>
    <w:pPr>
      <w:widowControl w:val="0"/>
      <w:jc w:val="both"/>
    </w:pPr>
  </w:style>
  <w:style w:type="paragraph" w:customStyle="1" w:styleId="56D67BBCB35F4AA7B996005FB7DA1CC1">
    <w:name w:val="56D67BBCB35F4AA7B996005FB7DA1CC1"/>
    <w:pPr>
      <w:widowControl w:val="0"/>
      <w:jc w:val="both"/>
    </w:pPr>
  </w:style>
  <w:style w:type="paragraph" w:customStyle="1" w:styleId="36FD6091CCD74DB0A74FD46FD9F4D41E">
    <w:name w:val="36FD6091CCD74DB0A74FD46FD9F4D41E"/>
    <w:pPr>
      <w:widowControl w:val="0"/>
      <w:jc w:val="both"/>
    </w:pPr>
  </w:style>
  <w:style w:type="paragraph" w:customStyle="1" w:styleId="DBF40D7DFE264D81B117890BC9DC6A2C">
    <w:name w:val="DBF40D7DFE264D81B117890BC9DC6A2C"/>
    <w:pPr>
      <w:widowControl w:val="0"/>
      <w:jc w:val="both"/>
    </w:pPr>
  </w:style>
  <w:style w:type="paragraph" w:customStyle="1" w:styleId="93DAF6FA3BFC4E399BC4EDFB532CBDAB">
    <w:name w:val="93DAF6FA3BFC4E399BC4EDFB532CBDAB"/>
    <w:pPr>
      <w:widowControl w:val="0"/>
      <w:jc w:val="both"/>
    </w:pPr>
  </w:style>
  <w:style w:type="paragraph" w:customStyle="1" w:styleId="5233F3715A8B42E9B91A2EBC9F1EB06F">
    <w:name w:val="5233F3715A8B42E9B91A2EBC9F1EB06F"/>
    <w:pPr>
      <w:widowControl w:val="0"/>
      <w:jc w:val="both"/>
    </w:pPr>
  </w:style>
  <w:style w:type="paragraph" w:customStyle="1" w:styleId="D4FC88A57A784341A61F144B7D14155C">
    <w:name w:val="D4FC88A57A784341A61F144B7D14155C"/>
    <w:pPr>
      <w:widowControl w:val="0"/>
      <w:jc w:val="both"/>
    </w:pPr>
  </w:style>
  <w:style w:type="paragraph" w:customStyle="1" w:styleId="14425767FB3A4CCC837FD6318C05B3CF">
    <w:name w:val="14425767FB3A4CCC837FD6318C05B3CF"/>
    <w:pPr>
      <w:widowControl w:val="0"/>
      <w:jc w:val="both"/>
    </w:pPr>
  </w:style>
  <w:style w:type="paragraph" w:customStyle="1" w:styleId="8E357CE509DA438BB5DD94A67337B81B">
    <w:name w:val="8E357CE509DA438BB5DD94A67337B81B"/>
    <w:pPr>
      <w:widowControl w:val="0"/>
      <w:jc w:val="both"/>
    </w:pPr>
  </w:style>
  <w:style w:type="paragraph" w:customStyle="1" w:styleId="4A8E606860C44E38852B55CC9F332B18">
    <w:name w:val="4A8E606860C44E38852B55CC9F332B18"/>
    <w:pPr>
      <w:widowControl w:val="0"/>
      <w:jc w:val="both"/>
    </w:pPr>
  </w:style>
  <w:style w:type="paragraph" w:customStyle="1" w:styleId="2EE583482B5D4BC8A9F9AB13892F8F8B">
    <w:name w:val="2EE583482B5D4BC8A9F9AB13892F8F8B"/>
    <w:pPr>
      <w:widowControl w:val="0"/>
      <w:jc w:val="both"/>
    </w:pPr>
  </w:style>
  <w:style w:type="paragraph" w:customStyle="1" w:styleId="CC3D23159E0E4F509574DF32CC261E6D">
    <w:name w:val="CC3D23159E0E4F509574DF32CC261E6D"/>
    <w:pPr>
      <w:widowControl w:val="0"/>
      <w:jc w:val="both"/>
    </w:pPr>
  </w:style>
  <w:style w:type="paragraph" w:customStyle="1" w:styleId="01ECFBD20F4A46B7AB492D612CAE1556">
    <w:name w:val="01ECFBD20F4A46B7AB492D612CAE1556"/>
    <w:pPr>
      <w:widowControl w:val="0"/>
      <w:jc w:val="both"/>
    </w:pPr>
  </w:style>
  <w:style w:type="paragraph" w:customStyle="1" w:styleId="C4D72F0665574BC98450D9E9CF38EA60">
    <w:name w:val="C4D72F0665574BC98450D9E9CF38EA60"/>
    <w:pPr>
      <w:widowControl w:val="0"/>
      <w:jc w:val="both"/>
    </w:pPr>
  </w:style>
  <w:style w:type="paragraph" w:customStyle="1" w:styleId="325AC2ACEDB54A2BB3E2547FB1BADE64">
    <w:name w:val="325AC2ACEDB54A2BB3E2547FB1BADE64"/>
    <w:pPr>
      <w:widowControl w:val="0"/>
      <w:jc w:val="both"/>
    </w:pPr>
  </w:style>
  <w:style w:type="paragraph" w:customStyle="1" w:styleId="C6584DAB45A147D68E1572D922E7AA59">
    <w:name w:val="C6584DAB45A147D68E1572D922E7AA59"/>
    <w:pPr>
      <w:widowControl w:val="0"/>
      <w:jc w:val="both"/>
    </w:pPr>
  </w:style>
  <w:style w:type="paragraph" w:customStyle="1" w:styleId="735DAE66BF264726B474058F0394AD8A">
    <w:name w:val="735DAE66BF264726B474058F0394AD8A"/>
    <w:pPr>
      <w:widowControl w:val="0"/>
      <w:jc w:val="both"/>
    </w:pPr>
  </w:style>
  <w:style w:type="paragraph" w:customStyle="1" w:styleId="03978ACAAFD8407EB1EB38EA8FB35FE3">
    <w:name w:val="03978ACAAFD8407EB1EB38EA8FB35FE3"/>
    <w:pPr>
      <w:widowControl w:val="0"/>
      <w:jc w:val="both"/>
    </w:pPr>
  </w:style>
  <w:style w:type="paragraph" w:customStyle="1" w:styleId="B72886CB668647AC95EDED6AB117DBC4">
    <w:name w:val="B72886CB668647AC95EDED6AB117DBC4"/>
    <w:pPr>
      <w:widowControl w:val="0"/>
      <w:jc w:val="both"/>
    </w:pPr>
  </w:style>
  <w:style w:type="paragraph" w:customStyle="1" w:styleId="C26D1113968E467DA3E7AC27A2B27657">
    <w:name w:val="C26D1113968E467DA3E7AC27A2B27657"/>
    <w:pPr>
      <w:widowControl w:val="0"/>
      <w:jc w:val="both"/>
    </w:pPr>
  </w:style>
  <w:style w:type="paragraph" w:customStyle="1" w:styleId="8AE4F09F146E467EAC93A478E14F8B8C">
    <w:name w:val="8AE4F09F146E467EAC93A478E14F8B8C"/>
    <w:pPr>
      <w:widowControl w:val="0"/>
      <w:jc w:val="both"/>
    </w:pPr>
  </w:style>
  <w:style w:type="paragraph" w:customStyle="1" w:styleId="E5FB3D19027943009436F8D7D7F0E359">
    <w:name w:val="E5FB3D19027943009436F8D7D7F0E359"/>
    <w:pPr>
      <w:widowControl w:val="0"/>
      <w:jc w:val="both"/>
    </w:pPr>
  </w:style>
  <w:style w:type="paragraph" w:customStyle="1" w:styleId="1F10DE97994340EB8A3D8714119D98E9">
    <w:name w:val="1F10DE97994340EB8A3D8714119D98E9"/>
    <w:pPr>
      <w:widowControl w:val="0"/>
      <w:jc w:val="both"/>
    </w:pPr>
  </w:style>
  <w:style w:type="paragraph" w:customStyle="1" w:styleId="6FBF35F3079D4C00AD2E4330F8625CC9">
    <w:name w:val="6FBF35F3079D4C00AD2E4330F8625CC9"/>
    <w:pPr>
      <w:widowControl w:val="0"/>
      <w:jc w:val="both"/>
    </w:pPr>
  </w:style>
  <w:style w:type="paragraph" w:customStyle="1" w:styleId="F91ED601238347A58347B2BBE94B183C">
    <w:name w:val="F91ED601238347A58347B2BBE94B183C"/>
    <w:pPr>
      <w:widowControl w:val="0"/>
      <w:jc w:val="both"/>
    </w:pPr>
  </w:style>
  <w:style w:type="paragraph" w:customStyle="1" w:styleId="015BB4E639A645EC9A2A83CD69B450CF">
    <w:name w:val="015BB4E639A645EC9A2A83CD69B450CF"/>
    <w:pPr>
      <w:widowControl w:val="0"/>
      <w:jc w:val="both"/>
    </w:pPr>
  </w:style>
  <w:style w:type="paragraph" w:customStyle="1" w:styleId="B81963E8C7A647B78D46D765F443045C">
    <w:name w:val="B81963E8C7A647B78D46D765F443045C"/>
    <w:pPr>
      <w:widowControl w:val="0"/>
      <w:jc w:val="both"/>
    </w:pPr>
  </w:style>
  <w:style w:type="paragraph" w:customStyle="1" w:styleId="FC2B579302B74154A8CC8B6C1F31A799">
    <w:name w:val="FC2B579302B74154A8CC8B6C1F31A799"/>
    <w:pPr>
      <w:widowControl w:val="0"/>
      <w:jc w:val="both"/>
    </w:pPr>
  </w:style>
  <w:style w:type="paragraph" w:customStyle="1" w:styleId="685937AFDA43431B9EE8C63488651AED">
    <w:name w:val="685937AFDA43431B9EE8C63488651AED"/>
    <w:pPr>
      <w:widowControl w:val="0"/>
      <w:jc w:val="both"/>
    </w:pPr>
  </w:style>
  <w:style w:type="paragraph" w:customStyle="1" w:styleId="979FCEF13C4B4B2E86D932C699C40192">
    <w:name w:val="979FCEF13C4B4B2E86D932C699C40192"/>
    <w:pPr>
      <w:widowControl w:val="0"/>
      <w:jc w:val="both"/>
    </w:pPr>
  </w:style>
  <w:style w:type="paragraph" w:customStyle="1" w:styleId="219F66B88E2044059D4AD055C3B0E7F1">
    <w:name w:val="219F66B88E2044059D4AD055C3B0E7F1"/>
    <w:pPr>
      <w:widowControl w:val="0"/>
      <w:jc w:val="both"/>
    </w:pPr>
  </w:style>
  <w:style w:type="paragraph" w:customStyle="1" w:styleId="727300FB891449C4A54FDFA0ECCC02D4">
    <w:name w:val="727300FB891449C4A54FDFA0ECCC02D4"/>
    <w:pPr>
      <w:widowControl w:val="0"/>
      <w:jc w:val="both"/>
    </w:pPr>
  </w:style>
  <w:style w:type="paragraph" w:customStyle="1" w:styleId="B6DDC7AA6FDA40F291EF05CCD5702563">
    <w:name w:val="B6DDC7AA6FDA40F291EF05CCD5702563"/>
    <w:pPr>
      <w:widowControl w:val="0"/>
      <w:jc w:val="both"/>
    </w:pPr>
  </w:style>
  <w:style w:type="paragraph" w:customStyle="1" w:styleId="77EE93227CEB48298276850941B4130D">
    <w:name w:val="77EE93227CEB48298276850941B4130D"/>
    <w:pPr>
      <w:widowControl w:val="0"/>
      <w:jc w:val="both"/>
    </w:pPr>
  </w:style>
  <w:style w:type="paragraph" w:customStyle="1" w:styleId="0502EC3EBCB74F7EA5AF7DCA36FA9250">
    <w:name w:val="0502EC3EBCB74F7EA5AF7DCA36FA9250"/>
    <w:pPr>
      <w:widowControl w:val="0"/>
      <w:jc w:val="both"/>
    </w:pPr>
  </w:style>
  <w:style w:type="paragraph" w:customStyle="1" w:styleId="53E9612C5DC44DF798DC7564B0B675E8">
    <w:name w:val="53E9612C5DC44DF798DC7564B0B675E8"/>
    <w:pPr>
      <w:widowControl w:val="0"/>
      <w:jc w:val="both"/>
    </w:pPr>
  </w:style>
  <w:style w:type="paragraph" w:customStyle="1" w:styleId="BAFD6FF2D8914C0F9EA53D7314F499FE">
    <w:name w:val="BAFD6FF2D8914C0F9EA53D7314F499FE"/>
    <w:pPr>
      <w:widowControl w:val="0"/>
      <w:jc w:val="both"/>
    </w:pPr>
  </w:style>
  <w:style w:type="paragraph" w:customStyle="1" w:styleId="E87F2B8B83734739863D61E172A5178E">
    <w:name w:val="E87F2B8B83734739863D61E172A5178E"/>
    <w:pPr>
      <w:widowControl w:val="0"/>
      <w:jc w:val="both"/>
    </w:pPr>
  </w:style>
  <w:style w:type="paragraph" w:customStyle="1" w:styleId="AC8CC0CC078E44F0991925E13B415E57">
    <w:name w:val="AC8CC0CC078E44F0991925E13B415E57"/>
    <w:pPr>
      <w:widowControl w:val="0"/>
      <w:jc w:val="both"/>
    </w:pPr>
  </w:style>
  <w:style w:type="paragraph" w:customStyle="1" w:styleId="D1EDEE90E9A8495BA2C290C79C49E6EB">
    <w:name w:val="D1EDEE90E9A8495BA2C290C79C49E6EB"/>
    <w:pPr>
      <w:widowControl w:val="0"/>
      <w:jc w:val="both"/>
    </w:pPr>
  </w:style>
  <w:style w:type="paragraph" w:customStyle="1" w:styleId="AA8D44F0462344898B1B4BA9A6C7A78B">
    <w:name w:val="AA8D44F0462344898B1B4BA9A6C7A78B"/>
    <w:pPr>
      <w:widowControl w:val="0"/>
      <w:jc w:val="both"/>
    </w:pPr>
  </w:style>
  <w:style w:type="paragraph" w:customStyle="1" w:styleId="B209EA2234A24CDABB6A4ECF9A0300C1">
    <w:name w:val="B209EA2234A24CDABB6A4ECF9A0300C1"/>
    <w:pPr>
      <w:widowControl w:val="0"/>
      <w:jc w:val="both"/>
    </w:pPr>
  </w:style>
  <w:style w:type="paragraph" w:customStyle="1" w:styleId="334BD934B689485B9C836431BCF20983">
    <w:name w:val="334BD934B689485B9C836431BCF20983"/>
    <w:pPr>
      <w:widowControl w:val="0"/>
      <w:jc w:val="both"/>
    </w:pPr>
  </w:style>
  <w:style w:type="paragraph" w:customStyle="1" w:styleId="22F055400E624C9CA54701A6FD5347C7">
    <w:name w:val="22F055400E624C9CA54701A6FD5347C7"/>
    <w:pPr>
      <w:widowControl w:val="0"/>
      <w:jc w:val="both"/>
    </w:pPr>
  </w:style>
  <w:style w:type="paragraph" w:customStyle="1" w:styleId="9C294E226AB44938B4CDB6D53841D028">
    <w:name w:val="9C294E226AB44938B4CDB6D53841D028"/>
    <w:pPr>
      <w:widowControl w:val="0"/>
      <w:jc w:val="both"/>
    </w:pPr>
  </w:style>
  <w:style w:type="paragraph" w:customStyle="1" w:styleId="9DE6CF5B4DD04E1D9B88C9652EAEEB83">
    <w:name w:val="9DE6CF5B4DD04E1D9B88C9652EAEEB83"/>
    <w:pPr>
      <w:widowControl w:val="0"/>
      <w:jc w:val="both"/>
    </w:pPr>
  </w:style>
  <w:style w:type="paragraph" w:customStyle="1" w:styleId="452F4E3FCEAE46F3B9EB6ED3AD5413AC">
    <w:name w:val="452F4E3FCEAE46F3B9EB6ED3AD5413AC"/>
    <w:pPr>
      <w:widowControl w:val="0"/>
      <w:jc w:val="both"/>
    </w:pPr>
  </w:style>
  <w:style w:type="paragraph" w:customStyle="1" w:styleId="A30DC56206E44D3FB49A194493FBC5EA">
    <w:name w:val="A30DC56206E44D3FB49A194493FBC5EA"/>
    <w:pPr>
      <w:widowControl w:val="0"/>
      <w:jc w:val="both"/>
    </w:pPr>
  </w:style>
  <w:style w:type="paragraph" w:customStyle="1" w:styleId="1E1F0E01F6C943D298E2448379ACE582">
    <w:name w:val="1E1F0E01F6C943D298E2448379ACE582"/>
    <w:pPr>
      <w:widowControl w:val="0"/>
      <w:jc w:val="both"/>
    </w:pPr>
  </w:style>
  <w:style w:type="paragraph" w:customStyle="1" w:styleId="CF1EC9846D534CC9B4F3525343ECF26C">
    <w:name w:val="CF1EC9846D534CC9B4F3525343ECF26C"/>
    <w:pPr>
      <w:widowControl w:val="0"/>
      <w:jc w:val="both"/>
    </w:pPr>
  </w:style>
  <w:style w:type="paragraph" w:customStyle="1" w:styleId="24F5BF56A9864723B387C3915C11F696">
    <w:name w:val="24F5BF56A9864723B387C3915C11F696"/>
    <w:pPr>
      <w:widowControl w:val="0"/>
      <w:jc w:val="both"/>
    </w:pPr>
  </w:style>
  <w:style w:type="paragraph" w:customStyle="1" w:styleId="92D1A2AE0E62445C8AD7963D034A345F">
    <w:name w:val="92D1A2AE0E62445C8AD7963D034A345F"/>
    <w:pPr>
      <w:widowControl w:val="0"/>
      <w:jc w:val="both"/>
    </w:pPr>
  </w:style>
  <w:style w:type="paragraph" w:customStyle="1" w:styleId="470B37495494450E9B93094C604CB78D">
    <w:name w:val="470B37495494450E9B93094C604CB78D"/>
    <w:pPr>
      <w:widowControl w:val="0"/>
      <w:jc w:val="both"/>
    </w:pPr>
  </w:style>
  <w:style w:type="paragraph" w:customStyle="1" w:styleId="B1D42DD686B24FF295E4F4DDDEB042B3">
    <w:name w:val="B1D42DD686B24FF295E4F4DDDEB042B3"/>
    <w:pPr>
      <w:widowControl w:val="0"/>
      <w:jc w:val="both"/>
    </w:pPr>
  </w:style>
  <w:style w:type="paragraph" w:customStyle="1" w:styleId="3D4AB7F022BA4F7E98D9673432620B90">
    <w:name w:val="3D4AB7F022BA4F7E98D9673432620B90"/>
    <w:pPr>
      <w:widowControl w:val="0"/>
      <w:jc w:val="both"/>
    </w:pPr>
  </w:style>
  <w:style w:type="paragraph" w:customStyle="1" w:styleId="5AB65FE4318D4434AB56CFFF2D39A8CA">
    <w:name w:val="5AB65FE4318D4434AB56CFFF2D39A8CA"/>
    <w:pPr>
      <w:widowControl w:val="0"/>
      <w:jc w:val="both"/>
    </w:pPr>
  </w:style>
  <w:style w:type="paragraph" w:customStyle="1" w:styleId="D7CE07D1E77C4E7B9F6822AED72CE73A">
    <w:name w:val="D7CE07D1E77C4E7B9F6822AED72CE73A"/>
    <w:pPr>
      <w:widowControl w:val="0"/>
      <w:jc w:val="both"/>
    </w:pPr>
  </w:style>
  <w:style w:type="paragraph" w:customStyle="1" w:styleId="EBF3CAB674834D2B898D4EC852FC4312">
    <w:name w:val="EBF3CAB674834D2B898D4EC852FC4312"/>
    <w:pPr>
      <w:widowControl w:val="0"/>
      <w:jc w:val="both"/>
    </w:pPr>
  </w:style>
  <w:style w:type="paragraph" w:customStyle="1" w:styleId="9ACD2199A8464E21835FE4C89C96A093">
    <w:name w:val="9ACD2199A8464E21835FE4C89C96A093"/>
    <w:pPr>
      <w:widowControl w:val="0"/>
      <w:jc w:val="both"/>
    </w:pPr>
  </w:style>
  <w:style w:type="paragraph" w:customStyle="1" w:styleId="A22D8CE79973482889C6142875441095">
    <w:name w:val="A22D8CE79973482889C6142875441095"/>
    <w:pPr>
      <w:widowControl w:val="0"/>
      <w:jc w:val="both"/>
    </w:pPr>
  </w:style>
  <w:style w:type="paragraph" w:customStyle="1" w:styleId="FED8C0F9CFBB489FBAB6D8084A4C096A">
    <w:name w:val="FED8C0F9CFBB489FBAB6D8084A4C096A"/>
    <w:pPr>
      <w:widowControl w:val="0"/>
      <w:jc w:val="both"/>
    </w:pPr>
  </w:style>
  <w:style w:type="paragraph" w:customStyle="1" w:styleId="D6A0603BCA7A471BA050890376C82EBB">
    <w:name w:val="D6A0603BCA7A471BA050890376C82EBB"/>
    <w:pPr>
      <w:widowControl w:val="0"/>
      <w:jc w:val="both"/>
    </w:pPr>
  </w:style>
  <w:style w:type="paragraph" w:customStyle="1" w:styleId="7B9812511DFF43ABB23CCD3A7DB90294">
    <w:name w:val="7B9812511DFF43ABB23CCD3A7DB90294"/>
    <w:pPr>
      <w:widowControl w:val="0"/>
      <w:jc w:val="both"/>
    </w:pPr>
  </w:style>
  <w:style w:type="paragraph" w:customStyle="1" w:styleId="E153A92F824345EF8D313C998A739343">
    <w:name w:val="E153A92F824345EF8D313C998A739343"/>
    <w:pPr>
      <w:widowControl w:val="0"/>
      <w:jc w:val="both"/>
    </w:pPr>
  </w:style>
  <w:style w:type="paragraph" w:customStyle="1" w:styleId="DF8AFB3D140D4C23939161EBDB951F4C">
    <w:name w:val="DF8AFB3D140D4C23939161EBDB951F4C"/>
    <w:pPr>
      <w:widowControl w:val="0"/>
      <w:jc w:val="both"/>
    </w:pPr>
  </w:style>
  <w:style w:type="paragraph" w:customStyle="1" w:styleId="B77B8E41363644428F42C0D4086BD081">
    <w:name w:val="B77B8E41363644428F42C0D4086BD081"/>
    <w:pPr>
      <w:widowControl w:val="0"/>
      <w:jc w:val="both"/>
    </w:pPr>
  </w:style>
  <w:style w:type="paragraph" w:customStyle="1" w:styleId="9ABE01DE9B784340B754AACA3C07CE9F">
    <w:name w:val="9ABE01DE9B784340B754AACA3C07CE9F"/>
    <w:pPr>
      <w:widowControl w:val="0"/>
      <w:jc w:val="both"/>
    </w:pPr>
  </w:style>
  <w:style w:type="paragraph" w:customStyle="1" w:styleId="6B943DE597264B1B94293034C71B0FDF">
    <w:name w:val="6B943DE597264B1B94293034C71B0FDF"/>
    <w:pPr>
      <w:widowControl w:val="0"/>
      <w:jc w:val="both"/>
    </w:pPr>
  </w:style>
  <w:style w:type="paragraph" w:customStyle="1" w:styleId="0634A115DD574056926D7DD0FC0712C7">
    <w:name w:val="0634A115DD574056926D7DD0FC0712C7"/>
    <w:pPr>
      <w:widowControl w:val="0"/>
      <w:jc w:val="both"/>
    </w:pPr>
  </w:style>
  <w:style w:type="paragraph" w:customStyle="1" w:styleId="46854CF77D164C7FA0EE1948C65CD763">
    <w:name w:val="46854CF77D164C7FA0EE1948C65CD763"/>
    <w:pPr>
      <w:widowControl w:val="0"/>
      <w:jc w:val="both"/>
    </w:pPr>
  </w:style>
  <w:style w:type="paragraph" w:customStyle="1" w:styleId="8CB5C3552A234FEABAD22F99721DDD04">
    <w:name w:val="8CB5C3552A234FEABAD22F99721DDD04"/>
    <w:pPr>
      <w:widowControl w:val="0"/>
      <w:jc w:val="both"/>
    </w:pPr>
  </w:style>
  <w:style w:type="paragraph" w:customStyle="1" w:styleId="38522BFAC3D74532BD570A60B12E0BB9">
    <w:name w:val="38522BFAC3D74532BD570A60B12E0BB9"/>
    <w:pPr>
      <w:widowControl w:val="0"/>
      <w:jc w:val="both"/>
    </w:pPr>
  </w:style>
  <w:style w:type="paragraph" w:customStyle="1" w:styleId="0A463961A2514C5A98499644027AC6E6">
    <w:name w:val="0A463961A2514C5A98499644027AC6E6"/>
    <w:pPr>
      <w:widowControl w:val="0"/>
      <w:jc w:val="both"/>
    </w:pPr>
  </w:style>
  <w:style w:type="paragraph" w:customStyle="1" w:styleId="AC99A5D07B2E4FBCB01D9E127978743C">
    <w:name w:val="AC99A5D07B2E4FBCB01D9E127978743C"/>
    <w:pPr>
      <w:widowControl w:val="0"/>
      <w:jc w:val="both"/>
    </w:pPr>
  </w:style>
  <w:style w:type="paragraph" w:customStyle="1" w:styleId="20E328DECBF841E98BA0E5426952F9D2">
    <w:name w:val="20E328DECBF841E98BA0E5426952F9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ED09_[帳票ID]_帳票仕様書_テンプレート.dotx</Template>
  <TotalTime>1</TotalTime>
  <Pages>13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3</cp:revision>
  <cp:lastPrinted>2023-02-22T00:11:00Z</cp:lastPrinted>
  <dcterms:created xsi:type="dcterms:W3CDTF">2023-02-22T00:10:00Z</dcterms:created>
  <dcterms:modified xsi:type="dcterms:W3CDTF">2023-02-22T00:11:00Z</dcterms:modified>
</cp:coreProperties>
</file>