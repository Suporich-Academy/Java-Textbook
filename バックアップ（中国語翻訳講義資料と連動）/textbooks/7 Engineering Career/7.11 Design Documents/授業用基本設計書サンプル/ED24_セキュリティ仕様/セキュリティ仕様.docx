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0849" w14:textId="77777777" w:rsidR="00976698" w:rsidRDefault="00976698" w:rsidP="006D6CD5">
      <w:pPr>
        <w:pStyle w:val="aa"/>
      </w:pPr>
    </w:p>
    <w:p w14:paraId="0067B7C2" w14:textId="77777777" w:rsidR="00976698" w:rsidRDefault="00976698" w:rsidP="006D6CD5">
      <w:pPr>
        <w:pStyle w:val="aa"/>
      </w:pPr>
    </w:p>
    <w:p w14:paraId="26013BC9" w14:textId="77777777" w:rsidR="006D6CD5" w:rsidRDefault="006D6CD5" w:rsidP="006D6CD5">
      <w:pPr>
        <w:pStyle w:val="aa"/>
      </w:pPr>
    </w:p>
    <w:p w14:paraId="185F4B3D" w14:textId="77777777" w:rsidR="006D6CD5" w:rsidRDefault="006D6CD5" w:rsidP="006D6CD5">
      <w:pPr>
        <w:pStyle w:val="aa"/>
      </w:pPr>
    </w:p>
    <w:p w14:paraId="1AD63463" w14:textId="77777777" w:rsidR="006D6CD5" w:rsidRDefault="006D6CD5" w:rsidP="006D6CD5">
      <w:pPr>
        <w:pStyle w:val="aa"/>
      </w:pPr>
    </w:p>
    <w:p w14:paraId="26A4698C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0C71E073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DF62BC">
        <w:rPr>
          <w:rFonts w:hint="eastAsia"/>
        </w:rPr>
        <w:t>セキュリティ</w:t>
      </w:r>
      <w:r>
        <w:rPr>
          <w:rFonts w:hint="eastAsia"/>
        </w:rPr>
        <w:t>仕様書</w:t>
      </w:r>
      <w:r>
        <w:rPr>
          <w:rFonts w:hint="eastAsia"/>
        </w:rPr>
        <w:t xml:space="preserve"> -</w:t>
      </w:r>
    </w:p>
    <w:p w14:paraId="07BC6549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61865C43" w14:textId="77777777" w:rsidR="0069509D" w:rsidRDefault="0069509D" w:rsidP="006D6CD5">
      <w:pPr>
        <w:pStyle w:val="aa"/>
      </w:pPr>
    </w:p>
    <w:p w14:paraId="7A8E5FC3" w14:textId="77777777" w:rsidR="002948E5" w:rsidRDefault="002948E5" w:rsidP="006D6CD5">
      <w:pPr>
        <w:pStyle w:val="aa"/>
      </w:pPr>
    </w:p>
    <w:p w14:paraId="42FCAB7C" w14:textId="77777777" w:rsidR="002948E5" w:rsidRDefault="002948E5" w:rsidP="006D6CD5">
      <w:pPr>
        <w:pStyle w:val="aa"/>
      </w:pPr>
    </w:p>
    <w:p w14:paraId="724B8065" w14:textId="77777777" w:rsidR="00124BD4" w:rsidRDefault="00124BD4" w:rsidP="006D6CD5">
      <w:pPr>
        <w:pStyle w:val="aa"/>
      </w:pPr>
    </w:p>
    <w:p w14:paraId="5589A66A" w14:textId="77777777" w:rsidR="00124BD4" w:rsidRDefault="00124BD4" w:rsidP="006D6CD5">
      <w:pPr>
        <w:pStyle w:val="aa"/>
      </w:pPr>
    </w:p>
    <w:p w14:paraId="1CC216F0" w14:textId="77777777" w:rsidR="0074228B" w:rsidRDefault="0074228B" w:rsidP="006D6CD5">
      <w:pPr>
        <w:pStyle w:val="aa"/>
      </w:pPr>
    </w:p>
    <w:p w14:paraId="5CF6B447" w14:textId="77777777" w:rsidR="0074228B" w:rsidRDefault="0074228B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5615E659" w14:textId="77777777" w:rsidTr="00EA2185">
        <w:trPr>
          <w:jc w:val="center"/>
        </w:trPr>
        <w:tc>
          <w:tcPr>
            <w:tcW w:w="1271" w:type="dxa"/>
          </w:tcPr>
          <w:p w14:paraId="7F6EDF61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5B7C9967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46D5F8CA" w14:textId="77777777" w:rsidTr="00EA2185">
        <w:trPr>
          <w:jc w:val="center"/>
        </w:trPr>
        <w:tc>
          <w:tcPr>
            <w:tcW w:w="1271" w:type="dxa"/>
          </w:tcPr>
          <w:p w14:paraId="2132CDAF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350974E3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55966D5F" w14:textId="77777777" w:rsidTr="00EA2185">
        <w:trPr>
          <w:jc w:val="center"/>
        </w:trPr>
        <w:tc>
          <w:tcPr>
            <w:tcW w:w="1271" w:type="dxa"/>
          </w:tcPr>
          <w:p w14:paraId="19B62C6F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7CD36A00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06EEBA98" w14:textId="77777777" w:rsidR="0069509D" w:rsidRDefault="0069509D" w:rsidP="006D6CD5">
      <w:pPr>
        <w:pStyle w:val="aa"/>
      </w:pPr>
    </w:p>
    <w:p w14:paraId="0F790DF9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3219B823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3B5C05" w:rsidRPr="00EC0D14" w14:paraId="50D3A1B3" w14:textId="77777777" w:rsidTr="00B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FB9F6C6" w14:textId="77777777" w:rsidR="003B5C05" w:rsidRPr="00EC0D14" w:rsidRDefault="003B5C05" w:rsidP="00EC0D14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3C3CDE86" w14:textId="77777777" w:rsidR="003B5C05" w:rsidRPr="00EC0D14" w:rsidRDefault="003B5C05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0631974B" w14:textId="77777777" w:rsidR="003B5C05" w:rsidRPr="00EC0D14" w:rsidRDefault="003B5C05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3785DF34" w14:textId="77777777" w:rsidR="003B5C05" w:rsidRPr="00EC0D14" w:rsidRDefault="003B5C05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25D0A842" w14:textId="77777777" w:rsidR="003B5C05" w:rsidRPr="00EC0D14" w:rsidRDefault="003B5C05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3B5C05" w:rsidRPr="00EC0D14" w14:paraId="35C13F14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EF32EE" w14:textId="54A15CC8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081CBAC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7E6F5EF2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119A6579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6B339AA9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3B5C05" w:rsidRPr="00EC0D14" w14:paraId="34AED6C0" w14:textId="77777777" w:rsidTr="00B93DA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9DBB81" w14:textId="0CBC5CB5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B2F2A84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B7EDDF3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D157E81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CA302CB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4A54C9B7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27155A6" w14:textId="180B30F3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0EF893C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070AB06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D5DD20E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3504ADC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6735F38B" w14:textId="77777777" w:rsidTr="00B93DA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CB4B9F" w14:textId="3C005A56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F20D9F1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A55E1D3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BC50504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05E281E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23057749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CD0406" w14:textId="467BC35D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3201C91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1F4BDF8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5289E06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243183B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5E698CF7" w14:textId="77777777" w:rsidTr="00B93DA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FBEB" w14:textId="22A4D71B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A763C63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4F78FE3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857BCDA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8F4B250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10EC27AD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51BAC5" w14:textId="40497F2B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476E5A4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054A8C2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ADAEEB3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C0402CD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0A1ADA6C" w14:textId="77777777" w:rsidTr="00B93DA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BAC9F9" w14:textId="4B69FA29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EE34326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F940603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CB768A6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3366DAF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5BC12057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3A20D9" w14:textId="3C84CE3A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0B06D7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A12300F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6CA9401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49CBB10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13DFE90E" w14:textId="77777777" w:rsidTr="00B93DA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02870B" w14:textId="68058EDD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B0377E1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F1AC622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12FE690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5ACDE7B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2931680F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FC85CC" w14:textId="0A78BD3E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5A59010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B94B56B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3008A29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6C11AE4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0C1B30D4" w14:textId="77777777" w:rsidTr="00B93DA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771C902" w14:textId="1591F6FC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3394F76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8AA0D67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ED0F059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0A16E8F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4FE2C024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A2CF66E" w14:textId="37C64786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9F6A363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5E70D79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BFC7BDB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0282A11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340CA547" w14:textId="77777777" w:rsidTr="00B93DA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F2098F" w14:textId="7D2E0FE2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8657CAF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86CEEDC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144AFC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8D6FF4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44BE075E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2D7320" w14:textId="6D389918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EA686C4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58CD583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6E7C0EE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E14919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2D302FB1" w14:textId="77777777" w:rsidTr="00B93DA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92D7F55" w14:textId="17A84E6F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7AC614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E0DE42E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5F77660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1852D85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6C8536E5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A2741E" w14:textId="56D081C6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F4D5C11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5D1E8B9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0D9AE16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9F87AA1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29511047" w14:textId="77777777" w:rsidTr="00B93DA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97E92D" w14:textId="20869A2A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7D93219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263BF40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7ACCFBF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AA8F88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14A55E90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5EA2C4A" w14:textId="14717376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3B1EB13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B9409B9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945E588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9837ED5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18E3C4CF" w14:textId="77777777" w:rsidTr="00B93DA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298218" w14:textId="137908D8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E70AD01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3A9FAD8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B09177E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6D7339C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75020A92" w14:textId="77777777" w:rsidR="001B1570" w:rsidRDefault="00424E44" w:rsidP="001B1570">
      <w:pPr>
        <w:pStyle w:val="aa"/>
      </w:pPr>
      <w:r>
        <w:br w:type="page"/>
      </w:r>
    </w:p>
    <w:p w14:paraId="6A5C66EB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75E52427" w14:textId="77777777" w:rsidR="001B1570" w:rsidRDefault="001B1570" w:rsidP="001B1570">
      <w:pPr>
        <w:pStyle w:val="aa"/>
      </w:pPr>
    </w:p>
    <w:p w14:paraId="72A8E3C0" w14:textId="46F476DF" w:rsidR="003266C8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138276" w:history="1">
        <w:r w:rsidR="003266C8" w:rsidRPr="00455119">
          <w:rPr>
            <w:rStyle w:val="af2"/>
            <w:noProof/>
          </w:rPr>
          <w:t>◯◯システムにおけるセキュリティ対策について</w:t>
        </w:r>
        <w:r w:rsidR="003266C8">
          <w:rPr>
            <w:noProof/>
            <w:webHidden/>
          </w:rPr>
          <w:tab/>
        </w:r>
        <w:r w:rsidR="003266C8">
          <w:rPr>
            <w:noProof/>
            <w:webHidden/>
          </w:rPr>
          <w:fldChar w:fldCharType="begin"/>
        </w:r>
        <w:r w:rsidR="003266C8">
          <w:rPr>
            <w:noProof/>
            <w:webHidden/>
          </w:rPr>
          <w:instrText xml:space="preserve"> PAGEREF _Toc71138276 \h </w:instrText>
        </w:r>
        <w:r w:rsidR="003266C8">
          <w:rPr>
            <w:noProof/>
            <w:webHidden/>
          </w:rPr>
        </w:r>
        <w:r w:rsidR="003266C8">
          <w:rPr>
            <w:noProof/>
            <w:webHidden/>
          </w:rPr>
          <w:fldChar w:fldCharType="separate"/>
        </w:r>
        <w:r w:rsidR="00B40241">
          <w:rPr>
            <w:noProof/>
            <w:webHidden/>
          </w:rPr>
          <w:t>3</w:t>
        </w:r>
        <w:r w:rsidR="003266C8">
          <w:rPr>
            <w:noProof/>
            <w:webHidden/>
          </w:rPr>
          <w:fldChar w:fldCharType="end"/>
        </w:r>
      </w:hyperlink>
    </w:p>
    <w:p w14:paraId="5436390E" w14:textId="153F6A11" w:rsidR="003266C8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138277" w:history="1">
        <w:r w:rsidR="003266C8" w:rsidRPr="00455119">
          <w:rPr>
            <w:rStyle w:val="af2"/>
            <w:noProof/>
          </w:rPr>
          <w:t>◯◯システムにおける参照可能範囲について</w:t>
        </w:r>
        <w:r w:rsidR="003266C8">
          <w:rPr>
            <w:noProof/>
            <w:webHidden/>
          </w:rPr>
          <w:tab/>
        </w:r>
        <w:r w:rsidR="003266C8">
          <w:rPr>
            <w:noProof/>
            <w:webHidden/>
          </w:rPr>
          <w:fldChar w:fldCharType="begin"/>
        </w:r>
        <w:r w:rsidR="003266C8">
          <w:rPr>
            <w:noProof/>
            <w:webHidden/>
          </w:rPr>
          <w:instrText xml:space="preserve"> PAGEREF _Toc71138277 \h </w:instrText>
        </w:r>
        <w:r w:rsidR="003266C8">
          <w:rPr>
            <w:noProof/>
            <w:webHidden/>
          </w:rPr>
        </w:r>
        <w:r w:rsidR="003266C8">
          <w:rPr>
            <w:noProof/>
            <w:webHidden/>
          </w:rPr>
          <w:fldChar w:fldCharType="separate"/>
        </w:r>
        <w:r w:rsidR="00B40241">
          <w:rPr>
            <w:noProof/>
            <w:webHidden/>
          </w:rPr>
          <w:t>4</w:t>
        </w:r>
        <w:r w:rsidR="003266C8">
          <w:rPr>
            <w:noProof/>
            <w:webHidden/>
          </w:rPr>
          <w:fldChar w:fldCharType="end"/>
        </w:r>
      </w:hyperlink>
    </w:p>
    <w:p w14:paraId="3F37B51D" w14:textId="77777777" w:rsidR="00550CC3" w:rsidRPr="003A02B2" w:rsidRDefault="003C1464" w:rsidP="009F491C">
      <w:pPr>
        <w:pStyle w:val="aa"/>
      </w:pPr>
      <w:r>
        <w:fldChar w:fldCharType="end"/>
      </w:r>
    </w:p>
    <w:p w14:paraId="572BEA02" w14:textId="77777777" w:rsidR="00550CC3" w:rsidRDefault="000003D4" w:rsidP="00976698">
      <w:pPr>
        <w:pStyle w:val="1"/>
      </w:pPr>
      <w:bookmarkStart w:id="0" w:name="_Toc71138276"/>
      <w:r>
        <w:rPr>
          <w:rFonts w:hint="eastAsia"/>
        </w:rPr>
        <w:lastRenderedPageBreak/>
        <w:t>◯◯システムにおけるセキュリティ対策について</w:t>
      </w:r>
      <w:bookmarkEnd w:id="0"/>
    </w:p>
    <w:p w14:paraId="4ABD2BB6" w14:textId="77777777" w:rsidR="00550CC3" w:rsidRDefault="00550CC3" w:rsidP="003F25F6">
      <w:pPr>
        <w:pStyle w:val="aa"/>
      </w:pPr>
    </w:p>
    <w:p w14:paraId="5642CEEA" w14:textId="77777777" w:rsidR="00670F25" w:rsidRDefault="00F26ABB" w:rsidP="003F25F6">
      <w:pPr>
        <w:pStyle w:val="aa"/>
      </w:pPr>
      <w:r>
        <w:rPr>
          <w:rFonts w:hint="eastAsia"/>
        </w:rPr>
        <w:t>◯◯システム</w:t>
      </w:r>
      <w:r w:rsidR="00F52A9E">
        <w:rPr>
          <w:rFonts w:hint="eastAsia"/>
        </w:rPr>
        <w:t>では以下のセキュリティ対策を実施します。</w:t>
      </w:r>
    </w:p>
    <w:p w14:paraId="5C08D321" w14:textId="77777777" w:rsidR="00F52A9E" w:rsidRDefault="00F52A9E" w:rsidP="003F25F6">
      <w:pPr>
        <w:pStyle w:val="aa"/>
      </w:pP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968"/>
        <w:gridCol w:w="10706"/>
      </w:tblGrid>
      <w:tr w:rsidR="001D313E" w14:paraId="3C99F950" w14:textId="77777777" w:rsidTr="001D3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2" w:type="pct"/>
          </w:tcPr>
          <w:p w14:paraId="599876F2" w14:textId="77777777" w:rsidR="001D313E" w:rsidRDefault="001D313E" w:rsidP="00920DA5">
            <w:pPr>
              <w:pStyle w:val="aa"/>
            </w:pPr>
            <w:r>
              <w:rPr>
                <w:rFonts w:hint="eastAsia"/>
              </w:rPr>
              <w:t>セキュリティ対策名</w:t>
            </w:r>
          </w:p>
        </w:tc>
        <w:tc>
          <w:tcPr>
            <w:tcW w:w="3648" w:type="pct"/>
          </w:tcPr>
          <w:p w14:paraId="49181993" w14:textId="77777777" w:rsidR="001D313E" w:rsidRDefault="00670F25" w:rsidP="00920DA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対策方針</w:t>
            </w:r>
          </w:p>
        </w:tc>
      </w:tr>
      <w:tr w:rsidR="001D313E" w14:paraId="31E25347" w14:textId="77777777" w:rsidTr="001D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</w:tcPr>
          <w:p w14:paraId="79FE54E4" w14:textId="77777777" w:rsidR="001D313E" w:rsidRDefault="001D313E" w:rsidP="00920DA5">
            <w:pPr>
              <w:pStyle w:val="aa"/>
            </w:pPr>
            <w:r>
              <w:rPr>
                <w:rFonts w:hint="eastAsia"/>
              </w:rPr>
              <w:t>XSS</w:t>
            </w:r>
          </w:p>
        </w:tc>
        <w:tc>
          <w:tcPr>
            <w:tcW w:w="3648" w:type="pct"/>
          </w:tcPr>
          <w:p w14:paraId="2D0B9F12" w14:textId="77777777" w:rsidR="001D313E" w:rsidRDefault="001D313E" w:rsidP="00920D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13E" w14:paraId="420FDB0A" w14:textId="77777777" w:rsidTr="001D3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</w:tcPr>
          <w:p w14:paraId="52A1872F" w14:textId="77777777" w:rsidR="001D313E" w:rsidRDefault="001D313E" w:rsidP="00920DA5">
            <w:pPr>
              <w:pStyle w:val="aa"/>
            </w:pPr>
          </w:p>
        </w:tc>
        <w:tc>
          <w:tcPr>
            <w:tcW w:w="3648" w:type="pct"/>
          </w:tcPr>
          <w:p w14:paraId="19CBFF5A" w14:textId="77777777" w:rsidR="001D313E" w:rsidRDefault="001D313E" w:rsidP="00920D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13E" w14:paraId="7507A0E6" w14:textId="77777777" w:rsidTr="001D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</w:tcPr>
          <w:p w14:paraId="7552E313" w14:textId="77777777" w:rsidR="001D313E" w:rsidRDefault="001D313E" w:rsidP="00920DA5">
            <w:pPr>
              <w:pStyle w:val="aa"/>
            </w:pPr>
          </w:p>
        </w:tc>
        <w:tc>
          <w:tcPr>
            <w:tcW w:w="3648" w:type="pct"/>
          </w:tcPr>
          <w:p w14:paraId="07DE44F2" w14:textId="77777777" w:rsidR="001D313E" w:rsidRDefault="001D313E" w:rsidP="00920D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13E" w14:paraId="42EF97E8" w14:textId="77777777" w:rsidTr="001D3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</w:tcPr>
          <w:p w14:paraId="40B47F1B" w14:textId="77777777" w:rsidR="001D313E" w:rsidRDefault="001D313E" w:rsidP="00920DA5">
            <w:pPr>
              <w:pStyle w:val="aa"/>
            </w:pPr>
          </w:p>
        </w:tc>
        <w:tc>
          <w:tcPr>
            <w:tcW w:w="3648" w:type="pct"/>
          </w:tcPr>
          <w:p w14:paraId="677D09D8" w14:textId="77777777" w:rsidR="001D313E" w:rsidRDefault="001D313E" w:rsidP="00920D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13E" w14:paraId="4DB09E20" w14:textId="77777777" w:rsidTr="001D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</w:tcPr>
          <w:p w14:paraId="7CA38375" w14:textId="77777777" w:rsidR="001D313E" w:rsidRDefault="001D313E" w:rsidP="00920DA5">
            <w:pPr>
              <w:pStyle w:val="aa"/>
            </w:pPr>
          </w:p>
        </w:tc>
        <w:tc>
          <w:tcPr>
            <w:tcW w:w="3648" w:type="pct"/>
          </w:tcPr>
          <w:p w14:paraId="27F71A17" w14:textId="77777777" w:rsidR="001D313E" w:rsidRDefault="001D313E" w:rsidP="00920D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13E" w14:paraId="06D7EBCC" w14:textId="77777777" w:rsidTr="001D3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</w:tcPr>
          <w:p w14:paraId="0BAF0D31" w14:textId="77777777" w:rsidR="001D313E" w:rsidRDefault="001D313E" w:rsidP="00920DA5">
            <w:pPr>
              <w:pStyle w:val="aa"/>
            </w:pPr>
          </w:p>
        </w:tc>
        <w:tc>
          <w:tcPr>
            <w:tcW w:w="3648" w:type="pct"/>
          </w:tcPr>
          <w:p w14:paraId="5599C2ED" w14:textId="77777777" w:rsidR="001D313E" w:rsidRDefault="001D313E" w:rsidP="00920D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7DA197" w14:textId="77777777" w:rsidR="00F52A9E" w:rsidRPr="00101765" w:rsidRDefault="00F52A9E" w:rsidP="003F25F6">
      <w:pPr>
        <w:pStyle w:val="aa"/>
      </w:pPr>
    </w:p>
    <w:p w14:paraId="02ACE557" w14:textId="77777777" w:rsidR="003A16C0" w:rsidRDefault="003A16C0" w:rsidP="003A16C0">
      <w:pPr>
        <w:pStyle w:val="aa"/>
      </w:pPr>
    </w:p>
    <w:p w14:paraId="3DE6F905" w14:textId="77777777" w:rsidR="004823D4" w:rsidRDefault="008E6730" w:rsidP="004823D4">
      <w:pPr>
        <w:pStyle w:val="1"/>
      </w:pPr>
      <w:bookmarkStart w:id="1" w:name="_Toc71138277"/>
      <w:r>
        <w:rPr>
          <w:rFonts w:hint="eastAsia"/>
        </w:rPr>
        <w:lastRenderedPageBreak/>
        <w:t>◯◯システムにおける</w:t>
      </w:r>
      <w:r w:rsidR="00D5106D">
        <w:rPr>
          <w:rFonts w:hint="eastAsia"/>
        </w:rPr>
        <w:t>参照可能</w:t>
      </w:r>
      <w:r w:rsidR="00F2316A">
        <w:rPr>
          <w:rFonts w:hint="eastAsia"/>
        </w:rPr>
        <w:t>範囲について</w:t>
      </w:r>
      <w:bookmarkEnd w:id="1"/>
    </w:p>
    <w:p w14:paraId="60EC1A6B" w14:textId="77777777" w:rsidR="004823D4" w:rsidRPr="004823D4" w:rsidRDefault="004823D4" w:rsidP="003F25F6">
      <w:pPr>
        <w:pStyle w:val="aa"/>
      </w:pPr>
    </w:p>
    <w:p w14:paraId="5CBE7767" w14:textId="77777777" w:rsidR="00712EEE" w:rsidRDefault="00F2316A" w:rsidP="003F25F6">
      <w:pPr>
        <w:pStyle w:val="aa"/>
      </w:pPr>
      <w:r>
        <w:rPr>
          <w:rFonts w:hint="eastAsia"/>
        </w:rPr>
        <w:t>◯◯システムにおける各画面機能について、</w:t>
      </w:r>
      <w:r w:rsidR="003B7213">
        <w:rPr>
          <w:rFonts w:hint="eastAsia"/>
        </w:rPr>
        <w:t>参照可能な</w:t>
      </w:r>
      <w:r w:rsidR="008C74E3">
        <w:rPr>
          <w:rFonts w:hint="eastAsia"/>
        </w:rPr>
        <w:t>ロール</w:t>
      </w:r>
      <w:r>
        <w:rPr>
          <w:rFonts w:hint="eastAsia"/>
        </w:rPr>
        <w:t>は以下の</w:t>
      </w:r>
      <w:r w:rsidR="0058551F">
        <w:rPr>
          <w:rFonts w:hint="eastAsia"/>
        </w:rPr>
        <w:t>とおり。</w:t>
      </w:r>
    </w:p>
    <w:p w14:paraId="11F77FEA" w14:textId="77777777" w:rsidR="0008406F" w:rsidRPr="0008406F" w:rsidRDefault="0008406F" w:rsidP="003F25F6">
      <w:pPr>
        <w:pStyle w:val="aa"/>
        <w:rPr>
          <w:b/>
          <w:bCs/>
        </w:rPr>
      </w:pPr>
    </w:p>
    <w:tbl>
      <w:tblPr>
        <w:tblStyle w:val="4-30"/>
        <w:tblW w:w="14685" w:type="dxa"/>
        <w:tblLayout w:type="fixed"/>
        <w:tblLook w:val="04A0" w:firstRow="1" w:lastRow="0" w:firstColumn="1" w:lastColumn="0" w:noHBand="0" w:noVBand="1"/>
      </w:tblPr>
      <w:tblGrid>
        <w:gridCol w:w="509"/>
        <w:gridCol w:w="1701"/>
        <w:gridCol w:w="3402"/>
        <w:gridCol w:w="1985"/>
        <w:gridCol w:w="1418"/>
        <w:gridCol w:w="5670"/>
      </w:tblGrid>
      <w:tr w:rsidR="00371DD4" w14:paraId="66813747" w14:textId="77777777" w:rsidTr="004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EF2F126" w14:textId="77777777" w:rsidR="00371DD4" w:rsidRPr="004840B1" w:rsidRDefault="00371DD4" w:rsidP="008B71D9">
            <w:pPr>
              <w:pStyle w:val="aa"/>
              <w:rPr>
                <w:sz w:val="12"/>
                <w:szCs w:val="12"/>
              </w:rPr>
            </w:pPr>
            <w:r w:rsidRPr="004840B1">
              <w:rPr>
                <w:sz w:val="12"/>
                <w:szCs w:val="12"/>
              </w:rPr>
              <w:t>No.</w:t>
            </w:r>
          </w:p>
        </w:tc>
        <w:tc>
          <w:tcPr>
            <w:tcW w:w="1701" w:type="dxa"/>
          </w:tcPr>
          <w:p w14:paraId="291A210A" w14:textId="77777777" w:rsidR="00371DD4" w:rsidRPr="004840B1" w:rsidRDefault="00371DD4" w:rsidP="008B71D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画面ID</w:t>
            </w:r>
          </w:p>
        </w:tc>
        <w:tc>
          <w:tcPr>
            <w:tcW w:w="3402" w:type="dxa"/>
          </w:tcPr>
          <w:p w14:paraId="6A723520" w14:textId="77777777" w:rsidR="00371DD4" w:rsidRPr="004840B1" w:rsidRDefault="00371DD4" w:rsidP="008B71D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画面名</w:t>
            </w:r>
          </w:p>
        </w:tc>
        <w:tc>
          <w:tcPr>
            <w:tcW w:w="1985" w:type="dxa"/>
          </w:tcPr>
          <w:p w14:paraId="3A6D0B2E" w14:textId="77777777" w:rsidR="00371DD4" w:rsidRPr="004840B1" w:rsidRDefault="008C74E3" w:rsidP="008B71D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ロール</w:t>
            </w:r>
          </w:p>
        </w:tc>
        <w:tc>
          <w:tcPr>
            <w:tcW w:w="1418" w:type="dxa"/>
          </w:tcPr>
          <w:p w14:paraId="0452B589" w14:textId="77777777" w:rsidR="00371DD4" w:rsidRPr="004840B1" w:rsidRDefault="00371DD4" w:rsidP="008B71D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アクセス可否</w:t>
            </w:r>
          </w:p>
        </w:tc>
        <w:tc>
          <w:tcPr>
            <w:tcW w:w="5670" w:type="dxa"/>
          </w:tcPr>
          <w:p w14:paraId="740B09BB" w14:textId="77777777" w:rsidR="00371DD4" w:rsidRPr="004840B1" w:rsidRDefault="00371DD4" w:rsidP="008B71D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詳細</w:t>
            </w:r>
          </w:p>
        </w:tc>
      </w:tr>
      <w:tr w:rsidR="00D33131" w14:paraId="182AA3F7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63291D0" w14:textId="4B1E3DEE" w:rsidR="00D33131" w:rsidRPr="004840B1" w:rsidRDefault="004840B1" w:rsidP="00D3313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  <w:lang w:val="ja-JP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5D108512" w14:textId="77777777" w:rsidR="00D33131" w:rsidRPr="004840B1" w:rsidRDefault="00D33131" w:rsidP="00D3313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3402" w:type="dxa"/>
          </w:tcPr>
          <w:p w14:paraId="5DCDD955" w14:textId="77777777" w:rsidR="00D33131" w:rsidRPr="004840B1" w:rsidRDefault="00D33131" w:rsidP="00D3313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◯◯画面</w:t>
            </w:r>
          </w:p>
        </w:tc>
        <w:tc>
          <w:tcPr>
            <w:tcW w:w="1985" w:type="dxa"/>
          </w:tcPr>
          <w:p w14:paraId="3D176AE5" w14:textId="77777777" w:rsidR="00D33131" w:rsidRPr="004840B1" w:rsidRDefault="00D33131" w:rsidP="00D3313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一般ユーザ</w:t>
            </w:r>
          </w:p>
        </w:tc>
        <w:tc>
          <w:tcPr>
            <w:tcW w:w="1418" w:type="dxa"/>
          </w:tcPr>
          <w:p w14:paraId="466CA4F0" w14:textId="77777777" w:rsidR="00D33131" w:rsidRPr="004840B1" w:rsidRDefault="00D33131" w:rsidP="00D3313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可能</w:t>
            </w:r>
          </w:p>
        </w:tc>
        <w:tc>
          <w:tcPr>
            <w:tcW w:w="5670" w:type="dxa"/>
          </w:tcPr>
          <w:p w14:paraId="51006B8B" w14:textId="77777777" w:rsidR="00D33131" w:rsidRPr="004840B1" w:rsidRDefault="00D33131" w:rsidP="00D3313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所属部署のデータのみ参照可能</w:t>
            </w:r>
          </w:p>
        </w:tc>
      </w:tr>
      <w:tr w:rsidR="004840B1" w14:paraId="69685888" w14:textId="77777777" w:rsidTr="004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6E106DC" w14:textId="03393091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71D0EE60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7755CB83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316D5D7F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4BA8A32F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1F8917F2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71F12F4D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3194D65" w14:textId="23592EAE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5CBAFC6C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0C72A82F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25AACA99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242B19EA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248DE0AE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26199AFC" w14:textId="77777777" w:rsidTr="004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CB090BD" w14:textId="272E547C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2CAD6E90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1477643B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434CDDB6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76E26462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6631F890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31AD3C61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F5B73E3" w14:textId="4254CB84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3279AA1A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007F6ABC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332E661F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1610731B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101C887F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730DDFAF" w14:textId="77777777" w:rsidTr="004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DF214F7" w14:textId="73E7C030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2B1B2102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4ACE20A5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60C72864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536564FC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73DFFD85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63C8A135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64B2CE4" w14:textId="48CD8577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3D060B75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2BF25F3F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0C3CC244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11F55E08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0D251CA5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479B0830" w14:textId="77777777" w:rsidTr="004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2DD6218" w14:textId="23221FB0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22090584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4F2567C7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690B1A6D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6A01BF55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601603C2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40285A0D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195E3B2" w14:textId="2E1E430D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0E4CD75E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34EEF15D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4DAE49D0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32527FEA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2201F533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5BAADED1" w14:textId="77777777" w:rsidTr="004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7138B39" w14:textId="28B14344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73D0F620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327F2376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528026D4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195E7F5D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5948DF49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4F96CD2F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532D5F6" w14:textId="2B64B165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4A4716A2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243C1DA5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3149FFC9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7EE68860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6D0ABA37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4AAF7DA4" w14:textId="77777777" w:rsidTr="004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74A71FE" w14:textId="12504504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2E040906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6BDAE64C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47C1D783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727597A0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2446C991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7DF5F994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973DEBC" w14:textId="05B796FC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7D34AA2F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6871CFBF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713BCA32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1DC8CB04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3B210CD4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64631DA8" w14:textId="77777777" w:rsidTr="004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074976D" w14:textId="69DBC544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73E229C1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4668C64D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3C8C551C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6EA9E48B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06B18C61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2F3C4258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975AD9E" w14:textId="38BB60FE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42925C57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03ED5C90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4404A374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00FF7A40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6401AC4F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0CD6D2FC" w14:textId="77777777" w:rsidTr="004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5CA01A3" w14:textId="0D9DBCF3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21AD91A0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1AB85E93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2E10F0C4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5AF14DFE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7649EB5A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1A25AF4C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868C79E" w14:textId="30BFCE18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B40241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56BEC978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7043EEF6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7933428F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3E8D5711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4F520F67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32C2B806" w14:textId="77777777" w:rsidR="0008406F" w:rsidRPr="00374067" w:rsidRDefault="0008406F" w:rsidP="008A48C3">
      <w:pPr>
        <w:pStyle w:val="aa"/>
      </w:pPr>
    </w:p>
    <w:sectPr w:rsidR="0008406F" w:rsidRPr="00374067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5FFB0" w14:textId="77777777" w:rsidR="00417257" w:rsidRDefault="00417257" w:rsidP="00F95D5B">
      <w:r>
        <w:separator/>
      </w:r>
    </w:p>
  </w:endnote>
  <w:endnote w:type="continuationSeparator" w:id="0">
    <w:p w14:paraId="6FB5294F" w14:textId="77777777" w:rsidR="00417257" w:rsidRDefault="00417257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4349F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D5FC3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45B2E" w14:textId="77777777" w:rsidR="00417257" w:rsidRDefault="00417257" w:rsidP="00F95D5B">
      <w:r>
        <w:separator/>
      </w:r>
    </w:p>
  </w:footnote>
  <w:footnote w:type="continuationSeparator" w:id="0">
    <w:p w14:paraId="3F755C60" w14:textId="77777777" w:rsidR="00417257" w:rsidRDefault="00417257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ED16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568D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DF62BC">
      <w:rPr>
        <w:rFonts w:hint="eastAsia"/>
      </w:rPr>
      <w:t>セキュリティ</w:t>
    </w:r>
    <w:r>
      <w:rPr>
        <w:rFonts w:hint="eastAsia"/>
      </w:rPr>
      <w:t>仕様書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DC"/>
    <w:rsid w:val="000003D4"/>
    <w:rsid w:val="00002BCB"/>
    <w:rsid w:val="000069F1"/>
    <w:rsid w:val="00013264"/>
    <w:rsid w:val="00013E27"/>
    <w:rsid w:val="000144DD"/>
    <w:rsid w:val="000150D9"/>
    <w:rsid w:val="00016D43"/>
    <w:rsid w:val="00037D33"/>
    <w:rsid w:val="00037E87"/>
    <w:rsid w:val="000417C2"/>
    <w:rsid w:val="00042603"/>
    <w:rsid w:val="000444CE"/>
    <w:rsid w:val="00060653"/>
    <w:rsid w:val="00062871"/>
    <w:rsid w:val="00070280"/>
    <w:rsid w:val="00070923"/>
    <w:rsid w:val="00073550"/>
    <w:rsid w:val="00082780"/>
    <w:rsid w:val="0008406F"/>
    <w:rsid w:val="00096489"/>
    <w:rsid w:val="000A024F"/>
    <w:rsid w:val="000B056E"/>
    <w:rsid w:val="000B6086"/>
    <w:rsid w:val="000B6097"/>
    <w:rsid w:val="000C0C7F"/>
    <w:rsid w:val="000C33DF"/>
    <w:rsid w:val="000C670D"/>
    <w:rsid w:val="000D3110"/>
    <w:rsid w:val="000D57D9"/>
    <w:rsid w:val="000E1964"/>
    <w:rsid w:val="000F68B3"/>
    <w:rsid w:val="0010171D"/>
    <w:rsid w:val="00101765"/>
    <w:rsid w:val="0011018C"/>
    <w:rsid w:val="00122D0F"/>
    <w:rsid w:val="00124BD4"/>
    <w:rsid w:val="00126004"/>
    <w:rsid w:val="00130AD5"/>
    <w:rsid w:val="00131D97"/>
    <w:rsid w:val="001708B3"/>
    <w:rsid w:val="00172D20"/>
    <w:rsid w:val="001738E7"/>
    <w:rsid w:val="001879BA"/>
    <w:rsid w:val="00190344"/>
    <w:rsid w:val="00195BD8"/>
    <w:rsid w:val="001A30CB"/>
    <w:rsid w:val="001B1570"/>
    <w:rsid w:val="001B37B0"/>
    <w:rsid w:val="001B55DC"/>
    <w:rsid w:val="001B79DB"/>
    <w:rsid w:val="001C1475"/>
    <w:rsid w:val="001C7EF8"/>
    <w:rsid w:val="001D15B3"/>
    <w:rsid w:val="001D237D"/>
    <w:rsid w:val="001D313E"/>
    <w:rsid w:val="001D6464"/>
    <w:rsid w:val="001E0582"/>
    <w:rsid w:val="001E36D1"/>
    <w:rsid w:val="001F2B4E"/>
    <w:rsid w:val="001F4E38"/>
    <w:rsid w:val="002030C3"/>
    <w:rsid w:val="002058C6"/>
    <w:rsid w:val="00210386"/>
    <w:rsid w:val="00213859"/>
    <w:rsid w:val="0021486F"/>
    <w:rsid w:val="00216E30"/>
    <w:rsid w:val="002222BA"/>
    <w:rsid w:val="00230852"/>
    <w:rsid w:val="00234DAC"/>
    <w:rsid w:val="00240BC3"/>
    <w:rsid w:val="00244519"/>
    <w:rsid w:val="00252F78"/>
    <w:rsid w:val="00261A72"/>
    <w:rsid w:val="0027652B"/>
    <w:rsid w:val="0027742D"/>
    <w:rsid w:val="00281066"/>
    <w:rsid w:val="0028452B"/>
    <w:rsid w:val="00291C75"/>
    <w:rsid w:val="0029474B"/>
    <w:rsid w:val="002948E5"/>
    <w:rsid w:val="00297CB0"/>
    <w:rsid w:val="002A19E4"/>
    <w:rsid w:val="002A4121"/>
    <w:rsid w:val="002A4554"/>
    <w:rsid w:val="002A596A"/>
    <w:rsid w:val="002A6715"/>
    <w:rsid w:val="002B010A"/>
    <w:rsid w:val="002B201D"/>
    <w:rsid w:val="002C2CFE"/>
    <w:rsid w:val="002C72B3"/>
    <w:rsid w:val="002E5D3A"/>
    <w:rsid w:val="00322CBC"/>
    <w:rsid w:val="003266C8"/>
    <w:rsid w:val="003323AE"/>
    <w:rsid w:val="00332C30"/>
    <w:rsid w:val="0034076C"/>
    <w:rsid w:val="00350ECC"/>
    <w:rsid w:val="00361F67"/>
    <w:rsid w:val="00364CC8"/>
    <w:rsid w:val="00371DD4"/>
    <w:rsid w:val="003737F2"/>
    <w:rsid w:val="00374067"/>
    <w:rsid w:val="00375773"/>
    <w:rsid w:val="0037772C"/>
    <w:rsid w:val="003951C3"/>
    <w:rsid w:val="00397190"/>
    <w:rsid w:val="003A02B2"/>
    <w:rsid w:val="003A16C0"/>
    <w:rsid w:val="003A3589"/>
    <w:rsid w:val="003A7F52"/>
    <w:rsid w:val="003B5C05"/>
    <w:rsid w:val="003B7213"/>
    <w:rsid w:val="003B7D6F"/>
    <w:rsid w:val="003C1464"/>
    <w:rsid w:val="003C30E1"/>
    <w:rsid w:val="003D59DC"/>
    <w:rsid w:val="003E0F3D"/>
    <w:rsid w:val="003E6EC7"/>
    <w:rsid w:val="003E7F79"/>
    <w:rsid w:val="003F25F6"/>
    <w:rsid w:val="003F4D64"/>
    <w:rsid w:val="003F55B9"/>
    <w:rsid w:val="003F59F6"/>
    <w:rsid w:val="00401377"/>
    <w:rsid w:val="004057F4"/>
    <w:rsid w:val="00405B08"/>
    <w:rsid w:val="0040667D"/>
    <w:rsid w:val="00417257"/>
    <w:rsid w:val="004245B7"/>
    <w:rsid w:val="00424E44"/>
    <w:rsid w:val="00426A69"/>
    <w:rsid w:val="00433585"/>
    <w:rsid w:val="00440481"/>
    <w:rsid w:val="00441DD6"/>
    <w:rsid w:val="0044274F"/>
    <w:rsid w:val="00442CA8"/>
    <w:rsid w:val="00447E88"/>
    <w:rsid w:val="00452F83"/>
    <w:rsid w:val="00453D2C"/>
    <w:rsid w:val="00455E58"/>
    <w:rsid w:val="00463264"/>
    <w:rsid w:val="004815F3"/>
    <w:rsid w:val="004823D4"/>
    <w:rsid w:val="004840B1"/>
    <w:rsid w:val="004844A9"/>
    <w:rsid w:val="004918E3"/>
    <w:rsid w:val="0049195F"/>
    <w:rsid w:val="00491A14"/>
    <w:rsid w:val="00491C25"/>
    <w:rsid w:val="00494181"/>
    <w:rsid w:val="004A08B8"/>
    <w:rsid w:val="004A2C8B"/>
    <w:rsid w:val="004A64E7"/>
    <w:rsid w:val="004A7F6B"/>
    <w:rsid w:val="004B1E64"/>
    <w:rsid w:val="004C48E2"/>
    <w:rsid w:val="004D106E"/>
    <w:rsid w:val="004D1F2A"/>
    <w:rsid w:val="004E5EB6"/>
    <w:rsid w:val="004F0187"/>
    <w:rsid w:val="004F3E45"/>
    <w:rsid w:val="0050509C"/>
    <w:rsid w:val="00505370"/>
    <w:rsid w:val="00505DF2"/>
    <w:rsid w:val="00506ACA"/>
    <w:rsid w:val="00517A8B"/>
    <w:rsid w:val="00536279"/>
    <w:rsid w:val="005363C1"/>
    <w:rsid w:val="00546A61"/>
    <w:rsid w:val="00550CC3"/>
    <w:rsid w:val="0056380C"/>
    <w:rsid w:val="00563D38"/>
    <w:rsid w:val="00567EEC"/>
    <w:rsid w:val="005716CB"/>
    <w:rsid w:val="00574C76"/>
    <w:rsid w:val="005764BA"/>
    <w:rsid w:val="00577A45"/>
    <w:rsid w:val="00580117"/>
    <w:rsid w:val="00584AB4"/>
    <w:rsid w:val="0058551F"/>
    <w:rsid w:val="0059515F"/>
    <w:rsid w:val="00596D8C"/>
    <w:rsid w:val="005A7C38"/>
    <w:rsid w:val="005B1876"/>
    <w:rsid w:val="005B1EA8"/>
    <w:rsid w:val="005B6A76"/>
    <w:rsid w:val="005C212E"/>
    <w:rsid w:val="005C631E"/>
    <w:rsid w:val="005C7A7B"/>
    <w:rsid w:val="005D2A89"/>
    <w:rsid w:val="005D2DF6"/>
    <w:rsid w:val="005D3833"/>
    <w:rsid w:val="005D6980"/>
    <w:rsid w:val="005E0D0E"/>
    <w:rsid w:val="005F0543"/>
    <w:rsid w:val="00617F10"/>
    <w:rsid w:val="00620111"/>
    <w:rsid w:val="006230DA"/>
    <w:rsid w:val="00633C85"/>
    <w:rsid w:val="0065093A"/>
    <w:rsid w:val="0065150F"/>
    <w:rsid w:val="00651FA1"/>
    <w:rsid w:val="00655F1C"/>
    <w:rsid w:val="006562CD"/>
    <w:rsid w:val="006564EB"/>
    <w:rsid w:val="006570D7"/>
    <w:rsid w:val="006605B7"/>
    <w:rsid w:val="006637C5"/>
    <w:rsid w:val="00663911"/>
    <w:rsid w:val="00665810"/>
    <w:rsid w:val="00670F25"/>
    <w:rsid w:val="00673B4F"/>
    <w:rsid w:val="00673C4D"/>
    <w:rsid w:val="0067420F"/>
    <w:rsid w:val="0068236D"/>
    <w:rsid w:val="0068460E"/>
    <w:rsid w:val="00684BF6"/>
    <w:rsid w:val="00685936"/>
    <w:rsid w:val="0069006D"/>
    <w:rsid w:val="006935D0"/>
    <w:rsid w:val="0069509D"/>
    <w:rsid w:val="006A2638"/>
    <w:rsid w:val="006A772E"/>
    <w:rsid w:val="006B1362"/>
    <w:rsid w:val="006B68F2"/>
    <w:rsid w:val="006C3877"/>
    <w:rsid w:val="006D6CD5"/>
    <w:rsid w:val="006E3011"/>
    <w:rsid w:val="006F02F4"/>
    <w:rsid w:val="006F1952"/>
    <w:rsid w:val="006F22E4"/>
    <w:rsid w:val="007023F8"/>
    <w:rsid w:val="00703A9F"/>
    <w:rsid w:val="00703B1D"/>
    <w:rsid w:val="00706A75"/>
    <w:rsid w:val="00710090"/>
    <w:rsid w:val="00712EEE"/>
    <w:rsid w:val="0071577B"/>
    <w:rsid w:val="00715CE5"/>
    <w:rsid w:val="00722819"/>
    <w:rsid w:val="007316B6"/>
    <w:rsid w:val="0073389E"/>
    <w:rsid w:val="007346C4"/>
    <w:rsid w:val="00737556"/>
    <w:rsid w:val="0074228B"/>
    <w:rsid w:val="007446E5"/>
    <w:rsid w:val="007549B5"/>
    <w:rsid w:val="00770938"/>
    <w:rsid w:val="007712E9"/>
    <w:rsid w:val="00791F13"/>
    <w:rsid w:val="00792898"/>
    <w:rsid w:val="00797F56"/>
    <w:rsid w:val="007A4F1E"/>
    <w:rsid w:val="007B0B12"/>
    <w:rsid w:val="007B42BF"/>
    <w:rsid w:val="007B6595"/>
    <w:rsid w:val="007C0D63"/>
    <w:rsid w:val="007C77A8"/>
    <w:rsid w:val="007D4CF6"/>
    <w:rsid w:val="007D54A5"/>
    <w:rsid w:val="007D7C91"/>
    <w:rsid w:val="00800B64"/>
    <w:rsid w:val="0080111C"/>
    <w:rsid w:val="008118B7"/>
    <w:rsid w:val="00812EF4"/>
    <w:rsid w:val="00813195"/>
    <w:rsid w:val="00815ECB"/>
    <w:rsid w:val="0082036B"/>
    <w:rsid w:val="0082037C"/>
    <w:rsid w:val="008310E4"/>
    <w:rsid w:val="00842802"/>
    <w:rsid w:val="00853EA0"/>
    <w:rsid w:val="0085629D"/>
    <w:rsid w:val="0085634A"/>
    <w:rsid w:val="00860EA1"/>
    <w:rsid w:val="00862904"/>
    <w:rsid w:val="0086315E"/>
    <w:rsid w:val="00867B32"/>
    <w:rsid w:val="00876558"/>
    <w:rsid w:val="008903AB"/>
    <w:rsid w:val="008A48C3"/>
    <w:rsid w:val="008A4F68"/>
    <w:rsid w:val="008A63B9"/>
    <w:rsid w:val="008B71D9"/>
    <w:rsid w:val="008C11DF"/>
    <w:rsid w:val="008C1409"/>
    <w:rsid w:val="008C2BED"/>
    <w:rsid w:val="008C360F"/>
    <w:rsid w:val="008C74E3"/>
    <w:rsid w:val="008D0918"/>
    <w:rsid w:val="008E17AC"/>
    <w:rsid w:val="008E2D8F"/>
    <w:rsid w:val="008E35BC"/>
    <w:rsid w:val="008E6730"/>
    <w:rsid w:val="008E7CFC"/>
    <w:rsid w:val="00903035"/>
    <w:rsid w:val="00905DF0"/>
    <w:rsid w:val="00906670"/>
    <w:rsid w:val="00915FF0"/>
    <w:rsid w:val="0092341A"/>
    <w:rsid w:val="009276F1"/>
    <w:rsid w:val="00933627"/>
    <w:rsid w:val="0094122C"/>
    <w:rsid w:val="00941A07"/>
    <w:rsid w:val="009445E1"/>
    <w:rsid w:val="00954ADD"/>
    <w:rsid w:val="00956432"/>
    <w:rsid w:val="0096222E"/>
    <w:rsid w:val="00971223"/>
    <w:rsid w:val="00976698"/>
    <w:rsid w:val="00977B73"/>
    <w:rsid w:val="00982BCB"/>
    <w:rsid w:val="00984495"/>
    <w:rsid w:val="00990F38"/>
    <w:rsid w:val="009A5125"/>
    <w:rsid w:val="009B3FE7"/>
    <w:rsid w:val="009B61BE"/>
    <w:rsid w:val="009C0183"/>
    <w:rsid w:val="009C118A"/>
    <w:rsid w:val="009E1172"/>
    <w:rsid w:val="009E2F5B"/>
    <w:rsid w:val="009E4EE1"/>
    <w:rsid w:val="009E66E9"/>
    <w:rsid w:val="009F05FB"/>
    <w:rsid w:val="009F348B"/>
    <w:rsid w:val="009F491C"/>
    <w:rsid w:val="009F5BDB"/>
    <w:rsid w:val="00A018B2"/>
    <w:rsid w:val="00A02935"/>
    <w:rsid w:val="00A073FD"/>
    <w:rsid w:val="00A30E2A"/>
    <w:rsid w:val="00A32644"/>
    <w:rsid w:val="00A72504"/>
    <w:rsid w:val="00A72EFB"/>
    <w:rsid w:val="00A7384E"/>
    <w:rsid w:val="00A80B47"/>
    <w:rsid w:val="00AA658F"/>
    <w:rsid w:val="00AA753A"/>
    <w:rsid w:val="00AB05B9"/>
    <w:rsid w:val="00AB4032"/>
    <w:rsid w:val="00AB4E03"/>
    <w:rsid w:val="00AC2A0D"/>
    <w:rsid w:val="00AC4538"/>
    <w:rsid w:val="00AC47A8"/>
    <w:rsid w:val="00AC70A6"/>
    <w:rsid w:val="00AC7CB5"/>
    <w:rsid w:val="00AE7C55"/>
    <w:rsid w:val="00AF1483"/>
    <w:rsid w:val="00AF21E7"/>
    <w:rsid w:val="00B01759"/>
    <w:rsid w:val="00B12346"/>
    <w:rsid w:val="00B1558A"/>
    <w:rsid w:val="00B168B0"/>
    <w:rsid w:val="00B3612F"/>
    <w:rsid w:val="00B363F7"/>
    <w:rsid w:val="00B40241"/>
    <w:rsid w:val="00B44D7B"/>
    <w:rsid w:val="00B465FC"/>
    <w:rsid w:val="00B5078E"/>
    <w:rsid w:val="00B6303B"/>
    <w:rsid w:val="00B702F1"/>
    <w:rsid w:val="00B76D83"/>
    <w:rsid w:val="00B815A8"/>
    <w:rsid w:val="00B92A79"/>
    <w:rsid w:val="00B93DAA"/>
    <w:rsid w:val="00B962F8"/>
    <w:rsid w:val="00BA7594"/>
    <w:rsid w:val="00BC14D8"/>
    <w:rsid w:val="00BC34DE"/>
    <w:rsid w:val="00BC350B"/>
    <w:rsid w:val="00BC42E0"/>
    <w:rsid w:val="00BD11C7"/>
    <w:rsid w:val="00BD22E1"/>
    <w:rsid w:val="00BD3884"/>
    <w:rsid w:val="00BD3F63"/>
    <w:rsid w:val="00BD4C54"/>
    <w:rsid w:val="00BD56CB"/>
    <w:rsid w:val="00BF54BB"/>
    <w:rsid w:val="00C042B4"/>
    <w:rsid w:val="00C13EB5"/>
    <w:rsid w:val="00C3324D"/>
    <w:rsid w:val="00C40BE3"/>
    <w:rsid w:val="00C444AC"/>
    <w:rsid w:val="00C44635"/>
    <w:rsid w:val="00C51DC2"/>
    <w:rsid w:val="00C5667F"/>
    <w:rsid w:val="00C61217"/>
    <w:rsid w:val="00C64CC3"/>
    <w:rsid w:val="00C7658F"/>
    <w:rsid w:val="00C821D0"/>
    <w:rsid w:val="00C91E1C"/>
    <w:rsid w:val="00C925EC"/>
    <w:rsid w:val="00C93C96"/>
    <w:rsid w:val="00C941EF"/>
    <w:rsid w:val="00C94D53"/>
    <w:rsid w:val="00C97BF2"/>
    <w:rsid w:val="00CA4FD0"/>
    <w:rsid w:val="00CA647F"/>
    <w:rsid w:val="00CB36AA"/>
    <w:rsid w:val="00CB42E3"/>
    <w:rsid w:val="00CB7942"/>
    <w:rsid w:val="00CC3C15"/>
    <w:rsid w:val="00CC46B8"/>
    <w:rsid w:val="00CC6C8B"/>
    <w:rsid w:val="00CD07C6"/>
    <w:rsid w:val="00CD07DC"/>
    <w:rsid w:val="00CD45A5"/>
    <w:rsid w:val="00CF1F99"/>
    <w:rsid w:val="00CF5A31"/>
    <w:rsid w:val="00D33131"/>
    <w:rsid w:val="00D37795"/>
    <w:rsid w:val="00D437A9"/>
    <w:rsid w:val="00D453AA"/>
    <w:rsid w:val="00D5106D"/>
    <w:rsid w:val="00D601AE"/>
    <w:rsid w:val="00D65078"/>
    <w:rsid w:val="00D65DF6"/>
    <w:rsid w:val="00D73AB5"/>
    <w:rsid w:val="00D755AF"/>
    <w:rsid w:val="00D87FA8"/>
    <w:rsid w:val="00DA30C2"/>
    <w:rsid w:val="00DA340B"/>
    <w:rsid w:val="00DA3C02"/>
    <w:rsid w:val="00DB17DF"/>
    <w:rsid w:val="00DB6D2E"/>
    <w:rsid w:val="00DD0F84"/>
    <w:rsid w:val="00DD1037"/>
    <w:rsid w:val="00DD1DF0"/>
    <w:rsid w:val="00DD753E"/>
    <w:rsid w:val="00DE5388"/>
    <w:rsid w:val="00DE6488"/>
    <w:rsid w:val="00DF62BC"/>
    <w:rsid w:val="00E05E07"/>
    <w:rsid w:val="00E233F8"/>
    <w:rsid w:val="00E242FF"/>
    <w:rsid w:val="00E3130E"/>
    <w:rsid w:val="00E3318B"/>
    <w:rsid w:val="00E35050"/>
    <w:rsid w:val="00E37225"/>
    <w:rsid w:val="00E412B9"/>
    <w:rsid w:val="00E435BC"/>
    <w:rsid w:val="00E43D25"/>
    <w:rsid w:val="00E46535"/>
    <w:rsid w:val="00E513BA"/>
    <w:rsid w:val="00E517DF"/>
    <w:rsid w:val="00E734A3"/>
    <w:rsid w:val="00E82221"/>
    <w:rsid w:val="00E94A5E"/>
    <w:rsid w:val="00E952E7"/>
    <w:rsid w:val="00E95515"/>
    <w:rsid w:val="00EA2185"/>
    <w:rsid w:val="00EA2703"/>
    <w:rsid w:val="00EA31E5"/>
    <w:rsid w:val="00EA3607"/>
    <w:rsid w:val="00EA4F61"/>
    <w:rsid w:val="00EB11E2"/>
    <w:rsid w:val="00EB32A0"/>
    <w:rsid w:val="00EB3A7B"/>
    <w:rsid w:val="00EB4FEF"/>
    <w:rsid w:val="00EB7CF9"/>
    <w:rsid w:val="00EC0D14"/>
    <w:rsid w:val="00ED4BB5"/>
    <w:rsid w:val="00EE1BB2"/>
    <w:rsid w:val="00EE7B31"/>
    <w:rsid w:val="00EF1C74"/>
    <w:rsid w:val="00EF2812"/>
    <w:rsid w:val="00EF55F0"/>
    <w:rsid w:val="00EF6627"/>
    <w:rsid w:val="00F005A0"/>
    <w:rsid w:val="00F068C5"/>
    <w:rsid w:val="00F1514B"/>
    <w:rsid w:val="00F160AA"/>
    <w:rsid w:val="00F2316A"/>
    <w:rsid w:val="00F234EF"/>
    <w:rsid w:val="00F23DDD"/>
    <w:rsid w:val="00F2484C"/>
    <w:rsid w:val="00F2621E"/>
    <w:rsid w:val="00F26ABB"/>
    <w:rsid w:val="00F37337"/>
    <w:rsid w:val="00F44F7A"/>
    <w:rsid w:val="00F47EED"/>
    <w:rsid w:val="00F50EB3"/>
    <w:rsid w:val="00F52A9E"/>
    <w:rsid w:val="00F531D7"/>
    <w:rsid w:val="00F76721"/>
    <w:rsid w:val="00F806E1"/>
    <w:rsid w:val="00F85E55"/>
    <w:rsid w:val="00F90DB9"/>
    <w:rsid w:val="00F92C37"/>
    <w:rsid w:val="00F95D5B"/>
    <w:rsid w:val="00FC0F57"/>
    <w:rsid w:val="00FC2E1A"/>
    <w:rsid w:val="00FC5FBC"/>
    <w:rsid w:val="00FC6D1D"/>
    <w:rsid w:val="00FC6EF4"/>
    <w:rsid w:val="00FD0BA4"/>
    <w:rsid w:val="00FD7D04"/>
    <w:rsid w:val="00FE2C01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54E817"/>
  <w15:chartTrackingRefBased/>
  <w15:docId w15:val="{E724251E-BABA-437E-A9D5-B8A86D41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01D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  <w:style w:type="table" w:styleId="3-3">
    <w:name w:val="List Table 3 Accent 3"/>
    <w:basedOn w:val="a1"/>
    <w:uiPriority w:val="48"/>
    <w:rsid w:val="00A7384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af9">
    <w:name w:val="オブジェクトタイトル小"/>
    <w:basedOn w:val="aa"/>
    <w:qFormat/>
    <w:rsid w:val="002B201D"/>
    <w:pPr>
      <w:spacing w:line="240" w:lineRule="exact"/>
      <w:jc w:val="center"/>
    </w:pPr>
    <w:rPr>
      <w:color w:val="000000" w:themeColor="text1"/>
      <w:sz w:val="16"/>
    </w:rPr>
  </w:style>
  <w:style w:type="table" w:styleId="4-30">
    <w:name w:val="List Table 4 Accent 3"/>
    <w:basedOn w:val="a1"/>
    <w:uiPriority w:val="49"/>
    <w:rsid w:val="003F59F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4_&#12475;&#12461;&#12517;&#12522;&#12486;&#12451;&#20181;&#27096;\ED24_&#12475;&#12461;&#12517;&#12522;&#12486;&#12451;&#20181;&#27096;&#26360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ED24_セキュリティ仕様書_テンプレート.dotx</Template>
  <TotalTime>1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2</cp:revision>
  <cp:lastPrinted>2023-02-22T00:44:00Z</cp:lastPrinted>
  <dcterms:created xsi:type="dcterms:W3CDTF">2023-02-22T00:43:00Z</dcterms:created>
  <dcterms:modified xsi:type="dcterms:W3CDTF">2023-02-22T00:44:00Z</dcterms:modified>
</cp:coreProperties>
</file>