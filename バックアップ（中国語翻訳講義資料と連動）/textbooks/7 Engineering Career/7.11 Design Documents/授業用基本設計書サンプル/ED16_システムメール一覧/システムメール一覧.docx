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C9AB" w14:textId="77777777" w:rsidR="00976698" w:rsidRDefault="00976698" w:rsidP="006D6CD5">
      <w:pPr>
        <w:pStyle w:val="aa"/>
      </w:pPr>
    </w:p>
    <w:p w14:paraId="5D9765B5" w14:textId="77777777" w:rsidR="00976698" w:rsidRDefault="00976698" w:rsidP="006D6CD5">
      <w:pPr>
        <w:pStyle w:val="aa"/>
      </w:pPr>
    </w:p>
    <w:p w14:paraId="1425C0A0" w14:textId="77777777" w:rsidR="006D6CD5" w:rsidRDefault="006D6CD5" w:rsidP="006D6CD5">
      <w:pPr>
        <w:pStyle w:val="aa"/>
      </w:pPr>
    </w:p>
    <w:p w14:paraId="075B74DF" w14:textId="77777777" w:rsidR="006D6CD5" w:rsidRDefault="006D6CD5" w:rsidP="006D6CD5">
      <w:pPr>
        <w:pStyle w:val="aa"/>
      </w:pPr>
    </w:p>
    <w:p w14:paraId="5A9F5212" w14:textId="77777777" w:rsidR="006D6CD5" w:rsidRDefault="006D6CD5" w:rsidP="006D6CD5">
      <w:pPr>
        <w:pStyle w:val="aa"/>
      </w:pPr>
    </w:p>
    <w:p w14:paraId="2D1C6C2F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366F1347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893BB0">
        <w:rPr>
          <w:rFonts w:hint="eastAsia"/>
        </w:rPr>
        <w:t>システムメール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5E435A37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58E8DE80" w14:textId="77777777" w:rsidR="0069509D" w:rsidRDefault="0069509D" w:rsidP="006D6CD5">
      <w:pPr>
        <w:pStyle w:val="aa"/>
      </w:pPr>
    </w:p>
    <w:p w14:paraId="78ACAB44" w14:textId="77777777" w:rsidR="002948E5" w:rsidRDefault="002948E5" w:rsidP="006D6CD5">
      <w:pPr>
        <w:pStyle w:val="aa"/>
      </w:pPr>
    </w:p>
    <w:p w14:paraId="13333695" w14:textId="77777777" w:rsidR="002948E5" w:rsidRDefault="002948E5" w:rsidP="006D6CD5">
      <w:pPr>
        <w:pStyle w:val="aa"/>
      </w:pPr>
    </w:p>
    <w:p w14:paraId="2EC1B4BE" w14:textId="77777777" w:rsidR="00124BD4" w:rsidRDefault="00124BD4" w:rsidP="006D6CD5">
      <w:pPr>
        <w:pStyle w:val="aa"/>
      </w:pPr>
    </w:p>
    <w:p w14:paraId="583FA2DB" w14:textId="77777777" w:rsidR="00124BD4" w:rsidRDefault="00124BD4" w:rsidP="006D6CD5">
      <w:pPr>
        <w:pStyle w:val="aa"/>
      </w:pPr>
    </w:p>
    <w:p w14:paraId="1C57907D" w14:textId="77777777" w:rsidR="00082851" w:rsidRDefault="00082851" w:rsidP="006D6CD5">
      <w:pPr>
        <w:pStyle w:val="aa"/>
      </w:pPr>
    </w:p>
    <w:p w14:paraId="664ED896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3F30C395" w14:textId="77777777" w:rsidTr="00EA2185">
        <w:trPr>
          <w:jc w:val="center"/>
        </w:trPr>
        <w:tc>
          <w:tcPr>
            <w:tcW w:w="1271" w:type="dxa"/>
          </w:tcPr>
          <w:p w14:paraId="79D7CFC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674AE49A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1D589165" w14:textId="77777777" w:rsidTr="00EA2185">
        <w:trPr>
          <w:jc w:val="center"/>
        </w:trPr>
        <w:tc>
          <w:tcPr>
            <w:tcW w:w="1271" w:type="dxa"/>
          </w:tcPr>
          <w:p w14:paraId="4CCC0A96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4ABF0611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58684895" w14:textId="77777777" w:rsidTr="00EA2185">
        <w:trPr>
          <w:jc w:val="center"/>
        </w:trPr>
        <w:tc>
          <w:tcPr>
            <w:tcW w:w="1271" w:type="dxa"/>
          </w:tcPr>
          <w:p w14:paraId="69CE93A6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5033DD8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33B5500D" w14:textId="77777777" w:rsidR="0069509D" w:rsidRDefault="0069509D" w:rsidP="006D6CD5">
      <w:pPr>
        <w:pStyle w:val="aa"/>
      </w:pPr>
    </w:p>
    <w:p w14:paraId="4DCCC6FB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43FA773B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84339" w:rsidRPr="00EC0D14" w14:paraId="5A31EB1B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BCE96C" w14:textId="77777777" w:rsidR="00384339" w:rsidRPr="00EC0D14" w:rsidRDefault="00384339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C53D004" w14:textId="77777777" w:rsidR="00384339" w:rsidRPr="00EC0D14" w:rsidRDefault="0038433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766005FD" w14:textId="77777777" w:rsidR="00384339" w:rsidRPr="00EC0D14" w:rsidRDefault="0038433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CD2A143" w14:textId="77777777" w:rsidR="00384339" w:rsidRPr="00EC0D14" w:rsidRDefault="0038433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78165FA" w14:textId="77777777" w:rsidR="00384339" w:rsidRPr="00EC0D14" w:rsidRDefault="0038433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84339" w:rsidRPr="00EC0D14" w14:paraId="5BBBFD4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1548FE" w14:textId="6D65F5B6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39E1E79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1403FEDF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78556EAD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083CF7F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84339" w:rsidRPr="00EC0D14" w14:paraId="18A1D25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F1355C" w14:textId="646C9BD1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198ED2E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CFC0A0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1D757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030510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0490325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0E0D33" w14:textId="37C4E66D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D1D119B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3923FF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26F2C9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3CDA51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8F5AC3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E7F013" w14:textId="0763AE0A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EF1D2C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E30203E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751BF5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265E1E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0DF71C4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DCBBFB" w14:textId="44090BE0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246BA5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E425C27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2D61B63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E568ED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4803E8C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046A8A" w14:textId="2B9F5691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782A6B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000F22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51510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9E9D44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6808489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053703" w14:textId="25A85EF9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1C5471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E05189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5A4D07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DEE51D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10992F6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D6F9B8" w14:textId="6A17BF7A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236C848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AE541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DCB96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C2072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15A5015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BB1EEF" w14:textId="6BF931D6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9EA558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939F7B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FE1CE2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4AF56E2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A96447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30DC90" w14:textId="79947F8A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8A737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7CF035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17CF68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7CC4C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79C49A6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CD3CDB" w14:textId="4B06AA22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A47D2B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62ABC5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64738B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B16034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2E10B28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63863C" w14:textId="468A1338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3215D2D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20055B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1E573E6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9C024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275750A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9D566E" w14:textId="197AA1B9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09AA0E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CDAAB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21BCB5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5552D4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B26C3B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BDF500" w14:textId="2200D061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16CF524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052E62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D14A4F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1C70F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C35C28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302E35" w14:textId="7BB533D0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6998E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61C5E43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95929F3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CAB21A0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4ED1AC7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739E5C" w14:textId="7BEE8D42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8F24E8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87D14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74EB36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703C9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ED0950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D17CB6" w14:textId="74C26090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BAA3026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B06206E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171B44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7DCA8E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5C1B2A5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F23FE0" w14:textId="643FF3A1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2896AC4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D19460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36296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DF2F02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2422180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34BB9A" w14:textId="312983B1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0DD4EB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AE0A46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CCDD2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4DAE3D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2C2E22A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0185E9" w14:textId="4DE346C2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47B17A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4763F8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D2F610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369CE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00F37D18" w14:textId="77777777" w:rsidR="001B1570" w:rsidRDefault="00424E44" w:rsidP="001B1570">
      <w:pPr>
        <w:pStyle w:val="aa"/>
      </w:pPr>
      <w:r>
        <w:br w:type="page"/>
      </w:r>
    </w:p>
    <w:p w14:paraId="1812A5D6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E70CB5A" w14:textId="77777777" w:rsidR="001B1570" w:rsidRDefault="001B1570" w:rsidP="001B1570">
      <w:pPr>
        <w:pStyle w:val="aa"/>
      </w:pPr>
    </w:p>
    <w:p w14:paraId="6835FB0C" w14:textId="5DA9D089" w:rsidR="00733AA4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076131" w:history="1">
        <w:r w:rsidR="00733AA4" w:rsidRPr="005262A0">
          <w:rPr>
            <w:rStyle w:val="af2"/>
            <w:noProof/>
          </w:rPr>
          <w:t>システムメール一覧</w:t>
        </w:r>
        <w:r w:rsidR="00733AA4">
          <w:rPr>
            <w:noProof/>
            <w:webHidden/>
          </w:rPr>
          <w:tab/>
        </w:r>
        <w:r w:rsidR="00733AA4">
          <w:rPr>
            <w:noProof/>
            <w:webHidden/>
          </w:rPr>
          <w:fldChar w:fldCharType="begin"/>
        </w:r>
        <w:r w:rsidR="00733AA4">
          <w:rPr>
            <w:noProof/>
            <w:webHidden/>
          </w:rPr>
          <w:instrText xml:space="preserve"> PAGEREF _Toc71076131 \h </w:instrText>
        </w:r>
        <w:r w:rsidR="00733AA4">
          <w:rPr>
            <w:noProof/>
            <w:webHidden/>
          </w:rPr>
        </w:r>
        <w:r w:rsidR="00733AA4">
          <w:rPr>
            <w:noProof/>
            <w:webHidden/>
          </w:rPr>
          <w:fldChar w:fldCharType="separate"/>
        </w:r>
        <w:r w:rsidR="000F4A7E">
          <w:rPr>
            <w:noProof/>
            <w:webHidden/>
          </w:rPr>
          <w:t>3</w:t>
        </w:r>
        <w:r w:rsidR="00733AA4">
          <w:rPr>
            <w:noProof/>
            <w:webHidden/>
          </w:rPr>
          <w:fldChar w:fldCharType="end"/>
        </w:r>
      </w:hyperlink>
    </w:p>
    <w:p w14:paraId="79ECD828" w14:textId="77777777" w:rsidR="00550CC3" w:rsidRPr="003A02B2" w:rsidRDefault="003C1464" w:rsidP="009F491C">
      <w:pPr>
        <w:pStyle w:val="aa"/>
      </w:pPr>
      <w:r>
        <w:fldChar w:fldCharType="end"/>
      </w:r>
    </w:p>
    <w:p w14:paraId="0E2D6222" w14:textId="77777777" w:rsidR="004823D4" w:rsidRPr="004823D4" w:rsidRDefault="004823D4" w:rsidP="003F25F6">
      <w:pPr>
        <w:pStyle w:val="aa"/>
      </w:pPr>
    </w:p>
    <w:p w14:paraId="7E1A5F88" w14:textId="77777777" w:rsidR="009F348B" w:rsidRDefault="00BF14ED" w:rsidP="009F348B">
      <w:pPr>
        <w:pStyle w:val="1"/>
      </w:pPr>
      <w:bookmarkStart w:id="0" w:name="_Toc71076131"/>
      <w:r>
        <w:rPr>
          <w:rFonts w:hint="eastAsia"/>
        </w:rPr>
        <w:lastRenderedPageBreak/>
        <w:t>システムメール</w:t>
      </w:r>
      <w:r w:rsidR="00191ED3">
        <w:rPr>
          <w:rFonts w:hint="eastAsia"/>
        </w:rPr>
        <w:t>一覧</w:t>
      </w:r>
      <w:bookmarkEnd w:id="0"/>
    </w:p>
    <w:p w14:paraId="54CFD28D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3969"/>
        <w:gridCol w:w="2835"/>
        <w:gridCol w:w="7370"/>
      </w:tblGrid>
      <w:tr w:rsidR="0038501E" w:rsidRPr="00F76721" w14:paraId="70B9DBB6" w14:textId="77777777" w:rsidTr="008E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3CD45A9" w14:textId="77777777" w:rsidR="0038501E" w:rsidRPr="00F76721" w:rsidRDefault="0038501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34F64773" w14:textId="77777777" w:rsidR="0038501E" w:rsidRPr="00F76721" w:rsidRDefault="0038501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システムメール名</w:t>
            </w:r>
          </w:p>
        </w:tc>
        <w:tc>
          <w:tcPr>
            <w:tcW w:w="2835" w:type="dxa"/>
          </w:tcPr>
          <w:p w14:paraId="671FE58F" w14:textId="77777777" w:rsidR="0038501E" w:rsidRPr="00F76721" w:rsidRDefault="0038501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システムメールID</w:t>
            </w:r>
          </w:p>
        </w:tc>
        <w:tc>
          <w:tcPr>
            <w:tcW w:w="7370" w:type="dxa"/>
          </w:tcPr>
          <w:p w14:paraId="4DB69689" w14:textId="77777777" w:rsidR="0038501E" w:rsidRPr="00F76721" w:rsidRDefault="0038501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8E543D" w:rsidRPr="000B17EC" w14:paraId="238191B3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52EBC12" w14:textId="79ADF9D2" w:rsidR="008E543D" w:rsidRPr="008E543D" w:rsidRDefault="008E543D" w:rsidP="008E543D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F1C832" w14:textId="77777777" w:rsidR="008E543D" w:rsidRPr="006B1362" w:rsidRDefault="000B5673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●●申請承認依頼</w:t>
            </w:r>
            <w:r w:rsidR="009001A7">
              <w:rPr>
                <w:rFonts w:hint="eastAsia"/>
                <w:sz w:val="12"/>
                <w:szCs w:val="12"/>
              </w:rPr>
              <w:t>通知</w:t>
            </w:r>
          </w:p>
        </w:tc>
        <w:tc>
          <w:tcPr>
            <w:tcW w:w="2835" w:type="dxa"/>
          </w:tcPr>
          <w:p w14:paraId="3299EED8" w14:textId="77777777" w:rsidR="008E543D" w:rsidRPr="006B1362" w:rsidRDefault="00896AAA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XXXXXXXXX</w:t>
            </w:r>
          </w:p>
        </w:tc>
        <w:tc>
          <w:tcPr>
            <w:tcW w:w="7370" w:type="dxa"/>
          </w:tcPr>
          <w:p w14:paraId="566CB5A6" w14:textId="77777777" w:rsidR="008E543D" w:rsidRPr="006B1362" w:rsidRDefault="00896AAA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●●申請を登録したタイミングで</w:t>
            </w:r>
            <w:r w:rsidR="00BA46A8">
              <w:rPr>
                <w:rFonts w:hint="eastAsia"/>
                <w:sz w:val="12"/>
                <w:szCs w:val="12"/>
              </w:rPr>
              <w:t>送付する</w:t>
            </w:r>
            <w:r>
              <w:rPr>
                <w:rFonts w:hint="eastAsia"/>
                <w:sz w:val="12"/>
                <w:szCs w:val="12"/>
              </w:rPr>
              <w:t>承認者へ</w:t>
            </w:r>
            <w:r w:rsidR="00BA46A8">
              <w:rPr>
                <w:rFonts w:hint="eastAsia"/>
                <w:sz w:val="12"/>
                <w:szCs w:val="12"/>
              </w:rPr>
              <w:t>の</w:t>
            </w:r>
            <w:r>
              <w:rPr>
                <w:rFonts w:hint="eastAsia"/>
                <w:sz w:val="12"/>
                <w:szCs w:val="12"/>
              </w:rPr>
              <w:t>承認依頼</w:t>
            </w:r>
            <w:r w:rsidR="00BA46A8">
              <w:rPr>
                <w:rFonts w:hint="eastAsia"/>
                <w:sz w:val="12"/>
                <w:szCs w:val="12"/>
              </w:rPr>
              <w:t>通知</w:t>
            </w:r>
          </w:p>
        </w:tc>
      </w:tr>
      <w:tr w:rsidR="008E543D" w:rsidRPr="00F76721" w14:paraId="0B0CCD1A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CBF4530" w14:textId="471E3786" w:rsidR="008E543D" w:rsidRPr="006B1362" w:rsidRDefault="008E543D" w:rsidP="008E543D">
            <w:pPr>
              <w:pStyle w:val="aa"/>
              <w:rPr>
                <w:sz w:val="12"/>
                <w:szCs w:val="12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0CE0F04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C22D85B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6FD2F4F8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039E4A1B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5250D6E" w14:textId="6F58B29B" w:rsidR="008E543D" w:rsidRPr="006B1362" w:rsidRDefault="008E543D" w:rsidP="008E543D">
            <w:pPr>
              <w:pStyle w:val="aa"/>
              <w:rPr>
                <w:sz w:val="12"/>
                <w:szCs w:val="12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980E42A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0BE09BB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7588291E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0991088B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8D97FE" w14:textId="47319C7E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50CCF3A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776C9BF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532690E2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1475625F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C017931" w14:textId="61BD0460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F930538" w14:textId="77777777" w:rsidR="008E543D" w:rsidRPr="006B1362" w:rsidRDefault="008E543D" w:rsidP="008E543D">
            <w:pPr>
              <w:pStyle w:val="aa"/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3C2CEE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0D947C68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2B5C17BC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64BA003" w14:textId="6655335B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E469A8F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5A44961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0A9FB129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39FAC0FB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0756BA" w14:textId="3E2DE99A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F96BF5D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538298E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269EED1A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57CE84AF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3CA4269" w14:textId="5B09C3CF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1629F31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F820DF8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5B5E9D89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3ACA2AF2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8C50757" w14:textId="4F31E52B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9B75F50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D03735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20E2E078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2098DAC3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8DE4719" w14:textId="1E99B30D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5A8B56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6A02274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2856AF89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2AD0CEDB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30D22F7" w14:textId="07FF8F8E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A031314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2FFCCB1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5A5C87C1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68C94583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79C75EF" w14:textId="0C7B557E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8652B84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C432AB1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57C98391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55E2DEBE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C7CABC1" w14:textId="00B4A339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5D5B394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56EB8B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2B96DE82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0EB47F01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B87FDBB" w14:textId="0CE50919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B1DDF8D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415FE5D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4ACBFCF7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2D63A86A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D78F2B9" w14:textId="62F64495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404873C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CC4F572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4B08D86D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7CE59D79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340A3AD" w14:textId="44D13DE8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1D41464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01F136E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433900EF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09C7F41C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FD73295" w14:textId="60079F55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BC28EA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7A67FB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60F3F341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150B9E5C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6EC9470" w14:textId="397C75CC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0F4A7E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07645A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A1BE77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6B14B90A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9C6EE49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0B60" w14:textId="77777777" w:rsidR="00667A05" w:rsidRDefault="00667A05" w:rsidP="00F95D5B">
      <w:r>
        <w:separator/>
      </w:r>
    </w:p>
  </w:endnote>
  <w:endnote w:type="continuationSeparator" w:id="0">
    <w:p w14:paraId="5E0C7B52" w14:textId="77777777" w:rsidR="00667A05" w:rsidRDefault="00667A05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1D567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984A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CBE7" w14:textId="77777777" w:rsidR="00667A05" w:rsidRDefault="00667A05" w:rsidP="00F95D5B">
      <w:r>
        <w:separator/>
      </w:r>
    </w:p>
  </w:footnote>
  <w:footnote w:type="continuationSeparator" w:id="0">
    <w:p w14:paraId="76F12B33" w14:textId="77777777" w:rsidR="00667A05" w:rsidRDefault="00667A05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C6B1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F916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883636">
      <w:rPr>
        <w:rFonts w:hint="eastAsia"/>
      </w:rPr>
      <w:t>システムメール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6E"/>
    <w:rsid w:val="000144DD"/>
    <w:rsid w:val="000150D9"/>
    <w:rsid w:val="00037D33"/>
    <w:rsid w:val="00037E87"/>
    <w:rsid w:val="00060653"/>
    <w:rsid w:val="00073550"/>
    <w:rsid w:val="00082851"/>
    <w:rsid w:val="000B17EC"/>
    <w:rsid w:val="000B5673"/>
    <w:rsid w:val="000C0193"/>
    <w:rsid w:val="000C2244"/>
    <w:rsid w:val="000F4524"/>
    <w:rsid w:val="000F4A7E"/>
    <w:rsid w:val="000F68B3"/>
    <w:rsid w:val="0010171D"/>
    <w:rsid w:val="00124BD4"/>
    <w:rsid w:val="00130AD5"/>
    <w:rsid w:val="00131D97"/>
    <w:rsid w:val="0017155A"/>
    <w:rsid w:val="00186FFA"/>
    <w:rsid w:val="00191ED3"/>
    <w:rsid w:val="00195BD8"/>
    <w:rsid w:val="001A285D"/>
    <w:rsid w:val="001B1570"/>
    <w:rsid w:val="001B37B0"/>
    <w:rsid w:val="001C7DC7"/>
    <w:rsid w:val="001D15B3"/>
    <w:rsid w:val="001D6464"/>
    <w:rsid w:val="00213859"/>
    <w:rsid w:val="00244519"/>
    <w:rsid w:val="00252F78"/>
    <w:rsid w:val="0027362F"/>
    <w:rsid w:val="0027652B"/>
    <w:rsid w:val="0027742D"/>
    <w:rsid w:val="0028452B"/>
    <w:rsid w:val="0029474B"/>
    <w:rsid w:val="002948E5"/>
    <w:rsid w:val="002A19E4"/>
    <w:rsid w:val="002B010A"/>
    <w:rsid w:val="002C2CFE"/>
    <w:rsid w:val="002F14D0"/>
    <w:rsid w:val="003126CE"/>
    <w:rsid w:val="00322CBC"/>
    <w:rsid w:val="00364CC8"/>
    <w:rsid w:val="00375773"/>
    <w:rsid w:val="00384339"/>
    <w:rsid w:val="0038501E"/>
    <w:rsid w:val="00386123"/>
    <w:rsid w:val="00397190"/>
    <w:rsid w:val="003A02B2"/>
    <w:rsid w:val="003B345F"/>
    <w:rsid w:val="003B5C05"/>
    <w:rsid w:val="003C1464"/>
    <w:rsid w:val="003C30E1"/>
    <w:rsid w:val="003D2E6E"/>
    <w:rsid w:val="003E6EC7"/>
    <w:rsid w:val="003F25F6"/>
    <w:rsid w:val="00424E44"/>
    <w:rsid w:val="00447E88"/>
    <w:rsid w:val="0045532B"/>
    <w:rsid w:val="00463264"/>
    <w:rsid w:val="00470CF9"/>
    <w:rsid w:val="004816C3"/>
    <w:rsid w:val="004823D4"/>
    <w:rsid w:val="004B1E64"/>
    <w:rsid w:val="004C1B08"/>
    <w:rsid w:val="004E5EB6"/>
    <w:rsid w:val="0050509C"/>
    <w:rsid w:val="00550CC3"/>
    <w:rsid w:val="0056380C"/>
    <w:rsid w:val="005716CB"/>
    <w:rsid w:val="00577A45"/>
    <w:rsid w:val="005B1876"/>
    <w:rsid w:val="005B6174"/>
    <w:rsid w:val="005B6A76"/>
    <w:rsid w:val="005C631E"/>
    <w:rsid w:val="00620111"/>
    <w:rsid w:val="006308CB"/>
    <w:rsid w:val="00651FA1"/>
    <w:rsid w:val="00657A70"/>
    <w:rsid w:val="00663911"/>
    <w:rsid w:val="00667A05"/>
    <w:rsid w:val="00673B4F"/>
    <w:rsid w:val="0069509D"/>
    <w:rsid w:val="006B1362"/>
    <w:rsid w:val="006C3877"/>
    <w:rsid w:val="006D6CD5"/>
    <w:rsid w:val="006F02F4"/>
    <w:rsid w:val="00712EEE"/>
    <w:rsid w:val="007316B6"/>
    <w:rsid w:val="00733AA4"/>
    <w:rsid w:val="007446E5"/>
    <w:rsid w:val="007627AE"/>
    <w:rsid w:val="00797F56"/>
    <w:rsid w:val="007A6287"/>
    <w:rsid w:val="007B5BBD"/>
    <w:rsid w:val="007C0D63"/>
    <w:rsid w:val="007E4F13"/>
    <w:rsid w:val="008055F9"/>
    <w:rsid w:val="008207D9"/>
    <w:rsid w:val="0085629D"/>
    <w:rsid w:val="00860EA1"/>
    <w:rsid w:val="00867B32"/>
    <w:rsid w:val="008700D4"/>
    <w:rsid w:val="00883636"/>
    <w:rsid w:val="00893BB0"/>
    <w:rsid w:val="00896AAA"/>
    <w:rsid w:val="008A4F68"/>
    <w:rsid w:val="008C2BED"/>
    <w:rsid w:val="008C360F"/>
    <w:rsid w:val="008E2D8F"/>
    <w:rsid w:val="008E543D"/>
    <w:rsid w:val="008E5A18"/>
    <w:rsid w:val="009001A7"/>
    <w:rsid w:val="00915FF0"/>
    <w:rsid w:val="0092341A"/>
    <w:rsid w:val="009276F1"/>
    <w:rsid w:val="00927BB7"/>
    <w:rsid w:val="00933627"/>
    <w:rsid w:val="00965BBF"/>
    <w:rsid w:val="00971223"/>
    <w:rsid w:val="00976698"/>
    <w:rsid w:val="00981DFD"/>
    <w:rsid w:val="009A4DD2"/>
    <w:rsid w:val="009A5125"/>
    <w:rsid w:val="009B3FE7"/>
    <w:rsid w:val="009C0183"/>
    <w:rsid w:val="009C118A"/>
    <w:rsid w:val="009C40CE"/>
    <w:rsid w:val="009F348B"/>
    <w:rsid w:val="009F491C"/>
    <w:rsid w:val="009F5BDB"/>
    <w:rsid w:val="00A23C31"/>
    <w:rsid w:val="00A76192"/>
    <w:rsid w:val="00AB4032"/>
    <w:rsid w:val="00AC7CB5"/>
    <w:rsid w:val="00B01759"/>
    <w:rsid w:val="00B02B78"/>
    <w:rsid w:val="00B1558A"/>
    <w:rsid w:val="00B7345F"/>
    <w:rsid w:val="00B815A8"/>
    <w:rsid w:val="00B8417F"/>
    <w:rsid w:val="00BA46A8"/>
    <w:rsid w:val="00BB1167"/>
    <w:rsid w:val="00BC0FD7"/>
    <w:rsid w:val="00BC4158"/>
    <w:rsid w:val="00BF09F5"/>
    <w:rsid w:val="00BF14ED"/>
    <w:rsid w:val="00BF54BB"/>
    <w:rsid w:val="00C3324D"/>
    <w:rsid w:val="00C54F8E"/>
    <w:rsid w:val="00C6278C"/>
    <w:rsid w:val="00C7658F"/>
    <w:rsid w:val="00CA647F"/>
    <w:rsid w:val="00D06901"/>
    <w:rsid w:val="00D4436B"/>
    <w:rsid w:val="00D7279B"/>
    <w:rsid w:val="00D755AF"/>
    <w:rsid w:val="00D87FA8"/>
    <w:rsid w:val="00D95DE8"/>
    <w:rsid w:val="00DA3C02"/>
    <w:rsid w:val="00DA497B"/>
    <w:rsid w:val="00DA7CFF"/>
    <w:rsid w:val="00DB17DF"/>
    <w:rsid w:val="00DD04CC"/>
    <w:rsid w:val="00DD05EC"/>
    <w:rsid w:val="00DD753E"/>
    <w:rsid w:val="00E07A26"/>
    <w:rsid w:val="00E412B9"/>
    <w:rsid w:val="00E517DF"/>
    <w:rsid w:val="00E85B4C"/>
    <w:rsid w:val="00EA2185"/>
    <w:rsid w:val="00EA31E5"/>
    <w:rsid w:val="00EB4FEF"/>
    <w:rsid w:val="00EC0D14"/>
    <w:rsid w:val="00EC1EA4"/>
    <w:rsid w:val="00ED4BB5"/>
    <w:rsid w:val="00EE1BB2"/>
    <w:rsid w:val="00EF4CBC"/>
    <w:rsid w:val="00F0688F"/>
    <w:rsid w:val="00F1514B"/>
    <w:rsid w:val="00F20767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80B7BC"/>
  <w15:chartTrackingRefBased/>
  <w15:docId w15:val="{60EFFF12-57F2-47B5-BAEC-0F71347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6_&#12471;&#12473;&#12486;&#12512;&#12513;&#12540;&#12523;&#19968;&#35239;\ED16_&#12471;&#12473;&#12486;&#12512;&#12513;&#12540;&#12523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ED16_システムメール一覧_テンプレート.dotx</Template>
  <TotalTime>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2023-02-22T00:31:00Z</cp:lastPrinted>
  <dcterms:created xsi:type="dcterms:W3CDTF">2023-02-22T00:30:00Z</dcterms:created>
  <dcterms:modified xsi:type="dcterms:W3CDTF">2023-02-22T00:31:00Z</dcterms:modified>
</cp:coreProperties>
</file>