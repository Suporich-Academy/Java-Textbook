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1829" w14:textId="77777777" w:rsidR="00976698" w:rsidRDefault="00976698" w:rsidP="006D6CD5">
      <w:pPr>
        <w:pStyle w:val="aa"/>
      </w:pPr>
    </w:p>
    <w:p w14:paraId="6AD4CA96" w14:textId="77777777" w:rsidR="00976698" w:rsidRDefault="00976698" w:rsidP="006D6CD5">
      <w:pPr>
        <w:pStyle w:val="aa"/>
      </w:pPr>
    </w:p>
    <w:p w14:paraId="006CD9B4" w14:textId="77777777" w:rsidR="006D6CD5" w:rsidRDefault="006D6CD5" w:rsidP="006D6CD5">
      <w:pPr>
        <w:pStyle w:val="aa"/>
      </w:pPr>
    </w:p>
    <w:p w14:paraId="6AE86F95" w14:textId="77777777" w:rsidR="006D6CD5" w:rsidRDefault="006D6CD5" w:rsidP="006D6CD5">
      <w:pPr>
        <w:pStyle w:val="aa"/>
      </w:pPr>
    </w:p>
    <w:p w14:paraId="720D92E0" w14:textId="77777777" w:rsidR="006D6CD5" w:rsidRDefault="006D6CD5" w:rsidP="006D6CD5">
      <w:pPr>
        <w:pStyle w:val="aa"/>
      </w:pPr>
    </w:p>
    <w:p w14:paraId="0DC88866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61256F9E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>
        <w:rPr>
          <w:rFonts w:hint="eastAsia"/>
        </w:rPr>
        <w:t>〇〇</w:t>
      </w:r>
      <w:r w:rsidR="00A90BAE">
        <w:rPr>
          <w:rFonts w:hint="eastAsia"/>
        </w:rPr>
        <w:t>ファイル</w:t>
      </w:r>
      <w:r>
        <w:rPr>
          <w:rFonts w:hint="eastAsia"/>
        </w:rPr>
        <w:t>仕様書</w:t>
      </w:r>
      <w:r>
        <w:rPr>
          <w:rFonts w:hint="eastAsia"/>
        </w:rPr>
        <w:t xml:space="preserve"> -</w:t>
      </w:r>
    </w:p>
    <w:p w14:paraId="7437F3EF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21961B7A" w14:textId="77777777" w:rsidR="0069509D" w:rsidRDefault="0069509D" w:rsidP="006D6CD5">
      <w:pPr>
        <w:pStyle w:val="aa"/>
      </w:pPr>
    </w:p>
    <w:p w14:paraId="16A8D058" w14:textId="77777777" w:rsidR="002948E5" w:rsidRDefault="002948E5" w:rsidP="006D6CD5">
      <w:pPr>
        <w:pStyle w:val="aa"/>
      </w:pPr>
    </w:p>
    <w:p w14:paraId="654D7C36" w14:textId="77777777" w:rsidR="002948E5" w:rsidRDefault="002948E5" w:rsidP="006D6CD5">
      <w:pPr>
        <w:pStyle w:val="aa"/>
      </w:pPr>
    </w:p>
    <w:p w14:paraId="68A2FEF4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124BD4" w:rsidRPr="00E435BC" w14:paraId="5CC4DAF0" w14:textId="77777777" w:rsidTr="009C118A">
        <w:trPr>
          <w:jc w:val="center"/>
        </w:trPr>
        <w:tc>
          <w:tcPr>
            <w:tcW w:w="1271" w:type="dxa"/>
          </w:tcPr>
          <w:p w14:paraId="501BC097" w14:textId="77777777" w:rsidR="00124BD4" w:rsidRPr="00EA2185" w:rsidRDefault="00A90BAE" w:rsidP="009C118A">
            <w:pPr>
              <w:pStyle w:val="aa"/>
            </w:pPr>
            <w:r>
              <w:rPr>
                <w:rFonts w:hint="eastAsia"/>
              </w:rPr>
              <w:t>ファイル</w:t>
            </w:r>
            <w:r w:rsidR="00124BD4">
              <w:rPr>
                <w:rFonts w:hint="eastAsia"/>
              </w:rPr>
              <w:t>ID</w:t>
            </w:r>
          </w:p>
        </w:tc>
        <w:tc>
          <w:tcPr>
            <w:tcW w:w="5670" w:type="dxa"/>
          </w:tcPr>
          <w:p w14:paraId="53B8348D" w14:textId="77777777" w:rsidR="00124BD4" w:rsidRPr="00EA2185" w:rsidRDefault="00C93C96" w:rsidP="009C118A">
            <w:pPr>
              <w:pStyle w:val="aa"/>
            </w:pPr>
            <w:r>
              <w:rPr>
                <w:rFonts w:hint="eastAsia"/>
              </w:rPr>
              <w:t>XXXXXXXX ※ 命名規則参照</w:t>
            </w:r>
          </w:p>
        </w:tc>
      </w:tr>
      <w:tr w:rsidR="00124BD4" w:rsidRPr="00EA2185" w14:paraId="5914DBC2" w14:textId="77777777" w:rsidTr="009C118A">
        <w:trPr>
          <w:jc w:val="center"/>
        </w:trPr>
        <w:tc>
          <w:tcPr>
            <w:tcW w:w="1271" w:type="dxa"/>
          </w:tcPr>
          <w:p w14:paraId="0710219A" w14:textId="77777777" w:rsidR="00124BD4" w:rsidRPr="00EA2185" w:rsidRDefault="00A90BAE" w:rsidP="009C118A">
            <w:pPr>
              <w:pStyle w:val="aa"/>
            </w:pPr>
            <w:r>
              <w:rPr>
                <w:rFonts w:hint="eastAsia"/>
              </w:rPr>
              <w:t>ファイル</w:t>
            </w:r>
            <w:r w:rsidR="00124BD4">
              <w:rPr>
                <w:rFonts w:hint="eastAsia"/>
              </w:rPr>
              <w:t>名</w:t>
            </w:r>
          </w:p>
        </w:tc>
        <w:tc>
          <w:tcPr>
            <w:tcW w:w="5670" w:type="dxa"/>
          </w:tcPr>
          <w:p w14:paraId="10E5C074" w14:textId="77777777" w:rsidR="00124BD4" w:rsidRPr="00EA2185" w:rsidRDefault="00124BD4" w:rsidP="009C118A">
            <w:pPr>
              <w:pStyle w:val="aa"/>
            </w:pPr>
            <w:r>
              <w:rPr>
                <w:rFonts w:hint="eastAsia"/>
              </w:rPr>
              <w:t>〇〇</w:t>
            </w:r>
            <w:r w:rsidR="00AD6BBC">
              <w:rPr>
                <w:rFonts w:hint="eastAsia"/>
              </w:rPr>
              <w:t>ファイル</w:t>
            </w:r>
          </w:p>
        </w:tc>
      </w:tr>
    </w:tbl>
    <w:p w14:paraId="103F9578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2E8E4319" w14:textId="77777777" w:rsidTr="00EA2185">
        <w:trPr>
          <w:jc w:val="center"/>
        </w:trPr>
        <w:tc>
          <w:tcPr>
            <w:tcW w:w="1271" w:type="dxa"/>
          </w:tcPr>
          <w:p w14:paraId="7255D6F6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62248850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452F7977" w14:textId="77777777" w:rsidTr="00EA2185">
        <w:trPr>
          <w:jc w:val="center"/>
        </w:trPr>
        <w:tc>
          <w:tcPr>
            <w:tcW w:w="1271" w:type="dxa"/>
          </w:tcPr>
          <w:p w14:paraId="22B0EE5A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78B4A51E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795FE573" w14:textId="77777777" w:rsidTr="00EA2185">
        <w:trPr>
          <w:jc w:val="center"/>
        </w:trPr>
        <w:tc>
          <w:tcPr>
            <w:tcW w:w="1271" w:type="dxa"/>
          </w:tcPr>
          <w:p w14:paraId="4953B6F4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2B9E779F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6EF2730C" w14:textId="77777777" w:rsidR="0069509D" w:rsidRDefault="0069509D" w:rsidP="006D6CD5">
      <w:pPr>
        <w:pStyle w:val="aa"/>
      </w:pPr>
    </w:p>
    <w:p w14:paraId="66348061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072DEE2C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942D51" w:rsidRPr="00EC0D14" w14:paraId="39318C0F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16B4CD" w14:textId="77777777" w:rsidR="00942D51" w:rsidRPr="00EC0D14" w:rsidRDefault="00942D51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6A22D365" w14:textId="77777777" w:rsidR="00942D51" w:rsidRPr="00EC0D14" w:rsidRDefault="00942D5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5514A900" w14:textId="77777777" w:rsidR="00942D51" w:rsidRPr="00EC0D14" w:rsidRDefault="00942D5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14A440A4" w14:textId="77777777" w:rsidR="00942D51" w:rsidRPr="00EC0D14" w:rsidRDefault="00942D5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7C508CAC" w14:textId="77777777" w:rsidR="00942D51" w:rsidRPr="00EC0D14" w:rsidRDefault="00942D5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942D51" w:rsidRPr="00EC0D14" w14:paraId="71367FB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D6F2BE" w14:textId="41F48617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D2B2DF4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1C8EB5B2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29DD2F27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2566BB91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942D51" w:rsidRPr="00EC0D14" w14:paraId="0A13AFA2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CD9738" w14:textId="27A2E5C6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42F2B2B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097D2B6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B7B4B89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40DA22F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45E7AD9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458310" w14:textId="04772A95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5C1D2E7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7C4DCCF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57B276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D663ABA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54057806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FB4049" w14:textId="79D303FD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8DE26D5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D848BF3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0F9C990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9B65C73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11AF4D3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DA6C9F" w14:textId="36EBB5F9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68605ED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E9E19CE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250E354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42DF225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707F4D7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30D274" w14:textId="1A51560A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5065F78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0894255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CC27226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AA1E948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739123C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CB38A6" w14:textId="6B4B6F29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492C85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3DB997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205B671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034C5B3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0CAA50D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2170355" w14:textId="065763F0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7E78C99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909B6AE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4B1F6AB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A50E691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19D4336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CEB63C6" w14:textId="0FA1757F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D5F9AD0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7C30F62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131D2C7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F7014A1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474C181A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CC44111" w14:textId="6EA48F70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0011CCB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5BA55B7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8770946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9AB9A51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486F03D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456EE4" w14:textId="6DEB11FC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BBC0BAC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818C66F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9818164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84DB6EA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4429EB1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5F2A72B" w14:textId="0B73810D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903FD94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923F241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3117923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060FF2B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2E592A9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2C9C5D" w14:textId="21EEEB0F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5774872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C22FAC7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4FB9B6F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869D9C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167BDC5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DC29554" w14:textId="083D5921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CE78824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95E91A2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C05FBC6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C98A196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22189FF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8C1088B" w14:textId="3B2FDE85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071778B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C03C811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81F1355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359819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50AD0A6E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5BEB3DC" w14:textId="4594014A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006B792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CBD1BCE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DE0776A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7520595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4220461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760DFB" w14:textId="24E28A17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1031EDD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FC3E577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946F6A0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2701D49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6A2910E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2DF8FB" w14:textId="021D3E7C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DB5B576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EFF4882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28D787F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546EBC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6653027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79D890" w14:textId="1C2339C5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175EF12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4614872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325457C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7E77A7D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307C15A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91C4FB" w14:textId="601EB091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83E8470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16B7974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31F3CE4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06FEA4C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2356F89D" w14:textId="77777777" w:rsidR="001B1570" w:rsidRDefault="00424E44" w:rsidP="001B1570">
      <w:pPr>
        <w:pStyle w:val="aa"/>
      </w:pPr>
      <w:r>
        <w:br w:type="page"/>
      </w:r>
    </w:p>
    <w:p w14:paraId="5A8C762D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599E7FB4" w14:textId="77777777" w:rsidR="001B1570" w:rsidRDefault="001B1570" w:rsidP="001B1570">
      <w:pPr>
        <w:pStyle w:val="aa"/>
      </w:pPr>
    </w:p>
    <w:p w14:paraId="3095F0B0" w14:textId="0D64F771" w:rsidR="00AD6BBC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291530" w:history="1">
        <w:r w:rsidR="00AD6BBC" w:rsidRPr="009B023D">
          <w:rPr>
            <w:rStyle w:val="af2"/>
            <w:noProof/>
          </w:rPr>
          <w:t>ファイルレイアウト</w:t>
        </w:r>
        <w:r w:rsidR="00AD6BBC">
          <w:rPr>
            <w:noProof/>
            <w:webHidden/>
          </w:rPr>
          <w:tab/>
        </w:r>
        <w:r w:rsidR="00AD6BBC">
          <w:rPr>
            <w:noProof/>
            <w:webHidden/>
          </w:rPr>
          <w:fldChar w:fldCharType="begin"/>
        </w:r>
        <w:r w:rsidR="00AD6BBC">
          <w:rPr>
            <w:noProof/>
            <w:webHidden/>
          </w:rPr>
          <w:instrText xml:space="preserve"> PAGEREF _Toc70291530 \h </w:instrText>
        </w:r>
        <w:r w:rsidR="00AD6BBC">
          <w:rPr>
            <w:noProof/>
            <w:webHidden/>
          </w:rPr>
        </w:r>
        <w:r w:rsidR="00AD6BBC">
          <w:rPr>
            <w:noProof/>
            <w:webHidden/>
          </w:rPr>
          <w:fldChar w:fldCharType="separate"/>
        </w:r>
        <w:r w:rsidR="00B172F0">
          <w:rPr>
            <w:noProof/>
            <w:webHidden/>
          </w:rPr>
          <w:t>3</w:t>
        </w:r>
        <w:r w:rsidR="00AD6BBC">
          <w:rPr>
            <w:noProof/>
            <w:webHidden/>
          </w:rPr>
          <w:fldChar w:fldCharType="end"/>
        </w:r>
      </w:hyperlink>
    </w:p>
    <w:p w14:paraId="033F50AE" w14:textId="32723723" w:rsidR="00AD6BBC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1531" w:history="1">
        <w:r w:rsidR="00AD6BBC" w:rsidRPr="009B023D">
          <w:rPr>
            <w:rStyle w:val="af2"/>
            <w:noProof/>
          </w:rPr>
          <w:t>ファイル概要説明</w:t>
        </w:r>
        <w:r w:rsidR="00AD6BBC">
          <w:rPr>
            <w:noProof/>
            <w:webHidden/>
          </w:rPr>
          <w:tab/>
        </w:r>
        <w:r w:rsidR="00AD6BBC">
          <w:rPr>
            <w:noProof/>
            <w:webHidden/>
          </w:rPr>
          <w:fldChar w:fldCharType="begin"/>
        </w:r>
        <w:r w:rsidR="00AD6BBC">
          <w:rPr>
            <w:noProof/>
            <w:webHidden/>
          </w:rPr>
          <w:instrText xml:space="preserve"> PAGEREF _Toc70291531 \h </w:instrText>
        </w:r>
        <w:r w:rsidR="00AD6BBC">
          <w:rPr>
            <w:noProof/>
            <w:webHidden/>
          </w:rPr>
        </w:r>
        <w:r w:rsidR="00AD6BBC">
          <w:rPr>
            <w:noProof/>
            <w:webHidden/>
          </w:rPr>
          <w:fldChar w:fldCharType="separate"/>
        </w:r>
        <w:r w:rsidR="00B172F0">
          <w:rPr>
            <w:noProof/>
            <w:webHidden/>
          </w:rPr>
          <w:t>4</w:t>
        </w:r>
        <w:r w:rsidR="00AD6BBC">
          <w:rPr>
            <w:noProof/>
            <w:webHidden/>
          </w:rPr>
          <w:fldChar w:fldCharType="end"/>
        </w:r>
      </w:hyperlink>
    </w:p>
    <w:p w14:paraId="2F06D44A" w14:textId="1889F4E1" w:rsidR="00AD6BBC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1532" w:history="1">
        <w:r w:rsidR="00AD6BBC" w:rsidRPr="009B023D">
          <w:rPr>
            <w:rStyle w:val="af2"/>
            <w:noProof/>
          </w:rPr>
          <w:t>ファイル入出力形式</w:t>
        </w:r>
        <w:r w:rsidR="00AD6BBC">
          <w:rPr>
            <w:noProof/>
            <w:webHidden/>
          </w:rPr>
          <w:tab/>
        </w:r>
        <w:r w:rsidR="00AD6BBC">
          <w:rPr>
            <w:noProof/>
            <w:webHidden/>
          </w:rPr>
          <w:fldChar w:fldCharType="begin"/>
        </w:r>
        <w:r w:rsidR="00AD6BBC">
          <w:rPr>
            <w:noProof/>
            <w:webHidden/>
          </w:rPr>
          <w:instrText xml:space="preserve"> PAGEREF _Toc70291532 \h </w:instrText>
        </w:r>
        <w:r w:rsidR="00AD6BBC">
          <w:rPr>
            <w:noProof/>
            <w:webHidden/>
          </w:rPr>
        </w:r>
        <w:r w:rsidR="00AD6BBC">
          <w:rPr>
            <w:noProof/>
            <w:webHidden/>
          </w:rPr>
          <w:fldChar w:fldCharType="separate"/>
        </w:r>
        <w:r w:rsidR="00B172F0">
          <w:rPr>
            <w:noProof/>
            <w:webHidden/>
          </w:rPr>
          <w:t>5</w:t>
        </w:r>
        <w:r w:rsidR="00AD6BBC">
          <w:rPr>
            <w:noProof/>
            <w:webHidden/>
          </w:rPr>
          <w:fldChar w:fldCharType="end"/>
        </w:r>
      </w:hyperlink>
    </w:p>
    <w:p w14:paraId="340AF3C0" w14:textId="0B5C1F38" w:rsidR="00AD6BBC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1533" w:history="1">
        <w:r w:rsidR="00AD6BBC" w:rsidRPr="009B023D">
          <w:rPr>
            <w:rStyle w:val="af2"/>
            <w:noProof/>
          </w:rPr>
          <w:t>ファイル項目定義</w:t>
        </w:r>
        <w:r w:rsidR="00AD6BBC">
          <w:rPr>
            <w:noProof/>
            <w:webHidden/>
          </w:rPr>
          <w:tab/>
        </w:r>
        <w:r w:rsidR="00AD6BBC">
          <w:rPr>
            <w:noProof/>
            <w:webHidden/>
          </w:rPr>
          <w:fldChar w:fldCharType="begin"/>
        </w:r>
        <w:r w:rsidR="00AD6BBC">
          <w:rPr>
            <w:noProof/>
            <w:webHidden/>
          </w:rPr>
          <w:instrText xml:space="preserve"> PAGEREF _Toc70291533 \h </w:instrText>
        </w:r>
        <w:r w:rsidR="00AD6BBC">
          <w:rPr>
            <w:noProof/>
            <w:webHidden/>
          </w:rPr>
        </w:r>
        <w:r w:rsidR="00AD6BBC">
          <w:rPr>
            <w:noProof/>
            <w:webHidden/>
          </w:rPr>
          <w:fldChar w:fldCharType="separate"/>
        </w:r>
        <w:r w:rsidR="00B172F0">
          <w:rPr>
            <w:noProof/>
            <w:webHidden/>
          </w:rPr>
          <w:t>6</w:t>
        </w:r>
        <w:r w:rsidR="00AD6BBC">
          <w:rPr>
            <w:noProof/>
            <w:webHidden/>
          </w:rPr>
          <w:fldChar w:fldCharType="end"/>
        </w:r>
      </w:hyperlink>
    </w:p>
    <w:p w14:paraId="2335E791" w14:textId="25A7573C" w:rsidR="00AD6BBC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1534" w:history="1">
        <w:r w:rsidR="00AD6BBC" w:rsidRPr="009B023D">
          <w:rPr>
            <w:rStyle w:val="af2"/>
            <w:noProof/>
          </w:rPr>
          <w:t>ファイル編集仕様</w:t>
        </w:r>
        <w:r w:rsidR="00AD6BBC">
          <w:rPr>
            <w:noProof/>
            <w:webHidden/>
          </w:rPr>
          <w:tab/>
        </w:r>
        <w:r w:rsidR="00AD6BBC">
          <w:rPr>
            <w:noProof/>
            <w:webHidden/>
          </w:rPr>
          <w:fldChar w:fldCharType="begin"/>
        </w:r>
        <w:r w:rsidR="00AD6BBC">
          <w:rPr>
            <w:noProof/>
            <w:webHidden/>
          </w:rPr>
          <w:instrText xml:space="preserve"> PAGEREF _Toc70291534 \h </w:instrText>
        </w:r>
        <w:r w:rsidR="00AD6BBC">
          <w:rPr>
            <w:noProof/>
            <w:webHidden/>
          </w:rPr>
        </w:r>
        <w:r w:rsidR="00AD6BBC">
          <w:rPr>
            <w:noProof/>
            <w:webHidden/>
          </w:rPr>
          <w:fldChar w:fldCharType="separate"/>
        </w:r>
        <w:r w:rsidR="00B172F0">
          <w:rPr>
            <w:noProof/>
            <w:webHidden/>
          </w:rPr>
          <w:t>7</w:t>
        </w:r>
        <w:r w:rsidR="00AD6BBC">
          <w:rPr>
            <w:noProof/>
            <w:webHidden/>
          </w:rPr>
          <w:fldChar w:fldCharType="end"/>
        </w:r>
      </w:hyperlink>
    </w:p>
    <w:p w14:paraId="66015ED8" w14:textId="77777777" w:rsidR="00550CC3" w:rsidRPr="003A02B2" w:rsidRDefault="003C1464" w:rsidP="009F491C">
      <w:pPr>
        <w:pStyle w:val="aa"/>
      </w:pPr>
      <w:r>
        <w:fldChar w:fldCharType="end"/>
      </w:r>
    </w:p>
    <w:p w14:paraId="5DA07502" w14:textId="77777777" w:rsidR="00550CC3" w:rsidRDefault="00D64E2A" w:rsidP="00976698">
      <w:pPr>
        <w:pStyle w:val="1"/>
      </w:pPr>
      <w:bookmarkStart w:id="0" w:name="_Toc70291530"/>
      <w:r>
        <w:rPr>
          <w:rFonts w:hint="eastAsia"/>
        </w:rPr>
        <w:lastRenderedPageBreak/>
        <w:t>ファイル</w:t>
      </w:r>
      <w:r w:rsidR="003F25F6">
        <w:rPr>
          <w:rFonts w:hint="eastAsia"/>
        </w:rPr>
        <w:t>レイアウト</w:t>
      </w:r>
      <w:bookmarkEnd w:id="0"/>
    </w:p>
    <w:p w14:paraId="6FB5C72F" w14:textId="77777777" w:rsidR="00550CC3" w:rsidRDefault="00550CC3" w:rsidP="003F25F6">
      <w:pPr>
        <w:pStyle w:val="aa"/>
      </w:pPr>
    </w:p>
    <w:p w14:paraId="2BA740C6" w14:textId="77777777" w:rsidR="004823D4" w:rsidRDefault="004823D4" w:rsidP="003F25F6">
      <w:pPr>
        <w:pStyle w:val="aa"/>
      </w:pPr>
      <w:r>
        <w:rPr>
          <w:noProof/>
        </w:rPr>
        <mc:AlternateContent>
          <mc:Choice Requires="wps">
            <w:drawing>
              <wp:inline distT="0" distB="0" distL="0" distR="0" wp14:anchorId="3CCB2317" wp14:editId="580DF6FB">
                <wp:extent cx="9307830" cy="4789170"/>
                <wp:effectExtent l="0" t="0" r="26670" b="11430"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830" cy="4789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2FBA4" w14:textId="77777777" w:rsidR="006B1362" w:rsidRPr="003F25F6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当該オートシェイプの代わりに</w:t>
                            </w:r>
                            <w:r w:rsidR="00F3765B">
                              <w:rPr>
                                <w:rFonts w:hint="eastAsia"/>
                                <w:color w:val="000000" w:themeColor="text1"/>
                              </w:rPr>
                              <w:t>ファイル</w:t>
                            </w: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イメージを添付します。</w:t>
                            </w:r>
                          </w:p>
                          <w:p w14:paraId="440C6472" w14:textId="77777777" w:rsidR="006B1362" w:rsidRPr="003F25F6" w:rsidRDefault="00D64E2A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ファイル</w:t>
                            </w:r>
                            <w:r w:rsidR="006B1362">
                              <w:rPr>
                                <w:rFonts w:hint="eastAsia"/>
                                <w:color w:val="000000" w:themeColor="text1"/>
                              </w:rPr>
                              <w:t>イメージには</w:t>
                            </w:r>
                            <w:r w:rsidR="006B1362" w:rsidRPr="003B5C0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枠線</w:t>
                            </w:r>
                            <w:r w:rsidR="006B1362">
                              <w:rPr>
                                <w:rFonts w:hint="eastAsia"/>
                                <w:color w:val="000000" w:themeColor="text1"/>
                              </w:rPr>
                              <w:t>を付与します。</w:t>
                            </w:r>
                          </w:p>
                          <w:p w14:paraId="2A764727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6945F90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※ 枠線が必要な理由は印刷した時に</w:t>
                            </w:r>
                            <w:r w:rsidR="00C34D36">
                              <w:rPr>
                                <w:rFonts w:hint="eastAsia"/>
                                <w:color w:val="000000" w:themeColor="text1"/>
                              </w:rPr>
                              <w:t>ファイル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イメージと設計書の余白の境界をはっきりさせるためです。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枠線が無い場合、</w:t>
                            </w:r>
                            <w:r w:rsidR="00F3765B">
                              <w:rPr>
                                <w:rFonts w:hint="eastAsia"/>
                                <w:color w:val="000000" w:themeColor="text1"/>
                              </w:rPr>
                              <w:t>ファイルイメージ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内の余白と設計書自体の余白が混ざり、</w:t>
                            </w:r>
                            <w:r w:rsidR="00F3765B">
                              <w:rPr>
                                <w:rFonts w:hint="eastAsia"/>
                                <w:color w:val="000000" w:themeColor="text1"/>
                              </w:rPr>
                              <w:t>ファイルイメージ</w:t>
                            </w:r>
                            <w:r w:rsidR="00A57557">
                              <w:rPr>
                                <w:rFonts w:hint="eastAsia"/>
                                <w:color w:val="000000" w:themeColor="text1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全体像がぼんやりしてしまいます。</w:t>
                            </w:r>
                          </w:p>
                          <w:p w14:paraId="5522DA39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B2317" id="正方形/長方形 4" o:spid="_x0000_s1026" style="width:732.9pt;height:37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" fillcolor="#deeaf6 [664]" strokecolor="black [3213]" strokeweight="1pt">
                <v:textbox>
                  <w:txbxContent>
                    <w:p w14:paraId="07D2FBA4" w14:textId="77777777" w:rsidR="006B1362" w:rsidRPr="003F25F6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 w:rsidRPr="003F25F6">
                        <w:rPr>
                          <w:rFonts w:hint="eastAsia"/>
                          <w:color w:val="000000" w:themeColor="text1"/>
                        </w:rPr>
                        <w:t>当該オートシェイプの代わりに</w:t>
                      </w:r>
                      <w:r w:rsidR="00F3765B">
                        <w:rPr>
                          <w:rFonts w:hint="eastAsia"/>
                          <w:color w:val="000000" w:themeColor="text1"/>
                        </w:rPr>
                        <w:t>ファイル</w:t>
                      </w:r>
                      <w:r w:rsidRPr="003F25F6">
                        <w:rPr>
                          <w:rFonts w:hint="eastAsia"/>
                          <w:color w:val="000000" w:themeColor="text1"/>
                        </w:rPr>
                        <w:t>イメージを添付します。</w:t>
                      </w:r>
                    </w:p>
                    <w:p w14:paraId="440C6472" w14:textId="77777777" w:rsidR="006B1362" w:rsidRPr="003F25F6" w:rsidRDefault="00D64E2A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ファイル</w:t>
                      </w:r>
                      <w:r w:rsidR="006B1362">
                        <w:rPr>
                          <w:rFonts w:hint="eastAsia"/>
                          <w:color w:val="000000" w:themeColor="text1"/>
                        </w:rPr>
                        <w:t>イメージには</w:t>
                      </w:r>
                      <w:r w:rsidR="006B1362" w:rsidRPr="003B5C05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枠線</w:t>
                      </w:r>
                      <w:r w:rsidR="006B1362">
                        <w:rPr>
                          <w:rFonts w:hint="eastAsia"/>
                          <w:color w:val="000000" w:themeColor="text1"/>
                        </w:rPr>
                        <w:t>を付与します。</w:t>
                      </w:r>
                    </w:p>
                    <w:p w14:paraId="2A764727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6945F90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※ 枠線が必要な理由は印刷した時に</w:t>
                      </w:r>
                      <w:r w:rsidR="00C34D36">
                        <w:rPr>
                          <w:rFonts w:hint="eastAsia"/>
                          <w:color w:val="000000" w:themeColor="text1"/>
                        </w:rPr>
                        <w:t>ファイル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イメージと設計書の余白の境界をはっきりさせるためです。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枠線が無い場合、</w:t>
                      </w:r>
                      <w:r w:rsidR="00F3765B">
                        <w:rPr>
                          <w:rFonts w:hint="eastAsia"/>
                          <w:color w:val="000000" w:themeColor="text1"/>
                        </w:rPr>
                        <w:t>ファイルイメージ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内の余白と設計書自体の余白が混ざり、</w:t>
                      </w:r>
                      <w:r w:rsidR="00F3765B">
                        <w:rPr>
                          <w:rFonts w:hint="eastAsia"/>
                          <w:color w:val="000000" w:themeColor="text1"/>
                        </w:rPr>
                        <w:t>ファイルイメージ</w:t>
                      </w:r>
                      <w:r w:rsidR="00A57557">
                        <w:rPr>
                          <w:rFonts w:hint="eastAsia"/>
                          <w:color w:val="000000" w:themeColor="text1"/>
                        </w:rPr>
                        <w:t>の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全体像がぼんやりしてしまいます。</w:t>
                      </w:r>
                    </w:p>
                    <w:p w14:paraId="5522DA39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A6CB895" w14:textId="77777777" w:rsidR="006841B5" w:rsidRPr="00FF401A" w:rsidRDefault="006841B5" w:rsidP="003F25F6">
      <w:pPr>
        <w:pStyle w:val="aa"/>
      </w:pPr>
    </w:p>
    <w:p w14:paraId="47F1FF00" w14:textId="77777777" w:rsidR="00131D97" w:rsidRDefault="00C34D36" w:rsidP="00712EEE">
      <w:pPr>
        <w:pStyle w:val="1"/>
      </w:pPr>
      <w:bookmarkStart w:id="1" w:name="_Toc70291531"/>
      <w:r>
        <w:rPr>
          <w:rFonts w:hint="eastAsia"/>
        </w:rPr>
        <w:lastRenderedPageBreak/>
        <w:t>ファイル</w:t>
      </w:r>
      <w:r w:rsidR="009F348B">
        <w:rPr>
          <w:rFonts w:hint="eastAsia"/>
        </w:rPr>
        <w:t>概要説明</w:t>
      </w:r>
      <w:bookmarkEnd w:id="1"/>
    </w:p>
    <w:p w14:paraId="29D078CB" w14:textId="77777777" w:rsidR="009F348B" w:rsidRDefault="009F348B" w:rsidP="009C118A">
      <w:pPr>
        <w:pStyle w:val="aa"/>
      </w:pPr>
    </w:p>
    <w:p w14:paraId="3DB6DCC3" w14:textId="77777777" w:rsidR="009F348B" w:rsidRDefault="009F348B" w:rsidP="009C118A">
      <w:pPr>
        <w:pStyle w:val="aa"/>
      </w:pPr>
      <w:r>
        <w:rPr>
          <w:rFonts w:hint="eastAsia"/>
        </w:rPr>
        <w:t>・何を目的とした</w:t>
      </w:r>
      <w:r w:rsidR="00C34D36">
        <w:rPr>
          <w:rFonts w:hint="eastAsia"/>
        </w:rPr>
        <w:t>ファイル</w:t>
      </w:r>
      <w:r>
        <w:rPr>
          <w:rFonts w:hint="eastAsia"/>
        </w:rPr>
        <w:t>か</w:t>
      </w:r>
    </w:p>
    <w:p w14:paraId="2B3FF697" w14:textId="77777777" w:rsidR="009F348B" w:rsidRDefault="009F348B" w:rsidP="009C118A">
      <w:pPr>
        <w:pStyle w:val="aa"/>
      </w:pPr>
      <w:r>
        <w:rPr>
          <w:rFonts w:hint="eastAsia"/>
        </w:rPr>
        <w:t>・</w:t>
      </w:r>
      <w:r w:rsidR="001E3F73">
        <w:rPr>
          <w:rFonts w:hint="eastAsia"/>
        </w:rPr>
        <w:t>どこから出力</w:t>
      </w:r>
      <w:r>
        <w:rPr>
          <w:rFonts w:hint="eastAsia"/>
        </w:rPr>
        <w:t>するか(メニュー、あるいは別画面のリンクやボタンから</w:t>
      </w:r>
      <w:r w:rsidR="001E3F73">
        <w:rPr>
          <w:rFonts w:hint="eastAsia"/>
        </w:rPr>
        <w:t>出力</w:t>
      </w:r>
      <w:r>
        <w:rPr>
          <w:rFonts w:hint="eastAsia"/>
        </w:rPr>
        <w:t>)</w:t>
      </w:r>
    </w:p>
    <w:p w14:paraId="4FE3B8D9" w14:textId="77777777" w:rsidR="009F348B" w:rsidRDefault="009F348B" w:rsidP="009C118A">
      <w:pPr>
        <w:pStyle w:val="aa"/>
      </w:pPr>
      <w:r>
        <w:rPr>
          <w:rFonts w:hint="eastAsia"/>
        </w:rPr>
        <w:t>・どのようなユーザが操作するのか</w:t>
      </w:r>
    </w:p>
    <w:p w14:paraId="6E374D4C" w14:textId="77777777" w:rsidR="00C52799" w:rsidRDefault="00C52799" w:rsidP="009C118A">
      <w:pPr>
        <w:pStyle w:val="aa"/>
      </w:pPr>
    </w:p>
    <w:p w14:paraId="5A9D4F19" w14:textId="77777777" w:rsidR="00233AC8" w:rsidRDefault="00C34D36" w:rsidP="00233AC8">
      <w:pPr>
        <w:pStyle w:val="1"/>
      </w:pPr>
      <w:bookmarkStart w:id="2" w:name="_Toc70291532"/>
      <w:r>
        <w:rPr>
          <w:rFonts w:hint="eastAsia"/>
        </w:rPr>
        <w:lastRenderedPageBreak/>
        <w:t>ファイル</w:t>
      </w:r>
      <w:r w:rsidR="00274BDD">
        <w:rPr>
          <w:rFonts w:hint="eastAsia"/>
        </w:rPr>
        <w:t>入</w:t>
      </w:r>
      <w:r w:rsidR="00525BE9">
        <w:rPr>
          <w:rFonts w:hint="eastAsia"/>
        </w:rPr>
        <w:t>出力</w:t>
      </w:r>
      <w:r w:rsidR="00586E53">
        <w:rPr>
          <w:rFonts w:hint="eastAsia"/>
        </w:rPr>
        <w:t>形式</w:t>
      </w:r>
      <w:bookmarkEnd w:id="2"/>
    </w:p>
    <w:p w14:paraId="5FF060E6" w14:textId="77777777" w:rsidR="008E637C" w:rsidRDefault="008E637C" w:rsidP="009C118A">
      <w:pPr>
        <w:pStyle w:val="aa"/>
      </w:pPr>
    </w:p>
    <w:p w14:paraId="23C24A32" w14:textId="77777777" w:rsidR="00551B75" w:rsidRDefault="001A34FD" w:rsidP="009C118A">
      <w:pPr>
        <w:pStyle w:val="aa"/>
        <w:rPr>
          <w:b/>
          <w:bCs/>
        </w:rPr>
      </w:pPr>
      <w:r w:rsidRPr="001A34FD">
        <w:rPr>
          <w:rFonts w:hint="eastAsia"/>
          <w:b/>
          <w:bCs/>
        </w:rPr>
        <w:t>【</w:t>
      </w:r>
      <w:r w:rsidR="00FE1B78">
        <w:rPr>
          <w:rFonts w:hint="eastAsia"/>
          <w:b/>
          <w:bCs/>
        </w:rPr>
        <w:t>ファイル</w:t>
      </w:r>
      <w:r w:rsidR="00EC3179">
        <w:rPr>
          <w:rFonts w:hint="eastAsia"/>
          <w:b/>
          <w:bCs/>
        </w:rPr>
        <w:t>形式</w:t>
      </w:r>
      <w:r w:rsidRPr="001A34FD">
        <w:rPr>
          <w:rFonts w:hint="eastAsia"/>
          <w:b/>
          <w:bCs/>
        </w:rPr>
        <w:t>】</w:t>
      </w:r>
    </w:p>
    <w:p w14:paraId="6FA5368E" w14:textId="77777777" w:rsidR="001A34FD" w:rsidRPr="001A34FD" w:rsidRDefault="00FE5C09" w:rsidP="009C118A">
      <w:pPr>
        <w:pStyle w:val="aa"/>
      </w:pPr>
      <w:r>
        <w:rPr>
          <w:rFonts w:hint="eastAsia"/>
        </w:rPr>
        <w:t>テキスト</w:t>
      </w:r>
      <w:r w:rsidR="001A34FD">
        <w:rPr>
          <w:rFonts w:hint="eastAsia"/>
        </w:rPr>
        <w:t>ファイル</w:t>
      </w:r>
      <w:r>
        <w:rPr>
          <w:rFonts w:hint="eastAsia"/>
        </w:rPr>
        <w:t>orバイナリファイル</w:t>
      </w:r>
    </w:p>
    <w:p w14:paraId="302ACFFC" w14:textId="77777777" w:rsidR="001A34FD" w:rsidRDefault="001A34FD" w:rsidP="009C118A">
      <w:pPr>
        <w:pStyle w:val="aa"/>
      </w:pPr>
    </w:p>
    <w:p w14:paraId="7579CDAF" w14:textId="77777777" w:rsidR="004417DA" w:rsidRDefault="004417DA" w:rsidP="009C118A">
      <w:pPr>
        <w:pStyle w:val="aa"/>
      </w:pPr>
      <w:r>
        <w:rPr>
          <w:rFonts w:hint="eastAsia"/>
        </w:rPr>
        <w:t>【</w:t>
      </w:r>
      <w:r w:rsidR="00A022F9" w:rsidRPr="00A022F9">
        <w:rPr>
          <w:rFonts w:hint="eastAsia"/>
          <w:b/>
          <w:bCs/>
        </w:rPr>
        <w:t>データ長</w:t>
      </w:r>
      <w:r>
        <w:rPr>
          <w:rFonts w:hint="eastAsia"/>
        </w:rPr>
        <w:t>】</w:t>
      </w:r>
    </w:p>
    <w:p w14:paraId="5CD4BC4A" w14:textId="77777777" w:rsidR="004417DA" w:rsidRDefault="00A022F9" w:rsidP="009C118A">
      <w:pPr>
        <w:pStyle w:val="aa"/>
      </w:pPr>
      <w:r>
        <w:rPr>
          <w:rFonts w:hint="eastAsia"/>
        </w:rPr>
        <w:t>固定長or可変長</w:t>
      </w:r>
    </w:p>
    <w:p w14:paraId="68485DB0" w14:textId="77777777" w:rsidR="00A022F9" w:rsidRDefault="00A022F9" w:rsidP="009C118A">
      <w:pPr>
        <w:pStyle w:val="aa"/>
      </w:pPr>
    </w:p>
    <w:p w14:paraId="3B3F1DFA" w14:textId="77777777" w:rsidR="00AD6BBC" w:rsidRDefault="00AD6BBC" w:rsidP="00AD6BBC">
      <w:pPr>
        <w:pStyle w:val="aa"/>
        <w:rPr>
          <w:b/>
          <w:bCs/>
        </w:rPr>
      </w:pPr>
      <w:r w:rsidRPr="003860F7"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文字コード</w:t>
      </w:r>
      <w:r w:rsidRPr="003860F7">
        <w:rPr>
          <w:rFonts w:hint="eastAsia"/>
          <w:b/>
          <w:bCs/>
        </w:rPr>
        <w:t>】</w:t>
      </w:r>
    </w:p>
    <w:p w14:paraId="7F6DCF04" w14:textId="77777777" w:rsidR="00AD6BBC" w:rsidRDefault="00AD6BBC" w:rsidP="00AD6BBC">
      <w:pPr>
        <w:pStyle w:val="aa"/>
      </w:pPr>
      <w:r>
        <w:rPr>
          <w:rFonts w:hint="eastAsia"/>
        </w:rPr>
        <w:t>UTF-8</w:t>
      </w:r>
    </w:p>
    <w:p w14:paraId="32ABCC6F" w14:textId="77777777" w:rsidR="00AD6BBC" w:rsidRPr="00AD6BBC" w:rsidRDefault="00AD6BBC" w:rsidP="009C118A">
      <w:pPr>
        <w:pStyle w:val="aa"/>
      </w:pPr>
    </w:p>
    <w:p w14:paraId="03CE7B18" w14:textId="77777777" w:rsidR="00551B75" w:rsidRDefault="002F7A28" w:rsidP="009C118A">
      <w:pPr>
        <w:pStyle w:val="aa"/>
        <w:rPr>
          <w:b/>
          <w:bCs/>
        </w:rPr>
      </w:pPr>
      <w:r w:rsidRPr="002F7A28">
        <w:rPr>
          <w:rFonts w:hint="eastAsia"/>
          <w:b/>
          <w:bCs/>
        </w:rPr>
        <w:t>【</w:t>
      </w:r>
      <w:r w:rsidR="00274BDD">
        <w:rPr>
          <w:rFonts w:hint="eastAsia"/>
          <w:b/>
          <w:bCs/>
        </w:rPr>
        <w:t>ファイル</w:t>
      </w:r>
      <w:r w:rsidR="00EC3179">
        <w:rPr>
          <w:rFonts w:hint="eastAsia"/>
          <w:b/>
          <w:bCs/>
        </w:rPr>
        <w:t>種類</w:t>
      </w:r>
      <w:r w:rsidRPr="002F7A28">
        <w:rPr>
          <w:rFonts w:hint="eastAsia"/>
          <w:b/>
          <w:bCs/>
        </w:rPr>
        <w:t>】</w:t>
      </w:r>
    </w:p>
    <w:p w14:paraId="2355071C" w14:textId="77777777" w:rsidR="002F7A28" w:rsidRDefault="00B51539" w:rsidP="009C118A">
      <w:pPr>
        <w:pStyle w:val="aa"/>
      </w:pPr>
      <w:r>
        <w:rPr>
          <w:rFonts w:hint="eastAsia"/>
        </w:rPr>
        <w:t xml:space="preserve">csv, </w:t>
      </w:r>
      <w:proofErr w:type="spellStart"/>
      <w:r>
        <w:rPr>
          <w:rFonts w:hint="eastAsia"/>
        </w:rPr>
        <w:t>tsv</w:t>
      </w:r>
      <w:proofErr w:type="spellEnd"/>
      <w:r>
        <w:rPr>
          <w:rFonts w:hint="eastAsia"/>
        </w:rPr>
        <w:t>, xlsx...</w:t>
      </w:r>
      <w:proofErr w:type="spellStart"/>
      <w:r>
        <w:rPr>
          <w:rFonts w:hint="eastAsia"/>
        </w:rPr>
        <w:t>etc</w:t>
      </w:r>
      <w:proofErr w:type="spellEnd"/>
    </w:p>
    <w:p w14:paraId="0FFE8A47" w14:textId="77777777" w:rsidR="00153A6B" w:rsidRDefault="00153A6B" w:rsidP="009C118A">
      <w:pPr>
        <w:pStyle w:val="aa"/>
      </w:pPr>
    </w:p>
    <w:p w14:paraId="330B75C0" w14:textId="77777777" w:rsidR="00EC3179" w:rsidRDefault="00EC3179" w:rsidP="009C118A">
      <w:pPr>
        <w:pStyle w:val="aa"/>
      </w:pPr>
      <w:r>
        <w:rPr>
          <w:rFonts w:hint="eastAsia"/>
        </w:rPr>
        <w:t>【</w:t>
      </w:r>
      <w:r w:rsidRPr="00EC3179">
        <w:rPr>
          <w:rFonts w:hint="eastAsia"/>
          <w:b/>
          <w:bCs/>
        </w:rPr>
        <w:t>ファイル入力元</w:t>
      </w:r>
      <w:r w:rsidR="00693BEE">
        <w:rPr>
          <w:rFonts w:hint="eastAsia"/>
          <w:b/>
          <w:bCs/>
        </w:rPr>
        <w:t>、ファイル名フォーマット</w:t>
      </w:r>
      <w:r>
        <w:rPr>
          <w:rFonts w:hint="eastAsia"/>
        </w:rPr>
        <w:t>】</w:t>
      </w:r>
    </w:p>
    <w:p w14:paraId="59B103D1" w14:textId="77777777" w:rsidR="00EC3179" w:rsidRDefault="00EC3179" w:rsidP="009C118A">
      <w:pPr>
        <w:pStyle w:val="aa"/>
      </w:pPr>
      <w:r>
        <w:rPr>
          <w:rFonts w:hint="eastAsia"/>
        </w:rPr>
        <w:t>任意</w:t>
      </w:r>
      <w:r w:rsidR="00F47583">
        <w:rPr>
          <w:rFonts w:hint="eastAsia"/>
        </w:rPr>
        <w:t>or固定フォルダpath</w:t>
      </w:r>
    </w:p>
    <w:p w14:paraId="76EC442F" w14:textId="77777777" w:rsidR="00EC3179" w:rsidRDefault="00EC3179" w:rsidP="009C118A">
      <w:pPr>
        <w:pStyle w:val="aa"/>
      </w:pPr>
    </w:p>
    <w:p w14:paraId="6100C86B" w14:textId="77777777" w:rsidR="00A52B07" w:rsidRPr="00A52B07" w:rsidRDefault="00A52B07" w:rsidP="009C118A">
      <w:pPr>
        <w:pStyle w:val="aa"/>
        <w:rPr>
          <w:b/>
          <w:bCs/>
        </w:rPr>
      </w:pPr>
      <w:r w:rsidRPr="00A52B07">
        <w:rPr>
          <w:rFonts w:hint="eastAsia"/>
          <w:b/>
          <w:bCs/>
        </w:rPr>
        <w:t>【</w:t>
      </w:r>
      <w:r w:rsidR="00EC3179">
        <w:rPr>
          <w:rFonts w:hint="eastAsia"/>
          <w:b/>
          <w:bCs/>
        </w:rPr>
        <w:t>ファイル</w:t>
      </w:r>
      <w:r w:rsidR="00AB5C85">
        <w:rPr>
          <w:rFonts w:hint="eastAsia"/>
          <w:b/>
          <w:bCs/>
        </w:rPr>
        <w:t>出力先</w:t>
      </w:r>
      <w:r w:rsidR="0065222D">
        <w:rPr>
          <w:rFonts w:hint="eastAsia"/>
          <w:b/>
          <w:bCs/>
        </w:rPr>
        <w:t>、ファイル名フォーマット</w:t>
      </w:r>
      <w:r w:rsidRPr="00A52B07">
        <w:rPr>
          <w:rFonts w:hint="eastAsia"/>
          <w:b/>
          <w:bCs/>
        </w:rPr>
        <w:t>】</w:t>
      </w:r>
    </w:p>
    <w:p w14:paraId="761588C2" w14:textId="77777777" w:rsidR="00153FFF" w:rsidRPr="00F16252" w:rsidRDefault="00153FFF" w:rsidP="009C118A">
      <w:pPr>
        <w:pStyle w:val="aa"/>
      </w:pPr>
      <w:r>
        <w:rPr>
          <w:rFonts w:hint="eastAsia"/>
        </w:rPr>
        <w:t>X</w:t>
      </w:r>
      <w:r>
        <w:t>XXXXXX/XXXXXXX/XXXXXX/</w:t>
      </w:r>
      <w:r w:rsidR="00F16252" w:rsidRPr="00E44738">
        <w:t>XXXXX_</w:t>
      </w:r>
      <w:r w:rsidR="00F16252" w:rsidRPr="00E44738">
        <w:rPr>
          <w:rFonts w:hint="eastAsia"/>
        </w:rPr>
        <w:t>yyyyMMddHHmmss</w:t>
      </w:r>
      <w:r w:rsidR="00F16252" w:rsidRPr="00E44738">
        <w:t>.xlsx</w:t>
      </w:r>
    </w:p>
    <w:p w14:paraId="332C7D27" w14:textId="77777777" w:rsidR="00B5204B" w:rsidRPr="00E44738" w:rsidRDefault="00B5204B" w:rsidP="005D7754">
      <w:pPr>
        <w:pStyle w:val="aa"/>
      </w:pPr>
    </w:p>
    <w:p w14:paraId="4CCA129D" w14:textId="77777777" w:rsidR="00E44738" w:rsidRDefault="00E44738" w:rsidP="005D7754">
      <w:pPr>
        <w:pStyle w:val="aa"/>
      </w:pPr>
      <w:r>
        <w:rPr>
          <w:rFonts w:hint="eastAsia"/>
        </w:rPr>
        <w:t>【</w:t>
      </w:r>
      <w:r w:rsidR="00744776" w:rsidRPr="00744776">
        <w:rPr>
          <w:rFonts w:hint="eastAsia"/>
          <w:b/>
          <w:bCs/>
        </w:rPr>
        <w:t>ファイル内データのソート順</w:t>
      </w:r>
      <w:r>
        <w:rPr>
          <w:rFonts w:hint="eastAsia"/>
        </w:rPr>
        <w:t>】</w:t>
      </w:r>
    </w:p>
    <w:p w14:paraId="7F38FBE1" w14:textId="77777777" w:rsidR="005D7754" w:rsidRDefault="005D7754" w:rsidP="005D7754">
      <w:pPr>
        <w:pStyle w:val="aa"/>
      </w:pPr>
      <w:r>
        <w:rPr>
          <w:rFonts w:hint="eastAsia"/>
        </w:rPr>
        <w:t>●●の昇順</w:t>
      </w:r>
      <w:r w:rsidR="00744776">
        <w:rPr>
          <w:rFonts w:hint="eastAsia"/>
        </w:rPr>
        <w:t>or降順or</w:t>
      </w:r>
      <w:r w:rsidR="008B6CCE">
        <w:rPr>
          <w:rFonts w:hint="eastAsia"/>
        </w:rPr>
        <w:t>指定なし</w:t>
      </w:r>
    </w:p>
    <w:p w14:paraId="4823E7B1" w14:textId="77777777" w:rsidR="00A6149F" w:rsidRPr="00A6149F" w:rsidRDefault="00A6149F" w:rsidP="009C118A">
      <w:pPr>
        <w:pStyle w:val="aa"/>
        <w:rPr>
          <w:b/>
          <w:bCs/>
        </w:rPr>
      </w:pPr>
    </w:p>
    <w:p w14:paraId="247C3C02" w14:textId="77777777" w:rsidR="009F348B" w:rsidRDefault="00E478AA" w:rsidP="009F348B">
      <w:pPr>
        <w:pStyle w:val="1"/>
      </w:pPr>
      <w:bookmarkStart w:id="3" w:name="_Toc70291533"/>
      <w:r>
        <w:rPr>
          <w:rFonts w:hint="eastAsia"/>
        </w:rPr>
        <w:lastRenderedPageBreak/>
        <w:t>ファイル</w:t>
      </w:r>
      <w:r w:rsidR="009F348B">
        <w:rPr>
          <w:rFonts w:hint="eastAsia"/>
        </w:rPr>
        <w:t>項目定義</w:t>
      </w:r>
      <w:bookmarkEnd w:id="3"/>
    </w:p>
    <w:p w14:paraId="4D16CFE0" w14:textId="77777777" w:rsidR="00C7658F" w:rsidRDefault="00C7658F" w:rsidP="009C118A">
      <w:pPr>
        <w:pStyle w:val="aa"/>
      </w:pPr>
    </w:p>
    <w:tbl>
      <w:tblPr>
        <w:tblStyle w:val="4-3"/>
        <w:tblW w:w="14676" w:type="dxa"/>
        <w:tblLayout w:type="fixed"/>
        <w:tblLook w:val="04A0" w:firstRow="1" w:lastRow="0" w:firstColumn="1" w:lastColumn="0" w:noHBand="0" w:noVBand="1"/>
      </w:tblPr>
      <w:tblGrid>
        <w:gridCol w:w="478"/>
        <w:gridCol w:w="3528"/>
        <w:gridCol w:w="1528"/>
        <w:gridCol w:w="1528"/>
        <w:gridCol w:w="1779"/>
        <w:gridCol w:w="1028"/>
        <w:gridCol w:w="1028"/>
        <w:gridCol w:w="3779"/>
      </w:tblGrid>
      <w:tr w:rsidR="008119C5" w:rsidRPr="00F76721" w14:paraId="4F307BD2" w14:textId="77777777" w:rsidTr="00811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319239" w14:textId="77777777" w:rsidR="008119C5" w:rsidRPr="00F76721" w:rsidRDefault="008119C5" w:rsidP="00D92CBA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2BC38A59" w14:textId="77777777" w:rsidR="008119C5" w:rsidRPr="00F76721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701" w:type="dxa"/>
          </w:tcPr>
          <w:p w14:paraId="079F32B4" w14:textId="77777777" w:rsidR="008119C5" w:rsidRPr="00F76721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701" w:type="dxa"/>
          </w:tcPr>
          <w:p w14:paraId="0168E9FA" w14:textId="77777777" w:rsidR="008119C5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文字種</w:t>
            </w:r>
          </w:p>
        </w:tc>
        <w:tc>
          <w:tcPr>
            <w:tcW w:w="1985" w:type="dxa"/>
          </w:tcPr>
          <w:p w14:paraId="30E4D358" w14:textId="77777777" w:rsidR="008119C5" w:rsidRPr="00F76721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フォーマット</w:t>
            </w:r>
          </w:p>
        </w:tc>
        <w:tc>
          <w:tcPr>
            <w:tcW w:w="1134" w:type="dxa"/>
          </w:tcPr>
          <w:p w14:paraId="558CA14C" w14:textId="77777777" w:rsidR="008119C5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開始</w:t>
            </w:r>
            <w:r w:rsidR="006D41F4">
              <w:rPr>
                <w:rFonts w:hint="eastAsia"/>
                <w:sz w:val="12"/>
                <w:szCs w:val="12"/>
              </w:rPr>
              <w:t>桁</w:t>
            </w:r>
            <w:r>
              <w:rPr>
                <w:rFonts w:hint="eastAsia"/>
                <w:sz w:val="12"/>
                <w:szCs w:val="12"/>
              </w:rPr>
              <w:t>数</w:t>
            </w:r>
          </w:p>
        </w:tc>
        <w:tc>
          <w:tcPr>
            <w:tcW w:w="1134" w:type="dxa"/>
          </w:tcPr>
          <w:p w14:paraId="0F14CD25" w14:textId="77777777" w:rsidR="008119C5" w:rsidRDefault="006D41F4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桁</w:t>
            </w:r>
            <w:r w:rsidR="008119C5">
              <w:rPr>
                <w:rFonts w:hint="eastAsia"/>
                <w:sz w:val="12"/>
                <w:szCs w:val="12"/>
              </w:rPr>
              <w:t>数</w:t>
            </w:r>
          </w:p>
        </w:tc>
        <w:tc>
          <w:tcPr>
            <w:tcW w:w="4253" w:type="dxa"/>
          </w:tcPr>
          <w:p w14:paraId="2C0ECF39" w14:textId="77777777" w:rsidR="008119C5" w:rsidRDefault="00BD49CA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8119C5" w:rsidRPr="00F76721" w14:paraId="3729EC22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0B1763" w14:textId="63DDDEF0" w:rsidR="008119C5" w:rsidRPr="00364CC8" w:rsidRDefault="008119C5" w:rsidP="00D92CBA">
            <w:pPr>
              <w:pStyle w:val="a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E8CDA40" w14:textId="77777777" w:rsidR="008119C5" w:rsidRPr="00F76721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No.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882012"/>
            <w:placeholder>
              <w:docPart w:val="E0E1764BF63F4CC2AF7CC827E9D211E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0C9DA650" w14:textId="77777777" w:rsidR="008119C5" w:rsidRPr="00F76721" w:rsidRDefault="008119C5" w:rsidP="00D92C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number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495540816"/>
            <w:placeholder>
              <w:docPart w:val="551E5DAA2EA34A1AB6FB98B59CBC498B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17021578" w14:textId="77777777" w:rsidR="008119C5" w:rsidRPr="00F76721" w:rsidRDefault="008119C5" w:rsidP="00D92C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halfWidthChar</w:t>
                </w:r>
                <w:proofErr w:type="spellEnd"/>
              </w:p>
            </w:tc>
          </w:sdtContent>
        </w:sdt>
        <w:tc>
          <w:tcPr>
            <w:tcW w:w="1985" w:type="dxa"/>
          </w:tcPr>
          <w:p w14:paraId="45FE5E3B" w14:textId="77777777" w:rsidR="008119C5" w:rsidRPr="00F76721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A71DBC5" w14:textId="77777777" w:rsidR="008119C5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0D08E258" w14:textId="77777777" w:rsidR="008119C5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28E01247" w14:textId="77777777" w:rsidR="008119C5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11EE5F36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54B2FC" w14:textId="137BB29F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2635731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92362784"/>
            <w:placeholder>
              <w:docPart w:val="C5C6D146EA5843D98E4222F586ABB88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6814F759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401669318"/>
            <w:placeholder>
              <w:docPart w:val="EE99ED853AFE4263A25830311097EBF3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0761F79D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mixedWidthChar</w:t>
                </w:r>
                <w:proofErr w:type="spellEnd"/>
              </w:p>
            </w:tc>
          </w:sdtContent>
        </w:sdt>
        <w:tc>
          <w:tcPr>
            <w:tcW w:w="1985" w:type="dxa"/>
          </w:tcPr>
          <w:p w14:paraId="5464F330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FD25845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0391351F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74AFA8DF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15D71E81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C75930" w14:textId="52DC0114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AB52D3F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48987775"/>
            <w:placeholder>
              <w:docPart w:val="C7894780C8604E2282AF1D1CA65D076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1395CD8A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273324110"/>
            <w:placeholder>
              <w:docPart w:val="990244D364F544519D0ED855B3F66F7C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74FAEBB0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halfWidthChar</w:t>
                </w:r>
                <w:proofErr w:type="spellEnd"/>
              </w:p>
            </w:tc>
          </w:sdtContent>
        </w:sdt>
        <w:tc>
          <w:tcPr>
            <w:tcW w:w="1985" w:type="dxa"/>
          </w:tcPr>
          <w:p w14:paraId="5930C6DB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F49AC94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086E8E9F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14622FF9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10289BDA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8B9F36E" w14:textId="043A9EB8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0BCC87D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085503440"/>
            <w:placeholder>
              <w:docPart w:val="B9D9CC9905314C78B34EF24274F6636A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35640AE6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967698094"/>
            <w:placeholder>
              <w:docPart w:val="41E464F43F9644D7864809D24A162E4B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5A02E8D4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mixedWidthChar</w:t>
                </w:r>
                <w:proofErr w:type="spellEnd"/>
              </w:p>
            </w:tc>
          </w:sdtContent>
        </w:sdt>
        <w:tc>
          <w:tcPr>
            <w:tcW w:w="1985" w:type="dxa"/>
          </w:tcPr>
          <w:p w14:paraId="3CAAED99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469E598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6D99B7FB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3D340821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2A65AC20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EFC713" w14:textId="6BEA8D0E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9B4E552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460853290"/>
            <w:placeholder>
              <w:docPart w:val="C90847C1685149E7B75FDC28449257F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7BCE1DDA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426310556"/>
            <w:placeholder>
              <w:docPart w:val="220AE4684FAD41498B3EE795ABB00602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2D5C4033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halfWidthChar</w:t>
                </w:r>
                <w:proofErr w:type="spellEnd"/>
              </w:p>
            </w:tc>
          </w:sdtContent>
        </w:sdt>
        <w:tc>
          <w:tcPr>
            <w:tcW w:w="1985" w:type="dxa"/>
          </w:tcPr>
          <w:p w14:paraId="4717BA78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459748B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26D8E85E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6A5718F7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78BC780F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890CC9" w14:textId="4521577D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9BC4799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55350863"/>
            <w:placeholder>
              <w:docPart w:val="4315253F86294C87A3296E766544499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0713847D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573660626"/>
            <w:placeholder>
              <w:docPart w:val="7D80441C980E428F83A7CC28C62478DF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12CE62F7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mixedWidthChar</w:t>
                </w:r>
                <w:proofErr w:type="spellEnd"/>
              </w:p>
            </w:tc>
          </w:sdtContent>
        </w:sdt>
        <w:tc>
          <w:tcPr>
            <w:tcW w:w="1985" w:type="dxa"/>
          </w:tcPr>
          <w:p w14:paraId="12B75003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D8531FF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19DBD23D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211D3665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120F3866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156E091" w14:textId="74F5E352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CF2041A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43150300"/>
            <w:placeholder>
              <w:docPart w:val="869B4757C011471EA1F4BEA26F7B16A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5B9422CC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950630684"/>
            <w:placeholder>
              <w:docPart w:val="D75880B9EAFB41209FA5A7F7A9CAF7E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5D07E5A4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1301B63F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3B9576B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385B771E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27F58C2C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3FE87B80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F34E4F" w14:textId="6F267EB6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D1021D0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43224071"/>
            <w:placeholder>
              <w:docPart w:val="20CECE596FD04D4E977AFBCD81E982F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7EEDFECD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023172951"/>
            <w:placeholder>
              <w:docPart w:val="2A16116EE2AD43B7A9563B351C8443A6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0B55014D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571FA024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34F759E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4A6027DB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65E5E754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24527FEF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D6AC40" w14:textId="215B45C8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A9AE96B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3243577"/>
            <w:placeholder>
              <w:docPart w:val="D6BD6919FAB248ED8D1A7519C2BA488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33F9835E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340968165"/>
            <w:placeholder>
              <w:docPart w:val="A2940A6F342C4127AF5958D8B6D028EF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06316A4B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30C77B1D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FCAE664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55F588E2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47911800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7B532CE7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02B5B1" w14:textId="60BC8498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F00EDD0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54072142"/>
            <w:placeholder>
              <w:docPart w:val="2D30148F4E874DA19088D8A87A9BEBC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41B02C57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974057332"/>
            <w:placeholder>
              <w:docPart w:val="C8EC2CBEA034460B9290E8CAC4A7D75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1EA1CF0A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40906669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EB59153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16950C6C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6F0A5B08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2AF2960C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EE8271" w14:textId="60CDF60E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90F11E1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42556474"/>
            <w:placeholder>
              <w:docPart w:val="71F58A05BA9F481CB49F056E9A292C4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722D9CA2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6887326"/>
            <w:placeholder>
              <w:docPart w:val="58CC04123A034FBE8D5B079E81602415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5ADEE005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334512AF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BEA8881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6F83C142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2C99FFAF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0015490F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730A0D" w14:textId="45C3D8E5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3555755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100525213"/>
            <w:placeholder>
              <w:docPart w:val="B15B17F3F42A4269AB522FEF5088B7E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0C044414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786050361"/>
            <w:placeholder>
              <w:docPart w:val="42DCB816C7D640CC9F6F7DB8ED5FAA05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1AB471D5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177FC58F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BCAB5E0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4AB00B52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5EAF246D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210D19EA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A087A9" w14:textId="7F28AE96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881359C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28819477"/>
            <w:placeholder>
              <w:docPart w:val="552E2F89B9CE422099E4DD16B3DD419A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3FF299A2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670334414"/>
            <w:placeholder>
              <w:docPart w:val="3EB758B2EDAA4219B4D0BFAED9733B46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58FCAE46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70B685C6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536EEAC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476F0C22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0A31516B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61D292F0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EA7E7A6" w14:textId="6B489D19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A6E8346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19046137"/>
            <w:placeholder>
              <w:docPart w:val="44FC2E5CFBCF4CEFBDB62D291028424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5CAF0891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076809616"/>
            <w:placeholder>
              <w:docPart w:val="B80D3E85DC424289BBCCA4345E9B0F2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41E89158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121CC1AD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43EC21E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26A9E28D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5E64F331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0A543A88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65BEFDB" w14:textId="64852C18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00D8942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85841163"/>
            <w:placeholder>
              <w:docPart w:val="05E242B331D14F9BAC5FE0AADC4A384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5257ADF9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2079554102"/>
            <w:placeholder>
              <w:docPart w:val="23E90F4E1C784F20850AC23DDFA1E5DB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08BA132F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657EB0DD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853F05E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57391712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4436EDF9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6F6E2011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563B69" w14:textId="754F3BE2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3321A56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65961673"/>
            <w:placeholder>
              <w:docPart w:val="385A7D04D9A04D70BDFCFA0438E3B9B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6429445C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269591280"/>
            <w:placeholder>
              <w:docPart w:val="93D7AED575034FD1A410F2DBF70CC104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1E3065A6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41B85E2E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901F27C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3AC06ED7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03690840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0DE6F425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D11B71" w14:textId="0C9B74BF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716B436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83643950"/>
            <w:placeholder>
              <w:docPart w:val="5C1D26C7FD8B4940955C98872FD81E3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6D0C66B0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910508674"/>
            <w:placeholder>
              <w:docPart w:val="BBFF9441192B40BC96A242D121EB9548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0FCC5D6F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2E292997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C2D5D85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7369A515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36EF1AE1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0CA00A09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30F113" w14:textId="542B35A5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09D6A9A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610269773"/>
            <w:placeholder>
              <w:docPart w:val="FD1C5701ED7F462FAB65CF81A96506C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701" w:type="dxa"/>
              </w:tcPr>
              <w:p w14:paraId="520F63CC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63149924"/>
            <w:placeholder>
              <w:docPart w:val="841F2DDAFFDE4B7C9465D3807BD5304F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701" w:type="dxa"/>
              </w:tcPr>
              <w:p w14:paraId="33745862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116F8830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EC85214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6601D5C1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6F723D21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</w:tbl>
    <w:p w14:paraId="72ADB63C" w14:textId="77777777" w:rsidR="007F5F80" w:rsidRPr="007F5F80" w:rsidRDefault="007F5F80">
      <w:pPr>
        <w:widowControl/>
        <w:jc w:val="left"/>
        <w:rPr>
          <w:rFonts w:ascii="Meiryo UI" w:eastAsia="Meiryo UI" w:hAnsi="Meiryo UI"/>
        </w:rPr>
      </w:pPr>
    </w:p>
    <w:p w14:paraId="0D351A21" w14:textId="77777777" w:rsidR="00DB17DF" w:rsidRDefault="003F4273" w:rsidP="00DB17DF">
      <w:pPr>
        <w:pStyle w:val="1"/>
      </w:pPr>
      <w:bookmarkStart w:id="4" w:name="_Toc70291534"/>
      <w:r>
        <w:rPr>
          <w:rFonts w:hint="eastAsia"/>
        </w:rPr>
        <w:lastRenderedPageBreak/>
        <w:t>ファイル</w:t>
      </w:r>
      <w:r w:rsidR="00DB17DF">
        <w:rPr>
          <w:rFonts w:hint="eastAsia"/>
        </w:rPr>
        <w:t>編集仕様</w:t>
      </w:r>
      <w:bookmarkEnd w:id="4"/>
    </w:p>
    <w:p w14:paraId="4938210E" w14:textId="77777777" w:rsidR="000150D9" w:rsidRDefault="000150D9" w:rsidP="009C118A">
      <w:pPr>
        <w:pStyle w:val="aa"/>
      </w:pPr>
    </w:p>
    <w:tbl>
      <w:tblPr>
        <w:tblStyle w:val="4-3"/>
        <w:tblW w:w="14684" w:type="dxa"/>
        <w:tblLayout w:type="fixed"/>
        <w:tblLook w:val="04A0" w:firstRow="1" w:lastRow="0" w:firstColumn="1" w:lastColumn="0" w:noHBand="0" w:noVBand="1"/>
      </w:tblPr>
      <w:tblGrid>
        <w:gridCol w:w="510"/>
        <w:gridCol w:w="2835"/>
        <w:gridCol w:w="1134"/>
        <w:gridCol w:w="2268"/>
        <w:gridCol w:w="2835"/>
        <w:gridCol w:w="5102"/>
      </w:tblGrid>
      <w:tr w:rsidR="009F5BDB" w:rsidRPr="00F76721" w14:paraId="7D1E4952" w14:textId="77777777" w:rsidTr="00FE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58F15A" w14:textId="77777777" w:rsidR="009F5BDB" w:rsidRPr="00F76721" w:rsidRDefault="009F5BDB" w:rsidP="00EC0D14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342FC650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27D7C2E1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2268" w:type="dxa"/>
          </w:tcPr>
          <w:p w14:paraId="1B5C0716" w14:textId="77777777" w:rsidR="009F5BDB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取得元テーブル名</w:t>
            </w:r>
            <w:r w:rsidR="00073550">
              <w:rPr>
                <w:rFonts w:hint="eastAsia"/>
                <w:sz w:val="12"/>
                <w:szCs w:val="12"/>
              </w:rPr>
              <w:t>/設定ファイル</w:t>
            </w:r>
          </w:p>
        </w:tc>
        <w:tc>
          <w:tcPr>
            <w:tcW w:w="2835" w:type="dxa"/>
          </w:tcPr>
          <w:p w14:paraId="34888633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取得元テーブル項目名</w:t>
            </w:r>
            <w:r w:rsidR="00073550">
              <w:rPr>
                <w:rFonts w:hint="eastAsia"/>
                <w:sz w:val="12"/>
                <w:szCs w:val="12"/>
              </w:rPr>
              <w:t>/固定値</w:t>
            </w:r>
          </w:p>
        </w:tc>
        <w:tc>
          <w:tcPr>
            <w:tcW w:w="5102" w:type="dxa"/>
          </w:tcPr>
          <w:p w14:paraId="749116A2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編集仕様</w:t>
            </w:r>
          </w:p>
        </w:tc>
      </w:tr>
      <w:bookmarkStart w:id="5" w:name="_Hlk54573103"/>
      <w:tr w:rsidR="00871308" w:rsidRPr="00F76721" w14:paraId="389EED14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EFD464" w14:textId="43356E03" w:rsidR="00871308" w:rsidRPr="009F5BDB" w:rsidRDefault="00871308" w:rsidP="00871308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4B3AEB5" w14:textId="77777777" w:rsidR="00871308" w:rsidRPr="00F76721" w:rsidRDefault="00871308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No.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58630275"/>
            <w:placeholder>
              <w:docPart w:val="636A65839DC34588969C7E18A12E0B8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3C42404D" w14:textId="77777777" w:rsidR="00871308" w:rsidRPr="00F76721" w:rsidRDefault="00871308" w:rsidP="0087130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number</w:t>
                </w:r>
              </w:p>
            </w:tc>
          </w:sdtContent>
        </w:sdt>
        <w:tc>
          <w:tcPr>
            <w:tcW w:w="2268" w:type="dxa"/>
          </w:tcPr>
          <w:p w14:paraId="54A9AF0D" w14:textId="77777777" w:rsidR="00871308" w:rsidRPr="00F76721" w:rsidRDefault="00871308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0CAD60D7" w14:textId="77777777" w:rsidR="00871308" w:rsidRPr="00F76721" w:rsidRDefault="00813932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連番</w:t>
            </w:r>
          </w:p>
        </w:tc>
        <w:tc>
          <w:tcPr>
            <w:tcW w:w="5102" w:type="dxa"/>
          </w:tcPr>
          <w:p w14:paraId="7268C6C8" w14:textId="77777777" w:rsidR="00871308" w:rsidRPr="00F76721" w:rsidRDefault="00871308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71308" w:rsidRPr="00F76721" w14:paraId="7E759260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F9ED02" w14:textId="5BA5201C" w:rsidR="00871308" w:rsidRPr="00F76721" w:rsidRDefault="00871308" w:rsidP="00871308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6065046" w14:textId="77777777" w:rsidR="00871308" w:rsidRPr="00F76721" w:rsidRDefault="00871308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14777150"/>
            <w:placeholder>
              <w:docPart w:val="2C33202ACBEE4332BB93ED92319D8CC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1B427283" w14:textId="77777777" w:rsidR="00871308" w:rsidRPr="00F76721" w:rsidRDefault="00871308" w:rsidP="0087130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5F2FC056" w14:textId="77777777" w:rsidR="00871308" w:rsidRPr="00F76721" w:rsidRDefault="005077F1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a</w:t>
            </w:r>
            <w:r>
              <w:rPr>
                <w:sz w:val="12"/>
                <w:szCs w:val="12"/>
              </w:rPr>
              <w:t>pply_trn</w:t>
            </w:r>
            <w:proofErr w:type="spellEnd"/>
          </w:p>
        </w:tc>
        <w:tc>
          <w:tcPr>
            <w:tcW w:w="2835" w:type="dxa"/>
          </w:tcPr>
          <w:p w14:paraId="45F29EA6" w14:textId="77777777" w:rsidR="00871308" w:rsidRPr="00F76721" w:rsidRDefault="005077F1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application_</w:t>
            </w:r>
            <w:r>
              <w:rPr>
                <w:rFonts w:hint="eastAsia"/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itle</w:t>
            </w:r>
            <w:proofErr w:type="spellEnd"/>
          </w:p>
        </w:tc>
        <w:tc>
          <w:tcPr>
            <w:tcW w:w="5102" w:type="dxa"/>
          </w:tcPr>
          <w:p w14:paraId="07BD265E" w14:textId="77777777" w:rsidR="00871308" w:rsidRPr="00F76721" w:rsidRDefault="00871308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71308" w:rsidRPr="00F76721" w14:paraId="73B78C48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7D6FD9" w14:textId="097EA04A" w:rsidR="00871308" w:rsidRPr="00F76721" w:rsidRDefault="00871308" w:rsidP="00871308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A38C528" w14:textId="77777777" w:rsidR="00871308" w:rsidRPr="00F76721" w:rsidRDefault="00871308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72180002"/>
            <w:placeholder>
              <w:docPart w:val="DAFE20BCF8684D0AAC3D8DD00768CB9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3EF0439B" w14:textId="77777777" w:rsidR="00871308" w:rsidRPr="00F76721" w:rsidRDefault="00871308" w:rsidP="0087130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225E745E" w14:textId="77777777" w:rsidR="00871308" w:rsidRPr="00F76721" w:rsidRDefault="00A56C80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apply_trn</w:t>
            </w:r>
            <w:proofErr w:type="spellEnd"/>
          </w:p>
        </w:tc>
        <w:tc>
          <w:tcPr>
            <w:tcW w:w="2835" w:type="dxa"/>
          </w:tcPr>
          <w:p w14:paraId="1CA2F292" w14:textId="77777777" w:rsidR="00871308" w:rsidRPr="00F76721" w:rsidRDefault="00A64664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mployee_code</w:t>
            </w:r>
            <w:proofErr w:type="spellEnd"/>
          </w:p>
        </w:tc>
        <w:tc>
          <w:tcPr>
            <w:tcW w:w="5102" w:type="dxa"/>
          </w:tcPr>
          <w:p w14:paraId="32409C43" w14:textId="77777777" w:rsidR="00871308" w:rsidRPr="00F76721" w:rsidRDefault="00871308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bookmarkEnd w:id="5"/>
      <w:tr w:rsidR="00871308" w:rsidRPr="00F76721" w14:paraId="441A98FE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8D8D1B" w14:textId="078DAEB2" w:rsidR="00871308" w:rsidRPr="00F76721" w:rsidRDefault="00871308" w:rsidP="00871308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86B34D4" w14:textId="77777777" w:rsidR="00871308" w:rsidRPr="00F76721" w:rsidRDefault="00871308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65879352"/>
            <w:placeholder>
              <w:docPart w:val="EA0F09DAF67C4FE3B9CED398C41B391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53D671B2" w14:textId="77777777" w:rsidR="00871308" w:rsidRPr="00F76721" w:rsidRDefault="00871308" w:rsidP="0087130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64D49AD8" w14:textId="77777777" w:rsidR="00871308" w:rsidRPr="00F76721" w:rsidRDefault="000A427F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employee_mst</w:t>
            </w:r>
            <w:proofErr w:type="spellEnd"/>
          </w:p>
        </w:tc>
        <w:tc>
          <w:tcPr>
            <w:tcW w:w="2835" w:type="dxa"/>
          </w:tcPr>
          <w:p w14:paraId="4B4540DC" w14:textId="77777777" w:rsidR="00871308" w:rsidRPr="00F76721" w:rsidRDefault="000A427F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employee_name</w:t>
            </w:r>
            <w:proofErr w:type="spellEnd"/>
          </w:p>
        </w:tc>
        <w:tc>
          <w:tcPr>
            <w:tcW w:w="5102" w:type="dxa"/>
          </w:tcPr>
          <w:p w14:paraId="3AD62372" w14:textId="77777777" w:rsidR="00871308" w:rsidRPr="00F76721" w:rsidRDefault="00C93177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XX申請書の社員コードに紐づく</w:t>
            </w:r>
            <w:r w:rsidR="009F7E8E">
              <w:rPr>
                <w:rFonts w:hint="eastAsia"/>
                <w:sz w:val="12"/>
                <w:szCs w:val="12"/>
              </w:rPr>
              <w:t>申請日時点で有効な</w:t>
            </w:r>
            <w:r>
              <w:rPr>
                <w:rFonts w:hint="eastAsia"/>
                <w:sz w:val="12"/>
                <w:szCs w:val="12"/>
              </w:rPr>
              <w:t>社員名取得</w:t>
            </w:r>
          </w:p>
        </w:tc>
      </w:tr>
      <w:tr w:rsidR="00871308" w:rsidRPr="00F76721" w14:paraId="4D175059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6C142D" w14:textId="31382DF0" w:rsidR="00871308" w:rsidRPr="00F76721" w:rsidRDefault="00871308" w:rsidP="00871308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C4EDC44" w14:textId="77777777" w:rsidR="00871308" w:rsidRPr="00F76721" w:rsidRDefault="00871308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37713018"/>
            <w:placeholder>
              <w:docPart w:val="3B1EA7E2AA3741B7A26641C3652407A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4864CEFB" w14:textId="77777777" w:rsidR="00871308" w:rsidRPr="00F76721" w:rsidRDefault="00871308" w:rsidP="0087130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5E654873" w14:textId="77777777" w:rsidR="00871308" w:rsidRPr="00F76721" w:rsidRDefault="00A56C80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apply_trn</w:t>
            </w:r>
            <w:proofErr w:type="spellEnd"/>
          </w:p>
        </w:tc>
        <w:tc>
          <w:tcPr>
            <w:tcW w:w="2835" w:type="dxa"/>
          </w:tcPr>
          <w:p w14:paraId="6E9958BD" w14:textId="77777777" w:rsidR="00871308" w:rsidRPr="00F76721" w:rsidRDefault="0091565B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epartment_code</w:t>
            </w:r>
            <w:proofErr w:type="spellEnd"/>
          </w:p>
        </w:tc>
        <w:tc>
          <w:tcPr>
            <w:tcW w:w="5102" w:type="dxa"/>
          </w:tcPr>
          <w:p w14:paraId="0BEE3942" w14:textId="77777777" w:rsidR="00871308" w:rsidRPr="00F76721" w:rsidRDefault="00871308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71308" w:rsidRPr="00F76721" w14:paraId="6AA61EB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724917" w14:textId="7704660C" w:rsidR="00871308" w:rsidRPr="00F76721" w:rsidRDefault="00871308" w:rsidP="00871308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56ABA44" w14:textId="77777777" w:rsidR="00871308" w:rsidRPr="00F76721" w:rsidRDefault="00871308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68911701"/>
            <w:placeholder>
              <w:docPart w:val="D928E2ED26F24F758035AAED6546DA0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2A78A469" w14:textId="77777777" w:rsidR="00871308" w:rsidRPr="00F76721" w:rsidRDefault="00871308" w:rsidP="0087130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71482496" w14:textId="77777777" w:rsidR="00871308" w:rsidRPr="00F76721" w:rsidRDefault="0091565B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epartment_mst</w:t>
            </w:r>
            <w:proofErr w:type="spellEnd"/>
          </w:p>
        </w:tc>
        <w:tc>
          <w:tcPr>
            <w:tcW w:w="2835" w:type="dxa"/>
          </w:tcPr>
          <w:p w14:paraId="77B08387" w14:textId="77777777" w:rsidR="00871308" w:rsidRPr="00F76721" w:rsidRDefault="00A56C80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epartment_name</w:t>
            </w:r>
            <w:proofErr w:type="spellEnd"/>
          </w:p>
        </w:tc>
        <w:tc>
          <w:tcPr>
            <w:tcW w:w="5102" w:type="dxa"/>
          </w:tcPr>
          <w:p w14:paraId="49B2C7C1" w14:textId="77777777" w:rsidR="00871308" w:rsidRPr="00F76721" w:rsidRDefault="00C93177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XX申請書の所属部署コードに紐づく</w:t>
            </w:r>
            <w:r w:rsidR="00A8661C">
              <w:rPr>
                <w:rFonts w:hint="eastAsia"/>
                <w:sz w:val="12"/>
                <w:szCs w:val="12"/>
              </w:rPr>
              <w:t>申請日時点で有効な</w:t>
            </w:r>
            <w:r>
              <w:rPr>
                <w:rFonts w:hint="eastAsia"/>
                <w:sz w:val="12"/>
                <w:szCs w:val="12"/>
              </w:rPr>
              <w:t>部署名取得</w:t>
            </w:r>
          </w:p>
        </w:tc>
      </w:tr>
      <w:tr w:rsidR="00551B75" w:rsidRPr="00F76721" w14:paraId="2B20294E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F61A85" w14:textId="7DC3EC3C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9641C55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842462097"/>
            <w:placeholder>
              <w:docPart w:val="2DB8482A69904B34AAEB392832E66F6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709FD5AD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ED534CD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4576621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7F5C8AA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42AFA6FC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DD5F72" w14:textId="42B440CF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6A33E2E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65569492"/>
            <w:placeholder>
              <w:docPart w:val="309A1F33AF574781B9BA0EBB5726DBD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7F95332A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9D8C4E7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C068219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0B9CB0F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26D14A27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7A5F5A6" w14:textId="381EA2CC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4CDD4EB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52655985"/>
            <w:placeholder>
              <w:docPart w:val="DD6E2CB876E74356ABB3B53603C42DA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476E1FA0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6C01850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2719112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9D761D8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178D1A2E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1673DD" w14:textId="6574600C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667B9E1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50179181"/>
            <w:placeholder>
              <w:docPart w:val="A9C0DC64BD34407089C3562B288C1FB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3452C95A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70348A6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4070909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CF253FF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01FF93C3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322790" w14:textId="5BC6E26E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E247269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55134012"/>
            <w:placeholder>
              <w:docPart w:val="ABE58500FFB5463E8DA7D89E7C0127A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074621B4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887BE19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A949866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31A780A9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666F83C1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D45471" w14:textId="43BDD963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0B83A2A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55238950"/>
            <w:placeholder>
              <w:docPart w:val="3A894DB1142A4793AE88C1FEC7F471E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569C0FD5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C184F85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BAF85CC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7ACACD6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0890A2B8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1E602C" w14:textId="6600D3D8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B5C68C1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3315165"/>
            <w:placeholder>
              <w:docPart w:val="4CC9FA2A84FA499396D6DD8EF14F701A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132B75C1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5512517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5088AC5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3C06FE0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0789DA24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BF251E" w14:textId="32D9AE27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2FFB32F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605190735"/>
            <w:placeholder>
              <w:docPart w:val="FF63EA2D4103411B9C24593B5F0070A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3689F043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4D2FA2D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CD48743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055D2EE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54B2F6CB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825D36" w14:textId="7022D881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A3EBB0D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871292842"/>
            <w:placeholder>
              <w:docPart w:val="73E50728511A423E91377AE5373709E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539AEB24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793BA302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FE9893F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3D432A1A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599315A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B2B14B" w14:textId="45DC739D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2488B80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036883816"/>
            <w:placeholder>
              <w:docPart w:val="72F7985F1CC7485A8D4E69C64C2471B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041C6DB8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1A9D282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AFD9493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D39B2F3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40240E28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B3825C" w14:textId="3401119D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39CEE92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04427547"/>
            <w:placeholder>
              <w:docPart w:val="518F14AA9CA447B5845525D69C32645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4679274A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0E509F7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DBC1887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405DE0B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3C81484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3FFD48" w14:textId="7992EF17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172F0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BE48A73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12837429"/>
            <w:placeholder>
              <w:docPart w:val="271A079208274B0A9037923871CD415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Content>
            <w:tc>
              <w:tcPr>
                <w:tcW w:w="1134" w:type="dxa"/>
              </w:tcPr>
              <w:p w14:paraId="79A028B4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04673CF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9D58DC2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0AC4936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46BF87D7" w14:textId="77777777" w:rsidR="00921FD2" w:rsidRPr="00921FD2" w:rsidRDefault="00921FD2" w:rsidP="00921FD2"/>
    <w:sectPr w:rsidR="00921FD2" w:rsidRPr="00921FD2" w:rsidSect="00F54EE1">
      <w:headerReference w:type="default" r:id="rId9"/>
      <w:footerReference w:type="default" r:id="rId10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2074" w14:textId="77777777" w:rsidR="002D3B03" w:rsidRDefault="002D3B03" w:rsidP="00F95D5B">
      <w:r>
        <w:separator/>
      </w:r>
    </w:p>
  </w:endnote>
  <w:endnote w:type="continuationSeparator" w:id="0">
    <w:p w14:paraId="2FB34453" w14:textId="77777777" w:rsidR="002D3B03" w:rsidRDefault="002D3B03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392C5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9B216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296DA" w14:textId="77777777" w:rsidR="002D3B03" w:rsidRDefault="002D3B03" w:rsidP="00F95D5B">
      <w:r>
        <w:separator/>
      </w:r>
    </w:p>
  </w:footnote>
  <w:footnote w:type="continuationSeparator" w:id="0">
    <w:p w14:paraId="61FC3672" w14:textId="77777777" w:rsidR="002D3B03" w:rsidRDefault="002D3B03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9B1A3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76518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>
      <w:rPr>
        <w:rFonts w:hint="eastAsia"/>
      </w:rPr>
      <w:t>○○</w:t>
    </w:r>
    <w:r w:rsidR="00A90BAE">
      <w:rPr>
        <w:rFonts w:hint="eastAsia"/>
      </w:rPr>
      <w:t>ファイル</w:t>
    </w:r>
    <w:r>
      <w:rPr>
        <w:rFonts w:hint="eastAsia"/>
      </w:rPr>
      <w:t>仕様書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96"/>
    <w:rsid w:val="000144DD"/>
    <w:rsid w:val="000150D9"/>
    <w:rsid w:val="00037D33"/>
    <w:rsid w:val="00037E87"/>
    <w:rsid w:val="000435ED"/>
    <w:rsid w:val="000444CE"/>
    <w:rsid w:val="00060653"/>
    <w:rsid w:val="00073550"/>
    <w:rsid w:val="00084F91"/>
    <w:rsid w:val="00090EB4"/>
    <w:rsid w:val="000A04BA"/>
    <w:rsid w:val="000A427F"/>
    <w:rsid w:val="000A4CD1"/>
    <w:rsid w:val="000B293A"/>
    <w:rsid w:val="000C0C7F"/>
    <w:rsid w:val="000D4B59"/>
    <w:rsid w:val="000F539B"/>
    <w:rsid w:val="000F68B3"/>
    <w:rsid w:val="001015FD"/>
    <w:rsid w:val="0010171D"/>
    <w:rsid w:val="00102FE5"/>
    <w:rsid w:val="00106114"/>
    <w:rsid w:val="001061BD"/>
    <w:rsid w:val="00122A51"/>
    <w:rsid w:val="00124BD4"/>
    <w:rsid w:val="00130AD5"/>
    <w:rsid w:val="00131D97"/>
    <w:rsid w:val="00153A6B"/>
    <w:rsid w:val="00153FFF"/>
    <w:rsid w:val="00163BE0"/>
    <w:rsid w:val="001708B3"/>
    <w:rsid w:val="00172D20"/>
    <w:rsid w:val="00181421"/>
    <w:rsid w:val="00190454"/>
    <w:rsid w:val="00195BD8"/>
    <w:rsid w:val="001A34FD"/>
    <w:rsid w:val="001B1570"/>
    <w:rsid w:val="001B37B0"/>
    <w:rsid w:val="001C332B"/>
    <w:rsid w:val="001D05D2"/>
    <w:rsid w:val="001D15B3"/>
    <w:rsid w:val="001D6464"/>
    <w:rsid w:val="001E1B7E"/>
    <w:rsid w:val="001E3F73"/>
    <w:rsid w:val="002110B9"/>
    <w:rsid w:val="002130FF"/>
    <w:rsid w:val="00213859"/>
    <w:rsid w:val="0022252D"/>
    <w:rsid w:val="002273FC"/>
    <w:rsid w:val="00233AC8"/>
    <w:rsid w:val="00242307"/>
    <w:rsid w:val="00244519"/>
    <w:rsid w:val="002448B5"/>
    <w:rsid w:val="00252F78"/>
    <w:rsid w:val="00256BF3"/>
    <w:rsid w:val="00267DF1"/>
    <w:rsid w:val="002716C5"/>
    <w:rsid w:val="00274BDD"/>
    <w:rsid w:val="0027652B"/>
    <w:rsid w:val="0027742D"/>
    <w:rsid w:val="0028452B"/>
    <w:rsid w:val="002860E4"/>
    <w:rsid w:val="0029474B"/>
    <w:rsid w:val="002948E5"/>
    <w:rsid w:val="002A19E4"/>
    <w:rsid w:val="002A6715"/>
    <w:rsid w:val="002B010A"/>
    <w:rsid w:val="002B1F0D"/>
    <w:rsid w:val="002B4AD5"/>
    <w:rsid w:val="002C2CFE"/>
    <w:rsid w:val="002D3B03"/>
    <w:rsid w:val="002F7A28"/>
    <w:rsid w:val="0032144F"/>
    <w:rsid w:val="00322CBC"/>
    <w:rsid w:val="00324F1F"/>
    <w:rsid w:val="00326CD2"/>
    <w:rsid w:val="003326EC"/>
    <w:rsid w:val="00350ECC"/>
    <w:rsid w:val="00363A29"/>
    <w:rsid w:val="00364CC8"/>
    <w:rsid w:val="003662D9"/>
    <w:rsid w:val="00375773"/>
    <w:rsid w:val="003860F7"/>
    <w:rsid w:val="00397190"/>
    <w:rsid w:val="003A02B2"/>
    <w:rsid w:val="003B2707"/>
    <w:rsid w:val="003B5C05"/>
    <w:rsid w:val="003C1464"/>
    <w:rsid w:val="003C30E1"/>
    <w:rsid w:val="003D104A"/>
    <w:rsid w:val="003E39BB"/>
    <w:rsid w:val="003E3D85"/>
    <w:rsid w:val="003E4553"/>
    <w:rsid w:val="003E6EC7"/>
    <w:rsid w:val="003F25F6"/>
    <w:rsid w:val="003F4273"/>
    <w:rsid w:val="003F684C"/>
    <w:rsid w:val="00424E44"/>
    <w:rsid w:val="004417DA"/>
    <w:rsid w:val="00447E88"/>
    <w:rsid w:val="00455E58"/>
    <w:rsid w:val="00463264"/>
    <w:rsid w:val="004823D4"/>
    <w:rsid w:val="004A64E7"/>
    <w:rsid w:val="004B1E64"/>
    <w:rsid w:val="004B1FCF"/>
    <w:rsid w:val="004B5A54"/>
    <w:rsid w:val="004D73A0"/>
    <w:rsid w:val="004E0391"/>
    <w:rsid w:val="004E5EB6"/>
    <w:rsid w:val="0050509C"/>
    <w:rsid w:val="005077F1"/>
    <w:rsid w:val="00525BE9"/>
    <w:rsid w:val="00535F6D"/>
    <w:rsid w:val="005363E9"/>
    <w:rsid w:val="0053659A"/>
    <w:rsid w:val="005475DF"/>
    <w:rsid w:val="00550CC3"/>
    <w:rsid w:val="00551B75"/>
    <w:rsid w:val="00553E6C"/>
    <w:rsid w:val="005553A7"/>
    <w:rsid w:val="005607C7"/>
    <w:rsid w:val="0056380C"/>
    <w:rsid w:val="005716CB"/>
    <w:rsid w:val="00577A45"/>
    <w:rsid w:val="00586E53"/>
    <w:rsid w:val="005B1876"/>
    <w:rsid w:val="005B6A76"/>
    <w:rsid w:val="005C631E"/>
    <w:rsid w:val="005D4C80"/>
    <w:rsid w:val="005D7754"/>
    <w:rsid w:val="005D7ED0"/>
    <w:rsid w:val="006006CE"/>
    <w:rsid w:val="00600C62"/>
    <w:rsid w:val="00613CAD"/>
    <w:rsid w:val="00620111"/>
    <w:rsid w:val="00632059"/>
    <w:rsid w:val="00650938"/>
    <w:rsid w:val="00651FA1"/>
    <w:rsid w:val="0065222D"/>
    <w:rsid w:val="00652C94"/>
    <w:rsid w:val="00655F1C"/>
    <w:rsid w:val="00663911"/>
    <w:rsid w:val="00670C27"/>
    <w:rsid w:val="00673B4F"/>
    <w:rsid w:val="00673C4D"/>
    <w:rsid w:val="00682BE2"/>
    <w:rsid w:val="006841B5"/>
    <w:rsid w:val="00691ED5"/>
    <w:rsid w:val="00693BEE"/>
    <w:rsid w:val="0069509D"/>
    <w:rsid w:val="006B1362"/>
    <w:rsid w:val="006C3877"/>
    <w:rsid w:val="006C7F44"/>
    <w:rsid w:val="006D1EE1"/>
    <w:rsid w:val="006D41F4"/>
    <w:rsid w:val="006D6CD5"/>
    <w:rsid w:val="006F02F4"/>
    <w:rsid w:val="006F1952"/>
    <w:rsid w:val="00712EEE"/>
    <w:rsid w:val="007139DB"/>
    <w:rsid w:val="007254F7"/>
    <w:rsid w:val="007316B6"/>
    <w:rsid w:val="0073389E"/>
    <w:rsid w:val="007446E5"/>
    <w:rsid w:val="00744776"/>
    <w:rsid w:val="00774143"/>
    <w:rsid w:val="007825EE"/>
    <w:rsid w:val="0079011A"/>
    <w:rsid w:val="00797F56"/>
    <w:rsid w:val="007C0D63"/>
    <w:rsid w:val="007C77A8"/>
    <w:rsid w:val="007E6DD2"/>
    <w:rsid w:val="007F5F80"/>
    <w:rsid w:val="008119C5"/>
    <w:rsid w:val="00813195"/>
    <w:rsid w:val="00813932"/>
    <w:rsid w:val="00814FAB"/>
    <w:rsid w:val="00815FC3"/>
    <w:rsid w:val="0082055B"/>
    <w:rsid w:val="00824147"/>
    <w:rsid w:val="008318EB"/>
    <w:rsid w:val="00843C24"/>
    <w:rsid w:val="0085629D"/>
    <w:rsid w:val="00860EA1"/>
    <w:rsid w:val="00866184"/>
    <w:rsid w:val="00867B32"/>
    <w:rsid w:val="00871308"/>
    <w:rsid w:val="008771A3"/>
    <w:rsid w:val="00897A67"/>
    <w:rsid w:val="008A4F68"/>
    <w:rsid w:val="008A744E"/>
    <w:rsid w:val="008B6CCE"/>
    <w:rsid w:val="008C2BED"/>
    <w:rsid w:val="008C360F"/>
    <w:rsid w:val="008D0918"/>
    <w:rsid w:val="008E2D8F"/>
    <w:rsid w:val="008E637C"/>
    <w:rsid w:val="0090249F"/>
    <w:rsid w:val="009070E6"/>
    <w:rsid w:val="009128BB"/>
    <w:rsid w:val="0091565B"/>
    <w:rsid w:val="00915FF0"/>
    <w:rsid w:val="00921FD2"/>
    <w:rsid w:val="0092341A"/>
    <w:rsid w:val="009276F1"/>
    <w:rsid w:val="00933627"/>
    <w:rsid w:val="00941A07"/>
    <w:rsid w:val="00942D51"/>
    <w:rsid w:val="009529AA"/>
    <w:rsid w:val="00961290"/>
    <w:rsid w:val="00971223"/>
    <w:rsid w:val="00976698"/>
    <w:rsid w:val="00984495"/>
    <w:rsid w:val="00990F38"/>
    <w:rsid w:val="00991687"/>
    <w:rsid w:val="009A5125"/>
    <w:rsid w:val="009B3FE7"/>
    <w:rsid w:val="009C0183"/>
    <w:rsid w:val="009C118A"/>
    <w:rsid w:val="009F348B"/>
    <w:rsid w:val="009F491C"/>
    <w:rsid w:val="009F5BDB"/>
    <w:rsid w:val="009F7E8E"/>
    <w:rsid w:val="00A022F9"/>
    <w:rsid w:val="00A17640"/>
    <w:rsid w:val="00A50196"/>
    <w:rsid w:val="00A52B07"/>
    <w:rsid w:val="00A55617"/>
    <w:rsid w:val="00A56C80"/>
    <w:rsid w:val="00A57557"/>
    <w:rsid w:val="00A6149F"/>
    <w:rsid w:val="00A64664"/>
    <w:rsid w:val="00A64D20"/>
    <w:rsid w:val="00A73D04"/>
    <w:rsid w:val="00A8661C"/>
    <w:rsid w:val="00A90BAE"/>
    <w:rsid w:val="00AB4032"/>
    <w:rsid w:val="00AB5C85"/>
    <w:rsid w:val="00AC2A0D"/>
    <w:rsid w:val="00AC4779"/>
    <w:rsid w:val="00AC7CB5"/>
    <w:rsid w:val="00AD6BBC"/>
    <w:rsid w:val="00AE4EE0"/>
    <w:rsid w:val="00AF156C"/>
    <w:rsid w:val="00B01759"/>
    <w:rsid w:val="00B077D6"/>
    <w:rsid w:val="00B1558A"/>
    <w:rsid w:val="00B172F0"/>
    <w:rsid w:val="00B17F10"/>
    <w:rsid w:val="00B410B4"/>
    <w:rsid w:val="00B4404C"/>
    <w:rsid w:val="00B51539"/>
    <w:rsid w:val="00B5204B"/>
    <w:rsid w:val="00B6746D"/>
    <w:rsid w:val="00B8136E"/>
    <w:rsid w:val="00B815A8"/>
    <w:rsid w:val="00B83015"/>
    <w:rsid w:val="00BA7594"/>
    <w:rsid w:val="00BC14D8"/>
    <w:rsid w:val="00BD49CA"/>
    <w:rsid w:val="00BD56CB"/>
    <w:rsid w:val="00BF54BB"/>
    <w:rsid w:val="00BF6FE5"/>
    <w:rsid w:val="00C0518B"/>
    <w:rsid w:val="00C12B3A"/>
    <w:rsid w:val="00C3324D"/>
    <w:rsid w:val="00C34D36"/>
    <w:rsid w:val="00C52799"/>
    <w:rsid w:val="00C7282D"/>
    <w:rsid w:val="00C7658F"/>
    <w:rsid w:val="00C87C95"/>
    <w:rsid w:val="00C93177"/>
    <w:rsid w:val="00C93C96"/>
    <w:rsid w:val="00CA647F"/>
    <w:rsid w:val="00CB53E4"/>
    <w:rsid w:val="00CF1F99"/>
    <w:rsid w:val="00CF3BB0"/>
    <w:rsid w:val="00CF7666"/>
    <w:rsid w:val="00D438B5"/>
    <w:rsid w:val="00D53A96"/>
    <w:rsid w:val="00D64E2A"/>
    <w:rsid w:val="00D755AF"/>
    <w:rsid w:val="00D86270"/>
    <w:rsid w:val="00D87FA8"/>
    <w:rsid w:val="00D914ED"/>
    <w:rsid w:val="00D92CBA"/>
    <w:rsid w:val="00DA367A"/>
    <w:rsid w:val="00DA3C02"/>
    <w:rsid w:val="00DB17DF"/>
    <w:rsid w:val="00DB6D2E"/>
    <w:rsid w:val="00DD753E"/>
    <w:rsid w:val="00E000CD"/>
    <w:rsid w:val="00E276BD"/>
    <w:rsid w:val="00E412B9"/>
    <w:rsid w:val="00E435BC"/>
    <w:rsid w:val="00E44738"/>
    <w:rsid w:val="00E478AA"/>
    <w:rsid w:val="00E517DF"/>
    <w:rsid w:val="00E675A8"/>
    <w:rsid w:val="00E67854"/>
    <w:rsid w:val="00E745B6"/>
    <w:rsid w:val="00E82221"/>
    <w:rsid w:val="00EA2185"/>
    <w:rsid w:val="00EA31E5"/>
    <w:rsid w:val="00EA3607"/>
    <w:rsid w:val="00EB22EF"/>
    <w:rsid w:val="00EB4FEF"/>
    <w:rsid w:val="00EC0D14"/>
    <w:rsid w:val="00EC1015"/>
    <w:rsid w:val="00EC3013"/>
    <w:rsid w:val="00EC3179"/>
    <w:rsid w:val="00EC5409"/>
    <w:rsid w:val="00ED4BB5"/>
    <w:rsid w:val="00EE1BB2"/>
    <w:rsid w:val="00F03028"/>
    <w:rsid w:val="00F1143A"/>
    <w:rsid w:val="00F1514B"/>
    <w:rsid w:val="00F160AA"/>
    <w:rsid w:val="00F16252"/>
    <w:rsid w:val="00F234EF"/>
    <w:rsid w:val="00F2484C"/>
    <w:rsid w:val="00F351F0"/>
    <w:rsid w:val="00F3765B"/>
    <w:rsid w:val="00F47583"/>
    <w:rsid w:val="00F50EB3"/>
    <w:rsid w:val="00F531D7"/>
    <w:rsid w:val="00F54EE1"/>
    <w:rsid w:val="00F76721"/>
    <w:rsid w:val="00F806E1"/>
    <w:rsid w:val="00F85E55"/>
    <w:rsid w:val="00F95D5B"/>
    <w:rsid w:val="00FA7412"/>
    <w:rsid w:val="00FB4FE3"/>
    <w:rsid w:val="00FE1B78"/>
    <w:rsid w:val="00FE2C01"/>
    <w:rsid w:val="00FE5C09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0071A1"/>
  <w15:chartTrackingRefBased/>
  <w15:docId w15:val="{5A6ED906-57B9-4A46-B166-330A573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1_&#12501;&#12449;&#12452;&#12523;&#20181;&#27096;\ED11_%5b&#12501;&#12449;&#12452;&#12523;ID%5d_&#12501;&#12449;&#12452;&#12523;&#20181;&#27096;&#26360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E1764BF63F4CC2AF7CC827E9D211E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B8F5A3-B9F4-4290-ACB4-77F3C1BCDF82}"/>
      </w:docPartPr>
      <w:docPartBody>
        <w:p w:rsidR="00000000" w:rsidRDefault="00000000">
          <w:pPr>
            <w:pStyle w:val="E0E1764BF63F4CC2AF7CC827E9D211E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1E5DAA2EA34A1AB6FB98B59CBC49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13A9A10-E3FD-4D72-BC1E-C74A07E6B871}"/>
      </w:docPartPr>
      <w:docPartBody>
        <w:p w:rsidR="00000000" w:rsidRDefault="00000000">
          <w:pPr>
            <w:pStyle w:val="551E5DAA2EA34A1AB6FB98B59CBC49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5C6D146EA5843D98E4222F586ABB8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1748208-BED8-4DB7-86C2-9441F7E7DEA8}"/>
      </w:docPartPr>
      <w:docPartBody>
        <w:p w:rsidR="00000000" w:rsidRDefault="00000000">
          <w:pPr>
            <w:pStyle w:val="C5C6D146EA5843D98E4222F586ABB88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E99ED853AFE4263A25830311097EBF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3C4669-76A0-4591-A69F-A48E0F0B2B91}"/>
      </w:docPartPr>
      <w:docPartBody>
        <w:p w:rsidR="00000000" w:rsidRDefault="00000000">
          <w:pPr>
            <w:pStyle w:val="EE99ED853AFE4263A25830311097EBF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7894780C8604E2282AF1D1CA65D076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1E6021C-516C-4A82-BD83-E2092B9656A8}"/>
      </w:docPartPr>
      <w:docPartBody>
        <w:p w:rsidR="00000000" w:rsidRDefault="00000000">
          <w:pPr>
            <w:pStyle w:val="C7894780C8604E2282AF1D1CA65D076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90244D364F544519D0ED855B3F66F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641C32-AA86-4226-A632-87137AA2F5A9}"/>
      </w:docPartPr>
      <w:docPartBody>
        <w:p w:rsidR="00000000" w:rsidRDefault="00000000">
          <w:pPr>
            <w:pStyle w:val="990244D364F544519D0ED855B3F66F7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9D9CC9905314C78B34EF24274F663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31C0C6B-755A-46F1-8609-955F47F801D8}"/>
      </w:docPartPr>
      <w:docPartBody>
        <w:p w:rsidR="00000000" w:rsidRDefault="00000000">
          <w:pPr>
            <w:pStyle w:val="B9D9CC9905314C78B34EF24274F6636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1E464F43F9644D7864809D24A162E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8C10473-178B-4A2F-B029-C4A79DB51718}"/>
      </w:docPartPr>
      <w:docPartBody>
        <w:p w:rsidR="00000000" w:rsidRDefault="00000000">
          <w:pPr>
            <w:pStyle w:val="41E464F43F9644D7864809D24A162E4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90847C1685149E7B75FDC28449257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6A00DB-42CB-4769-BAAA-E4C86BA051A1}"/>
      </w:docPartPr>
      <w:docPartBody>
        <w:p w:rsidR="00000000" w:rsidRDefault="00000000">
          <w:pPr>
            <w:pStyle w:val="C90847C1685149E7B75FDC28449257F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20AE4684FAD41498B3EE795ABB0060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DF3FD4A-CEC2-44FC-AA65-C6EF95BC8946}"/>
      </w:docPartPr>
      <w:docPartBody>
        <w:p w:rsidR="00000000" w:rsidRDefault="00000000">
          <w:pPr>
            <w:pStyle w:val="220AE4684FAD41498B3EE795ABB0060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315253F86294C87A3296E76654449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216D76-0174-4632-B42F-27527412FAD9}"/>
      </w:docPartPr>
      <w:docPartBody>
        <w:p w:rsidR="00000000" w:rsidRDefault="00000000">
          <w:pPr>
            <w:pStyle w:val="4315253F86294C87A3296E766544499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D80441C980E428F83A7CC28C62478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9E9586-18ED-4A01-9AE0-3CFE5291D556}"/>
      </w:docPartPr>
      <w:docPartBody>
        <w:p w:rsidR="00000000" w:rsidRDefault="00000000">
          <w:pPr>
            <w:pStyle w:val="7D80441C980E428F83A7CC28C62478D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69B4757C011471EA1F4BEA26F7B16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E67CC5-0D55-472A-BA8F-26773B469194}"/>
      </w:docPartPr>
      <w:docPartBody>
        <w:p w:rsidR="00000000" w:rsidRDefault="00000000">
          <w:pPr>
            <w:pStyle w:val="869B4757C011471EA1F4BEA26F7B16A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75880B9EAFB41209FA5A7F7A9CAF7E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CD4C4EF-5957-410C-825A-2269C96316FB}"/>
      </w:docPartPr>
      <w:docPartBody>
        <w:p w:rsidR="00000000" w:rsidRDefault="00000000">
          <w:pPr>
            <w:pStyle w:val="D75880B9EAFB41209FA5A7F7A9CAF7E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0CECE596FD04D4E977AFBCD81E982F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5EBF94-8A49-478B-8EB2-BCA212A43FF3}"/>
      </w:docPartPr>
      <w:docPartBody>
        <w:p w:rsidR="00000000" w:rsidRDefault="00000000">
          <w:pPr>
            <w:pStyle w:val="20CECE596FD04D4E977AFBCD81E982F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A16116EE2AD43B7A9563B351C8443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CF711F-2750-4599-A69B-206F1CBE0530}"/>
      </w:docPartPr>
      <w:docPartBody>
        <w:p w:rsidR="00000000" w:rsidRDefault="00000000">
          <w:pPr>
            <w:pStyle w:val="2A16116EE2AD43B7A9563B351C8443A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6BD6919FAB248ED8D1A7519C2BA48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D38AAC-7E17-4803-987C-7880D113F233}"/>
      </w:docPartPr>
      <w:docPartBody>
        <w:p w:rsidR="00000000" w:rsidRDefault="00000000">
          <w:pPr>
            <w:pStyle w:val="D6BD6919FAB248ED8D1A7519C2BA488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2940A6F342C4127AF5958D8B6D028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095BC2D-8F21-47DE-BA3C-9FBC017D09C6}"/>
      </w:docPartPr>
      <w:docPartBody>
        <w:p w:rsidR="00000000" w:rsidRDefault="00000000">
          <w:pPr>
            <w:pStyle w:val="A2940A6F342C4127AF5958D8B6D028E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D30148F4E874DA19088D8A87A9BEB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3901C4-955B-4B0D-A021-AF5A149218D7}"/>
      </w:docPartPr>
      <w:docPartBody>
        <w:p w:rsidR="00000000" w:rsidRDefault="00000000">
          <w:pPr>
            <w:pStyle w:val="2D30148F4E874DA19088D8A87A9BEBC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8EC2CBEA034460B9290E8CAC4A7D75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45B92D3-8AAB-421B-AB26-BEEDB881C189}"/>
      </w:docPartPr>
      <w:docPartBody>
        <w:p w:rsidR="00000000" w:rsidRDefault="00000000">
          <w:pPr>
            <w:pStyle w:val="C8EC2CBEA034460B9290E8CAC4A7D75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1F58A05BA9F481CB49F056E9A292C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ACA7479-8CC1-4921-8ECC-1DD1B5AE434C}"/>
      </w:docPartPr>
      <w:docPartBody>
        <w:p w:rsidR="00000000" w:rsidRDefault="00000000">
          <w:pPr>
            <w:pStyle w:val="71F58A05BA9F481CB49F056E9A292C4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8CC04123A034FBE8D5B079E8160241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06E9C58-461A-4A5E-B22E-1AA312F05C1E}"/>
      </w:docPartPr>
      <w:docPartBody>
        <w:p w:rsidR="00000000" w:rsidRDefault="00000000">
          <w:pPr>
            <w:pStyle w:val="58CC04123A034FBE8D5B079E8160241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15B17F3F42A4269AB522FEF5088B7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7C8BF4-2466-4DAC-B695-FDAE9B487D5F}"/>
      </w:docPartPr>
      <w:docPartBody>
        <w:p w:rsidR="00000000" w:rsidRDefault="00000000">
          <w:pPr>
            <w:pStyle w:val="B15B17F3F42A4269AB522FEF5088B7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2DCB816C7D640CC9F6F7DB8ED5FAA0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080E6C-0799-4ADD-B5F7-4F0C1515C9F0}"/>
      </w:docPartPr>
      <w:docPartBody>
        <w:p w:rsidR="00000000" w:rsidRDefault="00000000">
          <w:pPr>
            <w:pStyle w:val="42DCB816C7D640CC9F6F7DB8ED5FAA0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2E2F89B9CE422099E4DD16B3DD419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EB5833D-DF8E-4F95-AFE4-31DFD10F32EB}"/>
      </w:docPartPr>
      <w:docPartBody>
        <w:p w:rsidR="00000000" w:rsidRDefault="00000000">
          <w:pPr>
            <w:pStyle w:val="552E2F89B9CE422099E4DD16B3DD419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EB758B2EDAA4219B4D0BFAED9733B4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B81EAFC-B5D3-4574-817D-D964B00BF18C}"/>
      </w:docPartPr>
      <w:docPartBody>
        <w:p w:rsidR="00000000" w:rsidRDefault="00000000">
          <w:pPr>
            <w:pStyle w:val="3EB758B2EDAA4219B4D0BFAED9733B4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4FC2E5CFBCF4CEFBDB62D29102842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FF8E3AC-839A-4542-9B15-C6BCA9FDE328}"/>
      </w:docPartPr>
      <w:docPartBody>
        <w:p w:rsidR="00000000" w:rsidRDefault="00000000">
          <w:pPr>
            <w:pStyle w:val="44FC2E5CFBCF4CEFBDB62D291028424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80D3E85DC424289BBCCA4345E9B0F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C3DA298-0CC6-4731-8AC4-3AEFC5A6A6C7}"/>
      </w:docPartPr>
      <w:docPartBody>
        <w:p w:rsidR="00000000" w:rsidRDefault="00000000">
          <w:pPr>
            <w:pStyle w:val="B80D3E85DC424289BBCCA4345E9B0F2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E242B331D14F9BAC5FE0AADC4A384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FD80E5-1A35-4C83-A6B1-8172912163A4}"/>
      </w:docPartPr>
      <w:docPartBody>
        <w:p w:rsidR="00000000" w:rsidRDefault="00000000">
          <w:pPr>
            <w:pStyle w:val="05E242B331D14F9BAC5FE0AADC4A384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3E90F4E1C784F20850AC23DDFA1E5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8E3C96-AE4E-407C-A3A7-5B0827A1BFD3}"/>
      </w:docPartPr>
      <w:docPartBody>
        <w:p w:rsidR="00000000" w:rsidRDefault="00000000">
          <w:pPr>
            <w:pStyle w:val="23E90F4E1C784F20850AC23DDFA1E5D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5A7D04D9A04D70BDFCFA0438E3B9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7FCDE7-FD99-4C33-97C2-51443CC1FD90}"/>
      </w:docPartPr>
      <w:docPartBody>
        <w:p w:rsidR="00000000" w:rsidRDefault="00000000">
          <w:pPr>
            <w:pStyle w:val="385A7D04D9A04D70BDFCFA0438E3B9B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3D7AED575034FD1A410F2DBF70CC1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C7D2A0-F96E-425D-A5BB-CC8BED19B2E0}"/>
      </w:docPartPr>
      <w:docPartBody>
        <w:p w:rsidR="00000000" w:rsidRDefault="00000000">
          <w:pPr>
            <w:pStyle w:val="93D7AED575034FD1A410F2DBF70CC10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1D26C7FD8B4940955C98872FD81E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A2EED4F-E01F-41AC-BDB7-2B833566FF80}"/>
      </w:docPartPr>
      <w:docPartBody>
        <w:p w:rsidR="00000000" w:rsidRDefault="00000000">
          <w:pPr>
            <w:pStyle w:val="5C1D26C7FD8B4940955C98872FD81E3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BFF9441192B40BC96A242D121EB95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FB0F31-5B00-41D2-B762-E6DD79B83739}"/>
      </w:docPartPr>
      <w:docPartBody>
        <w:p w:rsidR="00000000" w:rsidRDefault="00000000">
          <w:pPr>
            <w:pStyle w:val="BBFF9441192B40BC96A242D121EB954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D1C5701ED7F462FAB65CF81A96506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C5AFF6-DE75-410E-A24D-2BD4F9CAF503}"/>
      </w:docPartPr>
      <w:docPartBody>
        <w:p w:rsidR="00000000" w:rsidRDefault="00000000">
          <w:pPr>
            <w:pStyle w:val="FD1C5701ED7F462FAB65CF81A96506C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41F2DDAFFDE4B7C9465D3807BD5304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615D0B2-F111-43D4-99C5-7B62EA28294F}"/>
      </w:docPartPr>
      <w:docPartBody>
        <w:p w:rsidR="00000000" w:rsidRDefault="00000000">
          <w:pPr>
            <w:pStyle w:val="841F2DDAFFDE4B7C9465D3807BD5304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36A65839DC34588969C7E18A12E0B8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1D9E8B-DFDF-4FBA-895D-A69E9B619789}"/>
      </w:docPartPr>
      <w:docPartBody>
        <w:p w:rsidR="00000000" w:rsidRDefault="00000000">
          <w:pPr>
            <w:pStyle w:val="636A65839DC34588969C7E18A12E0B8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C33202ACBEE4332BB93ED92319D8C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7931D9B-8BD3-4545-AB36-47A64DCB66A6}"/>
      </w:docPartPr>
      <w:docPartBody>
        <w:p w:rsidR="00000000" w:rsidRDefault="00000000">
          <w:pPr>
            <w:pStyle w:val="2C33202ACBEE4332BB93ED92319D8CC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AFE20BCF8684D0AAC3D8DD00768CB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025F87-E898-4907-B612-FB6397F70511}"/>
      </w:docPartPr>
      <w:docPartBody>
        <w:p w:rsidR="00000000" w:rsidRDefault="00000000">
          <w:pPr>
            <w:pStyle w:val="DAFE20BCF8684D0AAC3D8DD00768CB9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0F09DAF67C4FE3B9CED398C41B391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0C5B2E-1820-4BA5-ADD5-AED8FE9B0B68}"/>
      </w:docPartPr>
      <w:docPartBody>
        <w:p w:rsidR="00000000" w:rsidRDefault="00000000">
          <w:pPr>
            <w:pStyle w:val="EA0F09DAF67C4FE3B9CED398C41B391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B1EA7E2AA3741B7A26641C3652407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0D34DD-61B4-41D8-9604-9B4242F294C2}"/>
      </w:docPartPr>
      <w:docPartBody>
        <w:p w:rsidR="00000000" w:rsidRDefault="00000000">
          <w:pPr>
            <w:pStyle w:val="3B1EA7E2AA3741B7A26641C3652407A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928E2ED26F24F758035AAED6546DA0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74EA5C7-D923-48E2-9085-EFFA8C5F7B2A}"/>
      </w:docPartPr>
      <w:docPartBody>
        <w:p w:rsidR="00000000" w:rsidRDefault="00000000">
          <w:pPr>
            <w:pStyle w:val="D928E2ED26F24F758035AAED6546DA0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DB8482A69904B34AAEB392832E66F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B9F420D-887B-4D31-A79F-60EFCB9CA1D7}"/>
      </w:docPartPr>
      <w:docPartBody>
        <w:p w:rsidR="00000000" w:rsidRDefault="00000000">
          <w:pPr>
            <w:pStyle w:val="2DB8482A69904B34AAEB392832E66F6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09A1F33AF574781B9BA0EBB5726DB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028D5E2-AA37-4F0C-9690-D5712CB00EBF}"/>
      </w:docPartPr>
      <w:docPartBody>
        <w:p w:rsidR="00000000" w:rsidRDefault="00000000">
          <w:pPr>
            <w:pStyle w:val="309A1F33AF574781B9BA0EBB5726DBD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D6E2CB876E74356ABB3B53603C42D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04ADF9-2392-4648-A5CD-57E338DB7E3D}"/>
      </w:docPartPr>
      <w:docPartBody>
        <w:p w:rsidR="00000000" w:rsidRDefault="00000000">
          <w:pPr>
            <w:pStyle w:val="DD6E2CB876E74356ABB3B53603C42DA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9C0DC64BD34407089C3562B288C1F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2882E3F-C474-4E20-A357-3151C5890913}"/>
      </w:docPartPr>
      <w:docPartBody>
        <w:p w:rsidR="00000000" w:rsidRDefault="00000000">
          <w:pPr>
            <w:pStyle w:val="A9C0DC64BD34407089C3562B288C1FB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BE58500FFB5463E8DA7D89E7C0127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9200CC-F7B0-4774-99C1-FE05E5D16484}"/>
      </w:docPartPr>
      <w:docPartBody>
        <w:p w:rsidR="00000000" w:rsidRDefault="00000000">
          <w:pPr>
            <w:pStyle w:val="ABE58500FFB5463E8DA7D89E7C0127A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A894DB1142A4793AE88C1FEC7F471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62F167-06C1-4826-9C4B-D0B6D4320580}"/>
      </w:docPartPr>
      <w:docPartBody>
        <w:p w:rsidR="00000000" w:rsidRDefault="00000000">
          <w:pPr>
            <w:pStyle w:val="3A894DB1142A4793AE88C1FEC7F471E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CC9FA2A84FA499396D6DD8EF14F701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B4F2B8-2CB5-4153-9FE4-D0822988DB6B}"/>
      </w:docPartPr>
      <w:docPartBody>
        <w:p w:rsidR="00000000" w:rsidRDefault="00000000">
          <w:pPr>
            <w:pStyle w:val="4CC9FA2A84FA499396D6DD8EF14F701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63EA2D4103411B9C24593B5F0070A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3BE212-B173-4335-9684-E50F04F6BE3D}"/>
      </w:docPartPr>
      <w:docPartBody>
        <w:p w:rsidR="00000000" w:rsidRDefault="00000000">
          <w:pPr>
            <w:pStyle w:val="FF63EA2D4103411B9C24593B5F0070A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3E50728511A423E91377AE5373709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EC2013-9551-465C-9523-D731157D6466}"/>
      </w:docPartPr>
      <w:docPartBody>
        <w:p w:rsidR="00000000" w:rsidRDefault="00000000">
          <w:pPr>
            <w:pStyle w:val="73E50728511A423E91377AE5373709E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F7985F1CC7485A8D4E69C64C2471B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FFE816B-01FD-4D52-9E26-04C94C4CB144}"/>
      </w:docPartPr>
      <w:docPartBody>
        <w:p w:rsidR="00000000" w:rsidRDefault="00000000">
          <w:pPr>
            <w:pStyle w:val="72F7985F1CC7485A8D4E69C64C2471B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18F14AA9CA447B5845525D69C3264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CC6C57B-98B9-42F2-8C2B-5A8A901D6B01}"/>
      </w:docPartPr>
      <w:docPartBody>
        <w:p w:rsidR="00000000" w:rsidRDefault="00000000">
          <w:pPr>
            <w:pStyle w:val="518F14AA9CA447B5845525D69C3264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71A079208274B0A9037923871CD41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22299C-B8B9-4F6C-8855-8B6649A3DD28}"/>
      </w:docPartPr>
      <w:docPartBody>
        <w:p w:rsidR="00000000" w:rsidRDefault="00000000">
          <w:pPr>
            <w:pStyle w:val="271A079208274B0A9037923871CD41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3A"/>
    <w:rsid w:val="007D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0E1764BF63F4CC2AF7CC827E9D211E9">
    <w:name w:val="E0E1764BF63F4CC2AF7CC827E9D211E9"/>
    <w:pPr>
      <w:widowControl w:val="0"/>
      <w:jc w:val="both"/>
    </w:pPr>
  </w:style>
  <w:style w:type="paragraph" w:customStyle="1" w:styleId="551E5DAA2EA34A1AB6FB98B59CBC498B">
    <w:name w:val="551E5DAA2EA34A1AB6FB98B59CBC498B"/>
    <w:pPr>
      <w:widowControl w:val="0"/>
      <w:jc w:val="both"/>
    </w:pPr>
  </w:style>
  <w:style w:type="paragraph" w:customStyle="1" w:styleId="C5C6D146EA5843D98E4222F586ABB88E">
    <w:name w:val="C5C6D146EA5843D98E4222F586ABB88E"/>
    <w:pPr>
      <w:widowControl w:val="0"/>
      <w:jc w:val="both"/>
    </w:pPr>
  </w:style>
  <w:style w:type="paragraph" w:customStyle="1" w:styleId="EE99ED853AFE4263A25830311097EBF3">
    <w:name w:val="EE99ED853AFE4263A25830311097EBF3"/>
    <w:pPr>
      <w:widowControl w:val="0"/>
      <w:jc w:val="both"/>
    </w:pPr>
  </w:style>
  <w:style w:type="paragraph" w:customStyle="1" w:styleId="C7894780C8604E2282AF1D1CA65D0767">
    <w:name w:val="C7894780C8604E2282AF1D1CA65D0767"/>
    <w:pPr>
      <w:widowControl w:val="0"/>
      <w:jc w:val="both"/>
    </w:pPr>
  </w:style>
  <w:style w:type="paragraph" w:customStyle="1" w:styleId="990244D364F544519D0ED855B3F66F7C">
    <w:name w:val="990244D364F544519D0ED855B3F66F7C"/>
    <w:pPr>
      <w:widowControl w:val="0"/>
      <w:jc w:val="both"/>
    </w:pPr>
  </w:style>
  <w:style w:type="paragraph" w:customStyle="1" w:styleId="B9D9CC9905314C78B34EF24274F6636A">
    <w:name w:val="B9D9CC9905314C78B34EF24274F6636A"/>
    <w:pPr>
      <w:widowControl w:val="0"/>
      <w:jc w:val="both"/>
    </w:pPr>
  </w:style>
  <w:style w:type="paragraph" w:customStyle="1" w:styleId="41E464F43F9644D7864809D24A162E4B">
    <w:name w:val="41E464F43F9644D7864809D24A162E4B"/>
    <w:pPr>
      <w:widowControl w:val="0"/>
      <w:jc w:val="both"/>
    </w:pPr>
  </w:style>
  <w:style w:type="paragraph" w:customStyle="1" w:styleId="C90847C1685149E7B75FDC28449257F0">
    <w:name w:val="C90847C1685149E7B75FDC28449257F0"/>
    <w:pPr>
      <w:widowControl w:val="0"/>
      <w:jc w:val="both"/>
    </w:pPr>
  </w:style>
  <w:style w:type="paragraph" w:customStyle="1" w:styleId="220AE4684FAD41498B3EE795ABB00602">
    <w:name w:val="220AE4684FAD41498B3EE795ABB00602"/>
    <w:pPr>
      <w:widowControl w:val="0"/>
      <w:jc w:val="both"/>
    </w:pPr>
  </w:style>
  <w:style w:type="paragraph" w:customStyle="1" w:styleId="4315253F86294C87A3296E7665444994">
    <w:name w:val="4315253F86294C87A3296E7665444994"/>
    <w:pPr>
      <w:widowControl w:val="0"/>
      <w:jc w:val="both"/>
    </w:pPr>
  </w:style>
  <w:style w:type="paragraph" w:customStyle="1" w:styleId="7D80441C980E428F83A7CC28C62478DF">
    <w:name w:val="7D80441C980E428F83A7CC28C62478DF"/>
    <w:pPr>
      <w:widowControl w:val="0"/>
      <w:jc w:val="both"/>
    </w:pPr>
  </w:style>
  <w:style w:type="paragraph" w:customStyle="1" w:styleId="869B4757C011471EA1F4BEA26F7B16AE">
    <w:name w:val="869B4757C011471EA1F4BEA26F7B16AE"/>
    <w:pPr>
      <w:widowControl w:val="0"/>
      <w:jc w:val="both"/>
    </w:pPr>
  </w:style>
  <w:style w:type="paragraph" w:customStyle="1" w:styleId="D75880B9EAFB41209FA5A7F7A9CAF7E0">
    <w:name w:val="D75880B9EAFB41209FA5A7F7A9CAF7E0"/>
    <w:pPr>
      <w:widowControl w:val="0"/>
      <w:jc w:val="both"/>
    </w:pPr>
  </w:style>
  <w:style w:type="paragraph" w:customStyle="1" w:styleId="20CECE596FD04D4E977AFBCD81E982FF">
    <w:name w:val="20CECE596FD04D4E977AFBCD81E982FF"/>
    <w:pPr>
      <w:widowControl w:val="0"/>
      <w:jc w:val="both"/>
    </w:pPr>
  </w:style>
  <w:style w:type="paragraph" w:customStyle="1" w:styleId="2A16116EE2AD43B7A9563B351C8443A6">
    <w:name w:val="2A16116EE2AD43B7A9563B351C8443A6"/>
    <w:pPr>
      <w:widowControl w:val="0"/>
      <w:jc w:val="both"/>
    </w:pPr>
  </w:style>
  <w:style w:type="paragraph" w:customStyle="1" w:styleId="D6BD6919FAB248ED8D1A7519C2BA488E">
    <w:name w:val="D6BD6919FAB248ED8D1A7519C2BA488E"/>
    <w:pPr>
      <w:widowControl w:val="0"/>
      <w:jc w:val="both"/>
    </w:pPr>
  </w:style>
  <w:style w:type="paragraph" w:customStyle="1" w:styleId="A2940A6F342C4127AF5958D8B6D028EF">
    <w:name w:val="A2940A6F342C4127AF5958D8B6D028EF"/>
    <w:pPr>
      <w:widowControl w:val="0"/>
      <w:jc w:val="both"/>
    </w:pPr>
  </w:style>
  <w:style w:type="paragraph" w:customStyle="1" w:styleId="2D30148F4E874DA19088D8A87A9BEBCB">
    <w:name w:val="2D30148F4E874DA19088D8A87A9BEBCB"/>
    <w:pPr>
      <w:widowControl w:val="0"/>
      <w:jc w:val="both"/>
    </w:pPr>
  </w:style>
  <w:style w:type="paragraph" w:customStyle="1" w:styleId="C8EC2CBEA034460B9290E8CAC4A7D751">
    <w:name w:val="C8EC2CBEA034460B9290E8CAC4A7D751"/>
    <w:pPr>
      <w:widowControl w:val="0"/>
      <w:jc w:val="both"/>
    </w:pPr>
  </w:style>
  <w:style w:type="paragraph" w:customStyle="1" w:styleId="71F58A05BA9F481CB49F056E9A292C43">
    <w:name w:val="71F58A05BA9F481CB49F056E9A292C43"/>
    <w:pPr>
      <w:widowControl w:val="0"/>
      <w:jc w:val="both"/>
    </w:pPr>
  </w:style>
  <w:style w:type="paragraph" w:customStyle="1" w:styleId="58CC04123A034FBE8D5B079E81602415">
    <w:name w:val="58CC04123A034FBE8D5B079E81602415"/>
    <w:pPr>
      <w:widowControl w:val="0"/>
      <w:jc w:val="both"/>
    </w:pPr>
  </w:style>
  <w:style w:type="paragraph" w:customStyle="1" w:styleId="B15B17F3F42A4269AB522FEF5088B7EE">
    <w:name w:val="B15B17F3F42A4269AB522FEF5088B7EE"/>
    <w:pPr>
      <w:widowControl w:val="0"/>
      <w:jc w:val="both"/>
    </w:pPr>
  </w:style>
  <w:style w:type="paragraph" w:customStyle="1" w:styleId="42DCB816C7D640CC9F6F7DB8ED5FAA05">
    <w:name w:val="42DCB816C7D640CC9F6F7DB8ED5FAA05"/>
    <w:pPr>
      <w:widowControl w:val="0"/>
      <w:jc w:val="both"/>
    </w:pPr>
  </w:style>
  <w:style w:type="paragraph" w:customStyle="1" w:styleId="552E2F89B9CE422099E4DD16B3DD419A">
    <w:name w:val="552E2F89B9CE422099E4DD16B3DD419A"/>
    <w:pPr>
      <w:widowControl w:val="0"/>
      <w:jc w:val="both"/>
    </w:pPr>
  </w:style>
  <w:style w:type="paragraph" w:customStyle="1" w:styleId="3EB758B2EDAA4219B4D0BFAED9733B46">
    <w:name w:val="3EB758B2EDAA4219B4D0BFAED9733B46"/>
    <w:pPr>
      <w:widowControl w:val="0"/>
      <w:jc w:val="both"/>
    </w:pPr>
  </w:style>
  <w:style w:type="paragraph" w:customStyle="1" w:styleId="44FC2E5CFBCF4CEFBDB62D2910284248">
    <w:name w:val="44FC2E5CFBCF4CEFBDB62D2910284248"/>
    <w:pPr>
      <w:widowControl w:val="0"/>
      <w:jc w:val="both"/>
    </w:pPr>
  </w:style>
  <w:style w:type="paragraph" w:customStyle="1" w:styleId="B80D3E85DC424289BBCCA4345E9B0F2E">
    <w:name w:val="B80D3E85DC424289BBCCA4345E9B0F2E"/>
    <w:pPr>
      <w:widowControl w:val="0"/>
      <w:jc w:val="both"/>
    </w:pPr>
  </w:style>
  <w:style w:type="paragraph" w:customStyle="1" w:styleId="05E242B331D14F9BAC5FE0AADC4A3841">
    <w:name w:val="05E242B331D14F9BAC5FE0AADC4A3841"/>
    <w:pPr>
      <w:widowControl w:val="0"/>
      <w:jc w:val="both"/>
    </w:pPr>
  </w:style>
  <w:style w:type="paragraph" w:customStyle="1" w:styleId="23E90F4E1C784F20850AC23DDFA1E5DB">
    <w:name w:val="23E90F4E1C784F20850AC23DDFA1E5DB"/>
    <w:pPr>
      <w:widowControl w:val="0"/>
      <w:jc w:val="both"/>
    </w:pPr>
  </w:style>
  <w:style w:type="paragraph" w:customStyle="1" w:styleId="385A7D04D9A04D70BDFCFA0438E3B9B0">
    <w:name w:val="385A7D04D9A04D70BDFCFA0438E3B9B0"/>
    <w:pPr>
      <w:widowControl w:val="0"/>
      <w:jc w:val="both"/>
    </w:pPr>
  </w:style>
  <w:style w:type="paragraph" w:customStyle="1" w:styleId="93D7AED575034FD1A410F2DBF70CC104">
    <w:name w:val="93D7AED575034FD1A410F2DBF70CC104"/>
    <w:pPr>
      <w:widowControl w:val="0"/>
      <w:jc w:val="both"/>
    </w:pPr>
  </w:style>
  <w:style w:type="paragraph" w:customStyle="1" w:styleId="5C1D26C7FD8B4940955C98872FD81E32">
    <w:name w:val="5C1D26C7FD8B4940955C98872FD81E32"/>
    <w:pPr>
      <w:widowControl w:val="0"/>
      <w:jc w:val="both"/>
    </w:pPr>
  </w:style>
  <w:style w:type="paragraph" w:customStyle="1" w:styleId="BBFF9441192B40BC96A242D121EB9548">
    <w:name w:val="BBFF9441192B40BC96A242D121EB9548"/>
    <w:pPr>
      <w:widowControl w:val="0"/>
      <w:jc w:val="both"/>
    </w:pPr>
  </w:style>
  <w:style w:type="paragraph" w:customStyle="1" w:styleId="FD1C5701ED7F462FAB65CF81A96506C9">
    <w:name w:val="FD1C5701ED7F462FAB65CF81A96506C9"/>
    <w:pPr>
      <w:widowControl w:val="0"/>
      <w:jc w:val="both"/>
    </w:pPr>
  </w:style>
  <w:style w:type="paragraph" w:customStyle="1" w:styleId="841F2DDAFFDE4B7C9465D3807BD5304F">
    <w:name w:val="841F2DDAFFDE4B7C9465D3807BD5304F"/>
    <w:pPr>
      <w:widowControl w:val="0"/>
      <w:jc w:val="both"/>
    </w:pPr>
  </w:style>
  <w:style w:type="paragraph" w:customStyle="1" w:styleId="636A65839DC34588969C7E18A12E0B82">
    <w:name w:val="636A65839DC34588969C7E18A12E0B82"/>
    <w:pPr>
      <w:widowControl w:val="0"/>
      <w:jc w:val="both"/>
    </w:pPr>
  </w:style>
  <w:style w:type="paragraph" w:customStyle="1" w:styleId="2C33202ACBEE4332BB93ED92319D8CC7">
    <w:name w:val="2C33202ACBEE4332BB93ED92319D8CC7"/>
    <w:pPr>
      <w:widowControl w:val="0"/>
      <w:jc w:val="both"/>
    </w:pPr>
  </w:style>
  <w:style w:type="paragraph" w:customStyle="1" w:styleId="DAFE20BCF8684D0AAC3D8DD00768CB99">
    <w:name w:val="DAFE20BCF8684D0AAC3D8DD00768CB99"/>
    <w:pPr>
      <w:widowControl w:val="0"/>
      <w:jc w:val="both"/>
    </w:pPr>
  </w:style>
  <w:style w:type="paragraph" w:customStyle="1" w:styleId="EA0F09DAF67C4FE3B9CED398C41B391C">
    <w:name w:val="EA0F09DAF67C4FE3B9CED398C41B391C"/>
    <w:pPr>
      <w:widowControl w:val="0"/>
      <w:jc w:val="both"/>
    </w:pPr>
  </w:style>
  <w:style w:type="paragraph" w:customStyle="1" w:styleId="3B1EA7E2AA3741B7A26641C3652407AC">
    <w:name w:val="3B1EA7E2AA3741B7A26641C3652407AC"/>
    <w:pPr>
      <w:widowControl w:val="0"/>
      <w:jc w:val="both"/>
    </w:pPr>
  </w:style>
  <w:style w:type="paragraph" w:customStyle="1" w:styleId="D928E2ED26F24F758035AAED6546DA09">
    <w:name w:val="D928E2ED26F24F758035AAED6546DA09"/>
    <w:pPr>
      <w:widowControl w:val="0"/>
      <w:jc w:val="both"/>
    </w:pPr>
  </w:style>
  <w:style w:type="paragraph" w:customStyle="1" w:styleId="2DB8482A69904B34AAEB392832E66F6C">
    <w:name w:val="2DB8482A69904B34AAEB392832E66F6C"/>
    <w:pPr>
      <w:widowControl w:val="0"/>
      <w:jc w:val="both"/>
    </w:pPr>
  </w:style>
  <w:style w:type="paragraph" w:customStyle="1" w:styleId="309A1F33AF574781B9BA0EBB5726DBDB">
    <w:name w:val="309A1F33AF574781B9BA0EBB5726DBDB"/>
    <w:pPr>
      <w:widowControl w:val="0"/>
      <w:jc w:val="both"/>
    </w:pPr>
  </w:style>
  <w:style w:type="paragraph" w:customStyle="1" w:styleId="DD6E2CB876E74356ABB3B53603C42DAD">
    <w:name w:val="DD6E2CB876E74356ABB3B53603C42DAD"/>
    <w:pPr>
      <w:widowControl w:val="0"/>
      <w:jc w:val="both"/>
    </w:pPr>
  </w:style>
  <w:style w:type="paragraph" w:customStyle="1" w:styleId="A9C0DC64BD34407089C3562B288C1FB0">
    <w:name w:val="A9C0DC64BD34407089C3562B288C1FB0"/>
    <w:pPr>
      <w:widowControl w:val="0"/>
      <w:jc w:val="both"/>
    </w:pPr>
  </w:style>
  <w:style w:type="paragraph" w:customStyle="1" w:styleId="ABE58500FFB5463E8DA7D89E7C0127A7">
    <w:name w:val="ABE58500FFB5463E8DA7D89E7C0127A7"/>
    <w:pPr>
      <w:widowControl w:val="0"/>
      <w:jc w:val="both"/>
    </w:pPr>
  </w:style>
  <w:style w:type="paragraph" w:customStyle="1" w:styleId="3A894DB1142A4793AE88C1FEC7F471E5">
    <w:name w:val="3A894DB1142A4793AE88C1FEC7F471E5"/>
    <w:pPr>
      <w:widowControl w:val="0"/>
      <w:jc w:val="both"/>
    </w:pPr>
  </w:style>
  <w:style w:type="paragraph" w:customStyle="1" w:styleId="4CC9FA2A84FA499396D6DD8EF14F701A">
    <w:name w:val="4CC9FA2A84FA499396D6DD8EF14F701A"/>
    <w:pPr>
      <w:widowControl w:val="0"/>
      <w:jc w:val="both"/>
    </w:pPr>
  </w:style>
  <w:style w:type="paragraph" w:customStyle="1" w:styleId="FF63EA2D4103411B9C24593B5F0070A8">
    <w:name w:val="FF63EA2D4103411B9C24593B5F0070A8"/>
    <w:pPr>
      <w:widowControl w:val="0"/>
      <w:jc w:val="both"/>
    </w:pPr>
  </w:style>
  <w:style w:type="paragraph" w:customStyle="1" w:styleId="73E50728511A423E91377AE5373709E8">
    <w:name w:val="73E50728511A423E91377AE5373709E8"/>
    <w:pPr>
      <w:widowControl w:val="0"/>
      <w:jc w:val="both"/>
    </w:pPr>
  </w:style>
  <w:style w:type="paragraph" w:customStyle="1" w:styleId="72F7985F1CC7485A8D4E69C64C2471BE">
    <w:name w:val="72F7985F1CC7485A8D4E69C64C2471BE"/>
    <w:pPr>
      <w:widowControl w:val="0"/>
      <w:jc w:val="both"/>
    </w:pPr>
  </w:style>
  <w:style w:type="paragraph" w:customStyle="1" w:styleId="518F14AA9CA447B5845525D69C326450">
    <w:name w:val="518F14AA9CA447B5845525D69C326450"/>
    <w:pPr>
      <w:widowControl w:val="0"/>
      <w:jc w:val="both"/>
    </w:pPr>
  </w:style>
  <w:style w:type="paragraph" w:customStyle="1" w:styleId="271A079208274B0A9037923871CD4150">
    <w:name w:val="271A079208274B0A9037923871CD41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ED11_[ファイルID]_ファイル仕様書_テンプレート.dotx</Template>
  <TotalTime>1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5</cp:revision>
  <cp:lastPrinted>2023-02-22T00:25:00Z</cp:lastPrinted>
  <dcterms:created xsi:type="dcterms:W3CDTF">2023-02-22T00:24:00Z</dcterms:created>
  <dcterms:modified xsi:type="dcterms:W3CDTF">2023-02-22T00:25:00Z</dcterms:modified>
</cp:coreProperties>
</file>