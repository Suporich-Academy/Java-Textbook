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BDF3" w14:textId="77777777" w:rsidR="00976698" w:rsidRDefault="00976698" w:rsidP="006D6CD5">
      <w:pPr>
        <w:pStyle w:val="aa"/>
      </w:pPr>
    </w:p>
    <w:p w14:paraId="20C0FA75" w14:textId="77777777" w:rsidR="00976698" w:rsidRDefault="00976698" w:rsidP="006D6CD5">
      <w:pPr>
        <w:pStyle w:val="aa"/>
      </w:pPr>
    </w:p>
    <w:p w14:paraId="2655128D" w14:textId="77777777" w:rsidR="006D6CD5" w:rsidRDefault="006D6CD5" w:rsidP="006D6CD5">
      <w:pPr>
        <w:pStyle w:val="aa"/>
      </w:pPr>
    </w:p>
    <w:p w14:paraId="28B57FF8" w14:textId="77777777" w:rsidR="006D6CD5" w:rsidRDefault="006D6CD5" w:rsidP="006D6CD5">
      <w:pPr>
        <w:pStyle w:val="aa"/>
      </w:pPr>
    </w:p>
    <w:p w14:paraId="55FB1147" w14:textId="77777777" w:rsidR="006D6CD5" w:rsidRDefault="006D6CD5" w:rsidP="006D6CD5">
      <w:pPr>
        <w:pStyle w:val="aa"/>
      </w:pPr>
    </w:p>
    <w:p w14:paraId="1BD2B5E0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7D98071F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726FF3">
        <w:rPr>
          <w:rFonts w:hint="eastAsia"/>
        </w:rPr>
        <w:t>画面遷移図</w:t>
      </w:r>
      <w:r>
        <w:rPr>
          <w:rFonts w:hint="eastAsia"/>
        </w:rPr>
        <w:t xml:space="preserve"> -</w:t>
      </w:r>
    </w:p>
    <w:p w14:paraId="4C562BAB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20D61F42" w14:textId="77777777" w:rsidR="0069509D" w:rsidRDefault="0069509D" w:rsidP="006D6CD5">
      <w:pPr>
        <w:pStyle w:val="aa"/>
      </w:pPr>
    </w:p>
    <w:p w14:paraId="5179DC2D" w14:textId="77777777" w:rsidR="002948E5" w:rsidRDefault="002948E5" w:rsidP="006D6CD5">
      <w:pPr>
        <w:pStyle w:val="aa"/>
      </w:pPr>
    </w:p>
    <w:p w14:paraId="4B0082D6" w14:textId="77777777" w:rsidR="002948E5" w:rsidRDefault="002948E5" w:rsidP="006D6CD5">
      <w:pPr>
        <w:pStyle w:val="aa"/>
      </w:pPr>
    </w:p>
    <w:p w14:paraId="6DA8396F" w14:textId="77777777" w:rsidR="00124BD4" w:rsidRDefault="00124BD4" w:rsidP="006D6CD5">
      <w:pPr>
        <w:pStyle w:val="aa"/>
      </w:pPr>
    </w:p>
    <w:p w14:paraId="69B05487" w14:textId="77777777" w:rsidR="00124BD4" w:rsidRDefault="00124BD4" w:rsidP="006D6CD5">
      <w:pPr>
        <w:pStyle w:val="aa"/>
      </w:pPr>
    </w:p>
    <w:p w14:paraId="2CA7ACF7" w14:textId="77777777" w:rsidR="005D67FE" w:rsidRDefault="005D67FE" w:rsidP="006D6CD5">
      <w:pPr>
        <w:pStyle w:val="aa"/>
      </w:pPr>
    </w:p>
    <w:p w14:paraId="37A3451D" w14:textId="77777777" w:rsidR="005D67FE" w:rsidRDefault="005D67FE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2B010A" w:rsidRPr="00EA2185" w14:paraId="314C8419" w14:textId="77777777" w:rsidTr="002542F4">
        <w:trPr>
          <w:jc w:val="center"/>
        </w:trPr>
        <w:tc>
          <w:tcPr>
            <w:tcW w:w="1555" w:type="dxa"/>
          </w:tcPr>
          <w:p w14:paraId="0D9F4B05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386" w:type="dxa"/>
          </w:tcPr>
          <w:p w14:paraId="330DBE5B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73467D55" w14:textId="77777777" w:rsidTr="002542F4">
        <w:trPr>
          <w:jc w:val="center"/>
        </w:trPr>
        <w:tc>
          <w:tcPr>
            <w:tcW w:w="1555" w:type="dxa"/>
          </w:tcPr>
          <w:p w14:paraId="5F748128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386" w:type="dxa"/>
          </w:tcPr>
          <w:p w14:paraId="138BBFB7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21739320" w14:textId="77777777" w:rsidTr="002542F4">
        <w:trPr>
          <w:jc w:val="center"/>
        </w:trPr>
        <w:tc>
          <w:tcPr>
            <w:tcW w:w="1555" w:type="dxa"/>
          </w:tcPr>
          <w:p w14:paraId="72432C5F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386" w:type="dxa"/>
          </w:tcPr>
          <w:p w14:paraId="160A3A84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69DFFCCD" w14:textId="77777777" w:rsidR="0069509D" w:rsidRDefault="0069509D" w:rsidP="006D6CD5">
      <w:pPr>
        <w:pStyle w:val="aa"/>
      </w:pPr>
    </w:p>
    <w:p w14:paraId="50F23DEE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783EBE28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B90772" w:rsidRPr="00EC0D14" w14:paraId="6FA21EC1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A11F78C" w14:textId="77777777" w:rsidR="00B90772" w:rsidRPr="00EC0D14" w:rsidRDefault="00B90772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3E5288CE" w14:textId="77777777" w:rsidR="00B90772" w:rsidRPr="00EC0D14" w:rsidRDefault="00B90772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7F572398" w14:textId="77777777" w:rsidR="00B90772" w:rsidRPr="00EC0D14" w:rsidRDefault="00B90772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4CFD797A" w14:textId="77777777" w:rsidR="00B90772" w:rsidRPr="00EC0D14" w:rsidRDefault="00B90772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332A0F85" w14:textId="77777777" w:rsidR="00B90772" w:rsidRPr="00EC0D14" w:rsidRDefault="00B90772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B90772" w:rsidRPr="00EC0D14" w14:paraId="4D6BC2F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982D038" w14:textId="5C8933B1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161F0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A7AC2CB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028FC668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60BB4365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0B155BB4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B90772" w:rsidRPr="00EC0D14" w14:paraId="730BCF56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A241909" w14:textId="522808EB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161F0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5E13FCB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D591A32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E4EECFE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4E6BDCB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1F990BDB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1E1818" w14:textId="277E063C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161F0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88F2251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6244FD9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A180A2E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74B5216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72FF80B8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D689FC2" w14:textId="366A8F5F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161F0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1C5AF17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7DAE87C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415C2CE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1DEFF93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0C40EDF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F9F646" w14:textId="0CE8F099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161F0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669B6C4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0956728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EA316DC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1B0F201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4385AF0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F55819" w14:textId="6E81EC88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161F0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C41823D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82E18C1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B787F9A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8C40877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0033F61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9935D3" w14:textId="2A56A48C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161F0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2B2D104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1097FEB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47CF857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95014A0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744DF07B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74EADB" w14:textId="092A7910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161F0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462C23A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BC21E2A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10BE4BC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052D1F8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1C2C8ED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D0F9345" w14:textId="0103A98D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161F0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991B030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520C721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583FE7A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3C65EB7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4DBCE3DD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4717BD7" w14:textId="133DB1D1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161F0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0A8D2DA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7ADD6D4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317507E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077C492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7F57E3E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27E726B" w14:textId="376F5EA1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161F0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7F86A9C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01EA031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1F43026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FE7EC0E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1860B7C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9CED07C" w14:textId="518735B6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161F0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E210E79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535013D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D7D4D5D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B0DB836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1F9DA03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176FDB2" w14:textId="4C8335DE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161F0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CEF7C8A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A89A308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D404F23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728B466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557A490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D186526" w14:textId="4F2993B4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161F0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BED56B8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B24AAAF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8B4CD3F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B32C347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7422941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501091" w14:textId="6804FB5D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161F0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D987D04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E00E355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31E2EC3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7F4C47C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7E71A98E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D99699D" w14:textId="0D18D65A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161F0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1758BB8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57DEA0A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A882D17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536B2AE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6D0C960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9829F73" w14:textId="1E26ABD1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161F0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32BEA26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6C298CF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26D1159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D3F3623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563F8CB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6E4C664" w14:textId="50F1CF66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161F0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19BAC30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C29A0AE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405F49F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386678F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77144F8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0682C0" w14:textId="27A33289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161F0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7D2EF05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228628B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2592C2A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2000D8B" w14:textId="77777777" w:rsidR="00B90772" w:rsidRPr="00EC0D14" w:rsidRDefault="00B90772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90772" w:rsidRPr="00EC0D14" w14:paraId="34AE4E8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3B090A" w14:textId="5160CC3E" w:rsidR="00B90772" w:rsidRPr="00EC0D14" w:rsidRDefault="00B90772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5161F0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0D6A42B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564CFCD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784BE91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A8FAB60" w14:textId="77777777" w:rsidR="00B90772" w:rsidRPr="00EC0D14" w:rsidRDefault="00B90772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1E0763EB" w14:textId="77777777" w:rsidR="001B1570" w:rsidRDefault="00424E44" w:rsidP="001B1570">
      <w:pPr>
        <w:pStyle w:val="aa"/>
      </w:pPr>
      <w:r>
        <w:br w:type="page"/>
      </w:r>
    </w:p>
    <w:p w14:paraId="1C90DDCE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7C99DA7C" w14:textId="77777777" w:rsidR="001B1570" w:rsidRDefault="001B1570" w:rsidP="001B1570">
      <w:pPr>
        <w:pStyle w:val="aa"/>
      </w:pPr>
    </w:p>
    <w:p w14:paraId="355FBF28" w14:textId="4D02AB79" w:rsidR="00D61622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785707" w:history="1">
        <w:r w:rsidR="00D61622" w:rsidRPr="007B0D3F">
          <w:rPr>
            <w:rStyle w:val="af2"/>
            <w:noProof/>
          </w:rPr>
          <w:t>凡例</w:t>
        </w:r>
        <w:r w:rsidR="00D61622">
          <w:rPr>
            <w:noProof/>
            <w:webHidden/>
          </w:rPr>
          <w:tab/>
        </w:r>
        <w:r w:rsidR="00D61622">
          <w:rPr>
            <w:noProof/>
            <w:webHidden/>
          </w:rPr>
          <w:fldChar w:fldCharType="begin"/>
        </w:r>
        <w:r w:rsidR="00D61622">
          <w:rPr>
            <w:noProof/>
            <w:webHidden/>
          </w:rPr>
          <w:instrText xml:space="preserve"> PAGEREF _Toc70785707 \h </w:instrText>
        </w:r>
        <w:r w:rsidR="00D61622">
          <w:rPr>
            <w:noProof/>
            <w:webHidden/>
          </w:rPr>
        </w:r>
        <w:r w:rsidR="00D61622">
          <w:rPr>
            <w:noProof/>
            <w:webHidden/>
          </w:rPr>
          <w:fldChar w:fldCharType="separate"/>
        </w:r>
        <w:r w:rsidR="005161F0">
          <w:rPr>
            <w:noProof/>
            <w:webHidden/>
          </w:rPr>
          <w:t>3</w:t>
        </w:r>
        <w:r w:rsidR="00D61622">
          <w:rPr>
            <w:noProof/>
            <w:webHidden/>
          </w:rPr>
          <w:fldChar w:fldCharType="end"/>
        </w:r>
      </w:hyperlink>
    </w:p>
    <w:p w14:paraId="353541F7" w14:textId="117367E4" w:rsidR="00D61622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785708" w:history="1">
        <w:r w:rsidR="00D61622" w:rsidRPr="007B0D3F">
          <w:rPr>
            <w:rStyle w:val="af2"/>
            <w:noProof/>
          </w:rPr>
          <w:t>●●機能(機能ID ※ 命名規約参照)</w:t>
        </w:r>
        <w:r w:rsidR="00D61622">
          <w:rPr>
            <w:noProof/>
            <w:webHidden/>
          </w:rPr>
          <w:tab/>
        </w:r>
        <w:r w:rsidR="00D61622">
          <w:rPr>
            <w:noProof/>
            <w:webHidden/>
          </w:rPr>
          <w:fldChar w:fldCharType="begin"/>
        </w:r>
        <w:r w:rsidR="00D61622">
          <w:rPr>
            <w:noProof/>
            <w:webHidden/>
          </w:rPr>
          <w:instrText xml:space="preserve"> PAGEREF _Toc70785708 \h </w:instrText>
        </w:r>
        <w:r w:rsidR="00D61622">
          <w:rPr>
            <w:noProof/>
            <w:webHidden/>
          </w:rPr>
        </w:r>
        <w:r w:rsidR="00D61622">
          <w:rPr>
            <w:noProof/>
            <w:webHidden/>
          </w:rPr>
          <w:fldChar w:fldCharType="separate"/>
        </w:r>
        <w:r w:rsidR="005161F0">
          <w:rPr>
            <w:noProof/>
            <w:webHidden/>
          </w:rPr>
          <w:t>4</w:t>
        </w:r>
        <w:r w:rsidR="00D61622">
          <w:rPr>
            <w:noProof/>
            <w:webHidden/>
          </w:rPr>
          <w:fldChar w:fldCharType="end"/>
        </w:r>
      </w:hyperlink>
    </w:p>
    <w:p w14:paraId="573071CD" w14:textId="77777777" w:rsidR="006841B5" w:rsidRPr="00FF401A" w:rsidRDefault="003C1464" w:rsidP="003F25F6">
      <w:pPr>
        <w:pStyle w:val="aa"/>
      </w:pPr>
      <w:r>
        <w:fldChar w:fldCharType="end"/>
      </w:r>
    </w:p>
    <w:p w14:paraId="788AB3D7" w14:textId="77777777" w:rsidR="00131D97" w:rsidRDefault="00D11960" w:rsidP="00712EEE">
      <w:pPr>
        <w:pStyle w:val="1"/>
      </w:pPr>
      <w:bookmarkStart w:id="0" w:name="_Toc70785707"/>
      <w:r>
        <w:rPr>
          <w:rFonts w:hint="eastAsia"/>
        </w:rPr>
        <w:lastRenderedPageBreak/>
        <w:t>凡例</w:t>
      </w:r>
      <w:bookmarkEnd w:id="0"/>
    </w:p>
    <w:p w14:paraId="7C222E4C" w14:textId="77777777" w:rsidR="009F348B" w:rsidRDefault="009F348B" w:rsidP="009C118A">
      <w:pPr>
        <w:pStyle w:val="aa"/>
      </w:pPr>
    </w:p>
    <w:p w14:paraId="465708BA" w14:textId="77777777" w:rsidR="00895F3D" w:rsidRDefault="00F44609" w:rsidP="009C118A">
      <w:pPr>
        <w:pStyle w:val="aa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08F1724" wp14:editId="5C77895B">
                <wp:extent cx="9307830" cy="4674870"/>
                <wp:effectExtent l="0" t="0" r="26670" b="1143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四角形: 角を丸くする 2"/>
                        <wps:cNvSpPr/>
                        <wps:spPr>
                          <a:xfrm>
                            <a:off x="571500" y="1367790"/>
                            <a:ext cx="1337310" cy="457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BDB442" w14:textId="77777777" w:rsidR="00704298" w:rsidRPr="00F97A32" w:rsidRDefault="000C59B7" w:rsidP="00F97A32">
                              <w:pPr>
                                <w:pStyle w:val="af9"/>
                              </w:pPr>
                              <w:r>
                                <w:rPr>
                                  <w:rFonts w:hint="eastAsia"/>
                                </w:rPr>
                                <w:t>ログイン</w:t>
                              </w:r>
                              <w:r w:rsidR="00BF0ED9" w:rsidRPr="00F97A32">
                                <w:rPr>
                                  <w:rFonts w:hint="eastAsia"/>
                                </w:rPr>
                                <w:t>画面</w:t>
                              </w:r>
                            </w:p>
                            <w:p w14:paraId="16B9359A" w14:textId="77777777" w:rsidR="00BF0ED9" w:rsidRPr="00F97A32" w:rsidRDefault="00BF0ED9" w:rsidP="00F97A32">
                              <w:pPr>
                                <w:pStyle w:val="af9"/>
                              </w:pPr>
                              <w:r w:rsidRPr="00F97A32">
                                <w:rPr>
                                  <w:rFonts w:hint="eastAsia"/>
                                </w:rPr>
                                <w:t>&lt;画面ID&gt;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フローチャート: 結合子 8"/>
                        <wps:cNvSpPr/>
                        <wps:spPr>
                          <a:xfrm>
                            <a:off x="643890" y="823890"/>
                            <a:ext cx="270510" cy="24003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コネクタ: カギ線 9"/>
                        <wps:cNvCnPr/>
                        <wps:spPr>
                          <a:xfrm>
                            <a:off x="594360" y="2863215"/>
                            <a:ext cx="582930" cy="1238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1" name="グループ化 11"/>
                        <wpg:cNvGrpSpPr/>
                        <wpg:grpSpPr>
                          <a:xfrm>
                            <a:off x="652440" y="2130720"/>
                            <a:ext cx="270510" cy="240030"/>
                            <a:chOff x="8401980" y="4009050"/>
                            <a:chExt cx="270510" cy="240030"/>
                          </a:xfrm>
                        </wpg:grpSpPr>
                        <wps:wsp>
                          <wps:cNvPr id="55" name="フローチャート: 結合子 55"/>
                          <wps:cNvSpPr/>
                          <wps:spPr>
                            <a:xfrm>
                              <a:off x="8401980" y="4009050"/>
                              <a:ext cx="270510" cy="24003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フローチャート: 結合子 56"/>
                          <wps:cNvSpPr/>
                          <wps:spPr>
                            <a:xfrm>
                              <a:off x="8462940" y="4066200"/>
                              <a:ext cx="151470" cy="12861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7" name="テキスト ボックス 10"/>
                        <wps:cNvSpPr txBox="1"/>
                        <wps:spPr>
                          <a:xfrm>
                            <a:off x="0" y="713400"/>
                            <a:ext cx="88392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261267" w14:textId="77777777" w:rsidR="004A20FC" w:rsidRDefault="004A20FC" w:rsidP="004A20FC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起点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テキスト ボックス 10"/>
                        <wps:cNvSpPr txBox="1"/>
                        <wps:spPr>
                          <a:xfrm>
                            <a:off x="0" y="1201080"/>
                            <a:ext cx="88392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1648FE" w14:textId="77777777" w:rsidR="004A20FC" w:rsidRDefault="004A20FC" w:rsidP="004A20FC">
                              <w:pPr>
                                <w:spacing w:line="160" w:lineRule="exact"/>
                                <w:jc w:val="center"/>
                                <w:rPr>
                                  <w:rFonts w:ascii="游明朝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テキスト ボックス 10"/>
                        <wps:cNvSpPr txBox="1"/>
                        <wps:spPr>
                          <a:xfrm>
                            <a:off x="0" y="1985940"/>
                            <a:ext cx="88392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E8AB6" w14:textId="77777777" w:rsidR="00784953" w:rsidRDefault="00063C3C" w:rsidP="00784953">
                              <w:pPr>
                                <w:spacing w:line="160" w:lineRule="exact"/>
                                <w:jc w:val="center"/>
                                <w:rPr>
                                  <w:rFonts w:ascii="游明朝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遷移の</w:t>
                              </w:r>
                              <w:r w:rsidR="00784953"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終点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テキスト ボックス 10"/>
                        <wps:cNvSpPr txBox="1"/>
                        <wps:spPr>
                          <a:xfrm>
                            <a:off x="0" y="2557440"/>
                            <a:ext cx="88392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3BAE3" w14:textId="77777777" w:rsidR="00784953" w:rsidRDefault="00784953" w:rsidP="00784953">
                              <w:pPr>
                                <w:spacing w:line="160" w:lineRule="exact"/>
                                <w:jc w:val="center"/>
                                <w:rPr>
                                  <w:rFonts w:ascii="游明朝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遷移の流れ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テキスト ボックス 10"/>
                        <wps:cNvSpPr txBox="1"/>
                        <wps:spPr>
                          <a:xfrm>
                            <a:off x="2538390" y="679110"/>
                            <a:ext cx="88392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D8C21" w14:textId="77777777" w:rsidR="00C177CD" w:rsidRDefault="009F6308" w:rsidP="00C177CD">
                              <w:pPr>
                                <w:spacing w:line="160" w:lineRule="exact"/>
                                <w:jc w:val="center"/>
                                <w:rPr>
                                  <w:rFonts w:ascii="游明朝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遷移図の</w:t>
                              </w:r>
                              <w:r w:rsidR="00363E36"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結合点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正方形/長方形 93"/>
                        <wps:cNvSpPr/>
                        <wps:spPr>
                          <a:xfrm>
                            <a:off x="4175760" y="815340"/>
                            <a:ext cx="327660" cy="297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8142A" w14:textId="77777777" w:rsidR="00BD23E0" w:rsidRDefault="00E63F90" w:rsidP="00E12C37">
                              <w:pPr>
                                <w:pStyle w:val="af9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テキスト ボックス 10"/>
                        <wps:cNvSpPr txBox="1"/>
                        <wps:spPr>
                          <a:xfrm>
                            <a:off x="0" y="3323250"/>
                            <a:ext cx="88392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116A31" w14:textId="77777777" w:rsidR="009A0AC1" w:rsidRDefault="009A0AC1" w:rsidP="009A0AC1">
                              <w:pPr>
                                <w:spacing w:line="160" w:lineRule="exact"/>
                                <w:jc w:val="center"/>
                                <w:rPr>
                                  <w:rFonts w:ascii="游明朝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アクション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テキスト ボックス 10"/>
                        <wps:cNvSpPr txBox="1"/>
                        <wps:spPr>
                          <a:xfrm>
                            <a:off x="347640" y="3677580"/>
                            <a:ext cx="88392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D26D3B" w14:textId="77777777" w:rsidR="009A0AC1" w:rsidRDefault="000D0798" w:rsidP="009A0AC1">
                              <w:pPr>
                                <w:spacing w:line="160" w:lineRule="exact"/>
                                <w:jc w:val="center"/>
                                <w:rPr>
                                  <w:rFonts w:ascii="游明朝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9A0AC1"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●●ボタン</w:t>
                              </w: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]</w:t>
                              </w:r>
                              <w:r w:rsidR="009A0AC1"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クリック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コネクタ: カギ線 97"/>
                        <wps:cNvCnPr>
                          <a:endCxn id="93" idx="1"/>
                        </wps:cNvCnPr>
                        <wps:spPr>
                          <a:xfrm>
                            <a:off x="3517560" y="877230"/>
                            <a:ext cx="658200" cy="86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正方形/長方形 98"/>
                        <wps:cNvSpPr/>
                        <wps:spPr>
                          <a:xfrm>
                            <a:off x="3483270" y="1159170"/>
                            <a:ext cx="327660" cy="297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5FFA1A" w14:textId="77777777" w:rsidR="00780F75" w:rsidRDefault="00780F75" w:rsidP="00780F75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コネクタ: カギ線 99"/>
                        <wps:cNvCnPr>
                          <a:stCxn id="98" idx="3"/>
                        </wps:cNvCnPr>
                        <wps:spPr>
                          <a:xfrm>
                            <a:off x="3810930" y="1307760"/>
                            <a:ext cx="772500" cy="752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テキスト ボックス 10"/>
                        <wps:cNvSpPr txBox="1"/>
                        <wps:spPr>
                          <a:xfrm>
                            <a:off x="2664120" y="1584960"/>
                            <a:ext cx="181263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F10EB2" w14:textId="77777777" w:rsidR="009222FD" w:rsidRDefault="009222FD" w:rsidP="009222FD">
                              <w:pPr>
                                <w:spacing w:line="160" w:lineRule="exact"/>
                                <w:jc w:val="center"/>
                                <w:rPr>
                                  <w:rFonts w:ascii="游明朝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※</w:t>
                              </w: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遷移図</w:t>
                              </w:r>
                              <w:r w:rsidR="00B96EC6"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に記載する画面数が多く、改ページが必要な場合、経路をつなぐために利用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8F1724" id="キャンバス 1" o:spid="_x0000_s1026" editas="canvas" style="width:732.9pt;height:368.1pt;mso-position-horizontal-relative:char;mso-position-vertical-relative:line" coordsize="93078,46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078;height:46748;visibility:visible;mso-wrap-style:square" filled="t" stroked="t" strokecolor="black [3213]">
                  <v:fill o:detectmouseclick="t"/>
                  <v:path o:connecttype="none"/>
                </v:shape>
                <v:roundrect id="四角形: 角を丸くする 2" o:spid="_x0000_s1028" style="position:absolute;left:5715;top:13677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" fillcolor="white [3212]" strokecolor="black [3213]" strokeweight="1.5pt">
                  <v:stroke joinstyle="miter"/>
                  <v:textbox>
                    <w:txbxContent>
                      <w:p w14:paraId="66BDB442" w14:textId="77777777" w:rsidR="00704298" w:rsidRPr="00F97A32" w:rsidRDefault="000C59B7" w:rsidP="00F97A32">
                        <w:pPr>
                          <w:pStyle w:val="af9"/>
                        </w:pPr>
                        <w:r>
                          <w:rPr>
                            <w:rFonts w:hint="eastAsia"/>
                          </w:rPr>
                          <w:t>ログイン</w:t>
                        </w:r>
                        <w:r w:rsidR="00BF0ED9" w:rsidRPr="00F97A32">
                          <w:rPr>
                            <w:rFonts w:hint="eastAsia"/>
                          </w:rPr>
                          <w:t>画面</w:t>
                        </w:r>
                      </w:p>
                      <w:p w14:paraId="16B9359A" w14:textId="77777777" w:rsidR="00BF0ED9" w:rsidRPr="00F97A32" w:rsidRDefault="00BF0ED9" w:rsidP="00F97A32">
                        <w:pPr>
                          <w:pStyle w:val="af9"/>
                        </w:pPr>
                        <w:r w:rsidRPr="00F97A32">
                          <w:rPr>
                            <w:rFonts w:hint="eastAsia"/>
                          </w:rPr>
                          <w:t>&lt;画面ID&gt;</w:t>
                        </w:r>
                      </w:p>
                    </w:txbxContent>
                  </v:textbox>
                </v:roundre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フローチャート: 結合子 8" o:spid="_x0000_s1029" type="#_x0000_t120" style="position:absolute;left:6438;top:8238;width:2706;height:2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" fillcolor="black [3213]" strokecolor="black [3213]" strokeweight="1pt">
                  <v:stroke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9" o:spid="_x0000_s1030" type="#_x0000_t34" style="position:absolute;left:5943;top:28632;width:5829;height:12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" strokecolor="black [3213]" strokeweight=".5pt">
                  <v:stroke endarrow="block"/>
                </v:shape>
                <v:group id="グループ化 11" o:spid="_x0000_s1031" style="position:absolute;left:6524;top:21307;width:2705;height:2400" coordorigin="84019,40090" coordsize="2705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フローチャート: 結合子 55" o:spid="_x0000_s1032" type="#_x0000_t120" style="position:absolute;left:84019;top:40090;width:2705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" fillcolor="white [3212]" strokecolor="black [3213]" strokeweight="1pt">
                    <v:stroke joinstyle="miter"/>
                  </v:shape>
                  <v:shape id="フローチャート: 結合子 56" o:spid="_x0000_s1033" type="#_x0000_t120" style="position:absolute;left:84629;top:40662;width:1515;height:1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" fillcolor="black [3213]" strokecolor="black [3213]" strokeweight="1pt">
                    <v:stroke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0" o:spid="_x0000_s1034" type="#_x0000_t202" style="position:absolute;top:7134;width:8839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67261267" w14:textId="77777777" w:rsidR="004A20FC" w:rsidRDefault="004A20FC" w:rsidP="004A20FC">
                        <w:pPr>
                          <w:spacing w:line="160" w:lineRule="exact"/>
                          <w:jc w:val="center"/>
                          <w:rPr>
                            <w:rFonts w:ascii="Meiryo UI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起点</w:t>
                        </w:r>
                      </w:p>
                    </w:txbxContent>
                  </v:textbox>
                </v:shape>
                <v:shape id="テキスト ボックス 10" o:spid="_x0000_s1035" type="#_x0000_t202" style="position:absolute;top:12010;width:8839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2F1648FE" w14:textId="77777777" w:rsidR="004A20FC" w:rsidRDefault="004A20FC" w:rsidP="004A20FC">
                        <w:pPr>
                          <w:spacing w:line="160" w:lineRule="exact"/>
                          <w:jc w:val="center"/>
                          <w:rPr>
                            <w:rFonts w:ascii="游明朝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画面</w:t>
                        </w:r>
                      </w:p>
                    </w:txbxContent>
                  </v:textbox>
                </v:shape>
                <v:shape id="テキスト ボックス 10" o:spid="_x0000_s1036" type="#_x0000_t202" style="position:absolute;top:19859;width:8839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2CFE8AB6" w14:textId="77777777" w:rsidR="00784953" w:rsidRDefault="00063C3C" w:rsidP="00784953">
                        <w:pPr>
                          <w:spacing w:line="160" w:lineRule="exact"/>
                          <w:jc w:val="center"/>
                          <w:rPr>
                            <w:rFonts w:ascii="游明朝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遷移の</w:t>
                        </w:r>
                        <w:r w:rsidR="00784953"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終点</w:t>
                        </w:r>
                      </w:p>
                    </w:txbxContent>
                  </v:textbox>
                </v:shape>
                <v:shape id="テキスト ボックス 10" o:spid="_x0000_s1037" type="#_x0000_t202" style="position:absolute;top:25574;width:8839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2143BAE3" w14:textId="77777777" w:rsidR="00784953" w:rsidRDefault="00784953" w:rsidP="00784953">
                        <w:pPr>
                          <w:spacing w:line="160" w:lineRule="exact"/>
                          <w:jc w:val="center"/>
                          <w:rPr>
                            <w:rFonts w:ascii="游明朝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遷移の流れ</w:t>
                        </w:r>
                      </w:p>
                    </w:txbxContent>
                  </v:textbox>
                </v:shape>
                <v:shape id="テキスト ボックス 10" o:spid="_x0000_s1038" type="#_x0000_t202" style="position:absolute;left:25383;top:6791;width:8840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524D8C21" w14:textId="77777777" w:rsidR="00C177CD" w:rsidRDefault="009F6308" w:rsidP="00C177CD">
                        <w:pPr>
                          <w:spacing w:line="160" w:lineRule="exact"/>
                          <w:jc w:val="center"/>
                          <w:rPr>
                            <w:rFonts w:ascii="游明朝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遷移図の</w:t>
                        </w:r>
                        <w:r w:rsidR="00363E36"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結合点</w:t>
                        </w:r>
                      </w:p>
                    </w:txbxContent>
                  </v:textbox>
                </v:shape>
                <v:rect id="正方形/長方形 93" o:spid="_x0000_s1039" style="position:absolute;left:41757;top:8153;width:3277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" fillcolor="white [3212]" strokecolor="black [3213]" strokeweight="2pt">
                  <v:stroke linestyle="thinThin"/>
                  <v:textbox>
                    <w:txbxContent>
                      <w:p w14:paraId="6BF8142A" w14:textId="77777777" w:rsidR="00BD23E0" w:rsidRDefault="00E63F90" w:rsidP="00E12C37">
                        <w:pPr>
                          <w:pStyle w:val="af9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shape id="テキスト ボックス 10" o:spid="_x0000_s1040" type="#_x0000_t202" style="position:absolute;top:33232;width:8839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22116A31" w14:textId="77777777" w:rsidR="009A0AC1" w:rsidRDefault="009A0AC1" w:rsidP="009A0AC1">
                        <w:pPr>
                          <w:spacing w:line="160" w:lineRule="exact"/>
                          <w:jc w:val="center"/>
                          <w:rPr>
                            <w:rFonts w:ascii="游明朝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アクション</w:t>
                        </w:r>
                      </w:p>
                    </w:txbxContent>
                  </v:textbox>
                </v:shape>
                <v:shape id="テキスト ボックス 10" o:spid="_x0000_s1041" type="#_x0000_t202" style="position:absolute;left:3476;top:36775;width:8839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14:paraId="1ED26D3B" w14:textId="77777777" w:rsidR="009A0AC1" w:rsidRDefault="000D0798" w:rsidP="009A0AC1">
                        <w:pPr>
                          <w:spacing w:line="160" w:lineRule="exact"/>
                          <w:jc w:val="center"/>
                          <w:rPr>
                            <w:rFonts w:ascii="游明朝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[</w:t>
                        </w:r>
                        <w:r w:rsidR="009A0AC1"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●●ボタン</w:t>
                        </w: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]</w:t>
                        </w:r>
                        <w:r w:rsidR="009A0AC1"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クリック</w:t>
                        </w:r>
                      </w:p>
                    </w:txbxContent>
                  </v:textbox>
                </v:shape>
                <v:shape id="コネクタ: カギ線 97" o:spid="_x0000_s1042" type="#_x0000_t34" style="position:absolute;left:35175;top:8772;width:6582;height:8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" strokecolor="black [3213]" strokeweight=".5pt">
                  <v:stroke endarrow="block"/>
                </v:shape>
                <v:rect id="正方形/長方形 98" o:spid="_x0000_s1043" style="position:absolute;left:34832;top:11591;width:3277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" fillcolor="white [3212]" strokecolor="black [3213]" strokeweight="2pt">
                  <v:stroke linestyle="thinThin"/>
                  <v:textbox>
                    <w:txbxContent>
                      <w:p w14:paraId="075FFA1A" w14:textId="77777777" w:rsidR="00780F75" w:rsidRDefault="00780F75" w:rsidP="00780F75">
                        <w:pPr>
                          <w:spacing w:line="160" w:lineRule="exact"/>
                          <w:jc w:val="center"/>
                          <w:rPr>
                            <w:rFonts w:ascii="Meiryo UI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shape id="コネクタ: カギ線 99" o:spid="_x0000_s1044" type="#_x0000_t34" style="position:absolute;left:38109;top:13077;width:7725;height:75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" strokecolor="black [3213]" strokeweight=".5pt">
                  <v:stroke endarrow="block"/>
                </v:shape>
                <v:shape id="テキスト ボックス 10" o:spid="_x0000_s1045" type="#_x0000_t202" style="position:absolute;left:26641;top:15849;width:1812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12F10EB2" w14:textId="77777777" w:rsidR="009222FD" w:rsidRDefault="009222FD" w:rsidP="009222FD">
                        <w:pPr>
                          <w:spacing w:line="160" w:lineRule="exact"/>
                          <w:jc w:val="center"/>
                          <w:rPr>
                            <w:rFonts w:ascii="游明朝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※</w:t>
                        </w: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遷移図</w:t>
                        </w:r>
                        <w:r w:rsidR="00B96EC6"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に記載する画面数が多く、改ページが必要な場合、経路をつなぐために利用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F6AFCC" w14:textId="77777777" w:rsidR="009076FF" w:rsidRDefault="009076FF" w:rsidP="00921FD2"/>
    <w:p w14:paraId="79C2F1FC" w14:textId="77777777" w:rsidR="0036109D" w:rsidRDefault="0036109D" w:rsidP="0036109D">
      <w:pPr>
        <w:pStyle w:val="1"/>
      </w:pPr>
      <w:bookmarkStart w:id="1" w:name="_Toc70785708"/>
      <w:r>
        <w:rPr>
          <w:rFonts w:hint="eastAsia"/>
        </w:rPr>
        <w:lastRenderedPageBreak/>
        <w:t>●●機能</w:t>
      </w:r>
      <w:r>
        <w:rPr>
          <w:rFonts w:hint="eastAsia"/>
        </w:rPr>
        <w:t>(</w:t>
      </w:r>
      <w:r>
        <w:rPr>
          <w:rFonts w:hint="eastAsia"/>
        </w:rPr>
        <w:t>機能</w:t>
      </w:r>
      <w:r>
        <w:rPr>
          <w:rFonts w:hint="eastAsia"/>
        </w:rPr>
        <w:t xml:space="preserve">ID </w:t>
      </w: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命名規約参照</w:t>
      </w:r>
      <w:r>
        <w:rPr>
          <w:rFonts w:hint="eastAsia"/>
        </w:rPr>
        <w:t>)</w:t>
      </w:r>
      <w:bookmarkEnd w:id="1"/>
    </w:p>
    <w:p w14:paraId="46CA3853" w14:textId="77777777" w:rsidR="0036109D" w:rsidRDefault="0036109D" w:rsidP="0036109D">
      <w:pPr>
        <w:pStyle w:val="aa"/>
      </w:pPr>
    </w:p>
    <w:p w14:paraId="56DF91A8" w14:textId="77777777" w:rsidR="0036109D" w:rsidRDefault="0036109D" w:rsidP="0036109D">
      <w:pPr>
        <w:pStyle w:val="aa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0DD5A9F" wp14:editId="76EA7B8C">
                <wp:extent cx="9307830" cy="4674870"/>
                <wp:effectExtent l="0" t="0" r="26670" b="11430"/>
                <wp:docPr id="86" name="キャンバス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2" name="四角形: 角を丸くする 12"/>
                        <wps:cNvSpPr/>
                        <wps:spPr>
                          <a:xfrm>
                            <a:off x="1188720" y="861060"/>
                            <a:ext cx="1337310" cy="457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B04678" w14:textId="77777777" w:rsidR="0036109D" w:rsidRPr="00F97A32" w:rsidRDefault="0036109D" w:rsidP="0036109D">
                              <w:pPr>
                                <w:pStyle w:val="af9"/>
                              </w:pPr>
                              <w:r>
                                <w:rPr>
                                  <w:rFonts w:hint="eastAsia"/>
                                </w:rPr>
                                <w:t>ログイン</w:t>
                              </w:r>
                              <w:r w:rsidRPr="00F97A32">
                                <w:rPr>
                                  <w:rFonts w:hint="eastAsia"/>
                                </w:rPr>
                                <w:t>画面</w:t>
                              </w:r>
                            </w:p>
                            <w:p w14:paraId="608C381E" w14:textId="77777777" w:rsidR="0036109D" w:rsidRPr="00F97A32" w:rsidRDefault="0036109D" w:rsidP="0036109D">
                              <w:pPr>
                                <w:pStyle w:val="af9"/>
                              </w:pPr>
                              <w:r w:rsidRPr="00F97A32">
                                <w:rPr>
                                  <w:rFonts w:hint="eastAsia"/>
                                </w:rPr>
                                <w:t>&lt;画面ID&gt;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フローチャート: 結合子 13"/>
                        <wps:cNvSpPr/>
                        <wps:spPr>
                          <a:xfrm>
                            <a:off x="209550" y="476250"/>
                            <a:ext cx="270510" cy="24003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コネクタ: カギ線 20"/>
                        <wps:cNvCnPr/>
                        <wps:spPr>
                          <a:xfrm>
                            <a:off x="480060" y="596265"/>
                            <a:ext cx="1377315" cy="26479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テキスト ボックス 21"/>
                        <wps:cNvSpPr txBox="1"/>
                        <wps:spPr>
                          <a:xfrm>
                            <a:off x="121920" y="201930"/>
                            <a:ext cx="88392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06FC8A" w14:textId="77777777" w:rsidR="0036109D" w:rsidRDefault="0036109D" w:rsidP="0036109D">
                              <w:pPr>
                                <w:pStyle w:val="af9"/>
                              </w:pPr>
                              <w:r>
                                <w:rPr>
                                  <w:rFonts w:hint="eastAsia"/>
                                </w:rPr>
                                <w:t>一般ユーザ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四角形: 角を丸くする 22"/>
                        <wps:cNvSpPr/>
                        <wps:spPr>
                          <a:xfrm>
                            <a:off x="3313090" y="861990"/>
                            <a:ext cx="1337310" cy="457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7FBC59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TOP画面</w:t>
                              </w:r>
                            </w:p>
                            <w:p w14:paraId="6D6943AC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&lt;画面ID&gt;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四角形: 角を丸くする 31"/>
                        <wps:cNvSpPr/>
                        <wps:spPr>
                          <a:xfrm>
                            <a:off x="5450500" y="861990"/>
                            <a:ext cx="1337310" cy="457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C3A5DC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游明朝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游明朝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●●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画面</w:t>
                              </w:r>
                            </w:p>
                            <w:p w14:paraId="13BECFA7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游明朝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游明朝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&lt;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画面ID&gt;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コネクタ: カギ線 43"/>
                        <wps:cNvCnPr/>
                        <wps:spPr>
                          <a:xfrm>
                            <a:off x="2526030" y="1089660"/>
                            <a:ext cx="787060" cy="9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コネクタ: カギ線 44"/>
                        <wps:cNvCnPr/>
                        <wps:spPr>
                          <a:xfrm>
                            <a:off x="4650400" y="109059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四角形: 角を丸くする 66"/>
                        <wps:cNvSpPr/>
                        <wps:spPr>
                          <a:xfrm>
                            <a:off x="5450500" y="1555410"/>
                            <a:ext cx="1337310" cy="457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31942C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游明朝" w:hAnsi="游明朝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游明朝" w:hAnsi="游明朝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●●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画面</w:t>
                              </w:r>
                            </w:p>
                            <w:p w14:paraId="230E4449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游明朝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游明朝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&lt;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画面ID&gt;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四角形: 角を丸くする 67"/>
                        <wps:cNvSpPr/>
                        <wps:spPr>
                          <a:xfrm>
                            <a:off x="5450500" y="2199300"/>
                            <a:ext cx="1337310" cy="457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3C6B71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游明朝" w:hAnsi="游明朝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游明朝" w:hAnsi="游明朝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●●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画面</w:t>
                              </w:r>
                            </w:p>
                            <w:p w14:paraId="5CF29801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游明朝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游明朝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&lt;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画面ID&gt;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四角形: 角を丸くする 68"/>
                        <wps:cNvSpPr/>
                        <wps:spPr>
                          <a:xfrm>
                            <a:off x="5451135" y="2854620"/>
                            <a:ext cx="1337310" cy="457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1A0211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游明朝" w:hAnsi="游明朝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游明朝" w:hAnsi="游明朝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●●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画面</w:t>
                              </w:r>
                            </w:p>
                            <w:p w14:paraId="0FCE3812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游明朝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游明朝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&lt;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画面ID&gt;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四角形: 角を丸くする 69"/>
                        <wps:cNvSpPr/>
                        <wps:spPr>
                          <a:xfrm>
                            <a:off x="5451135" y="3559470"/>
                            <a:ext cx="1337310" cy="457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56AEB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游明朝" w:hAnsi="游明朝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游明朝" w:hAnsi="游明朝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●●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画面</w:t>
                              </w:r>
                            </w:p>
                            <w:p w14:paraId="64338CEA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游明朝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游明朝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&lt;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画面ID&gt;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コネクタ: カギ線 70"/>
                        <wps:cNvCnPr/>
                        <wps:spPr>
                          <a:xfrm>
                            <a:off x="4650400" y="1090590"/>
                            <a:ext cx="800100" cy="6934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コネクタ: カギ線 71"/>
                        <wps:cNvCnPr/>
                        <wps:spPr>
                          <a:xfrm>
                            <a:off x="4650400" y="1090590"/>
                            <a:ext cx="800100" cy="13373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コネクタ: カギ線 72"/>
                        <wps:cNvCnPr/>
                        <wps:spPr>
                          <a:xfrm>
                            <a:off x="4650400" y="1090590"/>
                            <a:ext cx="800735" cy="19926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コネクタ: カギ線 73"/>
                        <wps:cNvCnPr/>
                        <wps:spPr>
                          <a:xfrm>
                            <a:off x="4650400" y="1090590"/>
                            <a:ext cx="800735" cy="2697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テキスト ボックス 10"/>
                        <wps:cNvSpPr txBox="1"/>
                        <wps:spPr>
                          <a:xfrm>
                            <a:off x="2462190" y="823890"/>
                            <a:ext cx="88392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314175" w14:textId="77777777" w:rsidR="0036109D" w:rsidRDefault="002E5456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Meiryo UI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36109D"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ログインボタン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]</w:t>
                              </w:r>
                              <w:r w:rsidR="0036109D"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クリック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テキスト ボックス 10"/>
                        <wps:cNvSpPr txBox="1"/>
                        <wps:spPr>
                          <a:xfrm>
                            <a:off x="4580550" y="835320"/>
                            <a:ext cx="88392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A38CCB" w14:textId="77777777" w:rsidR="0036109D" w:rsidRDefault="002E5456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游明朝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36109D"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メニュー</w:t>
                              </w: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]</w:t>
                              </w:r>
                              <w:r w:rsidR="0036109D"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クリック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6" name="グループ化 76"/>
                        <wpg:cNvGrpSpPr/>
                        <wpg:grpSpPr>
                          <a:xfrm>
                            <a:off x="7681890" y="4218600"/>
                            <a:ext cx="270510" cy="240030"/>
                            <a:chOff x="8401980" y="4009050"/>
                            <a:chExt cx="270510" cy="240030"/>
                          </a:xfrm>
                        </wpg:grpSpPr>
                        <wps:wsp>
                          <wps:cNvPr id="77" name="フローチャート: 結合子 77"/>
                          <wps:cNvSpPr/>
                          <wps:spPr>
                            <a:xfrm>
                              <a:off x="8401980" y="4009050"/>
                              <a:ext cx="270510" cy="24003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フローチャート: 結合子 78"/>
                          <wps:cNvSpPr/>
                          <wps:spPr>
                            <a:xfrm>
                              <a:off x="8462940" y="4066200"/>
                              <a:ext cx="151470" cy="12861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9" name="コネクタ: カギ線 79"/>
                        <wps:cNvCnPr/>
                        <wps:spPr>
                          <a:xfrm>
                            <a:off x="6787810" y="1090590"/>
                            <a:ext cx="1029335" cy="312801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コネクタ: カギ線 80"/>
                        <wps:cNvCnPr/>
                        <wps:spPr>
                          <a:xfrm>
                            <a:off x="6787810" y="1784010"/>
                            <a:ext cx="1029335" cy="243459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コネクタ: カギ線 81"/>
                        <wps:cNvCnPr/>
                        <wps:spPr>
                          <a:xfrm>
                            <a:off x="6787810" y="2427900"/>
                            <a:ext cx="1029335" cy="179070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コネクタ: カギ線 82"/>
                        <wps:cNvCnPr/>
                        <wps:spPr>
                          <a:xfrm>
                            <a:off x="6788445" y="3083220"/>
                            <a:ext cx="1028700" cy="113538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コネクタ: カギ線 83"/>
                        <wps:cNvCnPr/>
                        <wps:spPr>
                          <a:xfrm>
                            <a:off x="6788445" y="3788070"/>
                            <a:ext cx="1028700" cy="43053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テキスト ボックス 10"/>
                        <wps:cNvSpPr txBox="1"/>
                        <wps:spPr>
                          <a:xfrm>
                            <a:off x="7894320" y="4081440"/>
                            <a:ext cx="120015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B73B8B" w14:textId="77777777" w:rsidR="0036109D" w:rsidRDefault="0036109D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游明朝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呼び出し元の画面へ戻る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テキスト ボックス 10"/>
                        <wps:cNvSpPr txBox="1"/>
                        <wps:spPr>
                          <a:xfrm>
                            <a:off x="7220880" y="789600"/>
                            <a:ext cx="1200150" cy="225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FA825E" w14:textId="77777777" w:rsidR="0036109D" w:rsidRDefault="002E5456" w:rsidP="0036109D">
                              <w:pPr>
                                <w:spacing w:line="160" w:lineRule="exact"/>
                                <w:jc w:val="center"/>
                                <w:rPr>
                                  <w:rFonts w:ascii="游明朝" w:eastAsia="Meiryo UI" w:hAnsi="Meiryo UI" w:cs="Times New Roman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36109D"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戻るボタン</w:t>
                              </w:r>
                              <w:r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]</w:t>
                              </w:r>
                              <w:r w:rsidR="0036109D">
                                <w:rPr>
                                  <w:rFonts w:ascii="游明朝" w:eastAsia="Meiryo UI" w:hAnsi="Meiryo UI" w:cs="Times New Roman" w:hint="eastAsia"/>
                                  <w:color w:val="000000"/>
                                  <w:sz w:val="12"/>
                                  <w:szCs w:val="12"/>
                                </w:rPr>
                                <w:t>クリック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DD5A9F" id="キャンバス 86" o:spid="_x0000_s1046" editas="canvas" style="width:732.9pt;height:368.1pt;mso-position-horizontal-relative:char;mso-position-vertical-relative:line" coordsize="93078,46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">
                <v:shape id="_x0000_s1047" type="#_x0000_t75" style="position:absolute;width:93078;height:46748;visibility:visible;mso-wrap-style:square" filled="t" stroked="t" strokecolor="black [3213]">
                  <v:fill o:detectmouseclick="t"/>
                  <v:path o:connecttype="none"/>
                </v:shape>
                <v:roundrect id="四角形: 角を丸くする 12" o:spid="_x0000_s1048" style="position:absolute;left:11887;top:8610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" fillcolor="white [3212]" strokecolor="black [3213]" strokeweight="1.5pt">
                  <v:stroke joinstyle="miter"/>
                  <v:textbox>
                    <w:txbxContent>
                      <w:p w14:paraId="17B04678" w14:textId="77777777" w:rsidR="0036109D" w:rsidRPr="00F97A32" w:rsidRDefault="0036109D" w:rsidP="0036109D">
                        <w:pPr>
                          <w:pStyle w:val="af9"/>
                        </w:pPr>
                        <w:r>
                          <w:rPr>
                            <w:rFonts w:hint="eastAsia"/>
                          </w:rPr>
                          <w:t>ログイン</w:t>
                        </w:r>
                        <w:r w:rsidRPr="00F97A32">
                          <w:rPr>
                            <w:rFonts w:hint="eastAsia"/>
                          </w:rPr>
                          <w:t>画面</w:t>
                        </w:r>
                      </w:p>
                      <w:p w14:paraId="608C381E" w14:textId="77777777" w:rsidR="0036109D" w:rsidRPr="00F97A32" w:rsidRDefault="0036109D" w:rsidP="0036109D">
                        <w:pPr>
                          <w:pStyle w:val="af9"/>
                        </w:pPr>
                        <w:r w:rsidRPr="00F97A32">
                          <w:rPr>
                            <w:rFonts w:hint="eastAsia"/>
                          </w:rPr>
                          <w:t>&lt;画面ID&gt;</w:t>
                        </w:r>
                      </w:p>
                    </w:txbxContent>
                  </v:textbox>
                </v:roundrect>
                <v:shape id="フローチャート: 結合子 13" o:spid="_x0000_s1049" type="#_x0000_t120" style="position:absolute;left:2095;top:4762;width:2705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" fillcolor="black [3213]" strokecolor="black [3213]" strokeweight="1pt">
                  <v:stroke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コネクタ: カギ線 20" o:spid="_x0000_s1050" type="#_x0000_t33" style="position:absolute;left:4800;top:5962;width:13773;height:26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" strokecolor="black [3213]" strokeweight=".5pt">
                  <v:stroke endarrow="block"/>
                </v:shape>
                <v:shape id="テキスト ボックス 21" o:spid="_x0000_s1051" type="#_x0000_t202" style="position:absolute;left:1219;top:2019;width:8839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2106FC8A" w14:textId="77777777" w:rsidR="0036109D" w:rsidRDefault="0036109D" w:rsidP="0036109D">
                        <w:pPr>
                          <w:pStyle w:val="af9"/>
                        </w:pPr>
                        <w:r>
                          <w:rPr>
                            <w:rFonts w:hint="eastAsia"/>
                          </w:rPr>
                          <w:t>一般ユーザ</w:t>
                        </w:r>
                      </w:p>
                    </w:txbxContent>
                  </v:textbox>
                </v:shape>
                <v:roundrect id="四角形: 角を丸くする 22" o:spid="_x0000_s1052" style="position:absolute;left:33130;top:8619;width:13374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" fillcolor="white [3212]" strokecolor="black [3213]" strokeweight="1.5pt">
                  <v:stroke joinstyle="miter"/>
                  <v:textbox>
                    <w:txbxContent>
                      <w:p w14:paraId="067FBC59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TOP画面</w:t>
                        </w:r>
                      </w:p>
                      <w:p w14:paraId="6D6943AC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&lt;画面ID&gt;</w:t>
                        </w:r>
                      </w:p>
                    </w:txbxContent>
                  </v:textbox>
                </v:roundrect>
                <v:roundrect id="四角形: 角を丸くする 31" o:spid="_x0000_s1053" style="position:absolute;left:54505;top:8619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14:paraId="53C3A5DC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游明朝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游明朝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●●</w:t>
                        </w: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画面</w:t>
                        </w:r>
                      </w:p>
                      <w:p w14:paraId="13BECFA7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游明朝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游明朝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&lt;</w:t>
                        </w: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画面ID&gt;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コネクタ: カギ線 43" o:spid="_x0000_s1054" type="#_x0000_t32" style="position:absolute;left:25260;top:10896;width:7870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" strokecolor="black [3213]" strokeweight=".5pt">
                  <v:stroke endarrow="block" joinstyle="miter"/>
                </v:shape>
                <v:shape id="コネクタ: カギ線 44" o:spid="_x0000_s1055" type="#_x0000_t32" style="position:absolute;left:46504;top:10905;width:8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" strokecolor="black [3213]" strokeweight=".5pt">
                  <v:stroke endarrow="block" joinstyle="miter"/>
                </v:shape>
                <v:roundrect id="四角形: 角を丸くする 66" o:spid="_x0000_s1056" style="position:absolute;left:54505;top:15554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" fillcolor="white [3212]" strokecolor="black [3213]" strokeweight="1.5pt">
                  <v:stroke joinstyle="miter"/>
                  <v:textbox>
                    <w:txbxContent>
                      <w:p w14:paraId="6231942C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游明朝" w:hAnsi="游明朝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游明朝" w:hAnsi="游明朝" w:cs="Times New Roman" w:hint="eastAsia"/>
                            <w:color w:val="000000"/>
                            <w:sz w:val="12"/>
                            <w:szCs w:val="12"/>
                          </w:rPr>
                          <w:t>●●</w:t>
                        </w: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画面</w:t>
                        </w:r>
                      </w:p>
                      <w:p w14:paraId="230E4449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游明朝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游明朝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&lt;</w:t>
                        </w: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画面ID&gt;</w:t>
                        </w:r>
                      </w:p>
                    </w:txbxContent>
                  </v:textbox>
                </v:roundrect>
                <v:roundrect id="四角形: 角を丸くする 67" o:spid="_x0000_s1057" style="position:absolute;left:54505;top:21993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14:paraId="443C6B71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游明朝" w:hAnsi="游明朝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游明朝" w:hAnsi="游明朝" w:cs="Times New Roman" w:hint="eastAsia"/>
                            <w:color w:val="000000"/>
                            <w:sz w:val="12"/>
                            <w:szCs w:val="12"/>
                          </w:rPr>
                          <w:t>●●</w:t>
                        </w: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画面</w:t>
                        </w:r>
                      </w:p>
                      <w:p w14:paraId="5CF29801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游明朝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游明朝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&lt;</w:t>
                        </w: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画面ID&gt;</w:t>
                        </w:r>
                      </w:p>
                    </w:txbxContent>
                  </v:textbox>
                </v:roundrect>
                <v:roundrect id="四角形: 角を丸くする 68" o:spid="_x0000_s1058" style="position:absolute;left:54511;top:28546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14:paraId="5B1A0211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游明朝" w:hAnsi="游明朝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游明朝" w:hAnsi="游明朝" w:cs="Times New Roman" w:hint="eastAsia"/>
                            <w:color w:val="000000"/>
                            <w:sz w:val="12"/>
                            <w:szCs w:val="12"/>
                          </w:rPr>
                          <w:t>●●</w:t>
                        </w: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画面</w:t>
                        </w:r>
                      </w:p>
                      <w:p w14:paraId="0FCE3812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游明朝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游明朝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&lt;</w:t>
                        </w: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画面ID&gt;</w:t>
                        </w:r>
                      </w:p>
                    </w:txbxContent>
                  </v:textbox>
                </v:roundrect>
                <v:roundrect id="四角形: 角を丸くする 69" o:spid="_x0000_s1059" style="position:absolute;left:54511;top:35594;width:13373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14:paraId="29956AEB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游明朝" w:hAnsi="游明朝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游明朝" w:hAnsi="游明朝" w:cs="Times New Roman" w:hint="eastAsia"/>
                            <w:color w:val="000000"/>
                            <w:sz w:val="12"/>
                            <w:szCs w:val="12"/>
                          </w:rPr>
                          <w:t>●●</w:t>
                        </w: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画面</w:t>
                        </w:r>
                      </w:p>
                      <w:p w14:paraId="64338CEA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Meiryo UI" w:eastAsia="游明朝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游明朝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&lt;</w:t>
                        </w: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画面ID&gt;</w:t>
                        </w:r>
                      </w:p>
                    </w:txbxContent>
                  </v:textbox>
                </v:roundrect>
                <v:shape id="コネクタ: カギ線 70" o:spid="_x0000_s1060" type="#_x0000_t34" style="position:absolute;left:46504;top:10905;width:8001;height:69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" strokecolor="black [3213]" strokeweight=".5pt">
                  <v:stroke endarrow="block"/>
                </v:shape>
                <v:shape id="コネクタ: カギ線 71" o:spid="_x0000_s1061" type="#_x0000_t34" style="position:absolute;left:46504;top:10905;width:8001;height:133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" strokecolor="black [3213]" strokeweight=".5pt">
                  <v:stroke endarrow="block"/>
                </v:shape>
                <v:shape id="コネクタ: カギ線 72" o:spid="_x0000_s1062" type="#_x0000_t34" style="position:absolute;left:46504;top:10905;width:8007;height:199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" strokecolor="black [3213]" strokeweight=".5pt">
                  <v:stroke endarrow="block"/>
                </v:shape>
                <v:shape id="コネクタ: カギ線 73" o:spid="_x0000_s1063" type="#_x0000_t34" style="position:absolute;left:46504;top:10905;width:8007;height:269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" strokecolor="black [3213]" strokeweight=".5pt">
                  <v:stroke endarrow="block"/>
                </v:shape>
                <v:shape id="テキスト ボックス 10" o:spid="_x0000_s1064" type="#_x0000_t202" style="position:absolute;left:24621;top:8238;width:8840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4A314175" w14:textId="77777777" w:rsidR="0036109D" w:rsidRDefault="002E5456" w:rsidP="0036109D">
                        <w:pPr>
                          <w:spacing w:line="160" w:lineRule="exact"/>
                          <w:jc w:val="center"/>
                          <w:rPr>
                            <w:rFonts w:ascii="Meiryo UI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[</w:t>
                        </w:r>
                        <w:r w:rsidR="0036109D"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ログインボタン</w:t>
                        </w: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]</w:t>
                        </w:r>
                        <w:r w:rsidR="0036109D">
                          <w:rPr>
                            <w:rFonts w:ascii="Meiryo UI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クリック</w:t>
                        </w:r>
                      </w:p>
                    </w:txbxContent>
                  </v:textbox>
                </v:shape>
                <v:shape id="テキスト ボックス 10" o:spid="_x0000_s1065" type="#_x0000_t202" style="position:absolute;left:45805;top:8353;width:8839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13A38CCB" w14:textId="77777777" w:rsidR="0036109D" w:rsidRDefault="002E5456" w:rsidP="0036109D">
                        <w:pPr>
                          <w:spacing w:line="160" w:lineRule="exact"/>
                          <w:jc w:val="center"/>
                          <w:rPr>
                            <w:rFonts w:ascii="游明朝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[</w:t>
                        </w:r>
                        <w:r w:rsidR="0036109D"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メニュー</w:t>
                        </w: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]</w:t>
                        </w:r>
                        <w:r w:rsidR="0036109D"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クリック</w:t>
                        </w:r>
                      </w:p>
                    </w:txbxContent>
                  </v:textbox>
                </v:shape>
                <v:group id="グループ化 76" o:spid="_x0000_s1066" style="position:absolute;left:76818;top:42186;width:2706;height:2400" coordorigin="84019,40090" coordsize="2705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フローチャート: 結合子 77" o:spid="_x0000_s1067" type="#_x0000_t120" style="position:absolute;left:84019;top:40090;width:2705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" fillcolor="white [3212]" strokecolor="black [3213]" strokeweight="1pt">
                    <v:stroke joinstyle="miter"/>
                  </v:shape>
                  <v:shape id="フローチャート: 結合子 78" o:spid="_x0000_s1068" type="#_x0000_t120" style="position:absolute;left:84629;top:40662;width:1515;height:1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" fillcolor="black [3213]" strokecolor="black [3213]" strokeweight="1pt">
                    <v:stroke joinstyle="miter"/>
                  </v:shape>
                </v:group>
                <v:shape id="コネクタ: カギ線 79" o:spid="_x0000_s1069" type="#_x0000_t33" style="position:absolute;left:67878;top:10905;width:10293;height:312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" strokecolor="black [3213]" strokeweight=".5pt">
                  <v:stroke endarrow="block"/>
                </v:shape>
                <v:shape id="コネクタ: カギ線 80" o:spid="_x0000_s1070" type="#_x0000_t33" style="position:absolute;left:67878;top:17840;width:10293;height:2434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" strokecolor="black [3213]" strokeweight=".5pt">
                  <v:stroke endarrow="block"/>
                </v:shape>
                <v:shape id="コネクタ: カギ線 81" o:spid="_x0000_s1071" type="#_x0000_t33" style="position:absolute;left:67878;top:24279;width:10293;height:1790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" strokecolor="black [3213]" strokeweight=".5pt">
                  <v:stroke endarrow="block"/>
                </v:shape>
                <v:shape id="コネクタ: カギ線 82" o:spid="_x0000_s1072" type="#_x0000_t33" style="position:absolute;left:67884;top:30832;width:10287;height:113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" strokecolor="black [3213]" strokeweight=".5pt">
                  <v:stroke endarrow="block"/>
                </v:shape>
                <v:shape id="コネクタ: カギ線 83" o:spid="_x0000_s1073" type="#_x0000_t33" style="position:absolute;left:67884;top:37880;width:10287;height:43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" strokecolor="black [3213]" strokeweight=".5pt">
                  <v:stroke endarrow="block"/>
                </v:shape>
                <v:shape id="テキスト ボックス 10" o:spid="_x0000_s1074" type="#_x0000_t202" style="position:absolute;left:78943;top:40814;width:12001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7CB73B8B" w14:textId="77777777" w:rsidR="0036109D" w:rsidRDefault="0036109D" w:rsidP="0036109D">
                        <w:pPr>
                          <w:spacing w:line="160" w:lineRule="exact"/>
                          <w:jc w:val="center"/>
                          <w:rPr>
                            <w:rFonts w:ascii="游明朝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呼び出し元の画面へ戻る</w:t>
                        </w:r>
                      </w:p>
                    </w:txbxContent>
                  </v:textbox>
                </v:shape>
                <v:shape id="テキスト ボックス 10" o:spid="_x0000_s1075" type="#_x0000_t202" style="position:absolute;left:72208;top:7896;width:12002;height:2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2FFA825E" w14:textId="77777777" w:rsidR="0036109D" w:rsidRDefault="002E5456" w:rsidP="0036109D">
                        <w:pPr>
                          <w:spacing w:line="160" w:lineRule="exact"/>
                          <w:jc w:val="center"/>
                          <w:rPr>
                            <w:rFonts w:ascii="游明朝" w:eastAsia="Meiryo UI" w:hAnsi="Meiryo UI" w:cs="Times New Roman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[</w:t>
                        </w:r>
                        <w:r w:rsidR="0036109D"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戻るボタン</w:t>
                        </w:r>
                        <w:r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]</w:t>
                        </w:r>
                        <w:r w:rsidR="0036109D">
                          <w:rPr>
                            <w:rFonts w:ascii="游明朝" w:eastAsia="Meiryo UI" w:hAnsi="Meiryo UI" w:cs="Times New Roman" w:hint="eastAsia"/>
                            <w:color w:val="000000"/>
                            <w:sz w:val="12"/>
                            <w:szCs w:val="12"/>
                          </w:rPr>
                          <w:t>クリック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E3BB23" w14:textId="77777777" w:rsidR="0036109D" w:rsidRPr="004C68C2" w:rsidRDefault="0036109D" w:rsidP="00921FD2"/>
    <w:sectPr w:rsidR="0036109D" w:rsidRPr="004C68C2" w:rsidSect="00F54EE1">
      <w:headerReference w:type="default" r:id="rId9"/>
      <w:footerReference w:type="default" r:id="rId10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8F5EE" w14:textId="77777777" w:rsidR="00505B5D" w:rsidRDefault="00505B5D" w:rsidP="00F95D5B">
      <w:r>
        <w:separator/>
      </w:r>
    </w:p>
  </w:endnote>
  <w:endnote w:type="continuationSeparator" w:id="0">
    <w:p w14:paraId="057D3A8F" w14:textId="77777777" w:rsidR="00505B5D" w:rsidRDefault="00505B5D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8718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B4E45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89355" w14:textId="77777777" w:rsidR="00505B5D" w:rsidRDefault="00505B5D" w:rsidP="00F95D5B">
      <w:r>
        <w:separator/>
      </w:r>
    </w:p>
  </w:footnote>
  <w:footnote w:type="continuationSeparator" w:id="0">
    <w:p w14:paraId="0A840B3F" w14:textId="77777777" w:rsidR="00505B5D" w:rsidRDefault="00505B5D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5AD46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54E71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5D67FE">
      <w:rPr>
        <w:rFonts w:hint="eastAsia"/>
      </w:rPr>
      <w:t>画面遷移図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B0"/>
    <w:rsid w:val="00002059"/>
    <w:rsid w:val="000067D6"/>
    <w:rsid w:val="000144DD"/>
    <w:rsid w:val="000150D9"/>
    <w:rsid w:val="000160D2"/>
    <w:rsid w:val="000321A3"/>
    <w:rsid w:val="00037D33"/>
    <w:rsid w:val="00037E87"/>
    <w:rsid w:val="000435ED"/>
    <w:rsid w:val="000444CE"/>
    <w:rsid w:val="00046122"/>
    <w:rsid w:val="00054079"/>
    <w:rsid w:val="00057F84"/>
    <w:rsid w:val="00060653"/>
    <w:rsid w:val="00063C3C"/>
    <w:rsid w:val="00067C35"/>
    <w:rsid w:val="00073550"/>
    <w:rsid w:val="00076912"/>
    <w:rsid w:val="00083BBE"/>
    <w:rsid w:val="0008491B"/>
    <w:rsid w:val="00090EB4"/>
    <w:rsid w:val="0009759D"/>
    <w:rsid w:val="000A04BA"/>
    <w:rsid w:val="000A427F"/>
    <w:rsid w:val="000A4CD1"/>
    <w:rsid w:val="000B293A"/>
    <w:rsid w:val="000B6DBB"/>
    <w:rsid w:val="000C0C7F"/>
    <w:rsid w:val="000C59B7"/>
    <w:rsid w:val="000D0798"/>
    <w:rsid w:val="000D090F"/>
    <w:rsid w:val="000D3295"/>
    <w:rsid w:val="000D4B59"/>
    <w:rsid w:val="000F539B"/>
    <w:rsid w:val="000F5B3A"/>
    <w:rsid w:val="000F68B3"/>
    <w:rsid w:val="001015FD"/>
    <w:rsid w:val="0010171D"/>
    <w:rsid w:val="00102FE5"/>
    <w:rsid w:val="00106114"/>
    <w:rsid w:val="001061BD"/>
    <w:rsid w:val="00106D2B"/>
    <w:rsid w:val="0011244F"/>
    <w:rsid w:val="0011797C"/>
    <w:rsid w:val="00121467"/>
    <w:rsid w:val="00122A51"/>
    <w:rsid w:val="00124BD4"/>
    <w:rsid w:val="00130AD5"/>
    <w:rsid w:val="00131D97"/>
    <w:rsid w:val="00144249"/>
    <w:rsid w:val="0015319A"/>
    <w:rsid w:val="00153A6B"/>
    <w:rsid w:val="00153FFF"/>
    <w:rsid w:val="00163BE0"/>
    <w:rsid w:val="001708B3"/>
    <w:rsid w:val="00172D20"/>
    <w:rsid w:val="00175FAE"/>
    <w:rsid w:val="00181421"/>
    <w:rsid w:val="00187537"/>
    <w:rsid w:val="00190454"/>
    <w:rsid w:val="00195BD8"/>
    <w:rsid w:val="00196BB7"/>
    <w:rsid w:val="001A34FD"/>
    <w:rsid w:val="001B1570"/>
    <w:rsid w:val="001B37B0"/>
    <w:rsid w:val="001C332B"/>
    <w:rsid w:val="001D05D2"/>
    <w:rsid w:val="001D15B3"/>
    <w:rsid w:val="001D382F"/>
    <w:rsid w:val="001D6464"/>
    <w:rsid w:val="001D6CD8"/>
    <w:rsid w:val="001E1B7E"/>
    <w:rsid w:val="001E3F73"/>
    <w:rsid w:val="001E47E2"/>
    <w:rsid w:val="001E56C6"/>
    <w:rsid w:val="001E761D"/>
    <w:rsid w:val="0020556D"/>
    <w:rsid w:val="002110B9"/>
    <w:rsid w:val="002130FF"/>
    <w:rsid w:val="00213859"/>
    <w:rsid w:val="00214D78"/>
    <w:rsid w:val="00220071"/>
    <w:rsid w:val="0022252D"/>
    <w:rsid w:val="002273FC"/>
    <w:rsid w:val="00227767"/>
    <w:rsid w:val="00233AC8"/>
    <w:rsid w:val="00242307"/>
    <w:rsid w:val="00244519"/>
    <w:rsid w:val="002448B5"/>
    <w:rsid w:val="00252F78"/>
    <w:rsid w:val="002542F4"/>
    <w:rsid w:val="00256BF3"/>
    <w:rsid w:val="00267DF1"/>
    <w:rsid w:val="002716C5"/>
    <w:rsid w:val="00274BDD"/>
    <w:rsid w:val="0027652B"/>
    <w:rsid w:val="0027742D"/>
    <w:rsid w:val="002778BF"/>
    <w:rsid w:val="0028452B"/>
    <w:rsid w:val="002860E4"/>
    <w:rsid w:val="0029474B"/>
    <w:rsid w:val="002948E5"/>
    <w:rsid w:val="00297747"/>
    <w:rsid w:val="002A0FE2"/>
    <w:rsid w:val="002A19E4"/>
    <w:rsid w:val="002A4CAE"/>
    <w:rsid w:val="002A6715"/>
    <w:rsid w:val="002B010A"/>
    <w:rsid w:val="002B1F0D"/>
    <w:rsid w:val="002B4AD5"/>
    <w:rsid w:val="002C2CFE"/>
    <w:rsid w:val="002D58AB"/>
    <w:rsid w:val="002E5456"/>
    <w:rsid w:val="002F59F0"/>
    <w:rsid w:val="002F7A28"/>
    <w:rsid w:val="003007B8"/>
    <w:rsid w:val="003066F7"/>
    <w:rsid w:val="00307279"/>
    <w:rsid w:val="0032097C"/>
    <w:rsid w:val="0032144F"/>
    <w:rsid w:val="00322CBC"/>
    <w:rsid w:val="00324F1F"/>
    <w:rsid w:val="00326CD2"/>
    <w:rsid w:val="003326EC"/>
    <w:rsid w:val="00350ECC"/>
    <w:rsid w:val="0036109D"/>
    <w:rsid w:val="00363A29"/>
    <w:rsid w:val="00363E36"/>
    <w:rsid w:val="00364CC8"/>
    <w:rsid w:val="00365592"/>
    <w:rsid w:val="0036599E"/>
    <w:rsid w:val="003662D9"/>
    <w:rsid w:val="00375773"/>
    <w:rsid w:val="003860F7"/>
    <w:rsid w:val="00397190"/>
    <w:rsid w:val="003A02B2"/>
    <w:rsid w:val="003A1BEE"/>
    <w:rsid w:val="003B2707"/>
    <w:rsid w:val="003B5C05"/>
    <w:rsid w:val="003C1464"/>
    <w:rsid w:val="003C30E1"/>
    <w:rsid w:val="003D104A"/>
    <w:rsid w:val="003D70C0"/>
    <w:rsid w:val="003E040A"/>
    <w:rsid w:val="003E39BB"/>
    <w:rsid w:val="003E3D85"/>
    <w:rsid w:val="003E4553"/>
    <w:rsid w:val="003E4847"/>
    <w:rsid w:val="003E6EC7"/>
    <w:rsid w:val="003E70F6"/>
    <w:rsid w:val="003F21D2"/>
    <w:rsid w:val="003F25F6"/>
    <w:rsid w:val="003F4273"/>
    <w:rsid w:val="003F684C"/>
    <w:rsid w:val="00424E44"/>
    <w:rsid w:val="004256A4"/>
    <w:rsid w:val="00432290"/>
    <w:rsid w:val="004352BF"/>
    <w:rsid w:val="004417DA"/>
    <w:rsid w:val="00447E88"/>
    <w:rsid w:val="00451C83"/>
    <w:rsid w:val="00455127"/>
    <w:rsid w:val="00455E58"/>
    <w:rsid w:val="00463264"/>
    <w:rsid w:val="004823D4"/>
    <w:rsid w:val="004A20FC"/>
    <w:rsid w:val="004A6356"/>
    <w:rsid w:val="004A64E7"/>
    <w:rsid w:val="004B1E64"/>
    <w:rsid w:val="004B1FCF"/>
    <w:rsid w:val="004B5A54"/>
    <w:rsid w:val="004C68C2"/>
    <w:rsid w:val="004D73A0"/>
    <w:rsid w:val="004D789D"/>
    <w:rsid w:val="004E0391"/>
    <w:rsid w:val="004E5EB6"/>
    <w:rsid w:val="004E5F55"/>
    <w:rsid w:val="0050509C"/>
    <w:rsid w:val="00505B5D"/>
    <w:rsid w:val="005077F1"/>
    <w:rsid w:val="005161F0"/>
    <w:rsid w:val="00521813"/>
    <w:rsid w:val="00525BE9"/>
    <w:rsid w:val="0053102E"/>
    <w:rsid w:val="0053430F"/>
    <w:rsid w:val="00535F6D"/>
    <w:rsid w:val="005363E9"/>
    <w:rsid w:val="0053659A"/>
    <w:rsid w:val="00544C43"/>
    <w:rsid w:val="00546495"/>
    <w:rsid w:val="005475DF"/>
    <w:rsid w:val="00550CC3"/>
    <w:rsid w:val="00551B75"/>
    <w:rsid w:val="00551BD1"/>
    <w:rsid w:val="00553E6C"/>
    <w:rsid w:val="005553A7"/>
    <w:rsid w:val="005607C7"/>
    <w:rsid w:val="0056380C"/>
    <w:rsid w:val="005716CB"/>
    <w:rsid w:val="00577A45"/>
    <w:rsid w:val="00585D29"/>
    <w:rsid w:val="00586E53"/>
    <w:rsid w:val="005B1876"/>
    <w:rsid w:val="005B6A76"/>
    <w:rsid w:val="005C631E"/>
    <w:rsid w:val="005C6EF2"/>
    <w:rsid w:val="005D4C80"/>
    <w:rsid w:val="005D67FE"/>
    <w:rsid w:val="005D7754"/>
    <w:rsid w:val="005D7ED0"/>
    <w:rsid w:val="005E6261"/>
    <w:rsid w:val="006006CE"/>
    <w:rsid w:val="00600C62"/>
    <w:rsid w:val="006016AE"/>
    <w:rsid w:val="00601E67"/>
    <w:rsid w:val="00613CAD"/>
    <w:rsid w:val="00620111"/>
    <w:rsid w:val="006204A5"/>
    <w:rsid w:val="00632059"/>
    <w:rsid w:val="00650938"/>
    <w:rsid w:val="00651FA1"/>
    <w:rsid w:val="0065222D"/>
    <w:rsid w:val="00652C94"/>
    <w:rsid w:val="00655F1C"/>
    <w:rsid w:val="00663911"/>
    <w:rsid w:val="00670C27"/>
    <w:rsid w:val="00673B4F"/>
    <w:rsid w:val="00673C4D"/>
    <w:rsid w:val="00682BE2"/>
    <w:rsid w:val="006841B5"/>
    <w:rsid w:val="00691ED5"/>
    <w:rsid w:val="00693BEE"/>
    <w:rsid w:val="0069509D"/>
    <w:rsid w:val="006B1362"/>
    <w:rsid w:val="006C3877"/>
    <w:rsid w:val="006C715C"/>
    <w:rsid w:val="006C7F44"/>
    <w:rsid w:val="006D06A9"/>
    <w:rsid w:val="006D09F3"/>
    <w:rsid w:val="006D1EE1"/>
    <w:rsid w:val="006D41F4"/>
    <w:rsid w:val="006D6CD5"/>
    <w:rsid w:val="006F02F4"/>
    <w:rsid w:val="006F1952"/>
    <w:rsid w:val="00704298"/>
    <w:rsid w:val="007045D6"/>
    <w:rsid w:val="00706582"/>
    <w:rsid w:val="00710C96"/>
    <w:rsid w:val="00712EEE"/>
    <w:rsid w:val="007139DB"/>
    <w:rsid w:val="0072438F"/>
    <w:rsid w:val="007254F7"/>
    <w:rsid w:val="00726FF3"/>
    <w:rsid w:val="007316B6"/>
    <w:rsid w:val="007322D6"/>
    <w:rsid w:val="0073389E"/>
    <w:rsid w:val="007446E5"/>
    <w:rsid w:val="00744776"/>
    <w:rsid w:val="00757052"/>
    <w:rsid w:val="00774143"/>
    <w:rsid w:val="00780F75"/>
    <w:rsid w:val="007825EE"/>
    <w:rsid w:val="00784953"/>
    <w:rsid w:val="0079011A"/>
    <w:rsid w:val="00797F56"/>
    <w:rsid w:val="007C0D63"/>
    <w:rsid w:val="007C13E2"/>
    <w:rsid w:val="007C561F"/>
    <w:rsid w:val="007C77A8"/>
    <w:rsid w:val="007D5F3F"/>
    <w:rsid w:val="007E1035"/>
    <w:rsid w:val="007E6DD2"/>
    <w:rsid w:val="007F5F80"/>
    <w:rsid w:val="008020AB"/>
    <w:rsid w:val="008119C5"/>
    <w:rsid w:val="00813195"/>
    <w:rsid w:val="00813932"/>
    <w:rsid w:val="00814FAB"/>
    <w:rsid w:val="00815FC3"/>
    <w:rsid w:val="0082055B"/>
    <w:rsid w:val="00824147"/>
    <w:rsid w:val="00831728"/>
    <w:rsid w:val="008318EB"/>
    <w:rsid w:val="00843C24"/>
    <w:rsid w:val="0085629D"/>
    <w:rsid w:val="00860EA1"/>
    <w:rsid w:val="00863CB0"/>
    <w:rsid w:val="00866184"/>
    <w:rsid w:val="00867601"/>
    <w:rsid w:val="00867B32"/>
    <w:rsid w:val="00871308"/>
    <w:rsid w:val="008771A3"/>
    <w:rsid w:val="00885368"/>
    <w:rsid w:val="00887C41"/>
    <w:rsid w:val="00895A28"/>
    <w:rsid w:val="00895F3D"/>
    <w:rsid w:val="00897A67"/>
    <w:rsid w:val="008A4F68"/>
    <w:rsid w:val="008A744E"/>
    <w:rsid w:val="008B6CCE"/>
    <w:rsid w:val="008C2BED"/>
    <w:rsid w:val="008C360F"/>
    <w:rsid w:val="008D0918"/>
    <w:rsid w:val="008E2D8F"/>
    <w:rsid w:val="008E637C"/>
    <w:rsid w:val="008F11F1"/>
    <w:rsid w:val="0090249F"/>
    <w:rsid w:val="009030B7"/>
    <w:rsid w:val="009070E6"/>
    <w:rsid w:val="009076FF"/>
    <w:rsid w:val="009128BB"/>
    <w:rsid w:val="00913033"/>
    <w:rsid w:val="0091565B"/>
    <w:rsid w:val="00915FF0"/>
    <w:rsid w:val="00921FD2"/>
    <w:rsid w:val="009222FD"/>
    <w:rsid w:val="00922507"/>
    <w:rsid w:val="0092341A"/>
    <w:rsid w:val="009276F1"/>
    <w:rsid w:val="00933627"/>
    <w:rsid w:val="00941A07"/>
    <w:rsid w:val="009529AA"/>
    <w:rsid w:val="009533FD"/>
    <w:rsid w:val="00961290"/>
    <w:rsid w:val="00962072"/>
    <w:rsid w:val="00964EBB"/>
    <w:rsid w:val="00971223"/>
    <w:rsid w:val="00976698"/>
    <w:rsid w:val="00984495"/>
    <w:rsid w:val="00987816"/>
    <w:rsid w:val="00990F38"/>
    <w:rsid w:val="00991687"/>
    <w:rsid w:val="00997168"/>
    <w:rsid w:val="009A0AC1"/>
    <w:rsid w:val="009A5125"/>
    <w:rsid w:val="009B3FE7"/>
    <w:rsid w:val="009B4880"/>
    <w:rsid w:val="009C0183"/>
    <w:rsid w:val="009C118A"/>
    <w:rsid w:val="009F348B"/>
    <w:rsid w:val="009F491C"/>
    <w:rsid w:val="009F5324"/>
    <w:rsid w:val="009F5BDB"/>
    <w:rsid w:val="009F6308"/>
    <w:rsid w:val="009F7E8E"/>
    <w:rsid w:val="00A022F9"/>
    <w:rsid w:val="00A02D2A"/>
    <w:rsid w:val="00A17640"/>
    <w:rsid w:val="00A41E50"/>
    <w:rsid w:val="00A50AFE"/>
    <w:rsid w:val="00A52B07"/>
    <w:rsid w:val="00A55617"/>
    <w:rsid w:val="00A569E5"/>
    <w:rsid w:val="00A56C80"/>
    <w:rsid w:val="00A57557"/>
    <w:rsid w:val="00A6149F"/>
    <w:rsid w:val="00A64664"/>
    <w:rsid w:val="00A64D20"/>
    <w:rsid w:val="00A73D04"/>
    <w:rsid w:val="00A8661C"/>
    <w:rsid w:val="00A90BAE"/>
    <w:rsid w:val="00A9677B"/>
    <w:rsid w:val="00AB3C28"/>
    <w:rsid w:val="00AB4032"/>
    <w:rsid w:val="00AB5C85"/>
    <w:rsid w:val="00AC2A0D"/>
    <w:rsid w:val="00AC4779"/>
    <w:rsid w:val="00AC7CB5"/>
    <w:rsid w:val="00AD3641"/>
    <w:rsid w:val="00AD6BBC"/>
    <w:rsid w:val="00AE4EE0"/>
    <w:rsid w:val="00AF156C"/>
    <w:rsid w:val="00B01759"/>
    <w:rsid w:val="00B063BA"/>
    <w:rsid w:val="00B077D6"/>
    <w:rsid w:val="00B119C6"/>
    <w:rsid w:val="00B1558A"/>
    <w:rsid w:val="00B15A22"/>
    <w:rsid w:val="00B17F10"/>
    <w:rsid w:val="00B34EA8"/>
    <w:rsid w:val="00B410B4"/>
    <w:rsid w:val="00B4404C"/>
    <w:rsid w:val="00B47BD2"/>
    <w:rsid w:val="00B51539"/>
    <w:rsid w:val="00B51D58"/>
    <w:rsid w:val="00B5204B"/>
    <w:rsid w:val="00B64DA9"/>
    <w:rsid w:val="00B6746D"/>
    <w:rsid w:val="00B72FA0"/>
    <w:rsid w:val="00B76EC6"/>
    <w:rsid w:val="00B8136E"/>
    <w:rsid w:val="00B815A8"/>
    <w:rsid w:val="00B83015"/>
    <w:rsid w:val="00B90772"/>
    <w:rsid w:val="00B9272D"/>
    <w:rsid w:val="00B96EC6"/>
    <w:rsid w:val="00BA7594"/>
    <w:rsid w:val="00BC14D8"/>
    <w:rsid w:val="00BD23E0"/>
    <w:rsid w:val="00BD49CA"/>
    <w:rsid w:val="00BD56CB"/>
    <w:rsid w:val="00BD6578"/>
    <w:rsid w:val="00BD76CD"/>
    <w:rsid w:val="00BE7FF8"/>
    <w:rsid w:val="00BF0ED9"/>
    <w:rsid w:val="00BF54BB"/>
    <w:rsid w:val="00BF6FE5"/>
    <w:rsid w:val="00C002B8"/>
    <w:rsid w:val="00C0518B"/>
    <w:rsid w:val="00C07C48"/>
    <w:rsid w:val="00C12B3A"/>
    <w:rsid w:val="00C177CD"/>
    <w:rsid w:val="00C3324D"/>
    <w:rsid w:val="00C34D36"/>
    <w:rsid w:val="00C52799"/>
    <w:rsid w:val="00C571E4"/>
    <w:rsid w:val="00C7282D"/>
    <w:rsid w:val="00C73B10"/>
    <w:rsid w:val="00C7658F"/>
    <w:rsid w:val="00C87C95"/>
    <w:rsid w:val="00C93177"/>
    <w:rsid w:val="00C93C96"/>
    <w:rsid w:val="00CA2EEF"/>
    <w:rsid w:val="00CA647F"/>
    <w:rsid w:val="00CB53E4"/>
    <w:rsid w:val="00CC256F"/>
    <w:rsid w:val="00CE48CC"/>
    <w:rsid w:val="00CF1F99"/>
    <w:rsid w:val="00CF3BB0"/>
    <w:rsid w:val="00CF7666"/>
    <w:rsid w:val="00D06B49"/>
    <w:rsid w:val="00D11960"/>
    <w:rsid w:val="00D17613"/>
    <w:rsid w:val="00D206AF"/>
    <w:rsid w:val="00D20EF9"/>
    <w:rsid w:val="00D438B5"/>
    <w:rsid w:val="00D53682"/>
    <w:rsid w:val="00D53A96"/>
    <w:rsid w:val="00D53E96"/>
    <w:rsid w:val="00D61622"/>
    <w:rsid w:val="00D64E2A"/>
    <w:rsid w:val="00D67488"/>
    <w:rsid w:val="00D755AF"/>
    <w:rsid w:val="00D86270"/>
    <w:rsid w:val="00D87FA8"/>
    <w:rsid w:val="00D914ED"/>
    <w:rsid w:val="00D9197E"/>
    <w:rsid w:val="00D92CBA"/>
    <w:rsid w:val="00D94CFA"/>
    <w:rsid w:val="00D95C90"/>
    <w:rsid w:val="00DA3C02"/>
    <w:rsid w:val="00DB17DF"/>
    <w:rsid w:val="00DB54BA"/>
    <w:rsid w:val="00DB6D2E"/>
    <w:rsid w:val="00DD753E"/>
    <w:rsid w:val="00DF0F76"/>
    <w:rsid w:val="00E000CD"/>
    <w:rsid w:val="00E12C37"/>
    <w:rsid w:val="00E145E9"/>
    <w:rsid w:val="00E26E10"/>
    <w:rsid w:val="00E276BD"/>
    <w:rsid w:val="00E412B9"/>
    <w:rsid w:val="00E435BC"/>
    <w:rsid w:val="00E44738"/>
    <w:rsid w:val="00E478AA"/>
    <w:rsid w:val="00E517DF"/>
    <w:rsid w:val="00E5352E"/>
    <w:rsid w:val="00E63F90"/>
    <w:rsid w:val="00E675A8"/>
    <w:rsid w:val="00E7195F"/>
    <w:rsid w:val="00E745B6"/>
    <w:rsid w:val="00E816C5"/>
    <w:rsid w:val="00E82221"/>
    <w:rsid w:val="00E86350"/>
    <w:rsid w:val="00E913E4"/>
    <w:rsid w:val="00E96514"/>
    <w:rsid w:val="00E97406"/>
    <w:rsid w:val="00EA2185"/>
    <w:rsid w:val="00EA31E5"/>
    <w:rsid w:val="00EA3607"/>
    <w:rsid w:val="00EA7D2E"/>
    <w:rsid w:val="00EB22EF"/>
    <w:rsid w:val="00EB4FEF"/>
    <w:rsid w:val="00EB5EB8"/>
    <w:rsid w:val="00EC0D14"/>
    <w:rsid w:val="00EC1015"/>
    <w:rsid w:val="00EC20E9"/>
    <w:rsid w:val="00EC3013"/>
    <w:rsid w:val="00EC3179"/>
    <w:rsid w:val="00EC5409"/>
    <w:rsid w:val="00ED4BB5"/>
    <w:rsid w:val="00EE1BB2"/>
    <w:rsid w:val="00F03028"/>
    <w:rsid w:val="00F1143A"/>
    <w:rsid w:val="00F1514B"/>
    <w:rsid w:val="00F160AA"/>
    <w:rsid w:val="00F16252"/>
    <w:rsid w:val="00F1701F"/>
    <w:rsid w:val="00F234EF"/>
    <w:rsid w:val="00F23BF6"/>
    <w:rsid w:val="00F2484C"/>
    <w:rsid w:val="00F26673"/>
    <w:rsid w:val="00F351F0"/>
    <w:rsid w:val="00F3765B"/>
    <w:rsid w:val="00F44609"/>
    <w:rsid w:val="00F47583"/>
    <w:rsid w:val="00F50EB3"/>
    <w:rsid w:val="00F531D7"/>
    <w:rsid w:val="00F54EE1"/>
    <w:rsid w:val="00F62793"/>
    <w:rsid w:val="00F76721"/>
    <w:rsid w:val="00F806E1"/>
    <w:rsid w:val="00F84FBA"/>
    <w:rsid w:val="00F85E55"/>
    <w:rsid w:val="00F94E42"/>
    <w:rsid w:val="00F95D5B"/>
    <w:rsid w:val="00F97A32"/>
    <w:rsid w:val="00FA7412"/>
    <w:rsid w:val="00FB4FE3"/>
    <w:rsid w:val="00FD2B60"/>
    <w:rsid w:val="00FE1B78"/>
    <w:rsid w:val="00FE1EDD"/>
    <w:rsid w:val="00FE2C01"/>
    <w:rsid w:val="00FE5C09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EFF0B1"/>
  <w15:chartTrackingRefBased/>
  <w15:docId w15:val="{3950D031-05D9-4CC2-BB5C-0AA5BBA7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A32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  <w:style w:type="table" w:styleId="3-3">
    <w:name w:val="List Table 3 Accent 3"/>
    <w:basedOn w:val="a1"/>
    <w:uiPriority w:val="48"/>
    <w:rsid w:val="00AB3C28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af9">
    <w:name w:val="オブジェクトタイトル(小)"/>
    <w:basedOn w:val="aa"/>
    <w:qFormat/>
    <w:rsid w:val="00F97A32"/>
    <w:pPr>
      <w:spacing w:line="160" w:lineRule="exact"/>
      <w:jc w:val="center"/>
    </w:pPr>
    <w:rPr>
      <w:color w:val="000000" w:themeColor="text1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05_&#30011;&#38754;&#36983;&#31227;&#22259;\ED05_&#30011;&#38754;&#36983;&#31227;&#2225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ED05_画面遷移図_テンプレート.dotx</Template>
  <TotalTime>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3</cp:revision>
  <cp:lastPrinted>2023-02-22T00:03:00Z</cp:lastPrinted>
  <dcterms:created xsi:type="dcterms:W3CDTF">2023-02-22T00:02:00Z</dcterms:created>
  <dcterms:modified xsi:type="dcterms:W3CDTF">2023-02-22T00:03:00Z</dcterms:modified>
</cp:coreProperties>
</file>