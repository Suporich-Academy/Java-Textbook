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C180" w14:textId="77777777" w:rsidR="00976698" w:rsidRDefault="00976698" w:rsidP="006D6CD5">
      <w:pPr>
        <w:pStyle w:val="aa"/>
      </w:pPr>
    </w:p>
    <w:p w14:paraId="17D3415D" w14:textId="77777777" w:rsidR="00976698" w:rsidRDefault="00976698" w:rsidP="006D6CD5">
      <w:pPr>
        <w:pStyle w:val="aa"/>
      </w:pPr>
    </w:p>
    <w:p w14:paraId="1E7F5BFD" w14:textId="77777777" w:rsidR="006D6CD5" w:rsidRDefault="006D6CD5" w:rsidP="006D6CD5">
      <w:pPr>
        <w:pStyle w:val="aa"/>
      </w:pPr>
    </w:p>
    <w:p w14:paraId="16F8AC2A" w14:textId="77777777" w:rsidR="006D6CD5" w:rsidRDefault="006D6CD5" w:rsidP="006D6CD5">
      <w:pPr>
        <w:pStyle w:val="aa"/>
      </w:pPr>
    </w:p>
    <w:p w14:paraId="5CF18406" w14:textId="77777777" w:rsidR="006D6CD5" w:rsidRDefault="006D6CD5" w:rsidP="006D6CD5">
      <w:pPr>
        <w:pStyle w:val="aa"/>
      </w:pPr>
    </w:p>
    <w:p w14:paraId="3862BFEF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F6A00ED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01E91">
        <w:rPr>
          <w:rFonts w:hint="eastAsia"/>
        </w:rPr>
        <w:t>◯◯テーブル</w:t>
      </w:r>
      <w:r w:rsidR="00801E91">
        <w:rPr>
          <w:rFonts w:hint="eastAsia"/>
        </w:rPr>
        <w:t xml:space="preserve"> </w:t>
      </w:r>
      <w:r w:rsidR="003B5A0B">
        <w:rPr>
          <w:rFonts w:hint="eastAsia"/>
        </w:rPr>
        <w:t>テーブル定義書</w:t>
      </w:r>
      <w:r>
        <w:rPr>
          <w:rFonts w:hint="eastAsia"/>
        </w:rPr>
        <w:t xml:space="preserve"> -</w:t>
      </w:r>
    </w:p>
    <w:p w14:paraId="60B25A6A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54377F0" w14:textId="77777777" w:rsidR="0069509D" w:rsidRDefault="0069509D" w:rsidP="006D6CD5">
      <w:pPr>
        <w:pStyle w:val="aa"/>
      </w:pPr>
    </w:p>
    <w:p w14:paraId="785D0D72" w14:textId="77777777" w:rsidR="002948E5" w:rsidRDefault="002948E5" w:rsidP="006D6CD5">
      <w:pPr>
        <w:pStyle w:val="aa"/>
      </w:pPr>
    </w:p>
    <w:p w14:paraId="24D9D7C2" w14:textId="77777777" w:rsidR="002948E5" w:rsidRDefault="002948E5" w:rsidP="006D6CD5">
      <w:pPr>
        <w:pStyle w:val="aa"/>
      </w:pPr>
    </w:p>
    <w:p w14:paraId="5437055E" w14:textId="77777777" w:rsidR="003D2A29" w:rsidRDefault="003D2A2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3D2A29" w:rsidRPr="00EA2185" w14:paraId="76FA82E8" w14:textId="77777777" w:rsidTr="005013F2">
        <w:trPr>
          <w:jc w:val="center"/>
        </w:trPr>
        <w:tc>
          <w:tcPr>
            <w:tcW w:w="1555" w:type="dxa"/>
          </w:tcPr>
          <w:p w14:paraId="5DD5C375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エンティティID</w:t>
            </w:r>
          </w:p>
        </w:tc>
        <w:tc>
          <w:tcPr>
            <w:tcW w:w="5386" w:type="dxa"/>
          </w:tcPr>
          <w:p w14:paraId="6CB85750" w14:textId="77777777" w:rsidR="003D2A29" w:rsidRPr="00EA2185" w:rsidRDefault="005013F2" w:rsidP="003D5897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3D2A29" w:rsidRPr="00EA2185" w14:paraId="50ADBECB" w14:textId="77777777" w:rsidTr="005013F2">
        <w:trPr>
          <w:jc w:val="center"/>
        </w:trPr>
        <w:tc>
          <w:tcPr>
            <w:tcW w:w="1555" w:type="dxa"/>
          </w:tcPr>
          <w:p w14:paraId="037CFF63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テーブル名</w:t>
            </w:r>
          </w:p>
        </w:tc>
        <w:tc>
          <w:tcPr>
            <w:tcW w:w="5386" w:type="dxa"/>
          </w:tcPr>
          <w:p w14:paraId="6D5E2B3D" w14:textId="77777777" w:rsidR="003D2A29" w:rsidRPr="00EA2185" w:rsidRDefault="003D2A29" w:rsidP="003D5897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347D407F" w14:textId="77777777" w:rsidR="003B5A0B" w:rsidRDefault="003B5A0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2C308786" w14:textId="77777777" w:rsidTr="005013F2">
        <w:trPr>
          <w:jc w:val="center"/>
        </w:trPr>
        <w:tc>
          <w:tcPr>
            <w:tcW w:w="1555" w:type="dxa"/>
          </w:tcPr>
          <w:p w14:paraId="44201E4E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1F376BD5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E683309" w14:textId="77777777" w:rsidTr="005013F2">
        <w:trPr>
          <w:jc w:val="center"/>
        </w:trPr>
        <w:tc>
          <w:tcPr>
            <w:tcW w:w="1555" w:type="dxa"/>
          </w:tcPr>
          <w:p w14:paraId="5CCBDB8C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13B268B9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4F0D168F" w14:textId="77777777" w:rsidTr="005013F2">
        <w:trPr>
          <w:jc w:val="center"/>
        </w:trPr>
        <w:tc>
          <w:tcPr>
            <w:tcW w:w="1555" w:type="dxa"/>
          </w:tcPr>
          <w:p w14:paraId="3E7AB21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40F03B0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44273873" w14:textId="77777777" w:rsidR="0069509D" w:rsidRDefault="0069509D" w:rsidP="006D6CD5">
      <w:pPr>
        <w:pStyle w:val="aa"/>
      </w:pPr>
    </w:p>
    <w:p w14:paraId="2FAD7F13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DF0D9F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36425073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5A475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3E2CEEF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F2963A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61E15D7A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DCC00A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054EFBB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152BB0" w14:textId="36E36A0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39C59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3F5E3D1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D59C81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85EBB9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2CF117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1AE130" w14:textId="0380BD0A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3DBC2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67726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9D355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13DC2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C25C4D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2E2BF8" w14:textId="5B295BA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598E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AA809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13860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09B9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301FB3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FE655F" w14:textId="3022078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83B67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0FCD67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BC732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E99F2B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CD230C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0FAD3E" w14:textId="771DB0BC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76272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C9B94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2D66B2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DAA3F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341B45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A5EC2E" w14:textId="54A8C59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6268C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5B038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A3D6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68884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D348F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104B6" w14:textId="4F24CC3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0EAB6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D2A73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65111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4D76C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9CEDEA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A362C8" w14:textId="4763F53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A1162D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0946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E223C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8307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3AA63F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4143DA" w14:textId="324C5F2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D4D41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D964A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F71C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0E5A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BE33AE1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C89141" w14:textId="5A7697C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7944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4F674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3A978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D372A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B07DE7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569006" w14:textId="23FE88A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DFF830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414A9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8489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64D3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67ADFB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ED5963" w14:textId="59A3840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8AF79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4A3B4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D09C0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FDDFA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40B80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E55096" w14:textId="738A363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5173E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D8C7B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72FDB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7D2D5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54E3E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E1779B" w14:textId="20EC70A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B6479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E4E38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F9F8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C8D2D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1D8B5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BEBDA2" w14:textId="10EF2BF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7DD35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222C4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09F1B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8BDE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716DDA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C360CE" w14:textId="4A9AA8B4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655E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EE57B0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ACD7A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DA69B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81142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42751D" w14:textId="7913721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938F6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F1799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D3B7E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421AF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7FE92C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351C17" w14:textId="638BA2F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83416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71A66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08780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F2A05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6B7E5D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51E6B0" w14:textId="2EC6964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0BB43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0DB0B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415DA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B2D59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CE861D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F9D5A8" w14:textId="53EAA8A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86525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12AC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7C075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3290C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9FEE04F" w14:textId="77777777" w:rsidR="001B1570" w:rsidRDefault="00424E44" w:rsidP="001B1570">
      <w:pPr>
        <w:pStyle w:val="aa"/>
      </w:pPr>
      <w:r>
        <w:br w:type="page"/>
      </w:r>
    </w:p>
    <w:p w14:paraId="31EFF0C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CF486A3" w14:textId="77777777" w:rsidR="001B1570" w:rsidRDefault="001B1570" w:rsidP="001B1570">
      <w:pPr>
        <w:pStyle w:val="aa"/>
      </w:pPr>
    </w:p>
    <w:p w14:paraId="2BDE0996" w14:textId="0716C03E" w:rsidR="00801E91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0370" w:history="1">
        <w:r w:rsidR="00801E91" w:rsidRPr="00AD20F8">
          <w:rPr>
            <w:rStyle w:val="af2"/>
            <w:noProof/>
          </w:rPr>
          <w:t>テーブル基本情報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_Toc71250370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DA3298">
          <w:rPr>
            <w:noProof/>
            <w:webHidden/>
          </w:rPr>
          <w:t>3</w:t>
        </w:r>
        <w:r w:rsidR="00801E91">
          <w:rPr>
            <w:noProof/>
            <w:webHidden/>
          </w:rPr>
          <w:fldChar w:fldCharType="end"/>
        </w:r>
      </w:hyperlink>
    </w:p>
    <w:p w14:paraId="00228854" w14:textId="53354DD8" w:rsidR="00801E91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1" w:history="1">
        <w:r w:rsidR="00801E91" w:rsidRPr="00AD20F8">
          <w:rPr>
            <w:rStyle w:val="af2"/>
            <w:noProof/>
          </w:rPr>
          <w:t>テーブル項目定義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_Toc71250371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DA3298">
          <w:rPr>
            <w:noProof/>
            <w:webHidden/>
          </w:rPr>
          <w:t>4</w:t>
        </w:r>
        <w:r w:rsidR="00801E91">
          <w:rPr>
            <w:noProof/>
            <w:webHidden/>
          </w:rPr>
          <w:fldChar w:fldCharType="end"/>
        </w:r>
      </w:hyperlink>
    </w:p>
    <w:p w14:paraId="47D4A0E8" w14:textId="5185C102" w:rsidR="00801E91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2" w:history="1">
        <w:r w:rsidR="00801E91" w:rsidRPr="00AD20F8">
          <w:rPr>
            <w:rStyle w:val="af2"/>
            <w:noProof/>
          </w:rPr>
          <w:t>テーブルインデックス定義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_Toc71250372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DA3298">
          <w:rPr>
            <w:noProof/>
            <w:webHidden/>
          </w:rPr>
          <w:t>5</w:t>
        </w:r>
        <w:r w:rsidR="00801E91">
          <w:rPr>
            <w:noProof/>
            <w:webHidden/>
          </w:rPr>
          <w:fldChar w:fldCharType="end"/>
        </w:r>
      </w:hyperlink>
    </w:p>
    <w:p w14:paraId="432DCC6F" w14:textId="26D4B7E5" w:rsidR="00801E91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3" w:history="1">
        <w:r w:rsidR="00801E91" w:rsidRPr="00AD20F8">
          <w:rPr>
            <w:rStyle w:val="af2"/>
            <w:noProof/>
          </w:rPr>
          <w:t>テーブル関連定義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_Toc71250373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DA3298">
          <w:rPr>
            <w:noProof/>
            <w:webHidden/>
          </w:rPr>
          <w:t>6</w:t>
        </w:r>
        <w:r w:rsidR="00801E91">
          <w:rPr>
            <w:noProof/>
            <w:webHidden/>
          </w:rPr>
          <w:fldChar w:fldCharType="end"/>
        </w:r>
      </w:hyperlink>
    </w:p>
    <w:p w14:paraId="4F08929E" w14:textId="0C161991" w:rsidR="00801E91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0374" w:history="1">
        <w:r w:rsidR="00801E91" w:rsidRPr="00AD20F8">
          <w:rPr>
            <w:rStyle w:val="af2"/>
            <w:noProof/>
          </w:rPr>
          <w:t>テーブル作成クエリ</w:t>
        </w:r>
        <w:r w:rsidR="00801E91">
          <w:rPr>
            <w:noProof/>
            <w:webHidden/>
          </w:rPr>
          <w:tab/>
        </w:r>
        <w:r w:rsidR="00801E91">
          <w:rPr>
            <w:noProof/>
            <w:webHidden/>
          </w:rPr>
          <w:fldChar w:fldCharType="begin"/>
        </w:r>
        <w:r w:rsidR="00801E91">
          <w:rPr>
            <w:noProof/>
            <w:webHidden/>
          </w:rPr>
          <w:instrText xml:space="preserve"> PAGEREF _Toc71250374 \h </w:instrText>
        </w:r>
        <w:r w:rsidR="00801E91">
          <w:rPr>
            <w:noProof/>
            <w:webHidden/>
          </w:rPr>
        </w:r>
        <w:r w:rsidR="00801E91">
          <w:rPr>
            <w:noProof/>
            <w:webHidden/>
          </w:rPr>
          <w:fldChar w:fldCharType="separate"/>
        </w:r>
        <w:r w:rsidR="00DA3298">
          <w:rPr>
            <w:noProof/>
            <w:webHidden/>
          </w:rPr>
          <w:t>7</w:t>
        </w:r>
        <w:r w:rsidR="00801E91">
          <w:rPr>
            <w:noProof/>
            <w:webHidden/>
          </w:rPr>
          <w:fldChar w:fldCharType="end"/>
        </w:r>
      </w:hyperlink>
    </w:p>
    <w:p w14:paraId="16ED9E81" w14:textId="77777777" w:rsidR="00712EEE" w:rsidRDefault="003C1464" w:rsidP="003F25F6">
      <w:pPr>
        <w:pStyle w:val="aa"/>
      </w:pPr>
      <w:r>
        <w:fldChar w:fldCharType="end"/>
      </w:r>
    </w:p>
    <w:p w14:paraId="34E66BF1" w14:textId="77777777" w:rsidR="009F348B" w:rsidRDefault="008342DE" w:rsidP="009F348B">
      <w:pPr>
        <w:pStyle w:val="1"/>
      </w:pPr>
      <w:bookmarkStart w:id="0" w:name="_Toc71250370"/>
      <w:r>
        <w:rPr>
          <w:rFonts w:hint="eastAsia"/>
        </w:rPr>
        <w:lastRenderedPageBreak/>
        <w:t>テーブル</w:t>
      </w:r>
      <w:r w:rsidR="00DB4158">
        <w:rPr>
          <w:rFonts w:hint="eastAsia"/>
        </w:rPr>
        <w:t>基本情報</w:t>
      </w:r>
      <w:bookmarkEnd w:id="0"/>
    </w:p>
    <w:p w14:paraId="06C7D56B" w14:textId="77777777" w:rsidR="009F348B" w:rsidRDefault="009F348B" w:rsidP="009C118A">
      <w:pPr>
        <w:pStyle w:val="aa"/>
      </w:pPr>
    </w:p>
    <w:p w14:paraId="3B532DAF" w14:textId="77777777" w:rsidR="00993FC7" w:rsidRPr="00993FC7" w:rsidRDefault="00FF769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993FC7" w:rsidRPr="00993FC7">
        <w:rPr>
          <w:rFonts w:hint="eastAsia"/>
          <w:b/>
          <w:bCs/>
        </w:rPr>
        <w:t>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122"/>
        <w:gridCol w:w="12552"/>
      </w:tblGrid>
      <w:tr w:rsidR="00FF7697" w:rsidRPr="00F76721" w14:paraId="1911A28C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010C54D1" w14:textId="77777777" w:rsidR="00FF7697" w:rsidRPr="00F76721" w:rsidRDefault="00FF7697" w:rsidP="009739BC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277" w:type="pct"/>
          </w:tcPr>
          <w:p w14:paraId="511E78EB" w14:textId="77777777" w:rsidR="00FF7697" w:rsidRPr="00F76721" w:rsidRDefault="00FF7697" w:rsidP="009739B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エンティティ名</w:t>
            </w:r>
          </w:p>
        </w:tc>
      </w:tr>
      <w:tr w:rsidR="00FF7697" w:rsidRPr="00F76721" w14:paraId="61C720E1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54958543" w14:textId="77777777" w:rsidR="00FF7697" w:rsidRPr="00AE46ED" w:rsidRDefault="00FF7697" w:rsidP="009739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XXXXXXXX</w:t>
            </w:r>
          </w:p>
        </w:tc>
        <w:tc>
          <w:tcPr>
            <w:tcW w:w="4277" w:type="pct"/>
          </w:tcPr>
          <w:p w14:paraId="07264238" w14:textId="77777777" w:rsidR="00FF7697" w:rsidRPr="006B1362" w:rsidRDefault="00FF7697" w:rsidP="009739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◯◯エンティティ</w:t>
            </w:r>
          </w:p>
        </w:tc>
      </w:tr>
    </w:tbl>
    <w:p w14:paraId="2F453CF8" w14:textId="77777777" w:rsidR="00392514" w:rsidRDefault="00392514" w:rsidP="009C118A">
      <w:pPr>
        <w:pStyle w:val="aa"/>
      </w:pPr>
    </w:p>
    <w:p w14:paraId="0E40B8C9" w14:textId="77777777" w:rsidR="007D3866" w:rsidRPr="00FF7697" w:rsidRDefault="00FF7697" w:rsidP="009C118A">
      <w:pPr>
        <w:pStyle w:val="aa"/>
        <w:rPr>
          <w:b/>
          <w:bCs/>
        </w:rPr>
      </w:pPr>
      <w:r w:rsidRPr="00FF7697">
        <w:rPr>
          <w:rFonts w:hint="eastAsia"/>
          <w:b/>
          <w:bCs/>
        </w:rPr>
        <w:t>基本情報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5171"/>
        <w:gridCol w:w="5171"/>
        <w:gridCol w:w="1444"/>
        <w:gridCol w:w="1444"/>
        <w:gridCol w:w="1444"/>
      </w:tblGrid>
      <w:tr w:rsidR="00FF7697" w:rsidRPr="00F76721" w14:paraId="243896DC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pct"/>
          </w:tcPr>
          <w:p w14:paraId="63FD9D75" w14:textId="77777777" w:rsidR="00FF7697" w:rsidRDefault="00FF7697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テーブル名(論理名)</w:t>
            </w:r>
          </w:p>
        </w:tc>
        <w:tc>
          <w:tcPr>
            <w:tcW w:w="1762" w:type="pct"/>
          </w:tcPr>
          <w:p w14:paraId="138E7250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テーブル名(物理名)</w:t>
            </w:r>
          </w:p>
        </w:tc>
        <w:tc>
          <w:tcPr>
            <w:tcW w:w="492" w:type="pct"/>
          </w:tcPr>
          <w:p w14:paraId="5AC4349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初期データ件数</w:t>
            </w:r>
          </w:p>
        </w:tc>
        <w:tc>
          <w:tcPr>
            <w:tcW w:w="492" w:type="pct"/>
          </w:tcPr>
          <w:p w14:paraId="342344C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データ件数増加率</w:t>
            </w:r>
          </w:p>
        </w:tc>
        <w:tc>
          <w:tcPr>
            <w:tcW w:w="492" w:type="pct"/>
          </w:tcPr>
          <w:p w14:paraId="4813372D" w14:textId="77777777" w:rsidR="00FF7697" w:rsidRDefault="00FF7697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データ保存期間</w:t>
            </w:r>
          </w:p>
        </w:tc>
      </w:tr>
      <w:tr w:rsidR="00FF7697" w:rsidRPr="00F76721" w14:paraId="73D92F80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pct"/>
          </w:tcPr>
          <w:p w14:paraId="2A0043C6" w14:textId="77777777" w:rsidR="00FF7697" w:rsidRPr="00FF7697" w:rsidRDefault="00FF7697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F7697">
              <w:rPr>
                <w:rFonts w:hint="eastAsia"/>
                <w:b w:val="0"/>
                <w:bCs w:val="0"/>
                <w:sz w:val="12"/>
                <w:szCs w:val="12"/>
              </w:rPr>
              <w:t>XXXXXXXマスタ</w:t>
            </w:r>
          </w:p>
        </w:tc>
        <w:tc>
          <w:tcPr>
            <w:tcW w:w="1762" w:type="pct"/>
          </w:tcPr>
          <w:p w14:paraId="6734D234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XXXXXXXX_mst</w:t>
            </w:r>
            <w:proofErr w:type="spellEnd"/>
          </w:p>
        </w:tc>
        <w:tc>
          <w:tcPr>
            <w:tcW w:w="492" w:type="pct"/>
          </w:tcPr>
          <w:p w14:paraId="7070F578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0件</w:t>
            </w:r>
          </w:p>
        </w:tc>
        <w:tc>
          <w:tcPr>
            <w:tcW w:w="492" w:type="pct"/>
          </w:tcPr>
          <w:p w14:paraId="388601F8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10000件/月</w:t>
            </w:r>
          </w:p>
        </w:tc>
        <w:tc>
          <w:tcPr>
            <w:tcW w:w="492" w:type="pct"/>
          </w:tcPr>
          <w:p w14:paraId="080646DD" w14:textId="77777777" w:rsidR="00FF7697" w:rsidRPr="006B1362" w:rsidRDefault="00FF7697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10年</w:t>
            </w:r>
          </w:p>
        </w:tc>
      </w:tr>
    </w:tbl>
    <w:p w14:paraId="6E002993" w14:textId="77777777" w:rsidR="007D3866" w:rsidRDefault="007D3866" w:rsidP="009C118A">
      <w:pPr>
        <w:pStyle w:val="aa"/>
      </w:pPr>
    </w:p>
    <w:p w14:paraId="1747D1C8" w14:textId="77777777" w:rsidR="006A3F6E" w:rsidRPr="006A3F6E" w:rsidRDefault="006A3F6E" w:rsidP="009C118A">
      <w:pPr>
        <w:pStyle w:val="aa"/>
        <w:rPr>
          <w:b/>
          <w:bCs/>
        </w:rPr>
      </w:pPr>
      <w:r w:rsidRPr="006A3F6E">
        <w:rPr>
          <w:rFonts w:hint="eastAsia"/>
          <w:b/>
          <w:bCs/>
        </w:rPr>
        <w:t>テーブル説明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4674"/>
      </w:tblGrid>
      <w:tr w:rsidR="004A0FF5" w:rsidRPr="00F76721" w14:paraId="0F2B8C97" w14:textId="77777777" w:rsidTr="004A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47B65B" w14:textId="77777777" w:rsidR="004A0FF5" w:rsidRPr="00F76721" w:rsidRDefault="004A0FF5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テーブル説明</w:t>
            </w:r>
          </w:p>
        </w:tc>
      </w:tr>
      <w:tr w:rsidR="004A0FF5" w:rsidRPr="00F76721" w14:paraId="397DF858" w14:textId="77777777" w:rsidTr="004A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BD33EE" w14:textId="77777777" w:rsidR="004A0FF5" w:rsidRPr="00AE46ED" w:rsidRDefault="004A0FF5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◯◯情報を管理するテーブル</w:t>
            </w:r>
          </w:p>
        </w:tc>
      </w:tr>
    </w:tbl>
    <w:p w14:paraId="30AD1B5D" w14:textId="77777777" w:rsidR="00F96771" w:rsidRDefault="00F96771" w:rsidP="009C118A">
      <w:pPr>
        <w:pStyle w:val="aa"/>
      </w:pPr>
    </w:p>
    <w:p w14:paraId="7BFF9EFD" w14:textId="77777777" w:rsidR="00DB4158" w:rsidRDefault="00DB4158" w:rsidP="00DB4158">
      <w:pPr>
        <w:pStyle w:val="1"/>
      </w:pPr>
      <w:bookmarkStart w:id="1" w:name="_Toc71250371"/>
      <w:r>
        <w:rPr>
          <w:rFonts w:hint="eastAsia"/>
        </w:rPr>
        <w:lastRenderedPageBreak/>
        <w:t>テーブル</w:t>
      </w:r>
      <w:r w:rsidR="00051246">
        <w:rPr>
          <w:rFonts w:hint="eastAsia"/>
        </w:rPr>
        <w:t>項目定義</w:t>
      </w:r>
      <w:bookmarkEnd w:id="1"/>
    </w:p>
    <w:p w14:paraId="188358CF" w14:textId="77777777" w:rsidR="00DB4158" w:rsidRPr="00993FC7" w:rsidRDefault="00DB4158" w:rsidP="00DB4158">
      <w:pPr>
        <w:pStyle w:val="aa"/>
        <w:rPr>
          <w:b/>
          <w:bCs/>
        </w:rPr>
      </w:pPr>
    </w:p>
    <w:tbl>
      <w:tblPr>
        <w:tblStyle w:val="4-3"/>
        <w:tblW w:w="14674" w:type="dxa"/>
        <w:tblLayout w:type="fixed"/>
        <w:tblLook w:val="04A0" w:firstRow="1" w:lastRow="0" w:firstColumn="1" w:lastColumn="0" w:noHBand="0" w:noVBand="1"/>
      </w:tblPr>
      <w:tblGrid>
        <w:gridCol w:w="511"/>
        <w:gridCol w:w="3111"/>
        <w:gridCol w:w="3110"/>
        <w:gridCol w:w="567"/>
        <w:gridCol w:w="680"/>
        <w:gridCol w:w="1589"/>
        <w:gridCol w:w="851"/>
        <w:gridCol w:w="1135"/>
        <w:gridCol w:w="851"/>
        <w:gridCol w:w="2269"/>
      </w:tblGrid>
      <w:tr w:rsidR="009268E8" w:rsidRPr="00F76721" w14:paraId="15F54FBF" w14:textId="77777777" w:rsidTr="0030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F2AB49" w14:textId="77777777" w:rsidR="009268E8" w:rsidRPr="00F76721" w:rsidRDefault="009268E8" w:rsidP="003D5897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111" w:type="dxa"/>
          </w:tcPr>
          <w:p w14:paraId="55A1B7D4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</w:t>
            </w:r>
            <w:r w:rsidR="001826F4">
              <w:rPr>
                <w:rFonts w:hint="eastAsia"/>
                <w:sz w:val="12"/>
                <w:szCs w:val="12"/>
              </w:rPr>
              <w:t>論理</w:t>
            </w:r>
            <w:r>
              <w:rPr>
                <w:rFonts w:hint="eastAsia"/>
                <w:sz w:val="12"/>
                <w:szCs w:val="12"/>
              </w:rPr>
              <w:t>名)</w:t>
            </w:r>
          </w:p>
        </w:tc>
        <w:tc>
          <w:tcPr>
            <w:tcW w:w="3110" w:type="dxa"/>
          </w:tcPr>
          <w:p w14:paraId="38163595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</w:t>
            </w:r>
            <w:r w:rsidR="001826F4">
              <w:rPr>
                <w:rFonts w:hint="eastAsia"/>
                <w:sz w:val="12"/>
                <w:szCs w:val="12"/>
              </w:rPr>
              <w:t>物理</w:t>
            </w:r>
            <w:r>
              <w:rPr>
                <w:rFonts w:hint="eastAsia"/>
                <w:sz w:val="12"/>
                <w:szCs w:val="12"/>
              </w:rPr>
              <w:t>名)</w:t>
            </w:r>
          </w:p>
        </w:tc>
        <w:tc>
          <w:tcPr>
            <w:tcW w:w="567" w:type="dxa"/>
          </w:tcPr>
          <w:p w14:paraId="47125F62" w14:textId="77777777" w:rsidR="009268E8" w:rsidRDefault="00A83AAC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キー</w:t>
            </w:r>
          </w:p>
        </w:tc>
        <w:tc>
          <w:tcPr>
            <w:tcW w:w="680" w:type="dxa"/>
          </w:tcPr>
          <w:p w14:paraId="26E20CAB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論理キー</w:t>
            </w:r>
          </w:p>
        </w:tc>
        <w:tc>
          <w:tcPr>
            <w:tcW w:w="1589" w:type="dxa"/>
          </w:tcPr>
          <w:p w14:paraId="490CBC56" w14:textId="77777777" w:rsidR="009268E8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851" w:type="dxa"/>
          </w:tcPr>
          <w:p w14:paraId="08A1FC46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サイズ</w:t>
            </w:r>
          </w:p>
        </w:tc>
        <w:tc>
          <w:tcPr>
            <w:tcW w:w="1135" w:type="dxa"/>
          </w:tcPr>
          <w:p w14:paraId="4957B26A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デフォルト値</w:t>
            </w:r>
          </w:p>
        </w:tc>
        <w:tc>
          <w:tcPr>
            <w:tcW w:w="851" w:type="dxa"/>
          </w:tcPr>
          <w:p w14:paraId="4464740F" w14:textId="77777777" w:rsidR="009268E8" w:rsidRPr="00F76721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NULL制約</w:t>
            </w:r>
          </w:p>
        </w:tc>
        <w:tc>
          <w:tcPr>
            <w:tcW w:w="2269" w:type="dxa"/>
          </w:tcPr>
          <w:p w14:paraId="5CC53E56" w14:textId="77777777" w:rsidR="009268E8" w:rsidRPr="009268E8" w:rsidRDefault="009268E8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9268E8" w:rsidRPr="00F76721" w14:paraId="03703623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F011871" w14:textId="0680CED0" w:rsidR="009268E8" w:rsidRPr="00D93D66" w:rsidRDefault="009268E8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813A0E2" w14:textId="77777777" w:rsidR="009268E8" w:rsidRPr="006B1362" w:rsidRDefault="00CF0EFB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社員テーブルID</w:t>
            </w:r>
          </w:p>
        </w:tc>
        <w:tc>
          <w:tcPr>
            <w:tcW w:w="3110" w:type="dxa"/>
          </w:tcPr>
          <w:p w14:paraId="540FE56D" w14:textId="77777777" w:rsidR="009268E8" w:rsidRDefault="00B438F1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mployee_mst_id</w:t>
            </w:r>
            <w:proofErr w:type="spellEnd"/>
          </w:p>
        </w:tc>
        <w:tc>
          <w:tcPr>
            <w:tcW w:w="567" w:type="dxa"/>
          </w:tcPr>
          <w:p w14:paraId="00E172F3" w14:textId="77777777" w:rsidR="009268E8" w:rsidRPr="006B1362" w:rsidRDefault="00A83AAC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PK</w:t>
            </w:r>
          </w:p>
        </w:tc>
        <w:tc>
          <w:tcPr>
            <w:tcW w:w="680" w:type="dxa"/>
          </w:tcPr>
          <w:p w14:paraId="64037A6A" w14:textId="77777777" w:rsidR="009268E8" w:rsidRPr="006B1362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1845C2FFAD0E40F19253AE940F52DE3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747C1FCE" w14:textId="77777777" w:rsidR="009268E8" w:rsidRDefault="003045AC" w:rsidP="003D589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rFonts w:hint="eastAsia"/>
                    <w:sz w:val="12"/>
                    <w:szCs w:val="12"/>
                  </w:rPr>
                  <w:t>bigint</w:t>
                </w:r>
                <w:proofErr w:type="spellEnd"/>
              </w:p>
            </w:tc>
          </w:sdtContent>
        </w:sdt>
        <w:tc>
          <w:tcPr>
            <w:tcW w:w="851" w:type="dxa"/>
          </w:tcPr>
          <w:p w14:paraId="58DD0B55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3308B27E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FB453DA" w14:textId="77777777" w:rsidR="009268E8" w:rsidRPr="006B1362" w:rsidRDefault="009C3E84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7401C85B" w14:textId="77777777" w:rsidR="009268E8" w:rsidRDefault="009268E8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45AC" w:rsidRPr="00F76721" w14:paraId="3BBBF955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2D97F90" w14:textId="5FF46D76" w:rsidR="003045AC" w:rsidRPr="006B1362" w:rsidRDefault="003045AC" w:rsidP="003045A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CFF562E" w14:textId="77777777" w:rsidR="003045AC" w:rsidRPr="006B1362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tc>
          <w:tcPr>
            <w:tcW w:w="3110" w:type="dxa"/>
          </w:tcPr>
          <w:p w14:paraId="1A9A1CA0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  <w:proofErr w:type="spellEnd"/>
          </w:p>
        </w:tc>
        <w:tc>
          <w:tcPr>
            <w:tcW w:w="567" w:type="dxa"/>
          </w:tcPr>
          <w:p w14:paraId="2548DE8C" w14:textId="77777777" w:rsidR="003045AC" w:rsidRPr="006B1362" w:rsidRDefault="00BB746E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UK</w:t>
            </w:r>
          </w:p>
        </w:tc>
        <w:tc>
          <w:tcPr>
            <w:tcW w:w="680" w:type="dxa"/>
          </w:tcPr>
          <w:p w14:paraId="778E7214" w14:textId="77777777" w:rsidR="003045AC" w:rsidRPr="006B1362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</w:t>
            </w: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81146746"/>
            <w:placeholder>
              <w:docPart w:val="DB875887A0BA4248847427463409D819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2EBB6593" w14:textId="77777777" w:rsidR="003045AC" w:rsidRDefault="003045AC" w:rsidP="003045A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66347910" w14:textId="77777777" w:rsidR="003045AC" w:rsidRDefault="008D1981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061551A7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AEA2A4A" w14:textId="77777777" w:rsidR="003045AC" w:rsidRDefault="009C3E84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046542AF" w14:textId="77777777" w:rsidR="003045AC" w:rsidRDefault="003045AC" w:rsidP="003045A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45AC" w:rsidRPr="00F76721" w14:paraId="69A7D2BA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590FD7" w14:textId="1EF6CA38" w:rsidR="003045AC" w:rsidRPr="006B1362" w:rsidRDefault="003045AC" w:rsidP="003045A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4C17C67" w14:textId="77777777" w:rsidR="003045AC" w:rsidRPr="006B1362" w:rsidRDefault="009C3E8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社員氏名</w:t>
            </w:r>
          </w:p>
        </w:tc>
        <w:tc>
          <w:tcPr>
            <w:tcW w:w="3110" w:type="dxa"/>
          </w:tcPr>
          <w:p w14:paraId="7DCE5853" w14:textId="77777777" w:rsidR="003045AC" w:rsidRDefault="009C3E8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  <w:proofErr w:type="spellEnd"/>
          </w:p>
        </w:tc>
        <w:tc>
          <w:tcPr>
            <w:tcW w:w="567" w:type="dxa"/>
          </w:tcPr>
          <w:p w14:paraId="701F7158" w14:textId="77777777" w:rsidR="003045AC" w:rsidRPr="006B1362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014C2D4A" w14:textId="77777777" w:rsidR="003045AC" w:rsidRPr="006B1362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573198402"/>
            <w:placeholder>
              <w:docPart w:val="D819888C95C64715B3B0D8D163DD138F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62722E25" w14:textId="77777777" w:rsidR="003045AC" w:rsidRDefault="001826F4" w:rsidP="003045A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51613F79" w14:textId="77777777" w:rsidR="003045AC" w:rsidRDefault="001826F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1ACCD7D5" w14:textId="77777777" w:rsidR="003045AC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F80B5CF" w14:textId="77777777" w:rsidR="003045AC" w:rsidRDefault="001826F4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47CB9F37" w14:textId="77777777" w:rsidR="003045AC" w:rsidRDefault="003045AC" w:rsidP="003045A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6AC5C302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64C09ED" w14:textId="4BA204E9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E25B992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作成者コード</w:t>
            </w:r>
          </w:p>
        </w:tc>
        <w:tc>
          <w:tcPr>
            <w:tcW w:w="3110" w:type="dxa"/>
          </w:tcPr>
          <w:p w14:paraId="584CBBCD" w14:textId="77777777" w:rsidR="003D24F2" w:rsidRDefault="00C671C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c</w:t>
            </w:r>
            <w:r w:rsidR="00F37D2E">
              <w:rPr>
                <w:sz w:val="12"/>
                <w:szCs w:val="12"/>
              </w:rPr>
              <w:t>reate_user_cd</w:t>
            </w:r>
            <w:proofErr w:type="spellEnd"/>
          </w:p>
        </w:tc>
        <w:tc>
          <w:tcPr>
            <w:tcW w:w="567" w:type="dxa"/>
          </w:tcPr>
          <w:p w14:paraId="12CD964B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40B8785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03713728"/>
            <w:placeholder>
              <w:docPart w:val="82AC528F84DE42368F608D19856317AF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795AF612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319EFB03" w14:textId="77777777" w:rsidR="003D24F2" w:rsidRDefault="00801E91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3B108046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0315E3A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9CA8E6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E027FCD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FD7207C" w14:textId="0D534361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B05F928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作成者名</w:t>
            </w:r>
          </w:p>
        </w:tc>
        <w:tc>
          <w:tcPr>
            <w:tcW w:w="3110" w:type="dxa"/>
          </w:tcPr>
          <w:p w14:paraId="6F3451A3" w14:textId="77777777" w:rsidR="003D24F2" w:rsidRDefault="00F37D2E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reate_user_name</w:t>
            </w:r>
            <w:proofErr w:type="spellEnd"/>
          </w:p>
        </w:tc>
        <w:tc>
          <w:tcPr>
            <w:tcW w:w="567" w:type="dxa"/>
          </w:tcPr>
          <w:p w14:paraId="452CDFD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593034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2266490"/>
            <w:placeholder>
              <w:docPart w:val="AC0BC1C08CC3458C8788ABC1A1320892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53F2B1E2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209F102F" w14:textId="77777777" w:rsidR="003D24F2" w:rsidRDefault="00801E91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113C8FD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5B6666B2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027E9AB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33BFABD4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0EDB816" w14:textId="69F6EEB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4ABC01F4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作成日時</w:t>
            </w:r>
          </w:p>
        </w:tc>
        <w:tc>
          <w:tcPr>
            <w:tcW w:w="3110" w:type="dxa"/>
          </w:tcPr>
          <w:p w14:paraId="29A3BEF1" w14:textId="77777777" w:rsidR="003D24F2" w:rsidRDefault="00F37D2E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reate_</w:t>
            </w:r>
            <w:r w:rsidR="004F3586">
              <w:rPr>
                <w:sz w:val="12"/>
                <w:szCs w:val="12"/>
              </w:rPr>
              <w:t>date</w:t>
            </w:r>
            <w:r w:rsidR="008B4C72">
              <w:rPr>
                <w:sz w:val="12"/>
                <w:szCs w:val="12"/>
              </w:rPr>
              <w:t>time</w:t>
            </w:r>
            <w:proofErr w:type="spellEnd"/>
          </w:p>
        </w:tc>
        <w:tc>
          <w:tcPr>
            <w:tcW w:w="567" w:type="dxa"/>
          </w:tcPr>
          <w:p w14:paraId="09E0DA1A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21BD3EA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452370415"/>
            <w:placeholder>
              <w:docPart w:val="C0ED66F855C44E498D59CDC04BC4032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509D81E3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datetime</w:t>
                </w:r>
              </w:p>
            </w:tc>
          </w:sdtContent>
        </w:sdt>
        <w:tc>
          <w:tcPr>
            <w:tcW w:w="851" w:type="dxa"/>
          </w:tcPr>
          <w:p w14:paraId="458CBF0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438A2A8B" w14:textId="77777777" w:rsidR="003D24F2" w:rsidRDefault="00BC77CF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urrent date</w:t>
            </w:r>
          </w:p>
        </w:tc>
        <w:tc>
          <w:tcPr>
            <w:tcW w:w="851" w:type="dxa"/>
          </w:tcPr>
          <w:p w14:paraId="268EE1A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2737E4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5C3372FA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2FB589" w14:textId="10D8E72C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0543A96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更新者コード</w:t>
            </w:r>
          </w:p>
        </w:tc>
        <w:tc>
          <w:tcPr>
            <w:tcW w:w="3110" w:type="dxa"/>
          </w:tcPr>
          <w:p w14:paraId="4A5862F6" w14:textId="77777777" w:rsidR="003D24F2" w:rsidRDefault="0062483E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last_update_user_cd</w:t>
            </w:r>
            <w:proofErr w:type="spellEnd"/>
          </w:p>
        </w:tc>
        <w:tc>
          <w:tcPr>
            <w:tcW w:w="567" w:type="dxa"/>
          </w:tcPr>
          <w:p w14:paraId="3BD9425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8D40989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80061518"/>
            <w:placeholder>
              <w:docPart w:val="C381B31ACB7D40E7956FD9132CE0B3C8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197E8A23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2686317D" w14:textId="77777777" w:rsidR="003D24F2" w:rsidRDefault="00801E91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1135" w:type="dxa"/>
          </w:tcPr>
          <w:p w14:paraId="05255AE9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051D4F9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08367D7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3919FC59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CED2C9" w14:textId="068DC25A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65794D6C" w14:textId="77777777" w:rsidR="003D24F2" w:rsidRPr="006B1362" w:rsidRDefault="007C0317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更新者名</w:t>
            </w:r>
          </w:p>
        </w:tc>
        <w:tc>
          <w:tcPr>
            <w:tcW w:w="3110" w:type="dxa"/>
          </w:tcPr>
          <w:p w14:paraId="799C115B" w14:textId="77777777" w:rsidR="003D24F2" w:rsidRDefault="0062483E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</w:t>
            </w:r>
            <w:r w:rsidR="004F3586">
              <w:rPr>
                <w:sz w:val="12"/>
                <w:szCs w:val="12"/>
              </w:rPr>
              <w:t>_user_name</w:t>
            </w:r>
            <w:proofErr w:type="spellEnd"/>
          </w:p>
        </w:tc>
        <w:tc>
          <w:tcPr>
            <w:tcW w:w="567" w:type="dxa"/>
          </w:tcPr>
          <w:p w14:paraId="7352CA30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4A2396A3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838341227"/>
            <w:placeholder>
              <w:docPart w:val="DE45A9D8919543ABAE4E7BAFF527A0D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5256C727" w14:textId="77777777" w:rsidR="003D24F2" w:rsidRDefault="00C671C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varchar</w:t>
                </w:r>
              </w:p>
            </w:tc>
          </w:sdtContent>
        </w:sdt>
        <w:tc>
          <w:tcPr>
            <w:tcW w:w="851" w:type="dxa"/>
          </w:tcPr>
          <w:p w14:paraId="6622F822" w14:textId="77777777" w:rsidR="003D24F2" w:rsidRDefault="00801E91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0</w:t>
            </w:r>
          </w:p>
        </w:tc>
        <w:tc>
          <w:tcPr>
            <w:tcW w:w="1135" w:type="dxa"/>
          </w:tcPr>
          <w:p w14:paraId="66962FC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2AB4CA8D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4CB5F7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134F77C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4F2AB17" w14:textId="5FC5C81B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C9A5324" w14:textId="77777777" w:rsidR="003D24F2" w:rsidRPr="006B1362" w:rsidRDefault="007C0317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更新日時</w:t>
            </w:r>
          </w:p>
        </w:tc>
        <w:tc>
          <w:tcPr>
            <w:tcW w:w="3110" w:type="dxa"/>
          </w:tcPr>
          <w:p w14:paraId="2774785A" w14:textId="77777777" w:rsidR="003D24F2" w:rsidRDefault="004F3586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ast_update_date</w:t>
            </w:r>
            <w:r w:rsidR="008B4C72">
              <w:rPr>
                <w:sz w:val="12"/>
                <w:szCs w:val="12"/>
              </w:rPr>
              <w:t>time</w:t>
            </w:r>
            <w:proofErr w:type="spellEnd"/>
          </w:p>
        </w:tc>
        <w:tc>
          <w:tcPr>
            <w:tcW w:w="567" w:type="dxa"/>
          </w:tcPr>
          <w:p w14:paraId="3A39DA3B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5875D27D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132367359"/>
            <w:placeholder>
              <w:docPart w:val="84C31626AD704C34B5337028740F6DC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3B18E312" w14:textId="77777777" w:rsidR="003D24F2" w:rsidRDefault="00C671C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datetime</w:t>
                </w:r>
              </w:p>
            </w:tc>
          </w:sdtContent>
        </w:sdt>
        <w:tc>
          <w:tcPr>
            <w:tcW w:w="851" w:type="dxa"/>
          </w:tcPr>
          <w:p w14:paraId="44CC055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1F52E8C" w14:textId="77777777" w:rsidR="003D24F2" w:rsidRDefault="00BC77CF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urrent date</w:t>
            </w:r>
          </w:p>
        </w:tc>
        <w:tc>
          <w:tcPr>
            <w:tcW w:w="851" w:type="dxa"/>
          </w:tcPr>
          <w:p w14:paraId="16079232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3B8039C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59EE1EB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8071D60" w14:textId="64CB01D9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3FEB0BC" w14:textId="77777777" w:rsidR="003D24F2" w:rsidRPr="006B1362" w:rsidRDefault="002748E0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更新バージョン</w:t>
            </w:r>
          </w:p>
        </w:tc>
        <w:tc>
          <w:tcPr>
            <w:tcW w:w="3110" w:type="dxa"/>
          </w:tcPr>
          <w:p w14:paraId="4CCEF35D" w14:textId="77777777" w:rsidR="003D24F2" w:rsidRDefault="008B4C7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ast_update_version</w:t>
            </w:r>
            <w:proofErr w:type="spellEnd"/>
          </w:p>
        </w:tc>
        <w:tc>
          <w:tcPr>
            <w:tcW w:w="567" w:type="dxa"/>
          </w:tcPr>
          <w:p w14:paraId="3A5B132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52FB576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606720652"/>
            <w:placeholder>
              <w:docPart w:val="BAEC3625413E428CA93EF31471F8D0B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0F54CAC9" w14:textId="77777777" w:rsidR="003D24F2" w:rsidRDefault="00D63E93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int</w:t>
                </w:r>
              </w:p>
            </w:tc>
          </w:sdtContent>
        </w:sdt>
        <w:tc>
          <w:tcPr>
            <w:tcW w:w="851" w:type="dxa"/>
          </w:tcPr>
          <w:p w14:paraId="42F4359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DB9DBDF" w14:textId="77777777" w:rsidR="003D24F2" w:rsidRDefault="00D63E93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851" w:type="dxa"/>
          </w:tcPr>
          <w:p w14:paraId="4E34BBF3" w14:textId="77777777" w:rsidR="003D24F2" w:rsidRDefault="008B4C7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581B2D1F" w14:textId="77777777" w:rsidR="003D24F2" w:rsidRDefault="00F350E8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楽観的排他制御用</w:t>
            </w:r>
          </w:p>
        </w:tc>
      </w:tr>
      <w:tr w:rsidR="003D24F2" w:rsidRPr="00F76721" w14:paraId="6F6DB9AB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4DBE2D" w14:textId="7D795052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0859AF7" w14:textId="77777777" w:rsidR="003D24F2" w:rsidRPr="006B1362" w:rsidRDefault="00F350E8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3110" w:type="dxa"/>
          </w:tcPr>
          <w:p w14:paraId="3096CEAC" w14:textId="77777777" w:rsidR="003D24F2" w:rsidRDefault="008B4C7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elete_flg</w:t>
            </w:r>
            <w:proofErr w:type="spellEnd"/>
          </w:p>
        </w:tc>
        <w:tc>
          <w:tcPr>
            <w:tcW w:w="567" w:type="dxa"/>
          </w:tcPr>
          <w:p w14:paraId="24836744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01D59D1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195532982"/>
            <w:placeholder>
              <w:docPart w:val="7A5A638C89DC43438DC70508F539715C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610B9704" w14:textId="77777777" w:rsidR="003D24F2" w:rsidRDefault="00D63E93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int</w:t>
                </w:r>
              </w:p>
            </w:tc>
          </w:sdtContent>
        </w:sdt>
        <w:tc>
          <w:tcPr>
            <w:tcW w:w="851" w:type="dxa"/>
          </w:tcPr>
          <w:p w14:paraId="14AD6A78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5BDA344A" w14:textId="77777777" w:rsidR="003D24F2" w:rsidRDefault="00D63E93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851" w:type="dxa"/>
          </w:tcPr>
          <w:p w14:paraId="5D14EBA6" w14:textId="77777777" w:rsidR="003D24F2" w:rsidRDefault="008B4C7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OT NULL</w:t>
            </w:r>
          </w:p>
        </w:tc>
        <w:tc>
          <w:tcPr>
            <w:tcW w:w="2269" w:type="dxa"/>
          </w:tcPr>
          <w:p w14:paraId="06A1274F" w14:textId="77777777" w:rsidR="003D24F2" w:rsidRDefault="00D63E93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1:削除</w:t>
            </w:r>
          </w:p>
        </w:tc>
      </w:tr>
      <w:tr w:rsidR="003D24F2" w:rsidRPr="00F76721" w14:paraId="5179F1FF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78C942" w14:textId="75521C01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37CDD7C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6EDC7962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B29A15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27200A8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625775462"/>
            <w:placeholder>
              <w:docPart w:val="148F462F66684C8FAE41C33C243C830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1340E185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3B186430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31C85A1C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E35A163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1A7D3C2B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E539E24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459C34" w14:textId="02133D77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F86453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3D193B8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C0D4B8A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517A806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400981133"/>
            <w:placeholder>
              <w:docPart w:val="B9B69E1E6217415E99BD48BF36A4338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2795E58B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3C93C69C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0C372298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A36E57B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670E655D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217A7CDD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E6A07F" w14:textId="54FAE548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22A804AD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2C820D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2A0903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14C9DCC9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67615750"/>
            <w:placeholder>
              <w:docPart w:val="1D0AB2B2FE02496D9D46350E1F0D0D0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1F27CB16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54A6CA15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1DA35F39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1F88CE26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E59435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47D8050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314EC98" w14:textId="45A7F9B0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4C579E9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6E2885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B94F08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BDD62F4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785696018"/>
            <w:placeholder>
              <w:docPart w:val="71CE7A07E76043D7826A71A3FD189A5E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772A3601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2966BEDF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5B54A4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6EE5FE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31E1F4EA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ABC3C55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DB04598" w14:textId="42D4B9C7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E6AAB78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2D40C681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90C074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4D7FDC0D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648252946"/>
            <w:placeholder>
              <w:docPart w:val="FEE7B7C7FCB24014AAD446A05D8C865A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3D29AD79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02F0D121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B938E1E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16BFF869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5DA980BA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681E7DE6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635DC6" w14:textId="5E160B9B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2911470E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16DF9A9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B393BD0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7DB8688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66700470"/>
            <w:placeholder>
              <w:docPart w:val="210575BE2C554BB5ABC8DAD5E821E993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26903986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05FBA206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183799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4BDBDB7C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4C801124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47E0FDFF" w14:textId="77777777" w:rsidTr="003045AC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4D0C900" w14:textId="2DD55BFE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08BC0D26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31511FEE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042BEFC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6BA594FF" w14:textId="77777777" w:rsidR="003D24F2" w:rsidRPr="006B136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330982346"/>
            <w:placeholder>
              <w:docPart w:val="043C82647DCD49F6BBB00D1CE17E6A8B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4A51F778" w14:textId="77777777" w:rsidR="003D24F2" w:rsidRDefault="003D24F2" w:rsidP="003D24F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458F81BF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2D715D58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116D474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13E15E07" w14:textId="77777777" w:rsidR="003D24F2" w:rsidRDefault="003D24F2" w:rsidP="003D24F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24F2" w:rsidRPr="00F76721" w14:paraId="08238658" w14:textId="77777777" w:rsidTr="0030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D7CF61B" w14:textId="70C0620D" w:rsidR="003D24F2" w:rsidRPr="009429F1" w:rsidRDefault="003D24F2" w:rsidP="003D24F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3111" w:type="dxa"/>
          </w:tcPr>
          <w:p w14:paraId="5DFA34CF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0" w:type="dxa"/>
          </w:tcPr>
          <w:p w14:paraId="62C8E29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4FA951DC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80" w:type="dxa"/>
          </w:tcPr>
          <w:p w14:paraId="2DB635B2" w14:textId="77777777" w:rsidR="003D24F2" w:rsidRPr="006B136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083070105"/>
            <w:placeholder>
              <w:docPart w:val="DCF5183233F44004B400A487BEC6B595"/>
            </w:placeholder>
            <w:comboBox>
              <w:listItem w:displayText="-" w:value="-"/>
              <w:listItem w:displayText="char" w:value="char"/>
              <w:listItem w:displayText="varchar" w:value="varchar"/>
              <w:listItem w:displayText="text" w:value="text"/>
              <w:listItem w:displayText="tinyint" w:value="tinyint"/>
              <w:listItem w:displayText="smallint" w:value="smallint"/>
              <w:listItem w:displayText="mediumint" w:value="mediumint"/>
              <w:listItem w:displayText="int" w:value="int"/>
              <w:listItem w:displayText="bigint" w:value="bigint"/>
              <w:listItem w:displayText="float" w:value="float"/>
              <w:listItem w:displayText="double" w:value="double"/>
              <w:listItem w:displayText="numeric" w:value="numeric"/>
              <w:listItem w:displayText="decimal" w:value="decimal"/>
              <w:listItem w:displayText="date" w:value="date"/>
              <w:listItem w:displayText="time" w:value="time"/>
              <w:listItem w:displayText="datetime" w:value="datetime"/>
              <w:listItem w:displayText="timestamp" w:value="timestamp"/>
              <w:listItem w:displayText="year" w:value="year"/>
              <w:listItem w:displayText="binary" w:value="binary"/>
              <w:listItem w:displayText="varbinary" w:value="varbinary"/>
              <w:listItem w:displayText="blob" w:value="blob"/>
              <w:listItem w:displayText="bit" w:value="bit"/>
              <w:listItem w:displayText="enum" w:value="enum"/>
              <w:listItem w:displayText="set" w:value="set"/>
            </w:comboBox>
          </w:sdtPr>
          <w:sdtContent>
            <w:tc>
              <w:tcPr>
                <w:tcW w:w="1589" w:type="dxa"/>
              </w:tcPr>
              <w:p w14:paraId="4236C029" w14:textId="77777777" w:rsidR="003D24F2" w:rsidRDefault="003D24F2" w:rsidP="003D24F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851" w:type="dxa"/>
          </w:tcPr>
          <w:p w14:paraId="4976BE35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5" w:type="dxa"/>
          </w:tcPr>
          <w:p w14:paraId="6B6BE4DF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2538354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9" w:type="dxa"/>
          </w:tcPr>
          <w:p w14:paraId="785FA400" w14:textId="77777777" w:rsidR="003D24F2" w:rsidRDefault="003D24F2" w:rsidP="003D24F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5E598A3" w14:textId="77777777" w:rsidR="00DB4158" w:rsidRDefault="00DB4158" w:rsidP="009C118A">
      <w:pPr>
        <w:pStyle w:val="aa"/>
      </w:pPr>
    </w:p>
    <w:p w14:paraId="641D87AB" w14:textId="77777777" w:rsidR="00051246" w:rsidRDefault="00051246" w:rsidP="00051246">
      <w:pPr>
        <w:pStyle w:val="1"/>
      </w:pPr>
      <w:bookmarkStart w:id="2" w:name="_Toc71250372"/>
      <w:r>
        <w:rPr>
          <w:rFonts w:hint="eastAsia"/>
        </w:rPr>
        <w:lastRenderedPageBreak/>
        <w:t>テーブル</w:t>
      </w:r>
      <w:r w:rsidR="00931E20">
        <w:rPr>
          <w:rFonts w:hint="eastAsia"/>
        </w:rPr>
        <w:t>インデックス</w:t>
      </w:r>
      <w:r>
        <w:rPr>
          <w:rFonts w:hint="eastAsia"/>
        </w:rPr>
        <w:t>定義</w:t>
      </w:r>
      <w:bookmarkEnd w:id="2"/>
    </w:p>
    <w:p w14:paraId="5BEA9EE2" w14:textId="77777777" w:rsidR="00051246" w:rsidRDefault="00051246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268"/>
        <w:gridCol w:w="3402"/>
        <w:gridCol w:w="8505"/>
      </w:tblGrid>
      <w:tr w:rsidR="006D4342" w:rsidRPr="00F76721" w14:paraId="5E882273" w14:textId="77777777" w:rsidTr="0036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DE364B" w14:textId="77777777" w:rsidR="006D4342" w:rsidRDefault="006D4342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31D5AE31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Index種類</w:t>
            </w:r>
          </w:p>
        </w:tc>
        <w:tc>
          <w:tcPr>
            <w:tcW w:w="3402" w:type="dxa"/>
          </w:tcPr>
          <w:p w14:paraId="6D886A8F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Index名</w:t>
            </w:r>
          </w:p>
        </w:tc>
        <w:tc>
          <w:tcPr>
            <w:tcW w:w="8505" w:type="dxa"/>
          </w:tcPr>
          <w:p w14:paraId="256CEB35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構成要素</w:t>
            </w:r>
          </w:p>
        </w:tc>
      </w:tr>
      <w:tr w:rsidR="006D4342" w:rsidRPr="00F76721" w14:paraId="3BE5E4C4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9E7995" w14:textId="5136DCC8" w:rsidR="006D4342" w:rsidRDefault="004C16B9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5AB20E0" w14:textId="77777777" w:rsidR="006D4342" w:rsidRPr="004C16B9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16B9">
              <w:rPr>
                <w:rFonts w:hint="eastAsia"/>
                <w:sz w:val="12"/>
                <w:szCs w:val="12"/>
              </w:rPr>
              <w:t>primary key</w:t>
            </w:r>
          </w:p>
        </w:tc>
        <w:tc>
          <w:tcPr>
            <w:tcW w:w="3402" w:type="dxa"/>
          </w:tcPr>
          <w:p w14:paraId="1118D964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15884A8" w14:textId="77777777" w:rsidR="006D4342" w:rsidRPr="006B1362" w:rsidRDefault="00A7169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employ</w:t>
            </w:r>
            <w:r w:rsidR="00286364">
              <w:rPr>
                <w:sz w:val="12"/>
                <w:szCs w:val="12"/>
              </w:rPr>
              <w:t>ee_</w:t>
            </w:r>
            <w:r w:rsidR="009103FD">
              <w:rPr>
                <w:sz w:val="12"/>
                <w:szCs w:val="12"/>
              </w:rPr>
              <w:t>id</w:t>
            </w:r>
            <w:proofErr w:type="spellEnd"/>
          </w:p>
        </w:tc>
      </w:tr>
      <w:tr w:rsidR="004C16B9" w:rsidRPr="00F76721" w14:paraId="511E38F8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8614D5" w14:textId="3C648ACD" w:rsidR="004C16B9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BDA2EAF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16B9">
              <w:rPr>
                <w:rFonts w:hint="eastAsia"/>
                <w:sz w:val="12"/>
                <w:szCs w:val="12"/>
              </w:rPr>
              <w:t>Unique key</w:t>
            </w:r>
          </w:p>
        </w:tc>
        <w:tc>
          <w:tcPr>
            <w:tcW w:w="3402" w:type="dxa"/>
          </w:tcPr>
          <w:p w14:paraId="1C3DBA6E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725D30C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employ</w:t>
            </w:r>
            <w:r>
              <w:rPr>
                <w:sz w:val="12"/>
                <w:szCs w:val="12"/>
              </w:rPr>
              <w:t>ee_cd</w:t>
            </w:r>
            <w:proofErr w:type="spellEnd"/>
          </w:p>
        </w:tc>
      </w:tr>
      <w:tr w:rsidR="004C16B9" w:rsidRPr="00F76721" w14:paraId="46EA507B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7C521F" w14:textId="0D1A8AD9" w:rsidR="004C16B9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F672270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2A0FEDA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155DB4B5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587B5DF7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1E5886" w14:textId="0B123D68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536DE59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54FCFC15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085FA64C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52D5DE42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D0BAF4" w14:textId="5220E490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5A0DD89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75FA1C5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4ACDC39B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697C052A" w14:textId="77777777" w:rsidTr="003676B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BC78B8" w14:textId="73771F2E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6701684" w14:textId="77777777" w:rsidR="004C16B9" w:rsidRPr="004C16B9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51CA08A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6647BF1F" w14:textId="77777777" w:rsidR="004C16B9" w:rsidRPr="006B1362" w:rsidRDefault="004C16B9" w:rsidP="004C16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16B9" w:rsidRPr="00F76721" w14:paraId="21B5AF4B" w14:textId="77777777" w:rsidTr="0036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DF1497" w14:textId="215E45BD" w:rsidR="004C16B9" w:rsidRPr="0013390D" w:rsidRDefault="004C16B9" w:rsidP="004C16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90D">
              <w:rPr>
                <w:sz w:val="12"/>
                <w:szCs w:val="12"/>
              </w:rPr>
              <w:fldChar w:fldCharType="begin"/>
            </w:r>
            <w:r w:rsidRPr="0013390D">
              <w:rPr>
                <w:b w:val="0"/>
                <w:bCs w:val="0"/>
                <w:sz w:val="12"/>
                <w:szCs w:val="12"/>
              </w:rPr>
              <w:instrText xml:space="preserve"> SEQ indexInfoNo \* MERGEFORMAT \* MERGEFORMAT </w:instrText>
            </w:r>
            <w:r w:rsidRPr="0013390D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3390D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A25DA1E" w14:textId="77777777" w:rsidR="004C16B9" w:rsidRPr="004C16B9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92D9501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5" w:type="dxa"/>
          </w:tcPr>
          <w:p w14:paraId="74BA149D" w14:textId="77777777" w:rsidR="004C16B9" w:rsidRPr="006B1362" w:rsidRDefault="004C16B9" w:rsidP="004C16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2128538" w14:textId="77777777" w:rsidR="006D4342" w:rsidRDefault="006D4342" w:rsidP="009C118A">
      <w:pPr>
        <w:pStyle w:val="aa"/>
      </w:pPr>
    </w:p>
    <w:p w14:paraId="2B8D9F4B" w14:textId="77777777" w:rsidR="00931E20" w:rsidRDefault="00931E20" w:rsidP="00931E20">
      <w:pPr>
        <w:pStyle w:val="1"/>
      </w:pPr>
      <w:bookmarkStart w:id="3" w:name="_Toc71250373"/>
      <w:r>
        <w:rPr>
          <w:rFonts w:hint="eastAsia"/>
        </w:rPr>
        <w:lastRenderedPageBreak/>
        <w:t>テーブル関連定義</w:t>
      </w:r>
      <w:bookmarkEnd w:id="3"/>
    </w:p>
    <w:p w14:paraId="7324D3F0" w14:textId="77777777" w:rsidR="00002381" w:rsidRPr="00002381" w:rsidRDefault="00002381" w:rsidP="00002381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3402"/>
        <w:gridCol w:w="3119"/>
        <w:gridCol w:w="3119"/>
        <w:gridCol w:w="4536"/>
      </w:tblGrid>
      <w:tr w:rsidR="00D46C71" w:rsidRPr="00F76721" w14:paraId="4466A7BB" w14:textId="77777777" w:rsidTr="00D46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E39A44" w14:textId="77777777" w:rsidR="006D4342" w:rsidRDefault="006D4342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402" w:type="dxa"/>
          </w:tcPr>
          <w:p w14:paraId="44A21B1D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参照先テーブル名</w:t>
            </w:r>
          </w:p>
        </w:tc>
        <w:tc>
          <w:tcPr>
            <w:tcW w:w="3119" w:type="dxa"/>
          </w:tcPr>
          <w:p w14:paraId="19F6FD68" w14:textId="77777777" w:rsidR="006D4342" w:rsidRPr="00F76721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参照先項目名</w:t>
            </w:r>
          </w:p>
        </w:tc>
        <w:tc>
          <w:tcPr>
            <w:tcW w:w="3119" w:type="dxa"/>
          </w:tcPr>
          <w:p w14:paraId="33643867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参照元(自テーブルの項目)</w:t>
            </w:r>
          </w:p>
        </w:tc>
        <w:tc>
          <w:tcPr>
            <w:tcW w:w="4536" w:type="dxa"/>
          </w:tcPr>
          <w:p w14:paraId="26D4950C" w14:textId="77777777" w:rsidR="006D4342" w:rsidRDefault="006D4342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D46C71" w:rsidRPr="00F76721" w14:paraId="0F29AB5B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3D7784" w14:textId="59C0A9A2" w:rsidR="006D4342" w:rsidRPr="005B40FD" w:rsidRDefault="00D46C71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E1EE0D7" w14:textId="77777777" w:rsidR="006D4342" w:rsidRPr="006D434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342">
              <w:rPr>
                <w:rFonts w:hint="eastAsia"/>
                <w:sz w:val="12"/>
                <w:szCs w:val="12"/>
              </w:rPr>
              <w:t>XXXXXXXX_mst</w:t>
            </w:r>
            <w:proofErr w:type="spellEnd"/>
          </w:p>
        </w:tc>
        <w:tc>
          <w:tcPr>
            <w:tcW w:w="3119" w:type="dxa"/>
          </w:tcPr>
          <w:p w14:paraId="21A46270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A611D5B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AB00E84" w14:textId="77777777" w:rsidR="006D4342" w:rsidRPr="006B1362" w:rsidRDefault="006D4342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7D3D516D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9F8DE3" w14:textId="4625CC35" w:rsidR="00D46C71" w:rsidRPr="005B40FD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013106A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66968E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4EA612C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E9ECD7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2B49601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69C4D3" w14:textId="35294AFD" w:rsidR="00D46C71" w:rsidRPr="005B40FD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8B0A0CD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B15C3A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CFE7ADC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29BC2A6E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0A5B6790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EB683F" w14:textId="742F2D34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660B2874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51BD5BD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27E38735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5EC6C40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D4E2368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A0AE11" w14:textId="27CCE0D9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0242A935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262007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4B7ACA6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5670C42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0AEC1A2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B1280A" w14:textId="57FCBC37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C5A10FB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64A1EB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2489086E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8153569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6664DAD5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471813" w14:textId="05A8E7E0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17381E5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74B04BB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4017245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6898FF8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716DBAA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2C10FE" w14:textId="5717060A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2394C488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D444A3C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5FE0957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45D2125A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6667B96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F5E1D9" w14:textId="6A0A4A44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1DE61A8D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F954919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D220E9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5E9572EB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266B14B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9FF7A4" w14:textId="727836B6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7EC39BA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C6F64AB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875D4A0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B6AFC88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62BAC024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AC5373" w14:textId="5CC3B685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660A4E5F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346D8C6C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9B0D303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F9C1ABE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28B9881A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6A0C1B" w14:textId="70884024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C5F3848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7BFEFF24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08EF1E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06E20A80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467A9A65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A703E1" w14:textId="5BB1477D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24CBA4C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493D8E3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6F47028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3A7F736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4ED68BBB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81F113" w14:textId="006E503A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5C0A64AE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15C54DF1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D4BCB2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FBD5E46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000B31CC" w14:textId="77777777" w:rsidTr="00D4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B58C8" w14:textId="1360F395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0949ADF4" w14:textId="77777777" w:rsidR="00D46C71" w:rsidRPr="006D434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6AA30D1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C39B540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1CEB0AD4" w14:textId="77777777" w:rsidR="00D46C71" w:rsidRPr="006B1362" w:rsidRDefault="00D46C71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46C71" w:rsidRPr="00F76721" w14:paraId="3C5B737E" w14:textId="77777777" w:rsidTr="00D46C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821D3A" w14:textId="43B93789" w:rsidR="00D46C71" w:rsidRPr="00F352A7" w:rsidRDefault="00D46C71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DA329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3402" w:type="dxa"/>
          </w:tcPr>
          <w:p w14:paraId="42A803CD" w14:textId="77777777" w:rsidR="00D46C71" w:rsidRPr="006D434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42A6ACC2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119" w:type="dxa"/>
          </w:tcPr>
          <w:p w14:paraId="0F3E6DCA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6" w:type="dxa"/>
          </w:tcPr>
          <w:p w14:paraId="690693A8" w14:textId="77777777" w:rsidR="00D46C71" w:rsidRPr="006B1362" w:rsidRDefault="00D46C71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B6A6BFD" w14:textId="77777777" w:rsidR="006935D0" w:rsidRDefault="006935D0" w:rsidP="00002381">
      <w:pPr>
        <w:pStyle w:val="aa"/>
      </w:pPr>
    </w:p>
    <w:p w14:paraId="5CBD79C3" w14:textId="77777777" w:rsidR="004C16B9" w:rsidRDefault="004C16B9" w:rsidP="004C16B9">
      <w:pPr>
        <w:pStyle w:val="1"/>
      </w:pPr>
      <w:bookmarkStart w:id="4" w:name="_Toc71250374"/>
      <w:r>
        <w:rPr>
          <w:rFonts w:hint="eastAsia"/>
        </w:rPr>
        <w:lastRenderedPageBreak/>
        <w:t>テーブル</w:t>
      </w:r>
      <w:r w:rsidR="00076B43">
        <w:rPr>
          <w:rFonts w:hint="eastAsia"/>
        </w:rPr>
        <w:t>作成クエリ</w:t>
      </w:r>
      <w:bookmarkEnd w:id="4"/>
    </w:p>
    <w:p w14:paraId="6BF51829" w14:textId="77777777" w:rsidR="004C16B9" w:rsidRDefault="004C16B9" w:rsidP="00076B43">
      <w:pPr>
        <w:pStyle w:val="aa"/>
      </w:pPr>
    </w:p>
    <w:p w14:paraId="34ACD36F" w14:textId="77777777" w:rsidR="00076B43" w:rsidRPr="00070280" w:rsidRDefault="00076B43" w:rsidP="00076B43">
      <w:pPr>
        <w:pStyle w:val="aa"/>
      </w:pPr>
      <w:r>
        <w:rPr>
          <w:rFonts w:hint="eastAsia"/>
        </w:rPr>
        <w:t>c</w:t>
      </w:r>
      <w:r>
        <w:t>reate</w:t>
      </w:r>
      <w:r w:rsidR="003676B8">
        <w:t xml:space="preserve"> table ********</w:t>
      </w:r>
    </w:p>
    <w:sectPr w:rsidR="00076B43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D5AF" w14:textId="77777777" w:rsidR="00512E5E" w:rsidRDefault="00512E5E" w:rsidP="00F95D5B">
      <w:r>
        <w:separator/>
      </w:r>
    </w:p>
  </w:endnote>
  <w:endnote w:type="continuationSeparator" w:id="0">
    <w:p w14:paraId="63582825" w14:textId="77777777" w:rsidR="00512E5E" w:rsidRDefault="00512E5E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FDCE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26C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6C1D" w14:textId="77777777" w:rsidR="00512E5E" w:rsidRDefault="00512E5E" w:rsidP="00F95D5B">
      <w:r>
        <w:separator/>
      </w:r>
    </w:p>
  </w:footnote>
  <w:footnote w:type="continuationSeparator" w:id="0">
    <w:p w14:paraId="601A6CB4" w14:textId="77777777" w:rsidR="00512E5E" w:rsidRDefault="00512E5E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568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EBCC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927954">
      <w:rPr>
        <w:rFonts w:hint="eastAsia"/>
      </w:rPr>
      <w:t>テーブル定義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3"/>
    <w:rsid w:val="00002381"/>
    <w:rsid w:val="000069F1"/>
    <w:rsid w:val="000144DD"/>
    <w:rsid w:val="000150D9"/>
    <w:rsid w:val="000160E0"/>
    <w:rsid w:val="00037D33"/>
    <w:rsid w:val="00037E87"/>
    <w:rsid w:val="000444CE"/>
    <w:rsid w:val="00051246"/>
    <w:rsid w:val="00060653"/>
    <w:rsid w:val="00070280"/>
    <w:rsid w:val="00073550"/>
    <w:rsid w:val="00076B43"/>
    <w:rsid w:val="000A024F"/>
    <w:rsid w:val="000B4573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502E8"/>
    <w:rsid w:val="001708B3"/>
    <w:rsid w:val="00172D20"/>
    <w:rsid w:val="00177B95"/>
    <w:rsid w:val="00180556"/>
    <w:rsid w:val="001826F4"/>
    <w:rsid w:val="00195BD8"/>
    <w:rsid w:val="001A30CB"/>
    <w:rsid w:val="001B1570"/>
    <w:rsid w:val="001B37B0"/>
    <w:rsid w:val="001B79DB"/>
    <w:rsid w:val="001C7EF8"/>
    <w:rsid w:val="001D15B3"/>
    <w:rsid w:val="001D6464"/>
    <w:rsid w:val="001E0582"/>
    <w:rsid w:val="00213859"/>
    <w:rsid w:val="00234DAC"/>
    <w:rsid w:val="00244519"/>
    <w:rsid w:val="00252F78"/>
    <w:rsid w:val="002748E0"/>
    <w:rsid w:val="0027652B"/>
    <w:rsid w:val="0027742D"/>
    <w:rsid w:val="0028452B"/>
    <w:rsid w:val="00286364"/>
    <w:rsid w:val="0029474B"/>
    <w:rsid w:val="002948E5"/>
    <w:rsid w:val="002A19E4"/>
    <w:rsid w:val="002A6715"/>
    <w:rsid w:val="002B010A"/>
    <w:rsid w:val="002C2CFE"/>
    <w:rsid w:val="003045AC"/>
    <w:rsid w:val="00305809"/>
    <w:rsid w:val="00322CBC"/>
    <w:rsid w:val="00332C30"/>
    <w:rsid w:val="0034076C"/>
    <w:rsid w:val="00350ECC"/>
    <w:rsid w:val="00364CC8"/>
    <w:rsid w:val="003676B8"/>
    <w:rsid w:val="00370997"/>
    <w:rsid w:val="0037254B"/>
    <w:rsid w:val="00375773"/>
    <w:rsid w:val="003913D7"/>
    <w:rsid w:val="00392514"/>
    <w:rsid w:val="00394F95"/>
    <w:rsid w:val="003951C3"/>
    <w:rsid w:val="00397190"/>
    <w:rsid w:val="003A02B2"/>
    <w:rsid w:val="003A0C4C"/>
    <w:rsid w:val="003B5A0B"/>
    <w:rsid w:val="003B5C05"/>
    <w:rsid w:val="003C1464"/>
    <w:rsid w:val="003C30E1"/>
    <w:rsid w:val="003C6650"/>
    <w:rsid w:val="003D24F2"/>
    <w:rsid w:val="003D2A29"/>
    <w:rsid w:val="003D5615"/>
    <w:rsid w:val="003E6EC7"/>
    <w:rsid w:val="003F25F6"/>
    <w:rsid w:val="00424E44"/>
    <w:rsid w:val="00431F89"/>
    <w:rsid w:val="00441DD6"/>
    <w:rsid w:val="00447E88"/>
    <w:rsid w:val="00455E58"/>
    <w:rsid w:val="00463264"/>
    <w:rsid w:val="004823D4"/>
    <w:rsid w:val="004918E3"/>
    <w:rsid w:val="0049195F"/>
    <w:rsid w:val="00491C25"/>
    <w:rsid w:val="004A0FF5"/>
    <w:rsid w:val="004A64E7"/>
    <w:rsid w:val="004B1E64"/>
    <w:rsid w:val="004C16B9"/>
    <w:rsid w:val="004E1685"/>
    <w:rsid w:val="004E5EB6"/>
    <w:rsid w:val="004F3586"/>
    <w:rsid w:val="00500209"/>
    <w:rsid w:val="00500FC3"/>
    <w:rsid w:val="005013F2"/>
    <w:rsid w:val="0050509C"/>
    <w:rsid w:val="00505370"/>
    <w:rsid w:val="00506ACA"/>
    <w:rsid w:val="0051260B"/>
    <w:rsid w:val="00512E5E"/>
    <w:rsid w:val="00517A8B"/>
    <w:rsid w:val="00550CC3"/>
    <w:rsid w:val="0056380C"/>
    <w:rsid w:val="005716CB"/>
    <w:rsid w:val="00577A45"/>
    <w:rsid w:val="00587871"/>
    <w:rsid w:val="005A7C38"/>
    <w:rsid w:val="005B1876"/>
    <w:rsid w:val="005B1EA8"/>
    <w:rsid w:val="005B40FD"/>
    <w:rsid w:val="005B6A76"/>
    <w:rsid w:val="005C631E"/>
    <w:rsid w:val="005C7A7B"/>
    <w:rsid w:val="005D3833"/>
    <w:rsid w:val="005D636B"/>
    <w:rsid w:val="005D66E1"/>
    <w:rsid w:val="005F0543"/>
    <w:rsid w:val="00604B20"/>
    <w:rsid w:val="00620111"/>
    <w:rsid w:val="0062483E"/>
    <w:rsid w:val="00640B0C"/>
    <w:rsid w:val="00642164"/>
    <w:rsid w:val="00651FA1"/>
    <w:rsid w:val="00655F1C"/>
    <w:rsid w:val="00663911"/>
    <w:rsid w:val="00673B4F"/>
    <w:rsid w:val="00673C4D"/>
    <w:rsid w:val="00684BF6"/>
    <w:rsid w:val="006935D0"/>
    <w:rsid w:val="0069509D"/>
    <w:rsid w:val="006A3F6E"/>
    <w:rsid w:val="006B1362"/>
    <w:rsid w:val="006C3877"/>
    <w:rsid w:val="006D1265"/>
    <w:rsid w:val="006D3D41"/>
    <w:rsid w:val="006D4342"/>
    <w:rsid w:val="006D6CD5"/>
    <w:rsid w:val="006F02F4"/>
    <w:rsid w:val="006F1952"/>
    <w:rsid w:val="007023F8"/>
    <w:rsid w:val="00712EEE"/>
    <w:rsid w:val="00715CE5"/>
    <w:rsid w:val="00731025"/>
    <w:rsid w:val="007316B6"/>
    <w:rsid w:val="007319FF"/>
    <w:rsid w:val="0073389E"/>
    <w:rsid w:val="007346C4"/>
    <w:rsid w:val="00737556"/>
    <w:rsid w:val="007446E5"/>
    <w:rsid w:val="0076142D"/>
    <w:rsid w:val="00791F13"/>
    <w:rsid w:val="00792898"/>
    <w:rsid w:val="00797F56"/>
    <w:rsid w:val="007A4F1E"/>
    <w:rsid w:val="007B1EC6"/>
    <w:rsid w:val="007B42BF"/>
    <w:rsid w:val="007C01E0"/>
    <w:rsid w:val="007C0317"/>
    <w:rsid w:val="007C0D63"/>
    <w:rsid w:val="007C2CC7"/>
    <w:rsid w:val="007C43A7"/>
    <w:rsid w:val="007C77A8"/>
    <w:rsid w:val="007D3866"/>
    <w:rsid w:val="00801E91"/>
    <w:rsid w:val="00812EF4"/>
    <w:rsid w:val="00813195"/>
    <w:rsid w:val="00815ECB"/>
    <w:rsid w:val="00817092"/>
    <w:rsid w:val="00822F18"/>
    <w:rsid w:val="008310E4"/>
    <w:rsid w:val="008342DE"/>
    <w:rsid w:val="00842802"/>
    <w:rsid w:val="00844E33"/>
    <w:rsid w:val="00853EA0"/>
    <w:rsid w:val="0085629D"/>
    <w:rsid w:val="00860EA1"/>
    <w:rsid w:val="00862904"/>
    <w:rsid w:val="00867B32"/>
    <w:rsid w:val="008A4F68"/>
    <w:rsid w:val="008A63B9"/>
    <w:rsid w:val="008B4C72"/>
    <w:rsid w:val="008C1409"/>
    <w:rsid w:val="008C2BED"/>
    <w:rsid w:val="008C360F"/>
    <w:rsid w:val="008D0918"/>
    <w:rsid w:val="008D1981"/>
    <w:rsid w:val="008D27AB"/>
    <w:rsid w:val="008E17AC"/>
    <w:rsid w:val="008E2D8F"/>
    <w:rsid w:val="00905DF0"/>
    <w:rsid w:val="009103FD"/>
    <w:rsid w:val="00915FF0"/>
    <w:rsid w:val="0092341A"/>
    <w:rsid w:val="009268E8"/>
    <w:rsid w:val="009276F1"/>
    <w:rsid w:val="00927954"/>
    <w:rsid w:val="00931E20"/>
    <w:rsid w:val="00933627"/>
    <w:rsid w:val="00940A3E"/>
    <w:rsid w:val="00941A07"/>
    <w:rsid w:val="00971223"/>
    <w:rsid w:val="009739BC"/>
    <w:rsid w:val="00976698"/>
    <w:rsid w:val="0098089E"/>
    <w:rsid w:val="00984495"/>
    <w:rsid w:val="009909DD"/>
    <w:rsid w:val="00990F38"/>
    <w:rsid w:val="00993FC7"/>
    <w:rsid w:val="009A4A66"/>
    <w:rsid w:val="009A5125"/>
    <w:rsid w:val="009B3FE7"/>
    <w:rsid w:val="009B61BE"/>
    <w:rsid w:val="009C0183"/>
    <w:rsid w:val="009C118A"/>
    <w:rsid w:val="009C3E84"/>
    <w:rsid w:val="009E66E9"/>
    <w:rsid w:val="009F348B"/>
    <w:rsid w:val="009F491C"/>
    <w:rsid w:val="009F5BDB"/>
    <w:rsid w:val="00A073FD"/>
    <w:rsid w:val="00A71693"/>
    <w:rsid w:val="00A80B47"/>
    <w:rsid w:val="00A83AAC"/>
    <w:rsid w:val="00A93809"/>
    <w:rsid w:val="00AA7E9C"/>
    <w:rsid w:val="00AB05B9"/>
    <w:rsid w:val="00AB4032"/>
    <w:rsid w:val="00AB7596"/>
    <w:rsid w:val="00AC2A0D"/>
    <w:rsid w:val="00AC4724"/>
    <w:rsid w:val="00AC47A8"/>
    <w:rsid w:val="00AC70A6"/>
    <w:rsid w:val="00AC7CB5"/>
    <w:rsid w:val="00AE46ED"/>
    <w:rsid w:val="00AE7C55"/>
    <w:rsid w:val="00AF21E7"/>
    <w:rsid w:val="00B01759"/>
    <w:rsid w:val="00B1558A"/>
    <w:rsid w:val="00B438F1"/>
    <w:rsid w:val="00B44D7B"/>
    <w:rsid w:val="00B45B3D"/>
    <w:rsid w:val="00B465FC"/>
    <w:rsid w:val="00B53F81"/>
    <w:rsid w:val="00B815A8"/>
    <w:rsid w:val="00B8523A"/>
    <w:rsid w:val="00BA4DD7"/>
    <w:rsid w:val="00BA7594"/>
    <w:rsid w:val="00BB3B4A"/>
    <w:rsid w:val="00BB746E"/>
    <w:rsid w:val="00BC14D8"/>
    <w:rsid w:val="00BC77CF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62B1A"/>
    <w:rsid w:val="00C671C2"/>
    <w:rsid w:val="00C7658F"/>
    <w:rsid w:val="00C925EC"/>
    <w:rsid w:val="00C93C96"/>
    <w:rsid w:val="00CA647F"/>
    <w:rsid w:val="00CB524B"/>
    <w:rsid w:val="00CC3C15"/>
    <w:rsid w:val="00CC6C8B"/>
    <w:rsid w:val="00CD45A5"/>
    <w:rsid w:val="00CF0EFB"/>
    <w:rsid w:val="00CF1F99"/>
    <w:rsid w:val="00CF5A31"/>
    <w:rsid w:val="00D37795"/>
    <w:rsid w:val="00D46C71"/>
    <w:rsid w:val="00D519BC"/>
    <w:rsid w:val="00D601AE"/>
    <w:rsid w:val="00D63E93"/>
    <w:rsid w:val="00D73AB5"/>
    <w:rsid w:val="00D755AF"/>
    <w:rsid w:val="00D87FA8"/>
    <w:rsid w:val="00D91C2B"/>
    <w:rsid w:val="00D93D66"/>
    <w:rsid w:val="00DA3298"/>
    <w:rsid w:val="00DA340B"/>
    <w:rsid w:val="00DA3C02"/>
    <w:rsid w:val="00DB17DF"/>
    <w:rsid w:val="00DB4158"/>
    <w:rsid w:val="00DB6D2E"/>
    <w:rsid w:val="00DD753E"/>
    <w:rsid w:val="00E242FF"/>
    <w:rsid w:val="00E3130E"/>
    <w:rsid w:val="00E37225"/>
    <w:rsid w:val="00E412B9"/>
    <w:rsid w:val="00E435BC"/>
    <w:rsid w:val="00E517DF"/>
    <w:rsid w:val="00E82221"/>
    <w:rsid w:val="00E94A5E"/>
    <w:rsid w:val="00E95515"/>
    <w:rsid w:val="00EA2185"/>
    <w:rsid w:val="00EA31E5"/>
    <w:rsid w:val="00EA3607"/>
    <w:rsid w:val="00EB32A0"/>
    <w:rsid w:val="00EB3DDF"/>
    <w:rsid w:val="00EB4FEF"/>
    <w:rsid w:val="00EC0D14"/>
    <w:rsid w:val="00ED4BB5"/>
    <w:rsid w:val="00EE1BB2"/>
    <w:rsid w:val="00EE392D"/>
    <w:rsid w:val="00EE7B31"/>
    <w:rsid w:val="00F1514B"/>
    <w:rsid w:val="00F160AA"/>
    <w:rsid w:val="00F234EF"/>
    <w:rsid w:val="00F2484C"/>
    <w:rsid w:val="00F350E8"/>
    <w:rsid w:val="00F37337"/>
    <w:rsid w:val="00F37D2E"/>
    <w:rsid w:val="00F44F7A"/>
    <w:rsid w:val="00F477A3"/>
    <w:rsid w:val="00F50EB3"/>
    <w:rsid w:val="00F531D7"/>
    <w:rsid w:val="00F76721"/>
    <w:rsid w:val="00F806E1"/>
    <w:rsid w:val="00F85E55"/>
    <w:rsid w:val="00F90DB9"/>
    <w:rsid w:val="00F95D5B"/>
    <w:rsid w:val="00F96771"/>
    <w:rsid w:val="00FB72CD"/>
    <w:rsid w:val="00FC6D1D"/>
    <w:rsid w:val="00FD5E8F"/>
    <w:rsid w:val="00FD7659"/>
    <w:rsid w:val="00FD7D04"/>
    <w:rsid w:val="00FE2C01"/>
    <w:rsid w:val="00FF769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8E6481"/>
  <w15:chartTrackingRefBased/>
  <w15:docId w15:val="{9F3574CC-6543-4E8D-9D15-028E4B1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9_&#12486;&#12540;&#12502;&#12523;&#23450;&#32681;\ED19_%5b&#12456;&#12531;&#12486;&#12451;&#12486;&#12451;ID%5d_&#12486;&#12540;&#12502;&#12523;&#23450;&#32681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C2FFAD0E40F19253AE940F52DE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B5B970-44FB-43A2-A5E7-32823C912A03}"/>
      </w:docPartPr>
      <w:docPartBody>
        <w:p w:rsidR="00875D14" w:rsidRDefault="00000000">
          <w:pPr>
            <w:pStyle w:val="1845C2FFAD0E40F19253AE940F52DE3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875887A0BA4248847427463409D8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A01821-A68D-4EF7-8E47-939AF096AD44}"/>
      </w:docPartPr>
      <w:docPartBody>
        <w:p w:rsidR="00875D14" w:rsidRDefault="00000000">
          <w:pPr>
            <w:pStyle w:val="DB875887A0BA4248847427463409D8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19888C95C64715B3B0D8D163DD13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A1E7C9-E909-4D07-99B4-C257EC982488}"/>
      </w:docPartPr>
      <w:docPartBody>
        <w:p w:rsidR="00875D14" w:rsidRDefault="00000000">
          <w:pPr>
            <w:pStyle w:val="D819888C95C64715B3B0D8D163DD138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2AC528F84DE42368F608D19856317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FF42F6-A1F7-4A4F-9F0D-C2FB7A3BB27F}"/>
      </w:docPartPr>
      <w:docPartBody>
        <w:p w:rsidR="00875D14" w:rsidRDefault="00000000">
          <w:pPr>
            <w:pStyle w:val="82AC528F84DE42368F608D19856317A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0BC1C08CC3458C8788ABC1A13208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105333-7E05-49E6-8616-6BEE0EDB2A43}"/>
      </w:docPartPr>
      <w:docPartBody>
        <w:p w:rsidR="00875D14" w:rsidRDefault="00000000">
          <w:pPr>
            <w:pStyle w:val="AC0BC1C08CC3458C8788ABC1A13208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ED66F855C44E498D59CDC04BC403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C52DDB-C069-4083-85E2-8C787BA070AA}"/>
      </w:docPartPr>
      <w:docPartBody>
        <w:p w:rsidR="00875D14" w:rsidRDefault="00000000">
          <w:pPr>
            <w:pStyle w:val="C0ED66F855C44E498D59CDC04BC403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81B31ACB7D40E7956FD9132CE0B3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557C55-12CB-4A75-B70A-22C87AE27A46}"/>
      </w:docPartPr>
      <w:docPartBody>
        <w:p w:rsidR="00875D14" w:rsidRDefault="00000000">
          <w:pPr>
            <w:pStyle w:val="C381B31ACB7D40E7956FD9132CE0B3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45A9D8919543ABAE4E7BAFF527A0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2E5D60-90D5-44FC-8313-F2F89544E7DF}"/>
      </w:docPartPr>
      <w:docPartBody>
        <w:p w:rsidR="00875D14" w:rsidRDefault="00000000">
          <w:pPr>
            <w:pStyle w:val="DE45A9D8919543ABAE4E7BAFF527A0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C31626AD704C34B5337028740F6D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48A926-93D3-41D5-A039-0742507ADD01}"/>
      </w:docPartPr>
      <w:docPartBody>
        <w:p w:rsidR="00875D14" w:rsidRDefault="00000000">
          <w:pPr>
            <w:pStyle w:val="84C31626AD704C34B5337028740F6D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EC3625413E428CA93EF31471F8D0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BBF9C5-1575-4C5C-A843-730203BD5B19}"/>
      </w:docPartPr>
      <w:docPartBody>
        <w:p w:rsidR="00875D14" w:rsidRDefault="00000000">
          <w:pPr>
            <w:pStyle w:val="BAEC3625413E428CA93EF31471F8D0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5A638C89DC43438DC70508F53971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9C8798-FA80-4FFD-841E-433391EA6105}"/>
      </w:docPartPr>
      <w:docPartBody>
        <w:p w:rsidR="00875D14" w:rsidRDefault="00000000">
          <w:pPr>
            <w:pStyle w:val="7A5A638C89DC43438DC70508F53971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8F462F66684C8FAE41C33C243C83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B08F29-0E77-48CC-9BA3-AA2992137304}"/>
      </w:docPartPr>
      <w:docPartBody>
        <w:p w:rsidR="00875D14" w:rsidRDefault="00000000">
          <w:pPr>
            <w:pStyle w:val="148F462F66684C8FAE41C33C243C830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B69E1E6217415E99BD48BF36A433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7E4C3F-7C2A-44FA-AB4D-1F14B5B3FBB8}"/>
      </w:docPartPr>
      <w:docPartBody>
        <w:p w:rsidR="00875D14" w:rsidRDefault="00000000">
          <w:pPr>
            <w:pStyle w:val="B9B69E1E6217415E99BD48BF36A433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0AB2B2FE02496D9D46350E1F0D0D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D44B9-9AAA-4CBC-B462-F49245C86BFC}"/>
      </w:docPartPr>
      <w:docPartBody>
        <w:p w:rsidR="00875D14" w:rsidRDefault="00000000">
          <w:pPr>
            <w:pStyle w:val="1D0AB2B2FE02496D9D46350E1F0D0D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CE7A07E76043D7826A71A3FD189A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770188-33BF-403F-9B4F-1580B4071535}"/>
      </w:docPartPr>
      <w:docPartBody>
        <w:p w:rsidR="00875D14" w:rsidRDefault="00000000">
          <w:pPr>
            <w:pStyle w:val="71CE7A07E76043D7826A71A3FD189A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E7B7C7FCB24014AAD446A05D8C86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496876-7C9D-4C0E-A3E0-BAEC53492619}"/>
      </w:docPartPr>
      <w:docPartBody>
        <w:p w:rsidR="00875D14" w:rsidRDefault="00000000">
          <w:pPr>
            <w:pStyle w:val="FEE7B7C7FCB24014AAD446A05D8C86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0575BE2C554BB5ABC8DAD5E821E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B9E9CF-FFB7-414D-93B9-CD405EE2349C}"/>
      </w:docPartPr>
      <w:docPartBody>
        <w:p w:rsidR="00875D14" w:rsidRDefault="00000000">
          <w:pPr>
            <w:pStyle w:val="210575BE2C554BB5ABC8DAD5E821E9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3C82647DCD49F6BBB00D1CE17E6A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5F1003-49ED-47FE-8D66-9BD7A639391B}"/>
      </w:docPartPr>
      <w:docPartBody>
        <w:p w:rsidR="00875D14" w:rsidRDefault="00000000">
          <w:pPr>
            <w:pStyle w:val="043C82647DCD49F6BBB00D1CE17E6A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F5183233F44004B400A487BEC6B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1F894B-1094-4652-AF54-73B83C12BBBC}"/>
      </w:docPartPr>
      <w:docPartBody>
        <w:p w:rsidR="00875D14" w:rsidRDefault="00000000">
          <w:pPr>
            <w:pStyle w:val="DCF5183233F44004B400A487BEC6B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32"/>
    <w:rsid w:val="00081AB9"/>
    <w:rsid w:val="00875D14"/>
    <w:rsid w:val="008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45C2FFAD0E40F19253AE940F52DE35">
    <w:name w:val="1845C2FFAD0E40F19253AE940F52DE35"/>
    <w:pPr>
      <w:widowControl w:val="0"/>
      <w:jc w:val="both"/>
    </w:pPr>
  </w:style>
  <w:style w:type="paragraph" w:customStyle="1" w:styleId="DB875887A0BA4248847427463409D819">
    <w:name w:val="DB875887A0BA4248847427463409D819"/>
    <w:pPr>
      <w:widowControl w:val="0"/>
      <w:jc w:val="both"/>
    </w:pPr>
  </w:style>
  <w:style w:type="paragraph" w:customStyle="1" w:styleId="D819888C95C64715B3B0D8D163DD138F">
    <w:name w:val="D819888C95C64715B3B0D8D163DD138F"/>
    <w:pPr>
      <w:widowControl w:val="0"/>
      <w:jc w:val="both"/>
    </w:pPr>
  </w:style>
  <w:style w:type="paragraph" w:customStyle="1" w:styleId="82AC528F84DE42368F608D19856317AF">
    <w:name w:val="82AC528F84DE42368F608D19856317AF"/>
    <w:pPr>
      <w:widowControl w:val="0"/>
      <w:jc w:val="both"/>
    </w:pPr>
  </w:style>
  <w:style w:type="paragraph" w:customStyle="1" w:styleId="AC0BC1C08CC3458C8788ABC1A1320892">
    <w:name w:val="AC0BC1C08CC3458C8788ABC1A1320892"/>
    <w:pPr>
      <w:widowControl w:val="0"/>
      <w:jc w:val="both"/>
    </w:pPr>
  </w:style>
  <w:style w:type="paragraph" w:customStyle="1" w:styleId="C0ED66F855C44E498D59CDC04BC40323">
    <w:name w:val="C0ED66F855C44E498D59CDC04BC40323"/>
    <w:pPr>
      <w:widowControl w:val="0"/>
      <w:jc w:val="both"/>
    </w:pPr>
  </w:style>
  <w:style w:type="paragraph" w:customStyle="1" w:styleId="C381B31ACB7D40E7956FD9132CE0B3C8">
    <w:name w:val="C381B31ACB7D40E7956FD9132CE0B3C8"/>
    <w:pPr>
      <w:widowControl w:val="0"/>
      <w:jc w:val="both"/>
    </w:pPr>
  </w:style>
  <w:style w:type="paragraph" w:customStyle="1" w:styleId="DE45A9D8919543ABAE4E7BAFF527A0DB">
    <w:name w:val="DE45A9D8919543ABAE4E7BAFF527A0DB"/>
    <w:pPr>
      <w:widowControl w:val="0"/>
      <w:jc w:val="both"/>
    </w:pPr>
  </w:style>
  <w:style w:type="paragraph" w:customStyle="1" w:styleId="84C31626AD704C34B5337028740F6DCC">
    <w:name w:val="84C31626AD704C34B5337028740F6DCC"/>
    <w:pPr>
      <w:widowControl w:val="0"/>
      <w:jc w:val="both"/>
    </w:pPr>
  </w:style>
  <w:style w:type="paragraph" w:customStyle="1" w:styleId="BAEC3625413E428CA93EF31471F8D0BC">
    <w:name w:val="BAEC3625413E428CA93EF31471F8D0BC"/>
    <w:pPr>
      <w:widowControl w:val="0"/>
      <w:jc w:val="both"/>
    </w:pPr>
  </w:style>
  <w:style w:type="paragraph" w:customStyle="1" w:styleId="7A5A638C89DC43438DC70508F539715C">
    <w:name w:val="7A5A638C89DC43438DC70508F539715C"/>
    <w:pPr>
      <w:widowControl w:val="0"/>
      <w:jc w:val="both"/>
    </w:pPr>
  </w:style>
  <w:style w:type="paragraph" w:customStyle="1" w:styleId="148F462F66684C8FAE41C33C243C830B">
    <w:name w:val="148F462F66684C8FAE41C33C243C830B"/>
    <w:pPr>
      <w:widowControl w:val="0"/>
      <w:jc w:val="both"/>
    </w:pPr>
  </w:style>
  <w:style w:type="paragraph" w:customStyle="1" w:styleId="B9B69E1E6217415E99BD48BF36A43385">
    <w:name w:val="B9B69E1E6217415E99BD48BF36A43385"/>
    <w:pPr>
      <w:widowControl w:val="0"/>
      <w:jc w:val="both"/>
    </w:pPr>
  </w:style>
  <w:style w:type="paragraph" w:customStyle="1" w:styleId="1D0AB2B2FE02496D9D46350E1F0D0D03">
    <w:name w:val="1D0AB2B2FE02496D9D46350E1F0D0D03"/>
    <w:pPr>
      <w:widowControl w:val="0"/>
      <w:jc w:val="both"/>
    </w:pPr>
  </w:style>
  <w:style w:type="paragraph" w:customStyle="1" w:styleId="71CE7A07E76043D7826A71A3FD189A5E">
    <w:name w:val="71CE7A07E76043D7826A71A3FD189A5E"/>
    <w:pPr>
      <w:widowControl w:val="0"/>
      <w:jc w:val="both"/>
    </w:pPr>
  </w:style>
  <w:style w:type="paragraph" w:customStyle="1" w:styleId="FEE7B7C7FCB24014AAD446A05D8C865A">
    <w:name w:val="FEE7B7C7FCB24014AAD446A05D8C865A"/>
    <w:pPr>
      <w:widowControl w:val="0"/>
      <w:jc w:val="both"/>
    </w:pPr>
  </w:style>
  <w:style w:type="paragraph" w:customStyle="1" w:styleId="210575BE2C554BB5ABC8DAD5E821E993">
    <w:name w:val="210575BE2C554BB5ABC8DAD5E821E993"/>
    <w:pPr>
      <w:widowControl w:val="0"/>
      <w:jc w:val="both"/>
    </w:pPr>
  </w:style>
  <w:style w:type="paragraph" w:customStyle="1" w:styleId="043C82647DCD49F6BBB00D1CE17E6A8B">
    <w:name w:val="043C82647DCD49F6BBB00D1CE17E6A8B"/>
    <w:pPr>
      <w:widowControl w:val="0"/>
      <w:jc w:val="both"/>
    </w:pPr>
  </w:style>
  <w:style w:type="paragraph" w:customStyle="1" w:styleId="DCF5183233F44004B400A487BEC6B595">
    <w:name w:val="DCF5183233F44004B400A487BEC6B5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ED19_[エンティティID]_テーブル定義書_テンプレート.dotx</Template>
  <TotalTime>0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5</cp:revision>
  <cp:lastPrinted>2023-02-22T00:35:00Z</cp:lastPrinted>
  <dcterms:created xsi:type="dcterms:W3CDTF">2023-02-22T00:34:00Z</dcterms:created>
  <dcterms:modified xsi:type="dcterms:W3CDTF">2023-02-22T00:35:00Z</dcterms:modified>
</cp:coreProperties>
</file>