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5C40" w14:textId="77777777" w:rsidR="00976698" w:rsidRDefault="00976698" w:rsidP="006D6CD5">
      <w:pPr>
        <w:pStyle w:val="aa"/>
      </w:pPr>
    </w:p>
    <w:p w14:paraId="6E87C40F" w14:textId="77777777" w:rsidR="00976698" w:rsidRDefault="00976698" w:rsidP="006D6CD5">
      <w:pPr>
        <w:pStyle w:val="aa"/>
      </w:pPr>
    </w:p>
    <w:p w14:paraId="69797838" w14:textId="77777777" w:rsidR="006D6CD5" w:rsidRDefault="006D6CD5" w:rsidP="006D6CD5">
      <w:pPr>
        <w:pStyle w:val="aa"/>
      </w:pPr>
    </w:p>
    <w:p w14:paraId="7405F773" w14:textId="77777777" w:rsidR="006D6CD5" w:rsidRDefault="006D6CD5" w:rsidP="006D6CD5">
      <w:pPr>
        <w:pStyle w:val="aa"/>
      </w:pPr>
    </w:p>
    <w:p w14:paraId="23F2E154" w14:textId="77777777" w:rsidR="006D6CD5" w:rsidRDefault="006D6CD5" w:rsidP="006D6CD5">
      <w:pPr>
        <w:pStyle w:val="aa"/>
      </w:pPr>
    </w:p>
    <w:p w14:paraId="37BB1262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1EBCFC4A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286F49">
        <w:rPr>
          <w:rFonts w:hint="eastAsia"/>
        </w:rPr>
        <w:t>命名規則</w:t>
      </w:r>
      <w:r>
        <w:rPr>
          <w:rFonts w:hint="eastAsia"/>
        </w:rPr>
        <w:t xml:space="preserve"> -</w:t>
      </w:r>
    </w:p>
    <w:p w14:paraId="53276FAF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2AF46D62" w14:textId="77777777" w:rsidR="0069509D" w:rsidRDefault="0069509D" w:rsidP="006D6CD5">
      <w:pPr>
        <w:pStyle w:val="aa"/>
      </w:pPr>
    </w:p>
    <w:p w14:paraId="7E151626" w14:textId="77777777" w:rsidR="002948E5" w:rsidRDefault="002948E5" w:rsidP="006D6CD5">
      <w:pPr>
        <w:pStyle w:val="aa"/>
      </w:pPr>
    </w:p>
    <w:p w14:paraId="09FFAFF0" w14:textId="77777777" w:rsidR="002948E5" w:rsidRDefault="002948E5" w:rsidP="006D6CD5">
      <w:pPr>
        <w:pStyle w:val="aa"/>
      </w:pPr>
    </w:p>
    <w:p w14:paraId="310D2EAE" w14:textId="77777777" w:rsidR="00124BD4" w:rsidRDefault="00124BD4" w:rsidP="006D6CD5">
      <w:pPr>
        <w:pStyle w:val="aa"/>
      </w:pPr>
    </w:p>
    <w:p w14:paraId="61C48E4B" w14:textId="77777777" w:rsidR="00124BD4" w:rsidRDefault="00124BD4" w:rsidP="006D6CD5">
      <w:pPr>
        <w:pStyle w:val="aa"/>
      </w:pPr>
    </w:p>
    <w:p w14:paraId="4C93BF38" w14:textId="77777777" w:rsidR="00286F49" w:rsidRDefault="00286F49" w:rsidP="006D6CD5">
      <w:pPr>
        <w:pStyle w:val="aa"/>
      </w:pPr>
    </w:p>
    <w:p w14:paraId="5B1B975E" w14:textId="77777777" w:rsidR="00286F49" w:rsidRDefault="00286F49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11540EF5" w14:textId="77777777" w:rsidTr="00EA2185">
        <w:trPr>
          <w:jc w:val="center"/>
        </w:trPr>
        <w:tc>
          <w:tcPr>
            <w:tcW w:w="1271" w:type="dxa"/>
          </w:tcPr>
          <w:p w14:paraId="4C8ACAB0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038E9E1A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3A48A19A" w14:textId="77777777" w:rsidTr="00EA2185">
        <w:trPr>
          <w:jc w:val="center"/>
        </w:trPr>
        <w:tc>
          <w:tcPr>
            <w:tcW w:w="1271" w:type="dxa"/>
          </w:tcPr>
          <w:p w14:paraId="60CE99BB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70EC74C5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5CA82220" w14:textId="77777777" w:rsidTr="00EA2185">
        <w:trPr>
          <w:jc w:val="center"/>
        </w:trPr>
        <w:tc>
          <w:tcPr>
            <w:tcW w:w="1271" w:type="dxa"/>
          </w:tcPr>
          <w:p w14:paraId="0F6C6A7D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4D3DF335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393218B7" w14:textId="77777777" w:rsidR="0069509D" w:rsidRDefault="0069509D" w:rsidP="006D6CD5">
      <w:pPr>
        <w:pStyle w:val="aa"/>
      </w:pPr>
    </w:p>
    <w:p w14:paraId="51EAFE52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3F2B6176" w14:textId="77777777" w:rsidR="0029474B" w:rsidRDefault="0029474B" w:rsidP="006D6CD5">
      <w:pPr>
        <w:pStyle w:val="aa"/>
        <w:sectPr w:rsidR="0029474B" w:rsidSect="00FE2C01">
          <w:headerReference w:type="default" r:id="rId8"/>
          <w:footerReference w:type="default" r:id="rId9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0812A7" w:rsidRPr="00EC0D14" w14:paraId="4FF8C22C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E46C541" w14:textId="77777777" w:rsidR="000812A7" w:rsidRPr="00EC0D14" w:rsidRDefault="000812A7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7C0A4333" w14:textId="77777777" w:rsidR="000812A7" w:rsidRPr="00EC0D14" w:rsidRDefault="000812A7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30C0EDA5" w14:textId="77777777" w:rsidR="000812A7" w:rsidRPr="00EC0D14" w:rsidRDefault="000812A7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74699EFE" w14:textId="77777777" w:rsidR="000812A7" w:rsidRPr="00EC0D14" w:rsidRDefault="000812A7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13055E21" w14:textId="77777777" w:rsidR="000812A7" w:rsidRPr="00EC0D14" w:rsidRDefault="000812A7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0812A7" w:rsidRPr="00EC0D14" w14:paraId="0B386397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53DF5F1" w14:textId="4EFA3DD5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510DDDE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731C53C7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20C6FA19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0C754DDA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0812A7" w:rsidRPr="00EC0D14" w14:paraId="1B895CC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D513E99" w14:textId="62D7BA80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0DB238A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1EF2232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DFFD9CA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B5308E7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19E34C3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B86C51" w14:textId="5CC24BB9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1206A91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3A5225B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123C331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404093E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4B6CE63E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EFB8C4" w14:textId="3D8EF9BC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A90086C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2A0138B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21A7C16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D172180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1FA5278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C9C1F3" w14:textId="3741DE6D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622508E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D794A27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11E89AB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B94343F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4FC8897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DEA73A9" w14:textId="6DFBCA9E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663D969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F9861C4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3EB8721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DABB842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7D58A03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B4DF9EF" w14:textId="5C09EEEF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97A3B03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136BF3A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C52E571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33903EE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0A93009D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C08621C" w14:textId="634C407E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8A8A21D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860197C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9BE9A11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02946EE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2B879F5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48B4CF1" w14:textId="2F68B23E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F13A573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FBEF5D6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BE9CA09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2F8BD6B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225E357D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F8B4E9" w14:textId="0941CF54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C40FC20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4153B48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D9002F6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8CE6DFB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3C1308F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336C744" w14:textId="01FB93D3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78740CA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ACD4AFD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0C2C24D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AA4B727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5656C2E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14BD59B" w14:textId="070E6587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54E680A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BF9FB1B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02332D8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1626203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1599EB3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97F6856" w14:textId="5D80778D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7D29E56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610FCB8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4BBF084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906D157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085EFA86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CE0A8EB" w14:textId="0CC670F6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1BD0B59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C693637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B51B080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7ECF424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301591D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EBD9A4E" w14:textId="715CC102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AD581F3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BE6F210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5E11ECA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866F018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233BB5C5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891676" w14:textId="6047E7B1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42F8489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DFC432C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1A9F328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FE22F40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3F72CAB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4B9026F" w14:textId="591804CF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89F3B30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FAE5243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D96CC86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D311801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77BAAB8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D7749F" w14:textId="276BDDDE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1A1BCB2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4D0D6B3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AC9694A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BD93B0A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1D86307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540D8C" w14:textId="49EC3214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6989F14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81BBFB3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B95EC0D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18D8724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5D86FBAE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FD3A04" w14:textId="00FED029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0A7728F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2E2C03F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FF62B19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1E01B60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1E7218D5" w14:textId="77777777" w:rsidR="001B1570" w:rsidRDefault="00424E44" w:rsidP="001B1570">
      <w:pPr>
        <w:pStyle w:val="aa"/>
      </w:pPr>
      <w:r>
        <w:br w:type="page"/>
      </w:r>
    </w:p>
    <w:p w14:paraId="1A2F55F5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250162C9" w14:textId="77777777" w:rsidR="001B1570" w:rsidRDefault="001B1570" w:rsidP="001B1570">
      <w:pPr>
        <w:pStyle w:val="aa"/>
      </w:pPr>
    </w:p>
    <w:p w14:paraId="41377723" w14:textId="548257BC" w:rsidR="002A67E3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254288" w:history="1">
        <w:r w:rsidR="002A67E3" w:rsidRPr="00BF233D">
          <w:rPr>
            <w:rStyle w:val="af2"/>
            <w:noProof/>
          </w:rPr>
          <w:t>命名規則の目的について</w:t>
        </w:r>
        <w:r w:rsidR="002A67E3">
          <w:rPr>
            <w:noProof/>
            <w:webHidden/>
          </w:rPr>
          <w:tab/>
        </w:r>
        <w:r w:rsidR="002A67E3">
          <w:rPr>
            <w:noProof/>
            <w:webHidden/>
          </w:rPr>
          <w:fldChar w:fldCharType="begin"/>
        </w:r>
        <w:r w:rsidR="002A67E3">
          <w:rPr>
            <w:noProof/>
            <w:webHidden/>
          </w:rPr>
          <w:instrText xml:space="preserve"> PAGEREF _Toc71254288 \h </w:instrText>
        </w:r>
        <w:r w:rsidR="002A67E3">
          <w:rPr>
            <w:noProof/>
            <w:webHidden/>
          </w:rPr>
        </w:r>
        <w:r w:rsidR="002A67E3">
          <w:rPr>
            <w:noProof/>
            <w:webHidden/>
          </w:rPr>
          <w:fldChar w:fldCharType="separate"/>
        </w:r>
        <w:r w:rsidR="009E7FCB">
          <w:rPr>
            <w:noProof/>
            <w:webHidden/>
          </w:rPr>
          <w:t>3</w:t>
        </w:r>
        <w:r w:rsidR="002A67E3">
          <w:rPr>
            <w:noProof/>
            <w:webHidden/>
          </w:rPr>
          <w:fldChar w:fldCharType="end"/>
        </w:r>
      </w:hyperlink>
    </w:p>
    <w:p w14:paraId="07E24373" w14:textId="10BE873D" w:rsidR="002A67E3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289" w:history="1">
        <w:r w:rsidR="002A67E3" w:rsidRPr="00BF233D">
          <w:rPr>
            <w:rStyle w:val="af2"/>
            <w:noProof/>
          </w:rPr>
          <w:t>システム名およびサブシステム名について</w:t>
        </w:r>
        <w:r w:rsidR="002A67E3">
          <w:rPr>
            <w:noProof/>
            <w:webHidden/>
          </w:rPr>
          <w:tab/>
        </w:r>
        <w:r w:rsidR="002A67E3">
          <w:rPr>
            <w:noProof/>
            <w:webHidden/>
          </w:rPr>
          <w:fldChar w:fldCharType="begin"/>
        </w:r>
        <w:r w:rsidR="002A67E3">
          <w:rPr>
            <w:noProof/>
            <w:webHidden/>
          </w:rPr>
          <w:instrText xml:space="preserve"> PAGEREF _Toc71254289 \h </w:instrText>
        </w:r>
        <w:r w:rsidR="002A67E3">
          <w:rPr>
            <w:noProof/>
            <w:webHidden/>
          </w:rPr>
        </w:r>
        <w:r w:rsidR="002A67E3">
          <w:rPr>
            <w:noProof/>
            <w:webHidden/>
          </w:rPr>
          <w:fldChar w:fldCharType="separate"/>
        </w:r>
        <w:r w:rsidR="009E7FCB">
          <w:rPr>
            <w:noProof/>
            <w:webHidden/>
          </w:rPr>
          <w:t>4</w:t>
        </w:r>
        <w:r w:rsidR="002A67E3">
          <w:rPr>
            <w:noProof/>
            <w:webHidden/>
          </w:rPr>
          <w:fldChar w:fldCharType="end"/>
        </w:r>
      </w:hyperlink>
    </w:p>
    <w:p w14:paraId="0E423C11" w14:textId="39F9251A" w:rsidR="002A67E3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290" w:history="1">
        <w:r w:rsidR="002A67E3" w:rsidRPr="00BF233D">
          <w:rPr>
            <w:rStyle w:val="af2"/>
            <w:noProof/>
          </w:rPr>
          <w:t>各業務を識別する業務IDについて</w:t>
        </w:r>
        <w:r w:rsidR="002A67E3">
          <w:rPr>
            <w:noProof/>
            <w:webHidden/>
          </w:rPr>
          <w:tab/>
        </w:r>
        <w:r w:rsidR="002A67E3">
          <w:rPr>
            <w:noProof/>
            <w:webHidden/>
          </w:rPr>
          <w:fldChar w:fldCharType="begin"/>
        </w:r>
        <w:r w:rsidR="002A67E3">
          <w:rPr>
            <w:noProof/>
            <w:webHidden/>
          </w:rPr>
          <w:instrText xml:space="preserve"> PAGEREF _Toc71254290 \h </w:instrText>
        </w:r>
        <w:r w:rsidR="002A67E3">
          <w:rPr>
            <w:noProof/>
            <w:webHidden/>
          </w:rPr>
        </w:r>
        <w:r w:rsidR="002A67E3">
          <w:rPr>
            <w:noProof/>
            <w:webHidden/>
          </w:rPr>
          <w:fldChar w:fldCharType="separate"/>
        </w:r>
        <w:r w:rsidR="009E7FCB">
          <w:rPr>
            <w:noProof/>
            <w:webHidden/>
          </w:rPr>
          <w:t>5</w:t>
        </w:r>
        <w:r w:rsidR="002A67E3">
          <w:rPr>
            <w:noProof/>
            <w:webHidden/>
          </w:rPr>
          <w:fldChar w:fldCharType="end"/>
        </w:r>
      </w:hyperlink>
    </w:p>
    <w:p w14:paraId="1E070EE0" w14:textId="79E6CFAD" w:rsidR="002A67E3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291" w:history="1">
        <w:r w:rsidR="002A67E3" w:rsidRPr="00BF233D">
          <w:rPr>
            <w:rStyle w:val="af2"/>
            <w:noProof/>
          </w:rPr>
          <w:t>各機能を識別する機能IDについて</w:t>
        </w:r>
        <w:r w:rsidR="002A67E3">
          <w:rPr>
            <w:noProof/>
            <w:webHidden/>
          </w:rPr>
          <w:tab/>
        </w:r>
        <w:r w:rsidR="002A67E3">
          <w:rPr>
            <w:noProof/>
            <w:webHidden/>
          </w:rPr>
          <w:fldChar w:fldCharType="begin"/>
        </w:r>
        <w:r w:rsidR="002A67E3">
          <w:rPr>
            <w:noProof/>
            <w:webHidden/>
          </w:rPr>
          <w:instrText xml:space="preserve"> PAGEREF _Toc71254291 \h </w:instrText>
        </w:r>
        <w:r w:rsidR="002A67E3">
          <w:rPr>
            <w:noProof/>
            <w:webHidden/>
          </w:rPr>
        </w:r>
        <w:r w:rsidR="002A67E3">
          <w:rPr>
            <w:noProof/>
            <w:webHidden/>
          </w:rPr>
          <w:fldChar w:fldCharType="separate"/>
        </w:r>
        <w:r w:rsidR="009E7FCB">
          <w:rPr>
            <w:noProof/>
            <w:webHidden/>
          </w:rPr>
          <w:t>6</w:t>
        </w:r>
        <w:r w:rsidR="002A67E3">
          <w:rPr>
            <w:noProof/>
            <w:webHidden/>
          </w:rPr>
          <w:fldChar w:fldCharType="end"/>
        </w:r>
      </w:hyperlink>
    </w:p>
    <w:p w14:paraId="0FD271C8" w14:textId="4A6FC6DF" w:rsidR="002A67E3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292" w:history="1">
        <w:r w:rsidR="002A67E3" w:rsidRPr="00BF233D">
          <w:rPr>
            <w:rStyle w:val="af2"/>
            <w:noProof/>
          </w:rPr>
          <w:t>各処理手順を識別する処理機能IDについて</w:t>
        </w:r>
        <w:r w:rsidR="002A67E3">
          <w:rPr>
            <w:noProof/>
            <w:webHidden/>
          </w:rPr>
          <w:tab/>
        </w:r>
        <w:r w:rsidR="002A67E3">
          <w:rPr>
            <w:noProof/>
            <w:webHidden/>
          </w:rPr>
          <w:fldChar w:fldCharType="begin"/>
        </w:r>
        <w:r w:rsidR="002A67E3">
          <w:rPr>
            <w:noProof/>
            <w:webHidden/>
          </w:rPr>
          <w:instrText xml:space="preserve"> PAGEREF _Toc71254292 \h </w:instrText>
        </w:r>
        <w:r w:rsidR="002A67E3">
          <w:rPr>
            <w:noProof/>
            <w:webHidden/>
          </w:rPr>
        </w:r>
        <w:r w:rsidR="002A67E3">
          <w:rPr>
            <w:noProof/>
            <w:webHidden/>
          </w:rPr>
          <w:fldChar w:fldCharType="separate"/>
        </w:r>
        <w:r w:rsidR="009E7FCB">
          <w:rPr>
            <w:noProof/>
            <w:webHidden/>
          </w:rPr>
          <w:t>7</w:t>
        </w:r>
        <w:r w:rsidR="002A67E3">
          <w:rPr>
            <w:noProof/>
            <w:webHidden/>
          </w:rPr>
          <w:fldChar w:fldCharType="end"/>
        </w:r>
      </w:hyperlink>
    </w:p>
    <w:p w14:paraId="1763C74C" w14:textId="088C17D0" w:rsidR="002A67E3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293" w:history="1">
        <w:r w:rsidR="002A67E3" w:rsidRPr="00BF233D">
          <w:rPr>
            <w:rStyle w:val="af2"/>
            <w:noProof/>
          </w:rPr>
          <w:t>各画面を識別する画面IDについて</w:t>
        </w:r>
        <w:r w:rsidR="002A67E3">
          <w:rPr>
            <w:noProof/>
            <w:webHidden/>
          </w:rPr>
          <w:tab/>
        </w:r>
        <w:r w:rsidR="002A67E3">
          <w:rPr>
            <w:noProof/>
            <w:webHidden/>
          </w:rPr>
          <w:fldChar w:fldCharType="begin"/>
        </w:r>
        <w:r w:rsidR="002A67E3">
          <w:rPr>
            <w:noProof/>
            <w:webHidden/>
          </w:rPr>
          <w:instrText xml:space="preserve"> PAGEREF _Toc71254293 \h </w:instrText>
        </w:r>
        <w:r w:rsidR="002A67E3">
          <w:rPr>
            <w:noProof/>
            <w:webHidden/>
          </w:rPr>
        </w:r>
        <w:r w:rsidR="002A67E3">
          <w:rPr>
            <w:noProof/>
            <w:webHidden/>
          </w:rPr>
          <w:fldChar w:fldCharType="separate"/>
        </w:r>
        <w:r w:rsidR="009E7FCB">
          <w:rPr>
            <w:noProof/>
            <w:webHidden/>
          </w:rPr>
          <w:t>8</w:t>
        </w:r>
        <w:r w:rsidR="002A67E3">
          <w:rPr>
            <w:noProof/>
            <w:webHidden/>
          </w:rPr>
          <w:fldChar w:fldCharType="end"/>
        </w:r>
      </w:hyperlink>
    </w:p>
    <w:p w14:paraId="69E16694" w14:textId="496A7F4C" w:rsidR="002A67E3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294" w:history="1">
        <w:r w:rsidR="002A67E3" w:rsidRPr="00BF233D">
          <w:rPr>
            <w:rStyle w:val="af2"/>
            <w:noProof/>
          </w:rPr>
          <w:t>各機能の項目ラベルIDについて</w:t>
        </w:r>
        <w:r w:rsidR="002A67E3">
          <w:rPr>
            <w:noProof/>
            <w:webHidden/>
          </w:rPr>
          <w:tab/>
        </w:r>
        <w:r w:rsidR="002A67E3">
          <w:rPr>
            <w:noProof/>
            <w:webHidden/>
          </w:rPr>
          <w:fldChar w:fldCharType="begin"/>
        </w:r>
        <w:r w:rsidR="002A67E3">
          <w:rPr>
            <w:noProof/>
            <w:webHidden/>
          </w:rPr>
          <w:instrText xml:space="preserve"> PAGEREF _Toc71254294 \h </w:instrText>
        </w:r>
        <w:r w:rsidR="002A67E3">
          <w:rPr>
            <w:noProof/>
            <w:webHidden/>
          </w:rPr>
        </w:r>
        <w:r w:rsidR="002A67E3">
          <w:rPr>
            <w:noProof/>
            <w:webHidden/>
          </w:rPr>
          <w:fldChar w:fldCharType="separate"/>
        </w:r>
        <w:r w:rsidR="009E7FCB">
          <w:rPr>
            <w:noProof/>
            <w:webHidden/>
          </w:rPr>
          <w:t>9</w:t>
        </w:r>
        <w:r w:rsidR="002A67E3">
          <w:rPr>
            <w:noProof/>
            <w:webHidden/>
          </w:rPr>
          <w:fldChar w:fldCharType="end"/>
        </w:r>
      </w:hyperlink>
    </w:p>
    <w:p w14:paraId="07292FE9" w14:textId="0F63EF8C" w:rsidR="002A67E3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295" w:history="1">
        <w:r w:rsidR="002A67E3" w:rsidRPr="00BF233D">
          <w:rPr>
            <w:rStyle w:val="af2"/>
            <w:noProof/>
          </w:rPr>
          <w:t>エラーやワーニングなどのメッセージIDについて</w:t>
        </w:r>
        <w:r w:rsidR="002A67E3">
          <w:rPr>
            <w:noProof/>
            <w:webHidden/>
          </w:rPr>
          <w:tab/>
        </w:r>
        <w:r w:rsidR="002A67E3">
          <w:rPr>
            <w:noProof/>
            <w:webHidden/>
          </w:rPr>
          <w:fldChar w:fldCharType="begin"/>
        </w:r>
        <w:r w:rsidR="002A67E3">
          <w:rPr>
            <w:noProof/>
            <w:webHidden/>
          </w:rPr>
          <w:instrText xml:space="preserve"> PAGEREF _Toc71254295 \h </w:instrText>
        </w:r>
        <w:r w:rsidR="002A67E3">
          <w:rPr>
            <w:noProof/>
            <w:webHidden/>
          </w:rPr>
        </w:r>
        <w:r w:rsidR="002A67E3">
          <w:rPr>
            <w:noProof/>
            <w:webHidden/>
          </w:rPr>
          <w:fldChar w:fldCharType="separate"/>
        </w:r>
        <w:r w:rsidR="009E7FCB">
          <w:rPr>
            <w:noProof/>
            <w:webHidden/>
          </w:rPr>
          <w:t>10</w:t>
        </w:r>
        <w:r w:rsidR="002A67E3">
          <w:rPr>
            <w:noProof/>
            <w:webHidden/>
          </w:rPr>
          <w:fldChar w:fldCharType="end"/>
        </w:r>
      </w:hyperlink>
    </w:p>
    <w:p w14:paraId="521F9F96" w14:textId="27666BA3" w:rsidR="002A67E3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296" w:history="1">
        <w:r w:rsidR="002A67E3" w:rsidRPr="00BF233D">
          <w:rPr>
            <w:rStyle w:val="af2"/>
            <w:noProof/>
          </w:rPr>
          <w:t>各帳票を識別する帳票IDについて</w:t>
        </w:r>
        <w:r w:rsidR="002A67E3">
          <w:rPr>
            <w:noProof/>
            <w:webHidden/>
          </w:rPr>
          <w:tab/>
        </w:r>
        <w:r w:rsidR="002A67E3">
          <w:rPr>
            <w:noProof/>
            <w:webHidden/>
          </w:rPr>
          <w:fldChar w:fldCharType="begin"/>
        </w:r>
        <w:r w:rsidR="002A67E3">
          <w:rPr>
            <w:noProof/>
            <w:webHidden/>
          </w:rPr>
          <w:instrText xml:space="preserve"> PAGEREF _Toc71254296 \h </w:instrText>
        </w:r>
        <w:r w:rsidR="002A67E3">
          <w:rPr>
            <w:noProof/>
            <w:webHidden/>
          </w:rPr>
        </w:r>
        <w:r w:rsidR="002A67E3">
          <w:rPr>
            <w:noProof/>
            <w:webHidden/>
          </w:rPr>
          <w:fldChar w:fldCharType="separate"/>
        </w:r>
        <w:r w:rsidR="009E7FCB">
          <w:rPr>
            <w:noProof/>
            <w:webHidden/>
          </w:rPr>
          <w:t>11</w:t>
        </w:r>
        <w:r w:rsidR="002A67E3">
          <w:rPr>
            <w:noProof/>
            <w:webHidden/>
          </w:rPr>
          <w:fldChar w:fldCharType="end"/>
        </w:r>
      </w:hyperlink>
    </w:p>
    <w:p w14:paraId="223A2233" w14:textId="5CE6AE4C" w:rsidR="002A67E3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297" w:history="1">
        <w:r w:rsidR="002A67E3" w:rsidRPr="00BF233D">
          <w:rPr>
            <w:rStyle w:val="af2"/>
            <w:noProof/>
          </w:rPr>
          <w:t>各ファイルを識別するファイルIDについて</w:t>
        </w:r>
        <w:r w:rsidR="002A67E3">
          <w:rPr>
            <w:noProof/>
            <w:webHidden/>
          </w:rPr>
          <w:tab/>
        </w:r>
        <w:r w:rsidR="002A67E3">
          <w:rPr>
            <w:noProof/>
            <w:webHidden/>
          </w:rPr>
          <w:fldChar w:fldCharType="begin"/>
        </w:r>
        <w:r w:rsidR="002A67E3">
          <w:rPr>
            <w:noProof/>
            <w:webHidden/>
          </w:rPr>
          <w:instrText xml:space="preserve"> PAGEREF _Toc71254297 \h </w:instrText>
        </w:r>
        <w:r w:rsidR="002A67E3">
          <w:rPr>
            <w:noProof/>
            <w:webHidden/>
          </w:rPr>
        </w:r>
        <w:r w:rsidR="002A67E3">
          <w:rPr>
            <w:noProof/>
            <w:webHidden/>
          </w:rPr>
          <w:fldChar w:fldCharType="separate"/>
        </w:r>
        <w:r w:rsidR="009E7FCB">
          <w:rPr>
            <w:noProof/>
            <w:webHidden/>
          </w:rPr>
          <w:t>12</w:t>
        </w:r>
        <w:r w:rsidR="002A67E3">
          <w:rPr>
            <w:noProof/>
            <w:webHidden/>
          </w:rPr>
          <w:fldChar w:fldCharType="end"/>
        </w:r>
      </w:hyperlink>
    </w:p>
    <w:p w14:paraId="2B3EB6CD" w14:textId="203535EE" w:rsidR="002A67E3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298" w:history="1">
        <w:r w:rsidR="002A67E3" w:rsidRPr="00BF233D">
          <w:rPr>
            <w:rStyle w:val="af2"/>
            <w:noProof/>
          </w:rPr>
          <w:t>各外部インターフェースを識別する外部インターフェースIDについて</w:t>
        </w:r>
        <w:r w:rsidR="002A67E3">
          <w:rPr>
            <w:noProof/>
            <w:webHidden/>
          </w:rPr>
          <w:tab/>
        </w:r>
        <w:r w:rsidR="002A67E3">
          <w:rPr>
            <w:noProof/>
            <w:webHidden/>
          </w:rPr>
          <w:fldChar w:fldCharType="begin"/>
        </w:r>
        <w:r w:rsidR="002A67E3">
          <w:rPr>
            <w:noProof/>
            <w:webHidden/>
          </w:rPr>
          <w:instrText xml:space="preserve"> PAGEREF _Toc71254298 \h </w:instrText>
        </w:r>
        <w:r w:rsidR="002A67E3">
          <w:rPr>
            <w:noProof/>
            <w:webHidden/>
          </w:rPr>
        </w:r>
        <w:r w:rsidR="002A67E3">
          <w:rPr>
            <w:noProof/>
            <w:webHidden/>
          </w:rPr>
          <w:fldChar w:fldCharType="separate"/>
        </w:r>
        <w:r w:rsidR="009E7FCB">
          <w:rPr>
            <w:noProof/>
            <w:webHidden/>
          </w:rPr>
          <w:t>13</w:t>
        </w:r>
        <w:r w:rsidR="002A67E3">
          <w:rPr>
            <w:noProof/>
            <w:webHidden/>
          </w:rPr>
          <w:fldChar w:fldCharType="end"/>
        </w:r>
      </w:hyperlink>
    </w:p>
    <w:p w14:paraId="1FF799C3" w14:textId="4A2144B3" w:rsidR="002A67E3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299" w:history="1">
        <w:r w:rsidR="002A67E3" w:rsidRPr="00BF233D">
          <w:rPr>
            <w:rStyle w:val="af2"/>
            <w:noProof/>
          </w:rPr>
          <w:t>各エンティティを識別するエンティティIDについて</w:t>
        </w:r>
        <w:r w:rsidR="002A67E3">
          <w:rPr>
            <w:noProof/>
            <w:webHidden/>
          </w:rPr>
          <w:tab/>
        </w:r>
        <w:r w:rsidR="002A67E3">
          <w:rPr>
            <w:noProof/>
            <w:webHidden/>
          </w:rPr>
          <w:fldChar w:fldCharType="begin"/>
        </w:r>
        <w:r w:rsidR="002A67E3">
          <w:rPr>
            <w:noProof/>
            <w:webHidden/>
          </w:rPr>
          <w:instrText xml:space="preserve"> PAGEREF _Toc71254299 \h </w:instrText>
        </w:r>
        <w:r w:rsidR="002A67E3">
          <w:rPr>
            <w:noProof/>
            <w:webHidden/>
          </w:rPr>
        </w:r>
        <w:r w:rsidR="002A67E3">
          <w:rPr>
            <w:noProof/>
            <w:webHidden/>
          </w:rPr>
          <w:fldChar w:fldCharType="separate"/>
        </w:r>
        <w:r w:rsidR="009E7FCB">
          <w:rPr>
            <w:noProof/>
            <w:webHidden/>
          </w:rPr>
          <w:t>14</w:t>
        </w:r>
        <w:r w:rsidR="002A67E3">
          <w:rPr>
            <w:noProof/>
            <w:webHidden/>
          </w:rPr>
          <w:fldChar w:fldCharType="end"/>
        </w:r>
      </w:hyperlink>
    </w:p>
    <w:p w14:paraId="78D285A9" w14:textId="5B43F863" w:rsidR="002A67E3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300" w:history="1">
        <w:r w:rsidR="002A67E3" w:rsidRPr="00BF233D">
          <w:rPr>
            <w:rStyle w:val="af2"/>
            <w:noProof/>
          </w:rPr>
          <w:t>各システムメールを識別するメールIDについて</w:t>
        </w:r>
        <w:r w:rsidR="002A67E3">
          <w:rPr>
            <w:noProof/>
            <w:webHidden/>
          </w:rPr>
          <w:tab/>
        </w:r>
        <w:r w:rsidR="002A67E3">
          <w:rPr>
            <w:noProof/>
            <w:webHidden/>
          </w:rPr>
          <w:fldChar w:fldCharType="begin"/>
        </w:r>
        <w:r w:rsidR="002A67E3">
          <w:rPr>
            <w:noProof/>
            <w:webHidden/>
          </w:rPr>
          <w:instrText xml:space="preserve"> PAGEREF _Toc71254300 \h </w:instrText>
        </w:r>
        <w:r w:rsidR="002A67E3">
          <w:rPr>
            <w:noProof/>
            <w:webHidden/>
          </w:rPr>
        </w:r>
        <w:r w:rsidR="002A67E3">
          <w:rPr>
            <w:noProof/>
            <w:webHidden/>
          </w:rPr>
          <w:fldChar w:fldCharType="separate"/>
        </w:r>
        <w:r w:rsidR="009E7FCB">
          <w:rPr>
            <w:noProof/>
            <w:webHidden/>
          </w:rPr>
          <w:t>15</w:t>
        </w:r>
        <w:r w:rsidR="002A67E3">
          <w:rPr>
            <w:noProof/>
            <w:webHidden/>
          </w:rPr>
          <w:fldChar w:fldCharType="end"/>
        </w:r>
      </w:hyperlink>
    </w:p>
    <w:p w14:paraId="3F5E8A99" w14:textId="72C04C6E" w:rsidR="002A67E3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301" w:history="1">
        <w:r w:rsidR="002A67E3" w:rsidRPr="00BF233D">
          <w:rPr>
            <w:rStyle w:val="af2"/>
            <w:noProof/>
          </w:rPr>
          <w:t>各ワークフローを識別するIDについて</w:t>
        </w:r>
        <w:r w:rsidR="002A67E3">
          <w:rPr>
            <w:noProof/>
            <w:webHidden/>
          </w:rPr>
          <w:tab/>
        </w:r>
        <w:r w:rsidR="002A67E3">
          <w:rPr>
            <w:noProof/>
            <w:webHidden/>
          </w:rPr>
          <w:fldChar w:fldCharType="begin"/>
        </w:r>
        <w:r w:rsidR="002A67E3">
          <w:rPr>
            <w:noProof/>
            <w:webHidden/>
          </w:rPr>
          <w:instrText xml:space="preserve"> PAGEREF _Toc71254301 \h </w:instrText>
        </w:r>
        <w:r w:rsidR="002A67E3">
          <w:rPr>
            <w:noProof/>
            <w:webHidden/>
          </w:rPr>
        </w:r>
        <w:r w:rsidR="002A67E3">
          <w:rPr>
            <w:noProof/>
            <w:webHidden/>
          </w:rPr>
          <w:fldChar w:fldCharType="separate"/>
        </w:r>
        <w:r w:rsidR="009E7FCB">
          <w:rPr>
            <w:noProof/>
            <w:webHidden/>
          </w:rPr>
          <w:t>16</w:t>
        </w:r>
        <w:r w:rsidR="002A67E3">
          <w:rPr>
            <w:noProof/>
            <w:webHidden/>
          </w:rPr>
          <w:fldChar w:fldCharType="end"/>
        </w:r>
      </w:hyperlink>
    </w:p>
    <w:p w14:paraId="28F7E022" w14:textId="19A21C82" w:rsidR="002A67E3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302" w:history="1">
        <w:r w:rsidR="002A67E3" w:rsidRPr="00BF233D">
          <w:rPr>
            <w:rStyle w:val="af2"/>
            <w:noProof/>
          </w:rPr>
          <w:t>各権限ロールを識別するIDについて</w:t>
        </w:r>
        <w:r w:rsidR="002A67E3">
          <w:rPr>
            <w:noProof/>
            <w:webHidden/>
          </w:rPr>
          <w:tab/>
        </w:r>
        <w:r w:rsidR="002A67E3">
          <w:rPr>
            <w:noProof/>
            <w:webHidden/>
          </w:rPr>
          <w:fldChar w:fldCharType="begin"/>
        </w:r>
        <w:r w:rsidR="002A67E3">
          <w:rPr>
            <w:noProof/>
            <w:webHidden/>
          </w:rPr>
          <w:instrText xml:space="preserve"> PAGEREF _Toc71254302 \h </w:instrText>
        </w:r>
        <w:r w:rsidR="002A67E3">
          <w:rPr>
            <w:noProof/>
            <w:webHidden/>
          </w:rPr>
        </w:r>
        <w:r w:rsidR="002A67E3">
          <w:rPr>
            <w:noProof/>
            <w:webHidden/>
          </w:rPr>
          <w:fldChar w:fldCharType="separate"/>
        </w:r>
        <w:r w:rsidR="009E7FCB">
          <w:rPr>
            <w:noProof/>
            <w:webHidden/>
          </w:rPr>
          <w:t>17</w:t>
        </w:r>
        <w:r w:rsidR="002A67E3">
          <w:rPr>
            <w:noProof/>
            <w:webHidden/>
          </w:rPr>
          <w:fldChar w:fldCharType="end"/>
        </w:r>
      </w:hyperlink>
    </w:p>
    <w:p w14:paraId="485E35F1" w14:textId="71EDC28C" w:rsidR="002A67E3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303" w:history="1">
        <w:r w:rsidR="002A67E3" w:rsidRPr="00BF233D">
          <w:rPr>
            <w:rStyle w:val="af2"/>
            <w:noProof/>
          </w:rPr>
          <w:t>各テーブル名とビュー名について</w:t>
        </w:r>
        <w:r w:rsidR="002A67E3">
          <w:rPr>
            <w:noProof/>
            <w:webHidden/>
          </w:rPr>
          <w:tab/>
        </w:r>
        <w:r w:rsidR="002A67E3">
          <w:rPr>
            <w:noProof/>
            <w:webHidden/>
          </w:rPr>
          <w:fldChar w:fldCharType="begin"/>
        </w:r>
        <w:r w:rsidR="002A67E3">
          <w:rPr>
            <w:noProof/>
            <w:webHidden/>
          </w:rPr>
          <w:instrText xml:space="preserve"> PAGEREF _Toc71254303 \h </w:instrText>
        </w:r>
        <w:r w:rsidR="002A67E3">
          <w:rPr>
            <w:noProof/>
            <w:webHidden/>
          </w:rPr>
        </w:r>
        <w:r w:rsidR="002A67E3">
          <w:rPr>
            <w:noProof/>
            <w:webHidden/>
          </w:rPr>
          <w:fldChar w:fldCharType="separate"/>
        </w:r>
        <w:r w:rsidR="009E7FCB">
          <w:rPr>
            <w:noProof/>
            <w:webHidden/>
          </w:rPr>
          <w:t>18</w:t>
        </w:r>
        <w:r w:rsidR="002A67E3">
          <w:rPr>
            <w:noProof/>
            <w:webHidden/>
          </w:rPr>
          <w:fldChar w:fldCharType="end"/>
        </w:r>
      </w:hyperlink>
    </w:p>
    <w:p w14:paraId="6148443A" w14:textId="3B62BAA1" w:rsidR="002A67E3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304" w:history="1">
        <w:r w:rsidR="002A67E3" w:rsidRPr="00BF233D">
          <w:rPr>
            <w:rStyle w:val="af2"/>
            <w:noProof/>
          </w:rPr>
          <w:t>各テーブル項目名とビュー項目名について</w:t>
        </w:r>
        <w:r w:rsidR="002A67E3">
          <w:rPr>
            <w:noProof/>
            <w:webHidden/>
          </w:rPr>
          <w:tab/>
        </w:r>
        <w:r w:rsidR="002A67E3">
          <w:rPr>
            <w:noProof/>
            <w:webHidden/>
          </w:rPr>
          <w:fldChar w:fldCharType="begin"/>
        </w:r>
        <w:r w:rsidR="002A67E3">
          <w:rPr>
            <w:noProof/>
            <w:webHidden/>
          </w:rPr>
          <w:instrText xml:space="preserve"> PAGEREF _Toc71254304 \h </w:instrText>
        </w:r>
        <w:r w:rsidR="002A67E3">
          <w:rPr>
            <w:noProof/>
            <w:webHidden/>
          </w:rPr>
        </w:r>
        <w:r w:rsidR="002A67E3">
          <w:rPr>
            <w:noProof/>
            <w:webHidden/>
          </w:rPr>
          <w:fldChar w:fldCharType="separate"/>
        </w:r>
        <w:r w:rsidR="009E7FCB">
          <w:rPr>
            <w:noProof/>
            <w:webHidden/>
          </w:rPr>
          <w:t>19</w:t>
        </w:r>
        <w:r w:rsidR="002A67E3">
          <w:rPr>
            <w:noProof/>
            <w:webHidden/>
          </w:rPr>
          <w:fldChar w:fldCharType="end"/>
        </w:r>
      </w:hyperlink>
    </w:p>
    <w:p w14:paraId="2C6E5191" w14:textId="3DD66B8F" w:rsidR="002A67E3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305" w:history="1">
        <w:r w:rsidR="002A67E3" w:rsidRPr="00BF233D">
          <w:rPr>
            <w:rStyle w:val="af2"/>
            <w:noProof/>
          </w:rPr>
          <w:t>画面仕様書における項目名について</w:t>
        </w:r>
        <w:r w:rsidR="002A67E3">
          <w:rPr>
            <w:noProof/>
            <w:webHidden/>
          </w:rPr>
          <w:tab/>
        </w:r>
        <w:r w:rsidR="002A67E3">
          <w:rPr>
            <w:noProof/>
            <w:webHidden/>
          </w:rPr>
          <w:fldChar w:fldCharType="begin"/>
        </w:r>
        <w:r w:rsidR="002A67E3">
          <w:rPr>
            <w:noProof/>
            <w:webHidden/>
          </w:rPr>
          <w:instrText xml:space="preserve"> PAGEREF _Toc71254305 \h </w:instrText>
        </w:r>
        <w:r w:rsidR="002A67E3">
          <w:rPr>
            <w:noProof/>
            <w:webHidden/>
          </w:rPr>
        </w:r>
        <w:r w:rsidR="002A67E3">
          <w:rPr>
            <w:noProof/>
            <w:webHidden/>
          </w:rPr>
          <w:fldChar w:fldCharType="separate"/>
        </w:r>
        <w:r w:rsidR="009E7FCB">
          <w:rPr>
            <w:noProof/>
            <w:webHidden/>
          </w:rPr>
          <w:t>21</w:t>
        </w:r>
        <w:r w:rsidR="002A67E3">
          <w:rPr>
            <w:noProof/>
            <w:webHidden/>
          </w:rPr>
          <w:fldChar w:fldCharType="end"/>
        </w:r>
      </w:hyperlink>
    </w:p>
    <w:p w14:paraId="1F3C021E" w14:textId="77777777" w:rsidR="00550CC3" w:rsidRPr="003A02B2" w:rsidRDefault="003C1464" w:rsidP="009F491C">
      <w:pPr>
        <w:pStyle w:val="aa"/>
      </w:pPr>
      <w:r>
        <w:fldChar w:fldCharType="end"/>
      </w:r>
    </w:p>
    <w:p w14:paraId="5C29F597" w14:textId="77777777" w:rsidR="00550CC3" w:rsidRDefault="00522A8C" w:rsidP="00976698">
      <w:pPr>
        <w:pStyle w:val="1"/>
      </w:pPr>
      <w:bookmarkStart w:id="0" w:name="_Toc71254288"/>
      <w:r>
        <w:rPr>
          <w:rFonts w:hint="eastAsia"/>
        </w:rPr>
        <w:lastRenderedPageBreak/>
        <w:t>命名規則の目的</w:t>
      </w:r>
      <w:r w:rsidR="00286F49">
        <w:rPr>
          <w:rFonts w:hint="eastAsia"/>
        </w:rPr>
        <w:t>について</w:t>
      </w:r>
      <w:bookmarkEnd w:id="0"/>
    </w:p>
    <w:p w14:paraId="50BF80A4" w14:textId="77777777" w:rsidR="00180ED1" w:rsidRDefault="00180ED1" w:rsidP="00522A8C">
      <w:pPr>
        <w:pStyle w:val="aa"/>
      </w:pPr>
    </w:p>
    <w:p w14:paraId="5DB6E4CD" w14:textId="77777777" w:rsidR="004A10EE" w:rsidRDefault="00522A8C" w:rsidP="00522A8C">
      <w:pPr>
        <w:pStyle w:val="aa"/>
      </w:pPr>
      <w:r>
        <w:rPr>
          <w:rFonts w:hint="eastAsia"/>
        </w:rPr>
        <w:t>命名規則を設ける</w:t>
      </w:r>
      <w:r w:rsidR="00337171">
        <w:rPr>
          <w:rFonts w:hint="eastAsia"/>
        </w:rPr>
        <w:t>目的は</w:t>
      </w:r>
      <w:r w:rsidR="003159EF">
        <w:rPr>
          <w:rFonts w:hint="eastAsia"/>
        </w:rPr>
        <w:t>、</w:t>
      </w:r>
      <w:r w:rsidR="00EC0B57">
        <w:rPr>
          <w:rFonts w:hint="eastAsia"/>
        </w:rPr>
        <w:t>当該プロジェクト</w:t>
      </w:r>
      <w:r w:rsidR="005C7753">
        <w:rPr>
          <w:rFonts w:hint="eastAsia"/>
        </w:rPr>
        <w:t>で扱う</w:t>
      </w:r>
      <w:r w:rsidR="00EC58E8">
        <w:rPr>
          <w:rFonts w:hint="eastAsia"/>
        </w:rPr>
        <w:t>各種項目名称</w:t>
      </w:r>
      <w:r w:rsidR="007067DD">
        <w:rPr>
          <w:rFonts w:hint="eastAsia"/>
        </w:rPr>
        <w:t>に一定のルールを設けることで</w:t>
      </w:r>
      <w:r w:rsidR="004A10EE">
        <w:rPr>
          <w:rFonts w:hint="eastAsia"/>
        </w:rPr>
        <w:t>各種設計書の可読性を良く</w:t>
      </w:r>
      <w:r w:rsidR="00B964ED">
        <w:rPr>
          <w:rFonts w:hint="eastAsia"/>
        </w:rPr>
        <w:t>することにあ</w:t>
      </w:r>
      <w:r w:rsidR="003A6935">
        <w:rPr>
          <w:rFonts w:hint="eastAsia"/>
        </w:rPr>
        <w:t>ります</w:t>
      </w:r>
      <w:r w:rsidR="00B964ED">
        <w:rPr>
          <w:rFonts w:hint="eastAsia"/>
        </w:rPr>
        <w:t>。</w:t>
      </w:r>
    </w:p>
    <w:p w14:paraId="4C74626A" w14:textId="77777777" w:rsidR="00DC2186" w:rsidRDefault="00DC2186" w:rsidP="00522A8C">
      <w:pPr>
        <w:pStyle w:val="aa"/>
      </w:pPr>
    </w:p>
    <w:p w14:paraId="27F06376" w14:textId="77777777" w:rsidR="0036710A" w:rsidRDefault="008E7B27" w:rsidP="00522A8C">
      <w:pPr>
        <w:pStyle w:val="aa"/>
      </w:pPr>
      <w:r>
        <w:rPr>
          <w:rFonts w:hint="eastAsia"/>
        </w:rPr>
        <w:t>例えば、</w:t>
      </w:r>
      <w:r w:rsidR="0020386D">
        <w:rPr>
          <w:rFonts w:hint="eastAsia"/>
        </w:rPr>
        <w:t>システム</w:t>
      </w:r>
      <w:r w:rsidR="00B54F66">
        <w:rPr>
          <w:rFonts w:hint="eastAsia"/>
        </w:rPr>
        <w:t>ID、機能ID、画面ID、帳票IDといったものを定めることで</w:t>
      </w:r>
      <w:r w:rsidR="00E56B9E">
        <w:rPr>
          <w:rFonts w:hint="eastAsia"/>
        </w:rPr>
        <w:t>、</w:t>
      </w:r>
      <w:r w:rsidR="00B54F66">
        <w:rPr>
          <w:rFonts w:hint="eastAsia"/>
        </w:rPr>
        <w:t>ど</w:t>
      </w:r>
      <w:r w:rsidR="009127DF">
        <w:rPr>
          <w:rFonts w:hint="eastAsia"/>
        </w:rPr>
        <w:t>の機能が</w:t>
      </w:r>
      <w:r w:rsidR="00B54F66">
        <w:rPr>
          <w:rFonts w:hint="eastAsia"/>
        </w:rPr>
        <w:t>どの</w:t>
      </w:r>
      <w:r w:rsidR="00CE0618">
        <w:rPr>
          <w:rFonts w:hint="eastAsia"/>
        </w:rPr>
        <w:t>システム</w:t>
      </w:r>
      <w:r w:rsidR="00B54F66">
        <w:rPr>
          <w:rFonts w:hint="eastAsia"/>
        </w:rPr>
        <w:t>に関わる機能であるかを判別できるようにし</w:t>
      </w:r>
      <w:r w:rsidR="0036710A">
        <w:rPr>
          <w:rFonts w:hint="eastAsia"/>
        </w:rPr>
        <w:t>ます。</w:t>
      </w:r>
    </w:p>
    <w:p w14:paraId="4C246F5F" w14:textId="77777777" w:rsidR="0057536C" w:rsidRPr="00DC3766" w:rsidRDefault="0057536C" w:rsidP="0057536C">
      <w:pPr>
        <w:pStyle w:val="aa"/>
      </w:pPr>
      <w:r>
        <w:rPr>
          <w:rFonts w:hint="eastAsia"/>
        </w:rPr>
        <w:t>このような工夫をしておくことで、設計書を参照する際に各IDがインデックスとなって該当機能の記述を探しやすくなり</w:t>
      </w:r>
      <w:r w:rsidR="009E40B5">
        <w:rPr>
          <w:rFonts w:hint="eastAsia"/>
        </w:rPr>
        <w:t>ます。</w:t>
      </w:r>
    </w:p>
    <w:p w14:paraId="2CD1709F" w14:textId="77777777" w:rsidR="00F10397" w:rsidRDefault="00F10397" w:rsidP="00522A8C">
      <w:pPr>
        <w:pStyle w:val="aa"/>
      </w:pPr>
    </w:p>
    <w:p w14:paraId="79DA46D2" w14:textId="77777777" w:rsidR="000F3DEE" w:rsidRDefault="008F115B" w:rsidP="00522A8C">
      <w:pPr>
        <w:pStyle w:val="aa"/>
      </w:pPr>
      <w:r>
        <w:rPr>
          <w:rFonts w:hint="eastAsia"/>
        </w:rPr>
        <w:t>社員コードの採番ルール</w:t>
      </w:r>
      <w:r w:rsidR="00C81A58">
        <w:rPr>
          <w:rFonts w:hint="eastAsia"/>
        </w:rPr>
        <w:t>等</w:t>
      </w:r>
      <w:r>
        <w:rPr>
          <w:rFonts w:hint="eastAsia"/>
        </w:rPr>
        <w:t>については命名規則ではなく、ビジネスルール</w:t>
      </w:r>
      <w:r w:rsidR="00C81A58">
        <w:rPr>
          <w:rFonts w:hint="eastAsia"/>
        </w:rPr>
        <w:t>やアプリケーション仕様</w:t>
      </w:r>
      <w:r>
        <w:rPr>
          <w:rFonts w:hint="eastAsia"/>
        </w:rPr>
        <w:t>として定義します。</w:t>
      </w:r>
    </w:p>
    <w:p w14:paraId="45DBD5EF" w14:textId="77777777" w:rsidR="008F115B" w:rsidRDefault="00FD3541" w:rsidP="00522A8C">
      <w:pPr>
        <w:pStyle w:val="aa"/>
      </w:pPr>
      <w:r>
        <w:rPr>
          <w:rFonts w:hint="eastAsia"/>
        </w:rPr>
        <w:t>ここではあくまでも設計を進める上で必要なドキュメントやテーブル設計における名称のルールを定義します。</w:t>
      </w:r>
    </w:p>
    <w:p w14:paraId="1DAAFE2E" w14:textId="77777777" w:rsidR="00744727" w:rsidRPr="00522A8C" w:rsidRDefault="00744727" w:rsidP="00702804">
      <w:pPr>
        <w:pStyle w:val="aa"/>
      </w:pPr>
    </w:p>
    <w:p w14:paraId="43E5E1B5" w14:textId="77777777" w:rsidR="00522A8C" w:rsidRDefault="00522A8C" w:rsidP="00522A8C">
      <w:pPr>
        <w:pStyle w:val="1"/>
      </w:pPr>
      <w:bookmarkStart w:id="1" w:name="_Toc71254289"/>
      <w:r>
        <w:rPr>
          <w:rFonts w:hint="eastAsia"/>
        </w:rPr>
        <w:lastRenderedPageBreak/>
        <w:t>システム名およびサブシステム名について</w:t>
      </w:r>
      <w:bookmarkEnd w:id="1"/>
    </w:p>
    <w:p w14:paraId="6510C307" w14:textId="77777777" w:rsidR="00180ED1" w:rsidRPr="00522A8C" w:rsidRDefault="00180ED1" w:rsidP="00180ED1"/>
    <w:p w14:paraId="4F16E16C" w14:textId="77777777" w:rsidR="00113C85" w:rsidRDefault="00206785" w:rsidP="003F25F6">
      <w:pPr>
        <w:pStyle w:val="aa"/>
      </w:pPr>
      <w:r>
        <w:rPr>
          <w:rFonts w:hint="eastAsia"/>
        </w:rPr>
        <w:t>当該システムのシステム名称</w:t>
      </w:r>
      <w:r w:rsidR="002D6718">
        <w:rPr>
          <w:rFonts w:hint="eastAsia"/>
        </w:rPr>
        <w:t>、サブシステム名称は以下のとおり定義</w:t>
      </w:r>
      <w:r w:rsidR="009709C3">
        <w:rPr>
          <w:rFonts w:hint="eastAsia"/>
        </w:rPr>
        <w:t>します</w:t>
      </w:r>
      <w:r w:rsidR="002D6718">
        <w:rPr>
          <w:rFonts w:hint="eastAsia"/>
        </w:rPr>
        <w:t>。</w:t>
      </w:r>
    </w:p>
    <w:p w14:paraId="3BD2CC11" w14:textId="77777777" w:rsidR="002D6718" w:rsidRPr="006908F9" w:rsidRDefault="002D6718" w:rsidP="003F25F6">
      <w:pPr>
        <w:pStyle w:val="aa"/>
      </w:pPr>
    </w:p>
    <w:p w14:paraId="20EB8E3B" w14:textId="77777777" w:rsidR="002D6718" w:rsidRPr="00AF3FD6" w:rsidRDefault="00AF3FD6" w:rsidP="003F25F6">
      <w:pPr>
        <w:pStyle w:val="aa"/>
        <w:rPr>
          <w:b/>
          <w:bCs/>
        </w:rPr>
      </w:pPr>
      <w:r w:rsidRPr="00AF3FD6">
        <w:rPr>
          <w:rFonts w:hint="eastAsia"/>
          <w:b/>
          <w:bCs/>
        </w:rPr>
        <w:t>システム名</w:t>
      </w: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7337"/>
        <w:gridCol w:w="7337"/>
      </w:tblGrid>
      <w:tr w:rsidR="00F5653D" w14:paraId="6B3CF6BA" w14:textId="77777777" w:rsidTr="00482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37" w:type="dxa"/>
          </w:tcPr>
          <w:p w14:paraId="07BC300C" w14:textId="77777777" w:rsidR="00F5653D" w:rsidRDefault="00955B9A" w:rsidP="003F25F6">
            <w:pPr>
              <w:pStyle w:val="aa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7337" w:type="dxa"/>
          </w:tcPr>
          <w:p w14:paraId="598C0231" w14:textId="77777777" w:rsidR="00F5653D" w:rsidRDefault="00B429C7" w:rsidP="003F25F6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F5653D" w14:paraId="56C6138E" w14:textId="77777777" w:rsidTr="0048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7" w:type="dxa"/>
          </w:tcPr>
          <w:p w14:paraId="1CD2311D" w14:textId="77777777" w:rsidR="00F5653D" w:rsidRDefault="00883B6F" w:rsidP="003F25F6">
            <w:pPr>
              <w:pStyle w:val="aa"/>
            </w:pPr>
            <w:r>
              <w:rPr>
                <w:rFonts w:hint="eastAsia"/>
              </w:rPr>
              <w:t>〇〇システム</w:t>
            </w:r>
          </w:p>
        </w:tc>
        <w:tc>
          <w:tcPr>
            <w:tcW w:w="7337" w:type="dxa"/>
          </w:tcPr>
          <w:p w14:paraId="46B2DC9B" w14:textId="77777777" w:rsidR="00F5653D" w:rsidRDefault="00C64E57" w:rsidP="003F25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※ 当該システムの簡易説明を記載</w:t>
            </w:r>
          </w:p>
        </w:tc>
      </w:tr>
    </w:tbl>
    <w:p w14:paraId="07E901FC" w14:textId="77777777" w:rsidR="00E0541A" w:rsidRDefault="00E0541A" w:rsidP="003F25F6">
      <w:pPr>
        <w:pStyle w:val="aa"/>
      </w:pPr>
    </w:p>
    <w:p w14:paraId="10FDDA65" w14:textId="77777777" w:rsidR="001921CE" w:rsidRPr="00AF3FD6" w:rsidRDefault="00AF3FD6" w:rsidP="003F25F6">
      <w:pPr>
        <w:pStyle w:val="aa"/>
        <w:rPr>
          <w:b/>
          <w:bCs/>
        </w:rPr>
      </w:pPr>
      <w:r w:rsidRPr="00AF3FD6">
        <w:rPr>
          <w:rFonts w:hint="eastAsia"/>
          <w:b/>
          <w:bCs/>
        </w:rPr>
        <w:t>サブシステム</w:t>
      </w:r>
      <w:r w:rsidR="00DC1BDF">
        <w:rPr>
          <w:rFonts w:hint="eastAsia"/>
          <w:b/>
          <w:bCs/>
        </w:rPr>
        <w:t>名</w:t>
      </w:r>
    </w:p>
    <w:tbl>
      <w:tblPr>
        <w:tblStyle w:val="3-3"/>
        <w:tblW w:w="14588" w:type="dxa"/>
        <w:tblLook w:val="04A0" w:firstRow="1" w:lastRow="0" w:firstColumn="1" w:lastColumn="0" w:noHBand="0" w:noVBand="1"/>
      </w:tblPr>
      <w:tblGrid>
        <w:gridCol w:w="2268"/>
        <w:gridCol w:w="5098"/>
        <w:gridCol w:w="7222"/>
      </w:tblGrid>
      <w:tr w:rsidR="00436948" w14:paraId="670A13C6" w14:textId="77777777" w:rsidTr="00482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75B010DB" w14:textId="77777777" w:rsidR="00436948" w:rsidRDefault="00BC630B" w:rsidP="00D11922">
            <w:pPr>
              <w:pStyle w:val="aa"/>
            </w:pPr>
            <w:r>
              <w:rPr>
                <w:rFonts w:hint="eastAsia"/>
              </w:rPr>
              <w:t>システム</w:t>
            </w:r>
            <w:r w:rsidR="00436948">
              <w:rPr>
                <w:rFonts w:hint="eastAsia"/>
              </w:rPr>
              <w:t>ID</w:t>
            </w:r>
          </w:p>
        </w:tc>
        <w:tc>
          <w:tcPr>
            <w:tcW w:w="5098" w:type="dxa"/>
          </w:tcPr>
          <w:p w14:paraId="7E839C4A" w14:textId="77777777" w:rsidR="00436948" w:rsidRDefault="00436948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7222" w:type="dxa"/>
          </w:tcPr>
          <w:p w14:paraId="1A0FB11B" w14:textId="77777777" w:rsidR="00436948" w:rsidRDefault="00436948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436948" w14:paraId="66EDD631" w14:textId="77777777" w:rsidTr="0048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8A59143" w14:textId="77777777" w:rsidR="00436948" w:rsidRDefault="00436948" w:rsidP="00D11922">
            <w:pPr>
              <w:pStyle w:val="aa"/>
            </w:pPr>
            <w:r>
              <w:rPr>
                <w:rFonts w:hint="eastAsia"/>
              </w:rPr>
              <w:t>A</w:t>
            </w:r>
          </w:p>
        </w:tc>
        <w:tc>
          <w:tcPr>
            <w:tcW w:w="5098" w:type="dxa"/>
          </w:tcPr>
          <w:p w14:paraId="52C27441" w14:textId="77777777" w:rsidR="00436948" w:rsidRDefault="00436948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〇〇</w:t>
            </w:r>
            <w:r w:rsidR="00910197">
              <w:rPr>
                <w:rFonts w:hint="eastAsia"/>
              </w:rPr>
              <w:t>システム</w:t>
            </w:r>
          </w:p>
        </w:tc>
        <w:tc>
          <w:tcPr>
            <w:tcW w:w="7222" w:type="dxa"/>
          </w:tcPr>
          <w:p w14:paraId="08F2D54E" w14:textId="77777777" w:rsidR="00436948" w:rsidRDefault="00436948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※ 簡易的な説明を記述します。</w:t>
            </w:r>
          </w:p>
        </w:tc>
      </w:tr>
      <w:tr w:rsidR="00436948" w14:paraId="5664DA1E" w14:textId="77777777" w:rsidTr="00482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D3F133B" w14:textId="77777777" w:rsidR="00436948" w:rsidRDefault="00436948" w:rsidP="00D11922">
            <w:pPr>
              <w:pStyle w:val="aa"/>
            </w:pPr>
            <w:r>
              <w:rPr>
                <w:rFonts w:hint="eastAsia"/>
              </w:rPr>
              <w:t>B</w:t>
            </w:r>
          </w:p>
        </w:tc>
        <w:tc>
          <w:tcPr>
            <w:tcW w:w="5098" w:type="dxa"/>
          </w:tcPr>
          <w:p w14:paraId="07D19AD3" w14:textId="77777777" w:rsidR="00436948" w:rsidRDefault="00910197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購買発注</w:t>
            </w:r>
          </w:p>
        </w:tc>
        <w:tc>
          <w:tcPr>
            <w:tcW w:w="7222" w:type="dxa"/>
          </w:tcPr>
          <w:p w14:paraId="0F2D42B5" w14:textId="77777777" w:rsidR="00436948" w:rsidRDefault="00436948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社内で利用する消耗品等の発注業務</w:t>
            </w:r>
            <w:r w:rsidR="003C1FA1">
              <w:rPr>
                <w:rFonts w:hint="eastAsia"/>
              </w:rPr>
              <w:t>を行うためのシステム</w:t>
            </w:r>
          </w:p>
        </w:tc>
      </w:tr>
      <w:tr w:rsidR="00436948" w14:paraId="78262C47" w14:textId="77777777" w:rsidTr="0048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6108BDC" w14:textId="77777777" w:rsidR="00436948" w:rsidRDefault="00436948" w:rsidP="00D11922">
            <w:pPr>
              <w:pStyle w:val="aa"/>
            </w:pPr>
            <w:r>
              <w:rPr>
                <w:rFonts w:hint="eastAsia"/>
              </w:rPr>
              <w:t>C</w:t>
            </w:r>
          </w:p>
        </w:tc>
        <w:tc>
          <w:tcPr>
            <w:tcW w:w="5098" w:type="dxa"/>
          </w:tcPr>
          <w:p w14:paraId="73D26464" w14:textId="77777777" w:rsidR="00436948" w:rsidRDefault="00910197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請求書管理</w:t>
            </w:r>
          </w:p>
        </w:tc>
        <w:tc>
          <w:tcPr>
            <w:tcW w:w="7222" w:type="dxa"/>
          </w:tcPr>
          <w:p w14:paraId="696238B3" w14:textId="77777777" w:rsidR="00436948" w:rsidRDefault="003C1FA1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各種請求書の発行業務を行うためのシステム</w:t>
            </w:r>
          </w:p>
        </w:tc>
      </w:tr>
      <w:tr w:rsidR="00436948" w14:paraId="7C90FDE6" w14:textId="77777777" w:rsidTr="00482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B7D864B" w14:textId="77777777" w:rsidR="00436948" w:rsidRDefault="00436948" w:rsidP="00D11922">
            <w:pPr>
              <w:pStyle w:val="aa"/>
            </w:pPr>
            <w:r>
              <w:rPr>
                <w:rFonts w:hint="eastAsia"/>
              </w:rPr>
              <w:t>D</w:t>
            </w:r>
          </w:p>
        </w:tc>
        <w:tc>
          <w:tcPr>
            <w:tcW w:w="5098" w:type="dxa"/>
          </w:tcPr>
          <w:p w14:paraId="4995D7AB" w14:textId="77777777" w:rsidR="00436948" w:rsidRDefault="00436948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22" w:type="dxa"/>
          </w:tcPr>
          <w:p w14:paraId="147F8EAB" w14:textId="77777777" w:rsidR="00436948" w:rsidRDefault="00436948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6948" w14:paraId="6AC9FA7F" w14:textId="77777777" w:rsidTr="0048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1696134" w14:textId="77777777" w:rsidR="00436948" w:rsidRDefault="00436948" w:rsidP="00D11922">
            <w:pPr>
              <w:pStyle w:val="aa"/>
            </w:pPr>
            <w:r>
              <w:rPr>
                <w:rFonts w:hint="eastAsia"/>
              </w:rPr>
              <w:t>E</w:t>
            </w:r>
          </w:p>
        </w:tc>
        <w:tc>
          <w:tcPr>
            <w:tcW w:w="5098" w:type="dxa"/>
          </w:tcPr>
          <w:p w14:paraId="22C30373" w14:textId="77777777" w:rsidR="00436948" w:rsidRDefault="00436948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2" w:type="dxa"/>
          </w:tcPr>
          <w:p w14:paraId="2E681A69" w14:textId="77777777" w:rsidR="00436948" w:rsidRDefault="00436948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6948" w14:paraId="69709CCB" w14:textId="77777777" w:rsidTr="00482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19BB77F" w14:textId="77777777" w:rsidR="00436948" w:rsidRDefault="00436948" w:rsidP="00D11922">
            <w:pPr>
              <w:pStyle w:val="aa"/>
            </w:pPr>
            <w:r>
              <w:rPr>
                <w:rFonts w:hint="eastAsia"/>
              </w:rPr>
              <w:t>F</w:t>
            </w:r>
          </w:p>
        </w:tc>
        <w:tc>
          <w:tcPr>
            <w:tcW w:w="5098" w:type="dxa"/>
          </w:tcPr>
          <w:p w14:paraId="2DDB6991" w14:textId="77777777" w:rsidR="00436948" w:rsidRDefault="00436948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22" w:type="dxa"/>
          </w:tcPr>
          <w:p w14:paraId="556D9EC4" w14:textId="77777777" w:rsidR="00436948" w:rsidRDefault="00436948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6948" w14:paraId="2D4A569C" w14:textId="77777777" w:rsidTr="0048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03BFE8D" w14:textId="77777777" w:rsidR="00436948" w:rsidRDefault="00436948" w:rsidP="00D11922">
            <w:pPr>
              <w:pStyle w:val="aa"/>
            </w:pPr>
            <w:r>
              <w:rPr>
                <w:rFonts w:hint="eastAsia"/>
              </w:rPr>
              <w:t>G</w:t>
            </w:r>
          </w:p>
        </w:tc>
        <w:tc>
          <w:tcPr>
            <w:tcW w:w="5098" w:type="dxa"/>
          </w:tcPr>
          <w:p w14:paraId="38A122CB" w14:textId="77777777" w:rsidR="00436948" w:rsidRDefault="00436948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2" w:type="dxa"/>
          </w:tcPr>
          <w:p w14:paraId="18C088BC" w14:textId="77777777" w:rsidR="00436948" w:rsidRDefault="00436948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6948" w14:paraId="09002490" w14:textId="77777777" w:rsidTr="00482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7E96EFF" w14:textId="77777777" w:rsidR="00436948" w:rsidRDefault="00436948" w:rsidP="00D11922">
            <w:pPr>
              <w:pStyle w:val="aa"/>
            </w:pPr>
          </w:p>
        </w:tc>
        <w:tc>
          <w:tcPr>
            <w:tcW w:w="5098" w:type="dxa"/>
          </w:tcPr>
          <w:p w14:paraId="7153FBAF" w14:textId="77777777" w:rsidR="00436948" w:rsidRDefault="00436948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22" w:type="dxa"/>
          </w:tcPr>
          <w:p w14:paraId="3DEB5A9E" w14:textId="77777777" w:rsidR="00436948" w:rsidRDefault="00436948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874E86" w14:textId="77777777" w:rsidR="00C7073C" w:rsidRDefault="00C7073C" w:rsidP="003F25F6">
      <w:pPr>
        <w:pStyle w:val="aa"/>
      </w:pPr>
    </w:p>
    <w:p w14:paraId="12DC5CF3" w14:textId="77777777" w:rsidR="00454FB4" w:rsidRDefault="00454FB4" w:rsidP="003F25F6">
      <w:pPr>
        <w:pStyle w:val="aa"/>
      </w:pPr>
      <w:r>
        <w:rPr>
          <w:rFonts w:hint="eastAsia"/>
        </w:rPr>
        <w:t>※ 特にサブシステムが無い場合は</w:t>
      </w:r>
      <w:r w:rsidR="00541B1D">
        <w:rPr>
          <w:rFonts w:hint="eastAsia"/>
        </w:rPr>
        <w:t>システム名に対しシステムIDを採番します。</w:t>
      </w:r>
    </w:p>
    <w:p w14:paraId="2AE689D4" w14:textId="77777777" w:rsidR="00C7073C" w:rsidRDefault="00C7073C" w:rsidP="00C7073C">
      <w:pPr>
        <w:pStyle w:val="1"/>
      </w:pPr>
      <w:bookmarkStart w:id="2" w:name="_Toc71254290"/>
      <w:r>
        <w:rPr>
          <w:rFonts w:hint="eastAsia"/>
        </w:rPr>
        <w:lastRenderedPageBreak/>
        <w:t>各業務を識別する業務</w:t>
      </w:r>
      <w:r>
        <w:rPr>
          <w:rFonts w:hint="eastAsia"/>
        </w:rPr>
        <w:t>ID</w:t>
      </w:r>
      <w:r>
        <w:rPr>
          <w:rFonts w:hint="eastAsia"/>
        </w:rPr>
        <w:t>について</w:t>
      </w:r>
      <w:bookmarkEnd w:id="2"/>
    </w:p>
    <w:p w14:paraId="694262A7" w14:textId="77777777" w:rsidR="00C7073C" w:rsidRDefault="00C7073C" w:rsidP="003F25F6">
      <w:pPr>
        <w:pStyle w:val="aa"/>
      </w:pPr>
    </w:p>
    <w:p w14:paraId="32CF9C4D" w14:textId="77777777" w:rsidR="00C7073C" w:rsidRDefault="00C7073C" w:rsidP="00C7073C">
      <w:pPr>
        <w:pStyle w:val="aa"/>
      </w:pPr>
      <w:r>
        <w:rPr>
          <w:rFonts w:hint="eastAsia"/>
        </w:rPr>
        <w:t>当該システムに登場する各種業務について、識別するIDを以下のとおり定義</w:t>
      </w:r>
      <w:r w:rsidR="002B41E3">
        <w:rPr>
          <w:rFonts w:hint="eastAsia"/>
        </w:rPr>
        <w:t>します</w:t>
      </w:r>
      <w:r>
        <w:rPr>
          <w:rFonts w:hint="eastAsia"/>
        </w:rPr>
        <w:t>。</w:t>
      </w:r>
    </w:p>
    <w:p w14:paraId="61AC0492" w14:textId="77777777" w:rsidR="000D0F59" w:rsidRDefault="000D0F59" w:rsidP="00C7073C">
      <w:pPr>
        <w:pStyle w:val="aa"/>
      </w:pPr>
      <w:r>
        <w:rPr>
          <w:rFonts w:hint="eastAsia"/>
        </w:rPr>
        <w:t>サブシステム単位</w:t>
      </w:r>
      <w:r w:rsidR="004533D7">
        <w:rPr>
          <w:rFonts w:hint="eastAsia"/>
        </w:rPr>
        <w:t>と業務単位が一致する</w:t>
      </w:r>
      <w:r>
        <w:rPr>
          <w:rFonts w:hint="eastAsia"/>
        </w:rPr>
        <w:t>場合は</w:t>
      </w:r>
      <w:r w:rsidR="0041103F">
        <w:rPr>
          <w:rFonts w:hint="eastAsia"/>
        </w:rPr>
        <w:t>システムIDを業務IDと</w:t>
      </w:r>
      <w:r w:rsidR="002B41E3">
        <w:rPr>
          <w:rFonts w:hint="eastAsia"/>
        </w:rPr>
        <w:t>します</w:t>
      </w:r>
      <w:r w:rsidR="0041103F">
        <w:rPr>
          <w:rFonts w:hint="eastAsia"/>
        </w:rPr>
        <w:t>。</w:t>
      </w:r>
    </w:p>
    <w:p w14:paraId="1F3843A3" w14:textId="77777777" w:rsidR="0041103F" w:rsidRDefault="0041103F" w:rsidP="00C7073C">
      <w:pPr>
        <w:pStyle w:val="aa"/>
      </w:pPr>
      <w:r>
        <w:rPr>
          <w:rFonts w:hint="eastAsia"/>
        </w:rPr>
        <w:t>サブシステム単位で業務毎に機能が</w:t>
      </w:r>
      <w:r w:rsidR="00820C30">
        <w:rPr>
          <w:rFonts w:hint="eastAsia"/>
        </w:rPr>
        <w:t>分かれる場合は業務IDを定義</w:t>
      </w:r>
      <w:r w:rsidR="002B41E3">
        <w:rPr>
          <w:rFonts w:hint="eastAsia"/>
        </w:rPr>
        <w:t>します</w:t>
      </w:r>
      <w:r w:rsidR="00820C30">
        <w:rPr>
          <w:rFonts w:hint="eastAsia"/>
        </w:rPr>
        <w:t>。</w:t>
      </w:r>
    </w:p>
    <w:p w14:paraId="4C877B96" w14:textId="77777777" w:rsidR="00820C30" w:rsidRDefault="00820C30" w:rsidP="00C7073C">
      <w:pPr>
        <w:pStyle w:val="aa"/>
      </w:pPr>
    </w:p>
    <w:p w14:paraId="049D0C40" w14:textId="77777777" w:rsidR="00512DC8" w:rsidRPr="000C615C" w:rsidRDefault="00512DC8" w:rsidP="00512DC8">
      <w:pPr>
        <w:pStyle w:val="aa"/>
        <w:rPr>
          <w:b/>
          <w:bCs/>
        </w:rPr>
      </w:pPr>
      <w:r>
        <w:rPr>
          <w:rFonts w:hint="eastAsia"/>
          <w:b/>
          <w:bCs/>
        </w:rPr>
        <w:t>業務</w:t>
      </w:r>
      <w:r w:rsidRPr="000C615C">
        <w:rPr>
          <w:rFonts w:hint="eastAsia"/>
          <w:b/>
          <w:bCs/>
        </w:rPr>
        <w:t>IDの構成</w:t>
      </w:r>
    </w:p>
    <w:tbl>
      <w:tblPr>
        <w:tblStyle w:val="3-3"/>
        <w:tblW w:w="4973" w:type="pct"/>
        <w:tblLook w:val="04A0" w:firstRow="1" w:lastRow="0" w:firstColumn="1" w:lastColumn="0" w:noHBand="0" w:noVBand="1"/>
      </w:tblPr>
      <w:tblGrid>
        <w:gridCol w:w="3648"/>
        <w:gridCol w:w="3649"/>
        <w:gridCol w:w="3649"/>
        <w:gridCol w:w="3649"/>
      </w:tblGrid>
      <w:tr w:rsidR="00387EDB" w14:paraId="7179908F" w14:textId="77777777" w:rsidTr="00DC1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</w:tcPr>
          <w:p w14:paraId="17EBB62A" w14:textId="77777777" w:rsidR="00387EDB" w:rsidRDefault="00387EDB" w:rsidP="00D11922">
            <w:pPr>
              <w:pStyle w:val="aa"/>
            </w:pPr>
            <w:r>
              <w:rPr>
                <w:rFonts w:hint="eastAsia"/>
              </w:rPr>
              <w:t>システムID</w:t>
            </w:r>
          </w:p>
        </w:tc>
        <w:tc>
          <w:tcPr>
            <w:tcW w:w="1250" w:type="pct"/>
          </w:tcPr>
          <w:p w14:paraId="48B8249A" w14:textId="77777777" w:rsidR="00387EDB" w:rsidRDefault="00387EDB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1250" w:type="pct"/>
          </w:tcPr>
          <w:p w14:paraId="5B60FC63" w14:textId="77777777" w:rsidR="00387EDB" w:rsidRDefault="00387EDB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業務シンボル</w:t>
            </w:r>
          </w:p>
        </w:tc>
        <w:tc>
          <w:tcPr>
            <w:tcW w:w="1250" w:type="pct"/>
          </w:tcPr>
          <w:p w14:paraId="32BF5701" w14:textId="77777777" w:rsidR="00387EDB" w:rsidRDefault="00387EDB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387EDB" w14:paraId="4189B76E" w14:textId="77777777" w:rsidTr="00DC1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FABBDED" w14:textId="77777777" w:rsidR="00387EDB" w:rsidRPr="007262A2" w:rsidRDefault="00387EDB" w:rsidP="00D11922">
            <w:pPr>
              <w:pStyle w:val="aa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</w:t>
            </w:r>
          </w:p>
        </w:tc>
        <w:tc>
          <w:tcPr>
            <w:tcW w:w="1250" w:type="pct"/>
          </w:tcPr>
          <w:p w14:paraId="5AA2103A" w14:textId="77777777" w:rsidR="00387EDB" w:rsidRDefault="00387EDB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（なし）</w:t>
            </w:r>
          </w:p>
        </w:tc>
        <w:tc>
          <w:tcPr>
            <w:tcW w:w="1250" w:type="pct"/>
          </w:tcPr>
          <w:p w14:paraId="165566D3" w14:textId="77777777" w:rsidR="00387EDB" w:rsidRDefault="00F13680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250" w:type="pct"/>
          </w:tcPr>
          <w:p w14:paraId="655679C0" w14:textId="77777777" w:rsidR="00387EDB" w:rsidRDefault="00387EDB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F13680">
              <w:rPr>
                <w:rFonts w:hint="eastAsia"/>
              </w:rPr>
              <w:t>B</w:t>
            </w:r>
          </w:p>
        </w:tc>
      </w:tr>
    </w:tbl>
    <w:p w14:paraId="5B4EDA64" w14:textId="77777777" w:rsidR="00C7073C" w:rsidRDefault="00C7073C" w:rsidP="00C7073C">
      <w:pPr>
        <w:pStyle w:val="aa"/>
      </w:pPr>
    </w:p>
    <w:p w14:paraId="7B1D0996" w14:textId="77777777" w:rsidR="00C7073C" w:rsidRPr="00613FB1" w:rsidRDefault="00C7073C" w:rsidP="00C7073C">
      <w:pPr>
        <w:pStyle w:val="aa"/>
        <w:rPr>
          <w:b/>
          <w:bCs/>
        </w:rPr>
      </w:pPr>
      <w:r w:rsidRPr="00613FB1">
        <w:rPr>
          <w:rFonts w:hint="eastAsia"/>
          <w:b/>
          <w:bCs/>
        </w:rPr>
        <w:t>業務</w:t>
      </w:r>
      <w:r w:rsidR="00512DC8">
        <w:rPr>
          <w:rFonts w:hint="eastAsia"/>
          <w:b/>
          <w:bCs/>
        </w:rPr>
        <w:t>シンボル</w:t>
      </w:r>
    </w:p>
    <w:tbl>
      <w:tblPr>
        <w:tblStyle w:val="3-3"/>
        <w:tblW w:w="0" w:type="dxa"/>
        <w:tblLook w:val="04A0" w:firstRow="1" w:lastRow="0" w:firstColumn="1" w:lastColumn="0" w:noHBand="0" w:noVBand="1"/>
      </w:tblPr>
      <w:tblGrid>
        <w:gridCol w:w="2268"/>
        <w:gridCol w:w="4836"/>
        <w:gridCol w:w="7484"/>
      </w:tblGrid>
      <w:tr w:rsidR="00C7073C" w14:paraId="6067ACB4" w14:textId="77777777" w:rsidTr="00D11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2405C8D6" w14:textId="77777777" w:rsidR="00C7073C" w:rsidRDefault="00C7073C" w:rsidP="00D11922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4836" w:type="dxa"/>
          </w:tcPr>
          <w:p w14:paraId="0CF691A3" w14:textId="77777777" w:rsidR="00C7073C" w:rsidRDefault="00C7073C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業務名</w:t>
            </w:r>
          </w:p>
        </w:tc>
        <w:tc>
          <w:tcPr>
            <w:tcW w:w="7484" w:type="dxa"/>
          </w:tcPr>
          <w:p w14:paraId="6A3DD029" w14:textId="77777777" w:rsidR="00C7073C" w:rsidRDefault="00C7073C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C7073C" w14:paraId="301DFDC8" w14:textId="77777777" w:rsidTr="00D1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459603E" w14:textId="77777777" w:rsidR="00C7073C" w:rsidRDefault="00C7073C" w:rsidP="00D11922">
            <w:pPr>
              <w:pStyle w:val="aa"/>
            </w:pPr>
            <w:r>
              <w:rPr>
                <w:rFonts w:hint="eastAsia"/>
              </w:rPr>
              <w:t>A</w:t>
            </w:r>
          </w:p>
        </w:tc>
        <w:tc>
          <w:tcPr>
            <w:tcW w:w="4836" w:type="dxa"/>
          </w:tcPr>
          <w:p w14:paraId="73CDDEBF" w14:textId="77777777" w:rsidR="00C7073C" w:rsidRDefault="00C7073C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〇〇業務</w:t>
            </w:r>
          </w:p>
        </w:tc>
        <w:tc>
          <w:tcPr>
            <w:tcW w:w="7484" w:type="dxa"/>
          </w:tcPr>
          <w:p w14:paraId="3BE73661" w14:textId="77777777" w:rsidR="00C7073C" w:rsidRDefault="00C7073C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※ 簡易的な説明を記述します。</w:t>
            </w:r>
          </w:p>
        </w:tc>
      </w:tr>
      <w:tr w:rsidR="00C7073C" w14:paraId="641D37CA" w14:textId="77777777" w:rsidTr="00D1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99DB3A2" w14:textId="77777777" w:rsidR="00C7073C" w:rsidRDefault="00C7073C" w:rsidP="00D11922">
            <w:pPr>
              <w:pStyle w:val="aa"/>
            </w:pPr>
            <w:r>
              <w:rPr>
                <w:rFonts w:hint="eastAsia"/>
              </w:rPr>
              <w:t>B</w:t>
            </w:r>
          </w:p>
        </w:tc>
        <w:tc>
          <w:tcPr>
            <w:tcW w:w="4836" w:type="dxa"/>
          </w:tcPr>
          <w:p w14:paraId="0200F664" w14:textId="77777777" w:rsidR="00C7073C" w:rsidRDefault="00C7073C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例：備品調達業務</w:t>
            </w:r>
          </w:p>
        </w:tc>
        <w:tc>
          <w:tcPr>
            <w:tcW w:w="7484" w:type="dxa"/>
          </w:tcPr>
          <w:p w14:paraId="79F91811" w14:textId="77777777" w:rsidR="00C7073C" w:rsidRDefault="00C7073C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社内で利用する消耗品等の発注業務</w:t>
            </w:r>
          </w:p>
        </w:tc>
      </w:tr>
      <w:tr w:rsidR="00C7073C" w14:paraId="12530126" w14:textId="77777777" w:rsidTr="00D1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FF23BA4" w14:textId="77777777" w:rsidR="00C7073C" w:rsidRDefault="00C7073C" w:rsidP="00D11922">
            <w:pPr>
              <w:pStyle w:val="aa"/>
            </w:pPr>
            <w:r>
              <w:rPr>
                <w:rFonts w:hint="eastAsia"/>
              </w:rPr>
              <w:t>C</w:t>
            </w:r>
          </w:p>
        </w:tc>
        <w:tc>
          <w:tcPr>
            <w:tcW w:w="4836" w:type="dxa"/>
          </w:tcPr>
          <w:p w14:paraId="1AE6D4B4" w14:textId="77777777" w:rsidR="00C7073C" w:rsidRDefault="00C7073C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4" w:type="dxa"/>
          </w:tcPr>
          <w:p w14:paraId="247AB3DE" w14:textId="77777777" w:rsidR="00C7073C" w:rsidRDefault="00C7073C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073C" w14:paraId="21B32ECA" w14:textId="77777777" w:rsidTr="00D1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55FDCCF" w14:textId="77777777" w:rsidR="00C7073C" w:rsidRDefault="00C7073C" w:rsidP="00D11922">
            <w:pPr>
              <w:pStyle w:val="aa"/>
            </w:pPr>
            <w:r>
              <w:rPr>
                <w:rFonts w:hint="eastAsia"/>
              </w:rPr>
              <w:t>D</w:t>
            </w:r>
          </w:p>
        </w:tc>
        <w:tc>
          <w:tcPr>
            <w:tcW w:w="4836" w:type="dxa"/>
          </w:tcPr>
          <w:p w14:paraId="19A6A80D" w14:textId="77777777" w:rsidR="00C7073C" w:rsidRDefault="00C7073C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4" w:type="dxa"/>
          </w:tcPr>
          <w:p w14:paraId="2989ACB4" w14:textId="77777777" w:rsidR="00C7073C" w:rsidRDefault="00C7073C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73C" w14:paraId="1F6C742B" w14:textId="77777777" w:rsidTr="00D1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16B41A" w14:textId="77777777" w:rsidR="00C7073C" w:rsidRDefault="00C7073C" w:rsidP="00D11922">
            <w:pPr>
              <w:pStyle w:val="aa"/>
            </w:pPr>
            <w:r>
              <w:rPr>
                <w:rFonts w:hint="eastAsia"/>
              </w:rPr>
              <w:t>E</w:t>
            </w:r>
          </w:p>
        </w:tc>
        <w:tc>
          <w:tcPr>
            <w:tcW w:w="4836" w:type="dxa"/>
          </w:tcPr>
          <w:p w14:paraId="6C08368A" w14:textId="77777777" w:rsidR="00C7073C" w:rsidRDefault="00C7073C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4" w:type="dxa"/>
          </w:tcPr>
          <w:p w14:paraId="122137F5" w14:textId="77777777" w:rsidR="00C7073C" w:rsidRDefault="00C7073C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073C" w14:paraId="6CAC8970" w14:textId="77777777" w:rsidTr="00D1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B15803" w14:textId="77777777" w:rsidR="00C7073C" w:rsidRDefault="00C7073C" w:rsidP="00D11922">
            <w:pPr>
              <w:pStyle w:val="aa"/>
            </w:pPr>
            <w:r>
              <w:rPr>
                <w:rFonts w:hint="eastAsia"/>
              </w:rPr>
              <w:t>F</w:t>
            </w:r>
          </w:p>
        </w:tc>
        <w:tc>
          <w:tcPr>
            <w:tcW w:w="4836" w:type="dxa"/>
          </w:tcPr>
          <w:p w14:paraId="148A1C05" w14:textId="77777777" w:rsidR="00C7073C" w:rsidRDefault="00C7073C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4" w:type="dxa"/>
          </w:tcPr>
          <w:p w14:paraId="1161B6BF" w14:textId="77777777" w:rsidR="00C7073C" w:rsidRDefault="00C7073C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73C" w14:paraId="574622EF" w14:textId="77777777" w:rsidTr="00D1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21758A" w14:textId="77777777" w:rsidR="00C7073C" w:rsidRDefault="00C7073C" w:rsidP="00D11922">
            <w:pPr>
              <w:pStyle w:val="aa"/>
            </w:pPr>
            <w:r>
              <w:rPr>
                <w:rFonts w:hint="eastAsia"/>
              </w:rPr>
              <w:t>G</w:t>
            </w:r>
          </w:p>
        </w:tc>
        <w:tc>
          <w:tcPr>
            <w:tcW w:w="4836" w:type="dxa"/>
          </w:tcPr>
          <w:p w14:paraId="48A6FFAE" w14:textId="77777777" w:rsidR="00C7073C" w:rsidRDefault="00C7073C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4" w:type="dxa"/>
          </w:tcPr>
          <w:p w14:paraId="49AB9A2A" w14:textId="77777777" w:rsidR="00C7073C" w:rsidRDefault="00C7073C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073C" w14:paraId="72BD2568" w14:textId="77777777" w:rsidTr="00D1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B71752" w14:textId="77777777" w:rsidR="00C7073C" w:rsidRDefault="00C7073C" w:rsidP="00D11922">
            <w:pPr>
              <w:pStyle w:val="aa"/>
            </w:pPr>
          </w:p>
        </w:tc>
        <w:tc>
          <w:tcPr>
            <w:tcW w:w="4836" w:type="dxa"/>
          </w:tcPr>
          <w:p w14:paraId="63067F3A" w14:textId="77777777" w:rsidR="00C7073C" w:rsidRDefault="00C7073C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4" w:type="dxa"/>
          </w:tcPr>
          <w:p w14:paraId="0B4BB721" w14:textId="77777777" w:rsidR="00C7073C" w:rsidRDefault="00C7073C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50FE5E" w14:textId="77777777" w:rsidR="00C7073C" w:rsidRPr="00C7073C" w:rsidRDefault="00C7073C" w:rsidP="003F25F6">
      <w:pPr>
        <w:pStyle w:val="aa"/>
      </w:pPr>
    </w:p>
    <w:p w14:paraId="073B3218" w14:textId="77777777" w:rsidR="00131D97" w:rsidRDefault="00286F49" w:rsidP="00712EEE">
      <w:pPr>
        <w:pStyle w:val="1"/>
      </w:pPr>
      <w:bookmarkStart w:id="3" w:name="_Toc71254291"/>
      <w:r>
        <w:rPr>
          <w:rFonts w:hint="eastAsia"/>
        </w:rPr>
        <w:lastRenderedPageBreak/>
        <w:t>各機能を識別する機能</w:t>
      </w:r>
      <w:r>
        <w:rPr>
          <w:rFonts w:hint="eastAsia"/>
        </w:rPr>
        <w:t>ID</w:t>
      </w:r>
      <w:r>
        <w:rPr>
          <w:rFonts w:hint="eastAsia"/>
        </w:rPr>
        <w:t>について</w:t>
      </w:r>
      <w:bookmarkEnd w:id="3"/>
    </w:p>
    <w:p w14:paraId="04FD8350" w14:textId="77777777" w:rsidR="009F348B" w:rsidRDefault="009F348B" w:rsidP="009C118A">
      <w:pPr>
        <w:pStyle w:val="aa"/>
      </w:pPr>
    </w:p>
    <w:p w14:paraId="0CA33735" w14:textId="77777777" w:rsidR="009F348B" w:rsidRDefault="008C4BF5" w:rsidP="009C118A">
      <w:pPr>
        <w:pStyle w:val="aa"/>
      </w:pPr>
      <w:r>
        <w:rPr>
          <w:rFonts w:hint="eastAsia"/>
        </w:rPr>
        <w:t>当該システムに登場する機能について、機能IDは以下の</w:t>
      </w:r>
      <w:r w:rsidR="00A76D1C">
        <w:rPr>
          <w:rFonts w:hint="eastAsia"/>
        </w:rPr>
        <w:t>とおり定義します</w:t>
      </w:r>
      <w:r>
        <w:rPr>
          <w:rFonts w:hint="eastAsia"/>
        </w:rPr>
        <w:t>。</w:t>
      </w:r>
    </w:p>
    <w:p w14:paraId="6C89A6FF" w14:textId="77777777" w:rsidR="004164C4" w:rsidRDefault="004164C4" w:rsidP="009C118A">
      <w:pPr>
        <w:pStyle w:val="aa"/>
      </w:pPr>
      <w:r>
        <w:rPr>
          <w:rFonts w:hint="eastAsia"/>
        </w:rPr>
        <w:t>主に機能一覧で利用</w:t>
      </w:r>
      <w:r w:rsidR="00A76D1C">
        <w:rPr>
          <w:rFonts w:hint="eastAsia"/>
        </w:rPr>
        <w:t>します</w:t>
      </w:r>
      <w:r>
        <w:rPr>
          <w:rFonts w:hint="eastAsia"/>
        </w:rPr>
        <w:t>。</w:t>
      </w:r>
    </w:p>
    <w:p w14:paraId="77D86E0F" w14:textId="77777777" w:rsidR="00DD0D32" w:rsidRDefault="00DD0D32" w:rsidP="009C118A">
      <w:pPr>
        <w:pStyle w:val="aa"/>
      </w:pPr>
    </w:p>
    <w:p w14:paraId="4503252B" w14:textId="77777777" w:rsidR="00842E44" w:rsidRPr="000C615C" w:rsidRDefault="00842E44" w:rsidP="009C118A">
      <w:pPr>
        <w:pStyle w:val="aa"/>
        <w:rPr>
          <w:b/>
          <w:bCs/>
        </w:rPr>
      </w:pPr>
      <w:r w:rsidRPr="000C615C">
        <w:rPr>
          <w:rFonts w:hint="eastAsia"/>
          <w:b/>
          <w:bCs/>
        </w:rPr>
        <w:t>機能IDの構成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32"/>
        <w:gridCol w:w="2923"/>
        <w:gridCol w:w="2929"/>
        <w:gridCol w:w="2941"/>
        <w:gridCol w:w="2949"/>
      </w:tblGrid>
      <w:tr w:rsidR="006D67C5" w14:paraId="7B0F167A" w14:textId="77777777" w:rsidTr="006D6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9" w:type="pct"/>
          </w:tcPr>
          <w:p w14:paraId="24B5B5DE" w14:textId="77777777" w:rsidR="006D67C5" w:rsidRDefault="006D67C5" w:rsidP="00271C05">
            <w:pPr>
              <w:pStyle w:val="aa"/>
            </w:pPr>
            <w:r>
              <w:rPr>
                <w:rFonts w:hint="eastAsia"/>
              </w:rPr>
              <w:t>業務ID</w:t>
            </w:r>
          </w:p>
        </w:tc>
        <w:tc>
          <w:tcPr>
            <w:tcW w:w="996" w:type="pct"/>
          </w:tcPr>
          <w:p w14:paraId="6A0ED7EB" w14:textId="77777777" w:rsidR="006D67C5" w:rsidRDefault="006D67C5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998" w:type="pct"/>
          </w:tcPr>
          <w:p w14:paraId="567E3D25" w14:textId="77777777" w:rsidR="006D67C5" w:rsidRDefault="006D67C5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機能シンボル</w:t>
            </w:r>
          </w:p>
        </w:tc>
        <w:tc>
          <w:tcPr>
            <w:tcW w:w="1002" w:type="pct"/>
          </w:tcPr>
          <w:p w14:paraId="43FC8810" w14:textId="77777777" w:rsidR="006D67C5" w:rsidRDefault="006D67C5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連番4桁</w:t>
            </w:r>
          </w:p>
        </w:tc>
        <w:tc>
          <w:tcPr>
            <w:tcW w:w="1006" w:type="pct"/>
          </w:tcPr>
          <w:p w14:paraId="49FC9C90" w14:textId="77777777" w:rsidR="006D67C5" w:rsidRDefault="006D67C5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6D67C5" w14:paraId="177755DC" w14:textId="77777777" w:rsidTr="006D6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</w:tcPr>
          <w:p w14:paraId="0CDE422E" w14:textId="77777777" w:rsidR="006D67C5" w:rsidRPr="007262A2" w:rsidRDefault="006D67C5" w:rsidP="00271C05">
            <w:pPr>
              <w:pStyle w:val="aa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</w:t>
            </w:r>
          </w:p>
        </w:tc>
        <w:tc>
          <w:tcPr>
            <w:tcW w:w="996" w:type="pct"/>
          </w:tcPr>
          <w:p w14:paraId="459D9BED" w14:textId="77777777" w:rsidR="006D67C5" w:rsidRDefault="006D67C5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998" w:type="pct"/>
          </w:tcPr>
          <w:p w14:paraId="4A73BC4C" w14:textId="77777777" w:rsidR="006D67C5" w:rsidRDefault="006D67C5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002" w:type="pct"/>
          </w:tcPr>
          <w:p w14:paraId="550B8A59" w14:textId="77777777" w:rsidR="006D67C5" w:rsidRDefault="006D67C5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0001</w:t>
            </w:r>
          </w:p>
        </w:tc>
        <w:tc>
          <w:tcPr>
            <w:tcW w:w="1006" w:type="pct"/>
          </w:tcPr>
          <w:p w14:paraId="36C750E6" w14:textId="77777777" w:rsidR="006D67C5" w:rsidRDefault="006D67C5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A_S0001</w:t>
            </w:r>
          </w:p>
        </w:tc>
      </w:tr>
    </w:tbl>
    <w:p w14:paraId="58258547" w14:textId="77777777" w:rsidR="00DD0D32" w:rsidRDefault="00DD0D32" w:rsidP="009C118A">
      <w:pPr>
        <w:pStyle w:val="aa"/>
      </w:pPr>
    </w:p>
    <w:p w14:paraId="3276E303" w14:textId="77777777" w:rsidR="00683C94" w:rsidRPr="000C615C" w:rsidRDefault="000C615C" w:rsidP="009C118A">
      <w:pPr>
        <w:pStyle w:val="aa"/>
        <w:rPr>
          <w:b/>
          <w:bCs/>
        </w:rPr>
      </w:pPr>
      <w:r w:rsidRPr="000C615C">
        <w:rPr>
          <w:rFonts w:hint="eastAsia"/>
          <w:b/>
          <w:bCs/>
        </w:rPr>
        <w:t>機能シンボル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683C94" w14:paraId="009B0354" w14:textId="77777777" w:rsidTr="00271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15EFCB5A" w14:textId="77777777" w:rsidR="00683C94" w:rsidRDefault="00683C94" w:rsidP="00271C05">
            <w:pPr>
              <w:pStyle w:val="aa"/>
            </w:pPr>
            <w:r>
              <w:rPr>
                <w:rFonts w:hint="eastAsia"/>
              </w:rPr>
              <w:t>機能シンボル</w:t>
            </w:r>
          </w:p>
        </w:tc>
        <w:tc>
          <w:tcPr>
            <w:tcW w:w="1658" w:type="pct"/>
          </w:tcPr>
          <w:p w14:paraId="2B58E655" w14:textId="77777777" w:rsidR="00683C94" w:rsidRDefault="00683C94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機能分類</w:t>
            </w:r>
          </w:p>
        </w:tc>
        <w:tc>
          <w:tcPr>
            <w:tcW w:w="2565" w:type="pct"/>
          </w:tcPr>
          <w:p w14:paraId="0C890BEC" w14:textId="77777777" w:rsidR="00683C94" w:rsidRDefault="00683C94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683C94" w14:paraId="41D95D88" w14:textId="77777777" w:rsidTr="0027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55DB4F88" w14:textId="77777777" w:rsidR="00683C94" w:rsidRDefault="00A45F01" w:rsidP="00271C05">
            <w:pPr>
              <w:pStyle w:val="aa"/>
            </w:pPr>
            <w:r>
              <w:rPr>
                <w:rFonts w:hint="eastAsia"/>
              </w:rPr>
              <w:t>S</w:t>
            </w:r>
          </w:p>
        </w:tc>
        <w:tc>
          <w:tcPr>
            <w:tcW w:w="1658" w:type="pct"/>
          </w:tcPr>
          <w:p w14:paraId="59870014" w14:textId="77777777" w:rsidR="00683C94" w:rsidRDefault="00683C94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画面</w:t>
            </w:r>
            <w:r w:rsidR="006448B6">
              <w:rPr>
                <w:rFonts w:hint="eastAsia"/>
              </w:rPr>
              <w:t>入出力</w:t>
            </w:r>
          </w:p>
        </w:tc>
        <w:tc>
          <w:tcPr>
            <w:tcW w:w="2565" w:type="pct"/>
          </w:tcPr>
          <w:p w14:paraId="2B1AE53F" w14:textId="77777777" w:rsidR="00683C94" w:rsidRDefault="00D10553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社員一覧や社員情報</w:t>
            </w:r>
            <w:r w:rsidR="00150625">
              <w:rPr>
                <w:rFonts w:hint="eastAsia"/>
              </w:rPr>
              <w:t>入力・閲覧</w:t>
            </w:r>
            <w:r>
              <w:rPr>
                <w:rFonts w:hint="eastAsia"/>
              </w:rPr>
              <w:t>など画面機能</w:t>
            </w:r>
            <w:r w:rsidR="00150625">
              <w:rPr>
                <w:rFonts w:hint="eastAsia"/>
              </w:rPr>
              <w:t>を表す</w:t>
            </w:r>
          </w:p>
        </w:tc>
      </w:tr>
      <w:tr w:rsidR="00683C94" w14:paraId="38B71DEB" w14:textId="77777777" w:rsidTr="00271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4AE5F45C" w14:textId="77777777" w:rsidR="00683C94" w:rsidRDefault="00C02579" w:rsidP="00271C05">
            <w:pPr>
              <w:pStyle w:val="aa"/>
            </w:pPr>
            <w:r>
              <w:rPr>
                <w:rFonts w:hint="eastAsia"/>
              </w:rPr>
              <w:t>R</w:t>
            </w:r>
          </w:p>
        </w:tc>
        <w:tc>
          <w:tcPr>
            <w:tcW w:w="1658" w:type="pct"/>
          </w:tcPr>
          <w:p w14:paraId="72DC51F9" w14:textId="77777777" w:rsidR="00683C94" w:rsidRDefault="00C02579" w:rsidP="00271C0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帳票</w:t>
            </w:r>
            <w:r w:rsidR="006448B6">
              <w:rPr>
                <w:rFonts w:hint="eastAsia"/>
              </w:rPr>
              <w:t>出力</w:t>
            </w:r>
          </w:p>
        </w:tc>
        <w:tc>
          <w:tcPr>
            <w:tcW w:w="2565" w:type="pct"/>
          </w:tcPr>
          <w:p w14:paraId="0941B486" w14:textId="77777777" w:rsidR="00683C94" w:rsidRDefault="00B431B1" w:rsidP="00271C0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申請書の出力など帳票出力機能を表す</w:t>
            </w:r>
          </w:p>
        </w:tc>
      </w:tr>
      <w:tr w:rsidR="00683C94" w14:paraId="0E439B66" w14:textId="77777777" w:rsidTr="0027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6403A4C6" w14:textId="77777777" w:rsidR="00683C94" w:rsidRDefault="00C02579" w:rsidP="00271C05">
            <w:pPr>
              <w:pStyle w:val="aa"/>
            </w:pPr>
            <w:r>
              <w:rPr>
                <w:rFonts w:hint="eastAsia"/>
              </w:rPr>
              <w:t>F</w:t>
            </w:r>
          </w:p>
        </w:tc>
        <w:tc>
          <w:tcPr>
            <w:tcW w:w="1658" w:type="pct"/>
          </w:tcPr>
          <w:p w14:paraId="7AD5290D" w14:textId="77777777" w:rsidR="00683C94" w:rsidRDefault="00C02579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ファイル</w:t>
            </w:r>
            <w:r w:rsidR="006448B6">
              <w:rPr>
                <w:rFonts w:hint="eastAsia"/>
              </w:rPr>
              <w:t>入出力</w:t>
            </w:r>
          </w:p>
        </w:tc>
        <w:tc>
          <w:tcPr>
            <w:tcW w:w="2565" w:type="pct"/>
          </w:tcPr>
          <w:p w14:paraId="5E94D1DB" w14:textId="77777777" w:rsidR="00683C94" w:rsidRDefault="00B431B1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CSVファイルの出力などファイル出力機能を表す(帳票</w:t>
            </w:r>
            <w:r w:rsidR="00E125E2">
              <w:rPr>
                <w:rFonts w:hint="eastAsia"/>
              </w:rPr>
              <w:t>に分類されないファイル</w:t>
            </w:r>
            <w:r>
              <w:rPr>
                <w:rFonts w:hint="eastAsia"/>
              </w:rPr>
              <w:t>)</w:t>
            </w:r>
          </w:p>
        </w:tc>
      </w:tr>
      <w:tr w:rsidR="00683C94" w14:paraId="50B66ABB" w14:textId="77777777" w:rsidTr="00271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52AD4D8D" w14:textId="77777777" w:rsidR="00683C94" w:rsidRDefault="00EB192B" w:rsidP="00271C05">
            <w:pPr>
              <w:pStyle w:val="aa"/>
            </w:pPr>
            <w:r>
              <w:rPr>
                <w:rFonts w:hint="eastAsia"/>
              </w:rPr>
              <w:t>I</w:t>
            </w:r>
          </w:p>
        </w:tc>
        <w:tc>
          <w:tcPr>
            <w:tcW w:w="1658" w:type="pct"/>
          </w:tcPr>
          <w:p w14:paraId="5D850E96" w14:textId="77777777" w:rsidR="00683C94" w:rsidRDefault="00D0600F" w:rsidP="00271C0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外部インターフェース</w:t>
            </w:r>
          </w:p>
        </w:tc>
        <w:tc>
          <w:tcPr>
            <w:tcW w:w="2565" w:type="pct"/>
          </w:tcPr>
          <w:p w14:paraId="548D6DB4" w14:textId="77777777" w:rsidR="00683C94" w:rsidRDefault="00E125E2" w:rsidP="00271C0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外部システムとの連携機能を表す</w:t>
            </w:r>
          </w:p>
        </w:tc>
      </w:tr>
      <w:tr w:rsidR="00C02579" w14:paraId="131D9FFE" w14:textId="77777777" w:rsidTr="0027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012967B2" w14:textId="77777777" w:rsidR="00C02579" w:rsidRDefault="0042556A" w:rsidP="00271C05">
            <w:pPr>
              <w:pStyle w:val="aa"/>
            </w:pPr>
            <w:r>
              <w:rPr>
                <w:rFonts w:hint="eastAsia"/>
              </w:rPr>
              <w:t>M</w:t>
            </w:r>
          </w:p>
        </w:tc>
        <w:tc>
          <w:tcPr>
            <w:tcW w:w="1658" w:type="pct"/>
          </w:tcPr>
          <w:p w14:paraId="2C7BD063" w14:textId="77777777" w:rsidR="00C02579" w:rsidRDefault="0042556A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システムメール</w:t>
            </w:r>
          </w:p>
        </w:tc>
        <w:tc>
          <w:tcPr>
            <w:tcW w:w="2565" w:type="pct"/>
          </w:tcPr>
          <w:p w14:paraId="24F62CB3" w14:textId="77777777" w:rsidR="00C02579" w:rsidRDefault="00F53313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システムから送信するメール機能を表す</w:t>
            </w:r>
          </w:p>
        </w:tc>
      </w:tr>
      <w:tr w:rsidR="00F43C05" w14:paraId="73CD1C84" w14:textId="77777777" w:rsidTr="00271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728F7DA5" w14:textId="77777777" w:rsidR="00F43C05" w:rsidRDefault="000900F7" w:rsidP="00271C05">
            <w:pPr>
              <w:pStyle w:val="aa"/>
            </w:pPr>
            <w:r>
              <w:rPr>
                <w:rFonts w:hint="eastAsia"/>
              </w:rPr>
              <w:t>A</w:t>
            </w:r>
          </w:p>
        </w:tc>
        <w:tc>
          <w:tcPr>
            <w:tcW w:w="1658" w:type="pct"/>
          </w:tcPr>
          <w:p w14:paraId="05D40524" w14:textId="77777777" w:rsidR="00F43C05" w:rsidRDefault="000900F7" w:rsidP="00271C0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認証</w:t>
            </w:r>
            <w:r w:rsidR="00D73DED">
              <w:rPr>
                <w:rFonts w:hint="eastAsia"/>
              </w:rPr>
              <w:t>、認可</w:t>
            </w:r>
          </w:p>
        </w:tc>
        <w:tc>
          <w:tcPr>
            <w:tcW w:w="2565" w:type="pct"/>
          </w:tcPr>
          <w:p w14:paraId="31D5D806" w14:textId="77777777" w:rsidR="00F43C05" w:rsidRDefault="00F53313" w:rsidP="00271C0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ログイン、ログアウト</w:t>
            </w:r>
            <w:r w:rsidR="00D73DED">
              <w:rPr>
                <w:rFonts w:hint="eastAsia"/>
              </w:rPr>
              <w:t>、ユーザ権限付与等の機能を表す</w:t>
            </w:r>
          </w:p>
        </w:tc>
      </w:tr>
      <w:tr w:rsidR="00F43C05" w14:paraId="253AB740" w14:textId="77777777" w:rsidTr="0027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1ECBF8F4" w14:textId="77777777" w:rsidR="00F43C05" w:rsidRDefault="00F43C05" w:rsidP="00271C05">
            <w:pPr>
              <w:pStyle w:val="aa"/>
            </w:pPr>
          </w:p>
        </w:tc>
        <w:tc>
          <w:tcPr>
            <w:tcW w:w="1658" w:type="pct"/>
          </w:tcPr>
          <w:p w14:paraId="121A6C01" w14:textId="77777777" w:rsidR="00F43C05" w:rsidRDefault="00F43C05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1AAE2128" w14:textId="77777777" w:rsidR="00F43C05" w:rsidRDefault="00F43C05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94E32C" w14:textId="77777777" w:rsidR="00B32BD3" w:rsidRDefault="00B32BD3" w:rsidP="009C118A">
      <w:pPr>
        <w:pStyle w:val="aa"/>
      </w:pPr>
    </w:p>
    <w:p w14:paraId="62DBEF6A" w14:textId="77777777" w:rsidR="006B5004" w:rsidRDefault="006B5004" w:rsidP="006B5004">
      <w:pPr>
        <w:pStyle w:val="1"/>
      </w:pPr>
      <w:bookmarkStart w:id="4" w:name="_Toc71254292"/>
      <w:r>
        <w:rPr>
          <w:rFonts w:hint="eastAsia"/>
        </w:rPr>
        <w:lastRenderedPageBreak/>
        <w:t>各</w:t>
      </w:r>
      <w:r w:rsidR="003542F3">
        <w:rPr>
          <w:rFonts w:hint="eastAsia"/>
        </w:rPr>
        <w:t>処理</w:t>
      </w:r>
      <w:r w:rsidR="00CD0D9D">
        <w:rPr>
          <w:rFonts w:hint="eastAsia"/>
        </w:rPr>
        <w:t>手順</w:t>
      </w:r>
      <w:r>
        <w:rPr>
          <w:rFonts w:hint="eastAsia"/>
        </w:rPr>
        <w:t>を識別する</w:t>
      </w:r>
      <w:r w:rsidR="00BE7DAC">
        <w:rPr>
          <w:rFonts w:hint="eastAsia"/>
        </w:rPr>
        <w:t>処理</w:t>
      </w:r>
      <w:r>
        <w:rPr>
          <w:rFonts w:hint="eastAsia"/>
        </w:rPr>
        <w:t>機能</w:t>
      </w:r>
      <w:r>
        <w:rPr>
          <w:rFonts w:hint="eastAsia"/>
        </w:rPr>
        <w:t>ID</w:t>
      </w:r>
      <w:r>
        <w:rPr>
          <w:rFonts w:hint="eastAsia"/>
        </w:rPr>
        <w:t>について</w:t>
      </w:r>
      <w:bookmarkEnd w:id="4"/>
    </w:p>
    <w:p w14:paraId="2A7CACF2" w14:textId="77777777" w:rsidR="006B5004" w:rsidRDefault="006B5004" w:rsidP="006B5004">
      <w:pPr>
        <w:pStyle w:val="aa"/>
      </w:pPr>
    </w:p>
    <w:p w14:paraId="0C0387EC" w14:textId="77777777" w:rsidR="006B5004" w:rsidRDefault="006B5004" w:rsidP="006B5004">
      <w:pPr>
        <w:pStyle w:val="aa"/>
      </w:pPr>
      <w:r>
        <w:rPr>
          <w:rFonts w:hint="eastAsia"/>
        </w:rPr>
        <w:t>当該システムに登場する</w:t>
      </w:r>
      <w:r w:rsidR="00CD0D9D">
        <w:rPr>
          <w:rFonts w:hint="eastAsia"/>
        </w:rPr>
        <w:t>各機能の</w:t>
      </w:r>
      <w:r w:rsidR="00A8767A">
        <w:rPr>
          <w:rFonts w:hint="eastAsia"/>
        </w:rPr>
        <w:t>処理</w:t>
      </w:r>
      <w:r w:rsidR="00845F46">
        <w:rPr>
          <w:rFonts w:hint="eastAsia"/>
        </w:rPr>
        <w:t>手順を識別する</w:t>
      </w:r>
      <w:r w:rsidR="00A8767A">
        <w:rPr>
          <w:rFonts w:hint="eastAsia"/>
        </w:rPr>
        <w:t>処理機能</w:t>
      </w:r>
      <w:r>
        <w:rPr>
          <w:rFonts w:hint="eastAsia"/>
        </w:rPr>
        <w:t>IDは以下の</w:t>
      </w:r>
      <w:r w:rsidR="00D7737A">
        <w:rPr>
          <w:rFonts w:hint="eastAsia"/>
        </w:rPr>
        <w:t>とおり定義します</w:t>
      </w:r>
      <w:r>
        <w:rPr>
          <w:rFonts w:hint="eastAsia"/>
        </w:rPr>
        <w:t>。</w:t>
      </w:r>
    </w:p>
    <w:p w14:paraId="7E823190" w14:textId="77777777" w:rsidR="006B5004" w:rsidRDefault="00A8767A" w:rsidP="006B5004">
      <w:pPr>
        <w:pStyle w:val="aa"/>
      </w:pPr>
      <w:r>
        <w:rPr>
          <w:rFonts w:hint="eastAsia"/>
        </w:rPr>
        <w:t>主に機能の処理手順を示す処理機能記述で利用</w:t>
      </w:r>
      <w:r w:rsidR="00D7737A">
        <w:rPr>
          <w:rFonts w:hint="eastAsia"/>
        </w:rPr>
        <w:t>します</w:t>
      </w:r>
      <w:r>
        <w:rPr>
          <w:rFonts w:hint="eastAsia"/>
        </w:rPr>
        <w:t>。</w:t>
      </w:r>
    </w:p>
    <w:p w14:paraId="63B4506E" w14:textId="77777777" w:rsidR="006B5004" w:rsidRDefault="006B5004" w:rsidP="006B5004">
      <w:pPr>
        <w:pStyle w:val="aa"/>
      </w:pPr>
    </w:p>
    <w:p w14:paraId="177E7430" w14:textId="77777777" w:rsidR="006B5004" w:rsidRPr="000C615C" w:rsidRDefault="00A8767A" w:rsidP="006B5004">
      <w:pPr>
        <w:pStyle w:val="aa"/>
        <w:rPr>
          <w:b/>
          <w:bCs/>
        </w:rPr>
      </w:pPr>
      <w:r>
        <w:rPr>
          <w:rFonts w:hint="eastAsia"/>
          <w:b/>
          <w:bCs/>
        </w:rPr>
        <w:t>処理</w:t>
      </w:r>
      <w:r w:rsidR="006B5004" w:rsidRPr="000C615C">
        <w:rPr>
          <w:rFonts w:hint="eastAsia"/>
          <w:b/>
          <w:bCs/>
        </w:rPr>
        <w:t>機能IDの構成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32"/>
        <w:gridCol w:w="2923"/>
        <w:gridCol w:w="2929"/>
        <w:gridCol w:w="2941"/>
        <w:gridCol w:w="2949"/>
      </w:tblGrid>
      <w:tr w:rsidR="006B5004" w14:paraId="38F2A712" w14:textId="77777777" w:rsidTr="00D11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9" w:type="pct"/>
          </w:tcPr>
          <w:p w14:paraId="693C2250" w14:textId="77777777" w:rsidR="006B5004" w:rsidRDefault="000806B1" w:rsidP="00D11922">
            <w:pPr>
              <w:pStyle w:val="aa"/>
            </w:pPr>
            <w:r>
              <w:rPr>
                <w:rFonts w:hint="eastAsia"/>
              </w:rPr>
              <w:t>業務</w:t>
            </w:r>
            <w:r w:rsidR="006B5004">
              <w:rPr>
                <w:rFonts w:hint="eastAsia"/>
              </w:rPr>
              <w:t>ID</w:t>
            </w:r>
          </w:p>
        </w:tc>
        <w:tc>
          <w:tcPr>
            <w:tcW w:w="996" w:type="pct"/>
          </w:tcPr>
          <w:p w14:paraId="42FD3ED7" w14:textId="77777777" w:rsidR="006B5004" w:rsidRDefault="006B5004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998" w:type="pct"/>
          </w:tcPr>
          <w:p w14:paraId="0860878A" w14:textId="77777777" w:rsidR="006B5004" w:rsidRDefault="00CB3972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処理</w:t>
            </w:r>
            <w:r w:rsidR="006B5004">
              <w:rPr>
                <w:rFonts w:hint="eastAsia"/>
              </w:rPr>
              <w:t>シンボル</w:t>
            </w:r>
          </w:p>
        </w:tc>
        <w:tc>
          <w:tcPr>
            <w:tcW w:w="1002" w:type="pct"/>
          </w:tcPr>
          <w:p w14:paraId="7A3C6CE8" w14:textId="77777777" w:rsidR="006B5004" w:rsidRDefault="006B5004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</w:t>
            </w:r>
            <w:r w:rsidR="00D674DD">
              <w:rPr>
                <w:rFonts w:hint="eastAsia"/>
              </w:rPr>
              <w:t>6</w:t>
            </w:r>
            <w:r>
              <w:rPr>
                <w:rFonts w:hint="eastAsia"/>
              </w:rPr>
              <w:t>桁</w:t>
            </w:r>
          </w:p>
        </w:tc>
        <w:tc>
          <w:tcPr>
            <w:tcW w:w="1006" w:type="pct"/>
          </w:tcPr>
          <w:p w14:paraId="7B2AEDD3" w14:textId="77777777" w:rsidR="006B5004" w:rsidRDefault="006B5004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6B5004" w14:paraId="0FEE0D05" w14:textId="77777777" w:rsidTr="00D1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</w:tcPr>
          <w:p w14:paraId="50003B46" w14:textId="77777777" w:rsidR="006B5004" w:rsidRPr="007262A2" w:rsidRDefault="006B5004" w:rsidP="00D11922">
            <w:pPr>
              <w:pStyle w:val="aa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</w:t>
            </w:r>
          </w:p>
        </w:tc>
        <w:tc>
          <w:tcPr>
            <w:tcW w:w="996" w:type="pct"/>
          </w:tcPr>
          <w:p w14:paraId="33EECF30" w14:textId="77777777" w:rsidR="006B5004" w:rsidRDefault="006B5004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998" w:type="pct"/>
          </w:tcPr>
          <w:p w14:paraId="6B8F2759" w14:textId="77777777" w:rsidR="006B5004" w:rsidRDefault="00CB3972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TRN</w:t>
            </w:r>
          </w:p>
        </w:tc>
        <w:tc>
          <w:tcPr>
            <w:tcW w:w="1002" w:type="pct"/>
          </w:tcPr>
          <w:p w14:paraId="6DE56309" w14:textId="77777777" w:rsidR="006B5004" w:rsidRDefault="006B5004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000</w:t>
            </w:r>
            <w:r w:rsidR="00D674DD">
              <w:t>00</w:t>
            </w:r>
            <w:r>
              <w:rPr>
                <w:rFonts w:hint="eastAsia"/>
              </w:rPr>
              <w:t>1</w:t>
            </w:r>
          </w:p>
        </w:tc>
        <w:tc>
          <w:tcPr>
            <w:tcW w:w="1006" w:type="pct"/>
          </w:tcPr>
          <w:p w14:paraId="14154B14" w14:textId="77777777" w:rsidR="006B5004" w:rsidRDefault="006B5004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203892">
              <w:rPr>
                <w:rFonts w:hint="eastAsia"/>
              </w:rPr>
              <w:t>_</w:t>
            </w:r>
            <w:r w:rsidR="00CB3972">
              <w:rPr>
                <w:rFonts w:hint="eastAsia"/>
              </w:rPr>
              <w:t>TRN</w:t>
            </w:r>
            <w:r w:rsidR="009846B0">
              <w:rPr>
                <w:rFonts w:hint="eastAsia"/>
              </w:rPr>
              <w:t>0</w:t>
            </w:r>
            <w:r w:rsidR="00D674DD">
              <w:t>0</w:t>
            </w:r>
            <w:r w:rsidR="009846B0">
              <w:rPr>
                <w:rFonts w:hint="eastAsia"/>
              </w:rPr>
              <w:t>00</w:t>
            </w:r>
            <w:r w:rsidR="00D674DD">
              <w:t>0</w:t>
            </w:r>
            <w:r w:rsidR="009846B0">
              <w:rPr>
                <w:rFonts w:hint="eastAsia"/>
              </w:rPr>
              <w:t>1</w:t>
            </w:r>
          </w:p>
        </w:tc>
      </w:tr>
    </w:tbl>
    <w:p w14:paraId="3A76289F" w14:textId="77777777" w:rsidR="006B5004" w:rsidRDefault="006B5004" w:rsidP="006B5004">
      <w:pPr>
        <w:pStyle w:val="aa"/>
      </w:pPr>
    </w:p>
    <w:p w14:paraId="62013141" w14:textId="77777777" w:rsidR="006B5004" w:rsidRPr="000C615C" w:rsidRDefault="008C2C6B" w:rsidP="006B5004">
      <w:pPr>
        <w:pStyle w:val="aa"/>
        <w:rPr>
          <w:b/>
          <w:bCs/>
        </w:rPr>
      </w:pPr>
      <w:r>
        <w:rPr>
          <w:rFonts w:hint="eastAsia"/>
          <w:b/>
          <w:bCs/>
        </w:rPr>
        <w:t>処理</w:t>
      </w:r>
      <w:r w:rsidR="006B5004" w:rsidRPr="000C615C">
        <w:rPr>
          <w:rFonts w:hint="eastAsia"/>
          <w:b/>
          <w:bCs/>
        </w:rPr>
        <w:t>シンボル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6B5004" w14:paraId="0FB13C07" w14:textId="77777777" w:rsidTr="008C2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62CB6E1E" w14:textId="77777777" w:rsidR="006B5004" w:rsidRDefault="008C2C6B" w:rsidP="00D11922">
            <w:pPr>
              <w:pStyle w:val="aa"/>
            </w:pPr>
            <w:r>
              <w:rPr>
                <w:rFonts w:hint="eastAsia"/>
              </w:rPr>
              <w:t>処理</w:t>
            </w:r>
            <w:r w:rsidR="006B5004">
              <w:rPr>
                <w:rFonts w:hint="eastAsia"/>
              </w:rPr>
              <w:t>シンボル</w:t>
            </w:r>
          </w:p>
        </w:tc>
        <w:tc>
          <w:tcPr>
            <w:tcW w:w="1658" w:type="pct"/>
          </w:tcPr>
          <w:p w14:paraId="314C5721" w14:textId="77777777" w:rsidR="006B5004" w:rsidRDefault="008C2C6B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処理</w:t>
            </w:r>
            <w:r w:rsidR="006B5004">
              <w:rPr>
                <w:rFonts w:hint="eastAsia"/>
              </w:rPr>
              <w:t>分類</w:t>
            </w:r>
          </w:p>
        </w:tc>
        <w:tc>
          <w:tcPr>
            <w:tcW w:w="2565" w:type="pct"/>
          </w:tcPr>
          <w:p w14:paraId="58B76BD9" w14:textId="77777777" w:rsidR="006B5004" w:rsidRDefault="006B5004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6B5004" w14:paraId="59855A00" w14:textId="77777777" w:rsidTr="008C2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1D588401" w14:textId="77777777" w:rsidR="006B5004" w:rsidRPr="00A55389" w:rsidRDefault="008C2C6B" w:rsidP="00D11922">
            <w:pPr>
              <w:pStyle w:val="aa"/>
            </w:pPr>
            <w:r w:rsidRPr="00A55389">
              <w:rPr>
                <w:rFonts w:hint="eastAsia"/>
              </w:rPr>
              <w:t>TRN</w:t>
            </w:r>
          </w:p>
        </w:tc>
        <w:tc>
          <w:tcPr>
            <w:tcW w:w="1658" w:type="pct"/>
          </w:tcPr>
          <w:p w14:paraId="67CCDB53" w14:textId="77777777" w:rsidR="006B5004" w:rsidRDefault="008C2C6B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機能処理詳細</w:t>
            </w:r>
          </w:p>
        </w:tc>
        <w:tc>
          <w:tcPr>
            <w:tcW w:w="2565" w:type="pct"/>
          </w:tcPr>
          <w:p w14:paraId="3906EB80" w14:textId="77777777" w:rsidR="006B5004" w:rsidRDefault="008C2C6B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各種</w:t>
            </w:r>
            <w:r w:rsidR="001E7059">
              <w:rPr>
                <w:rFonts w:hint="eastAsia"/>
              </w:rPr>
              <w:t>機能</w:t>
            </w:r>
            <w:r>
              <w:rPr>
                <w:rFonts w:hint="eastAsia"/>
              </w:rPr>
              <w:t>における処理</w:t>
            </w:r>
            <w:r w:rsidR="00D674DD">
              <w:rPr>
                <w:rFonts w:hint="eastAsia"/>
              </w:rPr>
              <w:t>詳細</w:t>
            </w:r>
            <w:r w:rsidR="006B5004">
              <w:rPr>
                <w:rFonts w:hint="eastAsia"/>
              </w:rPr>
              <w:t>を表す</w:t>
            </w:r>
          </w:p>
        </w:tc>
      </w:tr>
    </w:tbl>
    <w:p w14:paraId="6BDA9D4C" w14:textId="77777777" w:rsidR="006B5004" w:rsidRPr="001E7059" w:rsidRDefault="006B5004" w:rsidP="009C118A">
      <w:pPr>
        <w:pStyle w:val="aa"/>
      </w:pPr>
    </w:p>
    <w:p w14:paraId="3CD14AA5" w14:textId="77777777" w:rsidR="009F348B" w:rsidRDefault="00286F49" w:rsidP="009F348B">
      <w:pPr>
        <w:pStyle w:val="1"/>
      </w:pPr>
      <w:bookmarkStart w:id="5" w:name="_Toc71254293"/>
      <w:r>
        <w:rPr>
          <w:rFonts w:hint="eastAsia"/>
        </w:rPr>
        <w:lastRenderedPageBreak/>
        <w:t>各画面を識別する画面</w:t>
      </w:r>
      <w:r>
        <w:rPr>
          <w:rFonts w:hint="eastAsia"/>
        </w:rPr>
        <w:t>ID</w:t>
      </w:r>
      <w:r>
        <w:rPr>
          <w:rFonts w:hint="eastAsia"/>
        </w:rPr>
        <w:t>について</w:t>
      </w:r>
      <w:bookmarkEnd w:id="5"/>
    </w:p>
    <w:p w14:paraId="44297448" w14:textId="77777777" w:rsidR="009F348B" w:rsidRDefault="009F348B" w:rsidP="009C118A">
      <w:pPr>
        <w:pStyle w:val="aa"/>
      </w:pPr>
    </w:p>
    <w:p w14:paraId="055ECDEB" w14:textId="77777777" w:rsidR="00BC1D1E" w:rsidRDefault="00BC1D1E" w:rsidP="00BC1D1E">
      <w:pPr>
        <w:pStyle w:val="aa"/>
      </w:pPr>
      <w:r>
        <w:rPr>
          <w:rFonts w:hint="eastAsia"/>
        </w:rPr>
        <w:t>当該システムに登場する</w:t>
      </w:r>
      <w:r w:rsidR="00B229DB">
        <w:rPr>
          <w:rFonts w:hint="eastAsia"/>
        </w:rPr>
        <w:t>画面を識別する</w:t>
      </w:r>
      <w:r>
        <w:rPr>
          <w:rFonts w:hint="eastAsia"/>
        </w:rPr>
        <w:t>IDは以下の</w:t>
      </w:r>
      <w:r w:rsidR="00D7737A">
        <w:rPr>
          <w:rFonts w:hint="eastAsia"/>
        </w:rPr>
        <w:t>とおり定義します</w:t>
      </w:r>
      <w:r>
        <w:rPr>
          <w:rFonts w:hint="eastAsia"/>
        </w:rPr>
        <w:t>。</w:t>
      </w:r>
    </w:p>
    <w:p w14:paraId="210E6918" w14:textId="77777777" w:rsidR="00E11130" w:rsidRDefault="00BC1D1E" w:rsidP="00E11130">
      <w:pPr>
        <w:pStyle w:val="aa"/>
      </w:pPr>
      <w:r>
        <w:rPr>
          <w:rFonts w:hint="eastAsia"/>
        </w:rPr>
        <w:t>主に</w:t>
      </w:r>
      <w:r w:rsidR="00B229DB">
        <w:rPr>
          <w:rFonts w:hint="eastAsia"/>
        </w:rPr>
        <w:t>画面</w:t>
      </w:r>
      <w:r>
        <w:rPr>
          <w:rFonts w:hint="eastAsia"/>
        </w:rPr>
        <w:t>一覧</w:t>
      </w:r>
      <w:r w:rsidR="00B229DB">
        <w:rPr>
          <w:rFonts w:hint="eastAsia"/>
        </w:rPr>
        <w:t>、</w:t>
      </w:r>
      <w:r w:rsidR="005A7BD9">
        <w:rPr>
          <w:rFonts w:hint="eastAsia"/>
        </w:rPr>
        <w:t>画面遷移図、</w:t>
      </w:r>
      <w:r w:rsidR="00B229DB">
        <w:rPr>
          <w:rFonts w:hint="eastAsia"/>
        </w:rPr>
        <w:t>画面</w:t>
      </w:r>
      <w:r w:rsidR="005A7BD9">
        <w:rPr>
          <w:rFonts w:hint="eastAsia"/>
        </w:rPr>
        <w:t>設計書</w:t>
      </w:r>
      <w:r>
        <w:rPr>
          <w:rFonts w:hint="eastAsia"/>
        </w:rPr>
        <w:t>で利用</w:t>
      </w:r>
      <w:r w:rsidR="00D7737A">
        <w:rPr>
          <w:rFonts w:hint="eastAsia"/>
        </w:rPr>
        <w:t>します</w:t>
      </w:r>
      <w:r>
        <w:rPr>
          <w:rFonts w:hint="eastAsia"/>
        </w:rPr>
        <w:t>。</w:t>
      </w:r>
    </w:p>
    <w:p w14:paraId="40E28474" w14:textId="77777777" w:rsidR="00357F78" w:rsidRDefault="00357F78" w:rsidP="00E11130">
      <w:pPr>
        <w:pStyle w:val="aa"/>
      </w:pPr>
    </w:p>
    <w:p w14:paraId="4D001B99" w14:textId="77777777" w:rsidR="00E11130" w:rsidRPr="00613FB1" w:rsidRDefault="00E11130" w:rsidP="00E11130">
      <w:pPr>
        <w:pStyle w:val="aa"/>
        <w:rPr>
          <w:b/>
          <w:bCs/>
        </w:rPr>
      </w:pPr>
      <w:r w:rsidRPr="00613FB1">
        <w:rPr>
          <w:rFonts w:hint="eastAsia"/>
          <w:b/>
          <w:bCs/>
        </w:rPr>
        <w:t>画面ID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34"/>
        <w:gridCol w:w="2935"/>
        <w:gridCol w:w="2935"/>
        <w:gridCol w:w="2935"/>
        <w:gridCol w:w="2935"/>
      </w:tblGrid>
      <w:tr w:rsidR="00B5450E" w14:paraId="032E7DC0" w14:textId="77777777" w:rsidTr="00164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14:paraId="182FA509" w14:textId="77777777" w:rsidR="00B5450E" w:rsidRDefault="00B5450E" w:rsidP="00271C05">
            <w:pPr>
              <w:pStyle w:val="aa"/>
            </w:pPr>
            <w:r>
              <w:rPr>
                <w:rFonts w:hint="eastAsia"/>
              </w:rPr>
              <w:t>機能ID</w:t>
            </w:r>
          </w:p>
        </w:tc>
        <w:tc>
          <w:tcPr>
            <w:tcW w:w="1000" w:type="pct"/>
          </w:tcPr>
          <w:p w14:paraId="76DB05AF" w14:textId="77777777" w:rsidR="00B5450E" w:rsidRDefault="00E61EA9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1000" w:type="pct"/>
          </w:tcPr>
          <w:p w14:paraId="4B760C5A" w14:textId="77777777" w:rsidR="00B5450E" w:rsidRDefault="00B5450E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000" w:type="pct"/>
          </w:tcPr>
          <w:p w14:paraId="0AC4A341" w14:textId="77777777" w:rsidR="00B5450E" w:rsidRDefault="00B5450E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</w:t>
            </w:r>
            <w:r w:rsidR="00332EDA">
              <w:rPr>
                <w:rFonts w:hint="eastAsia"/>
              </w:rPr>
              <w:t>4</w:t>
            </w:r>
            <w:r>
              <w:rPr>
                <w:rFonts w:hint="eastAsia"/>
              </w:rPr>
              <w:t>桁</w:t>
            </w:r>
          </w:p>
        </w:tc>
        <w:tc>
          <w:tcPr>
            <w:tcW w:w="1000" w:type="pct"/>
          </w:tcPr>
          <w:p w14:paraId="34B79DD3" w14:textId="77777777" w:rsidR="00B5450E" w:rsidRDefault="00B5450E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B5450E" w14:paraId="5D80B413" w14:textId="77777777" w:rsidTr="00164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99AD6EA" w14:textId="77777777" w:rsidR="00B5450E" w:rsidRPr="007262A2" w:rsidRDefault="00B5450E" w:rsidP="00271C05">
            <w:pPr>
              <w:pStyle w:val="aa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</w:t>
            </w:r>
            <w:r w:rsidR="006D67C5">
              <w:rPr>
                <w:rFonts w:hint="eastAsia"/>
                <w:b w:val="0"/>
                <w:bCs w:val="0"/>
              </w:rPr>
              <w:t>_</w:t>
            </w:r>
            <w:r w:rsidR="00243CA1">
              <w:rPr>
                <w:rFonts w:hint="eastAsia"/>
                <w:b w:val="0"/>
                <w:bCs w:val="0"/>
              </w:rPr>
              <w:t>S0001</w:t>
            </w:r>
          </w:p>
        </w:tc>
        <w:tc>
          <w:tcPr>
            <w:tcW w:w="1000" w:type="pct"/>
          </w:tcPr>
          <w:p w14:paraId="34339046" w14:textId="77777777" w:rsidR="00B5450E" w:rsidRDefault="00E61EA9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1000" w:type="pct"/>
          </w:tcPr>
          <w:p w14:paraId="39329FED" w14:textId="77777777" w:rsidR="00B5450E" w:rsidRDefault="00332EDA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B5450E">
              <w:rPr>
                <w:rFonts w:hint="eastAsia"/>
              </w:rPr>
              <w:t>D</w:t>
            </w:r>
          </w:p>
        </w:tc>
        <w:tc>
          <w:tcPr>
            <w:tcW w:w="1000" w:type="pct"/>
          </w:tcPr>
          <w:p w14:paraId="662E2069" w14:textId="77777777" w:rsidR="00B5450E" w:rsidRDefault="00B5450E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  <w:r w:rsidR="00332EDA"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</w:tcPr>
          <w:p w14:paraId="129E49C5" w14:textId="77777777" w:rsidR="00B5450E" w:rsidRDefault="00B5450E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6D67C5">
              <w:rPr>
                <w:rFonts w:hint="eastAsia"/>
              </w:rPr>
              <w:t>_</w:t>
            </w:r>
            <w:r w:rsidR="00243CA1">
              <w:rPr>
                <w:rFonts w:hint="eastAsia"/>
              </w:rPr>
              <w:t>S</w:t>
            </w:r>
            <w:r>
              <w:rPr>
                <w:rFonts w:hint="eastAsia"/>
              </w:rPr>
              <w:t>0001_</w:t>
            </w:r>
            <w:r w:rsidR="00332EDA">
              <w:t>S</w:t>
            </w:r>
            <w:r>
              <w:rPr>
                <w:rFonts w:hint="eastAsia"/>
              </w:rPr>
              <w:t>D00</w:t>
            </w:r>
            <w:r w:rsidR="00332EDA">
              <w:t>0</w:t>
            </w:r>
            <w:r>
              <w:rPr>
                <w:rFonts w:hint="eastAsia"/>
              </w:rPr>
              <w:t>1</w:t>
            </w:r>
          </w:p>
        </w:tc>
      </w:tr>
    </w:tbl>
    <w:p w14:paraId="2D892EDF" w14:textId="77777777" w:rsidR="00884DF7" w:rsidRDefault="00884DF7" w:rsidP="00E61EA9">
      <w:pPr>
        <w:pStyle w:val="aa"/>
      </w:pPr>
    </w:p>
    <w:p w14:paraId="02D7DF0E" w14:textId="77777777" w:rsidR="00BC1D1E" w:rsidRPr="00613FB1" w:rsidRDefault="00E61EA9" w:rsidP="00E61EA9">
      <w:pPr>
        <w:pStyle w:val="aa"/>
        <w:rPr>
          <w:b/>
          <w:bCs/>
        </w:rPr>
      </w:pPr>
      <w:r w:rsidRPr="00613FB1">
        <w:rPr>
          <w:rFonts w:hint="eastAsia"/>
          <w:b/>
          <w:bCs/>
        </w:rPr>
        <w:t>画面シンボル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BC1D1E" w14:paraId="79302B12" w14:textId="77777777" w:rsidTr="00164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2E94DED9" w14:textId="77777777" w:rsidR="00BC1D1E" w:rsidRDefault="00BC1D1E" w:rsidP="00271C05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658" w:type="pct"/>
          </w:tcPr>
          <w:p w14:paraId="2035FE9B" w14:textId="77777777" w:rsidR="00BC1D1E" w:rsidRDefault="00BC1D1E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分類</w:t>
            </w:r>
          </w:p>
        </w:tc>
        <w:tc>
          <w:tcPr>
            <w:tcW w:w="2565" w:type="pct"/>
          </w:tcPr>
          <w:p w14:paraId="52754DA2" w14:textId="77777777" w:rsidR="00BC1D1E" w:rsidRDefault="00BC1D1E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BC1D1E" w14:paraId="6FDF8096" w14:textId="77777777" w:rsidTr="00164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47F14EF8" w14:textId="77777777" w:rsidR="00BC1D1E" w:rsidRDefault="00551856" w:rsidP="00271C05">
            <w:pPr>
              <w:pStyle w:val="aa"/>
            </w:pPr>
            <w:r>
              <w:t>S</w:t>
            </w:r>
            <w:r w:rsidR="008703A8">
              <w:rPr>
                <w:rFonts w:hint="eastAsia"/>
              </w:rPr>
              <w:t>L</w:t>
            </w:r>
          </w:p>
        </w:tc>
        <w:tc>
          <w:tcPr>
            <w:tcW w:w="1658" w:type="pct"/>
          </w:tcPr>
          <w:p w14:paraId="0F6F5CA2" w14:textId="77777777" w:rsidR="00BC1D1E" w:rsidRDefault="008703A8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一覧画面</w:t>
            </w:r>
          </w:p>
        </w:tc>
        <w:tc>
          <w:tcPr>
            <w:tcW w:w="2565" w:type="pct"/>
          </w:tcPr>
          <w:p w14:paraId="3E4172D7" w14:textId="77777777" w:rsidR="00BC1D1E" w:rsidRDefault="00A30CEF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社員情報一覧、組織情報一覧など情報を一覧で表示する画面を表す</w:t>
            </w:r>
          </w:p>
        </w:tc>
      </w:tr>
      <w:tr w:rsidR="00BC1D1E" w14:paraId="22DDE605" w14:textId="77777777" w:rsidTr="00164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6C54FC91" w14:textId="77777777" w:rsidR="00BC1D1E" w:rsidRDefault="00551856" w:rsidP="00271C05">
            <w:pPr>
              <w:pStyle w:val="aa"/>
            </w:pPr>
            <w:r>
              <w:t>S</w:t>
            </w:r>
            <w:r w:rsidR="008703A8">
              <w:rPr>
                <w:rFonts w:hint="eastAsia"/>
              </w:rPr>
              <w:t>D</w:t>
            </w:r>
          </w:p>
        </w:tc>
        <w:tc>
          <w:tcPr>
            <w:tcW w:w="1658" w:type="pct"/>
          </w:tcPr>
          <w:p w14:paraId="136A2D1B" w14:textId="77777777" w:rsidR="00BC1D1E" w:rsidRDefault="008703A8" w:rsidP="00271C0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詳細</w:t>
            </w:r>
            <w:r w:rsidR="00BC1D1E">
              <w:rPr>
                <w:rFonts w:hint="eastAsia"/>
              </w:rPr>
              <w:t>画面</w:t>
            </w:r>
          </w:p>
        </w:tc>
        <w:tc>
          <w:tcPr>
            <w:tcW w:w="2565" w:type="pct"/>
          </w:tcPr>
          <w:p w14:paraId="6B5123F9" w14:textId="77777777" w:rsidR="00BC1D1E" w:rsidRDefault="001E1FEE" w:rsidP="00271C0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社員情報詳細、組織情報詳細など、詳細情報を</w:t>
            </w:r>
            <w:r w:rsidR="007C7E02">
              <w:rPr>
                <w:rFonts w:hint="eastAsia"/>
              </w:rPr>
              <w:t>表示する画面を表す</w:t>
            </w:r>
          </w:p>
        </w:tc>
      </w:tr>
      <w:tr w:rsidR="00BC1D1E" w14:paraId="74CC7265" w14:textId="77777777" w:rsidTr="00164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35CE0A49" w14:textId="77777777" w:rsidR="00BC1D1E" w:rsidRDefault="00551856" w:rsidP="00271C05">
            <w:pPr>
              <w:pStyle w:val="aa"/>
            </w:pPr>
            <w:r>
              <w:t>S</w:t>
            </w:r>
            <w:r w:rsidR="008703A8">
              <w:rPr>
                <w:rFonts w:hint="eastAsia"/>
              </w:rPr>
              <w:t>P</w:t>
            </w:r>
          </w:p>
        </w:tc>
        <w:tc>
          <w:tcPr>
            <w:tcW w:w="1658" w:type="pct"/>
          </w:tcPr>
          <w:p w14:paraId="3C6D5C66" w14:textId="77777777" w:rsidR="00BC1D1E" w:rsidRDefault="008703A8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入力補助</w:t>
            </w:r>
            <w:r w:rsidR="00BC1D1E">
              <w:rPr>
                <w:rFonts w:hint="eastAsia"/>
              </w:rPr>
              <w:t>画面</w:t>
            </w:r>
          </w:p>
        </w:tc>
        <w:tc>
          <w:tcPr>
            <w:tcW w:w="2565" w:type="pct"/>
          </w:tcPr>
          <w:p w14:paraId="4A7E92A4" w14:textId="77777777" w:rsidR="00BC1D1E" w:rsidRDefault="00F01DCA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社員の所属</w:t>
            </w:r>
            <w:r w:rsidR="007C7E02">
              <w:rPr>
                <w:rFonts w:hint="eastAsia"/>
              </w:rPr>
              <w:t>組織</w:t>
            </w:r>
            <w:r w:rsidR="00F520E9">
              <w:rPr>
                <w:rFonts w:hint="eastAsia"/>
              </w:rPr>
              <w:t>情報を入力する際</w:t>
            </w:r>
            <w:r w:rsidR="00332946">
              <w:rPr>
                <w:rFonts w:hint="eastAsia"/>
              </w:rPr>
              <w:t>に利用する</w:t>
            </w:r>
            <w:r w:rsidR="003A7186">
              <w:rPr>
                <w:rFonts w:hint="eastAsia"/>
              </w:rPr>
              <w:t>対象情報検索用の</w:t>
            </w:r>
            <w:r>
              <w:rPr>
                <w:rFonts w:hint="eastAsia"/>
              </w:rPr>
              <w:t>ポップアップ画面などを表す</w:t>
            </w:r>
          </w:p>
        </w:tc>
      </w:tr>
      <w:tr w:rsidR="00BC1D1E" w14:paraId="1C5BE639" w14:textId="77777777" w:rsidTr="00164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624D7E35" w14:textId="77777777" w:rsidR="00BC1D1E" w:rsidRDefault="00BC1D1E" w:rsidP="00271C05">
            <w:pPr>
              <w:pStyle w:val="aa"/>
            </w:pPr>
          </w:p>
        </w:tc>
        <w:tc>
          <w:tcPr>
            <w:tcW w:w="1658" w:type="pct"/>
          </w:tcPr>
          <w:p w14:paraId="51EF9849" w14:textId="77777777" w:rsidR="00BC1D1E" w:rsidRDefault="00BC1D1E" w:rsidP="00271C0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6FB20AF9" w14:textId="77777777" w:rsidR="00BC1D1E" w:rsidRDefault="00BC1D1E" w:rsidP="00271C0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9BE49D" w14:textId="77777777" w:rsidR="00BC1D1E" w:rsidRPr="00332946" w:rsidRDefault="00D54E25" w:rsidP="00E61EA9">
      <w:pPr>
        <w:pStyle w:val="aa"/>
      </w:pPr>
      <w:r>
        <w:rPr>
          <w:rFonts w:hint="eastAsia"/>
        </w:rPr>
        <w:t>※ 帳票、ファイル</w:t>
      </w:r>
      <w:r w:rsidR="0061299F">
        <w:rPr>
          <w:rFonts w:hint="eastAsia"/>
        </w:rPr>
        <w:t>、外部インターフェースと被らないようにシンボルを設定します。</w:t>
      </w:r>
    </w:p>
    <w:p w14:paraId="539E0E96" w14:textId="77777777" w:rsidR="004823D4" w:rsidRDefault="004B7CF5" w:rsidP="004823D4">
      <w:pPr>
        <w:pStyle w:val="1"/>
      </w:pPr>
      <w:bookmarkStart w:id="6" w:name="_Toc71254294"/>
      <w:r>
        <w:rPr>
          <w:rFonts w:hint="eastAsia"/>
        </w:rPr>
        <w:lastRenderedPageBreak/>
        <w:t>各機能</w:t>
      </w:r>
      <w:r w:rsidR="004D0309">
        <w:rPr>
          <w:rFonts w:hint="eastAsia"/>
        </w:rPr>
        <w:t>の項目ラベル</w:t>
      </w:r>
      <w:r w:rsidR="002B44A6">
        <w:rPr>
          <w:rFonts w:hint="eastAsia"/>
        </w:rPr>
        <w:t>ID</w:t>
      </w:r>
      <w:r w:rsidR="002B44A6">
        <w:rPr>
          <w:rFonts w:hint="eastAsia"/>
        </w:rPr>
        <w:t>について</w:t>
      </w:r>
      <w:bookmarkEnd w:id="6"/>
    </w:p>
    <w:p w14:paraId="71A26921" w14:textId="77777777" w:rsidR="00C7658F" w:rsidRDefault="00C7658F" w:rsidP="004F3A4D">
      <w:pPr>
        <w:pStyle w:val="aa"/>
      </w:pPr>
    </w:p>
    <w:p w14:paraId="7EA8129E" w14:textId="77777777" w:rsidR="00920971" w:rsidRDefault="00721C8A" w:rsidP="00721C8A">
      <w:pPr>
        <w:pStyle w:val="aa"/>
      </w:pPr>
      <w:r>
        <w:rPr>
          <w:rFonts w:hint="eastAsia"/>
        </w:rPr>
        <w:t>当該システム</w:t>
      </w:r>
      <w:r w:rsidR="00022C30">
        <w:rPr>
          <w:rFonts w:hint="eastAsia"/>
        </w:rPr>
        <w:t>の各機能における</w:t>
      </w:r>
      <w:r>
        <w:rPr>
          <w:rFonts w:hint="eastAsia"/>
        </w:rPr>
        <w:t>項目</w:t>
      </w:r>
      <w:r w:rsidR="00351BB7">
        <w:rPr>
          <w:rFonts w:hint="eastAsia"/>
        </w:rPr>
        <w:t>名称を</w:t>
      </w:r>
      <w:r w:rsidR="000E64C7">
        <w:rPr>
          <w:rFonts w:hint="eastAsia"/>
        </w:rPr>
        <w:t>識別する</w:t>
      </w:r>
      <w:r w:rsidR="00351BB7">
        <w:rPr>
          <w:rFonts w:hint="eastAsia"/>
        </w:rPr>
        <w:t>項目ラベルID</w:t>
      </w:r>
      <w:r w:rsidR="00811E8A">
        <w:rPr>
          <w:rFonts w:hint="eastAsia"/>
        </w:rPr>
        <w:t>は</w:t>
      </w:r>
      <w:r w:rsidR="00920971">
        <w:rPr>
          <w:rFonts w:hint="eastAsia"/>
        </w:rPr>
        <w:t>以下の</w:t>
      </w:r>
      <w:r w:rsidR="00D7737A">
        <w:rPr>
          <w:rFonts w:hint="eastAsia"/>
        </w:rPr>
        <w:t>とおり定義します</w:t>
      </w:r>
      <w:r w:rsidR="00920971">
        <w:rPr>
          <w:rFonts w:hint="eastAsia"/>
        </w:rPr>
        <w:t>。</w:t>
      </w:r>
    </w:p>
    <w:p w14:paraId="10DF2C84" w14:textId="77777777" w:rsidR="000B7EE8" w:rsidRDefault="00994252" w:rsidP="00721C8A">
      <w:pPr>
        <w:pStyle w:val="aa"/>
      </w:pPr>
      <w:r>
        <w:rPr>
          <w:rFonts w:hint="eastAsia"/>
        </w:rPr>
        <w:t>主に</w:t>
      </w:r>
      <w:r w:rsidR="00D102BC">
        <w:rPr>
          <w:rFonts w:hint="eastAsia"/>
        </w:rPr>
        <w:t>項目ラベル一覧、</w:t>
      </w:r>
      <w:r>
        <w:rPr>
          <w:rFonts w:hint="eastAsia"/>
        </w:rPr>
        <w:t>画面設計書で利用</w:t>
      </w:r>
      <w:r w:rsidR="008A3381">
        <w:rPr>
          <w:rFonts w:hint="eastAsia"/>
        </w:rPr>
        <w:t>します</w:t>
      </w:r>
      <w:r>
        <w:rPr>
          <w:rFonts w:hint="eastAsia"/>
        </w:rPr>
        <w:t>。</w:t>
      </w:r>
    </w:p>
    <w:p w14:paraId="5CBB73D5" w14:textId="77777777" w:rsidR="000150D9" w:rsidRDefault="000150D9" w:rsidP="004F3A4D">
      <w:pPr>
        <w:pStyle w:val="aa"/>
      </w:pPr>
    </w:p>
    <w:p w14:paraId="1E578ED8" w14:textId="77777777" w:rsidR="00613FB1" w:rsidRPr="00EB03A7" w:rsidRDefault="00C53E7E" w:rsidP="004F3A4D">
      <w:pPr>
        <w:pStyle w:val="aa"/>
        <w:rPr>
          <w:b/>
          <w:bCs/>
        </w:rPr>
      </w:pPr>
      <w:r>
        <w:rPr>
          <w:rFonts w:hint="eastAsia"/>
          <w:b/>
          <w:bCs/>
        </w:rPr>
        <w:t>システム</w:t>
      </w:r>
      <w:r w:rsidR="0027655A">
        <w:rPr>
          <w:rFonts w:hint="eastAsia"/>
          <w:b/>
          <w:bCs/>
        </w:rPr>
        <w:t>共通</w:t>
      </w:r>
      <w:r w:rsidR="00112343">
        <w:rPr>
          <w:rFonts w:hint="eastAsia"/>
          <w:b/>
          <w:bCs/>
        </w:rPr>
        <w:t>で</w:t>
      </w:r>
      <w:r w:rsidR="0027655A">
        <w:rPr>
          <w:rFonts w:hint="eastAsia"/>
          <w:b/>
          <w:bCs/>
        </w:rPr>
        <w:t>利用する</w:t>
      </w:r>
      <w:r w:rsidR="00EB03A7" w:rsidRPr="00EB03A7">
        <w:rPr>
          <w:rFonts w:hint="eastAsia"/>
          <w:b/>
          <w:bCs/>
        </w:rPr>
        <w:t>項目ラベルIDの構成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20"/>
        <w:gridCol w:w="3313"/>
        <w:gridCol w:w="3827"/>
        <w:gridCol w:w="4614"/>
      </w:tblGrid>
      <w:tr w:rsidR="003D2A3F" w14:paraId="2B6D0ABA" w14:textId="77777777" w:rsidTr="00FC3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5" w:type="pct"/>
          </w:tcPr>
          <w:p w14:paraId="200FAD7E" w14:textId="77777777" w:rsidR="003D2A3F" w:rsidRDefault="00FE142B" w:rsidP="00271C05">
            <w:pPr>
              <w:pStyle w:val="aa"/>
            </w:pPr>
            <w:r>
              <w:rPr>
                <w:rFonts w:hint="eastAsia"/>
              </w:rPr>
              <w:t>共通シンボル</w:t>
            </w:r>
          </w:p>
        </w:tc>
        <w:tc>
          <w:tcPr>
            <w:tcW w:w="1129" w:type="pct"/>
          </w:tcPr>
          <w:p w14:paraId="147F7705" w14:textId="77777777" w:rsidR="003D2A3F" w:rsidRDefault="003D2A3F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1304" w:type="pct"/>
          </w:tcPr>
          <w:p w14:paraId="7905AFCA" w14:textId="77777777" w:rsidR="003D2A3F" w:rsidRDefault="003D2A3F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項目名</w:t>
            </w:r>
          </w:p>
        </w:tc>
        <w:tc>
          <w:tcPr>
            <w:tcW w:w="1572" w:type="pct"/>
          </w:tcPr>
          <w:p w14:paraId="6A35C254" w14:textId="77777777" w:rsidR="003D2A3F" w:rsidRDefault="003D2A3F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3D2A3F" w14:paraId="1EB6A6D6" w14:textId="77777777" w:rsidTr="00FC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14:paraId="11413EDD" w14:textId="77777777" w:rsidR="003D2A3F" w:rsidRPr="000913FF" w:rsidRDefault="00C2231F" w:rsidP="00271C05">
            <w:pPr>
              <w:pStyle w:val="aa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SYS</w:t>
            </w:r>
            <w:r w:rsidR="008914A9">
              <w:rPr>
                <w:rFonts w:hint="eastAsia"/>
                <w:b w:val="0"/>
                <w:bCs w:val="0"/>
              </w:rPr>
              <w:t>COMMON</w:t>
            </w:r>
          </w:p>
        </w:tc>
        <w:tc>
          <w:tcPr>
            <w:tcW w:w="1129" w:type="pct"/>
          </w:tcPr>
          <w:p w14:paraId="0F156E18" w14:textId="77777777" w:rsidR="003D2A3F" w:rsidRDefault="003D2A3F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1304" w:type="pct"/>
          </w:tcPr>
          <w:p w14:paraId="442D3EF9" w14:textId="77777777" w:rsidR="003D2A3F" w:rsidRDefault="00112343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submit</w:t>
            </w:r>
          </w:p>
        </w:tc>
        <w:tc>
          <w:tcPr>
            <w:tcW w:w="1572" w:type="pct"/>
          </w:tcPr>
          <w:p w14:paraId="16D5AF66" w14:textId="77777777" w:rsidR="003D2A3F" w:rsidRDefault="00C2231F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SYS</w:t>
            </w:r>
            <w:r w:rsidR="0054292F">
              <w:rPr>
                <w:rFonts w:hint="eastAsia"/>
              </w:rPr>
              <w:t>COMMON</w:t>
            </w:r>
            <w:r w:rsidR="003D2A3F">
              <w:rPr>
                <w:rFonts w:hint="eastAsia"/>
              </w:rPr>
              <w:t>_</w:t>
            </w:r>
            <w:r w:rsidR="00112343">
              <w:rPr>
                <w:rFonts w:hint="eastAsia"/>
              </w:rPr>
              <w:t>submit</w:t>
            </w:r>
            <w:proofErr w:type="spellEnd"/>
          </w:p>
        </w:tc>
      </w:tr>
    </w:tbl>
    <w:p w14:paraId="602B1DDB" w14:textId="77777777" w:rsidR="004F3A4D" w:rsidRDefault="004F3A4D" w:rsidP="004F3A4D">
      <w:pPr>
        <w:pStyle w:val="aa"/>
      </w:pPr>
    </w:p>
    <w:p w14:paraId="71254AA6" w14:textId="77777777" w:rsidR="00715EE6" w:rsidRPr="00EB03A7" w:rsidRDefault="00715EE6" w:rsidP="00715EE6">
      <w:pPr>
        <w:pStyle w:val="aa"/>
        <w:rPr>
          <w:b/>
          <w:bCs/>
        </w:rPr>
      </w:pPr>
      <w:r>
        <w:rPr>
          <w:rFonts w:hint="eastAsia"/>
          <w:b/>
          <w:bCs/>
        </w:rPr>
        <w:t>サブシステム共通で利用する</w:t>
      </w:r>
      <w:r w:rsidRPr="00EB03A7">
        <w:rPr>
          <w:rFonts w:hint="eastAsia"/>
          <w:b/>
          <w:bCs/>
        </w:rPr>
        <w:t>項目ラベルIDの構成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1534"/>
        <w:gridCol w:w="1535"/>
        <w:gridCol w:w="1535"/>
        <w:gridCol w:w="1623"/>
        <w:gridCol w:w="3833"/>
        <w:gridCol w:w="4614"/>
      </w:tblGrid>
      <w:tr w:rsidR="009F5F37" w14:paraId="03BED4EC" w14:textId="77777777" w:rsidTr="00FC3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3" w:type="pct"/>
          </w:tcPr>
          <w:p w14:paraId="3EADB851" w14:textId="77777777" w:rsidR="009F5F37" w:rsidRDefault="00A24955" w:rsidP="00D11922">
            <w:pPr>
              <w:pStyle w:val="aa"/>
            </w:pPr>
            <w:r>
              <w:rPr>
                <w:rFonts w:hint="eastAsia"/>
              </w:rPr>
              <w:t>システム</w:t>
            </w:r>
            <w:r w:rsidR="009F5F37">
              <w:rPr>
                <w:rFonts w:hint="eastAsia"/>
              </w:rPr>
              <w:t>ID</w:t>
            </w:r>
          </w:p>
        </w:tc>
        <w:tc>
          <w:tcPr>
            <w:tcW w:w="523" w:type="pct"/>
          </w:tcPr>
          <w:p w14:paraId="2984D890" w14:textId="77777777" w:rsidR="009F5F37" w:rsidRDefault="009F5F37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523" w:type="pct"/>
          </w:tcPr>
          <w:p w14:paraId="6874DDAF" w14:textId="77777777" w:rsidR="009F5F37" w:rsidRDefault="009F5F37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共通シンボル</w:t>
            </w:r>
          </w:p>
        </w:tc>
        <w:tc>
          <w:tcPr>
            <w:tcW w:w="553" w:type="pct"/>
          </w:tcPr>
          <w:p w14:paraId="66696674" w14:textId="77777777" w:rsidR="009F5F37" w:rsidRDefault="009F5F37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1306" w:type="pct"/>
          </w:tcPr>
          <w:p w14:paraId="748C4ED9" w14:textId="77777777" w:rsidR="009F5F37" w:rsidRDefault="009F5F37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項目名</w:t>
            </w:r>
          </w:p>
        </w:tc>
        <w:tc>
          <w:tcPr>
            <w:tcW w:w="1572" w:type="pct"/>
          </w:tcPr>
          <w:p w14:paraId="45B9CB73" w14:textId="77777777" w:rsidR="009F5F37" w:rsidRDefault="009F5F37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9F5F37" w14:paraId="5573140F" w14:textId="77777777" w:rsidTr="00FC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pct"/>
          </w:tcPr>
          <w:p w14:paraId="4AFB028D" w14:textId="77777777" w:rsidR="009F5F37" w:rsidRPr="000913FF" w:rsidRDefault="009F5F37" w:rsidP="00D11922">
            <w:pPr>
              <w:pStyle w:val="aa"/>
              <w:rPr>
                <w:b w:val="0"/>
                <w:bCs w:val="0"/>
              </w:rPr>
            </w:pPr>
            <w:r w:rsidRPr="000913FF">
              <w:rPr>
                <w:rFonts w:hint="eastAsia"/>
                <w:b w:val="0"/>
                <w:bCs w:val="0"/>
              </w:rPr>
              <w:t>A</w:t>
            </w:r>
          </w:p>
        </w:tc>
        <w:tc>
          <w:tcPr>
            <w:tcW w:w="523" w:type="pct"/>
          </w:tcPr>
          <w:p w14:paraId="1A9DCA7E" w14:textId="77777777" w:rsidR="009F5F37" w:rsidRDefault="009F5F37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523" w:type="pct"/>
          </w:tcPr>
          <w:p w14:paraId="326E1380" w14:textId="77777777" w:rsidR="009F5F37" w:rsidRDefault="009F5F37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COMMON</w:t>
            </w:r>
          </w:p>
        </w:tc>
        <w:tc>
          <w:tcPr>
            <w:tcW w:w="553" w:type="pct"/>
          </w:tcPr>
          <w:p w14:paraId="43EED32B" w14:textId="77777777" w:rsidR="009F5F37" w:rsidRDefault="009F5F37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1306" w:type="pct"/>
          </w:tcPr>
          <w:p w14:paraId="3C27DEE8" w14:textId="77777777" w:rsidR="009F5F37" w:rsidRDefault="009F5F37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employee_name</w:t>
            </w:r>
            <w:proofErr w:type="spellEnd"/>
          </w:p>
        </w:tc>
        <w:tc>
          <w:tcPr>
            <w:tcW w:w="1572" w:type="pct"/>
          </w:tcPr>
          <w:p w14:paraId="609F2C4B" w14:textId="77777777" w:rsidR="009F5F37" w:rsidRPr="0054292F" w:rsidRDefault="009F5F37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4292F">
              <w:rPr>
                <w:rFonts w:hint="eastAsia"/>
              </w:rPr>
              <w:t>A_</w:t>
            </w:r>
            <w:r>
              <w:t>COMMON</w:t>
            </w:r>
            <w:r w:rsidRPr="0054292F">
              <w:rPr>
                <w:rFonts w:hint="eastAsia"/>
              </w:rPr>
              <w:t>_employee_name</w:t>
            </w:r>
            <w:proofErr w:type="spellEnd"/>
          </w:p>
        </w:tc>
      </w:tr>
    </w:tbl>
    <w:p w14:paraId="3AD562FC" w14:textId="77777777" w:rsidR="00715EE6" w:rsidRDefault="00715EE6" w:rsidP="004F3A4D">
      <w:pPr>
        <w:pStyle w:val="aa"/>
      </w:pPr>
    </w:p>
    <w:p w14:paraId="274327BA" w14:textId="77777777" w:rsidR="0027655A" w:rsidRPr="00EB03A7" w:rsidRDefault="00811E8A" w:rsidP="0027655A">
      <w:pPr>
        <w:pStyle w:val="aa"/>
        <w:rPr>
          <w:b/>
          <w:bCs/>
        </w:rPr>
      </w:pPr>
      <w:r>
        <w:rPr>
          <w:rFonts w:hint="eastAsia"/>
          <w:b/>
          <w:bCs/>
        </w:rPr>
        <w:t>機能</w:t>
      </w:r>
      <w:r w:rsidR="008914A9">
        <w:rPr>
          <w:rFonts w:hint="eastAsia"/>
          <w:b/>
          <w:bCs/>
        </w:rPr>
        <w:t>固有で利用する</w:t>
      </w:r>
      <w:r w:rsidR="0027655A" w:rsidRPr="00EB03A7">
        <w:rPr>
          <w:rFonts w:hint="eastAsia"/>
          <w:b/>
          <w:bCs/>
        </w:rPr>
        <w:t>項目ラベルIDの構成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20"/>
        <w:gridCol w:w="3313"/>
        <w:gridCol w:w="3827"/>
        <w:gridCol w:w="4614"/>
      </w:tblGrid>
      <w:tr w:rsidR="0027655A" w14:paraId="40105036" w14:textId="77777777" w:rsidTr="00FC3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5" w:type="pct"/>
          </w:tcPr>
          <w:p w14:paraId="5657DDAA" w14:textId="77777777" w:rsidR="0027655A" w:rsidRDefault="00325EA8" w:rsidP="00D11922">
            <w:pPr>
              <w:pStyle w:val="aa"/>
            </w:pPr>
            <w:r>
              <w:rPr>
                <w:rFonts w:hint="eastAsia"/>
              </w:rPr>
              <w:t>機能</w:t>
            </w:r>
            <w:r w:rsidR="0027655A">
              <w:rPr>
                <w:rFonts w:hint="eastAsia"/>
              </w:rPr>
              <w:t>ID</w:t>
            </w:r>
          </w:p>
        </w:tc>
        <w:tc>
          <w:tcPr>
            <w:tcW w:w="1129" w:type="pct"/>
          </w:tcPr>
          <w:p w14:paraId="03DFAD76" w14:textId="77777777" w:rsidR="0027655A" w:rsidRDefault="0027655A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1304" w:type="pct"/>
          </w:tcPr>
          <w:p w14:paraId="370E2E28" w14:textId="77777777" w:rsidR="0027655A" w:rsidRDefault="0027655A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項目名</w:t>
            </w:r>
          </w:p>
        </w:tc>
        <w:tc>
          <w:tcPr>
            <w:tcW w:w="1572" w:type="pct"/>
          </w:tcPr>
          <w:p w14:paraId="360D8767" w14:textId="77777777" w:rsidR="0027655A" w:rsidRDefault="0027655A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27655A" w14:paraId="6BA45128" w14:textId="77777777" w:rsidTr="00FC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14:paraId="4CE200A2" w14:textId="77777777" w:rsidR="0027655A" w:rsidRPr="000913FF" w:rsidRDefault="0027655A" w:rsidP="00D11922">
            <w:pPr>
              <w:pStyle w:val="aa"/>
              <w:rPr>
                <w:b w:val="0"/>
                <w:bCs w:val="0"/>
              </w:rPr>
            </w:pPr>
            <w:r w:rsidRPr="000913FF">
              <w:rPr>
                <w:rFonts w:hint="eastAsia"/>
                <w:b w:val="0"/>
                <w:bCs w:val="0"/>
              </w:rPr>
              <w:t>A_S0001</w:t>
            </w:r>
          </w:p>
        </w:tc>
        <w:tc>
          <w:tcPr>
            <w:tcW w:w="1129" w:type="pct"/>
          </w:tcPr>
          <w:p w14:paraId="153F189A" w14:textId="77777777" w:rsidR="0027655A" w:rsidRDefault="0027655A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1304" w:type="pct"/>
          </w:tcPr>
          <w:p w14:paraId="309F85F1" w14:textId="77777777" w:rsidR="0027655A" w:rsidRDefault="0027655A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employee_name</w:t>
            </w:r>
            <w:proofErr w:type="spellEnd"/>
          </w:p>
        </w:tc>
        <w:tc>
          <w:tcPr>
            <w:tcW w:w="1572" w:type="pct"/>
          </w:tcPr>
          <w:p w14:paraId="72E238A7" w14:textId="77777777" w:rsidR="0027655A" w:rsidRPr="0054292F" w:rsidRDefault="0054292F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292F">
              <w:rPr>
                <w:rFonts w:hint="eastAsia"/>
              </w:rPr>
              <w:t>A_S0001</w:t>
            </w:r>
            <w:r w:rsidR="0027655A" w:rsidRPr="0054292F">
              <w:rPr>
                <w:rFonts w:hint="eastAsia"/>
              </w:rPr>
              <w:t>_employee_name</w:t>
            </w:r>
          </w:p>
        </w:tc>
      </w:tr>
    </w:tbl>
    <w:p w14:paraId="19CA5A5A" w14:textId="77777777" w:rsidR="0027655A" w:rsidRDefault="0027655A" w:rsidP="004F3A4D">
      <w:pPr>
        <w:pStyle w:val="aa"/>
      </w:pPr>
    </w:p>
    <w:p w14:paraId="02F8FB0D" w14:textId="77777777" w:rsidR="00883057" w:rsidRDefault="00FD7946" w:rsidP="004F3A4D">
      <w:pPr>
        <w:pStyle w:val="aa"/>
      </w:pPr>
      <w:r>
        <w:rPr>
          <w:rFonts w:hint="eastAsia"/>
        </w:rPr>
        <w:t>※ 項目ラベルIDとは、表示する文言に共通のIDを紐づけることで多言語対応できるようにしたものです。</w:t>
      </w:r>
      <w:r w:rsidR="00275175">
        <w:rPr>
          <w:rFonts w:hint="eastAsia"/>
        </w:rPr>
        <w:t>設計書</w:t>
      </w:r>
      <w:r w:rsidR="00E94CC6">
        <w:rPr>
          <w:rFonts w:hint="eastAsia"/>
        </w:rPr>
        <w:t>の記述において</w:t>
      </w:r>
      <w:r w:rsidR="00275175">
        <w:rPr>
          <w:rFonts w:hint="eastAsia"/>
        </w:rPr>
        <w:t>ラベル名を一元管理する</w:t>
      </w:r>
      <w:r w:rsidR="00E94CC6">
        <w:rPr>
          <w:rFonts w:hint="eastAsia"/>
        </w:rPr>
        <w:t>場合にも役立ちます。</w:t>
      </w:r>
    </w:p>
    <w:p w14:paraId="24C3D8B9" w14:textId="77777777" w:rsidR="00430CD4" w:rsidRDefault="00430CD4" w:rsidP="00430CD4">
      <w:pPr>
        <w:pStyle w:val="aa"/>
      </w:pPr>
      <w:r>
        <w:rPr>
          <w:rFonts w:hint="eastAsia"/>
        </w:rPr>
        <w:t>※ システム全体で利用するメッセージは共通で定義</w:t>
      </w:r>
      <w:r w:rsidR="00275175">
        <w:rPr>
          <w:rFonts w:hint="eastAsia"/>
        </w:rPr>
        <w:t>します。</w:t>
      </w:r>
    </w:p>
    <w:p w14:paraId="085DF120" w14:textId="77777777" w:rsidR="00430CD4" w:rsidRDefault="00430CD4" w:rsidP="00430CD4">
      <w:pPr>
        <w:pStyle w:val="aa"/>
      </w:pPr>
      <w:r>
        <w:rPr>
          <w:rFonts w:hint="eastAsia"/>
        </w:rPr>
        <w:t>※ サブシステム共通・機能固有のメッセージはそれぞれ固有IDを定義</w:t>
      </w:r>
      <w:r w:rsidR="00275175">
        <w:rPr>
          <w:rFonts w:hint="eastAsia"/>
        </w:rPr>
        <w:t>します。</w:t>
      </w:r>
    </w:p>
    <w:p w14:paraId="16F820C9" w14:textId="77777777" w:rsidR="00275175" w:rsidRPr="00275175" w:rsidRDefault="00275175" w:rsidP="00430CD4">
      <w:pPr>
        <w:pStyle w:val="aa"/>
      </w:pPr>
      <w:r>
        <w:rPr>
          <w:rFonts w:hint="eastAsia"/>
        </w:rPr>
        <w:t>※ 採用する多言語方式にルールがある場合はそれに従います。</w:t>
      </w:r>
    </w:p>
    <w:p w14:paraId="480E6F6C" w14:textId="77777777" w:rsidR="000150D9" w:rsidRDefault="002B44A6" w:rsidP="000150D9">
      <w:pPr>
        <w:pStyle w:val="1"/>
      </w:pPr>
      <w:bookmarkStart w:id="7" w:name="_Toc71254295"/>
      <w:r>
        <w:rPr>
          <w:rFonts w:hint="eastAsia"/>
        </w:rPr>
        <w:lastRenderedPageBreak/>
        <w:t>エラーやワーニングなどのメッセージ</w:t>
      </w:r>
      <w:r>
        <w:rPr>
          <w:rFonts w:hint="eastAsia"/>
        </w:rPr>
        <w:t>ID</w:t>
      </w:r>
      <w:r>
        <w:rPr>
          <w:rFonts w:hint="eastAsia"/>
        </w:rPr>
        <w:t>について</w:t>
      </w:r>
      <w:bookmarkEnd w:id="7"/>
    </w:p>
    <w:p w14:paraId="6CD5691C" w14:textId="77777777" w:rsidR="008E2D8F" w:rsidRPr="00577A45" w:rsidRDefault="008E2D8F" w:rsidP="009C118A">
      <w:pPr>
        <w:pStyle w:val="aa"/>
      </w:pPr>
    </w:p>
    <w:p w14:paraId="522E4012" w14:textId="77777777" w:rsidR="0077361B" w:rsidRDefault="0077361B" w:rsidP="0077361B">
      <w:pPr>
        <w:pStyle w:val="aa"/>
      </w:pPr>
      <w:r>
        <w:rPr>
          <w:rFonts w:hint="eastAsia"/>
        </w:rPr>
        <w:t>当該システム</w:t>
      </w:r>
      <w:r w:rsidR="00136893">
        <w:rPr>
          <w:rFonts w:hint="eastAsia"/>
        </w:rPr>
        <w:t>で</w:t>
      </w:r>
      <w:r>
        <w:rPr>
          <w:rFonts w:hint="eastAsia"/>
        </w:rPr>
        <w:t>画面</w:t>
      </w:r>
      <w:r w:rsidR="00E33108">
        <w:rPr>
          <w:rFonts w:hint="eastAsia"/>
        </w:rPr>
        <w:t>に表示する</w:t>
      </w:r>
      <w:r w:rsidR="00724A56">
        <w:rPr>
          <w:rFonts w:hint="eastAsia"/>
        </w:rPr>
        <w:t>エラーやワーニング、インフォメーション等のメッセージ</w:t>
      </w:r>
      <w:r w:rsidR="00136893">
        <w:rPr>
          <w:rFonts w:hint="eastAsia"/>
        </w:rPr>
        <w:t>を識別するメッセージ</w:t>
      </w:r>
      <w:r>
        <w:rPr>
          <w:rFonts w:hint="eastAsia"/>
        </w:rPr>
        <w:t>IDは以下の</w:t>
      </w:r>
      <w:r w:rsidR="00E94CC6">
        <w:rPr>
          <w:rFonts w:hint="eastAsia"/>
        </w:rPr>
        <w:t>とおり定義します</w:t>
      </w:r>
      <w:r>
        <w:rPr>
          <w:rFonts w:hint="eastAsia"/>
        </w:rPr>
        <w:t>。</w:t>
      </w:r>
    </w:p>
    <w:p w14:paraId="535CD7C4" w14:textId="77777777" w:rsidR="0077361B" w:rsidRDefault="0077361B" w:rsidP="0077361B">
      <w:pPr>
        <w:pStyle w:val="aa"/>
      </w:pPr>
      <w:r>
        <w:rPr>
          <w:rFonts w:hint="eastAsia"/>
        </w:rPr>
        <w:t>主に</w:t>
      </w:r>
      <w:r w:rsidR="006057B2">
        <w:rPr>
          <w:rFonts w:hint="eastAsia"/>
        </w:rPr>
        <w:t>メッセージ一覧、</w:t>
      </w:r>
      <w:r>
        <w:rPr>
          <w:rFonts w:hint="eastAsia"/>
        </w:rPr>
        <w:t>画面設計書で利用</w:t>
      </w:r>
      <w:r w:rsidR="00E94CC6">
        <w:rPr>
          <w:rFonts w:hint="eastAsia"/>
        </w:rPr>
        <w:t>します</w:t>
      </w:r>
      <w:r>
        <w:rPr>
          <w:rFonts w:hint="eastAsia"/>
        </w:rPr>
        <w:t>。</w:t>
      </w:r>
    </w:p>
    <w:p w14:paraId="2BCE6341" w14:textId="77777777" w:rsidR="0077361B" w:rsidRDefault="0077361B" w:rsidP="0077361B">
      <w:pPr>
        <w:pStyle w:val="aa"/>
      </w:pPr>
    </w:p>
    <w:p w14:paraId="27C2816B" w14:textId="77777777" w:rsidR="0077361B" w:rsidRPr="00EB03A7" w:rsidRDefault="0077361B" w:rsidP="0077361B">
      <w:pPr>
        <w:pStyle w:val="aa"/>
        <w:rPr>
          <w:b/>
          <w:bCs/>
        </w:rPr>
      </w:pPr>
      <w:r>
        <w:rPr>
          <w:rFonts w:hint="eastAsia"/>
          <w:b/>
          <w:bCs/>
        </w:rPr>
        <w:t>システム共通で利用する</w:t>
      </w:r>
      <w:r w:rsidR="004F440D">
        <w:rPr>
          <w:rFonts w:hint="eastAsia"/>
          <w:b/>
          <w:bCs/>
        </w:rPr>
        <w:t>メッセージ</w:t>
      </w:r>
      <w:r w:rsidRPr="00EB03A7">
        <w:rPr>
          <w:rFonts w:hint="eastAsia"/>
          <w:b/>
          <w:bCs/>
        </w:rPr>
        <w:t>IDの構成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35"/>
        <w:gridCol w:w="2935"/>
        <w:gridCol w:w="2201"/>
        <w:gridCol w:w="2201"/>
        <w:gridCol w:w="4402"/>
      </w:tblGrid>
      <w:tr w:rsidR="00C95446" w14:paraId="6F06E6E6" w14:textId="77777777" w:rsidTr="00DE5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14:paraId="6BEBA050" w14:textId="77777777" w:rsidR="00C95446" w:rsidRDefault="00C95446" w:rsidP="00D11922">
            <w:pPr>
              <w:pStyle w:val="aa"/>
            </w:pPr>
            <w:r>
              <w:rPr>
                <w:rFonts w:hint="eastAsia"/>
              </w:rPr>
              <w:t>共通シンボル</w:t>
            </w:r>
          </w:p>
        </w:tc>
        <w:tc>
          <w:tcPr>
            <w:tcW w:w="1000" w:type="pct"/>
          </w:tcPr>
          <w:p w14:paraId="497210FA" w14:textId="77777777" w:rsidR="00C95446" w:rsidRDefault="00C95446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750" w:type="pct"/>
          </w:tcPr>
          <w:p w14:paraId="380220A9" w14:textId="77777777" w:rsidR="00C95446" w:rsidRDefault="00CA22B7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750" w:type="pct"/>
          </w:tcPr>
          <w:p w14:paraId="44ABC511" w14:textId="77777777" w:rsidR="00C95446" w:rsidRDefault="00DC0C39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</w:t>
            </w:r>
            <w:r w:rsidR="00C42AE2">
              <w:rPr>
                <w:rFonts w:hint="eastAsia"/>
              </w:rPr>
              <w:t>6桁</w:t>
            </w:r>
          </w:p>
        </w:tc>
        <w:tc>
          <w:tcPr>
            <w:tcW w:w="1500" w:type="pct"/>
          </w:tcPr>
          <w:p w14:paraId="0CB3F692" w14:textId="77777777" w:rsidR="00C95446" w:rsidRDefault="00C95446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C95446" w14:paraId="5B7CDDC5" w14:textId="77777777" w:rsidTr="00DE5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76D4F7AB" w14:textId="77777777" w:rsidR="00C95446" w:rsidRPr="000913FF" w:rsidRDefault="00FB0A4B" w:rsidP="00D11922">
            <w:pPr>
              <w:pStyle w:val="a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SYS</w:t>
            </w:r>
            <w:r w:rsidR="00C95446">
              <w:rPr>
                <w:rFonts w:hint="eastAsia"/>
                <w:b w:val="0"/>
                <w:bCs w:val="0"/>
              </w:rPr>
              <w:t>COMMON</w:t>
            </w:r>
          </w:p>
        </w:tc>
        <w:tc>
          <w:tcPr>
            <w:tcW w:w="1000" w:type="pct"/>
          </w:tcPr>
          <w:p w14:paraId="632E4D89" w14:textId="77777777" w:rsidR="00C95446" w:rsidRDefault="00C95446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750" w:type="pct"/>
          </w:tcPr>
          <w:p w14:paraId="026168B3" w14:textId="77777777" w:rsidR="00C95446" w:rsidRDefault="00CA22B7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</w:p>
        </w:tc>
        <w:tc>
          <w:tcPr>
            <w:tcW w:w="750" w:type="pct"/>
          </w:tcPr>
          <w:p w14:paraId="6DFA4C07" w14:textId="77777777" w:rsidR="00C95446" w:rsidRDefault="009F6661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000001</w:t>
            </w:r>
          </w:p>
        </w:tc>
        <w:tc>
          <w:tcPr>
            <w:tcW w:w="1500" w:type="pct"/>
          </w:tcPr>
          <w:p w14:paraId="3643A0CE" w14:textId="77777777" w:rsidR="00C95446" w:rsidRDefault="00FB0A4B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</w:t>
            </w:r>
            <w:r w:rsidR="007A6104">
              <w:t>COMMON</w:t>
            </w:r>
            <w:r w:rsidR="00C95446">
              <w:rPr>
                <w:rFonts w:hint="eastAsia"/>
              </w:rPr>
              <w:t>_</w:t>
            </w:r>
            <w:r w:rsidR="007A6104">
              <w:t>E000001</w:t>
            </w:r>
          </w:p>
        </w:tc>
      </w:tr>
    </w:tbl>
    <w:p w14:paraId="6054ADB9" w14:textId="77777777" w:rsidR="0077361B" w:rsidRDefault="0077361B" w:rsidP="0077361B">
      <w:pPr>
        <w:pStyle w:val="aa"/>
      </w:pPr>
    </w:p>
    <w:p w14:paraId="2B998646" w14:textId="77777777" w:rsidR="00402B50" w:rsidRPr="00EB03A7" w:rsidRDefault="00402B50" w:rsidP="00402B50">
      <w:pPr>
        <w:pStyle w:val="aa"/>
        <w:rPr>
          <w:b/>
          <w:bCs/>
        </w:rPr>
      </w:pPr>
      <w:r>
        <w:rPr>
          <w:rFonts w:hint="eastAsia"/>
          <w:b/>
          <w:bCs/>
        </w:rPr>
        <w:t>サブシステム共通で利用する</w:t>
      </w:r>
      <w:r w:rsidR="004F440D">
        <w:rPr>
          <w:rFonts w:hint="eastAsia"/>
          <w:b/>
          <w:bCs/>
        </w:rPr>
        <w:t>メッセージ</w:t>
      </w:r>
      <w:r w:rsidRPr="00EB03A7">
        <w:rPr>
          <w:rFonts w:hint="eastAsia"/>
          <w:b/>
          <w:bCs/>
        </w:rPr>
        <w:t>IDの構成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1468"/>
        <w:gridCol w:w="1468"/>
        <w:gridCol w:w="1467"/>
        <w:gridCol w:w="1467"/>
        <w:gridCol w:w="2201"/>
        <w:gridCol w:w="2201"/>
        <w:gridCol w:w="4402"/>
      </w:tblGrid>
      <w:tr w:rsidR="00DE56EC" w14:paraId="2D21B3F3" w14:textId="77777777" w:rsidTr="00DE5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" w:type="pct"/>
          </w:tcPr>
          <w:p w14:paraId="3BC0ECC5" w14:textId="77777777" w:rsidR="00D92846" w:rsidRDefault="00D92846" w:rsidP="00D92846">
            <w:pPr>
              <w:pStyle w:val="aa"/>
            </w:pPr>
            <w:r>
              <w:rPr>
                <w:rFonts w:hint="eastAsia"/>
              </w:rPr>
              <w:t>システムID</w:t>
            </w:r>
          </w:p>
        </w:tc>
        <w:tc>
          <w:tcPr>
            <w:tcW w:w="500" w:type="pct"/>
          </w:tcPr>
          <w:p w14:paraId="73480406" w14:textId="77777777" w:rsidR="00D92846" w:rsidRDefault="00D92846" w:rsidP="00D92846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500" w:type="pct"/>
          </w:tcPr>
          <w:p w14:paraId="2CCF5ECE" w14:textId="77777777" w:rsidR="00D92846" w:rsidRDefault="00D92846" w:rsidP="00D92846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共通シンボル</w:t>
            </w:r>
          </w:p>
        </w:tc>
        <w:tc>
          <w:tcPr>
            <w:tcW w:w="500" w:type="pct"/>
          </w:tcPr>
          <w:p w14:paraId="2A74CBCB" w14:textId="77777777" w:rsidR="00D92846" w:rsidRDefault="00D92846" w:rsidP="00D92846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750" w:type="pct"/>
          </w:tcPr>
          <w:p w14:paraId="5DBB051C" w14:textId="77777777" w:rsidR="00D92846" w:rsidRDefault="00D92846" w:rsidP="00D92846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750" w:type="pct"/>
          </w:tcPr>
          <w:p w14:paraId="6ABFDF42" w14:textId="77777777" w:rsidR="00D92846" w:rsidRDefault="00D92846" w:rsidP="00D92846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連番6桁</w:t>
            </w:r>
          </w:p>
        </w:tc>
        <w:tc>
          <w:tcPr>
            <w:tcW w:w="1500" w:type="pct"/>
          </w:tcPr>
          <w:p w14:paraId="5DE4C9E1" w14:textId="77777777" w:rsidR="00D92846" w:rsidRDefault="00D92846" w:rsidP="00D92846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DE56EC" w14:paraId="345C5B65" w14:textId="77777777" w:rsidTr="00DE5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01014ABF" w14:textId="77777777" w:rsidR="00D92846" w:rsidRPr="000913FF" w:rsidRDefault="00D92846" w:rsidP="00D92846">
            <w:pPr>
              <w:pStyle w:val="aa"/>
              <w:rPr>
                <w:b w:val="0"/>
                <w:bCs w:val="0"/>
              </w:rPr>
            </w:pPr>
            <w:r w:rsidRPr="000913FF">
              <w:rPr>
                <w:rFonts w:hint="eastAsia"/>
                <w:b w:val="0"/>
                <w:bCs w:val="0"/>
              </w:rPr>
              <w:t>A</w:t>
            </w:r>
          </w:p>
        </w:tc>
        <w:tc>
          <w:tcPr>
            <w:tcW w:w="500" w:type="pct"/>
          </w:tcPr>
          <w:p w14:paraId="299D3038" w14:textId="77777777" w:rsidR="00D92846" w:rsidRDefault="00D92846" w:rsidP="00D9284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500" w:type="pct"/>
          </w:tcPr>
          <w:p w14:paraId="0E4F9BFB" w14:textId="77777777" w:rsidR="00D92846" w:rsidRDefault="00D92846" w:rsidP="00D9284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COMMON</w:t>
            </w:r>
          </w:p>
        </w:tc>
        <w:tc>
          <w:tcPr>
            <w:tcW w:w="500" w:type="pct"/>
          </w:tcPr>
          <w:p w14:paraId="1F1F9DAD" w14:textId="77777777" w:rsidR="00D92846" w:rsidRDefault="00D92846" w:rsidP="00D9284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750" w:type="pct"/>
          </w:tcPr>
          <w:p w14:paraId="1AF0BB7F" w14:textId="77777777" w:rsidR="00D92846" w:rsidRDefault="00D92846" w:rsidP="00D9284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</w:p>
        </w:tc>
        <w:tc>
          <w:tcPr>
            <w:tcW w:w="750" w:type="pct"/>
          </w:tcPr>
          <w:p w14:paraId="2055B777" w14:textId="77777777" w:rsidR="00D92846" w:rsidRPr="0054292F" w:rsidRDefault="00D92846" w:rsidP="00D9284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000001</w:t>
            </w:r>
          </w:p>
        </w:tc>
        <w:tc>
          <w:tcPr>
            <w:tcW w:w="1500" w:type="pct"/>
          </w:tcPr>
          <w:p w14:paraId="136C1488" w14:textId="77777777" w:rsidR="00D92846" w:rsidRPr="0054292F" w:rsidRDefault="00D92846" w:rsidP="00D9284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292F">
              <w:rPr>
                <w:rFonts w:hint="eastAsia"/>
              </w:rPr>
              <w:t>A_</w:t>
            </w:r>
            <w:r>
              <w:t>COMMON</w:t>
            </w:r>
            <w:r w:rsidRPr="0054292F">
              <w:rPr>
                <w:rFonts w:hint="eastAsia"/>
              </w:rPr>
              <w:t>_</w:t>
            </w:r>
            <w:r w:rsidR="00A35991">
              <w:rPr>
                <w:rFonts w:hint="eastAsia"/>
              </w:rPr>
              <w:t>E</w:t>
            </w:r>
            <w:r w:rsidR="004513E1">
              <w:t>000001</w:t>
            </w:r>
          </w:p>
        </w:tc>
      </w:tr>
    </w:tbl>
    <w:p w14:paraId="562AF371" w14:textId="77777777" w:rsidR="00402B50" w:rsidRDefault="00402B50" w:rsidP="0077361B">
      <w:pPr>
        <w:pStyle w:val="aa"/>
      </w:pPr>
    </w:p>
    <w:p w14:paraId="48CA0BA8" w14:textId="77777777" w:rsidR="0077361B" w:rsidRPr="00EB03A7" w:rsidRDefault="008B3CCA" w:rsidP="0077361B">
      <w:pPr>
        <w:pStyle w:val="aa"/>
        <w:rPr>
          <w:b/>
          <w:bCs/>
        </w:rPr>
      </w:pPr>
      <w:r>
        <w:rPr>
          <w:rFonts w:hint="eastAsia"/>
          <w:b/>
          <w:bCs/>
        </w:rPr>
        <w:t>機能</w:t>
      </w:r>
      <w:r w:rsidR="0077361B">
        <w:rPr>
          <w:rFonts w:hint="eastAsia"/>
          <w:b/>
          <w:bCs/>
        </w:rPr>
        <w:t>固有で利用する</w:t>
      </w:r>
      <w:r w:rsidR="004F440D">
        <w:rPr>
          <w:rFonts w:hint="eastAsia"/>
          <w:b/>
          <w:bCs/>
        </w:rPr>
        <w:t>メッセージ</w:t>
      </w:r>
      <w:r w:rsidR="0077361B" w:rsidRPr="00EB03A7">
        <w:rPr>
          <w:rFonts w:hint="eastAsia"/>
          <w:b/>
          <w:bCs/>
        </w:rPr>
        <w:t>IDの構成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35"/>
        <w:gridCol w:w="2935"/>
        <w:gridCol w:w="2201"/>
        <w:gridCol w:w="2201"/>
        <w:gridCol w:w="4402"/>
      </w:tblGrid>
      <w:tr w:rsidR="00C95446" w14:paraId="600A8E3C" w14:textId="77777777" w:rsidTr="00DE5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14:paraId="0A2E06D9" w14:textId="77777777" w:rsidR="00C95446" w:rsidRDefault="008B452F" w:rsidP="00D11922">
            <w:pPr>
              <w:pStyle w:val="aa"/>
            </w:pPr>
            <w:r>
              <w:rPr>
                <w:rFonts w:hint="eastAsia"/>
              </w:rPr>
              <w:t>機能</w:t>
            </w:r>
            <w:r w:rsidR="00C95446">
              <w:rPr>
                <w:rFonts w:hint="eastAsia"/>
              </w:rPr>
              <w:t>ID</w:t>
            </w:r>
          </w:p>
        </w:tc>
        <w:tc>
          <w:tcPr>
            <w:tcW w:w="1000" w:type="pct"/>
          </w:tcPr>
          <w:p w14:paraId="22C96C01" w14:textId="77777777" w:rsidR="00C95446" w:rsidRDefault="00C95446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750" w:type="pct"/>
          </w:tcPr>
          <w:p w14:paraId="24412C8B" w14:textId="77777777" w:rsidR="00C95446" w:rsidRDefault="00CA22B7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750" w:type="pct"/>
          </w:tcPr>
          <w:p w14:paraId="7356A397" w14:textId="77777777" w:rsidR="00C95446" w:rsidRDefault="00DC0C39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</w:t>
            </w:r>
            <w:r w:rsidR="00C42AE2">
              <w:rPr>
                <w:rFonts w:hint="eastAsia"/>
              </w:rPr>
              <w:t>6桁</w:t>
            </w:r>
          </w:p>
        </w:tc>
        <w:tc>
          <w:tcPr>
            <w:tcW w:w="1500" w:type="pct"/>
          </w:tcPr>
          <w:p w14:paraId="5DCEC28D" w14:textId="77777777" w:rsidR="00C95446" w:rsidRDefault="00C95446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C95446" w14:paraId="28848A94" w14:textId="77777777" w:rsidTr="00DE5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0FFF8D09" w14:textId="77777777" w:rsidR="00C95446" w:rsidRPr="000913FF" w:rsidRDefault="00C95446" w:rsidP="00D11922">
            <w:pPr>
              <w:pStyle w:val="aa"/>
              <w:rPr>
                <w:b w:val="0"/>
                <w:bCs w:val="0"/>
              </w:rPr>
            </w:pPr>
            <w:r w:rsidRPr="000913FF">
              <w:rPr>
                <w:rFonts w:hint="eastAsia"/>
                <w:b w:val="0"/>
                <w:bCs w:val="0"/>
              </w:rPr>
              <w:t>A_S0001</w:t>
            </w:r>
          </w:p>
        </w:tc>
        <w:tc>
          <w:tcPr>
            <w:tcW w:w="1000" w:type="pct"/>
          </w:tcPr>
          <w:p w14:paraId="59D241B3" w14:textId="77777777" w:rsidR="00C95446" w:rsidRDefault="00C95446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750" w:type="pct"/>
          </w:tcPr>
          <w:p w14:paraId="722F490A" w14:textId="77777777" w:rsidR="00C95446" w:rsidRDefault="00CA22B7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</w:p>
        </w:tc>
        <w:tc>
          <w:tcPr>
            <w:tcW w:w="750" w:type="pct"/>
          </w:tcPr>
          <w:p w14:paraId="1B11FCBF" w14:textId="77777777" w:rsidR="00C95446" w:rsidRDefault="00C42AE2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000001</w:t>
            </w:r>
          </w:p>
        </w:tc>
        <w:tc>
          <w:tcPr>
            <w:tcW w:w="1500" w:type="pct"/>
          </w:tcPr>
          <w:p w14:paraId="1C19E575" w14:textId="77777777" w:rsidR="00C95446" w:rsidRDefault="00C95446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C42AE2">
              <w:rPr>
                <w:rFonts w:hint="eastAsia"/>
              </w:rPr>
              <w:t>_S</w:t>
            </w:r>
            <w:r>
              <w:rPr>
                <w:rFonts w:hint="eastAsia"/>
              </w:rPr>
              <w:t>0001_</w:t>
            </w:r>
            <w:r w:rsidR="007A6104">
              <w:t>E</w:t>
            </w:r>
            <w:r w:rsidR="00AE5FCA">
              <w:t>000001</w:t>
            </w:r>
          </w:p>
        </w:tc>
      </w:tr>
    </w:tbl>
    <w:p w14:paraId="7FC517C5" w14:textId="77777777" w:rsidR="000150D9" w:rsidRDefault="000150D9" w:rsidP="006057D9">
      <w:pPr>
        <w:pStyle w:val="aa"/>
      </w:pPr>
    </w:p>
    <w:p w14:paraId="472DCFC3" w14:textId="77777777" w:rsidR="005B68B2" w:rsidRDefault="008C17FB" w:rsidP="006057D9">
      <w:pPr>
        <w:pStyle w:val="aa"/>
        <w:rPr>
          <w:b/>
          <w:bCs/>
        </w:rPr>
      </w:pPr>
      <w:r w:rsidRPr="008C17FB">
        <w:rPr>
          <w:rFonts w:hint="eastAsia"/>
          <w:b/>
          <w:bCs/>
        </w:rPr>
        <w:t>メッセージシンボル</w:t>
      </w:r>
    </w:p>
    <w:tbl>
      <w:tblPr>
        <w:tblStyle w:val="3-3"/>
        <w:tblW w:w="2435" w:type="pct"/>
        <w:tblLook w:val="04A0" w:firstRow="1" w:lastRow="0" w:firstColumn="1" w:lastColumn="0" w:noHBand="0" w:noVBand="1"/>
      </w:tblPr>
      <w:tblGrid>
        <w:gridCol w:w="2280"/>
        <w:gridCol w:w="4866"/>
      </w:tblGrid>
      <w:tr w:rsidR="0051043B" w14:paraId="2360696C" w14:textId="77777777" w:rsidTr="00D11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5" w:type="pct"/>
          </w:tcPr>
          <w:p w14:paraId="43883498" w14:textId="77777777" w:rsidR="0051043B" w:rsidRDefault="0051043B" w:rsidP="00D11922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3405" w:type="pct"/>
          </w:tcPr>
          <w:p w14:paraId="5B56935E" w14:textId="77777777" w:rsidR="0051043B" w:rsidRDefault="0051043B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51043B" w14:paraId="04E0A86D" w14:textId="77777777" w:rsidTr="00D1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pct"/>
          </w:tcPr>
          <w:p w14:paraId="44B919C5" w14:textId="77777777" w:rsidR="0051043B" w:rsidRDefault="0051043B" w:rsidP="00D11922">
            <w:pPr>
              <w:pStyle w:val="aa"/>
            </w:pPr>
            <w:r>
              <w:rPr>
                <w:rFonts w:hint="eastAsia"/>
              </w:rPr>
              <w:t>E</w:t>
            </w:r>
          </w:p>
        </w:tc>
        <w:tc>
          <w:tcPr>
            <w:tcW w:w="3405" w:type="pct"/>
          </w:tcPr>
          <w:p w14:paraId="0C1E63A0" w14:textId="77777777" w:rsidR="0051043B" w:rsidRDefault="0051043B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エラー</w:t>
            </w:r>
          </w:p>
        </w:tc>
      </w:tr>
      <w:tr w:rsidR="0051043B" w14:paraId="7A4ABCF2" w14:textId="77777777" w:rsidTr="00D1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pct"/>
          </w:tcPr>
          <w:p w14:paraId="39AA1306" w14:textId="77777777" w:rsidR="0051043B" w:rsidRDefault="0051043B" w:rsidP="00D11922">
            <w:pPr>
              <w:pStyle w:val="aa"/>
            </w:pPr>
            <w:r>
              <w:rPr>
                <w:rFonts w:hint="eastAsia"/>
              </w:rPr>
              <w:t>W</w:t>
            </w:r>
          </w:p>
        </w:tc>
        <w:tc>
          <w:tcPr>
            <w:tcW w:w="3405" w:type="pct"/>
          </w:tcPr>
          <w:p w14:paraId="4CA89436" w14:textId="77777777" w:rsidR="0051043B" w:rsidRDefault="0051043B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ワーニング</w:t>
            </w:r>
          </w:p>
        </w:tc>
      </w:tr>
      <w:tr w:rsidR="0051043B" w14:paraId="6CAA42E7" w14:textId="77777777" w:rsidTr="00D1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pct"/>
          </w:tcPr>
          <w:p w14:paraId="203F8E3F" w14:textId="77777777" w:rsidR="0051043B" w:rsidRDefault="0051043B" w:rsidP="00D11922">
            <w:pPr>
              <w:pStyle w:val="aa"/>
            </w:pPr>
            <w:r>
              <w:rPr>
                <w:rFonts w:hint="eastAsia"/>
              </w:rPr>
              <w:t>I</w:t>
            </w:r>
          </w:p>
        </w:tc>
        <w:tc>
          <w:tcPr>
            <w:tcW w:w="3405" w:type="pct"/>
          </w:tcPr>
          <w:p w14:paraId="4140C3F4" w14:textId="77777777" w:rsidR="0051043B" w:rsidRDefault="0051043B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インフォメーション</w:t>
            </w:r>
          </w:p>
        </w:tc>
      </w:tr>
    </w:tbl>
    <w:p w14:paraId="5AD57AE6" w14:textId="77777777" w:rsidR="0051043B" w:rsidRPr="008C17FB" w:rsidRDefault="0051043B" w:rsidP="006057D9">
      <w:pPr>
        <w:pStyle w:val="aa"/>
        <w:rPr>
          <w:b/>
          <w:bCs/>
        </w:rPr>
      </w:pPr>
    </w:p>
    <w:p w14:paraId="4AD8A172" w14:textId="77777777" w:rsidR="000150D9" w:rsidRDefault="002B44A6" w:rsidP="000150D9">
      <w:pPr>
        <w:pStyle w:val="1"/>
      </w:pPr>
      <w:bookmarkStart w:id="8" w:name="_Toc71254296"/>
      <w:r>
        <w:rPr>
          <w:rFonts w:hint="eastAsia"/>
        </w:rPr>
        <w:lastRenderedPageBreak/>
        <w:t>各帳票を識別する帳票</w:t>
      </w:r>
      <w:r>
        <w:rPr>
          <w:rFonts w:hint="eastAsia"/>
        </w:rPr>
        <w:t>ID</w:t>
      </w:r>
      <w:r>
        <w:rPr>
          <w:rFonts w:hint="eastAsia"/>
        </w:rPr>
        <w:t>について</w:t>
      </w:r>
      <w:bookmarkEnd w:id="8"/>
    </w:p>
    <w:p w14:paraId="73B66EB9" w14:textId="77777777" w:rsidR="000150D9" w:rsidRDefault="000150D9" w:rsidP="009C118A">
      <w:pPr>
        <w:pStyle w:val="aa"/>
      </w:pPr>
    </w:p>
    <w:p w14:paraId="38C2A705" w14:textId="77777777" w:rsidR="007E2FD4" w:rsidRDefault="007E2FD4" w:rsidP="007E2FD4">
      <w:pPr>
        <w:pStyle w:val="aa"/>
      </w:pPr>
      <w:r>
        <w:rPr>
          <w:rFonts w:hint="eastAsia"/>
        </w:rPr>
        <w:t>当該システム</w:t>
      </w:r>
      <w:r w:rsidR="007E395D">
        <w:rPr>
          <w:rFonts w:hint="eastAsia"/>
        </w:rPr>
        <w:t>で扱う</w:t>
      </w:r>
      <w:r w:rsidR="008A2CE3">
        <w:rPr>
          <w:rFonts w:hint="eastAsia"/>
        </w:rPr>
        <w:t>帳票</w:t>
      </w:r>
      <w:r>
        <w:rPr>
          <w:rFonts w:hint="eastAsia"/>
        </w:rPr>
        <w:t>を識別するIDは以下のとおり定義します。</w:t>
      </w:r>
    </w:p>
    <w:p w14:paraId="1E8E2F61" w14:textId="77777777" w:rsidR="007E2FD4" w:rsidRDefault="007E2FD4" w:rsidP="007E2FD4">
      <w:pPr>
        <w:pStyle w:val="aa"/>
      </w:pPr>
      <w:r>
        <w:rPr>
          <w:rFonts w:hint="eastAsia"/>
        </w:rPr>
        <w:t>主に</w:t>
      </w:r>
      <w:r w:rsidR="008A2CE3">
        <w:rPr>
          <w:rFonts w:hint="eastAsia"/>
        </w:rPr>
        <w:t>帳票</w:t>
      </w:r>
      <w:r>
        <w:rPr>
          <w:rFonts w:hint="eastAsia"/>
        </w:rPr>
        <w:t>一覧、</w:t>
      </w:r>
      <w:r w:rsidR="008A2CE3">
        <w:rPr>
          <w:rFonts w:hint="eastAsia"/>
        </w:rPr>
        <w:t>帳票仕様書</w:t>
      </w:r>
      <w:r>
        <w:rPr>
          <w:rFonts w:hint="eastAsia"/>
        </w:rPr>
        <w:t>で利用します。</w:t>
      </w:r>
    </w:p>
    <w:p w14:paraId="4FBC576E" w14:textId="77777777" w:rsidR="007E2FD4" w:rsidRDefault="007E2FD4" w:rsidP="007E2FD4">
      <w:pPr>
        <w:pStyle w:val="aa"/>
      </w:pPr>
    </w:p>
    <w:p w14:paraId="077303D6" w14:textId="77777777" w:rsidR="007E2FD4" w:rsidRPr="00613FB1" w:rsidRDefault="00B13BA7" w:rsidP="007E2FD4">
      <w:pPr>
        <w:pStyle w:val="aa"/>
        <w:rPr>
          <w:b/>
          <w:bCs/>
        </w:rPr>
      </w:pPr>
      <w:r>
        <w:rPr>
          <w:rFonts w:hint="eastAsia"/>
          <w:b/>
          <w:bCs/>
        </w:rPr>
        <w:t>帳票</w:t>
      </w:r>
      <w:r w:rsidR="007E2FD4" w:rsidRPr="00613FB1">
        <w:rPr>
          <w:rFonts w:hint="eastAsia"/>
          <w:b/>
          <w:bCs/>
        </w:rPr>
        <w:t>ID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34"/>
        <w:gridCol w:w="2935"/>
        <w:gridCol w:w="2935"/>
        <w:gridCol w:w="2935"/>
        <w:gridCol w:w="2935"/>
      </w:tblGrid>
      <w:tr w:rsidR="007E2FD4" w14:paraId="5ECAC37F" w14:textId="77777777" w:rsidTr="0066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14:paraId="6266D94B" w14:textId="77777777" w:rsidR="007E2FD4" w:rsidRDefault="007E2FD4" w:rsidP="00666E9C">
            <w:pPr>
              <w:pStyle w:val="aa"/>
            </w:pPr>
            <w:r>
              <w:rPr>
                <w:rFonts w:hint="eastAsia"/>
              </w:rPr>
              <w:t>機能ID</w:t>
            </w:r>
          </w:p>
        </w:tc>
        <w:tc>
          <w:tcPr>
            <w:tcW w:w="1000" w:type="pct"/>
          </w:tcPr>
          <w:p w14:paraId="1EAB0710" w14:textId="77777777" w:rsidR="007E2FD4" w:rsidRDefault="007E2FD4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1000" w:type="pct"/>
          </w:tcPr>
          <w:p w14:paraId="223AAB1C" w14:textId="77777777" w:rsidR="007E2FD4" w:rsidRDefault="007E2FD4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000" w:type="pct"/>
          </w:tcPr>
          <w:p w14:paraId="3FC310C9" w14:textId="77777777" w:rsidR="007E2FD4" w:rsidRDefault="007E2FD4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</w:t>
            </w:r>
            <w:r w:rsidR="004838C9">
              <w:rPr>
                <w:rFonts w:hint="eastAsia"/>
              </w:rPr>
              <w:t>4</w:t>
            </w:r>
            <w:r>
              <w:rPr>
                <w:rFonts w:hint="eastAsia"/>
              </w:rPr>
              <w:t>桁</w:t>
            </w:r>
          </w:p>
        </w:tc>
        <w:tc>
          <w:tcPr>
            <w:tcW w:w="1000" w:type="pct"/>
          </w:tcPr>
          <w:p w14:paraId="3967D107" w14:textId="77777777" w:rsidR="007E2FD4" w:rsidRDefault="007E2FD4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7E2FD4" w14:paraId="361C2C39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3BAC3B1" w14:textId="77777777" w:rsidR="007E2FD4" w:rsidRPr="007262A2" w:rsidRDefault="007E2FD4" w:rsidP="00666E9C">
            <w:pPr>
              <w:pStyle w:val="aa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A_S0001</w:t>
            </w:r>
          </w:p>
        </w:tc>
        <w:tc>
          <w:tcPr>
            <w:tcW w:w="1000" w:type="pct"/>
          </w:tcPr>
          <w:p w14:paraId="4EF22DFF" w14:textId="77777777" w:rsidR="007E2FD4" w:rsidRDefault="007E2FD4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1000" w:type="pct"/>
          </w:tcPr>
          <w:p w14:paraId="3BDB8187" w14:textId="77777777" w:rsidR="007E2FD4" w:rsidRDefault="009361CB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</w:p>
        </w:tc>
        <w:tc>
          <w:tcPr>
            <w:tcW w:w="1000" w:type="pct"/>
          </w:tcPr>
          <w:p w14:paraId="6F04F57A" w14:textId="77777777" w:rsidR="007E2FD4" w:rsidRDefault="007E2FD4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  <w:r w:rsidR="00C37645"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</w:tcPr>
          <w:p w14:paraId="2C4A3691" w14:textId="77777777" w:rsidR="007E2FD4" w:rsidRDefault="007E2FD4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A_S0001_</w:t>
            </w:r>
            <w:r w:rsidR="00203813">
              <w:rPr>
                <w:rFonts w:hint="eastAsia"/>
              </w:rPr>
              <w:t>R</w:t>
            </w:r>
            <w:r>
              <w:rPr>
                <w:rFonts w:hint="eastAsia"/>
              </w:rPr>
              <w:t>00</w:t>
            </w:r>
            <w:r w:rsidR="00C37645">
              <w:t>0</w:t>
            </w:r>
            <w:r>
              <w:rPr>
                <w:rFonts w:hint="eastAsia"/>
              </w:rPr>
              <w:t>1</w:t>
            </w:r>
          </w:p>
        </w:tc>
      </w:tr>
    </w:tbl>
    <w:p w14:paraId="71D94E7C" w14:textId="77777777" w:rsidR="007E2FD4" w:rsidRDefault="007E2FD4" w:rsidP="007E2FD4">
      <w:pPr>
        <w:pStyle w:val="aa"/>
      </w:pPr>
    </w:p>
    <w:p w14:paraId="38A4EBB3" w14:textId="77777777" w:rsidR="007E2FD4" w:rsidRPr="00613FB1" w:rsidRDefault="00B13BA7" w:rsidP="007E2FD4">
      <w:pPr>
        <w:pStyle w:val="aa"/>
        <w:rPr>
          <w:b/>
          <w:bCs/>
        </w:rPr>
      </w:pPr>
      <w:r>
        <w:rPr>
          <w:rFonts w:hint="eastAsia"/>
          <w:b/>
          <w:bCs/>
        </w:rPr>
        <w:t>帳票</w:t>
      </w:r>
      <w:r w:rsidR="007E2FD4" w:rsidRPr="00613FB1">
        <w:rPr>
          <w:rFonts w:hint="eastAsia"/>
          <w:b/>
          <w:bCs/>
        </w:rPr>
        <w:t>シンボル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7E2FD4" w14:paraId="6CB07A70" w14:textId="77777777" w:rsidTr="0066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29F30739" w14:textId="77777777" w:rsidR="007E2FD4" w:rsidRDefault="007E2FD4" w:rsidP="00666E9C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658" w:type="pct"/>
          </w:tcPr>
          <w:p w14:paraId="6B68DD56" w14:textId="77777777" w:rsidR="007E2FD4" w:rsidRDefault="007E2FD4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分類</w:t>
            </w:r>
          </w:p>
        </w:tc>
        <w:tc>
          <w:tcPr>
            <w:tcW w:w="2565" w:type="pct"/>
          </w:tcPr>
          <w:p w14:paraId="31001EF5" w14:textId="77777777" w:rsidR="007E2FD4" w:rsidRDefault="007E2FD4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7E2FD4" w14:paraId="7DEB7288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495607EF" w14:textId="77777777" w:rsidR="007E2FD4" w:rsidRPr="009361CB" w:rsidRDefault="00A31632" w:rsidP="00666E9C">
            <w:pPr>
              <w:pStyle w:val="aa"/>
              <w:rPr>
                <w:b w:val="0"/>
                <w:bCs w:val="0"/>
              </w:rPr>
            </w:pPr>
            <w:r w:rsidRPr="009361CB">
              <w:rPr>
                <w:rFonts w:hint="eastAsia"/>
                <w:b w:val="0"/>
                <w:bCs w:val="0"/>
              </w:rPr>
              <w:t>R</w:t>
            </w:r>
          </w:p>
        </w:tc>
        <w:tc>
          <w:tcPr>
            <w:tcW w:w="1658" w:type="pct"/>
          </w:tcPr>
          <w:p w14:paraId="047B2F60" w14:textId="77777777" w:rsidR="007E2FD4" w:rsidRDefault="004111F3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帳票全般</w:t>
            </w:r>
          </w:p>
        </w:tc>
        <w:tc>
          <w:tcPr>
            <w:tcW w:w="2565" w:type="pct"/>
          </w:tcPr>
          <w:p w14:paraId="04D5174C" w14:textId="77777777" w:rsidR="007E2FD4" w:rsidRDefault="00D846E7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帳票全般</w:t>
            </w:r>
            <w:r w:rsidR="00FB1505">
              <w:rPr>
                <w:rFonts w:hint="eastAsia"/>
              </w:rPr>
              <w:t>を表す</w:t>
            </w:r>
          </w:p>
        </w:tc>
      </w:tr>
      <w:tr w:rsidR="007E2FD4" w14:paraId="2DF858E0" w14:textId="77777777" w:rsidTr="0066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4C95C6E3" w14:textId="77777777" w:rsidR="007E2FD4" w:rsidRDefault="007E2FD4" w:rsidP="00666E9C">
            <w:pPr>
              <w:pStyle w:val="aa"/>
            </w:pPr>
          </w:p>
        </w:tc>
        <w:tc>
          <w:tcPr>
            <w:tcW w:w="1658" w:type="pct"/>
          </w:tcPr>
          <w:p w14:paraId="28FBD97E" w14:textId="77777777" w:rsidR="007E2FD4" w:rsidRDefault="007E2FD4" w:rsidP="00666E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60D3873F" w14:textId="77777777" w:rsidR="007E2FD4" w:rsidRDefault="007E2FD4" w:rsidP="00666E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764CD0" w14:textId="77777777" w:rsidR="007072CA" w:rsidRDefault="007072CA">
      <w:pPr>
        <w:widowControl/>
        <w:jc w:val="left"/>
        <w:rPr>
          <w:rFonts w:ascii="Meiryo UI" w:eastAsia="Meiryo UI" w:hAnsi="Meiryo UI"/>
        </w:rPr>
      </w:pPr>
    </w:p>
    <w:p w14:paraId="746D8D51" w14:textId="77777777" w:rsidR="00DB17DF" w:rsidRDefault="002B44A6" w:rsidP="00DB17DF">
      <w:pPr>
        <w:pStyle w:val="1"/>
      </w:pPr>
      <w:bookmarkStart w:id="9" w:name="_Toc71254297"/>
      <w:r>
        <w:rPr>
          <w:rFonts w:hint="eastAsia"/>
        </w:rPr>
        <w:lastRenderedPageBreak/>
        <w:t>各ファイルを識別するファイル</w:t>
      </w:r>
      <w:r>
        <w:rPr>
          <w:rFonts w:hint="eastAsia"/>
        </w:rPr>
        <w:t>ID</w:t>
      </w:r>
      <w:r>
        <w:rPr>
          <w:rFonts w:hint="eastAsia"/>
        </w:rPr>
        <w:t>について</w:t>
      </w:r>
      <w:bookmarkEnd w:id="9"/>
    </w:p>
    <w:p w14:paraId="29D360C0" w14:textId="77777777" w:rsidR="000150D9" w:rsidRDefault="000150D9" w:rsidP="009C118A">
      <w:pPr>
        <w:pStyle w:val="aa"/>
      </w:pPr>
    </w:p>
    <w:p w14:paraId="2D337733" w14:textId="77777777" w:rsidR="00203AD6" w:rsidRDefault="00203AD6" w:rsidP="00203AD6">
      <w:pPr>
        <w:pStyle w:val="aa"/>
      </w:pPr>
      <w:r>
        <w:rPr>
          <w:rFonts w:hint="eastAsia"/>
        </w:rPr>
        <w:t>当該システム</w:t>
      </w:r>
      <w:r w:rsidR="008B53DF">
        <w:rPr>
          <w:rFonts w:hint="eastAsia"/>
        </w:rPr>
        <w:t>で扱う</w:t>
      </w:r>
      <w:r w:rsidR="00203813">
        <w:rPr>
          <w:rFonts w:hint="eastAsia"/>
        </w:rPr>
        <w:t>ファイル</w:t>
      </w:r>
      <w:r>
        <w:rPr>
          <w:rFonts w:hint="eastAsia"/>
        </w:rPr>
        <w:t>を識別するIDは以下のとおり定義します。</w:t>
      </w:r>
    </w:p>
    <w:p w14:paraId="2A70A403" w14:textId="77777777" w:rsidR="00203AD6" w:rsidRDefault="00203AD6" w:rsidP="00203AD6">
      <w:pPr>
        <w:pStyle w:val="aa"/>
      </w:pPr>
      <w:r>
        <w:rPr>
          <w:rFonts w:hint="eastAsia"/>
        </w:rPr>
        <w:t>主に</w:t>
      </w:r>
      <w:r w:rsidR="008B53DF">
        <w:rPr>
          <w:rFonts w:hint="eastAsia"/>
        </w:rPr>
        <w:t>ファイル</w:t>
      </w:r>
      <w:r>
        <w:rPr>
          <w:rFonts w:hint="eastAsia"/>
        </w:rPr>
        <w:t>一覧、</w:t>
      </w:r>
      <w:r w:rsidR="00D42D8D">
        <w:rPr>
          <w:rFonts w:hint="eastAsia"/>
        </w:rPr>
        <w:t>ファイル</w:t>
      </w:r>
      <w:r>
        <w:rPr>
          <w:rFonts w:hint="eastAsia"/>
        </w:rPr>
        <w:t>仕様書で利用します。</w:t>
      </w:r>
    </w:p>
    <w:p w14:paraId="3E50E1AE" w14:textId="77777777" w:rsidR="00203AD6" w:rsidRDefault="00203AD6" w:rsidP="00203AD6">
      <w:pPr>
        <w:pStyle w:val="aa"/>
      </w:pPr>
    </w:p>
    <w:p w14:paraId="3FEE9AD7" w14:textId="77777777" w:rsidR="00203AD6" w:rsidRPr="00613FB1" w:rsidRDefault="007E395D" w:rsidP="00203AD6">
      <w:pPr>
        <w:pStyle w:val="aa"/>
        <w:rPr>
          <w:b/>
          <w:bCs/>
        </w:rPr>
      </w:pPr>
      <w:r>
        <w:rPr>
          <w:rFonts w:hint="eastAsia"/>
          <w:b/>
          <w:bCs/>
        </w:rPr>
        <w:t>ファイル</w:t>
      </w:r>
      <w:r w:rsidR="00203AD6" w:rsidRPr="00613FB1">
        <w:rPr>
          <w:rFonts w:hint="eastAsia"/>
          <w:b/>
          <w:bCs/>
        </w:rPr>
        <w:t>ID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34"/>
        <w:gridCol w:w="2935"/>
        <w:gridCol w:w="2935"/>
        <w:gridCol w:w="2935"/>
        <w:gridCol w:w="2935"/>
      </w:tblGrid>
      <w:tr w:rsidR="00203AD6" w14:paraId="6F98D428" w14:textId="77777777" w:rsidTr="0066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14:paraId="3FB700A6" w14:textId="77777777" w:rsidR="00203AD6" w:rsidRDefault="00203AD6" w:rsidP="00666E9C">
            <w:pPr>
              <w:pStyle w:val="aa"/>
            </w:pPr>
            <w:r>
              <w:rPr>
                <w:rFonts w:hint="eastAsia"/>
              </w:rPr>
              <w:t>機能ID</w:t>
            </w:r>
          </w:p>
        </w:tc>
        <w:tc>
          <w:tcPr>
            <w:tcW w:w="1000" w:type="pct"/>
          </w:tcPr>
          <w:p w14:paraId="6AA0B246" w14:textId="77777777" w:rsidR="00203AD6" w:rsidRDefault="00203AD6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1000" w:type="pct"/>
          </w:tcPr>
          <w:p w14:paraId="31E41CB2" w14:textId="77777777" w:rsidR="00203AD6" w:rsidRDefault="00203AD6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000" w:type="pct"/>
          </w:tcPr>
          <w:p w14:paraId="172D9668" w14:textId="77777777" w:rsidR="00203AD6" w:rsidRDefault="00203AD6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</w:t>
            </w:r>
            <w:r w:rsidR="00991BFC">
              <w:rPr>
                <w:rFonts w:hint="eastAsia"/>
              </w:rPr>
              <w:t>4</w:t>
            </w:r>
            <w:r>
              <w:rPr>
                <w:rFonts w:hint="eastAsia"/>
              </w:rPr>
              <w:t>桁</w:t>
            </w:r>
          </w:p>
        </w:tc>
        <w:tc>
          <w:tcPr>
            <w:tcW w:w="1000" w:type="pct"/>
          </w:tcPr>
          <w:p w14:paraId="4AEFE108" w14:textId="77777777" w:rsidR="00203AD6" w:rsidRDefault="00203AD6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203AD6" w14:paraId="14CA18BD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55100415" w14:textId="77777777" w:rsidR="00203AD6" w:rsidRPr="007262A2" w:rsidRDefault="00203AD6" w:rsidP="00666E9C">
            <w:pPr>
              <w:pStyle w:val="aa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A_S0001</w:t>
            </w:r>
          </w:p>
        </w:tc>
        <w:tc>
          <w:tcPr>
            <w:tcW w:w="1000" w:type="pct"/>
          </w:tcPr>
          <w:p w14:paraId="627975B7" w14:textId="77777777" w:rsidR="00203AD6" w:rsidRDefault="00203AD6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1000" w:type="pct"/>
          </w:tcPr>
          <w:p w14:paraId="68A5D062" w14:textId="77777777" w:rsidR="00203AD6" w:rsidRDefault="00757734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7E395D">
              <w:rPr>
                <w:rFonts w:hint="eastAsia"/>
              </w:rPr>
              <w:t>F</w:t>
            </w:r>
          </w:p>
        </w:tc>
        <w:tc>
          <w:tcPr>
            <w:tcW w:w="1000" w:type="pct"/>
          </w:tcPr>
          <w:p w14:paraId="3C3836D0" w14:textId="77777777" w:rsidR="00203AD6" w:rsidRDefault="00203AD6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  <w:r w:rsidR="00991BFC"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</w:tcPr>
          <w:p w14:paraId="539BA307" w14:textId="77777777" w:rsidR="00203AD6" w:rsidRDefault="00203AD6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A_S0001_</w:t>
            </w:r>
            <w:r w:rsidR="00757734">
              <w:t>T</w:t>
            </w:r>
            <w:r w:rsidR="007E395D">
              <w:rPr>
                <w:rFonts w:hint="eastAsia"/>
              </w:rPr>
              <w:t>F</w:t>
            </w:r>
            <w:r>
              <w:rPr>
                <w:rFonts w:hint="eastAsia"/>
              </w:rPr>
              <w:t>00</w:t>
            </w:r>
            <w:r w:rsidR="00991BFC">
              <w:t>0</w:t>
            </w:r>
            <w:r>
              <w:rPr>
                <w:rFonts w:hint="eastAsia"/>
              </w:rPr>
              <w:t>1</w:t>
            </w:r>
          </w:p>
        </w:tc>
      </w:tr>
    </w:tbl>
    <w:p w14:paraId="2823D24B" w14:textId="77777777" w:rsidR="00203AD6" w:rsidRDefault="00203AD6" w:rsidP="00203AD6">
      <w:pPr>
        <w:pStyle w:val="aa"/>
      </w:pPr>
    </w:p>
    <w:p w14:paraId="0147539A" w14:textId="77777777" w:rsidR="00203AD6" w:rsidRPr="00613FB1" w:rsidRDefault="007C2BFB" w:rsidP="00203AD6">
      <w:pPr>
        <w:pStyle w:val="aa"/>
        <w:rPr>
          <w:b/>
          <w:bCs/>
        </w:rPr>
      </w:pPr>
      <w:r>
        <w:rPr>
          <w:rFonts w:hint="eastAsia"/>
          <w:b/>
          <w:bCs/>
        </w:rPr>
        <w:t>ファイル</w:t>
      </w:r>
      <w:r w:rsidR="00203AD6" w:rsidRPr="00613FB1">
        <w:rPr>
          <w:rFonts w:hint="eastAsia"/>
          <w:b/>
          <w:bCs/>
        </w:rPr>
        <w:t>シンボル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203AD6" w14:paraId="7A0C3959" w14:textId="77777777" w:rsidTr="0066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285EF1F2" w14:textId="77777777" w:rsidR="00203AD6" w:rsidRDefault="00203AD6" w:rsidP="00666E9C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658" w:type="pct"/>
          </w:tcPr>
          <w:p w14:paraId="5D7490D4" w14:textId="77777777" w:rsidR="00203AD6" w:rsidRDefault="00203AD6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分類</w:t>
            </w:r>
          </w:p>
        </w:tc>
        <w:tc>
          <w:tcPr>
            <w:tcW w:w="2565" w:type="pct"/>
          </w:tcPr>
          <w:p w14:paraId="5BE4F808" w14:textId="77777777" w:rsidR="00203AD6" w:rsidRDefault="00203AD6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203AD6" w14:paraId="1374EC00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4201017F" w14:textId="77777777" w:rsidR="00203AD6" w:rsidRPr="00A55389" w:rsidRDefault="00757734" w:rsidP="00666E9C">
            <w:pPr>
              <w:pStyle w:val="aa"/>
            </w:pPr>
            <w:r w:rsidRPr="00A55389">
              <w:t>T</w:t>
            </w:r>
            <w:r w:rsidR="00707BA1" w:rsidRPr="00A55389">
              <w:rPr>
                <w:rFonts w:hint="eastAsia"/>
              </w:rPr>
              <w:t>F</w:t>
            </w:r>
          </w:p>
        </w:tc>
        <w:tc>
          <w:tcPr>
            <w:tcW w:w="1658" w:type="pct"/>
          </w:tcPr>
          <w:p w14:paraId="3BA329D9" w14:textId="77777777" w:rsidR="00203AD6" w:rsidRDefault="00AC3C24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テキスト</w:t>
            </w:r>
            <w:r w:rsidR="00707BA1">
              <w:rPr>
                <w:rFonts w:hint="eastAsia"/>
              </w:rPr>
              <w:t>ファイル</w:t>
            </w:r>
            <w:r w:rsidR="00203AD6">
              <w:rPr>
                <w:rFonts w:hint="eastAsia"/>
              </w:rPr>
              <w:t>全般</w:t>
            </w:r>
          </w:p>
        </w:tc>
        <w:tc>
          <w:tcPr>
            <w:tcW w:w="2565" w:type="pct"/>
          </w:tcPr>
          <w:p w14:paraId="7D8932F5" w14:textId="77777777" w:rsidR="00203AD6" w:rsidRDefault="003C0DF1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txt, </w:t>
            </w:r>
            <w:r w:rsidR="007B5377">
              <w:rPr>
                <w:rFonts w:hint="eastAsia"/>
              </w:rPr>
              <w:t>csv</w:t>
            </w:r>
            <w:r w:rsidR="00AC3C24">
              <w:rPr>
                <w:rFonts w:hint="eastAsia"/>
              </w:rPr>
              <w:t xml:space="preserve">, </w:t>
            </w:r>
            <w:proofErr w:type="spellStart"/>
            <w:r w:rsidR="007B5377">
              <w:rPr>
                <w:rFonts w:hint="eastAsia"/>
              </w:rPr>
              <w:t>tsv</w:t>
            </w:r>
            <w:proofErr w:type="spellEnd"/>
            <w:r w:rsidR="00AC3C24">
              <w:rPr>
                <w:rFonts w:hint="eastAsia"/>
              </w:rPr>
              <w:t>などのテキスト</w:t>
            </w:r>
            <w:r w:rsidR="00707BA1">
              <w:rPr>
                <w:rFonts w:hint="eastAsia"/>
              </w:rPr>
              <w:t>ファイル</w:t>
            </w:r>
            <w:r w:rsidR="00203AD6">
              <w:rPr>
                <w:rFonts w:hint="eastAsia"/>
              </w:rPr>
              <w:t>全般を表す</w:t>
            </w:r>
          </w:p>
        </w:tc>
      </w:tr>
      <w:tr w:rsidR="00757734" w14:paraId="0041F362" w14:textId="77777777" w:rsidTr="0066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078E6D62" w14:textId="77777777" w:rsidR="00757734" w:rsidRPr="00A55389" w:rsidRDefault="00757734" w:rsidP="00666E9C">
            <w:pPr>
              <w:pStyle w:val="aa"/>
            </w:pPr>
            <w:r w:rsidRPr="00A55389">
              <w:rPr>
                <w:rFonts w:hint="eastAsia"/>
              </w:rPr>
              <w:t>B</w:t>
            </w:r>
            <w:r w:rsidRPr="00A55389">
              <w:t>F</w:t>
            </w:r>
          </w:p>
        </w:tc>
        <w:tc>
          <w:tcPr>
            <w:tcW w:w="1658" w:type="pct"/>
          </w:tcPr>
          <w:p w14:paraId="7E06F09C" w14:textId="77777777" w:rsidR="00757734" w:rsidRDefault="00AC3C24" w:rsidP="00666E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バイナリファイル全般</w:t>
            </w:r>
          </w:p>
        </w:tc>
        <w:tc>
          <w:tcPr>
            <w:tcW w:w="2565" w:type="pct"/>
          </w:tcPr>
          <w:p w14:paraId="6B4990B9" w14:textId="77777777" w:rsidR="00757734" w:rsidRDefault="007B5377" w:rsidP="00666E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docx, xlsx, pptx, pdf</w:t>
            </w:r>
            <w:r w:rsidR="003C0DF1">
              <w:rPr>
                <w:rFonts w:hint="eastAsia"/>
              </w:rPr>
              <w:t>などのバイナリファイル全般を表す</w:t>
            </w:r>
          </w:p>
        </w:tc>
      </w:tr>
      <w:tr w:rsidR="00203AD6" w14:paraId="0A641D50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7D22B8E9" w14:textId="77777777" w:rsidR="00203AD6" w:rsidRDefault="00203AD6" w:rsidP="00666E9C">
            <w:pPr>
              <w:pStyle w:val="aa"/>
            </w:pPr>
          </w:p>
        </w:tc>
        <w:tc>
          <w:tcPr>
            <w:tcW w:w="1658" w:type="pct"/>
          </w:tcPr>
          <w:p w14:paraId="381CB955" w14:textId="77777777" w:rsidR="00203AD6" w:rsidRDefault="00203AD6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40FECF51" w14:textId="77777777" w:rsidR="00203AD6" w:rsidRDefault="00203AD6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C53318" w14:textId="77777777" w:rsidR="007072CA" w:rsidRDefault="007072CA">
      <w:pPr>
        <w:widowControl/>
        <w:jc w:val="left"/>
        <w:rPr>
          <w:rFonts w:ascii="Meiryo UI" w:eastAsia="Meiryo UI" w:hAnsi="Meiryo UI"/>
        </w:rPr>
      </w:pPr>
    </w:p>
    <w:p w14:paraId="5145FFED" w14:textId="77777777" w:rsidR="003C30E1" w:rsidRDefault="002B44A6" w:rsidP="003C30E1">
      <w:pPr>
        <w:pStyle w:val="1"/>
      </w:pPr>
      <w:bookmarkStart w:id="10" w:name="_Toc71254298"/>
      <w:r>
        <w:rPr>
          <w:rFonts w:hint="eastAsia"/>
        </w:rPr>
        <w:lastRenderedPageBreak/>
        <w:t>各外部インターフェースを識別する外部インターフェース</w:t>
      </w:r>
      <w:r>
        <w:rPr>
          <w:rFonts w:hint="eastAsia"/>
        </w:rPr>
        <w:t>ID</w:t>
      </w:r>
      <w:r>
        <w:rPr>
          <w:rFonts w:hint="eastAsia"/>
        </w:rPr>
        <w:t>について</w:t>
      </w:r>
      <w:bookmarkEnd w:id="10"/>
    </w:p>
    <w:p w14:paraId="057809A2" w14:textId="77777777" w:rsidR="00DB17DF" w:rsidRDefault="00DB17DF" w:rsidP="009C118A">
      <w:pPr>
        <w:pStyle w:val="aa"/>
      </w:pPr>
    </w:p>
    <w:p w14:paraId="691639DB" w14:textId="77777777" w:rsidR="001B2655" w:rsidRDefault="001B2655" w:rsidP="001B2655">
      <w:pPr>
        <w:pStyle w:val="aa"/>
      </w:pPr>
      <w:r>
        <w:rPr>
          <w:rFonts w:hint="eastAsia"/>
        </w:rPr>
        <w:t>当該システムで扱う</w:t>
      </w:r>
      <w:r w:rsidR="00C71F7C">
        <w:rPr>
          <w:rFonts w:hint="eastAsia"/>
        </w:rPr>
        <w:t>外部インターフェース</w:t>
      </w:r>
      <w:r>
        <w:rPr>
          <w:rFonts w:hint="eastAsia"/>
        </w:rPr>
        <w:t>を識別するIDは以下のとおり定義します。</w:t>
      </w:r>
    </w:p>
    <w:p w14:paraId="14B674A2" w14:textId="77777777" w:rsidR="001B2655" w:rsidRDefault="001B2655" w:rsidP="001B2655">
      <w:pPr>
        <w:pStyle w:val="aa"/>
      </w:pPr>
      <w:r>
        <w:rPr>
          <w:rFonts w:hint="eastAsia"/>
        </w:rPr>
        <w:t>主に</w:t>
      </w:r>
      <w:r w:rsidR="007C056B">
        <w:rPr>
          <w:rFonts w:hint="eastAsia"/>
        </w:rPr>
        <w:t>外部インターフェース</w:t>
      </w:r>
      <w:r>
        <w:rPr>
          <w:rFonts w:hint="eastAsia"/>
        </w:rPr>
        <w:t>一覧、</w:t>
      </w:r>
      <w:r w:rsidR="007C056B">
        <w:rPr>
          <w:rFonts w:hint="eastAsia"/>
        </w:rPr>
        <w:t>外部インターフェース</w:t>
      </w:r>
      <w:r>
        <w:rPr>
          <w:rFonts w:hint="eastAsia"/>
        </w:rPr>
        <w:t>仕様書で利用します。</w:t>
      </w:r>
    </w:p>
    <w:p w14:paraId="36A517CF" w14:textId="77777777" w:rsidR="001B2655" w:rsidRDefault="001B2655" w:rsidP="001B2655">
      <w:pPr>
        <w:pStyle w:val="aa"/>
      </w:pPr>
    </w:p>
    <w:p w14:paraId="768F3970" w14:textId="77777777" w:rsidR="001B2655" w:rsidRPr="00613FB1" w:rsidRDefault="00517C77" w:rsidP="001B2655">
      <w:pPr>
        <w:pStyle w:val="aa"/>
        <w:rPr>
          <w:b/>
          <w:bCs/>
        </w:rPr>
      </w:pPr>
      <w:r>
        <w:rPr>
          <w:rFonts w:hint="eastAsia"/>
          <w:b/>
          <w:bCs/>
        </w:rPr>
        <w:t>外部インターフェース</w:t>
      </w:r>
      <w:r w:rsidR="001B2655" w:rsidRPr="00613FB1">
        <w:rPr>
          <w:rFonts w:hint="eastAsia"/>
          <w:b/>
          <w:bCs/>
        </w:rPr>
        <w:t>ID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34"/>
        <w:gridCol w:w="2935"/>
        <w:gridCol w:w="2935"/>
        <w:gridCol w:w="2935"/>
        <w:gridCol w:w="2935"/>
      </w:tblGrid>
      <w:tr w:rsidR="001B2655" w14:paraId="7611D0ED" w14:textId="77777777" w:rsidTr="0066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14:paraId="6F9B6456" w14:textId="77777777" w:rsidR="001B2655" w:rsidRDefault="001B2655" w:rsidP="00666E9C">
            <w:pPr>
              <w:pStyle w:val="aa"/>
            </w:pPr>
            <w:r>
              <w:rPr>
                <w:rFonts w:hint="eastAsia"/>
              </w:rPr>
              <w:t>機能ID</w:t>
            </w:r>
          </w:p>
        </w:tc>
        <w:tc>
          <w:tcPr>
            <w:tcW w:w="1000" w:type="pct"/>
          </w:tcPr>
          <w:p w14:paraId="376531C0" w14:textId="77777777" w:rsidR="001B2655" w:rsidRDefault="001B2655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1000" w:type="pct"/>
          </w:tcPr>
          <w:p w14:paraId="40326BFD" w14:textId="77777777" w:rsidR="001B2655" w:rsidRDefault="001B2655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000" w:type="pct"/>
          </w:tcPr>
          <w:p w14:paraId="6965AF8F" w14:textId="77777777" w:rsidR="001B2655" w:rsidRDefault="001B2655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</w:t>
            </w:r>
            <w:r w:rsidR="00451489">
              <w:rPr>
                <w:rFonts w:hint="eastAsia"/>
              </w:rPr>
              <w:t>4</w:t>
            </w:r>
            <w:r>
              <w:rPr>
                <w:rFonts w:hint="eastAsia"/>
              </w:rPr>
              <w:t>桁</w:t>
            </w:r>
          </w:p>
        </w:tc>
        <w:tc>
          <w:tcPr>
            <w:tcW w:w="1000" w:type="pct"/>
          </w:tcPr>
          <w:p w14:paraId="7D0CFB4E" w14:textId="77777777" w:rsidR="001B2655" w:rsidRDefault="001B2655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1B2655" w14:paraId="19B675FA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488FC06" w14:textId="77777777" w:rsidR="001B2655" w:rsidRPr="007262A2" w:rsidRDefault="001B2655" w:rsidP="00666E9C">
            <w:pPr>
              <w:pStyle w:val="aa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A_S0001</w:t>
            </w:r>
          </w:p>
        </w:tc>
        <w:tc>
          <w:tcPr>
            <w:tcW w:w="1000" w:type="pct"/>
          </w:tcPr>
          <w:p w14:paraId="3639499F" w14:textId="77777777" w:rsidR="001B2655" w:rsidRDefault="001B2655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1000" w:type="pct"/>
          </w:tcPr>
          <w:p w14:paraId="4ECA31A0" w14:textId="77777777" w:rsidR="001B2655" w:rsidRDefault="00451489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EXI</w:t>
            </w:r>
          </w:p>
        </w:tc>
        <w:tc>
          <w:tcPr>
            <w:tcW w:w="1000" w:type="pct"/>
          </w:tcPr>
          <w:p w14:paraId="3DDEB14D" w14:textId="77777777" w:rsidR="001B2655" w:rsidRDefault="001B2655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  <w:r w:rsidR="00451489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</w:tcPr>
          <w:p w14:paraId="23449936" w14:textId="77777777" w:rsidR="001B2655" w:rsidRDefault="001B2655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A_S0001_</w:t>
            </w:r>
            <w:r w:rsidR="00451489">
              <w:rPr>
                <w:rFonts w:hint="eastAsia"/>
              </w:rPr>
              <w:t>EXI</w:t>
            </w:r>
            <w:r>
              <w:rPr>
                <w:rFonts w:hint="eastAsia"/>
              </w:rPr>
              <w:t>00</w:t>
            </w:r>
            <w:r w:rsidR="00451489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</w:tr>
    </w:tbl>
    <w:p w14:paraId="07D8A4A2" w14:textId="77777777" w:rsidR="001B2655" w:rsidRDefault="001B2655" w:rsidP="001B2655">
      <w:pPr>
        <w:pStyle w:val="aa"/>
      </w:pPr>
    </w:p>
    <w:p w14:paraId="1D307FCB" w14:textId="77777777" w:rsidR="001B2655" w:rsidRPr="00613FB1" w:rsidRDefault="00E44527" w:rsidP="001B2655">
      <w:pPr>
        <w:pStyle w:val="aa"/>
        <w:rPr>
          <w:b/>
          <w:bCs/>
        </w:rPr>
      </w:pPr>
      <w:r>
        <w:rPr>
          <w:rFonts w:hint="eastAsia"/>
          <w:b/>
          <w:bCs/>
        </w:rPr>
        <w:t>外部インターフェース</w:t>
      </w:r>
      <w:r w:rsidR="001B2655" w:rsidRPr="00613FB1">
        <w:rPr>
          <w:rFonts w:hint="eastAsia"/>
          <w:b/>
          <w:bCs/>
        </w:rPr>
        <w:t>シンボル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1B2655" w14:paraId="4CD917B1" w14:textId="77777777" w:rsidTr="0066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68A35746" w14:textId="77777777" w:rsidR="001B2655" w:rsidRDefault="001B2655" w:rsidP="00666E9C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658" w:type="pct"/>
          </w:tcPr>
          <w:p w14:paraId="5D581209" w14:textId="77777777" w:rsidR="001B2655" w:rsidRDefault="001B2655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分類</w:t>
            </w:r>
          </w:p>
        </w:tc>
        <w:tc>
          <w:tcPr>
            <w:tcW w:w="2565" w:type="pct"/>
          </w:tcPr>
          <w:p w14:paraId="16B8DBE8" w14:textId="77777777" w:rsidR="001B2655" w:rsidRDefault="001B2655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1B2655" w14:paraId="72790279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3F6EB4EC" w14:textId="77777777" w:rsidR="001B2655" w:rsidRPr="00A55389" w:rsidRDefault="00BB1E3E" w:rsidP="00666E9C">
            <w:pPr>
              <w:pStyle w:val="aa"/>
            </w:pPr>
            <w:r w:rsidRPr="00A55389">
              <w:rPr>
                <w:rFonts w:hint="eastAsia"/>
              </w:rPr>
              <w:t>EXI</w:t>
            </w:r>
          </w:p>
        </w:tc>
        <w:tc>
          <w:tcPr>
            <w:tcW w:w="1658" w:type="pct"/>
          </w:tcPr>
          <w:p w14:paraId="151F907D" w14:textId="77777777" w:rsidR="001B2655" w:rsidRDefault="00DE4FD7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外部からの入力インターフェース全般</w:t>
            </w:r>
          </w:p>
        </w:tc>
        <w:tc>
          <w:tcPr>
            <w:tcW w:w="2565" w:type="pct"/>
          </w:tcPr>
          <w:p w14:paraId="76F6BB36" w14:textId="77777777" w:rsidR="001B2655" w:rsidRDefault="00451489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外部システムからの入力インターフェース</w:t>
            </w:r>
            <w:r w:rsidR="001B2655">
              <w:rPr>
                <w:rFonts w:hint="eastAsia"/>
              </w:rPr>
              <w:t>全般を表す</w:t>
            </w:r>
          </w:p>
        </w:tc>
      </w:tr>
      <w:tr w:rsidR="001B2655" w14:paraId="2B434CD6" w14:textId="77777777" w:rsidTr="0066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2760BF8A" w14:textId="77777777" w:rsidR="001B2655" w:rsidRPr="00A55389" w:rsidRDefault="00BB1E3E" w:rsidP="00666E9C">
            <w:pPr>
              <w:pStyle w:val="aa"/>
            </w:pPr>
            <w:r w:rsidRPr="00A55389">
              <w:rPr>
                <w:rFonts w:hint="eastAsia"/>
              </w:rPr>
              <w:t>EXO</w:t>
            </w:r>
          </w:p>
        </w:tc>
        <w:tc>
          <w:tcPr>
            <w:tcW w:w="1658" w:type="pct"/>
          </w:tcPr>
          <w:p w14:paraId="45A0D40B" w14:textId="77777777" w:rsidR="001B2655" w:rsidRDefault="00DE4FD7" w:rsidP="00666E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外部への出力インターフェース全般</w:t>
            </w:r>
          </w:p>
        </w:tc>
        <w:tc>
          <w:tcPr>
            <w:tcW w:w="2565" w:type="pct"/>
          </w:tcPr>
          <w:p w14:paraId="45F38BB4" w14:textId="77777777" w:rsidR="001B2655" w:rsidRDefault="00451489" w:rsidP="00666E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外部システムへの出力インターフェース</w:t>
            </w:r>
            <w:r w:rsidR="001B2655">
              <w:rPr>
                <w:rFonts w:hint="eastAsia"/>
              </w:rPr>
              <w:t>全般を表す</w:t>
            </w:r>
          </w:p>
        </w:tc>
      </w:tr>
      <w:tr w:rsidR="001B2655" w14:paraId="18039B4D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4FE77C6B" w14:textId="77777777" w:rsidR="001B2655" w:rsidRDefault="001B2655" w:rsidP="00666E9C">
            <w:pPr>
              <w:pStyle w:val="aa"/>
            </w:pPr>
          </w:p>
        </w:tc>
        <w:tc>
          <w:tcPr>
            <w:tcW w:w="1658" w:type="pct"/>
          </w:tcPr>
          <w:p w14:paraId="7E9CE411" w14:textId="77777777" w:rsidR="001B2655" w:rsidRDefault="001B2655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63E66027" w14:textId="77777777" w:rsidR="001B2655" w:rsidRDefault="001B2655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69985C" w14:textId="77777777" w:rsidR="002B44A6" w:rsidRPr="001B2655" w:rsidRDefault="002B44A6" w:rsidP="009C118A">
      <w:pPr>
        <w:pStyle w:val="aa"/>
      </w:pPr>
    </w:p>
    <w:p w14:paraId="3706F4E3" w14:textId="77777777" w:rsidR="005F4D8F" w:rsidRDefault="005F4D8F" w:rsidP="005F4D8F">
      <w:pPr>
        <w:pStyle w:val="1"/>
      </w:pPr>
      <w:bookmarkStart w:id="11" w:name="_Toc71254299"/>
      <w:r>
        <w:rPr>
          <w:rFonts w:hint="eastAsia"/>
        </w:rPr>
        <w:lastRenderedPageBreak/>
        <w:t>各</w:t>
      </w:r>
      <w:r w:rsidR="00D57599">
        <w:rPr>
          <w:rFonts w:hint="eastAsia"/>
        </w:rPr>
        <w:t>エンティティ</w:t>
      </w:r>
      <w:r>
        <w:rPr>
          <w:rFonts w:hint="eastAsia"/>
        </w:rPr>
        <w:t>を識別する</w:t>
      </w:r>
      <w:r w:rsidR="00D57599">
        <w:rPr>
          <w:rFonts w:hint="eastAsia"/>
        </w:rPr>
        <w:t>エンティティ</w:t>
      </w:r>
      <w:r>
        <w:rPr>
          <w:rFonts w:hint="eastAsia"/>
        </w:rPr>
        <w:t>ID</w:t>
      </w:r>
      <w:r>
        <w:rPr>
          <w:rFonts w:hint="eastAsia"/>
        </w:rPr>
        <w:t>について</w:t>
      </w:r>
      <w:bookmarkEnd w:id="11"/>
    </w:p>
    <w:p w14:paraId="20ED7EC9" w14:textId="77777777" w:rsidR="007072CA" w:rsidRDefault="007072CA" w:rsidP="009C118A">
      <w:pPr>
        <w:pStyle w:val="aa"/>
      </w:pPr>
    </w:p>
    <w:p w14:paraId="5225A216" w14:textId="77777777" w:rsidR="00D57599" w:rsidRDefault="00D57599" w:rsidP="00D57599">
      <w:pPr>
        <w:pStyle w:val="aa"/>
      </w:pPr>
      <w:r>
        <w:rPr>
          <w:rFonts w:hint="eastAsia"/>
        </w:rPr>
        <w:t>当該システムで扱うエンティティを識別するIDは以下のとおり定義します。</w:t>
      </w:r>
    </w:p>
    <w:p w14:paraId="08C80142" w14:textId="77777777" w:rsidR="00CE52BA" w:rsidRDefault="00D57599" w:rsidP="00D57599">
      <w:pPr>
        <w:pStyle w:val="aa"/>
      </w:pPr>
      <w:r>
        <w:rPr>
          <w:rFonts w:hint="eastAsia"/>
        </w:rPr>
        <w:t>主に</w:t>
      </w:r>
      <w:r w:rsidR="00C41A92">
        <w:rPr>
          <w:rFonts w:hint="eastAsia"/>
        </w:rPr>
        <w:t>要件定義時における</w:t>
      </w:r>
      <w:r w:rsidR="00D53E1C">
        <w:rPr>
          <w:rFonts w:hint="eastAsia"/>
        </w:rPr>
        <w:t>エンティティ</w:t>
      </w:r>
      <w:r>
        <w:rPr>
          <w:rFonts w:hint="eastAsia"/>
        </w:rPr>
        <w:t>一覧、</w:t>
      </w:r>
      <w:r w:rsidR="00D53E1C">
        <w:rPr>
          <w:rFonts w:hint="eastAsia"/>
        </w:rPr>
        <w:t>エンティティ</w:t>
      </w:r>
      <w:r>
        <w:rPr>
          <w:rFonts w:hint="eastAsia"/>
        </w:rPr>
        <w:t>仕様書</w:t>
      </w:r>
      <w:r w:rsidR="00C41A92">
        <w:rPr>
          <w:rFonts w:hint="eastAsia"/>
        </w:rPr>
        <w:t>、ならびにテーブル一覧、テーブル定義書</w:t>
      </w:r>
      <w:r w:rsidR="00CF1B89">
        <w:rPr>
          <w:rFonts w:hint="eastAsia"/>
        </w:rPr>
        <w:t>、ビュー一覧、ビュー定義書</w:t>
      </w:r>
      <w:r>
        <w:rPr>
          <w:rFonts w:hint="eastAsia"/>
        </w:rPr>
        <w:t>で利用します。</w:t>
      </w:r>
    </w:p>
    <w:p w14:paraId="7BE4FD97" w14:textId="77777777" w:rsidR="00D57599" w:rsidRDefault="00D57599" w:rsidP="00D57599">
      <w:pPr>
        <w:pStyle w:val="aa"/>
      </w:pPr>
    </w:p>
    <w:p w14:paraId="1AE1880A" w14:textId="77777777" w:rsidR="00D57599" w:rsidRPr="00613FB1" w:rsidRDefault="001F6B2E" w:rsidP="00D57599">
      <w:pPr>
        <w:pStyle w:val="aa"/>
        <w:rPr>
          <w:b/>
          <w:bCs/>
        </w:rPr>
      </w:pPr>
      <w:r>
        <w:rPr>
          <w:rFonts w:hint="eastAsia"/>
          <w:b/>
          <w:bCs/>
        </w:rPr>
        <w:t>エンティティ</w:t>
      </w:r>
      <w:r w:rsidR="00D57599" w:rsidRPr="00613FB1">
        <w:rPr>
          <w:rFonts w:hint="eastAsia"/>
          <w:b/>
          <w:bCs/>
        </w:rPr>
        <w:t>ID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36"/>
        <w:gridCol w:w="2936"/>
        <w:gridCol w:w="2935"/>
        <w:gridCol w:w="2935"/>
        <w:gridCol w:w="2932"/>
      </w:tblGrid>
      <w:tr w:rsidR="000B4589" w14:paraId="3EA06F8A" w14:textId="77777777" w:rsidTr="000B4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14:paraId="592C969D" w14:textId="77777777" w:rsidR="000B4589" w:rsidRDefault="000F63FF" w:rsidP="00725B6F">
            <w:pPr>
              <w:pStyle w:val="aa"/>
            </w:pPr>
            <w:r>
              <w:rPr>
                <w:rFonts w:hint="eastAsia"/>
              </w:rPr>
              <w:t>先頭</w:t>
            </w:r>
            <w:r w:rsidR="000B4589">
              <w:rPr>
                <w:rFonts w:hint="eastAsia"/>
              </w:rPr>
              <w:t>シンボル</w:t>
            </w:r>
          </w:p>
        </w:tc>
        <w:tc>
          <w:tcPr>
            <w:tcW w:w="1000" w:type="pct"/>
          </w:tcPr>
          <w:p w14:paraId="1E9ADA9B" w14:textId="77777777" w:rsidR="000B4589" w:rsidRDefault="000B4589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1000" w:type="pct"/>
          </w:tcPr>
          <w:p w14:paraId="35C1306B" w14:textId="77777777" w:rsidR="000B4589" w:rsidRDefault="0097690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000" w:type="pct"/>
          </w:tcPr>
          <w:p w14:paraId="4F6B56FB" w14:textId="77777777" w:rsidR="000B4589" w:rsidRDefault="000B4589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連番6桁</w:t>
            </w:r>
          </w:p>
        </w:tc>
        <w:tc>
          <w:tcPr>
            <w:tcW w:w="999" w:type="pct"/>
          </w:tcPr>
          <w:p w14:paraId="63F4BA6A" w14:textId="77777777" w:rsidR="000B4589" w:rsidRDefault="000B4589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0B4589" w14:paraId="2648835D" w14:textId="77777777" w:rsidTr="000B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BE3E4B7" w14:textId="77777777" w:rsidR="000B4589" w:rsidRPr="0097690F" w:rsidRDefault="0097690F" w:rsidP="00725B6F">
            <w:pPr>
              <w:pStyle w:val="aa"/>
              <w:rPr>
                <w:b w:val="0"/>
                <w:bCs w:val="0"/>
              </w:rPr>
            </w:pPr>
            <w:r w:rsidRPr="0097690F">
              <w:rPr>
                <w:rFonts w:hint="eastAsia"/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なし</w:t>
            </w:r>
            <w:r w:rsidRPr="0097690F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1000" w:type="pct"/>
          </w:tcPr>
          <w:p w14:paraId="60CA0351" w14:textId="77777777" w:rsidR="000B4589" w:rsidRDefault="000B4589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(なし)</w:t>
            </w:r>
          </w:p>
        </w:tc>
        <w:tc>
          <w:tcPr>
            <w:tcW w:w="1000" w:type="pct"/>
          </w:tcPr>
          <w:p w14:paraId="40EE152A" w14:textId="77777777" w:rsidR="000B4589" w:rsidRDefault="0097690F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</w:p>
        </w:tc>
        <w:tc>
          <w:tcPr>
            <w:tcW w:w="1000" w:type="pct"/>
          </w:tcPr>
          <w:p w14:paraId="08AEC4D4" w14:textId="77777777" w:rsidR="000B4589" w:rsidRDefault="000B4589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000001</w:t>
            </w:r>
          </w:p>
        </w:tc>
        <w:tc>
          <w:tcPr>
            <w:tcW w:w="999" w:type="pct"/>
          </w:tcPr>
          <w:p w14:paraId="33C1A0F4" w14:textId="77777777" w:rsidR="000B4589" w:rsidRDefault="000B4589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E000001</w:t>
            </w:r>
          </w:p>
        </w:tc>
      </w:tr>
    </w:tbl>
    <w:p w14:paraId="46E44EA4" w14:textId="77777777" w:rsidR="00D57599" w:rsidRDefault="00D57599" w:rsidP="00D57599">
      <w:pPr>
        <w:pStyle w:val="aa"/>
      </w:pPr>
    </w:p>
    <w:p w14:paraId="3FA9CAD6" w14:textId="77777777" w:rsidR="00FC7924" w:rsidRPr="00613FB1" w:rsidRDefault="00FC7924" w:rsidP="00FC7924">
      <w:pPr>
        <w:pStyle w:val="aa"/>
        <w:rPr>
          <w:b/>
          <w:bCs/>
        </w:rPr>
      </w:pPr>
      <w:r>
        <w:rPr>
          <w:rFonts w:hint="eastAsia"/>
          <w:b/>
          <w:bCs/>
        </w:rPr>
        <w:t>先頭シンボル ※ システム規模に応じて利用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FC7924" w14:paraId="22A02F96" w14:textId="77777777" w:rsidTr="00EA0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6FD744BD" w14:textId="77777777" w:rsidR="00FC7924" w:rsidRDefault="00FC7924" w:rsidP="00EA01D3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658" w:type="pct"/>
          </w:tcPr>
          <w:p w14:paraId="3074EE10" w14:textId="77777777" w:rsidR="00FC7924" w:rsidRDefault="00FC7924" w:rsidP="00EA01D3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分類</w:t>
            </w:r>
          </w:p>
        </w:tc>
        <w:tc>
          <w:tcPr>
            <w:tcW w:w="2565" w:type="pct"/>
          </w:tcPr>
          <w:p w14:paraId="10DDA8C4" w14:textId="77777777" w:rsidR="00FC7924" w:rsidRDefault="00FC7924" w:rsidP="00EA01D3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FC7924" w14:paraId="05D0D0B5" w14:textId="77777777" w:rsidTr="00EA0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764E52CC" w14:textId="77777777" w:rsidR="00FC7924" w:rsidRPr="00A55389" w:rsidRDefault="00FC7924" w:rsidP="00EA01D3">
            <w:pPr>
              <w:pStyle w:val="aa"/>
            </w:pPr>
            <w:r w:rsidRPr="00A55389">
              <w:rPr>
                <w:rFonts w:hint="eastAsia"/>
              </w:rPr>
              <w:t>システムID</w:t>
            </w:r>
          </w:p>
        </w:tc>
        <w:tc>
          <w:tcPr>
            <w:tcW w:w="1658" w:type="pct"/>
          </w:tcPr>
          <w:p w14:paraId="35CB5CFD" w14:textId="77777777" w:rsidR="00FC7924" w:rsidRDefault="00FC7924" w:rsidP="00EA01D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各種サブシステム固有</w:t>
            </w:r>
          </w:p>
        </w:tc>
        <w:tc>
          <w:tcPr>
            <w:tcW w:w="2565" w:type="pct"/>
          </w:tcPr>
          <w:p w14:paraId="55BB1992" w14:textId="77777777" w:rsidR="00FC7924" w:rsidRDefault="00FC7924" w:rsidP="00EA01D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各種サブシステム固有で利用する</w:t>
            </w:r>
            <w:r w:rsidR="002C50FB">
              <w:rPr>
                <w:rFonts w:hint="eastAsia"/>
              </w:rPr>
              <w:t>エンティティ</w:t>
            </w:r>
            <w:r>
              <w:rPr>
                <w:rFonts w:hint="eastAsia"/>
              </w:rPr>
              <w:t>を表す</w:t>
            </w:r>
          </w:p>
        </w:tc>
      </w:tr>
      <w:tr w:rsidR="00FC7924" w14:paraId="30FACD73" w14:textId="77777777" w:rsidTr="00EA0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36E35AFD" w14:textId="77777777" w:rsidR="00FC7924" w:rsidRPr="00A55389" w:rsidRDefault="00FC7924" w:rsidP="00EA01D3">
            <w:pPr>
              <w:pStyle w:val="aa"/>
            </w:pPr>
            <w:r w:rsidRPr="00A55389">
              <w:rPr>
                <w:rFonts w:hint="eastAsia"/>
              </w:rPr>
              <w:t>COM</w:t>
            </w:r>
          </w:p>
        </w:tc>
        <w:tc>
          <w:tcPr>
            <w:tcW w:w="1658" w:type="pct"/>
          </w:tcPr>
          <w:p w14:paraId="4B266E55" w14:textId="77777777" w:rsidR="00FC7924" w:rsidRDefault="00FC7924" w:rsidP="00EA01D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システム共通</w:t>
            </w:r>
          </w:p>
        </w:tc>
        <w:tc>
          <w:tcPr>
            <w:tcW w:w="2565" w:type="pct"/>
          </w:tcPr>
          <w:p w14:paraId="1C63853A" w14:textId="77777777" w:rsidR="00FC7924" w:rsidRDefault="00FC7924" w:rsidP="00EA01D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システム共通で利用する</w:t>
            </w:r>
            <w:r w:rsidR="002C50FB">
              <w:rPr>
                <w:rFonts w:hint="eastAsia"/>
              </w:rPr>
              <w:t>エンティティ</w:t>
            </w:r>
            <w:r>
              <w:rPr>
                <w:rFonts w:hint="eastAsia"/>
              </w:rPr>
              <w:t>を表す</w:t>
            </w:r>
          </w:p>
        </w:tc>
      </w:tr>
      <w:tr w:rsidR="00FC7924" w14:paraId="55FA38C7" w14:textId="77777777" w:rsidTr="00EA0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20A88447" w14:textId="77777777" w:rsidR="00FC7924" w:rsidRDefault="00FC7924" w:rsidP="00EA01D3">
            <w:pPr>
              <w:pStyle w:val="aa"/>
            </w:pPr>
          </w:p>
        </w:tc>
        <w:tc>
          <w:tcPr>
            <w:tcW w:w="1658" w:type="pct"/>
          </w:tcPr>
          <w:p w14:paraId="7BE766EA" w14:textId="77777777" w:rsidR="00FC7924" w:rsidRDefault="00FC7924" w:rsidP="00EA01D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77641804" w14:textId="77777777" w:rsidR="00FC7924" w:rsidRDefault="00FC7924" w:rsidP="00EA01D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6116B6" w14:textId="77777777" w:rsidR="00013F21" w:rsidRDefault="00013F21" w:rsidP="00D57599">
      <w:pPr>
        <w:pStyle w:val="aa"/>
      </w:pPr>
    </w:p>
    <w:p w14:paraId="56B13DF3" w14:textId="77777777" w:rsidR="00D57599" w:rsidRPr="00613FB1" w:rsidRDefault="00A820EC" w:rsidP="00D57599">
      <w:pPr>
        <w:pStyle w:val="aa"/>
        <w:rPr>
          <w:b/>
          <w:bCs/>
        </w:rPr>
      </w:pPr>
      <w:r>
        <w:rPr>
          <w:rFonts w:hint="eastAsia"/>
          <w:b/>
          <w:bCs/>
        </w:rPr>
        <w:t>エンティティ</w:t>
      </w:r>
      <w:r w:rsidR="00D57599" w:rsidRPr="00613FB1">
        <w:rPr>
          <w:rFonts w:hint="eastAsia"/>
          <w:b/>
          <w:bCs/>
        </w:rPr>
        <w:t>シンボル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D57599" w14:paraId="6FFB31AE" w14:textId="77777777" w:rsidTr="00725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68A27A9A" w14:textId="77777777" w:rsidR="00D57599" w:rsidRDefault="00D57599" w:rsidP="00725B6F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658" w:type="pct"/>
          </w:tcPr>
          <w:p w14:paraId="3C46524B" w14:textId="77777777" w:rsidR="00D57599" w:rsidRDefault="00D57599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分類</w:t>
            </w:r>
          </w:p>
        </w:tc>
        <w:tc>
          <w:tcPr>
            <w:tcW w:w="2565" w:type="pct"/>
          </w:tcPr>
          <w:p w14:paraId="70CFD3BF" w14:textId="77777777" w:rsidR="00D57599" w:rsidRDefault="00D57599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D57599" w14:paraId="213B62EB" w14:textId="77777777" w:rsidTr="00725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12ADE49D" w14:textId="77777777" w:rsidR="00D57599" w:rsidRPr="00A55389" w:rsidRDefault="00D57599" w:rsidP="00725B6F">
            <w:pPr>
              <w:pStyle w:val="aa"/>
            </w:pPr>
            <w:r w:rsidRPr="00A55389">
              <w:rPr>
                <w:rFonts w:hint="eastAsia"/>
              </w:rPr>
              <w:t>E</w:t>
            </w:r>
          </w:p>
        </w:tc>
        <w:tc>
          <w:tcPr>
            <w:tcW w:w="1658" w:type="pct"/>
          </w:tcPr>
          <w:p w14:paraId="34280D03" w14:textId="77777777" w:rsidR="00D57599" w:rsidRDefault="00A820EC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エンティティ</w:t>
            </w:r>
            <w:r w:rsidR="00D57599">
              <w:rPr>
                <w:rFonts w:hint="eastAsia"/>
              </w:rPr>
              <w:t>全般</w:t>
            </w:r>
          </w:p>
        </w:tc>
        <w:tc>
          <w:tcPr>
            <w:tcW w:w="2565" w:type="pct"/>
          </w:tcPr>
          <w:p w14:paraId="7F880BD8" w14:textId="77777777" w:rsidR="00D57599" w:rsidRDefault="00A820EC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エンティティ</w:t>
            </w:r>
            <w:r w:rsidR="00D57599">
              <w:rPr>
                <w:rFonts w:hint="eastAsia"/>
              </w:rPr>
              <w:t>全般を表す</w:t>
            </w:r>
          </w:p>
        </w:tc>
      </w:tr>
      <w:tr w:rsidR="00D57599" w14:paraId="23433027" w14:textId="77777777" w:rsidTr="00725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7E4E982D" w14:textId="77777777" w:rsidR="00D57599" w:rsidRDefault="00D57599" w:rsidP="00725B6F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1658" w:type="pct"/>
          </w:tcPr>
          <w:p w14:paraId="2830E924" w14:textId="77777777" w:rsidR="00D57599" w:rsidRDefault="00D57599" w:rsidP="00725B6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776CC80A" w14:textId="77777777" w:rsidR="00D57599" w:rsidRDefault="00D57599" w:rsidP="00725B6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7599" w14:paraId="4B44F0C6" w14:textId="77777777" w:rsidTr="00725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639B2035" w14:textId="77777777" w:rsidR="00D57599" w:rsidRDefault="00D57599" w:rsidP="00725B6F">
            <w:pPr>
              <w:pStyle w:val="aa"/>
            </w:pPr>
          </w:p>
        </w:tc>
        <w:tc>
          <w:tcPr>
            <w:tcW w:w="1658" w:type="pct"/>
          </w:tcPr>
          <w:p w14:paraId="512F7B80" w14:textId="77777777" w:rsidR="00D57599" w:rsidRDefault="00D57599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25A1CD12" w14:textId="77777777" w:rsidR="00D57599" w:rsidRDefault="00D57599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D5AF7A" w14:textId="77777777" w:rsidR="005F4D8F" w:rsidRPr="00A820EC" w:rsidRDefault="005F4D8F" w:rsidP="009C118A">
      <w:pPr>
        <w:pStyle w:val="aa"/>
      </w:pPr>
    </w:p>
    <w:p w14:paraId="56B9A31A" w14:textId="77777777" w:rsidR="00D0110F" w:rsidRDefault="00D0110F" w:rsidP="00D0110F">
      <w:pPr>
        <w:pStyle w:val="1"/>
      </w:pPr>
      <w:bookmarkStart w:id="12" w:name="_Toc71254300"/>
      <w:r>
        <w:rPr>
          <w:rFonts w:hint="eastAsia"/>
        </w:rPr>
        <w:lastRenderedPageBreak/>
        <w:t>各</w:t>
      </w:r>
      <w:r w:rsidR="00BF2017">
        <w:rPr>
          <w:rFonts w:hint="eastAsia"/>
        </w:rPr>
        <w:t>システム</w:t>
      </w:r>
      <w:r>
        <w:rPr>
          <w:rFonts w:hint="eastAsia"/>
        </w:rPr>
        <w:t>メールを</w:t>
      </w:r>
      <w:r w:rsidR="00BD7B07">
        <w:rPr>
          <w:rFonts w:hint="eastAsia"/>
        </w:rPr>
        <w:t>識別するメール</w:t>
      </w:r>
      <w:r w:rsidR="00BD7B07">
        <w:rPr>
          <w:rFonts w:hint="eastAsia"/>
        </w:rPr>
        <w:t>ID</w:t>
      </w:r>
      <w:r w:rsidR="00BD7B07">
        <w:rPr>
          <w:rFonts w:hint="eastAsia"/>
        </w:rPr>
        <w:t>について</w:t>
      </w:r>
      <w:bookmarkEnd w:id="12"/>
    </w:p>
    <w:p w14:paraId="2AB2F6BC" w14:textId="77777777" w:rsidR="002B44A6" w:rsidRDefault="002B44A6" w:rsidP="009C118A">
      <w:pPr>
        <w:pStyle w:val="aa"/>
      </w:pPr>
    </w:p>
    <w:p w14:paraId="2EB05F6B" w14:textId="77777777" w:rsidR="00761E61" w:rsidRDefault="00761E61" w:rsidP="00761E61">
      <w:pPr>
        <w:pStyle w:val="aa"/>
      </w:pPr>
      <w:r>
        <w:rPr>
          <w:rFonts w:hint="eastAsia"/>
        </w:rPr>
        <w:t>当該システムで扱う</w:t>
      </w:r>
      <w:r w:rsidR="00795591">
        <w:rPr>
          <w:rFonts w:hint="eastAsia"/>
        </w:rPr>
        <w:t>システムメール</w:t>
      </w:r>
      <w:r>
        <w:rPr>
          <w:rFonts w:hint="eastAsia"/>
        </w:rPr>
        <w:t>を識別するIDは以下のとおり定義します。</w:t>
      </w:r>
    </w:p>
    <w:p w14:paraId="3F494C89" w14:textId="77777777" w:rsidR="00761E61" w:rsidRDefault="00761E61" w:rsidP="00761E61">
      <w:pPr>
        <w:pStyle w:val="aa"/>
      </w:pPr>
      <w:r>
        <w:rPr>
          <w:rFonts w:hint="eastAsia"/>
        </w:rPr>
        <w:t>主に</w:t>
      </w:r>
      <w:r w:rsidR="00677E47">
        <w:rPr>
          <w:rFonts w:hint="eastAsia"/>
        </w:rPr>
        <w:t>システムメール</w:t>
      </w:r>
      <w:r>
        <w:rPr>
          <w:rFonts w:hint="eastAsia"/>
        </w:rPr>
        <w:t>一覧、</w:t>
      </w:r>
      <w:r w:rsidR="007A73DC">
        <w:rPr>
          <w:rFonts w:hint="eastAsia"/>
        </w:rPr>
        <w:t>システムメール定義</w:t>
      </w:r>
      <w:r>
        <w:rPr>
          <w:rFonts w:hint="eastAsia"/>
        </w:rPr>
        <w:t>書で利用します。</w:t>
      </w:r>
    </w:p>
    <w:p w14:paraId="7A09F43D" w14:textId="77777777" w:rsidR="00761E61" w:rsidRDefault="00761E61" w:rsidP="00761E61">
      <w:pPr>
        <w:pStyle w:val="aa"/>
      </w:pPr>
    </w:p>
    <w:p w14:paraId="6AEBCB82" w14:textId="77777777" w:rsidR="00761E61" w:rsidRPr="00613FB1" w:rsidRDefault="00947588" w:rsidP="00761E61">
      <w:pPr>
        <w:pStyle w:val="aa"/>
        <w:rPr>
          <w:b/>
          <w:bCs/>
        </w:rPr>
      </w:pPr>
      <w:r>
        <w:rPr>
          <w:rFonts w:hint="eastAsia"/>
          <w:b/>
          <w:bCs/>
        </w:rPr>
        <w:t>システムメール</w:t>
      </w:r>
      <w:r w:rsidR="00761E61" w:rsidRPr="00613FB1">
        <w:rPr>
          <w:rFonts w:hint="eastAsia"/>
          <w:b/>
          <w:bCs/>
        </w:rPr>
        <w:t>ID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34"/>
        <w:gridCol w:w="2935"/>
        <w:gridCol w:w="2935"/>
        <w:gridCol w:w="2935"/>
        <w:gridCol w:w="2935"/>
      </w:tblGrid>
      <w:tr w:rsidR="00761E61" w14:paraId="67B11A4A" w14:textId="77777777" w:rsidTr="0066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14:paraId="72EB2419" w14:textId="77777777" w:rsidR="00761E61" w:rsidRDefault="00761E61" w:rsidP="00666E9C">
            <w:pPr>
              <w:pStyle w:val="aa"/>
            </w:pPr>
            <w:r>
              <w:rPr>
                <w:rFonts w:hint="eastAsia"/>
              </w:rPr>
              <w:t>機能ID</w:t>
            </w:r>
          </w:p>
        </w:tc>
        <w:tc>
          <w:tcPr>
            <w:tcW w:w="1000" w:type="pct"/>
          </w:tcPr>
          <w:p w14:paraId="41D4C63F" w14:textId="77777777" w:rsidR="00761E61" w:rsidRDefault="00761E61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1000" w:type="pct"/>
          </w:tcPr>
          <w:p w14:paraId="1AC63FC6" w14:textId="77777777" w:rsidR="00761E61" w:rsidRDefault="00761E61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000" w:type="pct"/>
          </w:tcPr>
          <w:p w14:paraId="42893D16" w14:textId="77777777" w:rsidR="00761E61" w:rsidRDefault="00761E61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連番4桁</w:t>
            </w:r>
          </w:p>
        </w:tc>
        <w:tc>
          <w:tcPr>
            <w:tcW w:w="1000" w:type="pct"/>
          </w:tcPr>
          <w:p w14:paraId="25F94AA3" w14:textId="77777777" w:rsidR="00761E61" w:rsidRDefault="00761E61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761E61" w14:paraId="02C98C44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104A893D" w14:textId="77777777" w:rsidR="00761E61" w:rsidRPr="007262A2" w:rsidRDefault="00761E61" w:rsidP="00666E9C">
            <w:pPr>
              <w:pStyle w:val="aa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A_S0001</w:t>
            </w:r>
          </w:p>
        </w:tc>
        <w:tc>
          <w:tcPr>
            <w:tcW w:w="1000" w:type="pct"/>
          </w:tcPr>
          <w:p w14:paraId="167FA269" w14:textId="77777777" w:rsidR="00761E61" w:rsidRDefault="00761E61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1000" w:type="pct"/>
          </w:tcPr>
          <w:p w14:paraId="398640EE" w14:textId="77777777" w:rsidR="00761E61" w:rsidRDefault="00A91656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 w:rsidR="00CD42CD">
              <w:rPr>
                <w:rFonts w:hint="eastAsia"/>
              </w:rPr>
              <w:t>S</w:t>
            </w:r>
          </w:p>
        </w:tc>
        <w:tc>
          <w:tcPr>
            <w:tcW w:w="1000" w:type="pct"/>
          </w:tcPr>
          <w:p w14:paraId="6E75B96F" w14:textId="77777777" w:rsidR="00761E61" w:rsidRDefault="00761E61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0001</w:t>
            </w:r>
          </w:p>
        </w:tc>
        <w:tc>
          <w:tcPr>
            <w:tcW w:w="1000" w:type="pct"/>
          </w:tcPr>
          <w:p w14:paraId="3557C266" w14:textId="77777777" w:rsidR="00761E61" w:rsidRDefault="00761E61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A_S0001_</w:t>
            </w:r>
            <w:r w:rsidR="00CD42CD">
              <w:rPr>
                <w:rFonts w:hint="eastAsia"/>
              </w:rPr>
              <w:t>MS</w:t>
            </w:r>
            <w:r>
              <w:rPr>
                <w:rFonts w:hint="eastAsia"/>
              </w:rPr>
              <w:t>0001</w:t>
            </w:r>
          </w:p>
        </w:tc>
      </w:tr>
    </w:tbl>
    <w:p w14:paraId="0916AB94" w14:textId="77777777" w:rsidR="00761E61" w:rsidRDefault="00761E61" w:rsidP="00761E61">
      <w:pPr>
        <w:pStyle w:val="aa"/>
      </w:pPr>
    </w:p>
    <w:p w14:paraId="45C0F9F3" w14:textId="77777777" w:rsidR="00761E61" w:rsidRPr="00613FB1" w:rsidRDefault="00B856A7" w:rsidP="00761E61">
      <w:pPr>
        <w:pStyle w:val="aa"/>
        <w:rPr>
          <w:b/>
          <w:bCs/>
        </w:rPr>
      </w:pPr>
      <w:r>
        <w:rPr>
          <w:rFonts w:hint="eastAsia"/>
          <w:b/>
          <w:bCs/>
        </w:rPr>
        <w:t>システムメール</w:t>
      </w:r>
      <w:r w:rsidR="00761E61" w:rsidRPr="00613FB1">
        <w:rPr>
          <w:rFonts w:hint="eastAsia"/>
          <w:b/>
          <w:bCs/>
        </w:rPr>
        <w:t>シンボル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761E61" w14:paraId="7EB804D5" w14:textId="77777777" w:rsidTr="0066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1741BE0E" w14:textId="77777777" w:rsidR="00761E61" w:rsidRDefault="00761E61" w:rsidP="00666E9C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658" w:type="pct"/>
          </w:tcPr>
          <w:p w14:paraId="5024E106" w14:textId="77777777" w:rsidR="00761E61" w:rsidRDefault="00761E61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分類</w:t>
            </w:r>
          </w:p>
        </w:tc>
        <w:tc>
          <w:tcPr>
            <w:tcW w:w="2565" w:type="pct"/>
          </w:tcPr>
          <w:p w14:paraId="31D97707" w14:textId="77777777" w:rsidR="00761E61" w:rsidRDefault="00761E61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761E61" w14:paraId="483EBFF4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749E4F8B" w14:textId="77777777" w:rsidR="00761E61" w:rsidRPr="00A55389" w:rsidRDefault="00A01B36" w:rsidP="00666E9C">
            <w:pPr>
              <w:pStyle w:val="aa"/>
            </w:pPr>
            <w:r w:rsidRPr="00A55389">
              <w:rPr>
                <w:rFonts w:hint="eastAsia"/>
              </w:rPr>
              <w:t>MS</w:t>
            </w:r>
          </w:p>
        </w:tc>
        <w:tc>
          <w:tcPr>
            <w:tcW w:w="1658" w:type="pct"/>
          </w:tcPr>
          <w:p w14:paraId="785E848C" w14:textId="77777777" w:rsidR="00761E61" w:rsidRDefault="00A01B36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送信メール</w:t>
            </w:r>
            <w:r w:rsidR="00761E61">
              <w:rPr>
                <w:rFonts w:hint="eastAsia"/>
              </w:rPr>
              <w:t>全般</w:t>
            </w:r>
          </w:p>
        </w:tc>
        <w:tc>
          <w:tcPr>
            <w:tcW w:w="2565" w:type="pct"/>
          </w:tcPr>
          <w:p w14:paraId="5D0FF534" w14:textId="77777777" w:rsidR="00761E61" w:rsidRDefault="00A01B36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送信メール</w:t>
            </w:r>
            <w:r w:rsidR="00761E61">
              <w:rPr>
                <w:rFonts w:hint="eastAsia"/>
              </w:rPr>
              <w:t>全般を表す</w:t>
            </w:r>
          </w:p>
        </w:tc>
      </w:tr>
      <w:tr w:rsidR="00761E61" w14:paraId="7CEE4C83" w14:textId="77777777" w:rsidTr="0066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2A56DB58" w14:textId="77777777" w:rsidR="00761E61" w:rsidRPr="00A55389" w:rsidRDefault="00A01B36" w:rsidP="00666E9C">
            <w:pPr>
              <w:pStyle w:val="aa"/>
            </w:pPr>
            <w:r w:rsidRPr="00A55389">
              <w:rPr>
                <w:rFonts w:hint="eastAsia"/>
              </w:rPr>
              <w:t>MR</w:t>
            </w:r>
          </w:p>
        </w:tc>
        <w:tc>
          <w:tcPr>
            <w:tcW w:w="1658" w:type="pct"/>
          </w:tcPr>
          <w:p w14:paraId="6129816E" w14:textId="77777777" w:rsidR="00761E61" w:rsidRDefault="00A01B36" w:rsidP="00666E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受信メール</w:t>
            </w:r>
            <w:r w:rsidR="00761E61">
              <w:rPr>
                <w:rFonts w:hint="eastAsia"/>
              </w:rPr>
              <w:t>全般</w:t>
            </w:r>
          </w:p>
        </w:tc>
        <w:tc>
          <w:tcPr>
            <w:tcW w:w="2565" w:type="pct"/>
          </w:tcPr>
          <w:p w14:paraId="10573739" w14:textId="77777777" w:rsidR="00761E61" w:rsidRDefault="00A01B36" w:rsidP="00666E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受信メール</w:t>
            </w:r>
            <w:r w:rsidR="00761E61">
              <w:rPr>
                <w:rFonts w:hint="eastAsia"/>
              </w:rPr>
              <w:t>全般を表す</w:t>
            </w:r>
          </w:p>
        </w:tc>
      </w:tr>
      <w:tr w:rsidR="00761E61" w14:paraId="4B4BF445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5CFA3061" w14:textId="77777777" w:rsidR="00761E61" w:rsidRDefault="00761E61" w:rsidP="00666E9C">
            <w:pPr>
              <w:pStyle w:val="aa"/>
            </w:pPr>
          </w:p>
        </w:tc>
        <w:tc>
          <w:tcPr>
            <w:tcW w:w="1658" w:type="pct"/>
          </w:tcPr>
          <w:p w14:paraId="051EDD92" w14:textId="77777777" w:rsidR="00761E61" w:rsidRDefault="00761E61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0C26E5D6" w14:textId="77777777" w:rsidR="00761E61" w:rsidRDefault="00761E61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6D761" w14:textId="77777777" w:rsidR="00D0110F" w:rsidRPr="00761E61" w:rsidRDefault="00D0110F" w:rsidP="009C118A">
      <w:pPr>
        <w:pStyle w:val="aa"/>
      </w:pPr>
    </w:p>
    <w:p w14:paraId="21E175B0" w14:textId="77777777" w:rsidR="008F6BCD" w:rsidRDefault="008F6BCD" w:rsidP="008F6BCD">
      <w:pPr>
        <w:pStyle w:val="1"/>
      </w:pPr>
      <w:bookmarkStart w:id="13" w:name="_Toc71254301"/>
      <w:r>
        <w:rPr>
          <w:rFonts w:hint="eastAsia"/>
        </w:rPr>
        <w:lastRenderedPageBreak/>
        <w:t>各ワークフロー</w:t>
      </w:r>
      <w:r w:rsidR="003C155F">
        <w:rPr>
          <w:rFonts w:hint="eastAsia"/>
        </w:rPr>
        <w:t>を識別する</w:t>
      </w:r>
      <w:r>
        <w:rPr>
          <w:rFonts w:hint="eastAsia"/>
        </w:rPr>
        <w:t>ID</w:t>
      </w:r>
      <w:r>
        <w:rPr>
          <w:rFonts w:hint="eastAsia"/>
        </w:rPr>
        <w:t>について</w:t>
      </w:r>
      <w:bookmarkEnd w:id="13"/>
    </w:p>
    <w:p w14:paraId="616CA56C" w14:textId="77777777" w:rsidR="007072CA" w:rsidRDefault="007072CA" w:rsidP="009C118A">
      <w:pPr>
        <w:pStyle w:val="aa"/>
      </w:pPr>
    </w:p>
    <w:p w14:paraId="2012FAD3" w14:textId="77777777" w:rsidR="008F6BCD" w:rsidRDefault="008F6BCD" w:rsidP="008F6BCD">
      <w:pPr>
        <w:pStyle w:val="aa"/>
      </w:pPr>
      <w:r>
        <w:rPr>
          <w:rFonts w:hint="eastAsia"/>
        </w:rPr>
        <w:t>当該システムで扱う</w:t>
      </w:r>
      <w:r w:rsidR="003C155F">
        <w:rPr>
          <w:rFonts w:hint="eastAsia"/>
        </w:rPr>
        <w:t>ワークフロー</w:t>
      </w:r>
      <w:r>
        <w:rPr>
          <w:rFonts w:hint="eastAsia"/>
        </w:rPr>
        <w:t>を識別するIDは以下のとおり定義します。</w:t>
      </w:r>
    </w:p>
    <w:p w14:paraId="132D3B49" w14:textId="77777777" w:rsidR="008F6BCD" w:rsidRDefault="008F6BCD" w:rsidP="008F6BCD">
      <w:pPr>
        <w:pStyle w:val="aa"/>
      </w:pPr>
      <w:r>
        <w:rPr>
          <w:rFonts w:hint="eastAsia"/>
        </w:rPr>
        <w:t>主に</w:t>
      </w:r>
      <w:r w:rsidR="003C155F">
        <w:rPr>
          <w:rFonts w:hint="eastAsia"/>
        </w:rPr>
        <w:t>ワークフロー</w:t>
      </w:r>
      <w:r>
        <w:rPr>
          <w:rFonts w:hint="eastAsia"/>
        </w:rPr>
        <w:t>定義書で利用します。</w:t>
      </w:r>
    </w:p>
    <w:p w14:paraId="49480FB3" w14:textId="77777777" w:rsidR="008F6BCD" w:rsidRDefault="008F6BCD" w:rsidP="008F6BCD">
      <w:pPr>
        <w:pStyle w:val="aa"/>
      </w:pPr>
    </w:p>
    <w:p w14:paraId="6C8F17FF" w14:textId="77777777" w:rsidR="008F6BCD" w:rsidRPr="00613FB1" w:rsidRDefault="00AC77B5" w:rsidP="008F6BCD">
      <w:pPr>
        <w:pStyle w:val="aa"/>
        <w:rPr>
          <w:b/>
          <w:bCs/>
        </w:rPr>
      </w:pPr>
      <w:r>
        <w:rPr>
          <w:rFonts w:hint="eastAsia"/>
          <w:b/>
          <w:bCs/>
        </w:rPr>
        <w:t>ワークフロー</w:t>
      </w:r>
      <w:r w:rsidR="008F6BCD" w:rsidRPr="00613FB1">
        <w:rPr>
          <w:rFonts w:hint="eastAsia"/>
          <w:b/>
          <w:bCs/>
        </w:rPr>
        <w:t>ID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34"/>
        <w:gridCol w:w="2935"/>
        <w:gridCol w:w="2935"/>
        <w:gridCol w:w="2935"/>
        <w:gridCol w:w="2935"/>
      </w:tblGrid>
      <w:tr w:rsidR="008F6BCD" w14:paraId="11258C14" w14:textId="77777777" w:rsidTr="00B60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14:paraId="489886E6" w14:textId="77777777" w:rsidR="008F6BCD" w:rsidRDefault="008F6BCD" w:rsidP="00B60314">
            <w:pPr>
              <w:pStyle w:val="aa"/>
            </w:pPr>
            <w:r>
              <w:rPr>
                <w:rFonts w:hint="eastAsia"/>
              </w:rPr>
              <w:t>機能ID</w:t>
            </w:r>
          </w:p>
        </w:tc>
        <w:tc>
          <w:tcPr>
            <w:tcW w:w="1000" w:type="pct"/>
          </w:tcPr>
          <w:p w14:paraId="1E7C09BC" w14:textId="77777777" w:rsidR="008F6BCD" w:rsidRDefault="008F6BCD" w:rsidP="00B603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1000" w:type="pct"/>
          </w:tcPr>
          <w:p w14:paraId="178E4585" w14:textId="77777777" w:rsidR="008F6BCD" w:rsidRDefault="008F6BCD" w:rsidP="00B603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000" w:type="pct"/>
          </w:tcPr>
          <w:p w14:paraId="480DB916" w14:textId="77777777" w:rsidR="008F6BCD" w:rsidRDefault="008F6BCD" w:rsidP="00B603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連番4桁</w:t>
            </w:r>
          </w:p>
        </w:tc>
        <w:tc>
          <w:tcPr>
            <w:tcW w:w="1000" w:type="pct"/>
          </w:tcPr>
          <w:p w14:paraId="51825C8E" w14:textId="77777777" w:rsidR="008F6BCD" w:rsidRDefault="008F6BCD" w:rsidP="00B603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8F6BCD" w14:paraId="0994C4FC" w14:textId="77777777" w:rsidTr="00B60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687BA298" w14:textId="77777777" w:rsidR="008F6BCD" w:rsidRPr="007262A2" w:rsidRDefault="008F6BCD" w:rsidP="00B60314">
            <w:pPr>
              <w:pStyle w:val="aa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A_S0001</w:t>
            </w:r>
          </w:p>
        </w:tc>
        <w:tc>
          <w:tcPr>
            <w:tcW w:w="1000" w:type="pct"/>
          </w:tcPr>
          <w:p w14:paraId="6A199E6C" w14:textId="77777777" w:rsidR="008F6BCD" w:rsidRDefault="008F6BCD" w:rsidP="00B603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1000" w:type="pct"/>
          </w:tcPr>
          <w:p w14:paraId="73DF8314" w14:textId="77777777" w:rsidR="008F6BCD" w:rsidRDefault="00AC77B5" w:rsidP="00B603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WF</w:t>
            </w:r>
          </w:p>
        </w:tc>
        <w:tc>
          <w:tcPr>
            <w:tcW w:w="1000" w:type="pct"/>
          </w:tcPr>
          <w:p w14:paraId="60B47B0B" w14:textId="77777777" w:rsidR="008F6BCD" w:rsidRDefault="008F6BCD" w:rsidP="00B603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0001</w:t>
            </w:r>
          </w:p>
        </w:tc>
        <w:tc>
          <w:tcPr>
            <w:tcW w:w="1000" w:type="pct"/>
          </w:tcPr>
          <w:p w14:paraId="06E13AAD" w14:textId="77777777" w:rsidR="008F6BCD" w:rsidRDefault="008F6BCD" w:rsidP="00B603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A_S0001_</w:t>
            </w:r>
            <w:r w:rsidR="00AC77B5">
              <w:rPr>
                <w:rFonts w:hint="eastAsia"/>
              </w:rPr>
              <w:t>WF</w:t>
            </w:r>
            <w:r>
              <w:rPr>
                <w:rFonts w:hint="eastAsia"/>
              </w:rPr>
              <w:t>0001</w:t>
            </w:r>
          </w:p>
        </w:tc>
      </w:tr>
    </w:tbl>
    <w:p w14:paraId="2B55ABA0" w14:textId="77777777" w:rsidR="008F6BCD" w:rsidRDefault="008F6BCD" w:rsidP="008F6BCD">
      <w:pPr>
        <w:pStyle w:val="aa"/>
      </w:pPr>
    </w:p>
    <w:p w14:paraId="10A5D5D2" w14:textId="77777777" w:rsidR="008F6BCD" w:rsidRPr="00613FB1" w:rsidRDefault="008F6BCD" w:rsidP="008F6BCD">
      <w:pPr>
        <w:pStyle w:val="aa"/>
        <w:rPr>
          <w:b/>
          <w:bCs/>
        </w:rPr>
      </w:pPr>
      <w:r>
        <w:rPr>
          <w:rFonts w:hint="eastAsia"/>
          <w:b/>
          <w:bCs/>
        </w:rPr>
        <w:t>システムメール</w:t>
      </w:r>
      <w:r w:rsidRPr="00613FB1">
        <w:rPr>
          <w:rFonts w:hint="eastAsia"/>
          <w:b/>
          <w:bCs/>
        </w:rPr>
        <w:t>シンボル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8F6BCD" w14:paraId="6C89C8E2" w14:textId="77777777" w:rsidTr="00B60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450891B6" w14:textId="77777777" w:rsidR="008F6BCD" w:rsidRDefault="008F6BCD" w:rsidP="00B60314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658" w:type="pct"/>
          </w:tcPr>
          <w:p w14:paraId="74CAC456" w14:textId="77777777" w:rsidR="008F6BCD" w:rsidRDefault="008F6BCD" w:rsidP="00B603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分類</w:t>
            </w:r>
          </w:p>
        </w:tc>
        <w:tc>
          <w:tcPr>
            <w:tcW w:w="2565" w:type="pct"/>
          </w:tcPr>
          <w:p w14:paraId="21DB138D" w14:textId="77777777" w:rsidR="008F6BCD" w:rsidRDefault="008F6BCD" w:rsidP="00B603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8F6BCD" w14:paraId="2A4F556E" w14:textId="77777777" w:rsidTr="00B60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7CEC7CEF" w14:textId="77777777" w:rsidR="008F6BCD" w:rsidRPr="00A55389" w:rsidRDefault="00AC77B5" w:rsidP="00B60314">
            <w:pPr>
              <w:pStyle w:val="aa"/>
            </w:pPr>
            <w:r>
              <w:rPr>
                <w:rFonts w:hint="eastAsia"/>
              </w:rPr>
              <w:t>WF</w:t>
            </w:r>
          </w:p>
        </w:tc>
        <w:tc>
          <w:tcPr>
            <w:tcW w:w="1658" w:type="pct"/>
          </w:tcPr>
          <w:p w14:paraId="1781E053" w14:textId="77777777" w:rsidR="008F6BCD" w:rsidRDefault="00AC77B5" w:rsidP="00B603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ワークフロー</w:t>
            </w:r>
            <w:r w:rsidR="008F6BCD">
              <w:rPr>
                <w:rFonts w:hint="eastAsia"/>
              </w:rPr>
              <w:t>全般</w:t>
            </w:r>
          </w:p>
        </w:tc>
        <w:tc>
          <w:tcPr>
            <w:tcW w:w="2565" w:type="pct"/>
          </w:tcPr>
          <w:p w14:paraId="6C87A199" w14:textId="77777777" w:rsidR="008F6BCD" w:rsidRDefault="00AC77B5" w:rsidP="00B603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ワークフロー</w:t>
            </w:r>
            <w:r w:rsidR="008F6BCD">
              <w:rPr>
                <w:rFonts w:hint="eastAsia"/>
              </w:rPr>
              <w:t>全般を表す</w:t>
            </w:r>
          </w:p>
        </w:tc>
      </w:tr>
      <w:tr w:rsidR="008F6BCD" w14:paraId="5A4A3809" w14:textId="77777777" w:rsidTr="00B60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408D37B3" w14:textId="77777777" w:rsidR="008F6BCD" w:rsidRPr="00A55389" w:rsidRDefault="008F6BCD" w:rsidP="00B60314">
            <w:pPr>
              <w:pStyle w:val="aa"/>
            </w:pPr>
          </w:p>
        </w:tc>
        <w:tc>
          <w:tcPr>
            <w:tcW w:w="1658" w:type="pct"/>
          </w:tcPr>
          <w:p w14:paraId="049EA699" w14:textId="77777777" w:rsidR="008F6BCD" w:rsidRPr="00AC77B5" w:rsidRDefault="008F6BCD" w:rsidP="00B603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5569E385" w14:textId="77777777" w:rsidR="008F6BCD" w:rsidRDefault="008F6BCD" w:rsidP="00B603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BCD" w14:paraId="79B0CA0A" w14:textId="77777777" w:rsidTr="00B60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6C549F7D" w14:textId="77777777" w:rsidR="008F6BCD" w:rsidRDefault="008F6BCD" w:rsidP="00B60314">
            <w:pPr>
              <w:pStyle w:val="aa"/>
            </w:pPr>
          </w:p>
        </w:tc>
        <w:tc>
          <w:tcPr>
            <w:tcW w:w="1658" w:type="pct"/>
          </w:tcPr>
          <w:p w14:paraId="05775FAC" w14:textId="77777777" w:rsidR="008F6BCD" w:rsidRDefault="008F6BCD" w:rsidP="00B603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4F9DF445" w14:textId="77777777" w:rsidR="008F6BCD" w:rsidRDefault="008F6BCD" w:rsidP="00B603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43CCB5" w14:textId="77777777" w:rsidR="008F6BCD" w:rsidRDefault="008F6BCD" w:rsidP="009C118A">
      <w:pPr>
        <w:pStyle w:val="aa"/>
      </w:pPr>
    </w:p>
    <w:p w14:paraId="5A1104F5" w14:textId="77777777" w:rsidR="00BA0F3F" w:rsidRDefault="00BA0F3F" w:rsidP="00BA0F3F">
      <w:pPr>
        <w:pStyle w:val="1"/>
      </w:pPr>
      <w:bookmarkStart w:id="14" w:name="_Toc71254302"/>
      <w:r>
        <w:rPr>
          <w:rFonts w:hint="eastAsia"/>
        </w:rPr>
        <w:lastRenderedPageBreak/>
        <w:t>各権限ロールを識別する</w:t>
      </w:r>
      <w:r>
        <w:rPr>
          <w:rFonts w:hint="eastAsia"/>
        </w:rPr>
        <w:t>ID</w:t>
      </w:r>
      <w:r>
        <w:rPr>
          <w:rFonts w:hint="eastAsia"/>
        </w:rPr>
        <w:t>について</w:t>
      </w:r>
      <w:bookmarkEnd w:id="14"/>
    </w:p>
    <w:p w14:paraId="59F8169A" w14:textId="77777777" w:rsidR="00BA0F3F" w:rsidRDefault="00BA0F3F" w:rsidP="00BA0F3F">
      <w:pPr>
        <w:pStyle w:val="aa"/>
      </w:pPr>
    </w:p>
    <w:p w14:paraId="1D87E57E" w14:textId="77777777" w:rsidR="00BA0F3F" w:rsidRDefault="00BA0F3F" w:rsidP="00BA0F3F">
      <w:pPr>
        <w:pStyle w:val="aa"/>
      </w:pPr>
      <w:r>
        <w:rPr>
          <w:rFonts w:hint="eastAsia"/>
        </w:rPr>
        <w:t>当該システムで扱う権限ロールを識別するIDは以下のとおり定義します。</w:t>
      </w:r>
    </w:p>
    <w:p w14:paraId="017BDA8F" w14:textId="77777777" w:rsidR="00BA0F3F" w:rsidRDefault="00BA0F3F" w:rsidP="00BA0F3F">
      <w:pPr>
        <w:pStyle w:val="aa"/>
      </w:pPr>
      <w:r>
        <w:rPr>
          <w:rFonts w:hint="eastAsia"/>
        </w:rPr>
        <w:t>主に</w:t>
      </w:r>
      <w:r w:rsidR="00DC2660">
        <w:rPr>
          <w:rFonts w:hint="eastAsia"/>
        </w:rPr>
        <w:t>アプリケーション仕様</w:t>
      </w:r>
      <w:r>
        <w:rPr>
          <w:rFonts w:hint="eastAsia"/>
        </w:rPr>
        <w:t>書で利用します。</w:t>
      </w:r>
    </w:p>
    <w:p w14:paraId="077C53E1" w14:textId="77777777" w:rsidR="00BA0F3F" w:rsidRDefault="00BA0F3F" w:rsidP="00BA0F3F">
      <w:pPr>
        <w:pStyle w:val="aa"/>
      </w:pPr>
    </w:p>
    <w:p w14:paraId="47AA8D7F" w14:textId="77777777" w:rsidR="00BA0F3F" w:rsidRPr="00613FB1" w:rsidRDefault="00DC2660" w:rsidP="00BA0F3F">
      <w:pPr>
        <w:pStyle w:val="aa"/>
        <w:rPr>
          <w:b/>
          <w:bCs/>
        </w:rPr>
      </w:pPr>
      <w:r>
        <w:rPr>
          <w:rFonts w:hint="eastAsia"/>
          <w:b/>
          <w:bCs/>
        </w:rPr>
        <w:t>ロール</w:t>
      </w:r>
      <w:r w:rsidR="00BA0F3F" w:rsidRPr="00613FB1">
        <w:rPr>
          <w:rFonts w:hint="eastAsia"/>
          <w:b/>
          <w:bCs/>
        </w:rPr>
        <w:t>ID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4893"/>
        <w:gridCol w:w="4892"/>
        <w:gridCol w:w="4889"/>
      </w:tblGrid>
      <w:tr w:rsidR="001A4293" w14:paraId="1D9FDA2B" w14:textId="77777777" w:rsidTr="001A4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7" w:type="pct"/>
          </w:tcPr>
          <w:p w14:paraId="75030D4C" w14:textId="77777777" w:rsidR="001A4293" w:rsidRDefault="001A4293" w:rsidP="009D64AE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667" w:type="pct"/>
          </w:tcPr>
          <w:p w14:paraId="11222223" w14:textId="77777777" w:rsidR="001A4293" w:rsidRDefault="001A4293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連番4桁</w:t>
            </w:r>
          </w:p>
        </w:tc>
        <w:tc>
          <w:tcPr>
            <w:tcW w:w="1666" w:type="pct"/>
          </w:tcPr>
          <w:p w14:paraId="65844033" w14:textId="77777777" w:rsidR="001A4293" w:rsidRDefault="001A4293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1A4293" w14:paraId="7B2EA956" w14:textId="77777777" w:rsidTr="001A4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18815DD8" w14:textId="77777777" w:rsidR="001A4293" w:rsidRDefault="000A1B8F" w:rsidP="009D64AE">
            <w:pPr>
              <w:pStyle w:val="aa"/>
            </w:pPr>
            <w:r>
              <w:rPr>
                <w:rFonts w:hint="eastAsia"/>
              </w:rPr>
              <w:t>ROLE</w:t>
            </w:r>
          </w:p>
        </w:tc>
        <w:tc>
          <w:tcPr>
            <w:tcW w:w="1667" w:type="pct"/>
          </w:tcPr>
          <w:p w14:paraId="35F9E01E" w14:textId="77777777" w:rsidR="001A4293" w:rsidRDefault="001A4293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0001</w:t>
            </w:r>
          </w:p>
        </w:tc>
        <w:tc>
          <w:tcPr>
            <w:tcW w:w="1666" w:type="pct"/>
          </w:tcPr>
          <w:p w14:paraId="4E179EA9" w14:textId="77777777" w:rsidR="001A4293" w:rsidRDefault="000A1B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ROLE</w:t>
            </w:r>
            <w:r w:rsidR="001A4293">
              <w:rPr>
                <w:rFonts w:hint="eastAsia"/>
              </w:rPr>
              <w:t>0001</w:t>
            </w:r>
          </w:p>
        </w:tc>
      </w:tr>
    </w:tbl>
    <w:p w14:paraId="48233051" w14:textId="77777777" w:rsidR="00BA0F3F" w:rsidRDefault="00BA0F3F" w:rsidP="00BA0F3F">
      <w:pPr>
        <w:pStyle w:val="aa"/>
      </w:pPr>
    </w:p>
    <w:p w14:paraId="090178CF" w14:textId="77777777" w:rsidR="00BA0F3F" w:rsidRPr="00613FB1" w:rsidRDefault="00BA0F3F" w:rsidP="00BA0F3F">
      <w:pPr>
        <w:pStyle w:val="aa"/>
        <w:rPr>
          <w:b/>
          <w:bCs/>
        </w:rPr>
      </w:pPr>
      <w:r>
        <w:rPr>
          <w:rFonts w:hint="eastAsia"/>
          <w:b/>
          <w:bCs/>
        </w:rPr>
        <w:t>システムメール</w:t>
      </w:r>
      <w:r w:rsidRPr="00613FB1">
        <w:rPr>
          <w:rFonts w:hint="eastAsia"/>
          <w:b/>
          <w:bCs/>
        </w:rPr>
        <w:t>シンボル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BA0F3F" w14:paraId="34B66E0A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18844776" w14:textId="77777777" w:rsidR="00BA0F3F" w:rsidRDefault="00BA0F3F" w:rsidP="009D64AE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658" w:type="pct"/>
          </w:tcPr>
          <w:p w14:paraId="25B63E6E" w14:textId="77777777" w:rsidR="00BA0F3F" w:rsidRDefault="00BA0F3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分類</w:t>
            </w:r>
          </w:p>
        </w:tc>
        <w:tc>
          <w:tcPr>
            <w:tcW w:w="2565" w:type="pct"/>
          </w:tcPr>
          <w:p w14:paraId="5B85BD27" w14:textId="77777777" w:rsidR="00BA0F3F" w:rsidRDefault="00BA0F3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BA0F3F" w14:paraId="2CA8190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55A84C8C" w14:textId="77777777" w:rsidR="00BA0F3F" w:rsidRPr="00A55389" w:rsidRDefault="000A1B8F" w:rsidP="009D64AE">
            <w:pPr>
              <w:pStyle w:val="aa"/>
            </w:pPr>
            <w:r>
              <w:rPr>
                <w:rFonts w:hint="eastAsia"/>
              </w:rPr>
              <w:t>ROLE</w:t>
            </w:r>
          </w:p>
        </w:tc>
        <w:tc>
          <w:tcPr>
            <w:tcW w:w="1658" w:type="pct"/>
          </w:tcPr>
          <w:p w14:paraId="348D8BAC" w14:textId="77777777" w:rsidR="00BA0F3F" w:rsidRDefault="000A1B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ロール</w:t>
            </w:r>
            <w:r w:rsidR="00BA0F3F">
              <w:rPr>
                <w:rFonts w:hint="eastAsia"/>
              </w:rPr>
              <w:t>全般</w:t>
            </w:r>
          </w:p>
        </w:tc>
        <w:tc>
          <w:tcPr>
            <w:tcW w:w="2565" w:type="pct"/>
          </w:tcPr>
          <w:p w14:paraId="35342625" w14:textId="77777777" w:rsidR="00BA0F3F" w:rsidRDefault="000A1B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ロール</w:t>
            </w:r>
            <w:r w:rsidR="00BA0F3F">
              <w:rPr>
                <w:rFonts w:hint="eastAsia"/>
              </w:rPr>
              <w:t>全般を表す</w:t>
            </w:r>
          </w:p>
        </w:tc>
      </w:tr>
      <w:tr w:rsidR="00BA0F3F" w14:paraId="7F61B17A" w14:textId="77777777" w:rsidTr="009D6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47D61018" w14:textId="77777777" w:rsidR="00BA0F3F" w:rsidRPr="00A55389" w:rsidRDefault="00BA0F3F" w:rsidP="009D64AE">
            <w:pPr>
              <w:pStyle w:val="aa"/>
            </w:pPr>
          </w:p>
        </w:tc>
        <w:tc>
          <w:tcPr>
            <w:tcW w:w="1658" w:type="pct"/>
          </w:tcPr>
          <w:p w14:paraId="7A3432AB" w14:textId="77777777" w:rsidR="00BA0F3F" w:rsidRPr="00AC77B5" w:rsidRDefault="00BA0F3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3F88D50A" w14:textId="77777777" w:rsidR="00BA0F3F" w:rsidRDefault="00BA0F3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F3F" w14:paraId="15EC19F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61E29525" w14:textId="77777777" w:rsidR="00BA0F3F" w:rsidRDefault="00BA0F3F" w:rsidP="009D64AE">
            <w:pPr>
              <w:pStyle w:val="aa"/>
            </w:pPr>
          </w:p>
        </w:tc>
        <w:tc>
          <w:tcPr>
            <w:tcW w:w="1658" w:type="pct"/>
          </w:tcPr>
          <w:p w14:paraId="4C80A826" w14:textId="77777777" w:rsidR="00BA0F3F" w:rsidRDefault="00BA0F3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7EBF8F5F" w14:textId="77777777" w:rsidR="00BA0F3F" w:rsidRDefault="00BA0F3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ADB6BC" w14:textId="77777777" w:rsidR="00BA0F3F" w:rsidRPr="00BA0F3F" w:rsidRDefault="00BA0F3F" w:rsidP="009C118A">
      <w:pPr>
        <w:pStyle w:val="aa"/>
      </w:pPr>
    </w:p>
    <w:p w14:paraId="2C480A23" w14:textId="77777777" w:rsidR="002B44A6" w:rsidRDefault="002B44A6" w:rsidP="002B44A6">
      <w:pPr>
        <w:pStyle w:val="1"/>
      </w:pPr>
      <w:bookmarkStart w:id="15" w:name="_Toc71254303"/>
      <w:r>
        <w:rPr>
          <w:rFonts w:hint="eastAsia"/>
        </w:rPr>
        <w:lastRenderedPageBreak/>
        <w:t>各</w:t>
      </w:r>
      <w:r w:rsidR="001663C9">
        <w:rPr>
          <w:rFonts w:hint="eastAsia"/>
        </w:rPr>
        <w:t>テーブル名と</w:t>
      </w:r>
      <w:r w:rsidR="00022D4F">
        <w:rPr>
          <w:rFonts w:hint="eastAsia"/>
        </w:rPr>
        <w:t>ビュー</w:t>
      </w:r>
      <w:r w:rsidR="001663C9">
        <w:rPr>
          <w:rFonts w:hint="eastAsia"/>
        </w:rPr>
        <w:t>名について</w:t>
      </w:r>
      <w:bookmarkEnd w:id="15"/>
    </w:p>
    <w:p w14:paraId="62B9B143" w14:textId="77777777" w:rsidR="003C30E1" w:rsidRDefault="003C30E1">
      <w:pPr>
        <w:widowControl/>
        <w:jc w:val="left"/>
        <w:rPr>
          <w:rFonts w:ascii="Meiryo UI" w:eastAsia="Meiryo UI" w:hAnsi="Meiryo UI"/>
        </w:rPr>
      </w:pPr>
    </w:p>
    <w:p w14:paraId="08D23B4C" w14:textId="77777777" w:rsidR="007A4DFB" w:rsidRDefault="007A4DFB" w:rsidP="007A4DFB">
      <w:pPr>
        <w:pStyle w:val="aa"/>
      </w:pPr>
      <w:r>
        <w:rPr>
          <w:rFonts w:hint="eastAsia"/>
        </w:rPr>
        <w:t>当該システムで扱うテーブル名</w:t>
      </w:r>
      <w:r w:rsidR="00F34EA4">
        <w:rPr>
          <w:rFonts w:hint="eastAsia"/>
        </w:rPr>
        <w:t>、ビュー</w:t>
      </w:r>
      <w:r w:rsidR="006945C6">
        <w:rPr>
          <w:rFonts w:hint="eastAsia"/>
        </w:rPr>
        <w:t>名</w:t>
      </w:r>
      <w:r>
        <w:rPr>
          <w:rFonts w:hint="eastAsia"/>
        </w:rPr>
        <w:t>は以下のとおり定義します。</w:t>
      </w:r>
    </w:p>
    <w:p w14:paraId="043991EE" w14:textId="77777777" w:rsidR="007A4DFB" w:rsidRPr="00F34EA4" w:rsidRDefault="007A4DFB" w:rsidP="007A4DFB">
      <w:pPr>
        <w:pStyle w:val="aa"/>
      </w:pPr>
    </w:p>
    <w:p w14:paraId="2F9FF73B" w14:textId="77777777" w:rsidR="007A4DFB" w:rsidRPr="00613FB1" w:rsidRDefault="006945C6" w:rsidP="007A4DFB">
      <w:pPr>
        <w:pStyle w:val="aa"/>
        <w:rPr>
          <w:b/>
          <w:bCs/>
        </w:rPr>
      </w:pPr>
      <w:r>
        <w:rPr>
          <w:rFonts w:hint="eastAsia"/>
          <w:b/>
          <w:bCs/>
        </w:rPr>
        <w:t>テーブル名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446"/>
        <w:gridCol w:w="2446"/>
        <w:gridCol w:w="2446"/>
        <w:gridCol w:w="2446"/>
        <w:gridCol w:w="2445"/>
        <w:gridCol w:w="2445"/>
      </w:tblGrid>
      <w:tr w:rsidR="009146FE" w14:paraId="73A2CC98" w14:textId="77777777" w:rsidTr="00914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3" w:type="pct"/>
          </w:tcPr>
          <w:p w14:paraId="26DC6CE0" w14:textId="77777777" w:rsidR="009146FE" w:rsidRDefault="009146FE" w:rsidP="00666E9C">
            <w:pPr>
              <w:pStyle w:val="aa"/>
            </w:pPr>
            <w:r>
              <w:rPr>
                <w:rFonts w:hint="eastAsia"/>
              </w:rPr>
              <w:t>先頭シンボル</w:t>
            </w:r>
          </w:p>
        </w:tc>
        <w:tc>
          <w:tcPr>
            <w:tcW w:w="833" w:type="pct"/>
          </w:tcPr>
          <w:p w14:paraId="71498A10" w14:textId="77777777" w:rsidR="009146FE" w:rsidRDefault="009146FE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  <w:r w:rsidR="00106D0C">
              <w:rPr>
                <w:rFonts w:hint="eastAsia"/>
              </w:rPr>
              <w:t>1</w:t>
            </w:r>
          </w:p>
        </w:tc>
        <w:tc>
          <w:tcPr>
            <w:tcW w:w="833" w:type="pct"/>
          </w:tcPr>
          <w:p w14:paraId="2D428CF6" w14:textId="77777777" w:rsidR="009146FE" w:rsidRDefault="009146FE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33" w:type="pct"/>
          </w:tcPr>
          <w:p w14:paraId="6D268AA9" w14:textId="77777777" w:rsidR="009146FE" w:rsidRDefault="009146FE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  <w:r w:rsidR="00106D0C">
              <w:rPr>
                <w:rFonts w:hint="eastAsia"/>
              </w:rPr>
              <w:t>2</w:t>
            </w:r>
          </w:p>
        </w:tc>
        <w:tc>
          <w:tcPr>
            <w:tcW w:w="833" w:type="pct"/>
          </w:tcPr>
          <w:p w14:paraId="7AA278AA" w14:textId="77777777" w:rsidR="009146FE" w:rsidRDefault="004C58AE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末端シンボル</w:t>
            </w:r>
          </w:p>
        </w:tc>
        <w:tc>
          <w:tcPr>
            <w:tcW w:w="833" w:type="pct"/>
          </w:tcPr>
          <w:p w14:paraId="45FC1AF4" w14:textId="77777777" w:rsidR="009146FE" w:rsidRDefault="00046E87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  <w:r w:rsidR="009146FE">
              <w:rPr>
                <w:rFonts w:hint="eastAsia"/>
              </w:rPr>
              <w:t>例</w:t>
            </w:r>
          </w:p>
        </w:tc>
      </w:tr>
      <w:tr w:rsidR="009146FE" w14:paraId="77402B03" w14:textId="77777777" w:rsidTr="0091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78FC7C6" w14:textId="77777777" w:rsidR="009146FE" w:rsidRPr="007262A2" w:rsidRDefault="009146FE" w:rsidP="00666E9C">
            <w:pPr>
              <w:pStyle w:val="aa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(</w:t>
            </w:r>
            <w:r w:rsidR="004C58AE">
              <w:rPr>
                <w:rFonts w:hint="eastAsia"/>
                <w:b w:val="0"/>
                <w:bCs w:val="0"/>
              </w:rPr>
              <w:t>なし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833" w:type="pct"/>
          </w:tcPr>
          <w:p w14:paraId="71EFC7C6" w14:textId="77777777" w:rsidR="009146FE" w:rsidRDefault="004C58AE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(なし)</w:t>
            </w:r>
          </w:p>
        </w:tc>
        <w:tc>
          <w:tcPr>
            <w:tcW w:w="833" w:type="pct"/>
          </w:tcPr>
          <w:p w14:paraId="16CFF6C3" w14:textId="77777777" w:rsidR="009146FE" w:rsidRDefault="004C58AE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employee</w:t>
            </w:r>
          </w:p>
        </w:tc>
        <w:tc>
          <w:tcPr>
            <w:tcW w:w="833" w:type="pct"/>
          </w:tcPr>
          <w:p w14:paraId="433A45D2" w14:textId="77777777" w:rsidR="009146FE" w:rsidRDefault="004C58AE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833" w:type="pct"/>
          </w:tcPr>
          <w:p w14:paraId="2D955EDC" w14:textId="77777777" w:rsidR="009146FE" w:rsidRDefault="004C58AE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st</w:t>
            </w:r>
            <w:proofErr w:type="spellEnd"/>
          </w:p>
        </w:tc>
        <w:tc>
          <w:tcPr>
            <w:tcW w:w="833" w:type="pct"/>
          </w:tcPr>
          <w:p w14:paraId="5664E208" w14:textId="77777777" w:rsidR="009146FE" w:rsidRDefault="004C58AE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</w:t>
            </w:r>
            <w:r>
              <w:t>mployee_mst</w:t>
            </w:r>
            <w:proofErr w:type="spellEnd"/>
          </w:p>
        </w:tc>
      </w:tr>
    </w:tbl>
    <w:p w14:paraId="73BF17AF" w14:textId="77777777" w:rsidR="000E09A4" w:rsidRDefault="000E09A4" w:rsidP="007A4DFB">
      <w:pPr>
        <w:pStyle w:val="aa"/>
      </w:pPr>
      <w:r>
        <w:rPr>
          <w:rFonts w:hint="eastAsia"/>
        </w:rPr>
        <w:t xml:space="preserve">※ </w:t>
      </w:r>
      <w:r w:rsidR="00D15813">
        <w:rPr>
          <w:rFonts w:hint="eastAsia"/>
        </w:rPr>
        <w:t>名称と連結子</w:t>
      </w:r>
      <w:r w:rsidR="00106D0C">
        <w:rPr>
          <w:rFonts w:hint="eastAsia"/>
        </w:rPr>
        <w:t>2のセット</w:t>
      </w:r>
      <w:r w:rsidR="00D15813">
        <w:rPr>
          <w:rFonts w:hint="eastAsia"/>
        </w:rPr>
        <w:t>は</w:t>
      </w:r>
      <w:r w:rsidR="002433B0">
        <w:rPr>
          <w:rFonts w:hint="eastAsia"/>
        </w:rPr>
        <w:t>繰り返し</w:t>
      </w:r>
      <w:r w:rsidR="00540991">
        <w:rPr>
          <w:rFonts w:hint="eastAsia"/>
        </w:rPr>
        <w:t>利用可能とします。例えば</w:t>
      </w:r>
      <w:proofErr w:type="spellStart"/>
      <w:r w:rsidR="00D15813">
        <w:rPr>
          <w:rFonts w:hint="eastAsia"/>
        </w:rPr>
        <w:t>a</w:t>
      </w:r>
      <w:r w:rsidR="00D15813" w:rsidRPr="00D15813">
        <w:t>ffiliation</w:t>
      </w:r>
      <w:r w:rsidR="00D15813">
        <w:rPr>
          <w:rFonts w:hint="eastAsia"/>
        </w:rPr>
        <w:t>_</w:t>
      </w:r>
      <w:r w:rsidR="00D15813" w:rsidRPr="00D15813">
        <w:t>organization</w:t>
      </w:r>
      <w:r w:rsidR="00540991">
        <w:t>_mst</w:t>
      </w:r>
      <w:proofErr w:type="spellEnd"/>
      <w:r w:rsidR="00540991">
        <w:rPr>
          <w:rFonts w:hint="eastAsia"/>
        </w:rPr>
        <w:t>など。</w:t>
      </w:r>
    </w:p>
    <w:p w14:paraId="04FC8FAF" w14:textId="77777777" w:rsidR="000E09A4" w:rsidRDefault="000E09A4" w:rsidP="007A4DFB">
      <w:pPr>
        <w:pStyle w:val="aa"/>
      </w:pPr>
    </w:p>
    <w:p w14:paraId="6820F0D5" w14:textId="77777777" w:rsidR="007A4DFB" w:rsidRPr="00613FB1" w:rsidRDefault="004D496E" w:rsidP="007A4DFB">
      <w:pPr>
        <w:pStyle w:val="aa"/>
        <w:rPr>
          <w:b/>
          <w:bCs/>
        </w:rPr>
      </w:pPr>
      <w:r>
        <w:rPr>
          <w:rFonts w:hint="eastAsia"/>
          <w:b/>
          <w:bCs/>
        </w:rPr>
        <w:t>先頭</w:t>
      </w:r>
      <w:r w:rsidR="00FE47DC">
        <w:rPr>
          <w:rFonts w:hint="eastAsia"/>
          <w:b/>
          <w:bCs/>
        </w:rPr>
        <w:t>シンボル</w:t>
      </w:r>
      <w:r w:rsidR="0050347D">
        <w:rPr>
          <w:rFonts w:hint="eastAsia"/>
          <w:b/>
          <w:bCs/>
        </w:rPr>
        <w:t xml:space="preserve"> ※ システム規模に応じて利用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7A4DFB" w14:paraId="6A2CE6F7" w14:textId="77777777" w:rsidTr="0066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52C4076D" w14:textId="77777777" w:rsidR="007A4DFB" w:rsidRDefault="004D496E" w:rsidP="00666E9C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658" w:type="pct"/>
          </w:tcPr>
          <w:p w14:paraId="455DB797" w14:textId="77777777" w:rsidR="007A4DFB" w:rsidRDefault="007A4DFB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分類</w:t>
            </w:r>
          </w:p>
        </w:tc>
        <w:tc>
          <w:tcPr>
            <w:tcW w:w="2565" w:type="pct"/>
          </w:tcPr>
          <w:p w14:paraId="3758F146" w14:textId="77777777" w:rsidR="007A4DFB" w:rsidRDefault="007A4DFB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7A4DFB" w14:paraId="7090B750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57A57815" w14:textId="77777777" w:rsidR="007A4DFB" w:rsidRPr="00A55389" w:rsidRDefault="00285EF8" w:rsidP="00666E9C">
            <w:pPr>
              <w:pStyle w:val="aa"/>
            </w:pPr>
            <w:r w:rsidRPr="00A55389">
              <w:rPr>
                <w:rFonts w:hint="eastAsia"/>
              </w:rPr>
              <w:t>システムID</w:t>
            </w:r>
          </w:p>
        </w:tc>
        <w:tc>
          <w:tcPr>
            <w:tcW w:w="1658" w:type="pct"/>
          </w:tcPr>
          <w:p w14:paraId="01FC9C1E" w14:textId="77777777" w:rsidR="007A4DFB" w:rsidRDefault="00285EF8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各種サブシステム固有</w:t>
            </w:r>
          </w:p>
        </w:tc>
        <w:tc>
          <w:tcPr>
            <w:tcW w:w="2565" w:type="pct"/>
          </w:tcPr>
          <w:p w14:paraId="52FDE03F" w14:textId="77777777" w:rsidR="007A4DFB" w:rsidRDefault="001A07B9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各種サブシステム固有で利用するテーブル</w:t>
            </w:r>
            <w:r w:rsidR="007A4DFB">
              <w:rPr>
                <w:rFonts w:hint="eastAsia"/>
              </w:rPr>
              <w:t>を表す</w:t>
            </w:r>
          </w:p>
        </w:tc>
      </w:tr>
      <w:tr w:rsidR="007A4DFB" w14:paraId="1BBB548E" w14:textId="77777777" w:rsidTr="0066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7AD57484" w14:textId="77777777" w:rsidR="007A4DFB" w:rsidRPr="00A55389" w:rsidRDefault="001A07B9" w:rsidP="00666E9C">
            <w:pPr>
              <w:pStyle w:val="aa"/>
            </w:pPr>
            <w:r w:rsidRPr="00A55389">
              <w:rPr>
                <w:rFonts w:hint="eastAsia"/>
              </w:rPr>
              <w:t>COM</w:t>
            </w:r>
          </w:p>
        </w:tc>
        <w:tc>
          <w:tcPr>
            <w:tcW w:w="1658" w:type="pct"/>
          </w:tcPr>
          <w:p w14:paraId="69E3E0EA" w14:textId="77777777" w:rsidR="007A4DFB" w:rsidRDefault="001A07B9" w:rsidP="00666E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システム共通</w:t>
            </w:r>
          </w:p>
        </w:tc>
        <w:tc>
          <w:tcPr>
            <w:tcW w:w="2565" w:type="pct"/>
          </w:tcPr>
          <w:p w14:paraId="66385FAD" w14:textId="77777777" w:rsidR="007A4DFB" w:rsidRDefault="001A07B9" w:rsidP="00666E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システム共通で利用するテーブル</w:t>
            </w:r>
            <w:r w:rsidR="007A4DFB">
              <w:rPr>
                <w:rFonts w:hint="eastAsia"/>
              </w:rPr>
              <w:t>を表す</w:t>
            </w:r>
          </w:p>
        </w:tc>
      </w:tr>
      <w:tr w:rsidR="007A4DFB" w14:paraId="6E0103A1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7CA783DB" w14:textId="77777777" w:rsidR="007A4DFB" w:rsidRDefault="007A4DFB" w:rsidP="00666E9C">
            <w:pPr>
              <w:pStyle w:val="aa"/>
            </w:pPr>
          </w:p>
        </w:tc>
        <w:tc>
          <w:tcPr>
            <w:tcW w:w="1658" w:type="pct"/>
          </w:tcPr>
          <w:p w14:paraId="417A5235" w14:textId="77777777" w:rsidR="007A4DFB" w:rsidRDefault="007A4DFB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0CB09998" w14:textId="77777777" w:rsidR="007A4DFB" w:rsidRDefault="007A4DFB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F52628" w14:textId="77777777" w:rsidR="002B44A6" w:rsidRPr="007A4DFB" w:rsidRDefault="002B44A6">
      <w:pPr>
        <w:widowControl/>
        <w:jc w:val="left"/>
        <w:rPr>
          <w:rFonts w:ascii="Meiryo UI" w:eastAsia="Meiryo UI" w:hAnsi="Meiryo UI"/>
        </w:rPr>
      </w:pPr>
    </w:p>
    <w:p w14:paraId="52C5B14F" w14:textId="77777777" w:rsidR="004D496E" w:rsidRPr="00613FB1" w:rsidRDefault="004D496E" w:rsidP="004D496E">
      <w:pPr>
        <w:pStyle w:val="aa"/>
        <w:rPr>
          <w:b/>
          <w:bCs/>
        </w:rPr>
      </w:pPr>
      <w:r>
        <w:rPr>
          <w:rFonts w:hint="eastAsia"/>
          <w:b/>
          <w:bCs/>
        </w:rPr>
        <w:t>末端シンボル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4D496E" w14:paraId="64BC2F21" w14:textId="77777777" w:rsidTr="00725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0530094E" w14:textId="77777777" w:rsidR="004D496E" w:rsidRDefault="004D496E" w:rsidP="00725B6F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658" w:type="pct"/>
          </w:tcPr>
          <w:p w14:paraId="1EE1B481" w14:textId="77777777" w:rsidR="004D496E" w:rsidRDefault="004D496E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分類</w:t>
            </w:r>
          </w:p>
        </w:tc>
        <w:tc>
          <w:tcPr>
            <w:tcW w:w="2565" w:type="pct"/>
          </w:tcPr>
          <w:p w14:paraId="53D6710F" w14:textId="77777777" w:rsidR="004D496E" w:rsidRDefault="004D496E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4D496E" w14:paraId="7DBA9CA6" w14:textId="77777777" w:rsidTr="00725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2268E74C" w14:textId="77777777" w:rsidR="004D496E" w:rsidRPr="00A55389" w:rsidRDefault="004D496E" w:rsidP="00725B6F">
            <w:pPr>
              <w:pStyle w:val="aa"/>
            </w:pPr>
            <w:proofErr w:type="spellStart"/>
            <w:r w:rsidRPr="00A55389">
              <w:rPr>
                <w:rFonts w:hint="eastAsia"/>
              </w:rPr>
              <w:t>mst</w:t>
            </w:r>
            <w:proofErr w:type="spellEnd"/>
          </w:p>
        </w:tc>
        <w:tc>
          <w:tcPr>
            <w:tcW w:w="1658" w:type="pct"/>
          </w:tcPr>
          <w:p w14:paraId="2D7E0E13" w14:textId="77777777" w:rsidR="004D496E" w:rsidRDefault="00B7129C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マスタ</w:t>
            </w:r>
          </w:p>
        </w:tc>
        <w:tc>
          <w:tcPr>
            <w:tcW w:w="2565" w:type="pct"/>
          </w:tcPr>
          <w:p w14:paraId="57EEC2F9" w14:textId="77777777" w:rsidR="004D496E" w:rsidRDefault="004D496E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各種</w:t>
            </w:r>
            <w:r w:rsidR="003D7356">
              <w:rPr>
                <w:rFonts w:hint="eastAsia"/>
              </w:rPr>
              <w:t>マスタ</w:t>
            </w:r>
            <w:r w:rsidR="002A0EF7">
              <w:rPr>
                <w:rFonts w:hint="eastAsia"/>
              </w:rPr>
              <w:t>データを管理するテーブル</w:t>
            </w:r>
            <w:r>
              <w:rPr>
                <w:rFonts w:hint="eastAsia"/>
              </w:rPr>
              <w:t>を表す</w:t>
            </w:r>
          </w:p>
        </w:tc>
      </w:tr>
      <w:tr w:rsidR="004D496E" w14:paraId="093C150E" w14:textId="77777777" w:rsidTr="00725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7B189678" w14:textId="77777777" w:rsidR="004D496E" w:rsidRPr="00A55389" w:rsidRDefault="004D496E" w:rsidP="00725B6F">
            <w:pPr>
              <w:pStyle w:val="aa"/>
            </w:pPr>
            <w:proofErr w:type="spellStart"/>
            <w:r w:rsidRPr="00A55389">
              <w:rPr>
                <w:rFonts w:hint="eastAsia"/>
              </w:rPr>
              <w:t>trn</w:t>
            </w:r>
            <w:proofErr w:type="spellEnd"/>
          </w:p>
        </w:tc>
        <w:tc>
          <w:tcPr>
            <w:tcW w:w="1658" w:type="pct"/>
          </w:tcPr>
          <w:p w14:paraId="795177B2" w14:textId="77777777" w:rsidR="004D496E" w:rsidRDefault="00B7129C" w:rsidP="00725B6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トランザクション</w:t>
            </w:r>
          </w:p>
        </w:tc>
        <w:tc>
          <w:tcPr>
            <w:tcW w:w="2565" w:type="pct"/>
          </w:tcPr>
          <w:p w14:paraId="4569DC7A" w14:textId="77777777" w:rsidR="004D496E" w:rsidRDefault="002A0EF7" w:rsidP="00725B6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各種トランザクションデータを管理するテーブル</w:t>
            </w:r>
            <w:r w:rsidR="004D496E">
              <w:rPr>
                <w:rFonts w:hint="eastAsia"/>
              </w:rPr>
              <w:t>を表す</w:t>
            </w:r>
          </w:p>
        </w:tc>
      </w:tr>
      <w:tr w:rsidR="004D496E" w14:paraId="677BC31E" w14:textId="77777777" w:rsidTr="00725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610080AB" w14:textId="77777777" w:rsidR="004D496E" w:rsidRPr="00A55389" w:rsidRDefault="00B7129C" w:rsidP="00725B6F">
            <w:pPr>
              <w:pStyle w:val="aa"/>
            </w:pPr>
            <w:proofErr w:type="spellStart"/>
            <w:r w:rsidRPr="00A55389">
              <w:rPr>
                <w:rFonts w:hint="eastAsia"/>
              </w:rPr>
              <w:t>tmp</w:t>
            </w:r>
            <w:proofErr w:type="spellEnd"/>
          </w:p>
        </w:tc>
        <w:tc>
          <w:tcPr>
            <w:tcW w:w="1658" w:type="pct"/>
          </w:tcPr>
          <w:p w14:paraId="6B54FE01" w14:textId="77777777" w:rsidR="004D496E" w:rsidRDefault="003D7356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テンポラリ</w:t>
            </w:r>
          </w:p>
        </w:tc>
        <w:tc>
          <w:tcPr>
            <w:tcW w:w="2565" w:type="pct"/>
          </w:tcPr>
          <w:p w14:paraId="36A15D0E" w14:textId="77777777" w:rsidR="004D496E" w:rsidRDefault="002A0EF7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一時的に利用するデータを管理するテーブルを表す</w:t>
            </w:r>
          </w:p>
        </w:tc>
      </w:tr>
      <w:tr w:rsidR="008B26DE" w14:paraId="0D65D99D" w14:textId="77777777" w:rsidTr="00725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11F9385B" w14:textId="77777777" w:rsidR="008B26DE" w:rsidRPr="00A55389" w:rsidRDefault="008B26DE" w:rsidP="00725B6F">
            <w:pPr>
              <w:pStyle w:val="aa"/>
            </w:pPr>
            <w:r w:rsidRPr="00A55389">
              <w:rPr>
                <w:rFonts w:hint="eastAsia"/>
              </w:rPr>
              <w:t>v</w:t>
            </w:r>
          </w:p>
        </w:tc>
        <w:tc>
          <w:tcPr>
            <w:tcW w:w="1658" w:type="pct"/>
          </w:tcPr>
          <w:p w14:paraId="20F3C876" w14:textId="77777777" w:rsidR="008B26DE" w:rsidRDefault="00D5755D" w:rsidP="00725B6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ビュー</w:t>
            </w:r>
          </w:p>
        </w:tc>
        <w:tc>
          <w:tcPr>
            <w:tcW w:w="2565" w:type="pct"/>
          </w:tcPr>
          <w:p w14:paraId="435E22B2" w14:textId="77777777" w:rsidR="008B26DE" w:rsidRDefault="00D5755D" w:rsidP="00725B6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各種ビューを表す</w:t>
            </w:r>
          </w:p>
        </w:tc>
      </w:tr>
    </w:tbl>
    <w:p w14:paraId="175A1270" w14:textId="77777777" w:rsidR="006204C4" w:rsidRDefault="006204C4">
      <w:pPr>
        <w:widowControl/>
        <w:jc w:val="left"/>
        <w:rPr>
          <w:rFonts w:ascii="Meiryo UI" w:eastAsia="Meiryo UI" w:hAnsi="Meiryo UI"/>
        </w:rPr>
      </w:pPr>
    </w:p>
    <w:p w14:paraId="75820137" w14:textId="77777777" w:rsidR="009D24DC" w:rsidRDefault="009D24DC" w:rsidP="009D24DC">
      <w:pPr>
        <w:pStyle w:val="1"/>
      </w:pPr>
      <w:bookmarkStart w:id="16" w:name="_Toc71254304"/>
      <w:r>
        <w:rPr>
          <w:rFonts w:hint="eastAsia"/>
        </w:rPr>
        <w:lastRenderedPageBreak/>
        <w:t>各</w:t>
      </w:r>
      <w:r w:rsidR="000C67D3">
        <w:rPr>
          <w:rFonts w:hint="eastAsia"/>
        </w:rPr>
        <w:t>テーブル</w:t>
      </w:r>
      <w:r>
        <w:rPr>
          <w:rFonts w:hint="eastAsia"/>
        </w:rPr>
        <w:t>項目名</w:t>
      </w:r>
      <w:r w:rsidR="000C67D3">
        <w:rPr>
          <w:rFonts w:hint="eastAsia"/>
        </w:rPr>
        <w:t>とビュー項目名</w:t>
      </w:r>
      <w:r>
        <w:rPr>
          <w:rFonts w:hint="eastAsia"/>
        </w:rPr>
        <w:t>について</w:t>
      </w:r>
      <w:bookmarkEnd w:id="16"/>
    </w:p>
    <w:p w14:paraId="17759378" w14:textId="77777777" w:rsidR="00AE3A06" w:rsidRPr="000C67D3" w:rsidRDefault="00AE3A06">
      <w:pPr>
        <w:widowControl/>
        <w:jc w:val="left"/>
        <w:rPr>
          <w:rFonts w:ascii="Meiryo UI" w:eastAsia="Meiryo UI" w:hAnsi="Meiryo UI"/>
        </w:rPr>
      </w:pPr>
    </w:p>
    <w:p w14:paraId="14A71912" w14:textId="77777777" w:rsidR="00A630B6" w:rsidRDefault="00A630B6" w:rsidP="00A630B6">
      <w:pPr>
        <w:pStyle w:val="aa"/>
      </w:pPr>
      <w:r>
        <w:rPr>
          <w:rFonts w:hint="eastAsia"/>
        </w:rPr>
        <w:t>当該システムで扱う項目名は以下のとおり定義します。</w:t>
      </w:r>
    </w:p>
    <w:p w14:paraId="69797D09" w14:textId="77777777" w:rsidR="00A630B6" w:rsidRDefault="00A630B6" w:rsidP="00A630B6">
      <w:pPr>
        <w:pStyle w:val="aa"/>
      </w:pPr>
    </w:p>
    <w:p w14:paraId="74BEB6A1" w14:textId="77777777" w:rsidR="00A630B6" w:rsidRPr="00613FB1" w:rsidRDefault="00F34EA4" w:rsidP="00A630B6">
      <w:pPr>
        <w:pStyle w:val="aa"/>
        <w:rPr>
          <w:b/>
          <w:bCs/>
        </w:rPr>
      </w:pPr>
      <w:r>
        <w:rPr>
          <w:rFonts w:hint="eastAsia"/>
          <w:b/>
          <w:bCs/>
        </w:rPr>
        <w:t>項目</w:t>
      </w:r>
      <w:r w:rsidR="00A630B6">
        <w:rPr>
          <w:rFonts w:hint="eastAsia"/>
          <w:b/>
          <w:bCs/>
        </w:rPr>
        <w:t>名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668"/>
        <w:gridCol w:w="3668"/>
        <w:gridCol w:w="3669"/>
        <w:gridCol w:w="3669"/>
      </w:tblGrid>
      <w:tr w:rsidR="00715EC4" w14:paraId="40E78FCF" w14:textId="77777777" w:rsidTr="00AF6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</w:tcPr>
          <w:p w14:paraId="53714210" w14:textId="77777777" w:rsidR="00715EC4" w:rsidRDefault="00715EC4" w:rsidP="00725B6F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1250" w:type="pct"/>
          </w:tcPr>
          <w:p w14:paraId="3B003827" w14:textId="77777777" w:rsidR="00715EC4" w:rsidRDefault="00715EC4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1250" w:type="pct"/>
          </w:tcPr>
          <w:p w14:paraId="12770FEE" w14:textId="77777777" w:rsidR="00715EC4" w:rsidRDefault="00715EC4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250" w:type="pct"/>
          </w:tcPr>
          <w:p w14:paraId="7CAAD62E" w14:textId="77777777" w:rsidR="00715EC4" w:rsidRDefault="00DB232D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  <w:r w:rsidR="00715EC4">
              <w:rPr>
                <w:rFonts w:hint="eastAsia"/>
              </w:rPr>
              <w:t>例</w:t>
            </w:r>
          </w:p>
        </w:tc>
      </w:tr>
      <w:tr w:rsidR="00715EC4" w14:paraId="16A0FA7F" w14:textId="77777777" w:rsidTr="00AF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E84BDA9" w14:textId="77777777" w:rsidR="00715EC4" w:rsidRPr="00715EC4" w:rsidRDefault="00715EC4" w:rsidP="00725B6F">
            <w:pPr>
              <w:pStyle w:val="aa"/>
              <w:rPr>
                <w:b w:val="0"/>
                <w:bCs w:val="0"/>
              </w:rPr>
            </w:pPr>
            <w:r w:rsidRPr="00715EC4">
              <w:rPr>
                <w:rFonts w:hint="eastAsia"/>
                <w:b w:val="0"/>
                <w:bCs w:val="0"/>
              </w:rPr>
              <w:t>employee</w:t>
            </w:r>
          </w:p>
        </w:tc>
        <w:tc>
          <w:tcPr>
            <w:tcW w:w="1250" w:type="pct"/>
          </w:tcPr>
          <w:p w14:paraId="156CBE7C" w14:textId="77777777" w:rsidR="00715EC4" w:rsidRDefault="00715EC4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1250" w:type="pct"/>
          </w:tcPr>
          <w:p w14:paraId="07D45678" w14:textId="77777777" w:rsidR="00715EC4" w:rsidRDefault="00C804DF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cd</w:t>
            </w:r>
          </w:p>
        </w:tc>
        <w:tc>
          <w:tcPr>
            <w:tcW w:w="1250" w:type="pct"/>
          </w:tcPr>
          <w:p w14:paraId="7805EEA4" w14:textId="77777777" w:rsidR="00715EC4" w:rsidRDefault="00715EC4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</w:t>
            </w:r>
            <w:r>
              <w:t>mployee_</w:t>
            </w:r>
            <w:r w:rsidR="00C804DF">
              <w:rPr>
                <w:rFonts w:hint="eastAsia"/>
              </w:rPr>
              <w:t>cd</w:t>
            </w:r>
            <w:proofErr w:type="spellEnd"/>
          </w:p>
        </w:tc>
      </w:tr>
    </w:tbl>
    <w:p w14:paraId="38B6A9C9" w14:textId="77777777" w:rsidR="00A630B6" w:rsidRDefault="00A630B6" w:rsidP="00A630B6">
      <w:pPr>
        <w:pStyle w:val="aa"/>
      </w:pPr>
      <w:r>
        <w:rPr>
          <w:rFonts w:hint="eastAsia"/>
        </w:rPr>
        <w:t>※ 名称と連結子のセットは繰り返し利用可能とします。例えば</w:t>
      </w:r>
      <w:proofErr w:type="spellStart"/>
      <w:r>
        <w:rPr>
          <w:rFonts w:hint="eastAsia"/>
        </w:rPr>
        <w:t>a</w:t>
      </w:r>
      <w:r w:rsidRPr="00D15813">
        <w:t>ffiliation</w:t>
      </w:r>
      <w:r>
        <w:rPr>
          <w:rFonts w:hint="eastAsia"/>
        </w:rPr>
        <w:t>_</w:t>
      </w:r>
      <w:r w:rsidRPr="00D15813">
        <w:t>organization</w:t>
      </w:r>
      <w:r>
        <w:t>_</w:t>
      </w:r>
      <w:r w:rsidR="00C804DF">
        <w:rPr>
          <w:rFonts w:hint="eastAsia"/>
        </w:rPr>
        <w:t>cd</w:t>
      </w:r>
      <w:proofErr w:type="spellEnd"/>
      <w:r>
        <w:rPr>
          <w:rFonts w:hint="eastAsia"/>
        </w:rPr>
        <w:t>など。</w:t>
      </w:r>
    </w:p>
    <w:p w14:paraId="529C6114" w14:textId="77777777" w:rsidR="00A630B6" w:rsidRPr="007A4DFB" w:rsidRDefault="00A630B6" w:rsidP="00A630B6">
      <w:pPr>
        <w:widowControl/>
        <w:jc w:val="left"/>
        <w:rPr>
          <w:rFonts w:ascii="Meiryo UI" w:eastAsia="Meiryo UI" w:hAnsi="Meiryo UI"/>
        </w:rPr>
      </w:pPr>
    </w:p>
    <w:p w14:paraId="54452D08" w14:textId="77777777" w:rsidR="00A630B6" w:rsidRPr="00613FB1" w:rsidRDefault="00A630B6" w:rsidP="00A630B6">
      <w:pPr>
        <w:pStyle w:val="aa"/>
        <w:rPr>
          <w:b/>
          <w:bCs/>
        </w:rPr>
      </w:pPr>
      <w:r>
        <w:rPr>
          <w:rFonts w:hint="eastAsia"/>
          <w:b/>
          <w:bCs/>
        </w:rPr>
        <w:t>シンボル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1505"/>
        <w:gridCol w:w="1890"/>
        <w:gridCol w:w="2269"/>
        <w:gridCol w:w="9010"/>
      </w:tblGrid>
      <w:tr w:rsidR="00C221DC" w14:paraId="7769A342" w14:textId="77777777" w:rsidTr="00A95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3" w:type="pct"/>
          </w:tcPr>
          <w:p w14:paraId="7CDD73E7" w14:textId="77777777" w:rsidR="00C221DC" w:rsidRDefault="00C221DC" w:rsidP="00725B6F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644" w:type="pct"/>
          </w:tcPr>
          <w:p w14:paraId="56B4699D" w14:textId="77777777" w:rsidR="00C221DC" w:rsidRDefault="00C221DC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分類</w:t>
            </w:r>
          </w:p>
        </w:tc>
        <w:tc>
          <w:tcPr>
            <w:tcW w:w="773" w:type="pct"/>
          </w:tcPr>
          <w:p w14:paraId="6244A03F" w14:textId="77777777" w:rsidR="00C221DC" w:rsidRDefault="00C221DC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3070" w:type="pct"/>
          </w:tcPr>
          <w:p w14:paraId="7DC48685" w14:textId="77777777" w:rsidR="00C221DC" w:rsidRDefault="00C221DC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C221DC" w14:paraId="1E5A354A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2AA9206D" w14:textId="77777777" w:rsidR="00C221DC" w:rsidRPr="00A55389" w:rsidRDefault="00C221DC" w:rsidP="00725B6F">
            <w:pPr>
              <w:pStyle w:val="aa"/>
            </w:pPr>
            <w:r w:rsidRPr="00A55389">
              <w:rPr>
                <w:rFonts w:hint="eastAsia"/>
              </w:rPr>
              <w:t>cd</w:t>
            </w:r>
          </w:p>
        </w:tc>
        <w:tc>
          <w:tcPr>
            <w:tcW w:w="644" w:type="pct"/>
          </w:tcPr>
          <w:p w14:paraId="354DBC68" w14:textId="77777777" w:rsidR="00C221DC" w:rsidRDefault="00C221DC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コード</w:t>
            </w:r>
          </w:p>
        </w:tc>
        <w:tc>
          <w:tcPr>
            <w:tcW w:w="773" w:type="pct"/>
          </w:tcPr>
          <w:p w14:paraId="0241AE36" w14:textId="77777777" w:rsidR="00C221DC" w:rsidRDefault="00D9498B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70" w:type="pct"/>
          </w:tcPr>
          <w:p w14:paraId="2CC50B96" w14:textId="77777777" w:rsidR="00C221DC" w:rsidRDefault="009D201B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固定長または可変長のコード</w:t>
            </w:r>
            <w:r w:rsidR="00D90AD5">
              <w:rPr>
                <w:rFonts w:hint="eastAsia"/>
              </w:rPr>
              <w:t>項目を表す</w:t>
            </w:r>
            <w:r w:rsidR="00E2568E">
              <w:rPr>
                <w:rFonts w:hint="eastAsia"/>
              </w:rPr>
              <w:t>。</w:t>
            </w:r>
          </w:p>
        </w:tc>
      </w:tr>
      <w:tr w:rsidR="00C221DC" w14:paraId="0FACBF3D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05BB206B" w14:textId="77777777" w:rsidR="00C221DC" w:rsidRPr="00A55389" w:rsidRDefault="00C221DC" w:rsidP="00725B6F">
            <w:pPr>
              <w:pStyle w:val="aa"/>
            </w:pPr>
            <w:r w:rsidRPr="00A55389">
              <w:rPr>
                <w:rFonts w:hint="eastAsia"/>
              </w:rPr>
              <w:t>id</w:t>
            </w:r>
          </w:p>
        </w:tc>
        <w:tc>
          <w:tcPr>
            <w:tcW w:w="644" w:type="pct"/>
          </w:tcPr>
          <w:p w14:paraId="76D755C0" w14:textId="77777777" w:rsidR="00C221DC" w:rsidRDefault="00C221DC" w:rsidP="00725B6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773" w:type="pct"/>
          </w:tcPr>
          <w:p w14:paraId="3E019F63" w14:textId="77777777" w:rsidR="00C221DC" w:rsidRDefault="00654D53" w:rsidP="00725B6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big </w:t>
            </w:r>
            <w:r w:rsidR="00D9498B">
              <w:rPr>
                <w:rFonts w:hint="eastAsia"/>
              </w:rPr>
              <w:t>i</w:t>
            </w:r>
            <w:r w:rsidR="00D9498B">
              <w:t>nteger</w:t>
            </w:r>
          </w:p>
        </w:tc>
        <w:tc>
          <w:tcPr>
            <w:tcW w:w="3070" w:type="pct"/>
          </w:tcPr>
          <w:p w14:paraId="5F4C5D86" w14:textId="77777777" w:rsidR="00C221DC" w:rsidRDefault="00A84736" w:rsidP="00725B6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サロゲートIDのような</w:t>
            </w:r>
            <w:r w:rsidR="00D90AD5">
              <w:rPr>
                <w:rFonts w:hint="eastAsia"/>
              </w:rPr>
              <w:t>数字のみのID項目を表す</w:t>
            </w:r>
            <w:r w:rsidR="00E2568E">
              <w:rPr>
                <w:rFonts w:hint="eastAsia"/>
              </w:rPr>
              <w:t>。</w:t>
            </w:r>
          </w:p>
        </w:tc>
      </w:tr>
      <w:tr w:rsidR="00FA00F0" w14:paraId="5992727F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71314DAA" w14:textId="77777777" w:rsidR="00FA00F0" w:rsidRPr="00A55389" w:rsidRDefault="00FA00F0" w:rsidP="00FA00F0">
            <w:pPr>
              <w:pStyle w:val="aa"/>
            </w:pPr>
            <w:proofErr w:type="spellStart"/>
            <w:r w:rsidRPr="00A55389">
              <w:rPr>
                <w:rFonts w:hint="eastAsia"/>
              </w:rPr>
              <w:t>uuid</w:t>
            </w:r>
            <w:proofErr w:type="spellEnd"/>
          </w:p>
        </w:tc>
        <w:tc>
          <w:tcPr>
            <w:tcW w:w="644" w:type="pct"/>
          </w:tcPr>
          <w:p w14:paraId="0B7D700B" w14:textId="77777777" w:rsidR="00FA00F0" w:rsidRDefault="00FA00F0" w:rsidP="00FA00F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UUID</w:t>
            </w:r>
          </w:p>
        </w:tc>
        <w:tc>
          <w:tcPr>
            <w:tcW w:w="773" w:type="pct"/>
          </w:tcPr>
          <w:p w14:paraId="663FFE15" w14:textId="77777777" w:rsidR="00FA00F0" w:rsidRDefault="00FA00F0" w:rsidP="00FA00F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70" w:type="pct"/>
          </w:tcPr>
          <w:p w14:paraId="40034C49" w14:textId="77777777" w:rsidR="00FA00F0" w:rsidRDefault="00FA00F0" w:rsidP="00FA00F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UUID項目を表す</w:t>
            </w:r>
            <w:r w:rsidR="00E2568E">
              <w:rPr>
                <w:rFonts w:hint="eastAsia"/>
              </w:rPr>
              <w:t>。</w:t>
            </w:r>
          </w:p>
        </w:tc>
      </w:tr>
      <w:tr w:rsidR="00FA00F0" w14:paraId="0C4E9F06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623F5424" w14:textId="77777777" w:rsidR="00FA00F0" w:rsidRPr="00A55389" w:rsidRDefault="00FA00F0" w:rsidP="00FA00F0">
            <w:pPr>
              <w:pStyle w:val="aa"/>
            </w:pPr>
            <w:r w:rsidRPr="00A55389">
              <w:rPr>
                <w:rFonts w:hint="eastAsia"/>
              </w:rPr>
              <w:t>n</w:t>
            </w:r>
            <w:r w:rsidRPr="00A55389">
              <w:t>um</w:t>
            </w:r>
          </w:p>
        </w:tc>
        <w:tc>
          <w:tcPr>
            <w:tcW w:w="644" w:type="pct"/>
          </w:tcPr>
          <w:p w14:paraId="328BD966" w14:textId="77777777" w:rsidR="00FA00F0" w:rsidRDefault="00FA00F0" w:rsidP="00FA00F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773" w:type="pct"/>
          </w:tcPr>
          <w:p w14:paraId="3A1FDC3F" w14:textId="77777777" w:rsidR="00FA00F0" w:rsidRDefault="00FA00F0" w:rsidP="00FA00F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70" w:type="pct"/>
          </w:tcPr>
          <w:p w14:paraId="73512D95" w14:textId="77777777" w:rsidR="00FA00F0" w:rsidRDefault="00FA00F0" w:rsidP="00FA00F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「000001」のようなゼロ詰め等で使う数字ナンバー項目を表す</w:t>
            </w:r>
            <w:r w:rsidR="00E2568E">
              <w:rPr>
                <w:rFonts w:hint="eastAsia"/>
              </w:rPr>
              <w:t>。</w:t>
            </w:r>
          </w:p>
        </w:tc>
      </w:tr>
      <w:tr w:rsidR="00FA00F0" w14:paraId="69F6ED90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3F376041" w14:textId="77777777" w:rsidR="00FA00F0" w:rsidRPr="00A55389" w:rsidRDefault="00FA00F0" w:rsidP="00FA00F0">
            <w:pPr>
              <w:pStyle w:val="aa"/>
            </w:pPr>
            <w:r w:rsidRPr="00A55389">
              <w:rPr>
                <w:rFonts w:hint="eastAsia"/>
              </w:rPr>
              <w:t>seq</w:t>
            </w:r>
          </w:p>
        </w:tc>
        <w:tc>
          <w:tcPr>
            <w:tcW w:w="644" w:type="pct"/>
          </w:tcPr>
          <w:p w14:paraId="4A74647F" w14:textId="77777777" w:rsidR="00FA00F0" w:rsidRDefault="00FA00F0" w:rsidP="00FA00F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シーケンス</w:t>
            </w:r>
          </w:p>
        </w:tc>
        <w:tc>
          <w:tcPr>
            <w:tcW w:w="773" w:type="pct"/>
          </w:tcPr>
          <w:p w14:paraId="6E402F88" w14:textId="77777777" w:rsidR="00FA00F0" w:rsidRDefault="00FA00F0" w:rsidP="00FA00F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big </w:t>
            </w: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070" w:type="pct"/>
          </w:tcPr>
          <w:p w14:paraId="2F6C549E" w14:textId="77777777" w:rsidR="00FA00F0" w:rsidRDefault="00FA00F0" w:rsidP="00FA00F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,2,3,</w:t>
            </w:r>
            <w:r>
              <w:rPr>
                <w:rFonts w:hint="eastAsia"/>
              </w:rPr>
              <w:t>・・・・nとインクリメントして利用する数値項目</w:t>
            </w:r>
            <w:r w:rsidR="00E2568E">
              <w:rPr>
                <w:rFonts w:hint="eastAsia"/>
              </w:rPr>
              <w:t>。</w:t>
            </w:r>
          </w:p>
        </w:tc>
      </w:tr>
      <w:tr w:rsidR="00FA00F0" w14:paraId="0598A99B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4104A80C" w14:textId="77777777" w:rsidR="00FA00F0" w:rsidRPr="00A55389" w:rsidRDefault="00FA00F0" w:rsidP="00FA00F0">
            <w:pPr>
              <w:pStyle w:val="aa"/>
            </w:pPr>
            <w:r w:rsidRPr="00A55389">
              <w:rPr>
                <w:rFonts w:hint="eastAsia"/>
              </w:rPr>
              <w:t>n</w:t>
            </w:r>
            <w:r w:rsidRPr="00A55389">
              <w:t>ame</w:t>
            </w:r>
          </w:p>
        </w:tc>
        <w:tc>
          <w:tcPr>
            <w:tcW w:w="644" w:type="pct"/>
          </w:tcPr>
          <w:p w14:paraId="6AAF9C10" w14:textId="77777777" w:rsidR="00FA00F0" w:rsidRDefault="00FA00F0" w:rsidP="00FA00F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773" w:type="pct"/>
          </w:tcPr>
          <w:p w14:paraId="6E030B7E" w14:textId="77777777" w:rsidR="00FA00F0" w:rsidRDefault="00FA00F0" w:rsidP="00FA00F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70" w:type="pct"/>
          </w:tcPr>
          <w:p w14:paraId="05DCE061" w14:textId="77777777" w:rsidR="00FA00F0" w:rsidRDefault="00FA00F0" w:rsidP="00FA00F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名称項目を表す</w:t>
            </w:r>
            <w:r w:rsidR="00E2568E">
              <w:rPr>
                <w:rFonts w:hint="eastAsia"/>
              </w:rPr>
              <w:t>。</w:t>
            </w:r>
          </w:p>
        </w:tc>
      </w:tr>
      <w:tr w:rsidR="00CB4B04" w14:paraId="3ED26255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4CAF53E8" w14:textId="77777777" w:rsidR="00CB4B04" w:rsidRPr="00A55389" w:rsidRDefault="00CB4B04" w:rsidP="00CB4B04">
            <w:pPr>
              <w:pStyle w:val="aa"/>
            </w:pPr>
            <w:r w:rsidRPr="00A55389">
              <w:rPr>
                <w:rFonts w:hint="eastAsia"/>
              </w:rPr>
              <w:t>title</w:t>
            </w:r>
          </w:p>
        </w:tc>
        <w:tc>
          <w:tcPr>
            <w:tcW w:w="644" w:type="pct"/>
          </w:tcPr>
          <w:p w14:paraId="7D32D8C0" w14:textId="77777777" w:rsidR="00CB4B04" w:rsidRDefault="00CB4B04" w:rsidP="00CB4B0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タイトル</w:t>
            </w:r>
          </w:p>
        </w:tc>
        <w:tc>
          <w:tcPr>
            <w:tcW w:w="773" w:type="pct"/>
          </w:tcPr>
          <w:p w14:paraId="22B2260D" w14:textId="77777777" w:rsidR="00CB4B04" w:rsidRDefault="00CB4B04" w:rsidP="00CB4B0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70" w:type="pct"/>
          </w:tcPr>
          <w:p w14:paraId="276A9492" w14:textId="77777777" w:rsidR="00CB4B04" w:rsidRDefault="00CB4B04" w:rsidP="00CB4B0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タイトル項目を表す</w:t>
            </w:r>
            <w:r w:rsidR="00E2568E">
              <w:rPr>
                <w:rFonts w:hint="eastAsia"/>
              </w:rPr>
              <w:t>。</w:t>
            </w:r>
          </w:p>
        </w:tc>
      </w:tr>
      <w:tr w:rsidR="005E09CC" w14:paraId="39251F6B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281320AF" w14:textId="77777777" w:rsidR="005E09CC" w:rsidRPr="00A55389" w:rsidRDefault="005E09CC" w:rsidP="005E09CC">
            <w:pPr>
              <w:pStyle w:val="aa"/>
            </w:pPr>
            <w:r w:rsidRPr="00A55389">
              <w:rPr>
                <w:rFonts w:hint="eastAsia"/>
              </w:rPr>
              <w:t>r</w:t>
            </w:r>
            <w:r w:rsidRPr="00A55389">
              <w:t>emarks</w:t>
            </w:r>
          </w:p>
        </w:tc>
        <w:tc>
          <w:tcPr>
            <w:tcW w:w="644" w:type="pct"/>
          </w:tcPr>
          <w:p w14:paraId="00D9B032" w14:textId="77777777" w:rsidR="005E09CC" w:rsidRDefault="005E09CC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  <w:tc>
          <w:tcPr>
            <w:tcW w:w="773" w:type="pct"/>
          </w:tcPr>
          <w:p w14:paraId="3A4920BE" w14:textId="77777777" w:rsidR="005E09CC" w:rsidRDefault="005E09CC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70" w:type="pct"/>
          </w:tcPr>
          <w:p w14:paraId="2279E3CE" w14:textId="77777777" w:rsidR="005E09CC" w:rsidRDefault="005E09CC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備考項目を表す</w:t>
            </w:r>
            <w:r w:rsidR="00E2568E">
              <w:rPr>
                <w:rFonts w:hint="eastAsia"/>
              </w:rPr>
              <w:t>。</w:t>
            </w:r>
          </w:p>
        </w:tc>
      </w:tr>
      <w:tr w:rsidR="005E09CC" w14:paraId="09B36D79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60330D95" w14:textId="77777777" w:rsidR="005E09CC" w:rsidRPr="00A55389" w:rsidRDefault="005E09CC" w:rsidP="005E09CC">
            <w:pPr>
              <w:pStyle w:val="aa"/>
            </w:pPr>
            <w:r w:rsidRPr="00A55389">
              <w:rPr>
                <w:rFonts w:hint="eastAsia"/>
              </w:rPr>
              <w:t>type</w:t>
            </w:r>
          </w:p>
        </w:tc>
        <w:tc>
          <w:tcPr>
            <w:tcW w:w="644" w:type="pct"/>
          </w:tcPr>
          <w:p w14:paraId="219CF26F" w14:textId="77777777" w:rsidR="005E09CC" w:rsidRDefault="005E09CC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種類</w:t>
            </w:r>
          </w:p>
        </w:tc>
        <w:tc>
          <w:tcPr>
            <w:tcW w:w="773" w:type="pct"/>
          </w:tcPr>
          <w:p w14:paraId="1D0D55FB" w14:textId="77777777" w:rsidR="005E09CC" w:rsidRDefault="005E09CC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70" w:type="pct"/>
          </w:tcPr>
          <w:p w14:paraId="23A846DE" w14:textId="77777777" w:rsidR="005E09CC" w:rsidRDefault="005E09CC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種別や種類項目を表す</w:t>
            </w:r>
            <w:r w:rsidR="00E2568E">
              <w:rPr>
                <w:rFonts w:hint="eastAsia"/>
              </w:rPr>
              <w:t>。</w:t>
            </w:r>
          </w:p>
        </w:tc>
      </w:tr>
      <w:tr w:rsidR="005E09CC" w14:paraId="585C5D33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437B5E9F" w14:textId="77777777" w:rsidR="005E09CC" w:rsidRPr="00A55389" w:rsidRDefault="005E09CC" w:rsidP="005E09CC">
            <w:pPr>
              <w:pStyle w:val="aa"/>
            </w:pPr>
            <w:r w:rsidRPr="00A55389">
              <w:rPr>
                <w:rFonts w:hint="eastAsia"/>
              </w:rPr>
              <w:t>div</w:t>
            </w:r>
          </w:p>
        </w:tc>
        <w:tc>
          <w:tcPr>
            <w:tcW w:w="644" w:type="pct"/>
          </w:tcPr>
          <w:p w14:paraId="6EE9E548" w14:textId="77777777" w:rsidR="005E09CC" w:rsidRDefault="005E09CC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区分</w:t>
            </w:r>
          </w:p>
        </w:tc>
        <w:tc>
          <w:tcPr>
            <w:tcW w:w="773" w:type="pct"/>
          </w:tcPr>
          <w:p w14:paraId="1E0DEE19" w14:textId="77777777" w:rsidR="005E09CC" w:rsidRDefault="005E09CC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70" w:type="pct"/>
          </w:tcPr>
          <w:p w14:paraId="17740123" w14:textId="77777777" w:rsidR="005E09CC" w:rsidRDefault="005E09CC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区分項目を表す。例えば消費税における課税、非課税、免税、不課税など</w:t>
            </w:r>
            <w:r w:rsidR="00E2568E">
              <w:rPr>
                <w:rFonts w:hint="eastAsia"/>
              </w:rPr>
              <w:t>。</w:t>
            </w:r>
          </w:p>
        </w:tc>
      </w:tr>
      <w:tr w:rsidR="005E09CC" w14:paraId="1BFD00BF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6A706449" w14:textId="77777777" w:rsidR="005E09CC" w:rsidRPr="00A55389" w:rsidRDefault="005E09CC" w:rsidP="005E09CC">
            <w:pPr>
              <w:pStyle w:val="aa"/>
            </w:pPr>
            <w:r w:rsidRPr="00A55389">
              <w:rPr>
                <w:rFonts w:hint="eastAsia"/>
              </w:rPr>
              <w:t>st</w:t>
            </w:r>
            <w:r w:rsidRPr="00A55389">
              <w:t>atus</w:t>
            </w:r>
          </w:p>
        </w:tc>
        <w:tc>
          <w:tcPr>
            <w:tcW w:w="644" w:type="pct"/>
          </w:tcPr>
          <w:p w14:paraId="74C440E6" w14:textId="77777777" w:rsidR="005E09CC" w:rsidRDefault="005E09CC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773" w:type="pct"/>
          </w:tcPr>
          <w:p w14:paraId="27FAA57A" w14:textId="77777777" w:rsidR="005E09CC" w:rsidRDefault="005E09CC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3070" w:type="pct"/>
          </w:tcPr>
          <w:p w14:paraId="55AAFEC7" w14:textId="77777777" w:rsidR="005E09CC" w:rsidRDefault="005E09CC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状態項目を表す</w:t>
            </w:r>
            <w:r w:rsidR="00E2568E">
              <w:rPr>
                <w:rFonts w:hint="eastAsia"/>
              </w:rPr>
              <w:t>。</w:t>
            </w:r>
          </w:p>
        </w:tc>
      </w:tr>
      <w:tr w:rsidR="005E09CC" w14:paraId="635A0D3C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54125ACE" w14:textId="77777777" w:rsidR="005E09CC" w:rsidRPr="00A55389" w:rsidRDefault="005E09CC" w:rsidP="005E09CC">
            <w:pPr>
              <w:pStyle w:val="aa"/>
            </w:pPr>
            <w:proofErr w:type="spellStart"/>
            <w:r w:rsidRPr="00A55389">
              <w:rPr>
                <w:rFonts w:hint="eastAsia"/>
              </w:rPr>
              <w:t>flg</w:t>
            </w:r>
            <w:proofErr w:type="spellEnd"/>
          </w:p>
        </w:tc>
        <w:tc>
          <w:tcPr>
            <w:tcW w:w="644" w:type="pct"/>
          </w:tcPr>
          <w:p w14:paraId="5F326C3F" w14:textId="77777777" w:rsidR="005E09CC" w:rsidRDefault="005E09CC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フラグ</w:t>
            </w:r>
          </w:p>
        </w:tc>
        <w:tc>
          <w:tcPr>
            <w:tcW w:w="773" w:type="pct"/>
          </w:tcPr>
          <w:p w14:paraId="2C6F9DCE" w14:textId="77777777" w:rsidR="005E09CC" w:rsidRDefault="005E09CC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070" w:type="pct"/>
          </w:tcPr>
          <w:p w14:paraId="5105B769" w14:textId="77777777" w:rsidR="005E09CC" w:rsidRDefault="005E09CC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0,1で状態を表現するフラグ項目を表す。例えばオン、オフや削除、非削除など</w:t>
            </w:r>
            <w:r w:rsidR="00E2568E">
              <w:rPr>
                <w:rFonts w:hint="eastAsia"/>
              </w:rPr>
              <w:t>。</w:t>
            </w:r>
          </w:p>
        </w:tc>
      </w:tr>
      <w:tr w:rsidR="005E09CC" w14:paraId="5F85ACFA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10BAABB0" w14:textId="77777777" w:rsidR="005E09CC" w:rsidRPr="00A55389" w:rsidRDefault="00E34B5A" w:rsidP="005E09CC">
            <w:pPr>
              <w:pStyle w:val="aa"/>
            </w:pPr>
            <w:r>
              <w:lastRenderedPageBreak/>
              <w:t>d</w:t>
            </w:r>
            <w:r w:rsidR="007C7493">
              <w:t>atetime</w:t>
            </w:r>
          </w:p>
        </w:tc>
        <w:tc>
          <w:tcPr>
            <w:tcW w:w="644" w:type="pct"/>
          </w:tcPr>
          <w:p w14:paraId="64594033" w14:textId="77777777" w:rsidR="005E09CC" w:rsidRDefault="005E09CC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日時</w:t>
            </w:r>
          </w:p>
        </w:tc>
        <w:tc>
          <w:tcPr>
            <w:tcW w:w="773" w:type="pct"/>
          </w:tcPr>
          <w:p w14:paraId="4F00C662" w14:textId="77777777" w:rsidR="005E09CC" w:rsidRDefault="005E09CC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070" w:type="pct"/>
          </w:tcPr>
          <w:p w14:paraId="6BC77FFB" w14:textId="77777777" w:rsidR="005E09CC" w:rsidRDefault="005E09CC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日時項目を表す (</w:t>
            </w:r>
            <w:proofErr w:type="spellStart"/>
            <w:r w:rsidR="001D4EE3">
              <w:rPr>
                <w:rFonts w:hint="eastAsia"/>
              </w:rPr>
              <w:t>yyyy</w:t>
            </w:r>
            <w:proofErr w:type="spellEnd"/>
            <w:r w:rsidR="001D4EE3">
              <w:rPr>
                <w:rFonts w:hint="eastAsia"/>
              </w:rPr>
              <w:t xml:space="preserve">-MM-dd </w:t>
            </w:r>
            <w:proofErr w:type="spellStart"/>
            <w:r w:rsidR="007E38D4">
              <w:rPr>
                <w:rFonts w:hint="eastAsia"/>
              </w:rPr>
              <w:t>HH</w:t>
            </w:r>
            <w:r w:rsidR="00E608D7">
              <w:rPr>
                <w:rFonts w:hint="eastAsia"/>
              </w:rPr>
              <w:t>:mm:ss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5E09CC" w14:paraId="2C4EF3C3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2649E922" w14:textId="77777777" w:rsidR="005E09CC" w:rsidRPr="00A55389" w:rsidRDefault="005E09CC" w:rsidP="005E09CC">
            <w:pPr>
              <w:pStyle w:val="aa"/>
            </w:pPr>
            <w:r w:rsidRPr="00A55389">
              <w:rPr>
                <w:rFonts w:hint="eastAsia"/>
              </w:rPr>
              <w:t>dt</w:t>
            </w:r>
          </w:p>
        </w:tc>
        <w:tc>
          <w:tcPr>
            <w:tcW w:w="644" w:type="pct"/>
          </w:tcPr>
          <w:p w14:paraId="7C818FEB" w14:textId="77777777" w:rsidR="005E09CC" w:rsidRDefault="005E09CC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日付</w:t>
            </w:r>
          </w:p>
        </w:tc>
        <w:tc>
          <w:tcPr>
            <w:tcW w:w="773" w:type="pct"/>
          </w:tcPr>
          <w:p w14:paraId="117B3105" w14:textId="77777777" w:rsidR="005E09CC" w:rsidRDefault="005E09CC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070" w:type="pct"/>
          </w:tcPr>
          <w:p w14:paraId="3E145007" w14:textId="77777777" w:rsidR="005E09CC" w:rsidRDefault="005E09CC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日付項目を表す (</w:t>
            </w:r>
            <w:proofErr w:type="spellStart"/>
            <w:r w:rsidR="00444118">
              <w:rPr>
                <w:rFonts w:hint="eastAsia"/>
              </w:rPr>
              <w:t>yyyy</w:t>
            </w:r>
            <w:proofErr w:type="spellEnd"/>
            <w:r w:rsidR="00444118">
              <w:rPr>
                <w:rFonts w:hint="eastAsia"/>
              </w:rPr>
              <w:t>-MM-dd</w:t>
            </w:r>
            <w:r>
              <w:rPr>
                <w:rFonts w:hint="eastAsia"/>
              </w:rPr>
              <w:t>)</w:t>
            </w:r>
          </w:p>
        </w:tc>
      </w:tr>
      <w:tr w:rsidR="005E09CC" w14:paraId="2E93B3CA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6BEA43CC" w14:textId="77777777" w:rsidR="005E09CC" w:rsidRPr="00A55389" w:rsidRDefault="00F047E5" w:rsidP="005E09CC">
            <w:pPr>
              <w:pStyle w:val="aa"/>
            </w:pPr>
            <w:r>
              <w:rPr>
                <w:rFonts w:hint="eastAsia"/>
              </w:rPr>
              <w:t>t</w:t>
            </w:r>
            <w:r>
              <w:t>m</w:t>
            </w:r>
          </w:p>
        </w:tc>
        <w:tc>
          <w:tcPr>
            <w:tcW w:w="644" w:type="pct"/>
          </w:tcPr>
          <w:p w14:paraId="1537DFA6" w14:textId="77777777" w:rsidR="005E09CC" w:rsidRDefault="00F047E5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時間</w:t>
            </w:r>
          </w:p>
        </w:tc>
        <w:tc>
          <w:tcPr>
            <w:tcW w:w="773" w:type="pct"/>
          </w:tcPr>
          <w:p w14:paraId="1B8BA492" w14:textId="77777777" w:rsidR="005E09CC" w:rsidRDefault="00F047E5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3070" w:type="pct"/>
          </w:tcPr>
          <w:p w14:paraId="57353088" w14:textId="77777777" w:rsidR="005E09CC" w:rsidRDefault="00F047E5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時間を表す(</w:t>
            </w:r>
            <w:proofErr w:type="spellStart"/>
            <w:r w:rsidR="00730930">
              <w:t>HH:mm:ss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5E09CC" w14:paraId="7D75F78D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736512D0" w14:textId="77777777" w:rsidR="005E09CC" w:rsidRPr="00730930" w:rsidRDefault="00730930" w:rsidP="005E09CC">
            <w:pPr>
              <w:pStyle w:val="aa"/>
            </w:pPr>
            <w:proofErr w:type="spellStart"/>
            <w:r>
              <w:t>ts</w:t>
            </w:r>
            <w:proofErr w:type="spellEnd"/>
          </w:p>
        </w:tc>
        <w:tc>
          <w:tcPr>
            <w:tcW w:w="644" w:type="pct"/>
          </w:tcPr>
          <w:p w14:paraId="078FABE1" w14:textId="77777777" w:rsidR="005E09CC" w:rsidRDefault="00730930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日時</w:t>
            </w:r>
          </w:p>
        </w:tc>
        <w:tc>
          <w:tcPr>
            <w:tcW w:w="773" w:type="pct"/>
          </w:tcPr>
          <w:p w14:paraId="2DC18306" w14:textId="77777777" w:rsidR="005E09CC" w:rsidRDefault="00730930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3070" w:type="pct"/>
          </w:tcPr>
          <w:p w14:paraId="73CC3E11" w14:textId="77777777" w:rsidR="005E09CC" w:rsidRDefault="00A15146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日時項目を表す (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 xml:space="preserve">-MM-dd </w:t>
            </w:r>
            <w:proofErr w:type="spellStart"/>
            <w:r>
              <w:rPr>
                <w:rFonts w:hint="eastAsia"/>
              </w:rPr>
              <w:t>HH:mm:ss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5E09CC" w14:paraId="2303CBE0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31A6D349" w14:textId="77777777" w:rsidR="005E09CC" w:rsidRDefault="005E09CC" w:rsidP="005E09CC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644" w:type="pct"/>
          </w:tcPr>
          <w:p w14:paraId="6804631F" w14:textId="77777777" w:rsidR="005E09CC" w:rsidRDefault="005E09CC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0B5B80AB" w14:textId="77777777" w:rsidR="005E09CC" w:rsidRDefault="005E09CC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0" w:type="pct"/>
          </w:tcPr>
          <w:p w14:paraId="5063E2E2" w14:textId="77777777" w:rsidR="005E09CC" w:rsidRDefault="005E09CC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069" w14:paraId="108521B3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63B106B2" w14:textId="77777777" w:rsidR="00257069" w:rsidRDefault="00257069" w:rsidP="005E09CC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644" w:type="pct"/>
          </w:tcPr>
          <w:p w14:paraId="195ACEF5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4BC23CE2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0" w:type="pct"/>
          </w:tcPr>
          <w:p w14:paraId="75A6868F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7069" w14:paraId="66F5D78E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5E6A8C58" w14:textId="77777777" w:rsidR="00257069" w:rsidRDefault="00257069" w:rsidP="005E09CC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644" w:type="pct"/>
          </w:tcPr>
          <w:p w14:paraId="3896EE47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113FD943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0" w:type="pct"/>
          </w:tcPr>
          <w:p w14:paraId="597E8D0B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069" w14:paraId="0FF84A03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005B4665" w14:textId="77777777" w:rsidR="00257069" w:rsidRDefault="00257069" w:rsidP="005E09CC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644" w:type="pct"/>
          </w:tcPr>
          <w:p w14:paraId="48A84212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79FB7AEA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0" w:type="pct"/>
          </w:tcPr>
          <w:p w14:paraId="3FA74B15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7069" w14:paraId="6F27E96E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433BFF59" w14:textId="77777777" w:rsidR="00257069" w:rsidRDefault="00257069" w:rsidP="005E09CC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644" w:type="pct"/>
          </w:tcPr>
          <w:p w14:paraId="6FBFE441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2FA4732C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0" w:type="pct"/>
          </w:tcPr>
          <w:p w14:paraId="52E325A4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069" w14:paraId="7A5A2D82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69330D88" w14:textId="77777777" w:rsidR="00257069" w:rsidRDefault="00257069" w:rsidP="005E09CC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644" w:type="pct"/>
          </w:tcPr>
          <w:p w14:paraId="669AFBE3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62BE195E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0" w:type="pct"/>
          </w:tcPr>
          <w:p w14:paraId="31E00630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7069" w14:paraId="6510DCFB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7090DEC4" w14:textId="77777777" w:rsidR="00257069" w:rsidRDefault="00257069" w:rsidP="005E09CC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644" w:type="pct"/>
          </w:tcPr>
          <w:p w14:paraId="00BEFFDD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3A6A8219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0" w:type="pct"/>
          </w:tcPr>
          <w:p w14:paraId="230DD77F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069" w14:paraId="113B0746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52FA6BB7" w14:textId="77777777" w:rsidR="00257069" w:rsidRDefault="00257069" w:rsidP="005E09CC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644" w:type="pct"/>
          </w:tcPr>
          <w:p w14:paraId="6C031FD9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4EE9B5E7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0" w:type="pct"/>
          </w:tcPr>
          <w:p w14:paraId="76F4324F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7069" w14:paraId="739BA5E8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2092C499" w14:textId="77777777" w:rsidR="00257069" w:rsidRDefault="00257069" w:rsidP="005E09CC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644" w:type="pct"/>
          </w:tcPr>
          <w:p w14:paraId="398CF5F4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6FC45958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0" w:type="pct"/>
          </w:tcPr>
          <w:p w14:paraId="5AA47EA7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069" w14:paraId="247F1C96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35389BEF" w14:textId="77777777" w:rsidR="00257069" w:rsidRDefault="00257069" w:rsidP="005E09CC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644" w:type="pct"/>
          </w:tcPr>
          <w:p w14:paraId="57C2F3F8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6D164A42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0" w:type="pct"/>
          </w:tcPr>
          <w:p w14:paraId="0B2BA5AA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7069" w14:paraId="113D429D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3B787851" w14:textId="77777777" w:rsidR="00257069" w:rsidRDefault="00257069" w:rsidP="005E09CC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644" w:type="pct"/>
          </w:tcPr>
          <w:p w14:paraId="17AC7C64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4F2CCE50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0" w:type="pct"/>
          </w:tcPr>
          <w:p w14:paraId="04F39F91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069" w14:paraId="543CD317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763138B4" w14:textId="77777777" w:rsidR="00257069" w:rsidRDefault="00257069" w:rsidP="005E09CC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644" w:type="pct"/>
          </w:tcPr>
          <w:p w14:paraId="59595005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525FA8C1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0" w:type="pct"/>
          </w:tcPr>
          <w:p w14:paraId="3AD9E541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7B0973" w14:textId="77777777" w:rsidR="009D24DC" w:rsidRDefault="009D24DC">
      <w:pPr>
        <w:widowControl/>
        <w:jc w:val="left"/>
        <w:rPr>
          <w:rFonts w:ascii="Meiryo UI" w:eastAsia="Meiryo UI" w:hAnsi="Meiryo UI"/>
        </w:rPr>
      </w:pPr>
    </w:p>
    <w:p w14:paraId="5726506D" w14:textId="77777777" w:rsidR="003D3B35" w:rsidRPr="009D24DC" w:rsidRDefault="003D3B35">
      <w:pPr>
        <w:widowControl/>
        <w:jc w:val="left"/>
        <w:rPr>
          <w:rFonts w:ascii="Meiryo UI" w:eastAsia="Meiryo UI" w:hAnsi="Meiryo UI"/>
        </w:rPr>
      </w:pPr>
    </w:p>
    <w:p w14:paraId="73E842A8" w14:textId="77777777" w:rsidR="006F6ED9" w:rsidRDefault="006F6ED9" w:rsidP="006F6ED9">
      <w:pPr>
        <w:pStyle w:val="1"/>
      </w:pPr>
      <w:bookmarkStart w:id="17" w:name="_Toc71254305"/>
      <w:r>
        <w:rPr>
          <w:rFonts w:hint="eastAsia"/>
        </w:rPr>
        <w:lastRenderedPageBreak/>
        <w:t>画面仕様書における項目名について</w:t>
      </w:r>
      <w:bookmarkEnd w:id="17"/>
    </w:p>
    <w:p w14:paraId="305217CD" w14:textId="77777777" w:rsidR="006F6ED9" w:rsidRPr="000C67D3" w:rsidRDefault="006F6ED9" w:rsidP="006F6ED9">
      <w:pPr>
        <w:widowControl/>
        <w:jc w:val="left"/>
        <w:rPr>
          <w:rFonts w:ascii="Meiryo UI" w:eastAsia="Meiryo UI" w:hAnsi="Meiryo UI"/>
        </w:rPr>
      </w:pPr>
    </w:p>
    <w:p w14:paraId="5867D52F" w14:textId="77777777" w:rsidR="00DC6878" w:rsidRDefault="006F6ED9" w:rsidP="006F6ED9">
      <w:pPr>
        <w:pStyle w:val="aa"/>
      </w:pPr>
      <w:r>
        <w:rPr>
          <w:rFonts w:hint="eastAsia"/>
        </w:rPr>
        <w:t>画面仕様書における項目名</w:t>
      </w:r>
      <w:r w:rsidR="00DC6878">
        <w:rPr>
          <w:rFonts w:hint="eastAsia"/>
        </w:rPr>
        <w:t>について記述例を定義します。</w:t>
      </w:r>
    </w:p>
    <w:p w14:paraId="226A5161" w14:textId="77777777" w:rsidR="005A7648" w:rsidRDefault="006F6ED9" w:rsidP="006F6ED9">
      <w:pPr>
        <w:pStyle w:val="aa"/>
      </w:pPr>
      <w:r>
        <w:rPr>
          <w:rFonts w:hint="eastAsia"/>
        </w:rPr>
        <w:t>基本的に</w:t>
      </w:r>
      <w:r w:rsidR="00DC6878">
        <w:rPr>
          <w:rFonts w:hint="eastAsia"/>
        </w:rPr>
        <w:t>画面の</w:t>
      </w:r>
      <w:r w:rsidR="00DA345E">
        <w:rPr>
          <w:rFonts w:hint="eastAsia"/>
        </w:rPr>
        <w:t>各要素にわけて記述しますが、チェックボックスやラジオボタンのように複数の選択肢</w:t>
      </w:r>
      <w:r w:rsidR="00056B6C">
        <w:rPr>
          <w:rFonts w:hint="eastAsia"/>
        </w:rPr>
        <w:t>から値を選ぶ入力については、</w:t>
      </w:r>
      <w:r w:rsidR="00114CE2">
        <w:rPr>
          <w:rFonts w:hint="eastAsia"/>
        </w:rPr>
        <w:t>グループ単位で一つの項目として記述します。</w:t>
      </w:r>
    </w:p>
    <w:p w14:paraId="63C0BFE4" w14:textId="77777777" w:rsidR="002D4E8A" w:rsidRDefault="002D4E8A" w:rsidP="006F6ED9">
      <w:pPr>
        <w:pStyle w:val="aa"/>
      </w:pPr>
      <w:r>
        <w:rPr>
          <w:rFonts w:hint="eastAsia"/>
        </w:rPr>
        <w:t>内訳の選択肢については画面</w:t>
      </w:r>
      <w:r w:rsidR="00081BDA">
        <w:rPr>
          <w:rFonts w:hint="eastAsia"/>
        </w:rPr>
        <w:t>項目定義</w:t>
      </w:r>
      <w:r>
        <w:rPr>
          <w:rFonts w:hint="eastAsia"/>
        </w:rPr>
        <w:t>の備考あるいは編集仕様</w:t>
      </w:r>
      <w:r w:rsidR="00081BDA">
        <w:rPr>
          <w:rFonts w:hint="eastAsia"/>
        </w:rPr>
        <w:t>に記載します。</w:t>
      </w:r>
    </w:p>
    <w:p w14:paraId="748E7CDE" w14:textId="77777777" w:rsidR="0059680C" w:rsidRPr="00081BDA" w:rsidRDefault="0059680C" w:rsidP="006F6ED9">
      <w:pPr>
        <w:pStyle w:val="aa"/>
      </w:pPr>
    </w:p>
    <w:p w14:paraId="19595832" w14:textId="77777777" w:rsidR="00646F2A" w:rsidRDefault="008F14E3" w:rsidP="006F6ED9">
      <w:pPr>
        <w:pStyle w:val="aa"/>
      </w:pPr>
      <w:r>
        <w:rPr>
          <w:rFonts w:hint="eastAsia"/>
        </w:rPr>
        <w:t>【</w:t>
      </w:r>
      <w:r w:rsidR="00646F2A">
        <w:rPr>
          <w:rFonts w:hint="eastAsia"/>
        </w:rPr>
        <w:t>テキスト</w:t>
      </w:r>
      <w:r w:rsidR="00B06CE5">
        <w:rPr>
          <w:rFonts w:hint="eastAsia"/>
        </w:rPr>
        <w:t>入力</w:t>
      </w:r>
      <w:r w:rsidR="00F53126">
        <w:rPr>
          <w:rFonts w:hint="eastAsia"/>
        </w:rPr>
        <w:t>例</w:t>
      </w:r>
      <w:r>
        <w:rPr>
          <w:rFonts w:hint="eastAsia"/>
        </w:rPr>
        <w:t>】</w:t>
      </w:r>
    </w:p>
    <w:p w14:paraId="13994045" w14:textId="77777777" w:rsidR="007A5E22" w:rsidRDefault="004167BB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  <w:noProof/>
        </w:rPr>
        <w:drawing>
          <wp:inline distT="0" distB="0" distL="0" distR="0" wp14:anchorId="5E980750" wp14:editId="095D7563">
            <wp:extent cx="1916430" cy="297180"/>
            <wp:effectExtent l="0" t="0" r="7620" b="762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-3"/>
        <w:tblW w:w="14683" w:type="dxa"/>
        <w:tblLayout w:type="fixed"/>
        <w:tblLook w:val="04A0" w:firstRow="1" w:lastRow="0" w:firstColumn="1" w:lastColumn="0" w:noHBand="0" w:noVBand="1"/>
      </w:tblPr>
      <w:tblGrid>
        <w:gridCol w:w="509"/>
        <w:gridCol w:w="3289"/>
        <w:gridCol w:w="1134"/>
        <w:gridCol w:w="1701"/>
        <w:gridCol w:w="567"/>
        <w:gridCol w:w="567"/>
        <w:gridCol w:w="1134"/>
        <w:gridCol w:w="1701"/>
        <w:gridCol w:w="680"/>
        <w:gridCol w:w="680"/>
        <w:gridCol w:w="2721"/>
      </w:tblGrid>
      <w:tr w:rsidR="006945CF" w:rsidRPr="00F76721" w14:paraId="7E6A8873" w14:textId="77777777" w:rsidTr="0006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9436331" w14:textId="77777777" w:rsidR="006945CF" w:rsidRPr="00F76721" w:rsidRDefault="006945CF" w:rsidP="00725B6F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289" w:type="dxa"/>
          </w:tcPr>
          <w:p w14:paraId="29413D9F" w14:textId="77777777" w:rsidR="006945CF" w:rsidRPr="00F76721" w:rsidRDefault="006945C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46E5C91D" w14:textId="77777777" w:rsidR="006945CF" w:rsidRPr="00F76721" w:rsidRDefault="006945C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701" w:type="dxa"/>
          </w:tcPr>
          <w:p w14:paraId="78613AE5" w14:textId="77777777" w:rsidR="006945CF" w:rsidRPr="00F76721" w:rsidRDefault="006945C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項目ラベルID</w:t>
            </w:r>
          </w:p>
        </w:tc>
        <w:tc>
          <w:tcPr>
            <w:tcW w:w="567" w:type="dxa"/>
          </w:tcPr>
          <w:p w14:paraId="451D4978" w14:textId="77777777" w:rsidR="006945CF" w:rsidRPr="00F76721" w:rsidRDefault="006945C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タブ順</w:t>
            </w:r>
          </w:p>
        </w:tc>
        <w:tc>
          <w:tcPr>
            <w:tcW w:w="567" w:type="dxa"/>
          </w:tcPr>
          <w:p w14:paraId="0F985830" w14:textId="77777777" w:rsidR="006945CF" w:rsidRPr="00F76721" w:rsidRDefault="006945C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I/O</w:t>
            </w:r>
          </w:p>
        </w:tc>
        <w:tc>
          <w:tcPr>
            <w:tcW w:w="1134" w:type="dxa"/>
          </w:tcPr>
          <w:p w14:paraId="627BE9E0" w14:textId="77777777" w:rsidR="006945CF" w:rsidRPr="00F76721" w:rsidRDefault="006945C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データ型</w:t>
            </w:r>
          </w:p>
        </w:tc>
        <w:tc>
          <w:tcPr>
            <w:tcW w:w="1701" w:type="dxa"/>
          </w:tcPr>
          <w:p w14:paraId="46C8184E" w14:textId="77777777" w:rsidR="006945CF" w:rsidRPr="00F76721" w:rsidRDefault="00AE2817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表示タイミング</w:t>
            </w:r>
          </w:p>
        </w:tc>
        <w:tc>
          <w:tcPr>
            <w:tcW w:w="680" w:type="dxa"/>
          </w:tcPr>
          <w:p w14:paraId="055951B0" w14:textId="77777777" w:rsidR="006945CF" w:rsidRPr="00F76721" w:rsidRDefault="006945C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横位置</w:t>
            </w:r>
          </w:p>
        </w:tc>
        <w:tc>
          <w:tcPr>
            <w:tcW w:w="680" w:type="dxa"/>
          </w:tcPr>
          <w:p w14:paraId="4E9F8F40" w14:textId="77777777" w:rsidR="006945CF" w:rsidRPr="00F76721" w:rsidRDefault="006945C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縦位置</w:t>
            </w:r>
          </w:p>
        </w:tc>
        <w:tc>
          <w:tcPr>
            <w:tcW w:w="2721" w:type="dxa"/>
          </w:tcPr>
          <w:p w14:paraId="5A475A92" w14:textId="77777777" w:rsidR="006945CF" w:rsidRPr="00F76721" w:rsidRDefault="006945C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備考</w:t>
            </w:r>
          </w:p>
        </w:tc>
      </w:tr>
      <w:tr w:rsidR="00065832" w:rsidRPr="00F76721" w14:paraId="53A42E01" w14:textId="77777777" w:rsidTr="00065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80195D1" w14:textId="3D25BDAF" w:rsidR="00065832" w:rsidRPr="006B1362" w:rsidRDefault="00065832" w:rsidP="0006583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4FDD5E72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34158696"/>
            <w:placeholder>
              <w:docPart w:val="FE660D3899464BFEB0FBAB8E029D9BDE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7A7D2E5A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012360"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1701" w:type="dxa"/>
          </w:tcPr>
          <w:p w14:paraId="2F6824F6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495ECB5B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1777127182"/>
            <w:placeholder>
              <w:docPart w:val="442FEBF9FF32425091FD9921A4EB6407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54AC41AB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2000575963"/>
            <w:placeholder>
              <w:docPart w:val="442FEBF9FF32425091FD9921A4EB6407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6F600E44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53103C0A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390861955"/>
            <w:placeholder>
              <w:docPart w:val="442FEBF9FF32425091FD9921A4EB6407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30DC36DB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982586823"/>
            <w:placeholder>
              <w:docPart w:val="ED2F1A1BB6DE4EC2A4028608CBC06DD5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0B3146A1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7C6F4482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65832" w:rsidRPr="00F76721" w14:paraId="380E078A" w14:textId="77777777" w:rsidTr="0006583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C85C317" w14:textId="2684A91B" w:rsidR="00065832" w:rsidRPr="006B1362" w:rsidRDefault="00065832" w:rsidP="00065832">
            <w:pPr>
              <w:pStyle w:val="aa"/>
              <w:rPr>
                <w:sz w:val="12"/>
                <w:szCs w:val="12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129A2452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242993262"/>
            <w:placeholder>
              <w:docPart w:val="D516DB98B079459BB9E6D0216D9C6217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3E7024E5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text</w:t>
                </w:r>
              </w:p>
            </w:tc>
          </w:sdtContent>
        </w:sdt>
        <w:tc>
          <w:tcPr>
            <w:tcW w:w="1701" w:type="dxa"/>
          </w:tcPr>
          <w:p w14:paraId="6F444D7D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2A5DAE9F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-1103338081"/>
            <w:placeholder>
              <w:docPart w:val="6BE8D4EF13374E8D8AAD3AD5F60C0490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6700C720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410233149"/>
            <w:placeholder>
              <w:docPart w:val="22F9B92AD12B458B95F090886933E6AD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23E40DC3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7EF0C455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344517434"/>
            <w:placeholder>
              <w:docPart w:val="B26B10F28866469D9621C6B040A366A2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75A8F08E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558707233"/>
            <w:placeholder>
              <w:docPart w:val="027C39F35BC0488BA95EADCFEE72B0F3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6D216534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35347234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0D43FA06" w14:textId="77777777" w:rsidR="007D184F" w:rsidRDefault="007D184F">
      <w:pPr>
        <w:widowControl/>
        <w:jc w:val="left"/>
        <w:rPr>
          <w:rFonts w:ascii="Meiryo UI" w:eastAsia="Meiryo UI" w:hAnsi="Meiryo UI"/>
        </w:rPr>
      </w:pPr>
    </w:p>
    <w:p w14:paraId="03DB7733" w14:textId="77777777" w:rsidR="00703CCB" w:rsidRDefault="008F14E3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【コンボボックス</w:t>
      </w:r>
      <w:r w:rsidR="00B06CE5">
        <w:rPr>
          <w:rFonts w:ascii="Meiryo UI" w:eastAsia="Meiryo UI" w:hAnsi="Meiryo UI" w:hint="eastAsia"/>
        </w:rPr>
        <w:t>入力</w:t>
      </w:r>
      <w:r w:rsidR="00F53126">
        <w:rPr>
          <w:rFonts w:ascii="Meiryo UI" w:eastAsia="Meiryo UI" w:hAnsi="Meiryo UI" w:hint="eastAsia"/>
        </w:rPr>
        <w:t>例</w:t>
      </w:r>
      <w:r>
        <w:rPr>
          <w:rFonts w:ascii="Meiryo UI" w:eastAsia="Meiryo UI" w:hAnsi="Meiryo UI" w:hint="eastAsia"/>
        </w:rPr>
        <w:t>】</w:t>
      </w:r>
    </w:p>
    <w:p w14:paraId="157889CA" w14:textId="77777777" w:rsidR="008F14E3" w:rsidRDefault="008D43E6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  <w:noProof/>
        </w:rPr>
        <w:drawing>
          <wp:inline distT="0" distB="0" distL="0" distR="0" wp14:anchorId="616D0AF7" wp14:editId="2F4A81D2">
            <wp:extent cx="2426970" cy="32766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-3"/>
        <w:tblW w:w="14683" w:type="dxa"/>
        <w:tblLayout w:type="fixed"/>
        <w:tblLook w:val="04A0" w:firstRow="1" w:lastRow="0" w:firstColumn="1" w:lastColumn="0" w:noHBand="0" w:noVBand="1"/>
      </w:tblPr>
      <w:tblGrid>
        <w:gridCol w:w="509"/>
        <w:gridCol w:w="3289"/>
        <w:gridCol w:w="1134"/>
        <w:gridCol w:w="1701"/>
        <w:gridCol w:w="567"/>
        <w:gridCol w:w="567"/>
        <w:gridCol w:w="1134"/>
        <w:gridCol w:w="1701"/>
        <w:gridCol w:w="680"/>
        <w:gridCol w:w="680"/>
        <w:gridCol w:w="2721"/>
      </w:tblGrid>
      <w:tr w:rsidR="008F14E3" w:rsidRPr="00F76721" w14:paraId="62787A7C" w14:textId="77777777" w:rsidTr="0006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C4ACEF1" w14:textId="77777777" w:rsidR="008F14E3" w:rsidRPr="00F76721" w:rsidRDefault="008F14E3" w:rsidP="00725B6F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289" w:type="dxa"/>
          </w:tcPr>
          <w:p w14:paraId="6CF1D51B" w14:textId="77777777" w:rsidR="008F14E3" w:rsidRPr="00F76721" w:rsidRDefault="008F14E3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148959AF" w14:textId="77777777" w:rsidR="008F14E3" w:rsidRPr="00F76721" w:rsidRDefault="008F14E3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701" w:type="dxa"/>
          </w:tcPr>
          <w:p w14:paraId="74423F33" w14:textId="77777777" w:rsidR="008F14E3" w:rsidRPr="00F76721" w:rsidRDefault="008F14E3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項目ラベルID</w:t>
            </w:r>
          </w:p>
        </w:tc>
        <w:tc>
          <w:tcPr>
            <w:tcW w:w="567" w:type="dxa"/>
          </w:tcPr>
          <w:p w14:paraId="2C7F834F" w14:textId="77777777" w:rsidR="008F14E3" w:rsidRPr="00F76721" w:rsidRDefault="008F14E3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タブ順</w:t>
            </w:r>
          </w:p>
        </w:tc>
        <w:tc>
          <w:tcPr>
            <w:tcW w:w="567" w:type="dxa"/>
          </w:tcPr>
          <w:p w14:paraId="32DD4A3D" w14:textId="77777777" w:rsidR="008F14E3" w:rsidRPr="00F76721" w:rsidRDefault="008F14E3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I/O</w:t>
            </w:r>
          </w:p>
        </w:tc>
        <w:tc>
          <w:tcPr>
            <w:tcW w:w="1134" w:type="dxa"/>
          </w:tcPr>
          <w:p w14:paraId="6E75C625" w14:textId="77777777" w:rsidR="008F14E3" w:rsidRPr="00F76721" w:rsidRDefault="008F14E3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データ型</w:t>
            </w:r>
          </w:p>
        </w:tc>
        <w:tc>
          <w:tcPr>
            <w:tcW w:w="1701" w:type="dxa"/>
          </w:tcPr>
          <w:p w14:paraId="373F7E4A" w14:textId="77777777" w:rsidR="008F14E3" w:rsidRPr="00F76721" w:rsidRDefault="00AE2817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表示タイミング</w:t>
            </w:r>
          </w:p>
        </w:tc>
        <w:tc>
          <w:tcPr>
            <w:tcW w:w="680" w:type="dxa"/>
          </w:tcPr>
          <w:p w14:paraId="19DCB8AC" w14:textId="77777777" w:rsidR="008F14E3" w:rsidRPr="00F76721" w:rsidRDefault="008F14E3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横位置</w:t>
            </w:r>
          </w:p>
        </w:tc>
        <w:tc>
          <w:tcPr>
            <w:tcW w:w="680" w:type="dxa"/>
          </w:tcPr>
          <w:p w14:paraId="43A56584" w14:textId="77777777" w:rsidR="008F14E3" w:rsidRPr="00F76721" w:rsidRDefault="008F14E3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縦位置</w:t>
            </w:r>
          </w:p>
        </w:tc>
        <w:tc>
          <w:tcPr>
            <w:tcW w:w="2721" w:type="dxa"/>
          </w:tcPr>
          <w:p w14:paraId="3B345A49" w14:textId="77777777" w:rsidR="008F14E3" w:rsidRPr="00F76721" w:rsidRDefault="008F14E3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備考</w:t>
            </w:r>
          </w:p>
        </w:tc>
      </w:tr>
      <w:tr w:rsidR="00065832" w:rsidRPr="00F76721" w14:paraId="7297E322" w14:textId="77777777" w:rsidTr="00065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2FFCA54" w14:textId="34C4FB8D" w:rsidR="00065832" w:rsidRPr="00326542" w:rsidRDefault="00065832" w:rsidP="0006583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326542">
              <w:rPr>
                <w:sz w:val="12"/>
                <w:szCs w:val="12"/>
              </w:rPr>
              <w:fldChar w:fldCharType="begin"/>
            </w:r>
            <w:r w:rsidRPr="00326542">
              <w:rPr>
                <w:b w:val="0"/>
                <w:bCs w:val="0"/>
                <w:sz w:val="12"/>
                <w:szCs w:val="12"/>
              </w:rPr>
              <w:instrText xml:space="preserve"> SEQ itemName2No \* MERGEFORMAT \* MERGEFORMAT </w:instrText>
            </w:r>
            <w:r w:rsidRPr="00326542">
              <w:rPr>
                <w:sz w:val="12"/>
                <w:szCs w:val="12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32654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6A01C5D7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消費是区分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43504125"/>
            <w:placeholder>
              <w:docPart w:val="587E3580B7FE4E6AA0D1ED75473C88B3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610FB453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0F6724"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1701" w:type="dxa"/>
          </w:tcPr>
          <w:p w14:paraId="3285D195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52C61D84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-765076377"/>
            <w:placeholder>
              <w:docPart w:val="1F38D626FC254632A04E20B3F5E59340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1567295F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289347525"/>
            <w:placeholder>
              <w:docPart w:val="1F38D626FC254632A04E20B3F5E59340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31AAE1E0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03A82958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275446662"/>
            <w:placeholder>
              <w:docPart w:val="1F38D626FC254632A04E20B3F5E59340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6546B5B6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388637613"/>
            <w:placeholder>
              <w:docPart w:val="D55CE621A17843819D67E4829E590F72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64B5EF6A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32AEAFB8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65832" w:rsidRPr="00F76721" w14:paraId="24CB1BFD" w14:textId="77777777" w:rsidTr="0006583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7F17F85" w14:textId="21D282CC" w:rsidR="00065832" w:rsidRPr="00326542" w:rsidRDefault="00065832" w:rsidP="0006583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326542">
              <w:rPr>
                <w:sz w:val="12"/>
                <w:szCs w:val="12"/>
              </w:rPr>
              <w:fldChar w:fldCharType="begin"/>
            </w:r>
            <w:r w:rsidRPr="00326542">
              <w:rPr>
                <w:b w:val="0"/>
                <w:bCs w:val="0"/>
                <w:sz w:val="12"/>
                <w:szCs w:val="12"/>
              </w:rPr>
              <w:instrText xml:space="preserve"> SEQ itemName2No \* MERGEFORMAT \* MERGEFORMAT </w:instrText>
            </w:r>
            <w:r w:rsidRPr="00326542">
              <w:rPr>
                <w:sz w:val="12"/>
                <w:szCs w:val="12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32654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16B5E803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消費税区分コード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019068910"/>
            <w:placeholder>
              <w:docPart w:val="0481E22FF37D438C9C0E45F0DC1303A9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5B9274A2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rFonts w:hint="eastAsia"/>
                    <w:sz w:val="12"/>
                    <w:szCs w:val="12"/>
                  </w:rPr>
                  <w:t>combobox</w:t>
                </w:r>
                <w:proofErr w:type="spellEnd"/>
              </w:p>
            </w:tc>
          </w:sdtContent>
        </w:sdt>
        <w:tc>
          <w:tcPr>
            <w:tcW w:w="1701" w:type="dxa"/>
          </w:tcPr>
          <w:p w14:paraId="1C9157E0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0EE4EADE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</w:t>
            </w:r>
            <w:r w:rsidRPr="006B1362">
              <w:rPr>
                <w:rFonts w:hint="eastAsia"/>
                <w:sz w:val="12"/>
                <w:szCs w:val="12"/>
              </w:rPr>
              <w:t>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-1905129105"/>
            <w:placeholder>
              <w:docPart w:val="EA67DDCD1FE74298AF96955625309840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7F130CDA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918301737"/>
            <w:placeholder>
              <w:docPart w:val="CF728B391FA442748C18AF41D30286B2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18E10EF8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0D07F8AB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963538585"/>
            <w:placeholder>
              <w:docPart w:val="D58DDF05B54F42B79FDB3749AD7E4D6B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05DB70EC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2051367114"/>
            <w:placeholder>
              <w:docPart w:val="72C82E85F5B942878AF7893E1F0259C2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4E87B512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473A5B3D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65832" w:rsidRPr="00F76721" w14:paraId="726CA0DF" w14:textId="77777777" w:rsidTr="00065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1EFD70CF" w14:textId="6082FF50" w:rsidR="00065832" w:rsidRPr="00326542" w:rsidRDefault="00065832" w:rsidP="0006583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326542">
              <w:rPr>
                <w:sz w:val="12"/>
                <w:szCs w:val="12"/>
              </w:rPr>
              <w:fldChar w:fldCharType="begin"/>
            </w:r>
            <w:r w:rsidRPr="00326542">
              <w:rPr>
                <w:b w:val="0"/>
                <w:bCs w:val="0"/>
                <w:sz w:val="12"/>
                <w:szCs w:val="12"/>
              </w:rPr>
              <w:instrText xml:space="preserve"> SEQ itemName2No \* MERGEFORMAT \* MERGEFORMAT </w:instrText>
            </w:r>
            <w:r w:rsidRPr="00326542">
              <w:rPr>
                <w:sz w:val="12"/>
                <w:szCs w:val="12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32654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7BDD7C01" w14:textId="77777777" w:rsidR="0006583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消費税区分名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611480004"/>
            <w:placeholder>
              <w:docPart w:val="71A0511E0ED94A35AFA601A2DEC7D101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7AEB2526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0F6724"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1701" w:type="dxa"/>
          </w:tcPr>
          <w:p w14:paraId="29FD2D80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70C7435D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1644079830"/>
            <w:placeholder>
              <w:docPart w:val="881ED122814D4951B942756449BE05C8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27704C02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217651931"/>
            <w:placeholder>
              <w:docPart w:val="71EE189AD5E541B1A457F78F3D27F1B8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1A20C112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759B88EE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240479517"/>
            <w:placeholder>
              <w:docPart w:val="99F9C0FF51AB4C50908B83F3BE841563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6AE117E8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kern w:val="0"/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19966087"/>
            <w:placeholder>
              <w:docPart w:val="230456174AF64D32AD53821B84696BFB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585F0C73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516D8AA4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4C648F69" w14:textId="77777777" w:rsidR="0069233E" w:rsidRDefault="0069233E">
      <w:pPr>
        <w:widowControl/>
        <w:jc w:val="left"/>
        <w:rPr>
          <w:rFonts w:ascii="Meiryo UI" w:eastAsia="Meiryo UI" w:hAnsi="Meiryo UI"/>
        </w:rPr>
      </w:pPr>
    </w:p>
    <w:p w14:paraId="48DE877C" w14:textId="77777777" w:rsidR="0069233E" w:rsidRDefault="0069233E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1C007FCF" w14:textId="77777777" w:rsidR="00AB70B2" w:rsidRDefault="00AB70B2" w:rsidP="00AB70B2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【カレンダー</w:t>
      </w:r>
      <w:r w:rsidR="00B06CE5">
        <w:rPr>
          <w:rFonts w:ascii="Meiryo UI" w:eastAsia="Meiryo UI" w:hAnsi="Meiryo UI" w:hint="eastAsia"/>
        </w:rPr>
        <w:t>などの入力補助付き項目の</w:t>
      </w:r>
      <w:r>
        <w:rPr>
          <w:rFonts w:ascii="Meiryo UI" w:eastAsia="Meiryo UI" w:hAnsi="Meiryo UI" w:hint="eastAsia"/>
        </w:rPr>
        <w:t>例】</w:t>
      </w:r>
    </w:p>
    <w:p w14:paraId="5A33E0EB" w14:textId="77777777" w:rsidR="00DA68AF" w:rsidRDefault="00B35C66" w:rsidP="00AB70B2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  <w:noProof/>
        </w:rPr>
        <w:drawing>
          <wp:inline distT="0" distB="0" distL="0" distR="0" wp14:anchorId="586311D4" wp14:editId="6BAFE939">
            <wp:extent cx="2205990" cy="320040"/>
            <wp:effectExtent l="0" t="0" r="3810" b="381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8478" w14:textId="77777777" w:rsidR="00B35C66" w:rsidRDefault="00050A9B" w:rsidP="00AB70B2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  <w:noProof/>
        </w:rPr>
        <w:drawing>
          <wp:inline distT="0" distB="0" distL="0" distR="0" wp14:anchorId="56932F89" wp14:editId="6793701C">
            <wp:extent cx="3977640" cy="270510"/>
            <wp:effectExtent l="0" t="0" r="381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-3"/>
        <w:tblW w:w="14683" w:type="dxa"/>
        <w:tblLayout w:type="fixed"/>
        <w:tblLook w:val="04A0" w:firstRow="1" w:lastRow="0" w:firstColumn="1" w:lastColumn="0" w:noHBand="0" w:noVBand="1"/>
      </w:tblPr>
      <w:tblGrid>
        <w:gridCol w:w="509"/>
        <w:gridCol w:w="3289"/>
        <w:gridCol w:w="1134"/>
        <w:gridCol w:w="1701"/>
        <w:gridCol w:w="567"/>
        <w:gridCol w:w="567"/>
        <w:gridCol w:w="1134"/>
        <w:gridCol w:w="1701"/>
        <w:gridCol w:w="680"/>
        <w:gridCol w:w="680"/>
        <w:gridCol w:w="2721"/>
      </w:tblGrid>
      <w:tr w:rsidR="00DA68AF" w:rsidRPr="00F76721" w14:paraId="26D29741" w14:textId="77777777" w:rsidTr="0006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00EB50D" w14:textId="77777777" w:rsidR="00DA68AF" w:rsidRPr="00F76721" w:rsidRDefault="00DA68AF" w:rsidP="00725B6F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289" w:type="dxa"/>
          </w:tcPr>
          <w:p w14:paraId="2F449C2D" w14:textId="77777777" w:rsidR="00DA68AF" w:rsidRPr="00F76721" w:rsidRDefault="00DA68A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762825C3" w14:textId="77777777" w:rsidR="00DA68AF" w:rsidRPr="00F76721" w:rsidRDefault="00DA68A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701" w:type="dxa"/>
          </w:tcPr>
          <w:p w14:paraId="7D3DAB9D" w14:textId="77777777" w:rsidR="00DA68AF" w:rsidRPr="00F76721" w:rsidRDefault="00DA68A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項目ラベルID</w:t>
            </w:r>
          </w:p>
        </w:tc>
        <w:tc>
          <w:tcPr>
            <w:tcW w:w="567" w:type="dxa"/>
          </w:tcPr>
          <w:p w14:paraId="41ED96F4" w14:textId="77777777" w:rsidR="00DA68AF" w:rsidRPr="00F76721" w:rsidRDefault="00DA68A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タブ順</w:t>
            </w:r>
          </w:p>
        </w:tc>
        <w:tc>
          <w:tcPr>
            <w:tcW w:w="567" w:type="dxa"/>
          </w:tcPr>
          <w:p w14:paraId="52C4DE4A" w14:textId="77777777" w:rsidR="00DA68AF" w:rsidRPr="00F76721" w:rsidRDefault="00DA68A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I/O</w:t>
            </w:r>
          </w:p>
        </w:tc>
        <w:tc>
          <w:tcPr>
            <w:tcW w:w="1134" w:type="dxa"/>
          </w:tcPr>
          <w:p w14:paraId="659099F1" w14:textId="77777777" w:rsidR="00DA68AF" w:rsidRPr="00F76721" w:rsidRDefault="00DA68A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データ型</w:t>
            </w:r>
          </w:p>
        </w:tc>
        <w:tc>
          <w:tcPr>
            <w:tcW w:w="1701" w:type="dxa"/>
          </w:tcPr>
          <w:p w14:paraId="776EA351" w14:textId="77777777" w:rsidR="00DA68AF" w:rsidRPr="00F76721" w:rsidRDefault="00EB60CC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表示タイミング</w:t>
            </w:r>
          </w:p>
        </w:tc>
        <w:tc>
          <w:tcPr>
            <w:tcW w:w="680" w:type="dxa"/>
          </w:tcPr>
          <w:p w14:paraId="6A7C426D" w14:textId="77777777" w:rsidR="00DA68AF" w:rsidRPr="00F76721" w:rsidRDefault="00DA68A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横位置</w:t>
            </w:r>
          </w:p>
        </w:tc>
        <w:tc>
          <w:tcPr>
            <w:tcW w:w="680" w:type="dxa"/>
          </w:tcPr>
          <w:p w14:paraId="3C0D2DEF" w14:textId="77777777" w:rsidR="00DA68AF" w:rsidRPr="00F76721" w:rsidRDefault="00DA68A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縦位置</w:t>
            </w:r>
          </w:p>
        </w:tc>
        <w:tc>
          <w:tcPr>
            <w:tcW w:w="2721" w:type="dxa"/>
          </w:tcPr>
          <w:p w14:paraId="60A7F799" w14:textId="77777777" w:rsidR="00DA68AF" w:rsidRPr="00F76721" w:rsidRDefault="00DA68A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備考</w:t>
            </w:r>
          </w:p>
        </w:tc>
      </w:tr>
      <w:tr w:rsidR="00065832" w:rsidRPr="00F76721" w14:paraId="31890A86" w14:textId="77777777" w:rsidTr="00065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80156F3" w14:textId="627AD48D" w:rsidR="00065832" w:rsidRPr="00326542" w:rsidRDefault="00065832" w:rsidP="0006583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itemName3No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6671AD46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契約予定日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520390417"/>
            <w:placeholder>
              <w:docPart w:val="4AA946400A41482F893537168E730BB2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32114028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2627A"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1701" w:type="dxa"/>
          </w:tcPr>
          <w:p w14:paraId="5AD6FD52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04C114E0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205450503"/>
            <w:placeholder>
              <w:docPart w:val="519385DCCEE04A8CA0628C3843533E4C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7E4A7FEE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535117222"/>
            <w:placeholder>
              <w:docPart w:val="519385DCCEE04A8CA0628C3843533E4C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0B1AD443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1F4DB920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39482389"/>
            <w:placeholder>
              <w:docPart w:val="519385DCCEE04A8CA0628C3843533E4C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03C3CF9A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480371890"/>
            <w:placeholder>
              <w:docPart w:val="0560BECB3BFA41E68FD03571B57D9342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0A000BA8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3ECBF529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65832" w:rsidRPr="00F76721" w14:paraId="2D16B2DA" w14:textId="77777777" w:rsidTr="0006583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1658E58" w14:textId="3274EE42" w:rsidR="00065832" w:rsidRPr="00326542" w:rsidRDefault="00065832" w:rsidP="0006583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B6A90">
              <w:rPr>
                <w:sz w:val="12"/>
                <w:szCs w:val="12"/>
              </w:rPr>
              <w:fldChar w:fldCharType="begin"/>
            </w:r>
            <w:r w:rsidRPr="00FB6A90">
              <w:rPr>
                <w:b w:val="0"/>
                <w:bCs w:val="0"/>
                <w:sz w:val="12"/>
                <w:szCs w:val="12"/>
              </w:rPr>
              <w:instrText xml:space="preserve"> SEQ itemName3No \* MERGEFORMAT \* MERGEFORMAT </w:instrText>
            </w:r>
            <w:r w:rsidRPr="00FB6A90">
              <w:rPr>
                <w:sz w:val="12"/>
                <w:szCs w:val="12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FB6A90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6012B3BD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契約予定日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452123733"/>
            <w:placeholder>
              <w:docPart w:val="D546066A73F842899DBC847FB5A2118B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4886378C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text</w:t>
                </w:r>
              </w:p>
            </w:tc>
          </w:sdtContent>
        </w:sdt>
        <w:tc>
          <w:tcPr>
            <w:tcW w:w="1701" w:type="dxa"/>
          </w:tcPr>
          <w:p w14:paraId="600DC030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0A92D279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652183294"/>
            <w:placeholder>
              <w:docPart w:val="7C5BE30776C840C8AF3D97C4FC0B89D4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3DA1280D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252090761"/>
            <w:placeholder>
              <w:docPart w:val="498294453F13488CA06618C7803CB785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6A8A481F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55FDBF74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923641343"/>
            <w:placeholder>
              <w:docPart w:val="99ABE75991164E8CB64451B67E52AC97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02A69817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449252069"/>
            <w:placeholder>
              <w:docPart w:val="1644AD20D9C246B286ECFCD135C1DE31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4C2560C1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50FDA102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65832" w:rsidRPr="00F76721" w14:paraId="116DBFF5" w14:textId="77777777" w:rsidTr="00065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AD828F7" w14:textId="51B1DC42" w:rsidR="00065832" w:rsidRPr="00326542" w:rsidRDefault="00065832" w:rsidP="0006583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B6A90">
              <w:rPr>
                <w:sz w:val="12"/>
                <w:szCs w:val="12"/>
              </w:rPr>
              <w:fldChar w:fldCharType="begin"/>
            </w:r>
            <w:r w:rsidRPr="00FB6A90">
              <w:rPr>
                <w:b w:val="0"/>
                <w:bCs w:val="0"/>
                <w:sz w:val="12"/>
                <w:szCs w:val="12"/>
              </w:rPr>
              <w:instrText xml:space="preserve"> SEQ itemName3No \* MERGEFORMAT \* MERGEFORMAT </w:instrText>
            </w:r>
            <w:r w:rsidRPr="00FB6A90">
              <w:rPr>
                <w:sz w:val="12"/>
                <w:szCs w:val="12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FB6A90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31A8686B" w14:textId="77777777" w:rsidR="0006583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契約予定日入力補助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549369967"/>
            <w:placeholder>
              <w:docPart w:val="A37EE3E45BB14F25BE5FCFF187EF3E66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24BA9ECC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calendar</w:t>
                </w:r>
              </w:p>
            </w:tc>
          </w:sdtContent>
        </w:sdt>
        <w:tc>
          <w:tcPr>
            <w:tcW w:w="1701" w:type="dxa"/>
          </w:tcPr>
          <w:p w14:paraId="266ACE5B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6A7B2F28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1263878088"/>
            <w:placeholder>
              <w:docPart w:val="134719ABA1024FE8B1599ADFBE378650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12CCF0EB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I/O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759877143"/>
            <w:placeholder>
              <w:docPart w:val="BED7831EE7E74C98B5CA8A606AD6B03C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5B43239D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39BA1960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622295847"/>
            <w:placeholder>
              <w:docPart w:val="80B62D6D96EE468BB764C56768B61D87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336C3B76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kern w:val="0"/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265300994"/>
            <w:placeholder>
              <w:docPart w:val="87D1071DB4F84B7396F7F5CE31151AC5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5A31F190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490CF708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65832" w:rsidRPr="00F76721" w14:paraId="1E3B244C" w14:textId="77777777" w:rsidTr="0006583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A69C982" w14:textId="6BED38D1" w:rsidR="00065832" w:rsidRPr="00FB6A90" w:rsidRDefault="00065832" w:rsidP="0006583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itemName3No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</w:rPr>
              <w:t>4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07646037" w14:textId="77777777" w:rsidR="0006583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契約期間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9905901"/>
            <w:placeholder>
              <w:docPart w:val="4B83C7B19314473389990AA37743555C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30CBC53F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2627A"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1701" w:type="dxa"/>
          </w:tcPr>
          <w:p w14:paraId="145ABC42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77F4F68E" w14:textId="77777777" w:rsidR="0006583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382986293"/>
            <w:placeholder>
              <w:docPart w:val="643EE5C939DB4007B35FA88E349158A0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0BA3A9D7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371765270"/>
            <w:placeholder>
              <w:docPart w:val="491EC785DFA946CF9B60B238C6F57897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20B74126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314B1071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862211138"/>
            <w:placeholder>
              <w:docPart w:val="29B10019920344BDAC91EC78ADAEC141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27C29D63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kern w:val="0"/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560479172"/>
            <w:placeholder>
              <w:docPart w:val="6288CAAAC6DE4C70B01495794F1C31F0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701CACBD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171BBD55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65832" w:rsidRPr="00F76721" w14:paraId="044C6E58" w14:textId="77777777" w:rsidTr="00065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DEC36D9" w14:textId="35440D7F" w:rsidR="00065832" w:rsidRPr="00FB6A90" w:rsidRDefault="00065832" w:rsidP="0006583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B6A90">
              <w:rPr>
                <w:sz w:val="12"/>
                <w:szCs w:val="12"/>
              </w:rPr>
              <w:fldChar w:fldCharType="begin"/>
            </w:r>
            <w:r w:rsidRPr="00FB6A90">
              <w:rPr>
                <w:b w:val="0"/>
                <w:bCs w:val="0"/>
                <w:sz w:val="12"/>
                <w:szCs w:val="12"/>
              </w:rPr>
              <w:instrText xml:space="preserve"> SEQ itemName3No \* MERGEFORMAT \* MERGEFORMAT </w:instrText>
            </w:r>
            <w:r w:rsidRPr="00FB6A90">
              <w:rPr>
                <w:sz w:val="12"/>
                <w:szCs w:val="12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FB6A90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4A01085C" w14:textId="77777777" w:rsidR="0006583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契約開始日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490606928"/>
            <w:placeholder>
              <w:docPart w:val="348C749BCA0B4A0E892E57B3ED9AA559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24AA8FFC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text</w:t>
                </w:r>
              </w:p>
            </w:tc>
          </w:sdtContent>
        </w:sdt>
        <w:tc>
          <w:tcPr>
            <w:tcW w:w="1701" w:type="dxa"/>
          </w:tcPr>
          <w:p w14:paraId="3E6272DD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61DD6A97" w14:textId="77777777" w:rsidR="0006583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30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287163052"/>
            <w:placeholder>
              <w:docPart w:val="D4A0023107E549EF97CDC7576F194666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064F08B0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256966778"/>
            <w:placeholder>
              <w:docPart w:val="0DA417763C6841DAA41E326FCCC7D54A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210CF5A5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09388D24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363437360"/>
            <w:placeholder>
              <w:docPart w:val="91493AD477E24DE4B3D93AF6908B28A3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598B5B85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kern w:val="0"/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751038016"/>
            <w:placeholder>
              <w:docPart w:val="89C35F67608C4141BF9BFC81BA03F2B7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5242D50F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68F46ED2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65832" w:rsidRPr="00F76721" w14:paraId="17B7589C" w14:textId="77777777" w:rsidTr="0006583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331E9B5" w14:textId="71FDF3F7" w:rsidR="00065832" w:rsidRPr="00FB6A90" w:rsidRDefault="00065832" w:rsidP="0006583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B6A90">
              <w:rPr>
                <w:sz w:val="12"/>
                <w:szCs w:val="12"/>
              </w:rPr>
              <w:fldChar w:fldCharType="begin"/>
            </w:r>
            <w:r w:rsidRPr="00FB6A90">
              <w:rPr>
                <w:b w:val="0"/>
                <w:bCs w:val="0"/>
                <w:sz w:val="12"/>
                <w:szCs w:val="12"/>
              </w:rPr>
              <w:instrText xml:space="preserve"> SEQ itemName3No \* MERGEFORMAT \* MERGEFORMAT </w:instrText>
            </w:r>
            <w:r w:rsidRPr="00FB6A90">
              <w:rPr>
                <w:sz w:val="12"/>
                <w:szCs w:val="12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FB6A90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2CDF8006" w14:textId="77777777" w:rsidR="0006583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契約開始日入力補助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077853538"/>
            <w:placeholder>
              <w:docPart w:val="52E0C5CFCEFA42F18D1D509146D4155F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153F33A9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calendar</w:t>
                </w:r>
              </w:p>
            </w:tc>
          </w:sdtContent>
        </w:sdt>
        <w:tc>
          <w:tcPr>
            <w:tcW w:w="1701" w:type="dxa"/>
          </w:tcPr>
          <w:p w14:paraId="34AD9DD5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038CBA24" w14:textId="77777777" w:rsidR="0006583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40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-1845231421"/>
            <w:placeholder>
              <w:docPart w:val="085E00EE12244DEAB01A43B9957823C8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48CDAEAD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I/O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981296500"/>
            <w:placeholder>
              <w:docPart w:val="3684AB6B5F9345AE880368E2BFCF0C17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15B2F426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0D4D0C5B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51680555"/>
            <w:placeholder>
              <w:docPart w:val="592AFAEEB02F4EEEBA9956C11125EBE2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5FDFBB86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kern w:val="0"/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96289958"/>
            <w:placeholder>
              <w:docPart w:val="9490D7F056614371844A495E377D4E1B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2529F3ED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557F8252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65832" w:rsidRPr="00F76721" w14:paraId="2D8BE5DA" w14:textId="77777777" w:rsidTr="00065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FCF23D3" w14:textId="3375DA8A" w:rsidR="00065832" w:rsidRPr="00FB6A90" w:rsidRDefault="00065832" w:rsidP="00065832">
            <w:pPr>
              <w:pStyle w:val="aa"/>
              <w:rPr>
                <w:sz w:val="12"/>
                <w:szCs w:val="12"/>
              </w:rPr>
            </w:pPr>
            <w:r w:rsidRPr="00FB6A90">
              <w:rPr>
                <w:sz w:val="12"/>
                <w:szCs w:val="12"/>
              </w:rPr>
              <w:fldChar w:fldCharType="begin"/>
            </w:r>
            <w:r w:rsidRPr="00FB6A90">
              <w:rPr>
                <w:b w:val="0"/>
                <w:bCs w:val="0"/>
                <w:sz w:val="12"/>
                <w:szCs w:val="12"/>
              </w:rPr>
              <w:instrText xml:space="preserve"> SEQ itemName3No \* MERGEFORMAT \* MERGEFORMAT </w:instrText>
            </w:r>
            <w:r w:rsidRPr="00FB6A90">
              <w:rPr>
                <w:sz w:val="12"/>
                <w:szCs w:val="12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FB6A90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789E369B" w14:textId="77777777" w:rsidR="00065832" w:rsidRDefault="009868F9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～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930649782"/>
            <w:placeholder>
              <w:docPart w:val="C79151E4CDBF480F9786473A72F1325E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68A1DA4F" w14:textId="77777777" w:rsidR="00065832" w:rsidRPr="0072627A" w:rsidRDefault="009868F9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1701" w:type="dxa"/>
          </w:tcPr>
          <w:p w14:paraId="2440E83C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691A0FF9" w14:textId="77777777" w:rsidR="00065832" w:rsidRDefault="009868F9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1004018437"/>
            <w:placeholder>
              <w:docPart w:val="2F66AD4F21684CD1AC2AFDB1D17A6697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27E3BCEB" w14:textId="77777777" w:rsidR="00065832" w:rsidRDefault="009868F9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543760696"/>
            <w:placeholder>
              <w:docPart w:val="73BCD7FE65D64DA3B25FAA5805A6F6B2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66D347B4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5272B768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83572856"/>
            <w:placeholder>
              <w:docPart w:val="3699FA4FAD934AA3A38398C3F203AB6C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15F2E3A8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kern w:val="0"/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400943079"/>
            <w:placeholder>
              <w:docPart w:val="DEC35BD8A23C4001B41C1BFA6CE2DE8B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22145377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00D2AEE3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65832" w:rsidRPr="00F76721" w14:paraId="510DF8DC" w14:textId="77777777" w:rsidTr="0006583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AFD9630" w14:textId="7E4389E1" w:rsidR="00065832" w:rsidRPr="00FB6A90" w:rsidRDefault="00065832" w:rsidP="0006583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B6A90">
              <w:rPr>
                <w:sz w:val="12"/>
                <w:szCs w:val="12"/>
              </w:rPr>
              <w:fldChar w:fldCharType="begin"/>
            </w:r>
            <w:r w:rsidRPr="00FB6A90">
              <w:rPr>
                <w:b w:val="0"/>
                <w:bCs w:val="0"/>
                <w:sz w:val="12"/>
                <w:szCs w:val="12"/>
              </w:rPr>
              <w:instrText xml:space="preserve"> SEQ itemName3No \* MERGEFORMAT \* MERGEFORMAT </w:instrText>
            </w:r>
            <w:r w:rsidRPr="00FB6A90">
              <w:rPr>
                <w:sz w:val="12"/>
                <w:szCs w:val="12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FB6A90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1D77AB69" w14:textId="77777777" w:rsidR="0006583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契約終了日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103451642"/>
            <w:placeholder>
              <w:docPart w:val="B7FBE9E863FA44C3B88693834831C2FE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12F78FAC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text</w:t>
                </w:r>
              </w:p>
            </w:tc>
          </w:sdtContent>
        </w:sdt>
        <w:tc>
          <w:tcPr>
            <w:tcW w:w="1701" w:type="dxa"/>
          </w:tcPr>
          <w:p w14:paraId="3E4F79A0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09F9B530" w14:textId="77777777" w:rsidR="0006583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50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-1623522203"/>
            <w:placeholder>
              <w:docPart w:val="56730F7ADCD74476A6720907007E2CD2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4BA89F8B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553841481"/>
            <w:placeholder>
              <w:docPart w:val="A400F18DBDB24D36A9C892E37D161BAB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1EFD7EAD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7DF16AE4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206997854"/>
            <w:placeholder>
              <w:docPart w:val="4CCA165E49DC4787951D3A13C9EFCAEB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319EA7F0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kern w:val="0"/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672537890"/>
            <w:placeholder>
              <w:docPart w:val="7CABDF6E5830486A8B59A43C94A319E5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2E9D6673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67700F75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65832" w:rsidRPr="00F76721" w14:paraId="7195AAB8" w14:textId="77777777" w:rsidTr="00065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010E558" w14:textId="1DFDF811" w:rsidR="00065832" w:rsidRPr="00FB6A90" w:rsidRDefault="00065832" w:rsidP="0006583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B6A90">
              <w:rPr>
                <w:sz w:val="12"/>
                <w:szCs w:val="12"/>
              </w:rPr>
              <w:fldChar w:fldCharType="begin"/>
            </w:r>
            <w:r w:rsidRPr="00FB6A90">
              <w:rPr>
                <w:b w:val="0"/>
                <w:bCs w:val="0"/>
                <w:sz w:val="12"/>
                <w:szCs w:val="12"/>
              </w:rPr>
              <w:instrText xml:space="preserve"> SEQ itemName3No \* MERGEFORMAT \* MERGEFORMAT </w:instrText>
            </w:r>
            <w:r w:rsidRPr="00FB6A90">
              <w:rPr>
                <w:sz w:val="12"/>
                <w:szCs w:val="12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FB6A90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433B1724" w14:textId="77777777" w:rsidR="0006583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契約終了日入力補助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432164709"/>
            <w:placeholder>
              <w:docPart w:val="A4593724E43347499C75205F4A050F60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4CF3A66E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calendar</w:t>
                </w:r>
              </w:p>
            </w:tc>
          </w:sdtContent>
        </w:sdt>
        <w:tc>
          <w:tcPr>
            <w:tcW w:w="1701" w:type="dxa"/>
          </w:tcPr>
          <w:p w14:paraId="3A44A872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76FEF920" w14:textId="77777777" w:rsidR="0006583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60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784549387"/>
            <w:placeholder>
              <w:docPart w:val="F7C81F94E42D44738CB26BAA9BB86725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2EA8270E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I/O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1925385027"/>
            <w:placeholder>
              <w:docPart w:val="7E4A8A29225B49EAA1C41D72251B0279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03EF0341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035C8CD0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450888305"/>
            <w:placeholder>
              <w:docPart w:val="BA409D7BFA46400DB563E19E6F40891B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1092C3E2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kern w:val="0"/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775595581"/>
            <w:placeholder>
              <w:docPart w:val="233EFE015EED4F30A234AA2BDA8735B0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6971710B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400A98D3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15C34D68" w14:textId="77777777" w:rsidR="00AB70B2" w:rsidRDefault="00AB70B2">
      <w:pPr>
        <w:widowControl/>
        <w:jc w:val="left"/>
        <w:rPr>
          <w:rFonts w:ascii="Meiryo UI" w:eastAsia="Meiryo UI" w:hAnsi="Meiryo UI"/>
        </w:rPr>
      </w:pPr>
    </w:p>
    <w:p w14:paraId="007D4C4D" w14:textId="77777777" w:rsidR="00BD314F" w:rsidRDefault="008751B5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【ラジオボタン</w:t>
      </w:r>
      <w:r w:rsidR="00DA23D7">
        <w:rPr>
          <w:rFonts w:ascii="Meiryo UI" w:eastAsia="Meiryo UI" w:hAnsi="Meiryo UI" w:hint="eastAsia"/>
        </w:rPr>
        <w:t>、チェックボックスなどのグループ項目の例</w:t>
      </w:r>
      <w:r>
        <w:rPr>
          <w:rFonts w:ascii="Meiryo UI" w:eastAsia="Meiryo UI" w:hAnsi="Meiryo UI" w:hint="eastAsia"/>
        </w:rPr>
        <w:t>】</w:t>
      </w:r>
    </w:p>
    <w:p w14:paraId="61E4DE51" w14:textId="77777777" w:rsidR="0069233E" w:rsidRDefault="00153A95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  <w:noProof/>
        </w:rPr>
        <w:drawing>
          <wp:inline distT="0" distB="0" distL="0" distR="0" wp14:anchorId="1E40DE1B" wp14:editId="399575EB">
            <wp:extent cx="3379470" cy="205740"/>
            <wp:effectExtent l="0" t="0" r="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BA0C" w14:textId="77777777" w:rsidR="00BD15A9" w:rsidRDefault="00BD15A9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  <w:noProof/>
        </w:rPr>
        <w:drawing>
          <wp:inline distT="0" distB="0" distL="0" distR="0" wp14:anchorId="35D9967B" wp14:editId="776ECBEA">
            <wp:extent cx="1443990" cy="213360"/>
            <wp:effectExtent l="0" t="0" r="381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-3"/>
        <w:tblW w:w="14683" w:type="dxa"/>
        <w:tblLayout w:type="fixed"/>
        <w:tblLook w:val="04A0" w:firstRow="1" w:lastRow="0" w:firstColumn="1" w:lastColumn="0" w:noHBand="0" w:noVBand="1"/>
      </w:tblPr>
      <w:tblGrid>
        <w:gridCol w:w="509"/>
        <w:gridCol w:w="3289"/>
        <w:gridCol w:w="1134"/>
        <w:gridCol w:w="1701"/>
        <w:gridCol w:w="567"/>
        <w:gridCol w:w="567"/>
        <w:gridCol w:w="1134"/>
        <w:gridCol w:w="1701"/>
        <w:gridCol w:w="680"/>
        <w:gridCol w:w="680"/>
        <w:gridCol w:w="2721"/>
      </w:tblGrid>
      <w:tr w:rsidR="0069233E" w:rsidRPr="00F76721" w14:paraId="584D9F7A" w14:textId="77777777" w:rsidTr="00986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2BB1D87" w14:textId="77777777" w:rsidR="0069233E" w:rsidRPr="00F76721" w:rsidRDefault="0069233E" w:rsidP="00F37749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289" w:type="dxa"/>
          </w:tcPr>
          <w:p w14:paraId="7F687C3C" w14:textId="77777777" w:rsidR="0069233E" w:rsidRPr="00F76721" w:rsidRDefault="0069233E" w:rsidP="00F3774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667312D7" w14:textId="77777777" w:rsidR="0069233E" w:rsidRPr="00F76721" w:rsidRDefault="0069233E" w:rsidP="00F3774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701" w:type="dxa"/>
          </w:tcPr>
          <w:p w14:paraId="67A6A47C" w14:textId="77777777" w:rsidR="0069233E" w:rsidRPr="00F76721" w:rsidRDefault="0069233E" w:rsidP="00F3774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項目ラベルID</w:t>
            </w:r>
          </w:p>
        </w:tc>
        <w:tc>
          <w:tcPr>
            <w:tcW w:w="567" w:type="dxa"/>
          </w:tcPr>
          <w:p w14:paraId="7F0115D7" w14:textId="77777777" w:rsidR="0069233E" w:rsidRPr="00F76721" w:rsidRDefault="0069233E" w:rsidP="00F3774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タブ順</w:t>
            </w:r>
          </w:p>
        </w:tc>
        <w:tc>
          <w:tcPr>
            <w:tcW w:w="567" w:type="dxa"/>
          </w:tcPr>
          <w:p w14:paraId="67AFCF6A" w14:textId="77777777" w:rsidR="0069233E" w:rsidRPr="00F76721" w:rsidRDefault="0069233E" w:rsidP="00F3774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I/O</w:t>
            </w:r>
          </w:p>
        </w:tc>
        <w:tc>
          <w:tcPr>
            <w:tcW w:w="1134" w:type="dxa"/>
          </w:tcPr>
          <w:p w14:paraId="5EB50E84" w14:textId="77777777" w:rsidR="0069233E" w:rsidRPr="00F76721" w:rsidRDefault="0069233E" w:rsidP="00F3774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データ型</w:t>
            </w:r>
          </w:p>
        </w:tc>
        <w:tc>
          <w:tcPr>
            <w:tcW w:w="1701" w:type="dxa"/>
          </w:tcPr>
          <w:p w14:paraId="62FAC534" w14:textId="77777777" w:rsidR="0069233E" w:rsidRPr="00F76721" w:rsidRDefault="00EB60CC" w:rsidP="00F3774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表示タイミング</w:t>
            </w:r>
          </w:p>
        </w:tc>
        <w:tc>
          <w:tcPr>
            <w:tcW w:w="680" w:type="dxa"/>
          </w:tcPr>
          <w:p w14:paraId="496C4145" w14:textId="77777777" w:rsidR="0069233E" w:rsidRPr="00F76721" w:rsidRDefault="0069233E" w:rsidP="00F3774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横位置</w:t>
            </w:r>
          </w:p>
        </w:tc>
        <w:tc>
          <w:tcPr>
            <w:tcW w:w="680" w:type="dxa"/>
          </w:tcPr>
          <w:p w14:paraId="5910C4B0" w14:textId="77777777" w:rsidR="0069233E" w:rsidRPr="00F76721" w:rsidRDefault="0069233E" w:rsidP="00F3774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縦位置</w:t>
            </w:r>
          </w:p>
        </w:tc>
        <w:tc>
          <w:tcPr>
            <w:tcW w:w="2721" w:type="dxa"/>
          </w:tcPr>
          <w:p w14:paraId="73567EDB" w14:textId="77777777" w:rsidR="0069233E" w:rsidRPr="00F76721" w:rsidRDefault="0069233E" w:rsidP="00F3774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備考</w:t>
            </w:r>
          </w:p>
        </w:tc>
      </w:tr>
      <w:tr w:rsidR="009868F9" w:rsidRPr="00F76721" w14:paraId="04224450" w14:textId="77777777" w:rsidTr="00986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4EBF858" w14:textId="473624BA" w:rsidR="009868F9" w:rsidRPr="00A547BE" w:rsidRDefault="009868F9" w:rsidP="009868F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A547BE">
              <w:rPr>
                <w:sz w:val="12"/>
                <w:szCs w:val="12"/>
              </w:rPr>
              <w:fldChar w:fldCharType="begin"/>
            </w:r>
            <w:r w:rsidRPr="00A547BE">
              <w:rPr>
                <w:b w:val="0"/>
                <w:bCs w:val="0"/>
                <w:sz w:val="12"/>
                <w:szCs w:val="12"/>
              </w:rPr>
              <w:instrText xml:space="preserve"> SEQ itemName4No \* MERGEFORMAT \* MERGEFORMAT </w:instrText>
            </w:r>
            <w:r w:rsidRPr="00A547BE">
              <w:rPr>
                <w:sz w:val="12"/>
                <w:szCs w:val="12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A547BE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5BA30675" w14:textId="77777777" w:rsidR="009868F9" w:rsidRPr="006B1362" w:rsidRDefault="009868F9" w:rsidP="009868F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申請ステータス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103870373"/>
            <w:placeholder>
              <w:docPart w:val="277315CCAE304455953A71AFF649FD8B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183BA314" w14:textId="77777777" w:rsidR="009868F9" w:rsidRPr="006B1362" w:rsidRDefault="009868F9" w:rsidP="009868F9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checkbox</w:t>
                </w:r>
              </w:p>
            </w:tc>
          </w:sdtContent>
        </w:sdt>
        <w:tc>
          <w:tcPr>
            <w:tcW w:w="1701" w:type="dxa"/>
          </w:tcPr>
          <w:p w14:paraId="42EBF14F" w14:textId="77777777" w:rsidR="009868F9" w:rsidRPr="006B1362" w:rsidRDefault="009868F9" w:rsidP="009868F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709542A1" w14:textId="77777777" w:rsidR="009868F9" w:rsidRPr="006B1362" w:rsidRDefault="009868F9" w:rsidP="009868F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-1679340103"/>
            <w:placeholder>
              <w:docPart w:val="912B4B049A084AB0ABF97CBE40EF18CB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292A2003" w14:textId="77777777" w:rsidR="009868F9" w:rsidRPr="006B1362" w:rsidRDefault="009868F9" w:rsidP="009868F9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I/O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32037701"/>
            <w:placeholder>
              <w:docPart w:val="912B4B049A084AB0ABF97CBE40EF18CB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501AE0F1" w14:textId="77777777" w:rsidR="009868F9" w:rsidRPr="006B1362" w:rsidRDefault="009868F9" w:rsidP="009868F9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32344CD3" w14:textId="77777777" w:rsidR="009868F9" w:rsidRPr="006B1362" w:rsidRDefault="009868F9" w:rsidP="009868F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750773925"/>
            <w:placeholder>
              <w:docPart w:val="912B4B049A084AB0ABF97CBE40EF18CB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1B741B3D" w14:textId="77777777" w:rsidR="009868F9" w:rsidRPr="006B1362" w:rsidRDefault="009868F9" w:rsidP="009868F9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417687662"/>
            <w:placeholder>
              <w:docPart w:val="99C9166DC9474C4B8230FF249278122A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5045ABCE" w14:textId="77777777" w:rsidR="009868F9" w:rsidRPr="006B1362" w:rsidRDefault="009868F9" w:rsidP="009868F9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1BDCE3F7" w14:textId="77777777" w:rsidR="009868F9" w:rsidRPr="006B1362" w:rsidRDefault="009868F9" w:rsidP="009868F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コード一覧の申請ステータス参照</w:t>
            </w:r>
          </w:p>
        </w:tc>
      </w:tr>
      <w:tr w:rsidR="009868F9" w:rsidRPr="00F76721" w14:paraId="036C04F2" w14:textId="77777777" w:rsidTr="009868F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1A372C7" w14:textId="43629C15" w:rsidR="009868F9" w:rsidRPr="00A547BE" w:rsidRDefault="009868F9" w:rsidP="009868F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A547BE">
              <w:rPr>
                <w:sz w:val="12"/>
                <w:szCs w:val="12"/>
              </w:rPr>
              <w:fldChar w:fldCharType="begin"/>
            </w:r>
            <w:r w:rsidRPr="00A547BE">
              <w:rPr>
                <w:b w:val="0"/>
                <w:bCs w:val="0"/>
                <w:sz w:val="12"/>
                <w:szCs w:val="12"/>
              </w:rPr>
              <w:instrText xml:space="preserve"> SEQ itemName4No \* MERGEFORMAT \* MERGEFORMAT </w:instrText>
            </w:r>
            <w:r w:rsidRPr="00A547BE">
              <w:rPr>
                <w:sz w:val="12"/>
                <w:szCs w:val="12"/>
              </w:rPr>
              <w:fldChar w:fldCharType="separate"/>
            </w:r>
            <w:r w:rsidR="009E7FCB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A547BE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6676FB3B" w14:textId="77777777" w:rsidR="009868F9" w:rsidRPr="006B1362" w:rsidRDefault="009868F9" w:rsidP="009868F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決算区分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068103084"/>
            <w:placeholder>
              <w:docPart w:val="02E94CB554944F74BF711E6AE526144F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7D90F673" w14:textId="77777777" w:rsidR="009868F9" w:rsidRPr="006B1362" w:rsidRDefault="009868F9" w:rsidP="009868F9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rFonts w:hint="eastAsia"/>
                    <w:sz w:val="12"/>
                    <w:szCs w:val="12"/>
                  </w:rPr>
                  <w:t>radiobutton</w:t>
                </w:r>
                <w:proofErr w:type="spellEnd"/>
              </w:p>
            </w:tc>
          </w:sdtContent>
        </w:sdt>
        <w:tc>
          <w:tcPr>
            <w:tcW w:w="1701" w:type="dxa"/>
          </w:tcPr>
          <w:p w14:paraId="3D4B88D2" w14:textId="77777777" w:rsidR="009868F9" w:rsidRPr="006B1362" w:rsidRDefault="009868F9" w:rsidP="009868F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15CCC1A0" w14:textId="77777777" w:rsidR="009868F9" w:rsidRPr="006B1362" w:rsidRDefault="009868F9" w:rsidP="009868F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2009393995"/>
            <w:placeholder>
              <w:docPart w:val="5FB5D174292F4C67BF678D2407AB7C93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6B2CC8BA" w14:textId="77777777" w:rsidR="009868F9" w:rsidRPr="006B1362" w:rsidRDefault="009868F9" w:rsidP="009868F9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I/O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226418872"/>
            <w:placeholder>
              <w:docPart w:val="9A6CF7D936DA4F93ABDAEFDE803BC57D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301D6ADA" w14:textId="77777777" w:rsidR="009868F9" w:rsidRPr="006B1362" w:rsidRDefault="009868F9" w:rsidP="009868F9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7398FA98" w14:textId="77777777" w:rsidR="009868F9" w:rsidRPr="006B1362" w:rsidRDefault="009868F9" w:rsidP="009868F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471084276"/>
            <w:placeholder>
              <w:docPart w:val="CF47599EB6F94C23A2652E175E25971E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4ED28B69" w14:textId="77777777" w:rsidR="009868F9" w:rsidRPr="006B1362" w:rsidRDefault="009868F9" w:rsidP="009868F9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794249652"/>
            <w:placeholder>
              <w:docPart w:val="99513E5DF4FE4F6D84A40060D08D9FF8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7E3B0E16" w14:textId="77777777" w:rsidR="009868F9" w:rsidRPr="006B1362" w:rsidRDefault="009868F9" w:rsidP="009868F9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3A98651E" w14:textId="77777777" w:rsidR="009868F9" w:rsidRPr="006B1362" w:rsidRDefault="009868F9" w:rsidP="009868F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コード一覧の決算区分参照</w:t>
            </w:r>
          </w:p>
        </w:tc>
      </w:tr>
    </w:tbl>
    <w:p w14:paraId="6206719B" w14:textId="77777777" w:rsidR="0069233E" w:rsidRDefault="0050592B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 選択肢は定数</w:t>
      </w:r>
      <w:r w:rsidR="00C91334">
        <w:rPr>
          <w:rFonts w:ascii="Meiryo UI" w:eastAsia="Meiryo UI" w:hAnsi="Meiryo UI" w:hint="eastAsia"/>
        </w:rPr>
        <w:t>またはコードマスタ等で管理</w:t>
      </w:r>
      <w:r w:rsidR="00B63B0A">
        <w:rPr>
          <w:rFonts w:ascii="Meiryo UI" w:eastAsia="Meiryo UI" w:hAnsi="Meiryo UI" w:hint="eastAsia"/>
        </w:rPr>
        <w:t>を想定</w:t>
      </w:r>
    </w:p>
    <w:p w14:paraId="2C414244" w14:textId="77777777" w:rsidR="00B63B0A" w:rsidRPr="007D184F" w:rsidRDefault="00B63B0A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※ </w:t>
      </w:r>
      <w:r w:rsidR="0024277A">
        <w:rPr>
          <w:rFonts w:ascii="Meiryo UI" w:eastAsia="Meiryo UI" w:hAnsi="Meiryo UI" w:hint="eastAsia"/>
        </w:rPr>
        <w:t>データ型は</w:t>
      </w:r>
      <w:r w:rsidR="002D3D6A">
        <w:rPr>
          <w:rFonts w:ascii="Meiryo UI" w:eastAsia="Meiryo UI" w:hAnsi="Meiryo UI" w:hint="eastAsia"/>
        </w:rPr>
        <w:t>キー</w:t>
      </w:r>
      <w:r w:rsidR="0024277A">
        <w:rPr>
          <w:rFonts w:ascii="Meiryo UI" w:eastAsia="Meiryo UI" w:hAnsi="Meiryo UI" w:hint="eastAsia"/>
        </w:rPr>
        <w:t>と名称のセットのうち、</w:t>
      </w:r>
      <w:r w:rsidR="002D3D6A">
        <w:rPr>
          <w:rFonts w:ascii="Meiryo UI" w:eastAsia="Meiryo UI" w:hAnsi="Meiryo UI" w:hint="eastAsia"/>
        </w:rPr>
        <w:t>キーのデータ型にあわせて記載</w:t>
      </w:r>
      <w:r w:rsidR="003746D0">
        <w:rPr>
          <w:rFonts w:ascii="Meiryo UI" w:eastAsia="Meiryo UI" w:hAnsi="Meiryo UI" w:hint="eastAsia"/>
        </w:rPr>
        <w:t>(</w:t>
      </w:r>
      <w:r w:rsidR="00347B88">
        <w:rPr>
          <w:rFonts w:ascii="Meiryo UI" w:eastAsia="Meiryo UI" w:hAnsi="Meiryo UI" w:hint="eastAsia"/>
        </w:rPr>
        <w:t>10:作成中, 20:申請済み のように</w:t>
      </w:r>
      <w:r w:rsidR="003E3193">
        <w:rPr>
          <w:rFonts w:ascii="Meiryo UI" w:eastAsia="Meiryo UI" w:hAnsi="Meiryo UI" w:hint="eastAsia"/>
        </w:rPr>
        <w:t>コードと名称</w:t>
      </w:r>
      <w:r w:rsidR="00225D3F">
        <w:rPr>
          <w:rFonts w:ascii="Meiryo UI" w:eastAsia="Meiryo UI" w:hAnsi="Meiryo UI" w:hint="eastAsia"/>
        </w:rPr>
        <w:t>のセット</w:t>
      </w:r>
      <w:r w:rsidR="003E3193">
        <w:rPr>
          <w:rFonts w:ascii="Meiryo UI" w:eastAsia="Meiryo UI" w:hAnsi="Meiryo UI" w:hint="eastAsia"/>
        </w:rPr>
        <w:t>で選択肢が作られている想定</w:t>
      </w:r>
      <w:r w:rsidR="003746D0">
        <w:rPr>
          <w:rFonts w:ascii="Meiryo UI" w:eastAsia="Meiryo UI" w:hAnsi="Meiryo UI" w:hint="eastAsia"/>
        </w:rPr>
        <w:t>)</w:t>
      </w:r>
    </w:p>
    <w:sectPr w:rsidR="00B63B0A" w:rsidRPr="007D184F" w:rsidSect="00FE2C01">
      <w:headerReference w:type="default" r:id="rId16"/>
      <w:footerReference w:type="default" r:id="rId17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B19EF" w14:textId="77777777" w:rsidR="00546C90" w:rsidRDefault="00546C90" w:rsidP="00F95D5B">
      <w:r>
        <w:separator/>
      </w:r>
    </w:p>
  </w:endnote>
  <w:endnote w:type="continuationSeparator" w:id="0">
    <w:p w14:paraId="2CAB5329" w14:textId="77777777" w:rsidR="00546C90" w:rsidRDefault="00546C90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BB082" w14:textId="77777777" w:rsidR="00286F49" w:rsidRDefault="00286F49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8B614" w14:textId="77777777" w:rsidR="00286F49" w:rsidRPr="003A02B2" w:rsidRDefault="00286F49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BBAF8" w14:textId="77777777" w:rsidR="00546C90" w:rsidRDefault="00546C90" w:rsidP="00F95D5B">
      <w:r>
        <w:separator/>
      </w:r>
    </w:p>
  </w:footnote>
  <w:footnote w:type="continuationSeparator" w:id="0">
    <w:p w14:paraId="47071C96" w14:textId="77777777" w:rsidR="00546C90" w:rsidRDefault="00546C90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C5B6D" w14:textId="77777777" w:rsidR="00286F49" w:rsidRDefault="00286F49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DDED0" w14:textId="77777777" w:rsidR="00286F49" w:rsidRDefault="00286F49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>
      <w:rPr>
        <w:rFonts w:hint="eastAsia"/>
      </w:rPr>
      <w:t>命名規則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15DF"/>
    <w:multiLevelType w:val="hybridMultilevel"/>
    <w:tmpl w:val="83E2F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A17021"/>
    <w:multiLevelType w:val="hybridMultilevel"/>
    <w:tmpl w:val="08A8853A"/>
    <w:lvl w:ilvl="0" w:tplc="4E3E067C">
      <w:numFmt w:val="bullet"/>
      <w:lvlText w:val="・"/>
      <w:lvlJc w:val="left"/>
      <w:pPr>
        <w:ind w:left="72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65F2A57"/>
    <w:multiLevelType w:val="hybridMultilevel"/>
    <w:tmpl w:val="29BEA344"/>
    <w:lvl w:ilvl="0" w:tplc="4E3E067C">
      <w:numFmt w:val="bullet"/>
      <w:lvlText w:val="・"/>
      <w:lvlJc w:val="left"/>
      <w:pPr>
        <w:ind w:left="36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5B1ED1"/>
    <w:multiLevelType w:val="hybridMultilevel"/>
    <w:tmpl w:val="BD46D2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224173991">
    <w:abstractNumId w:val="0"/>
  </w:num>
  <w:num w:numId="2" w16cid:durableId="1871187669">
    <w:abstractNumId w:val="2"/>
  </w:num>
  <w:num w:numId="3" w16cid:durableId="1652101245">
    <w:abstractNumId w:val="1"/>
  </w:num>
  <w:num w:numId="4" w16cid:durableId="1607037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8F"/>
    <w:rsid w:val="0000082E"/>
    <w:rsid w:val="00001594"/>
    <w:rsid w:val="000030CC"/>
    <w:rsid w:val="00004559"/>
    <w:rsid w:val="00013F21"/>
    <w:rsid w:val="000144DD"/>
    <w:rsid w:val="000150D9"/>
    <w:rsid w:val="00022C30"/>
    <w:rsid w:val="00022D4F"/>
    <w:rsid w:val="0003493E"/>
    <w:rsid w:val="00037D33"/>
    <w:rsid w:val="00037E87"/>
    <w:rsid w:val="00046B14"/>
    <w:rsid w:val="00046E87"/>
    <w:rsid w:val="00050A9B"/>
    <w:rsid w:val="00051FE3"/>
    <w:rsid w:val="00052029"/>
    <w:rsid w:val="00056B6C"/>
    <w:rsid w:val="00060653"/>
    <w:rsid w:val="00065832"/>
    <w:rsid w:val="00070F81"/>
    <w:rsid w:val="00072D06"/>
    <w:rsid w:val="00073550"/>
    <w:rsid w:val="00080561"/>
    <w:rsid w:val="000806B1"/>
    <w:rsid w:val="000812A7"/>
    <w:rsid w:val="00081BDA"/>
    <w:rsid w:val="000824B1"/>
    <w:rsid w:val="0008731B"/>
    <w:rsid w:val="000900F7"/>
    <w:rsid w:val="000913FF"/>
    <w:rsid w:val="00092BED"/>
    <w:rsid w:val="0009694E"/>
    <w:rsid w:val="000A1B8F"/>
    <w:rsid w:val="000A2F95"/>
    <w:rsid w:val="000A310C"/>
    <w:rsid w:val="000A3248"/>
    <w:rsid w:val="000A63BB"/>
    <w:rsid w:val="000A6659"/>
    <w:rsid w:val="000B4589"/>
    <w:rsid w:val="000B632A"/>
    <w:rsid w:val="000B7EE8"/>
    <w:rsid w:val="000C4C3D"/>
    <w:rsid w:val="000C5244"/>
    <w:rsid w:val="000C5C1E"/>
    <w:rsid w:val="000C615C"/>
    <w:rsid w:val="000C67D3"/>
    <w:rsid w:val="000D0F59"/>
    <w:rsid w:val="000D2DF3"/>
    <w:rsid w:val="000D3712"/>
    <w:rsid w:val="000D680F"/>
    <w:rsid w:val="000E09A4"/>
    <w:rsid w:val="000E64C7"/>
    <w:rsid w:val="000E76D6"/>
    <w:rsid w:val="000F085E"/>
    <w:rsid w:val="000F3DEE"/>
    <w:rsid w:val="000F5AEC"/>
    <w:rsid w:val="000F5C82"/>
    <w:rsid w:val="000F63FF"/>
    <w:rsid w:val="000F68B3"/>
    <w:rsid w:val="000F74C4"/>
    <w:rsid w:val="001006A9"/>
    <w:rsid w:val="0010171D"/>
    <w:rsid w:val="00106D0C"/>
    <w:rsid w:val="001113B6"/>
    <w:rsid w:val="00112343"/>
    <w:rsid w:val="0011305C"/>
    <w:rsid w:val="001139B8"/>
    <w:rsid w:val="00113C85"/>
    <w:rsid w:val="001142CD"/>
    <w:rsid w:val="00114CE2"/>
    <w:rsid w:val="0012235E"/>
    <w:rsid w:val="001240F6"/>
    <w:rsid w:val="00124BD4"/>
    <w:rsid w:val="00125689"/>
    <w:rsid w:val="00130AD5"/>
    <w:rsid w:val="00131836"/>
    <w:rsid w:val="00131D97"/>
    <w:rsid w:val="00132E11"/>
    <w:rsid w:val="00133C4C"/>
    <w:rsid w:val="00134446"/>
    <w:rsid w:val="00136893"/>
    <w:rsid w:val="00140330"/>
    <w:rsid w:val="00143A1C"/>
    <w:rsid w:val="00150625"/>
    <w:rsid w:val="00153A95"/>
    <w:rsid w:val="00164D89"/>
    <w:rsid w:val="001663C9"/>
    <w:rsid w:val="00166A76"/>
    <w:rsid w:val="001718A1"/>
    <w:rsid w:val="0017203C"/>
    <w:rsid w:val="00180ED1"/>
    <w:rsid w:val="0018213E"/>
    <w:rsid w:val="001921CE"/>
    <w:rsid w:val="00195BD8"/>
    <w:rsid w:val="001A07B9"/>
    <w:rsid w:val="001A1B5C"/>
    <w:rsid w:val="001A4293"/>
    <w:rsid w:val="001B1570"/>
    <w:rsid w:val="001B2655"/>
    <w:rsid w:val="001B37B0"/>
    <w:rsid w:val="001D0890"/>
    <w:rsid w:val="001D15B3"/>
    <w:rsid w:val="001D3C40"/>
    <w:rsid w:val="001D4EE3"/>
    <w:rsid w:val="001D5F3A"/>
    <w:rsid w:val="001D6464"/>
    <w:rsid w:val="001E1FEE"/>
    <w:rsid w:val="001E48B8"/>
    <w:rsid w:val="001E7059"/>
    <w:rsid w:val="001E76B1"/>
    <w:rsid w:val="001F0A93"/>
    <w:rsid w:val="001F6B2E"/>
    <w:rsid w:val="00203239"/>
    <w:rsid w:val="00203813"/>
    <w:rsid w:val="0020386D"/>
    <w:rsid w:val="00203892"/>
    <w:rsid w:val="00203985"/>
    <w:rsid w:val="00203AD6"/>
    <w:rsid w:val="00206785"/>
    <w:rsid w:val="00213859"/>
    <w:rsid w:val="00225A1C"/>
    <w:rsid w:val="00225D3F"/>
    <w:rsid w:val="00240FAE"/>
    <w:rsid w:val="0024277A"/>
    <w:rsid w:val="002433B0"/>
    <w:rsid w:val="00243CA1"/>
    <w:rsid w:val="00244519"/>
    <w:rsid w:val="00252F78"/>
    <w:rsid w:val="00256904"/>
    <w:rsid w:val="00257069"/>
    <w:rsid w:val="00257345"/>
    <w:rsid w:val="002574CA"/>
    <w:rsid w:val="00261328"/>
    <w:rsid w:val="00273E20"/>
    <w:rsid w:val="002746E0"/>
    <w:rsid w:val="00275175"/>
    <w:rsid w:val="002759FD"/>
    <w:rsid w:val="0027652B"/>
    <w:rsid w:val="0027655A"/>
    <w:rsid w:val="00276F4B"/>
    <w:rsid w:val="0027742D"/>
    <w:rsid w:val="0028452B"/>
    <w:rsid w:val="00285EF8"/>
    <w:rsid w:val="00286F49"/>
    <w:rsid w:val="0029474B"/>
    <w:rsid w:val="002948E5"/>
    <w:rsid w:val="002A0EF7"/>
    <w:rsid w:val="002A19E4"/>
    <w:rsid w:val="002A5702"/>
    <w:rsid w:val="002A67E3"/>
    <w:rsid w:val="002A6A5E"/>
    <w:rsid w:val="002B010A"/>
    <w:rsid w:val="002B2D3F"/>
    <w:rsid w:val="002B41E3"/>
    <w:rsid w:val="002B44A6"/>
    <w:rsid w:val="002C1026"/>
    <w:rsid w:val="002C2CFE"/>
    <w:rsid w:val="002C50FB"/>
    <w:rsid w:val="002D3D6A"/>
    <w:rsid w:val="002D4E8A"/>
    <w:rsid w:val="002D6718"/>
    <w:rsid w:val="002E0294"/>
    <w:rsid w:val="002E1029"/>
    <w:rsid w:val="002E6B03"/>
    <w:rsid w:val="002F0D7C"/>
    <w:rsid w:val="003138B7"/>
    <w:rsid w:val="00314C65"/>
    <w:rsid w:val="003159EF"/>
    <w:rsid w:val="003173A7"/>
    <w:rsid w:val="00322611"/>
    <w:rsid w:val="00322CBC"/>
    <w:rsid w:val="003230C4"/>
    <w:rsid w:val="0032365C"/>
    <w:rsid w:val="003249D3"/>
    <w:rsid w:val="00325EA8"/>
    <w:rsid w:val="00326542"/>
    <w:rsid w:val="003279F9"/>
    <w:rsid w:val="00331D8D"/>
    <w:rsid w:val="00332946"/>
    <w:rsid w:val="00332EDA"/>
    <w:rsid w:val="00337171"/>
    <w:rsid w:val="00346CC9"/>
    <w:rsid w:val="00347B88"/>
    <w:rsid w:val="00351BB7"/>
    <w:rsid w:val="003542F3"/>
    <w:rsid w:val="00356D1F"/>
    <w:rsid w:val="00357F78"/>
    <w:rsid w:val="00364CC8"/>
    <w:rsid w:val="0036710A"/>
    <w:rsid w:val="00372AA5"/>
    <w:rsid w:val="003746D0"/>
    <w:rsid w:val="00375773"/>
    <w:rsid w:val="00377FA2"/>
    <w:rsid w:val="00382675"/>
    <w:rsid w:val="003839C0"/>
    <w:rsid w:val="00387EDB"/>
    <w:rsid w:val="00397190"/>
    <w:rsid w:val="003A02B2"/>
    <w:rsid w:val="003A0B22"/>
    <w:rsid w:val="003A6935"/>
    <w:rsid w:val="003A7186"/>
    <w:rsid w:val="003B0099"/>
    <w:rsid w:val="003B019C"/>
    <w:rsid w:val="003B23D2"/>
    <w:rsid w:val="003B5C05"/>
    <w:rsid w:val="003C0DF1"/>
    <w:rsid w:val="003C1464"/>
    <w:rsid w:val="003C155F"/>
    <w:rsid w:val="003C1FA1"/>
    <w:rsid w:val="003C2A8C"/>
    <w:rsid w:val="003C30E1"/>
    <w:rsid w:val="003D2A3F"/>
    <w:rsid w:val="003D3B35"/>
    <w:rsid w:val="003D59C8"/>
    <w:rsid w:val="003D7356"/>
    <w:rsid w:val="003E3193"/>
    <w:rsid w:val="003E6EC7"/>
    <w:rsid w:val="003E7D6D"/>
    <w:rsid w:val="003F25F6"/>
    <w:rsid w:val="00402B50"/>
    <w:rsid w:val="0041103F"/>
    <w:rsid w:val="004111F3"/>
    <w:rsid w:val="0041166E"/>
    <w:rsid w:val="004164C4"/>
    <w:rsid w:val="004167BB"/>
    <w:rsid w:val="00424E44"/>
    <w:rsid w:val="0042556A"/>
    <w:rsid w:val="00426392"/>
    <w:rsid w:val="00430CD4"/>
    <w:rsid w:val="004318FB"/>
    <w:rsid w:val="0043301B"/>
    <w:rsid w:val="00436948"/>
    <w:rsid w:val="00437D98"/>
    <w:rsid w:val="004402A4"/>
    <w:rsid w:val="00444118"/>
    <w:rsid w:val="004463BF"/>
    <w:rsid w:val="0044656C"/>
    <w:rsid w:val="00447E88"/>
    <w:rsid w:val="004513E1"/>
    <w:rsid w:val="00451489"/>
    <w:rsid w:val="004528A5"/>
    <w:rsid w:val="004533D7"/>
    <w:rsid w:val="004545B3"/>
    <w:rsid w:val="00454FB4"/>
    <w:rsid w:val="00463264"/>
    <w:rsid w:val="00471BAF"/>
    <w:rsid w:val="00471D1E"/>
    <w:rsid w:val="004811A2"/>
    <w:rsid w:val="004823D4"/>
    <w:rsid w:val="00482F5F"/>
    <w:rsid w:val="004838C9"/>
    <w:rsid w:val="004A10EE"/>
    <w:rsid w:val="004A1250"/>
    <w:rsid w:val="004A1870"/>
    <w:rsid w:val="004B1E64"/>
    <w:rsid w:val="004B7CF5"/>
    <w:rsid w:val="004C39B3"/>
    <w:rsid w:val="004C58AE"/>
    <w:rsid w:val="004C6BFF"/>
    <w:rsid w:val="004D0309"/>
    <w:rsid w:val="004D496E"/>
    <w:rsid w:val="004E1BA7"/>
    <w:rsid w:val="004E5EB6"/>
    <w:rsid w:val="004E5EFD"/>
    <w:rsid w:val="004F216D"/>
    <w:rsid w:val="004F3A4D"/>
    <w:rsid w:val="004F440D"/>
    <w:rsid w:val="00500BFB"/>
    <w:rsid w:val="0050347D"/>
    <w:rsid w:val="0050509C"/>
    <w:rsid w:val="0050592B"/>
    <w:rsid w:val="00507B41"/>
    <w:rsid w:val="0051043B"/>
    <w:rsid w:val="00512DC8"/>
    <w:rsid w:val="0051463C"/>
    <w:rsid w:val="00517C77"/>
    <w:rsid w:val="00522A8C"/>
    <w:rsid w:val="0052722B"/>
    <w:rsid w:val="00531B09"/>
    <w:rsid w:val="00537692"/>
    <w:rsid w:val="00540991"/>
    <w:rsid w:val="00541B1D"/>
    <w:rsid w:val="00542590"/>
    <w:rsid w:val="0054292F"/>
    <w:rsid w:val="00546C90"/>
    <w:rsid w:val="00550CC3"/>
    <w:rsid w:val="00551856"/>
    <w:rsid w:val="00553F6D"/>
    <w:rsid w:val="0056380C"/>
    <w:rsid w:val="005716CB"/>
    <w:rsid w:val="0057536C"/>
    <w:rsid w:val="00577A45"/>
    <w:rsid w:val="00580638"/>
    <w:rsid w:val="00585888"/>
    <w:rsid w:val="00585CFD"/>
    <w:rsid w:val="00587426"/>
    <w:rsid w:val="00593EF5"/>
    <w:rsid w:val="0059456C"/>
    <w:rsid w:val="0059680C"/>
    <w:rsid w:val="005A7648"/>
    <w:rsid w:val="005A7BD9"/>
    <w:rsid w:val="005B0E13"/>
    <w:rsid w:val="005B1876"/>
    <w:rsid w:val="005B25B6"/>
    <w:rsid w:val="005B2C2B"/>
    <w:rsid w:val="005B68B2"/>
    <w:rsid w:val="005B6A76"/>
    <w:rsid w:val="005C631E"/>
    <w:rsid w:val="005C7753"/>
    <w:rsid w:val="005D0C2B"/>
    <w:rsid w:val="005D6486"/>
    <w:rsid w:val="005D7064"/>
    <w:rsid w:val="005E09CC"/>
    <w:rsid w:val="005E2E7B"/>
    <w:rsid w:val="005E46D6"/>
    <w:rsid w:val="005F4D8F"/>
    <w:rsid w:val="005F568D"/>
    <w:rsid w:val="006057B2"/>
    <w:rsid w:val="006057D9"/>
    <w:rsid w:val="006059E6"/>
    <w:rsid w:val="006066A6"/>
    <w:rsid w:val="00607C29"/>
    <w:rsid w:val="0061299F"/>
    <w:rsid w:val="00613FB1"/>
    <w:rsid w:val="00620111"/>
    <w:rsid w:val="00620415"/>
    <w:rsid w:val="006204C4"/>
    <w:rsid w:val="00633117"/>
    <w:rsid w:val="00633C17"/>
    <w:rsid w:val="00634ADA"/>
    <w:rsid w:val="00641AD0"/>
    <w:rsid w:val="006446C2"/>
    <w:rsid w:val="006448B6"/>
    <w:rsid w:val="00646F2A"/>
    <w:rsid w:val="00651FA1"/>
    <w:rsid w:val="00654725"/>
    <w:rsid w:val="00654D53"/>
    <w:rsid w:val="006556F1"/>
    <w:rsid w:val="00663911"/>
    <w:rsid w:val="00664E64"/>
    <w:rsid w:val="00673B4F"/>
    <w:rsid w:val="006771D9"/>
    <w:rsid w:val="0067792F"/>
    <w:rsid w:val="00677E47"/>
    <w:rsid w:val="00683C94"/>
    <w:rsid w:val="00686EF5"/>
    <w:rsid w:val="0068778D"/>
    <w:rsid w:val="006908F9"/>
    <w:rsid w:val="0069233E"/>
    <w:rsid w:val="00693C18"/>
    <w:rsid w:val="006945C6"/>
    <w:rsid w:val="006945CF"/>
    <w:rsid w:val="0069509D"/>
    <w:rsid w:val="006A3441"/>
    <w:rsid w:val="006B1362"/>
    <w:rsid w:val="006B5004"/>
    <w:rsid w:val="006C3877"/>
    <w:rsid w:val="006C55BC"/>
    <w:rsid w:val="006C6090"/>
    <w:rsid w:val="006D67C5"/>
    <w:rsid w:val="006D6CD5"/>
    <w:rsid w:val="006E1892"/>
    <w:rsid w:val="006E1B8F"/>
    <w:rsid w:val="006E38C7"/>
    <w:rsid w:val="006E4445"/>
    <w:rsid w:val="006F02F4"/>
    <w:rsid w:val="006F6ED9"/>
    <w:rsid w:val="00702804"/>
    <w:rsid w:val="00703CCB"/>
    <w:rsid w:val="00704B0D"/>
    <w:rsid w:val="007067DD"/>
    <w:rsid w:val="007072CA"/>
    <w:rsid w:val="00707BA1"/>
    <w:rsid w:val="00712EEE"/>
    <w:rsid w:val="0071368B"/>
    <w:rsid w:val="00715EC4"/>
    <w:rsid w:val="00715EE6"/>
    <w:rsid w:val="00721C8A"/>
    <w:rsid w:val="007229E1"/>
    <w:rsid w:val="00724A56"/>
    <w:rsid w:val="0072614C"/>
    <w:rsid w:val="007262A2"/>
    <w:rsid w:val="00730930"/>
    <w:rsid w:val="007316B6"/>
    <w:rsid w:val="00734653"/>
    <w:rsid w:val="007419D9"/>
    <w:rsid w:val="00743743"/>
    <w:rsid w:val="007446E5"/>
    <w:rsid w:val="00744727"/>
    <w:rsid w:val="00745C3B"/>
    <w:rsid w:val="00746541"/>
    <w:rsid w:val="007477C0"/>
    <w:rsid w:val="00747BD5"/>
    <w:rsid w:val="00757734"/>
    <w:rsid w:val="00761E61"/>
    <w:rsid w:val="00762E29"/>
    <w:rsid w:val="00764C41"/>
    <w:rsid w:val="00765A22"/>
    <w:rsid w:val="00767859"/>
    <w:rsid w:val="0077361B"/>
    <w:rsid w:val="00774AFE"/>
    <w:rsid w:val="0077746E"/>
    <w:rsid w:val="007850C2"/>
    <w:rsid w:val="00785B35"/>
    <w:rsid w:val="00785F4A"/>
    <w:rsid w:val="00795591"/>
    <w:rsid w:val="00796826"/>
    <w:rsid w:val="00797F56"/>
    <w:rsid w:val="007A1C12"/>
    <w:rsid w:val="007A4DFB"/>
    <w:rsid w:val="007A5E22"/>
    <w:rsid w:val="007A6104"/>
    <w:rsid w:val="007A73DC"/>
    <w:rsid w:val="007B008A"/>
    <w:rsid w:val="007B4A7D"/>
    <w:rsid w:val="007B5377"/>
    <w:rsid w:val="007B6547"/>
    <w:rsid w:val="007C056B"/>
    <w:rsid w:val="007C0D63"/>
    <w:rsid w:val="007C2BFB"/>
    <w:rsid w:val="007C7493"/>
    <w:rsid w:val="007C75F5"/>
    <w:rsid w:val="007C7E02"/>
    <w:rsid w:val="007C7F0E"/>
    <w:rsid w:val="007D0469"/>
    <w:rsid w:val="007D184F"/>
    <w:rsid w:val="007D21AA"/>
    <w:rsid w:val="007D2B78"/>
    <w:rsid w:val="007E01B8"/>
    <w:rsid w:val="007E2FD4"/>
    <w:rsid w:val="007E38D4"/>
    <w:rsid w:val="007E395D"/>
    <w:rsid w:val="007E4493"/>
    <w:rsid w:val="007E71DB"/>
    <w:rsid w:val="007F3E60"/>
    <w:rsid w:val="007F5BEC"/>
    <w:rsid w:val="0080358E"/>
    <w:rsid w:val="00811E8A"/>
    <w:rsid w:val="00816A9E"/>
    <w:rsid w:val="00820C30"/>
    <w:rsid w:val="0082264B"/>
    <w:rsid w:val="008249D7"/>
    <w:rsid w:val="00825E2F"/>
    <w:rsid w:val="00831047"/>
    <w:rsid w:val="00836339"/>
    <w:rsid w:val="00837221"/>
    <w:rsid w:val="00842E44"/>
    <w:rsid w:val="00845F46"/>
    <w:rsid w:val="008556BA"/>
    <w:rsid w:val="0085629D"/>
    <w:rsid w:val="00860EA1"/>
    <w:rsid w:val="008639B4"/>
    <w:rsid w:val="00867B32"/>
    <w:rsid w:val="00867E75"/>
    <w:rsid w:val="008703A8"/>
    <w:rsid w:val="008747C0"/>
    <w:rsid w:val="008751B5"/>
    <w:rsid w:val="008808DE"/>
    <w:rsid w:val="00883057"/>
    <w:rsid w:val="00883510"/>
    <w:rsid w:val="00883B6F"/>
    <w:rsid w:val="00884CF9"/>
    <w:rsid w:val="00884DF7"/>
    <w:rsid w:val="008864BD"/>
    <w:rsid w:val="008914A9"/>
    <w:rsid w:val="008A183E"/>
    <w:rsid w:val="008A2CE3"/>
    <w:rsid w:val="008A3381"/>
    <w:rsid w:val="008A4F68"/>
    <w:rsid w:val="008B26DE"/>
    <w:rsid w:val="008B3CCA"/>
    <w:rsid w:val="008B452F"/>
    <w:rsid w:val="008B53DF"/>
    <w:rsid w:val="008C17FB"/>
    <w:rsid w:val="008C2BED"/>
    <w:rsid w:val="008C2C6B"/>
    <w:rsid w:val="008C360F"/>
    <w:rsid w:val="008C461F"/>
    <w:rsid w:val="008C4BF5"/>
    <w:rsid w:val="008D43E6"/>
    <w:rsid w:val="008E2BA1"/>
    <w:rsid w:val="008E2D8F"/>
    <w:rsid w:val="008E4CE3"/>
    <w:rsid w:val="008E7B27"/>
    <w:rsid w:val="008F115B"/>
    <w:rsid w:val="008F14E3"/>
    <w:rsid w:val="008F19AA"/>
    <w:rsid w:val="008F59B7"/>
    <w:rsid w:val="008F6BCD"/>
    <w:rsid w:val="009013FC"/>
    <w:rsid w:val="0090221D"/>
    <w:rsid w:val="00910197"/>
    <w:rsid w:val="009127DF"/>
    <w:rsid w:val="009146FE"/>
    <w:rsid w:val="00915FF0"/>
    <w:rsid w:val="00920971"/>
    <w:rsid w:val="00921EF9"/>
    <w:rsid w:val="0092341A"/>
    <w:rsid w:val="009276F1"/>
    <w:rsid w:val="00933627"/>
    <w:rsid w:val="00934FC6"/>
    <w:rsid w:val="009361CB"/>
    <w:rsid w:val="00947588"/>
    <w:rsid w:val="00955B9A"/>
    <w:rsid w:val="00960742"/>
    <w:rsid w:val="00960DC8"/>
    <w:rsid w:val="0096419E"/>
    <w:rsid w:val="00967E74"/>
    <w:rsid w:val="009709C3"/>
    <w:rsid w:val="00971223"/>
    <w:rsid w:val="00976698"/>
    <w:rsid w:val="0097690F"/>
    <w:rsid w:val="009769A1"/>
    <w:rsid w:val="00982262"/>
    <w:rsid w:val="009846B0"/>
    <w:rsid w:val="00984F90"/>
    <w:rsid w:val="009868F9"/>
    <w:rsid w:val="00991BFC"/>
    <w:rsid w:val="00991D05"/>
    <w:rsid w:val="00994252"/>
    <w:rsid w:val="009A5125"/>
    <w:rsid w:val="009A6E10"/>
    <w:rsid w:val="009B3FE7"/>
    <w:rsid w:val="009B427E"/>
    <w:rsid w:val="009C0183"/>
    <w:rsid w:val="009C118A"/>
    <w:rsid w:val="009C530D"/>
    <w:rsid w:val="009C7243"/>
    <w:rsid w:val="009D201B"/>
    <w:rsid w:val="009D24DC"/>
    <w:rsid w:val="009D6E3E"/>
    <w:rsid w:val="009E40B5"/>
    <w:rsid w:val="009E7FCB"/>
    <w:rsid w:val="009F348B"/>
    <w:rsid w:val="009F491C"/>
    <w:rsid w:val="009F5BDB"/>
    <w:rsid w:val="009F5F37"/>
    <w:rsid w:val="009F6661"/>
    <w:rsid w:val="009F6ADD"/>
    <w:rsid w:val="00A01B36"/>
    <w:rsid w:val="00A05865"/>
    <w:rsid w:val="00A077D7"/>
    <w:rsid w:val="00A15146"/>
    <w:rsid w:val="00A17209"/>
    <w:rsid w:val="00A24955"/>
    <w:rsid w:val="00A30CEF"/>
    <w:rsid w:val="00A31632"/>
    <w:rsid w:val="00A31670"/>
    <w:rsid w:val="00A34D4D"/>
    <w:rsid w:val="00A35701"/>
    <w:rsid w:val="00A35991"/>
    <w:rsid w:val="00A359D2"/>
    <w:rsid w:val="00A449A3"/>
    <w:rsid w:val="00A45F01"/>
    <w:rsid w:val="00A505FE"/>
    <w:rsid w:val="00A54170"/>
    <w:rsid w:val="00A547BE"/>
    <w:rsid w:val="00A55389"/>
    <w:rsid w:val="00A630B6"/>
    <w:rsid w:val="00A703A0"/>
    <w:rsid w:val="00A7083A"/>
    <w:rsid w:val="00A73B43"/>
    <w:rsid w:val="00A73CAB"/>
    <w:rsid w:val="00A752D1"/>
    <w:rsid w:val="00A753DC"/>
    <w:rsid w:val="00A76D1C"/>
    <w:rsid w:val="00A820EC"/>
    <w:rsid w:val="00A84736"/>
    <w:rsid w:val="00A8767A"/>
    <w:rsid w:val="00A91656"/>
    <w:rsid w:val="00A94E7F"/>
    <w:rsid w:val="00A95770"/>
    <w:rsid w:val="00AA3052"/>
    <w:rsid w:val="00AB4032"/>
    <w:rsid w:val="00AB70B2"/>
    <w:rsid w:val="00AC3C24"/>
    <w:rsid w:val="00AC4FC0"/>
    <w:rsid w:val="00AC77B5"/>
    <w:rsid w:val="00AC7CB5"/>
    <w:rsid w:val="00AE212D"/>
    <w:rsid w:val="00AE2817"/>
    <w:rsid w:val="00AE3A06"/>
    <w:rsid w:val="00AE3ED3"/>
    <w:rsid w:val="00AE5FCA"/>
    <w:rsid w:val="00AF0DC7"/>
    <w:rsid w:val="00AF1367"/>
    <w:rsid w:val="00AF3FD6"/>
    <w:rsid w:val="00AF6DD5"/>
    <w:rsid w:val="00B01759"/>
    <w:rsid w:val="00B06CE5"/>
    <w:rsid w:val="00B10727"/>
    <w:rsid w:val="00B122C3"/>
    <w:rsid w:val="00B13BA7"/>
    <w:rsid w:val="00B1558A"/>
    <w:rsid w:val="00B229DB"/>
    <w:rsid w:val="00B22E7C"/>
    <w:rsid w:val="00B25A22"/>
    <w:rsid w:val="00B32BD3"/>
    <w:rsid w:val="00B35C66"/>
    <w:rsid w:val="00B36D9F"/>
    <w:rsid w:val="00B40407"/>
    <w:rsid w:val="00B40AD5"/>
    <w:rsid w:val="00B429C7"/>
    <w:rsid w:val="00B431B1"/>
    <w:rsid w:val="00B5450E"/>
    <w:rsid w:val="00B54F66"/>
    <w:rsid w:val="00B6371C"/>
    <w:rsid w:val="00B63B0A"/>
    <w:rsid w:val="00B7129C"/>
    <w:rsid w:val="00B746A1"/>
    <w:rsid w:val="00B8006C"/>
    <w:rsid w:val="00B815A8"/>
    <w:rsid w:val="00B827F6"/>
    <w:rsid w:val="00B856A7"/>
    <w:rsid w:val="00B8744A"/>
    <w:rsid w:val="00B95A42"/>
    <w:rsid w:val="00B963CF"/>
    <w:rsid w:val="00B964ED"/>
    <w:rsid w:val="00BA0F3F"/>
    <w:rsid w:val="00BB0465"/>
    <w:rsid w:val="00BB1D99"/>
    <w:rsid w:val="00BB1E3E"/>
    <w:rsid w:val="00BB1E5D"/>
    <w:rsid w:val="00BB1F67"/>
    <w:rsid w:val="00BB5E79"/>
    <w:rsid w:val="00BC19E6"/>
    <w:rsid w:val="00BC1D1E"/>
    <w:rsid w:val="00BC2B75"/>
    <w:rsid w:val="00BC630B"/>
    <w:rsid w:val="00BD0C1F"/>
    <w:rsid w:val="00BD15A9"/>
    <w:rsid w:val="00BD314F"/>
    <w:rsid w:val="00BD3E07"/>
    <w:rsid w:val="00BD61D3"/>
    <w:rsid w:val="00BD7B07"/>
    <w:rsid w:val="00BE27BF"/>
    <w:rsid w:val="00BE4E28"/>
    <w:rsid w:val="00BE7DAC"/>
    <w:rsid w:val="00BF11A3"/>
    <w:rsid w:val="00BF2017"/>
    <w:rsid w:val="00BF2314"/>
    <w:rsid w:val="00BF272E"/>
    <w:rsid w:val="00BF420F"/>
    <w:rsid w:val="00BF54BB"/>
    <w:rsid w:val="00BF76D3"/>
    <w:rsid w:val="00C02579"/>
    <w:rsid w:val="00C04C4E"/>
    <w:rsid w:val="00C05431"/>
    <w:rsid w:val="00C14C61"/>
    <w:rsid w:val="00C1619F"/>
    <w:rsid w:val="00C17C43"/>
    <w:rsid w:val="00C221DC"/>
    <w:rsid w:val="00C2231F"/>
    <w:rsid w:val="00C26846"/>
    <w:rsid w:val="00C26E40"/>
    <w:rsid w:val="00C2702C"/>
    <w:rsid w:val="00C31ABD"/>
    <w:rsid w:val="00C3324D"/>
    <w:rsid w:val="00C3531A"/>
    <w:rsid w:val="00C37645"/>
    <w:rsid w:val="00C41A92"/>
    <w:rsid w:val="00C42AE2"/>
    <w:rsid w:val="00C46999"/>
    <w:rsid w:val="00C507D1"/>
    <w:rsid w:val="00C53E7E"/>
    <w:rsid w:val="00C63371"/>
    <w:rsid w:val="00C64E57"/>
    <w:rsid w:val="00C6515F"/>
    <w:rsid w:val="00C7073C"/>
    <w:rsid w:val="00C71F7C"/>
    <w:rsid w:val="00C7658B"/>
    <w:rsid w:val="00C7658F"/>
    <w:rsid w:val="00C77D3F"/>
    <w:rsid w:val="00C804DF"/>
    <w:rsid w:val="00C81A58"/>
    <w:rsid w:val="00C833AA"/>
    <w:rsid w:val="00C845DD"/>
    <w:rsid w:val="00C91334"/>
    <w:rsid w:val="00C92647"/>
    <w:rsid w:val="00C95446"/>
    <w:rsid w:val="00CA22B7"/>
    <w:rsid w:val="00CA647F"/>
    <w:rsid w:val="00CB3972"/>
    <w:rsid w:val="00CB4B04"/>
    <w:rsid w:val="00CC1196"/>
    <w:rsid w:val="00CC301F"/>
    <w:rsid w:val="00CD0D9D"/>
    <w:rsid w:val="00CD42CD"/>
    <w:rsid w:val="00CD518C"/>
    <w:rsid w:val="00CD6013"/>
    <w:rsid w:val="00CE0618"/>
    <w:rsid w:val="00CE3EBF"/>
    <w:rsid w:val="00CE434D"/>
    <w:rsid w:val="00CE52BA"/>
    <w:rsid w:val="00CE6917"/>
    <w:rsid w:val="00CF1B89"/>
    <w:rsid w:val="00CF402D"/>
    <w:rsid w:val="00CF6BCD"/>
    <w:rsid w:val="00D0110F"/>
    <w:rsid w:val="00D0600F"/>
    <w:rsid w:val="00D102BC"/>
    <w:rsid w:val="00D10553"/>
    <w:rsid w:val="00D10BD7"/>
    <w:rsid w:val="00D15813"/>
    <w:rsid w:val="00D41891"/>
    <w:rsid w:val="00D42D8D"/>
    <w:rsid w:val="00D43456"/>
    <w:rsid w:val="00D468D9"/>
    <w:rsid w:val="00D505E7"/>
    <w:rsid w:val="00D53E1C"/>
    <w:rsid w:val="00D54E25"/>
    <w:rsid w:val="00D564A1"/>
    <w:rsid w:val="00D5755D"/>
    <w:rsid w:val="00D57599"/>
    <w:rsid w:val="00D57966"/>
    <w:rsid w:val="00D61B17"/>
    <w:rsid w:val="00D65F13"/>
    <w:rsid w:val="00D66C68"/>
    <w:rsid w:val="00D674DD"/>
    <w:rsid w:val="00D67FD7"/>
    <w:rsid w:val="00D73DED"/>
    <w:rsid w:val="00D73E95"/>
    <w:rsid w:val="00D755AF"/>
    <w:rsid w:val="00D7737A"/>
    <w:rsid w:val="00D846E7"/>
    <w:rsid w:val="00D87FA8"/>
    <w:rsid w:val="00D90AD5"/>
    <w:rsid w:val="00D92846"/>
    <w:rsid w:val="00D92F12"/>
    <w:rsid w:val="00D9498B"/>
    <w:rsid w:val="00D973DD"/>
    <w:rsid w:val="00DA23D7"/>
    <w:rsid w:val="00DA345E"/>
    <w:rsid w:val="00DA3710"/>
    <w:rsid w:val="00DA3C02"/>
    <w:rsid w:val="00DA68AF"/>
    <w:rsid w:val="00DA727A"/>
    <w:rsid w:val="00DB028F"/>
    <w:rsid w:val="00DB17DF"/>
    <w:rsid w:val="00DB232D"/>
    <w:rsid w:val="00DC0C39"/>
    <w:rsid w:val="00DC1BDF"/>
    <w:rsid w:val="00DC2186"/>
    <w:rsid w:val="00DC2660"/>
    <w:rsid w:val="00DC28C2"/>
    <w:rsid w:val="00DC3766"/>
    <w:rsid w:val="00DC3AED"/>
    <w:rsid w:val="00DC6878"/>
    <w:rsid w:val="00DD0D32"/>
    <w:rsid w:val="00DD2BF6"/>
    <w:rsid w:val="00DD6C4D"/>
    <w:rsid w:val="00DD753E"/>
    <w:rsid w:val="00DE0335"/>
    <w:rsid w:val="00DE4FD7"/>
    <w:rsid w:val="00DE56EC"/>
    <w:rsid w:val="00E02133"/>
    <w:rsid w:val="00E0541A"/>
    <w:rsid w:val="00E065BB"/>
    <w:rsid w:val="00E07114"/>
    <w:rsid w:val="00E11130"/>
    <w:rsid w:val="00E125E2"/>
    <w:rsid w:val="00E20390"/>
    <w:rsid w:val="00E2568E"/>
    <w:rsid w:val="00E2616B"/>
    <w:rsid w:val="00E33108"/>
    <w:rsid w:val="00E34B5A"/>
    <w:rsid w:val="00E35111"/>
    <w:rsid w:val="00E412B9"/>
    <w:rsid w:val="00E44527"/>
    <w:rsid w:val="00E517DF"/>
    <w:rsid w:val="00E56B9E"/>
    <w:rsid w:val="00E608D7"/>
    <w:rsid w:val="00E61EA9"/>
    <w:rsid w:val="00E638AD"/>
    <w:rsid w:val="00E92B5D"/>
    <w:rsid w:val="00E93FA7"/>
    <w:rsid w:val="00E94CC6"/>
    <w:rsid w:val="00E96CDA"/>
    <w:rsid w:val="00EA2185"/>
    <w:rsid w:val="00EA28AB"/>
    <w:rsid w:val="00EA31E5"/>
    <w:rsid w:val="00EA3852"/>
    <w:rsid w:val="00EA4637"/>
    <w:rsid w:val="00EA711A"/>
    <w:rsid w:val="00EB03A7"/>
    <w:rsid w:val="00EB192B"/>
    <w:rsid w:val="00EB38B5"/>
    <w:rsid w:val="00EB4FEF"/>
    <w:rsid w:val="00EB60CC"/>
    <w:rsid w:val="00EC0B57"/>
    <w:rsid w:val="00EC0D14"/>
    <w:rsid w:val="00EC1862"/>
    <w:rsid w:val="00EC240F"/>
    <w:rsid w:val="00EC58E8"/>
    <w:rsid w:val="00ED4BB5"/>
    <w:rsid w:val="00ED7A19"/>
    <w:rsid w:val="00EE1BB2"/>
    <w:rsid w:val="00EE3C23"/>
    <w:rsid w:val="00EE41F3"/>
    <w:rsid w:val="00EE749E"/>
    <w:rsid w:val="00EF0F95"/>
    <w:rsid w:val="00F01DCA"/>
    <w:rsid w:val="00F047E5"/>
    <w:rsid w:val="00F10397"/>
    <w:rsid w:val="00F11B6D"/>
    <w:rsid w:val="00F13680"/>
    <w:rsid w:val="00F1514B"/>
    <w:rsid w:val="00F16298"/>
    <w:rsid w:val="00F203CF"/>
    <w:rsid w:val="00F234EF"/>
    <w:rsid w:val="00F2484C"/>
    <w:rsid w:val="00F24B09"/>
    <w:rsid w:val="00F3413B"/>
    <w:rsid w:val="00F34EA4"/>
    <w:rsid w:val="00F43209"/>
    <w:rsid w:val="00F43C05"/>
    <w:rsid w:val="00F47A2A"/>
    <w:rsid w:val="00F50EB3"/>
    <w:rsid w:val="00F520E9"/>
    <w:rsid w:val="00F53126"/>
    <w:rsid w:val="00F531D7"/>
    <w:rsid w:val="00F53313"/>
    <w:rsid w:val="00F5448E"/>
    <w:rsid w:val="00F5653D"/>
    <w:rsid w:val="00F6005D"/>
    <w:rsid w:val="00F76721"/>
    <w:rsid w:val="00F77E5D"/>
    <w:rsid w:val="00F806E1"/>
    <w:rsid w:val="00F82D76"/>
    <w:rsid w:val="00F85E55"/>
    <w:rsid w:val="00F95D5B"/>
    <w:rsid w:val="00FA00F0"/>
    <w:rsid w:val="00FA5B71"/>
    <w:rsid w:val="00FB011C"/>
    <w:rsid w:val="00FB0A4B"/>
    <w:rsid w:val="00FB1505"/>
    <w:rsid w:val="00FC3BF3"/>
    <w:rsid w:val="00FC6051"/>
    <w:rsid w:val="00FC6430"/>
    <w:rsid w:val="00FC7924"/>
    <w:rsid w:val="00FD3541"/>
    <w:rsid w:val="00FD7946"/>
    <w:rsid w:val="00FE142B"/>
    <w:rsid w:val="00FE2C01"/>
    <w:rsid w:val="00FE47DC"/>
    <w:rsid w:val="00FF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E8D943"/>
  <w15:chartTrackingRefBased/>
  <w15:docId w15:val="{4B84BD32-A367-4E4A-9990-725A9DFD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table" w:styleId="2-3">
    <w:name w:val="Grid Table 2 Accent 3"/>
    <w:basedOn w:val="a1"/>
    <w:uiPriority w:val="47"/>
    <w:rsid w:val="002C102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">
    <w:name w:val="List Table 3 Accent 3"/>
    <w:basedOn w:val="a1"/>
    <w:uiPriority w:val="48"/>
    <w:rsid w:val="002C1026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af3">
    <w:name w:val="annotation reference"/>
    <w:basedOn w:val="a0"/>
    <w:uiPriority w:val="99"/>
    <w:semiHidden/>
    <w:unhideWhenUsed/>
    <w:rsid w:val="000812A7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0812A7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081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00_&#21629;&#21517;&#35215;&#21063;\ED00_&#21629;&#21517;&#35215;&#21063;_&#12486;&#12531;&#12503;&#12524;&#12540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660D3899464BFEB0FBAB8E029D9BD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28D66F4-A899-4628-915E-CE756407F1CD}"/>
      </w:docPartPr>
      <w:docPartBody>
        <w:p w:rsidR="0064291B" w:rsidRDefault="00000000">
          <w:pPr>
            <w:pStyle w:val="FE660D3899464BFEB0FBAB8E029D9BD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42FEBF9FF32425091FD9921A4EB640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3F77598-965C-4EDE-AEEE-384A3C87565D}"/>
      </w:docPartPr>
      <w:docPartBody>
        <w:p w:rsidR="0064291B" w:rsidRDefault="00000000">
          <w:pPr>
            <w:pStyle w:val="442FEBF9FF32425091FD9921A4EB640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D2F1A1BB6DE4EC2A4028608CBC06DD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166492E-BB92-46BD-81A7-07DE8CE2FE51}"/>
      </w:docPartPr>
      <w:docPartBody>
        <w:p w:rsidR="0064291B" w:rsidRDefault="00000000">
          <w:pPr>
            <w:pStyle w:val="ED2F1A1BB6DE4EC2A4028608CBC06DD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516DB98B079459BB9E6D0216D9C621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1786C7C-02D8-4764-9EE5-700F500BAEF9}"/>
      </w:docPartPr>
      <w:docPartBody>
        <w:p w:rsidR="0064291B" w:rsidRDefault="00000000">
          <w:pPr>
            <w:pStyle w:val="D516DB98B079459BB9E6D0216D9C621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BE8D4EF13374E8D8AAD3AD5F60C049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9EB331A-5FFD-472E-8F49-A5556DDD9014}"/>
      </w:docPartPr>
      <w:docPartBody>
        <w:p w:rsidR="0064291B" w:rsidRDefault="00000000">
          <w:pPr>
            <w:pStyle w:val="6BE8D4EF13374E8D8AAD3AD5F60C049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2F9B92AD12B458B95F090886933E6A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92EC89E-F15F-4A93-ACDC-E675D55B7B8A}"/>
      </w:docPartPr>
      <w:docPartBody>
        <w:p w:rsidR="0064291B" w:rsidRDefault="00000000">
          <w:pPr>
            <w:pStyle w:val="22F9B92AD12B458B95F090886933E6A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26B10F28866469D9621C6B040A366A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5911A72-893C-4BC6-9C04-B04063FE0478}"/>
      </w:docPartPr>
      <w:docPartBody>
        <w:p w:rsidR="0064291B" w:rsidRDefault="00000000">
          <w:pPr>
            <w:pStyle w:val="B26B10F28866469D9621C6B040A366A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27C39F35BC0488BA95EADCFEE72B0F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070EC09-274A-4421-A4BC-2D56D0CD2676}"/>
      </w:docPartPr>
      <w:docPartBody>
        <w:p w:rsidR="0064291B" w:rsidRDefault="00000000">
          <w:pPr>
            <w:pStyle w:val="027C39F35BC0488BA95EADCFEE72B0F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87E3580B7FE4E6AA0D1ED75473C88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9AB79C9-548E-419C-84AB-A4D1FB75CDC2}"/>
      </w:docPartPr>
      <w:docPartBody>
        <w:p w:rsidR="0064291B" w:rsidRDefault="00000000">
          <w:pPr>
            <w:pStyle w:val="587E3580B7FE4E6AA0D1ED75473C88B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F38D626FC254632A04E20B3F5E593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1BDC58F-307C-4E02-B6F0-77F3917EBD7E}"/>
      </w:docPartPr>
      <w:docPartBody>
        <w:p w:rsidR="0064291B" w:rsidRDefault="00000000">
          <w:pPr>
            <w:pStyle w:val="1F38D626FC254632A04E20B3F5E5934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55CE621A17843819D67E4829E590F7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A0C9099-AA1A-47DC-A7AB-7FAF984FC1E6}"/>
      </w:docPartPr>
      <w:docPartBody>
        <w:p w:rsidR="0064291B" w:rsidRDefault="00000000">
          <w:pPr>
            <w:pStyle w:val="D55CE621A17843819D67E4829E590F7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481E22FF37D438C9C0E45F0DC1303A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EF5BE19-4931-4F01-BDAA-062ECB0E7C07}"/>
      </w:docPartPr>
      <w:docPartBody>
        <w:p w:rsidR="0064291B" w:rsidRDefault="00000000">
          <w:pPr>
            <w:pStyle w:val="0481E22FF37D438C9C0E45F0DC1303A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A67DDCD1FE74298AF969556253098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E8AD595-8D6C-4498-8A48-D8852C595E34}"/>
      </w:docPartPr>
      <w:docPartBody>
        <w:p w:rsidR="0064291B" w:rsidRDefault="00000000">
          <w:pPr>
            <w:pStyle w:val="EA67DDCD1FE74298AF9695562530984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F728B391FA442748C18AF41D30286B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8C64FF1-D1A2-4AEA-BBEE-DD2F5D9429B5}"/>
      </w:docPartPr>
      <w:docPartBody>
        <w:p w:rsidR="0064291B" w:rsidRDefault="00000000">
          <w:pPr>
            <w:pStyle w:val="CF728B391FA442748C18AF41D30286B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58DDF05B54F42B79FDB3749AD7E4D6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E5B91D8-6C1A-4F35-B194-C625F63004FC}"/>
      </w:docPartPr>
      <w:docPartBody>
        <w:p w:rsidR="0064291B" w:rsidRDefault="00000000">
          <w:pPr>
            <w:pStyle w:val="D58DDF05B54F42B79FDB3749AD7E4D6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2C82E85F5B942878AF7893E1F0259C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C62256-31B3-4C09-8F50-DC47C62DEE67}"/>
      </w:docPartPr>
      <w:docPartBody>
        <w:p w:rsidR="0064291B" w:rsidRDefault="00000000">
          <w:pPr>
            <w:pStyle w:val="72C82E85F5B942878AF7893E1F0259C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1A0511E0ED94A35AFA601A2DEC7D10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6CCDF3-644C-4532-8A71-A5AA29CC0EAD}"/>
      </w:docPartPr>
      <w:docPartBody>
        <w:p w:rsidR="0064291B" w:rsidRDefault="00000000">
          <w:pPr>
            <w:pStyle w:val="71A0511E0ED94A35AFA601A2DEC7D10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81ED122814D4951B942756449BE05C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23488A5-DD9C-478B-A1D8-0341F082D45E}"/>
      </w:docPartPr>
      <w:docPartBody>
        <w:p w:rsidR="0064291B" w:rsidRDefault="00000000">
          <w:pPr>
            <w:pStyle w:val="881ED122814D4951B942756449BE05C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1EE189AD5E541B1A457F78F3D27F1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00ADD29-FFB8-4524-AC67-859C4990AD17}"/>
      </w:docPartPr>
      <w:docPartBody>
        <w:p w:rsidR="0064291B" w:rsidRDefault="00000000">
          <w:pPr>
            <w:pStyle w:val="71EE189AD5E541B1A457F78F3D27F1B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9F9C0FF51AB4C50908B83F3BE84156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842773F-485F-4047-9A2B-C1B96193E4E5}"/>
      </w:docPartPr>
      <w:docPartBody>
        <w:p w:rsidR="0064291B" w:rsidRDefault="00000000">
          <w:pPr>
            <w:pStyle w:val="99F9C0FF51AB4C50908B83F3BE84156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30456174AF64D32AD53821B84696B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8A04A48-6D43-48D3-88AD-278024539C8F}"/>
      </w:docPartPr>
      <w:docPartBody>
        <w:p w:rsidR="0064291B" w:rsidRDefault="00000000">
          <w:pPr>
            <w:pStyle w:val="230456174AF64D32AD53821B84696BF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AA946400A41482F893537168E730BB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60E67EF-B673-42D8-81F2-B66CD9678539}"/>
      </w:docPartPr>
      <w:docPartBody>
        <w:p w:rsidR="0064291B" w:rsidRDefault="00000000">
          <w:pPr>
            <w:pStyle w:val="4AA946400A41482F893537168E730BB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19385DCCEE04A8CA0628C3843533E4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D7F77A5-E8CD-4C36-9457-550EB8FCDB14}"/>
      </w:docPartPr>
      <w:docPartBody>
        <w:p w:rsidR="0064291B" w:rsidRDefault="00000000">
          <w:pPr>
            <w:pStyle w:val="519385DCCEE04A8CA0628C3843533E4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560BECB3BFA41E68FD03571B57D934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94EA0F7-8CED-4B65-BC77-EF5501BD7357}"/>
      </w:docPartPr>
      <w:docPartBody>
        <w:p w:rsidR="0064291B" w:rsidRDefault="00000000">
          <w:pPr>
            <w:pStyle w:val="0560BECB3BFA41E68FD03571B57D934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546066A73F842899DBC847FB5A211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0BDFA1-4275-4F9F-AB24-24379DA826E3}"/>
      </w:docPartPr>
      <w:docPartBody>
        <w:p w:rsidR="0064291B" w:rsidRDefault="00000000">
          <w:pPr>
            <w:pStyle w:val="D546066A73F842899DBC847FB5A2118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C5BE30776C840C8AF3D97C4FC0B89D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2C6BA81-EABA-48C3-A835-178699A9552A}"/>
      </w:docPartPr>
      <w:docPartBody>
        <w:p w:rsidR="0064291B" w:rsidRDefault="00000000">
          <w:pPr>
            <w:pStyle w:val="7C5BE30776C840C8AF3D97C4FC0B89D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98294453F13488CA06618C7803CB78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71062B9-B51D-48D1-BD5B-26F6FA0F865F}"/>
      </w:docPartPr>
      <w:docPartBody>
        <w:p w:rsidR="0064291B" w:rsidRDefault="00000000">
          <w:pPr>
            <w:pStyle w:val="498294453F13488CA06618C7803CB78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9ABE75991164E8CB64451B67E52AC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94EBA6F-E823-4F9B-921C-C32A14BB92A4}"/>
      </w:docPartPr>
      <w:docPartBody>
        <w:p w:rsidR="0064291B" w:rsidRDefault="00000000">
          <w:pPr>
            <w:pStyle w:val="99ABE75991164E8CB64451B67E52AC9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644AD20D9C246B286ECFCD135C1DE3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5A7C410-01BE-4ADF-9F0B-AA7E8772FC3C}"/>
      </w:docPartPr>
      <w:docPartBody>
        <w:p w:rsidR="0064291B" w:rsidRDefault="00000000">
          <w:pPr>
            <w:pStyle w:val="1644AD20D9C246B286ECFCD135C1DE3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37EE3E45BB14F25BE5FCFF187EF3E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2EDE4CB-3FBC-40C8-9F6E-F2E92FB53789}"/>
      </w:docPartPr>
      <w:docPartBody>
        <w:p w:rsidR="0064291B" w:rsidRDefault="00000000">
          <w:pPr>
            <w:pStyle w:val="A37EE3E45BB14F25BE5FCFF187EF3E6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34719ABA1024FE8B1599ADFBE3786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5F1A540-F76F-42EE-9D89-79840BB2F5B4}"/>
      </w:docPartPr>
      <w:docPartBody>
        <w:p w:rsidR="0064291B" w:rsidRDefault="00000000">
          <w:pPr>
            <w:pStyle w:val="134719ABA1024FE8B1599ADFBE37865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ED7831EE7E74C98B5CA8A606AD6B03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F1DD3D9-F387-4526-804D-EE9D96FE8451}"/>
      </w:docPartPr>
      <w:docPartBody>
        <w:p w:rsidR="0064291B" w:rsidRDefault="00000000">
          <w:pPr>
            <w:pStyle w:val="BED7831EE7E74C98B5CA8A606AD6B03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0B62D6D96EE468BB764C56768B61D8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435EEED-4723-4531-9CFC-D079D50E3576}"/>
      </w:docPartPr>
      <w:docPartBody>
        <w:p w:rsidR="0064291B" w:rsidRDefault="00000000">
          <w:pPr>
            <w:pStyle w:val="80B62D6D96EE468BB764C56768B61D8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7D1071DB4F84B7396F7F5CE31151AC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A8682E8-E755-40B6-B3A7-A74125567113}"/>
      </w:docPartPr>
      <w:docPartBody>
        <w:p w:rsidR="0064291B" w:rsidRDefault="00000000">
          <w:pPr>
            <w:pStyle w:val="87D1071DB4F84B7396F7F5CE31151AC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B83C7B19314473389990AA3774355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C8E1831-DB29-4E72-A16D-25DEF7838B07}"/>
      </w:docPartPr>
      <w:docPartBody>
        <w:p w:rsidR="0064291B" w:rsidRDefault="00000000">
          <w:pPr>
            <w:pStyle w:val="4B83C7B19314473389990AA37743555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43EE5C939DB4007B35FA88E349158A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BACC802-A093-4BAE-B036-33D2CFEED40E}"/>
      </w:docPartPr>
      <w:docPartBody>
        <w:p w:rsidR="0064291B" w:rsidRDefault="00000000">
          <w:pPr>
            <w:pStyle w:val="643EE5C939DB4007B35FA88E349158A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91EC785DFA946CF9B60B238C6F578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60BD4F6-60DE-42EB-94E9-3E58EF2AA26B}"/>
      </w:docPartPr>
      <w:docPartBody>
        <w:p w:rsidR="0064291B" w:rsidRDefault="00000000">
          <w:pPr>
            <w:pStyle w:val="491EC785DFA946CF9B60B238C6F5789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9B10019920344BDAC91EC78ADAEC14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8DF71AD-2664-4E50-9599-50CB87E58B2A}"/>
      </w:docPartPr>
      <w:docPartBody>
        <w:p w:rsidR="0064291B" w:rsidRDefault="00000000">
          <w:pPr>
            <w:pStyle w:val="29B10019920344BDAC91EC78ADAEC14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288CAAAC6DE4C70B01495794F1C31F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B09E630-858B-4820-A7A8-27B2E9C937EA}"/>
      </w:docPartPr>
      <w:docPartBody>
        <w:p w:rsidR="0064291B" w:rsidRDefault="00000000">
          <w:pPr>
            <w:pStyle w:val="6288CAAAC6DE4C70B01495794F1C31F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48C749BCA0B4A0E892E57B3ED9AA55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4F1363B-E6ED-46F3-B0D4-9DCD7CAB9F32}"/>
      </w:docPartPr>
      <w:docPartBody>
        <w:p w:rsidR="0064291B" w:rsidRDefault="00000000">
          <w:pPr>
            <w:pStyle w:val="348C749BCA0B4A0E892E57B3ED9AA55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4A0023107E549EF97CDC7576F1946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3A3135C-0B92-4EE2-84D8-BAA5DE062C32}"/>
      </w:docPartPr>
      <w:docPartBody>
        <w:p w:rsidR="0064291B" w:rsidRDefault="00000000">
          <w:pPr>
            <w:pStyle w:val="D4A0023107E549EF97CDC7576F19466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DA417763C6841DAA41E326FCCC7D54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A9994C-25D9-403A-9808-F91567755F25}"/>
      </w:docPartPr>
      <w:docPartBody>
        <w:p w:rsidR="0064291B" w:rsidRDefault="00000000">
          <w:pPr>
            <w:pStyle w:val="0DA417763C6841DAA41E326FCCC7D54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1493AD477E24DE4B3D93AF6908B28A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C8B847F-6AE6-4840-A622-157000AFA05B}"/>
      </w:docPartPr>
      <w:docPartBody>
        <w:p w:rsidR="0064291B" w:rsidRDefault="00000000">
          <w:pPr>
            <w:pStyle w:val="91493AD477E24DE4B3D93AF6908B28A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9C35F67608C4141BF9BFC81BA03F2B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3DD260F-BBF8-4586-8DFE-043682DF58EA}"/>
      </w:docPartPr>
      <w:docPartBody>
        <w:p w:rsidR="0064291B" w:rsidRDefault="00000000">
          <w:pPr>
            <w:pStyle w:val="89C35F67608C4141BF9BFC81BA03F2B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2E0C5CFCEFA42F18D1D509146D4155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B7CC14-4AAA-4F22-B9EB-617B87CBC7CF}"/>
      </w:docPartPr>
      <w:docPartBody>
        <w:p w:rsidR="0064291B" w:rsidRDefault="00000000">
          <w:pPr>
            <w:pStyle w:val="52E0C5CFCEFA42F18D1D509146D4155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85E00EE12244DEAB01A43B9957823C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2C9A876-861D-4D35-94D1-E7A718FC5778}"/>
      </w:docPartPr>
      <w:docPartBody>
        <w:p w:rsidR="0064291B" w:rsidRDefault="00000000">
          <w:pPr>
            <w:pStyle w:val="085E00EE12244DEAB01A43B9957823C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684AB6B5F9345AE880368E2BFCF0C1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6110CD9-F934-4DF4-93B7-FDC4721623CB}"/>
      </w:docPartPr>
      <w:docPartBody>
        <w:p w:rsidR="0064291B" w:rsidRDefault="00000000">
          <w:pPr>
            <w:pStyle w:val="3684AB6B5F9345AE880368E2BFCF0C1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92AFAEEB02F4EEEBA9956C11125EBE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A76F75F-1D49-4F5C-B813-A86E8AAACEEF}"/>
      </w:docPartPr>
      <w:docPartBody>
        <w:p w:rsidR="0064291B" w:rsidRDefault="00000000">
          <w:pPr>
            <w:pStyle w:val="592AFAEEB02F4EEEBA9956C11125EBE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490D7F056614371844A495E377D4E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73DC871-6204-45E1-90C7-95A804732672}"/>
      </w:docPartPr>
      <w:docPartBody>
        <w:p w:rsidR="0064291B" w:rsidRDefault="00000000">
          <w:pPr>
            <w:pStyle w:val="9490D7F056614371844A495E377D4E1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79151E4CDBF480F9786473A72F1325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1B83B2A-A20D-4992-B62A-F49CE8D26F0D}"/>
      </w:docPartPr>
      <w:docPartBody>
        <w:p w:rsidR="0064291B" w:rsidRDefault="00000000">
          <w:pPr>
            <w:pStyle w:val="C79151E4CDBF480F9786473A72F1325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F66AD4F21684CD1AC2AFDB1D17A66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3EBD256-AFC1-4889-B8F8-8CE91D4D5AC8}"/>
      </w:docPartPr>
      <w:docPartBody>
        <w:p w:rsidR="0064291B" w:rsidRDefault="00000000">
          <w:pPr>
            <w:pStyle w:val="2F66AD4F21684CD1AC2AFDB1D17A669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3BCD7FE65D64DA3B25FAA5805A6F6B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A252006-2CFE-4C88-8F8D-0865B42C14CC}"/>
      </w:docPartPr>
      <w:docPartBody>
        <w:p w:rsidR="0064291B" w:rsidRDefault="00000000">
          <w:pPr>
            <w:pStyle w:val="73BCD7FE65D64DA3B25FAA5805A6F6B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699FA4FAD934AA3A38398C3F203AB6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36E9402-32E7-4CCF-A3F2-02A7937D63D1}"/>
      </w:docPartPr>
      <w:docPartBody>
        <w:p w:rsidR="0064291B" w:rsidRDefault="00000000">
          <w:pPr>
            <w:pStyle w:val="3699FA4FAD934AA3A38398C3F203AB6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EC35BD8A23C4001B41C1BFA6CE2DE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99EFF72-53E9-496F-97E6-DB24F85058D5}"/>
      </w:docPartPr>
      <w:docPartBody>
        <w:p w:rsidR="0064291B" w:rsidRDefault="00000000">
          <w:pPr>
            <w:pStyle w:val="DEC35BD8A23C4001B41C1BFA6CE2DE8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7FBE9E863FA44C3B88693834831C2F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19B3664-911F-41A5-AC12-F3F4F8DD8296}"/>
      </w:docPartPr>
      <w:docPartBody>
        <w:p w:rsidR="0064291B" w:rsidRDefault="00000000">
          <w:pPr>
            <w:pStyle w:val="B7FBE9E863FA44C3B88693834831C2F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6730F7ADCD74476A6720907007E2CD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5083F76-882E-4C6F-84CA-87BC4DB012E6}"/>
      </w:docPartPr>
      <w:docPartBody>
        <w:p w:rsidR="0064291B" w:rsidRDefault="00000000">
          <w:pPr>
            <w:pStyle w:val="56730F7ADCD74476A6720907007E2CD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400F18DBDB24D36A9C892E37D161BA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2DE4825-2D96-47D1-A1B2-9E59D2A3A2EC}"/>
      </w:docPartPr>
      <w:docPartBody>
        <w:p w:rsidR="0064291B" w:rsidRDefault="00000000">
          <w:pPr>
            <w:pStyle w:val="A400F18DBDB24D36A9C892E37D161BA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CCA165E49DC4787951D3A13C9EFCAE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15C39AF-641F-4B65-97AD-60E0AB146672}"/>
      </w:docPartPr>
      <w:docPartBody>
        <w:p w:rsidR="0064291B" w:rsidRDefault="00000000">
          <w:pPr>
            <w:pStyle w:val="4CCA165E49DC4787951D3A13C9EFCAE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CABDF6E5830486A8B59A43C94A319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0761248-A7CC-4195-9A45-40CD026BB4A0}"/>
      </w:docPartPr>
      <w:docPartBody>
        <w:p w:rsidR="0064291B" w:rsidRDefault="00000000">
          <w:pPr>
            <w:pStyle w:val="7CABDF6E5830486A8B59A43C94A319E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4593724E43347499C75205F4A050F6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823A67D-5794-44CA-B67F-53517043DCEC}"/>
      </w:docPartPr>
      <w:docPartBody>
        <w:p w:rsidR="0064291B" w:rsidRDefault="00000000">
          <w:pPr>
            <w:pStyle w:val="A4593724E43347499C75205F4A050F6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7C81F94E42D44738CB26BAA9BB8672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971F9DD-FCFD-4F05-8FC3-0D2A4A5787C5}"/>
      </w:docPartPr>
      <w:docPartBody>
        <w:p w:rsidR="0064291B" w:rsidRDefault="00000000">
          <w:pPr>
            <w:pStyle w:val="F7C81F94E42D44738CB26BAA9BB8672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E4A8A29225B49EAA1C41D72251B027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BA2C243-5F4F-4E08-8FC4-494197DB7C3B}"/>
      </w:docPartPr>
      <w:docPartBody>
        <w:p w:rsidR="0064291B" w:rsidRDefault="00000000">
          <w:pPr>
            <w:pStyle w:val="7E4A8A29225B49EAA1C41D72251B027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A409D7BFA46400DB563E19E6F4089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C1689C2-AD98-4B48-BCCB-16AF681EDABF}"/>
      </w:docPartPr>
      <w:docPartBody>
        <w:p w:rsidR="0064291B" w:rsidRDefault="00000000">
          <w:pPr>
            <w:pStyle w:val="BA409D7BFA46400DB563E19E6F40891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33EFE015EED4F30A234AA2BDA8735B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FE57EF8-13CA-4719-B25A-D96D4D0C55A4}"/>
      </w:docPartPr>
      <w:docPartBody>
        <w:p w:rsidR="0064291B" w:rsidRDefault="00000000">
          <w:pPr>
            <w:pStyle w:val="233EFE015EED4F30A234AA2BDA8735B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77315CCAE304455953A71AFF649FD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99621E9-C34D-40E8-9189-358F6213AFF1}"/>
      </w:docPartPr>
      <w:docPartBody>
        <w:p w:rsidR="0064291B" w:rsidRDefault="00000000">
          <w:pPr>
            <w:pStyle w:val="277315CCAE304455953A71AFF649FD8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12B4B049A084AB0ABF97CBE40EF18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6D864F-58FF-47EC-8A06-5E0927F32DDD}"/>
      </w:docPartPr>
      <w:docPartBody>
        <w:p w:rsidR="0064291B" w:rsidRDefault="00000000">
          <w:pPr>
            <w:pStyle w:val="912B4B049A084AB0ABF97CBE40EF18C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9C9166DC9474C4B8230FF249278122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B3F20A7-E28F-4A68-9BD4-F94D890D4180}"/>
      </w:docPartPr>
      <w:docPartBody>
        <w:p w:rsidR="0064291B" w:rsidRDefault="00000000">
          <w:pPr>
            <w:pStyle w:val="99C9166DC9474C4B8230FF249278122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2E94CB554944F74BF711E6AE526144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D5BC313-4BBB-4C53-AC4D-473E26BC8AE3}"/>
      </w:docPartPr>
      <w:docPartBody>
        <w:p w:rsidR="0064291B" w:rsidRDefault="00000000">
          <w:pPr>
            <w:pStyle w:val="02E94CB554944F74BF711E6AE526144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FB5D174292F4C67BF678D2407AB7C9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83204F-E823-44EE-80F1-42475F43B6AB}"/>
      </w:docPartPr>
      <w:docPartBody>
        <w:p w:rsidR="0064291B" w:rsidRDefault="00000000">
          <w:pPr>
            <w:pStyle w:val="5FB5D174292F4C67BF678D2407AB7C9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A6CF7D936DA4F93ABDAEFDE803BC57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BF2048A-052E-4E19-912D-B4DEFB5062E6}"/>
      </w:docPartPr>
      <w:docPartBody>
        <w:p w:rsidR="0064291B" w:rsidRDefault="00000000">
          <w:pPr>
            <w:pStyle w:val="9A6CF7D936DA4F93ABDAEFDE803BC57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F47599EB6F94C23A2652E175E25971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1355CD2-20D5-4D03-86D8-1161370F883D}"/>
      </w:docPartPr>
      <w:docPartBody>
        <w:p w:rsidR="0064291B" w:rsidRDefault="00000000">
          <w:pPr>
            <w:pStyle w:val="CF47599EB6F94C23A2652E175E25971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9513E5DF4FE4F6D84A40060D08D9F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E376F3-F150-469A-9D79-312D7940D79C}"/>
      </w:docPartPr>
      <w:docPartBody>
        <w:p w:rsidR="0064291B" w:rsidRDefault="00000000">
          <w:pPr>
            <w:pStyle w:val="99513E5DF4FE4F6D84A40060D08D9FF8"/>
          </w:pPr>
          <w:r w:rsidRPr="000B0929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57"/>
    <w:rsid w:val="00006757"/>
    <w:rsid w:val="0064291B"/>
    <w:rsid w:val="00A1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E660D3899464BFEB0FBAB8E029D9BDE">
    <w:name w:val="FE660D3899464BFEB0FBAB8E029D9BDE"/>
    <w:pPr>
      <w:widowControl w:val="0"/>
      <w:jc w:val="both"/>
    </w:pPr>
  </w:style>
  <w:style w:type="paragraph" w:customStyle="1" w:styleId="442FEBF9FF32425091FD9921A4EB6407">
    <w:name w:val="442FEBF9FF32425091FD9921A4EB6407"/>
    <w:pPr>
      <w:widowControl w:val="0"/>
      <w:jc w:val="both"/>
    </w:pPr>
  </w:style>
  <w:style w:type="paragraph" w:customStyle="1" w:styleId="ED2F1A1BB6DE4EC2A4028608CBC06DD5">
    <w:name w:val="ED2F1A1BB6DE4EC2A4028608CBC06DD5"/>
    <w:pPr>
      <w:widowControl w:val="0"/>
      <w:jc w:val="both"/>
    </w:pPr>
  </w:style>
  <w:style w:type="paragraph" w:customStyle="1" w:styleId="D516DB98B079459BB9E6D0216D9C6217">
    <w:name w:val="D516DB98B079459BB9E6D0216D9C6217"/>
    <w:pPr>
      <w:widowControl w:val="0"/>
      <w:jc w:val="both"/>
    </w:pPr>
  </w:style>
  <w:style w:type="paragraph" w:customStyle="1" w:styleId="6BE8D4EF13374E8D8AAD3AD5F60C0490">
    <w:name w:val="6BE8D4EF13374E8D8AAD3AD5F60C0490"/>
    <w:pPr>
      <w:widowControl w:val="0"/>
      <w:jc w:val="both"/>
    </w:pPr>
  </w:style>
  <w:style w:type="paragraph" w:customStyle="1" w:styleId="22F9B92AD12B458B95F090886933E6AD">
    <w:name w:val="22F9B92AD12B458B95F090886933E6AD"/>
    <w:pPr>
      <w:widowControl w:val="0"/>
      <w:jc w:val="both"/>
    </w:pPr>
  </w:style>
  <w:style w:type="paragraph" w:customStyle="1" w:styleId="B26B10F28866469D9621C6B040A366A2">
    <w:name w:val="B26B10F28866469D9621C6B040A366A2"/>
    <w:pPr>
      <w:widowControl w:val="0"/>
      <w:jc w:val="both"/>
    </w:pPr>
  </w:style>
  <w:style w:type="paragraph" w:customStyle="1" w:styleId="027C39F35BC0488BA95EADCFEE72B0F3">
    <w:name w:val="027C39F35BC0488BA95EADCFEE72B0F3"/>
    <w:pPr>
      <w:widowControl w:val="0"/>
      <w:jc w:val="both"/>
    </w:pPr>
  </w:style>
  <w:style w:type="paragraph" w:customStyle="1" w:styleId="587E3580B7FE4E6AA0D1ED75473C88B3">
    <w:name w:val="587E3580B7FE4E6AA0D1ED75473C88B3"/>
    <w:pPr>
      <w:widowControl w:val="0"/>
      <w:jc w:val="both"/>
    </w:pPr>
  </w:style>
  <w:style w:type="paragraph" w:customStyle="1" w:styleId="1F38D626FC254632A04E20B3F5E59340">
    <w:name w:val="1F38D626FC254632A04E20B3F5E59340"/>
    <w:pPr>
      <w:widowControl w:val="0"/>
      <w:jc w:val="both"/>
    </w:pPr>
  </w:style>
  <w:style w:type="paragraph" w:customStyle="1" w:styleId="D55CE621A17843819D67E4829E590F72">
    <w:name w:val="D55CE621A17843819D67E4829E590F72"/>
    <w:pPr>
      <w:widowControl w:val="0"/>
      <w:jc w:val="both"/>
    </w:pPr>
  </w:style>
  <w:style w:type="paragraph" w:customStyle="1" w:styleId="0481E22FF37D438C9C0E45F0DC1303A9">
    <w:name w:val="0481E22FF37D438C9C0E45F0DC1303A9"/>
    <w:pPr>
      <w:widowControl w:val="0"/>
      <w:jc w:val="both"/>
    </w:pPr>
  </w:style>
  <w:style w:type="paragraph" w:customStyle="1" w:styleId="EA67DDCD1FE74298AF96955625309840">
    <w:name w:val="EA67DDCD1FE74298AF96955625309840"/>
    <w:pPr>
      <w:widowControl w:val="0"/>
      <w:jc w:val="both"/>
    </w:pPr>
  </w:style>
  <w:style w:type="paragraph" w:customStyle="1" w:styleId="CF728B391FA442748C18AF41D30286B2">
    <w:name w:val="CF728B391FA442748C18AF41D30286B2"/>
    <w:pPr>
      <w:widowControl w:val="0"/>
      <w:jc w:val="both"/>
    </w:pPr>
  </w:style>
  <w:style w:type="paragraph" w:customStyle="1" w:styleId="D58DDF05B54F42B79FDB3749AD7E4D6B">
    <w:name w:val="D58DDF05B54F42B79FDB3749AD7E4D6B"/>
    <w:pPr>
      <w:widowControl w:val="0"/>
      <w:jc w:val="both"/>
    </w:pPr>
  </w:style>
  <w:style w:type="paragraph" w:customStyle="1" w:styleId="72C82E85F5B942878AF7893E1F0259C2">
    <w:name w:val="72C82E85F5B942878AF7893E1F0259C2"/>
    <w:pPr>
      <w:widowControl w:val="0"/>
      <w:jc w:val="both"/>
    </w:pPr>
  </w:style>
  <w:style w:type="paragraph" w:customStyle="1" w:styleId="71A0511E0ED94A35AFA601A2DEC7D101">
    <w:name w:val="71A0511E0ED94A35AFA601A2DEC7D101"/>
    <w:pPr>
      <w:widowControl w:val="0"/>
      <w:jc w:val="both"/>
    </w:pPr>
  </w:style>
  <w:style w:type="paragraph" w:customStyle="1" w:styleId="881ED122814D4951B942756449BE05C8">
    <w:name w:val="881ED122814D4951B942756449BE05C8"/>
    <w:pPr>
      <w:widowControl w:val="0"/>
      <w:jc w:val="both"/>
    </w:pPr>
  </w:style>
  <w:style w:type="paragraph" w:customStyle="1" w:styleId="71EE189AD5E541B1A457F78F3D27F1B8">
    <w:name w:val="71EE189AD5E541B1A457F78F3D27F1B8"/>
    <w:pPr>
      <w:widowControl w:val="0"/>
      <w:jc w:val="both"/>
    </w:pPr>
  </w:style>
  <w:style w:type="paragraph" w:customStyle="1" w:styleId="99F9C0FF51AB4C50908B83F3BE841563">
    <w:name w:val="99F9C0FF51AB4C50908B83F3BE841563"/>
    <w:pPr>
      <w:widowControl w:val="0"/>
      <w:jc w:val="both"/>
    </w:pPr>
  </w:style>
  <w:style w:type="paragraph" w:customStyle="1" w:styleId="230456174AF64D32AD53821B84696BFB">
    <w:name w:val="230456174AF64D32AD53821B84696BFB"/>
    <w:pPr>
      <w:widowControl w:val="0"/>
      <w:jc w:val="both"/>
    </w:pPr>
  </w:style>
  <w:style w:type="paragraph" w:customStyle="1" w:styleId="4AA946400A41482F893537168E730BB2">
    <w:name w:val="4AA946400A41482F893537168E730BB2"/>
    <w:pPr>
      <w:widowControl w:val="0"/>
      <w:jc w:val="both"/>
    </w:pPr>
  </w:style>
  <w:style w:type="paragraph" w:customStyle="1" w:styleId="519385DCCEE04A8CA0628C3843533E4C">
    <w:name w:val="519385DCCEE04A8CA0628C3843533E4C"/>
    <w:pPr>
      <w:widowControl w:val="0"/>
      <w:jc w:val="both"/>
    </w:pPr>
  </w:style>
  <w:style w:type="paragraph" w:customStyle="1" w:styleId="0560BECB3BFA41E68FD03571B57D9342">
    <w:name w:val="0560BECB3BFA41E68FD03571B57D9342"/>
    <w:pPr>
      <w:widowControl w:val="0"/>
      <w:jc w:val="both"/>
    </w:pPr>
  </w:style>
  <w:style w:type="paragraph" w:customStyle="1" w:styleId="D546066A73F842899DBC847FB5A2118B">
    <w:name w:val="D546066A73F842899DBC847FB5A2118B"/>
    <w:pPr>
      <w:widowControl w:val="0"/>
      <w:jc w:val="both"/>
    </w:pPr>
  </w:style>
  <w:style w:type="paragraph" w:customStyle="1" w:styleId="7C5BE30776C840C8AF3D97C4FC0B89D4">
    <w:name w:val="7C5BE30776C840C8AF3D97C4FC0B89D4"/>
    <w:pPr>
      <w:widowControl w:val="0"/>
      <w:jc w:val="both"/>
    </w:pPr>
  </w:style>
  <w:style w:type="paragraph" w:customStyle="1" w:styleId="498294453F13488CA06618C7803CB785">
    <w:name w:val="498294453F13488CA06618C7803CB785"/>
    <w:pPr>
      <w:widowControl w:val="0"/>
      <w:jc w:val="both"/>
    </w:pPr>
  </w:style>
  <w:style w:type="paragraph" w:customStyle="1" w:styleId="99ABE75991164E8CB64451B67E52AC97">
    <w:name w:val="99ABE75991164E8CB64451B67E52AC97"/>
    <w:pPr>
      <w:widowControl w:val="0"/>
      <w:jc w:val="both"/>
    </w:pPr>
  </w:style>
  <w:style w:type="paragraph" w:customStyle="1" w:styleId="1644AD20D9C246B286ECFCD135C1DE31">
    <w:name w:val="1644AD20D9C246B286ECFCD135C1DE31"/>
    <w:pPr>
      <w:widowControl w:val="0"/>
      <w:jc w:val="both"/>
    </w:pPr>
  </w:style>
  <w:style w:type="paragraph" w:customStyle="1" w:styleId="A37EE3E45BB14F25BE5FCFF187EF3E66">
    <w:name w:val="A37EE3E45BB14F25BE5FCFF187EF3E66"/>
    <w:pPr>
      <w:widowControl w:val="0"/>
      <w:jc w:val="both"/>
    </w:pPr>
  </w:style>
  <w:style w:type="paragraph" w:customStyle="1" w:styleId="134719ABA1024FE8B1599ADFBE378650">
    <w:name w:val="134719ABA1024FE8B1599ADFBE378650"/>
    <w:pPr>
      <w:widowControl w:val="0"/>
      <w:jc w:val="both"/>
    </w:pPr>
  </w:style>
  <w:style w:type="paragraph" w:customStyle="1" w:styleId="BED7831EE7E74C98B5CA8A606AD6B03C">
    <w:name w:val="BED7831EE7E74C98B5CA8A606AD6B03C"/>
    <w:pPr>
      <w:widowControl w:val="0"/>
      <w:jc w:val="both"/>
    </w:pPr>
  </w:style>
  <w:style w:type="paragraph" w:customStyle="1" w:styleId="80B62D6D96EE468BB764C56768B61D87">
    <w:name w:val="80B62D6D96EE468BB764C56768B61D87"/>
    <w:pPr>
      <w:widowControl w:val="0"/>
      <w:jc w:val="both"/>
    </w:pPr>
  </w:style>
  <w:style w:type="paragraph" w:customStyle="1" w:styleId="87D1071DB4F84B7396F7F5CE31151AC5">
    <w:name w:val="87D1071DB4F84B7396F7F5CE31151AC5"/>
    <w:pPr>
      <w:widowControl w:val="0"/>
      <w:jc w:val="both"/>
    </w:pPr>
  </w:style>
  <w:style w:type="paragraph" w:customStyle="1" w:styleId="4B83C7B19314473389990AA37743555C">
    <w:name w:val="4B83C7B19314473389990AA37743555C"/>
    <w:pPr>
      <w:widowControl w:val="0"/>
      <w:jc w:val="both"/>
    </w:pPr>
  </w:style>
  <w:style w:type="paragraph" w:customStyle="1" w:styleId="643EE5C939DB4007B35FA88E349158A0">
    <w:name w:val="643EE5C939DB4007B35FA88E349158A0"/>
    <w:pPr>
      <w:widowControl w:val="0"/>
      <w:jc w:val="both"/>
    </w:pPr>
  </w:style>
  <w:style w:type="paragraph" w:customStyle="1" w:styleId="491EC785DFA946CF9B60B238C6F57897">
    <w:name w:val="491EC785DFA946CF9B60B238C6F57897"/>
    <w:pPr>
      <w:widowControl w:val="0"/>
      <w:jc w:val="both"/>
    </w:pPr>
  </w:style>
  <w:style w:type="paragraph" w:customStyle="1" w:styleId="29B10019920344BDAC91EC78ADAEC141">
    <w:name w:val="29B10019920344BDAC91EC78ADAEC141"/>
    <w:pPr>
      <w:widowControl w:val="0"/>
      <w:jc w:val="both"/>
    </w:pPr>
  </w:style>
  <w:style w:type="paragraph" w:customStyle="1" w:styleId="6288CAAAC6DE4C70B01495794F1C31F0">
    <w:name w:val="6288CAAAC6DE4C70B01495794F1C31F0"/>
    <w:pPr>
      <w:widowControl w:val="0"/>
      <w:jc w:val="both"/>
    </w:pPr>
  </w:style>
  <w:style w:type="paragraph" w:customStyle="1" w:styleId="348C749BCA0B4A0E892E57B3ED9AA559">
    <w:name w:val="348C749BCA0B4A0E892E57B3ED9AA559"/>
    <w:pPr>
      <w:widowControl w:val="0"/>
      <w:jc w:val="both"/>
    </w:pPr>
  </w:style>
  <w:style w:type="paragraph" w:customStyle="1" w:styleId="D4A0023107E549EF97CDC7576F194666">
    <w:name w:val="D4A0023107E549EF97CDC7576F194666"/>
    <w:pPr>
      <w:widowControl w:val="0"/>
      <w:jc w:val="both"/>
    </w:pPr>
  </w:style>
  <w:style w:type="paragraph" w:customStyle="1" w:styleId="0DA417763C6841DAA41E326FCCC7D54A">
    <w:name w:val="0DA417763C6841DAA41E326FCCC7D54A"/>
    <w:pPr>
      <w:widowControl w:val="0"/>
      <w:jc w:val="both"/>
    </w:pPr>
  </w:style>
  <w:style w:type="paragraph" w:customStyle="1" w:styleId="91493AD477E24DE4B3D93AF6908B28A3">
    <w:name w:val="91493AD477E24DE4B3D93AF6908B28A3"/>
    <w:pPr>
      <w:widowControl w:val="0"/>
      <w:jc w:val="both"/>
    </w:pPr>
  </w:style>
  <w:style w:type="paragraph" w:customStyle="1" w:styleId="89C35F67608C4141BF9BFC81BA03F2B7">
    <w:name w:val="89C35F67608C4141BF9BFC81BA03F2B7"/>
    <w:pPr>
      <w:widowControl w:val="0"/>
      <w:jc w:val="both"/>
    </w:pPr>
  </w:style>
  <w:style w:type="paragraph" w:customStyle="1" w:styleId="52E0C5CFCEFA42F18D1D509146D4155F">
    <w:name w:val="52E0C5CFCEFA42F18D1D509146D4155F"/>
    <w:pPr>
      <w:widowControl w:val="0"/>
      <w:jc w:val="both"/>
    </w:pPr>
  </w:style>
  <w:style w:type="paragraph" w:customStyle="1" w:styleId="085E00EE12244DEAB01A43B9957823C8">
    <w:name w:val="085E00EE12244DEAB01A43B9957823C8"/>
    <w:pPr>
      <w:widowControl w:val="0"/>
      <w:jc w:val="both"/>
    </w:pPr>
  </w:style>
  <w:style w:type="paragraph" w:customStyle="1" w:styleId="3684AB6B5F9345AE880368E2BFCF0C17">
    <w:name w:val="3684AB6B5F9345AE880368E2BFCF0C17"/>
    <w:pPr>
      <w:widowControl w:val="0"/>
      <w:jc w:val="both"/>
    </w:pPr>
  </w:style>
  <w:style w:type="paragraph" w:customStyle="1" w:styleId="592AFAEEB02F4EEEBA9956C11125EBE2">
    <w:name w:val="592AFAEEB02F4EEEBA9956C11125EBE2"/>
    <w:pPr>
      <w:widowControl w:val="0"/>
      <w:jc w:val="both"/>
    </w:pPr>
  </w:style>
  <w:style w:type="paragraph" w:customStyle="1" w:styleId="9490D7F056614371844A495E377D4E1B">
    <w:name w:val="9490D7F056614371844A495E377D4E1B"/>
    <w:pPr>
      <w:widowControl w:val="0"/>
      <w:jc w:val="both"/>
    </w:pPr>
  </w:style>
  <w:style w:type="paragraph" w:customStyle="1" w:styleId="C79151E4CDBF480F9786473A72F1325E">
    <w:name w:val="C79151E4CDBF480F9786473A72F1325E"/>
    <w:pPr>
      <w:widowControl w:val="0"/>
      <w:jc w:val="both"/>
    </w:pPr>
  </w:style>
  <w:style w:type="paragraph" w:customStyle="1" w:styleId="2F66AD4F21684CD1AC2AFDB1D17A6697">
    <w:name w:val="2F66AD4F21684CD1AC2AFDB1D17A6697"/>
    <w:pPr>
      <w:widowControl w:val="0"/>
      <w:jc w:val="both"/>
    </w:pPr>
  </w:style>
  <w:style w:type="paragraph" w:customStyle="1" w:styleId="73BCD7FE65D64DA3B25FAA5805A6F6B2">
    <w:name w:val="73BCD7FE65D64DA3B25FAA5805A6F6B2"/>
    <w:pPr>
      <w:widowControl w:val="0"/>
      <w:jc w:val="both"/>
    </w:pPr>
  </w:style>
  <w:style w:type="paragraph" w:customStyle="1" w:styleId="3699FA4FAD934AA3A38398C3F203AB6C">
    <w:name w:val="3699FA4FAD934AA3A38398C3F203AB6C"/>
    <w:pPr>
      <w:widowControl w:val="0"/>
      <w:jc w:val="both"/>
    </w:pPr>
  </w:style>
  <w:style w:type="paragraph" w:customStyle="1" w:styleId="DEC35BD8A23C4001B41C1BFA6CE2DE8B">
    <w:name w:val="DEC35BD8A23C4001B41C1BFA6CE2DE8B"/>
    <w:pPr>
      <w:widowControl w:val="0"/>
      <w:jc w:val="both"/>
    </w:pPr>
  </w:style>
  <w:style w:type="paragraph" w:customStyle="1" w:styleId="B7FBE9E863FA44C3B88693834831C2FE">
    <w:name w:val="B7FBE9E863FA44C3B88693834831C2FE"/>
    <w:pPr>
      <w:widowControl w:val="0"/>
      <w:jc w:val="both"/>
    </w:pPr>
  </w:style>
  <w:style w:type="paragraph" w:customStyle="1" w:styleId="56730F7ADCD74476A6720907007E2CD2">
    <w:name w:val="56730F7ADCD74476A6720907007E2CD2"/>
    <w:pPr>
      <w:widowControl w:val="0"/>
      <w:jc w:val="both"/>
    </w:pPr>
  </w:style>
  <w:style w:type="paragraph" w:customStyle="1" w:styleId="A400F18DBDB24D36A9C892E37D161BAB">
    <w:name w:val="A400F18DBDB24D36A9C892E37D161BAB"/>
    <w:pPr>
      <w:widowControl w:val="0"/>
      <w:jc w:val="both"/>
    </w:pPr>
  </w:style>
  <w:style w:type="paragraph" w:customStyle="1" w:styleId="4CCA165E49DC4787951D3A13C9EFCAEB">
    <w:name w:val="4CCA165E49DC4787951D3A13C9EFCAEB"/>
    <w:pPr>
      <w:widowControl w:val="0"/>
      <w:jc w:val="both"/>
    </w:pPr>
  </w:style>
  <w:style w:type="paragraph" w:customStyle="1" w:styleId="7CABDF6E5830486A8B59A43C94A319E5">
    <w:name w:val="7CABDF6E5830486A8B59A43C94A319E5"/>
    <w:pPr>
      <w:widowControl w:val="0"/>
      <w:jc w:val="both"/>
    </w:pPr>
  </w:style>
  <w:style w:type="paragraph" w:customStyle="1" w:styleId="A4593724E43347499C75205F4A050F60">
    <w:name w:val="A4593724E43347499C75205F4A050F60"/>
    <w:pPr>
      <w:widowControl w:val="0"/>
      <w:jc w:val="both"/>
    </w:pPr>
  </w:style>
  <w:style w:type="paragraph" w:customStyle="1" w:styleId="F7C81F94E42D44738CB26BAA9BB86725">
    <w:name w:val="F7C81F94E42D44738CB26BAA9BB86725"/>
    <w:pPr>
      <w:widowControl w:val="0"/>
      <w:jc w:val="both"/>
    </w:pPr>
  </w:style>
  <w:style w:type="paragraph" w:customStyle="1" w:styleId="7E4A8A29225B49EAA1C41D72251B0279">
    <w:name w:val="7E4A8A29225B49EAA1C41D72251B0279"/>
    <w:pPr>
      <w:widowControl w:val="0"/>
      <w:jc w:val="both"/>
    </w:pPr>
  </w:style>
  <w:style w:type="paragraph" w:customStyle="1" w:styleId="BA409D7BFA46400DB563E19E6F40891B">
    <w:name w:val="BA409D7BFA46400DB563E19E6F40891B"/>
    <w:pPr>
      <w:widowControl w:val="0"/>
      <w:jc w:val="both"/>
    </w:pPr>
  </w:style>
  <w:style w:type="paragraph" w:customStyle="1" w:styleId="233EFE015EED4F30A234AA2BDA8735B0">
    <w:name w:val="233EFE015EED4F30A234AA2BDA8735B0"/>
    <w:pPr>
      <w:widowControl w:val="0"/>
      <w:jc w:val="both"/>
    </w:pPr>
  </w:style>
  <w:style w:type="paragraph" w:customStyle="1" w:styleId="277315CCAE304455953A71AFF649FD8B">
    <w:name w:val="277315CCAE304455953A71AFF649FD8B"/>
    <w:pPr>
      <w:widowControl w:val="0"/>
      <w:jc w:val="both"/>
    </w:pPr>
  </w:style>
  <w:style w:type="paragraph" w:customStyle="1" w:styleId="912B4B049A084AB0ABF97CBE40EF18CB">
    <w:name w:val="912B4B049A084AB0ABF97CBE40EF18CB"/>
    <w:pPr>
      <w:widowControl w:val="0"/>
      <w:jc w:val="both"/>
    </w:pPr>
  </w:style>
  <w:style w:type="paragraph" w:customStyle="1" w:styleId="99C9166DC9474C4B8230FF249278122A">
    <w:name w:val="99C9166DC9474C4B8230FF249278122A"/>
    <w:pPr>
      <w:widowControl w:val="0"/>
      <w:jc w:val="both"/>
    </w:pPr>
  </w:style>
  <w:style w:type="paragraph" w:customStyle="1" w:styleId="02E94CB554944F74BF711E6AE526144F">
    <w:name w:val="02E94CB554944F74BF711E6AE526144F"/>
    <w:pPr>
      <w:widowControl w:val="0"/>
      <w:jc w:val="both"/>
    </w:pPr>
  </w:style>
  <w:style w:type="paragraph" w:customStyle="1" w:styleId="5FB5D174292F4C67BF678D2407AB7C93">
    <w:name w:val="5FB5D174292F4C67BF678D2407AB7C93"/>
    <w:pPr>
      <w:widowControl w:val="0"/>
      <w:jc w:val="both"/>
    </w:pPr>
  </w:style>
  <w:style w:type="paragraph" w:customStyle="1" w:styleId="9A6CF7D936DA4F93ABDAEFDE803BC57D">
    <w:name w:val="9A6CF7D936DA4F93ABDAEFDE803BC57D"/>
    <w:pPr>
      <w:widowControl w:val="0"/>
      <w:jc w:val="both"/>
    </w:pPr>
  </w:style>
  <w:style w:type="paragraph" w:customStyle="1" w:styleId="CF47599EB6F94C23A2652E175E25971E">
    <w:name w:val="CF47599EB6F94C23A2652E175E25971E"/>
    <w:pPr>
      <w:widowControl w:val="0"/>
      <w:jc w:val="both"/>
    </w:pPr>
  </w:style>
  <w:style w:type="paragraph" w:customStyle="1" w:styleId="99513E5DF4FE4F6D84A40060D08D9FF8">
    <w:name w:val="99513E5DF4FE4F6D84A40060D08D9FF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ED00_命名規則_テンプレート.dotx</Template>
  <TotalTime>2</TotalTime>
  <Pages>1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4</cp:revision>
  <cp:lastPrinted>2023-02-21T23:55:00Z</cp:lastPrinted>
  <dcterms:created xsi:type="dcterms:W3CDTF">2023-02-21T23:52:00Z</dcterms:created>
  <dcterms:modified xsi:type="dcterms:W3CDTF">2023-02-21T23:55:00Z</dcterms:modified>
</cp:coreProperties>
</file>